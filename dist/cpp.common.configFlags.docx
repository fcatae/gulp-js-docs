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 w:rsidRPr="00F41345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PHASE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PHASE(All)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PHASE(BGJit)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PHASE(LibInit)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PHASE(JsLibInit)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PHASE(Parse)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PHASE(RegexCompile)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PHASE(DeferParse)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PHASE(ParserBind)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PHASE(FunctionSourceInfoParse)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PHASE(StringTemplateParse)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PHASE(SkipNestedDeferred)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PHASE(CacheScopeInfoNames)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PHASE(ScanAhead)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PHASE(ParallelParse)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PHASE(EarlyReferenceErrors)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PHASE(ByteCode)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PHASE(CachedScope)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PHASE(StackFunc)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PHASE(StackClosure)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PHASE(DelayCapture)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PHASE(DebuggerScope)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PHASE(ByteCodeSerialization)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PHASE(VariableIntEncoding)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PHASE(NativeCodeSerialization)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PHASE(Delay)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PHASE(Speculation)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PHASE(GatherCodeGenData)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PHASE(Asmjs)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PHASE(AsmjsTmpRegisterAllocation)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PHASE(AsmjsEncoder)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PHASE(AsmjsInterpreter)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PHASE(AsmJsJITTemplate)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PHASE(AsmjsFunctionEntry)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PHASE(AsmjsInterpreterStack)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PHASE(AsmjsEntryPointInfo)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PHASE(BackEnd)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PHASE(IRBuilder)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PHASE(SwitchOpt)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PHASE(BailOnNoProfile)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PHASE(BackendConcatExprOpt)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PHASE(ClosureRangeCheck)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PHASE(ClosureRegCheck)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PHASE(Inline)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PHASE(InlineRecursive)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PHASE(InlineAtEveryCaller)      //Inlines a function, say, foo at every caller of foo. Doesn't guarantee all the calls within foo are inlined too.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PHASE(InlineTree)               //Inlines every function within a top function, say, foo (which needs to be top function) Note: -force:inline achieves the effect of both -force:InlineTree &amp; -force:InlineAtEveryCaller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PHASE(TryAggressiveInlining)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PHASE(InlineConstructors)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PHASE(InlineBuiltIn)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PHASE(InlineInJitLoopBody)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PHASE(InlineAccessors)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PHASE(InlineGetters)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PHASE(InlineSetters)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PHASE(InlineApply)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PHASE(InlineApplyTarget)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PHASE(BailOutOnNotStackArgs)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PHASE(InlineCall)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PHASE(InlineCallTarget)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PHASE(PartialPolymorphicInline)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PHASE(PolymorphicInline)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 xml:space="preserve">            PHASE(PolymorphicInlineFixedMethods)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PHASE(InlineOutsideLoops)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PHASE(InlineFunctionsWithLoops)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PHASE(EliminateArgoutForInlinee)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PHASE(InlineBuiltInCaller)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PHASE(InlineArgsOpt)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PHASE(RemoveInlineFrame)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PHASE(InlinerConstFold)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PHASE(ExecBOIFastPath)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PHASE(FGBuild)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PHASE(RemoveBreakBlock)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PHASE(TailDup)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PHASE(FGPeeps)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PHASE(GlobOpt)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PHASE(OptimizeTryCatch)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PHASE(Backward)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PHASE(TrackIntUsage)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PHASE(TrackNegativeZero)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PHASE(TypedArrayVirtual)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PHASE(TrackIntOverflow)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PHASE(TrackCompoundedIntOverflow)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PHASE(Forward)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PHASE(ValueTable)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PHASE(PathDependentValues)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PHASE(TrackRelativeIntBounds)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    PHASE(BoundCheckElimination)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        PHASE(BoundCheckHoist)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            PHASE(LoopCountBasedBoundCheckHoist)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PHASE(CopyProp)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PHASE(ObjPtrCopyProp)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PHASE(ConstProp)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PHASE(ConstFold)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PHASE(CSE)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PHASE(HoistConstInt)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PHASE(AggressiveIntTypeSpec)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PHASE(AggressiveMulIntTypeSpec)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PHASE(LossyIntTypeSpec)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PHASE(FloatTypeSpec)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PHASE(StringTypeSpec)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PHASE(InductionVars)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PHASE(Invariants)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PHASE(FieldCopyProp)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PHASE(FieldHoist)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PHASE(FieldPRE)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PHASE(HostOpt)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PHASE(ObjTypeSpec)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PHASE(ObjTypeSpecNewObj)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PHASE(ObjTypeSpecIsolatedFldOps)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PHASE(ObjTypeSpecIsolatedFldOpsWithBailOut)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PHASE(ObjTypeSpecStore)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PHASE(EquivObjTypeSpec)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PHASE(EquivObjTypeSpecByDefault)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PHASE(TraceObjTypeSpecTypeGuards)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PHASE(TraceObjTypeSpecWriteGuards)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PHASE(LiveOutFields)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PHASE(DisabledObjTypeSpec)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#if DBG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    PHASE(SimulatePolyCacheWithOneTypeForFunction)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PHASE(CheckThis)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PHASE(StackArgOpt)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PHASE(IndirCopyProp)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PHASE(ArrayCheckHoist)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PHASE(ArrayMissingValueCheckHoist)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PHASE(ArraySegmentHoist)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    PHASE(JsArraySegmentHoist)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PHASE(ArrayLengthHoist)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 xml:space="preserve">                    PHASE(EliminateArrayAccessHelperCall)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PHASE(NativeArray)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PHASE(NativeNewScArray)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PHASE(NativeArrayConversion)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PHASE(CopyOnAccessArray)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PHASE(NativeArrayLeafSegment)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PHASE(TypedArrayTypeSpec)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PHASE(LdLenIntSpec)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PHASE(FixDataProps)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PHASE(FixMethodProps)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PHASE(FixAccessorProps)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PHASE(FixDataVarProps)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PHASE(UseFixedDataProps)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PHASE(UseFixedDataPropsInInliner)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PHASE(LazyBailout)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PHASE(LazyFixedDataBailout)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PHASE(LazyFixedTypeBailout)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PHASE(FixedMethods)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PHASE(FEFixedMethods)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PHASE(FixedFieldGuardCheck)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PHASE(FixedNewObj)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    PHASE(JitAllocNewObj)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PHASE(FixedCtorInlining)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PHASE(FixedCtorCalls)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PHASE(FixedScriptMethodInlining)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PHASE(FixedScriptMethodCalls)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PHASE(FixedBuiltInMethodInlining)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PHASE(FixedBuiltInMethodCalls)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PHASE(SplitNewScObject)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PHASE(OptTagChecks)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PHASE(MemOp)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PHASE(MemSet)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PHASE(MemCopy)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PHASE(DeadStore)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PHASE(ReverseCopyProp)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PHASE(MarkTemp)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PHASE(MarkTempNumber)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PHASE(MarkTempObject)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PHASE(MarkTempNumberOnTempObject)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PHASE(Lowerer)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PHASE(LoopFastPath)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PHASE(LeafFastPath)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PHASE(MathFastPath)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PHASE(Atom)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PHASE(MulStrengthReduction)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PHASE(AgenPeeps)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PHASE(BranchFastPath)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PHASE(CallFastPath)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PHASE(BitopsFastPath)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PHASE(OtherFastPath)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PHASE(ObjectFastPath)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PHASE(ProfileBasedFldFastPath)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PHASE(AddFldFastPath)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PHASE(RootObjectFldFastPath)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PHASE(ArrayLiteralFastPath)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PHASE(ArrayCtorFastPath)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PHASE(NewScopeSlotFastPath)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PHASE(FrameDisplayFastPath)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PHASE(HoistMarkTempInit)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PHASE(HoistConstAddr)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PHASE(PreLowererPeeps)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PHASE(CFGInJit)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PHASE(TypedArray)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PHASE(TracePinnedTypes)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PHASE(InterruptProbe)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PHASE(EncodeConstants)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PHASE(RegAlloc)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 xml:space="preserve">            PHASE(Liveness)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PHASE(LinearScan)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PHASE(OpHelperRegOpt)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PHASE(StackPack)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PHASE(SecondChance)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PHASE(RegionUseCount)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PHASE(RegHoistLoads)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PHASE(ClearRegLoopExit)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PHASE(Peeps)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PHASE(Layout)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PHASE(EHBailoutPatchUp)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PHASE(FinalLower)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PHASE(PrologEpilog)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PHASE(InsertNOPs)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PHASE(Encoder)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PHASE(Emitter)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defined(_M_IX86) || defined(_M_X64)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PHASE(BrShorten)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PHASE(LoopAlign)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RECYCLER_WRITE_BARRIER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DBG_DUMP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PHASE(SWB)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PHASE(Run)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PHASE(Interpreter)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PHASE(EvalCompile)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PHASE(FastIndirectEval)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PHASE(IdleDecommit)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PHASE(IdleCollect)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PHASE(MemoryAllocation)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RECYCLER_PAGE_HEAP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PHASE(PageHeap)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PHASE(LargeMemoryAllocation)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PHASE(PageAllocatorAlloc)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PHASE(Recycler)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PHASE(ThreadCollect)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PHASE(ExplicitFree)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PHASE(ExpirableCollect)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PHASE(GarbageCollect)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PHASE(ConcurrentCollect)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PHASE(BackgroundResetMarks)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PHASE(BackgroundFindRoots)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PHASE(BackgroundRescan)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PHASE(BackgroundRepeatMark)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PHASE(BackgroundFinishMark)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PHASE(ConcurrentPartialCollect)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PHASE(ParallelMark)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PHASE(PartialCollect)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PHASE(ResetMarks)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PHASE(ResetWriteWatch)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PHASE(FindRoot)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PHASE(FindRootArena)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PHASE(FindImplicitRoot)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PHASE(FindRootExt)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PHASE(ScanStack)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PHASE(ConcurrentMark)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PHASE(ConcurrentWait)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PHASE(Rescan)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PHASE(Mark)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PHASE(Sweep)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PHASE(SweepWeak)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PHASE(SweepSmall)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PHASE(SweepLarge)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PHASE(SweepPartialReuse)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 xml:space="preserve">                PHASE(ConcurrentSweep)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PHASE(Finalize)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PHASE(Dispose)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PHASE(FinishPartial)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PHASE(Host)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PHASE(BailOut)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PHASE(RegexQc)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PHASE(InlineCache)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PHASE(PolymorphicInlineCache)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PHASE(MissingPropertyCache)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PHASE(CloneCacheInCollision)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PHASE(ConstructorCache)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PHASE(InlineCandidate)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PHASE(InlineHostCandidate)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PHASE(ScriptFunctionWithInlineCache)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PHASE(Arena)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PHASE(ApplyUsage)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PHASE(ObjectHeaderInlining)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PHASE(ObjectHeaderInliningForConstructors)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PHASE(ObjectHeaderInliningForObjectLiterals)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PHASE(ObjectHeaderInliningForEmptyObjects)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DBG_DUMP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PHASE(TypePropertyCache)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PHASE(InlineSlots)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PHASE(DynamicProfile)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DYNAMIC_PROFILE_STORAGE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PHASE(DynamicProfileStorage)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PHASE(JITLoopBody)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PHASE(JITLoopBodyInTryCatch)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PHASE(ReJIT)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PHASE(ExecutionMode)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PHASE(SimpleJitDynamicProfile)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PHASE(SimpleJit)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PHASE(FullJit)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PHASE(FailNativeCodeInstall)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PHASE(PixelArray)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PHASE(Etw)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PHASE(Profiler)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PHASE(CustomHeap)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PHASE(XDataAllocator)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PHASE(PageAllocator)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PHASE(StringConcat)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DBG_DUMP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PHASE(PRNG)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PHASE(PreReservedHeapAlloc)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PHASE(CFG)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PHASE(ExceptionStackTrace)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PHASE(ExtendedExceptionInfoStackTrace)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PHASE(ProjectionMetadata)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PHASE(TypeHandlerTransition)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PHASE(Debugger)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PHASE(ENC)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PHASE(ConsoleScope)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PHASE(ScriptProfiler)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PHASE(JSON)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PHASE(RegexResultNotUsed)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PHASE(Error)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PHASE(PropertyRecord)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PHASE(TypePathDynamicSize)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PHASE(ConditionalCompilation)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PHASE(InterpreterProfile)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PHASE(InterpreterAutoProfile)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PHASE(ByteCodeConcatExprOpt)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PHASE(TraceInlineCacheInvalidation)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PHASE(TracePropertyGuards)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#ifdef ENABLE_JS_ETW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PHASE(StackFramesEvent)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PHASE(PerfHint)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PHASE(DeferSourceLoad)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PHASE(ObjectMutationBreakpoint)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#undef PHASE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#ifndef DEFAULT_CONFIG_BgJitDelay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_M_ARM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DEFAULT_CONFIG_BgJitDelay           (70)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#else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DEFAULT_CONFIG_BgJitDelay           (30)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DEFAULT_CONFIG_ASMJS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DEFAULT_CONFIG_AsmJsEdge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DEFAULT_CONFIG_AsmJsStopOnError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DEFAULT_CONFIG_SIMDJS  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DEFAULT_CONFIG_BgJitDelayFgBuffer   (0)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DEFAULT_CONFIG_BgJitPendingFuncCap  (31)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DEFAULT_CONFIG_CurrentSourceInfo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DEFAULT_CONFIG_CreateFunctionProxy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DEFAULT_CONFIG_HybridFgJit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DEFAULT_CONFIG_HybridFgJitBgQueueLengthThreshold (32)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DEFAULT_CONFIG_Prejit  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DEFAULT_CONFIG_DeferNested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DEFAULT_CONFIG_DeferTopLevelTillFirstCall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DEFAULT_CONFIG_DefineGetterSetter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DEFAULT_CONFIG_DirectCallTelemetryStats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DEFAULT_CONFIG_errorStackTrace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DEFAULT_CONFIG_FastPathCap          (-1)        // By default, we do not have any fast path cap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DEFAULT_CONFIG_FastLineColumnCalculation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DEFAULT_CONFIG_PrintLineColumnInfo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DEFAULT_CONFIG_ForceDecommitOnCollect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DEFAULT_CONFIG_ForceDeferParse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DEFAULT_CONFIG_NoDeferParse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DEFAULT_CONFIG_ForceDynamicProfile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DEFAULT_CONFIG_ForceExpireOnNonCacheCollect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DEFAULT_CONFIG_ForceFastPath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DEFAULT_CONFIG_ForceJITLoopBody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DEFAULT_CONFIG_ForceCleanPropertyOnCollect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DEFAULT_CONFIG_ForceCleanCacheOnCollect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DEFAULT_CONFIG_ForceGCAfterJSONParse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DEFAULT_CONFIG_ForceSerialized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DEFAULT_CONFIG_ForceES5Array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DEFAULT_CONFIG_ForceAsmJsLinkFail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DEFAULT_CONFIG_DumpCommentsFromReferencedFiles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DEFAULT_CONFIG_ExtendedErrorStackForTestHost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//Following determines inline thresholds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DEFAULT_CONFIG_InlineThreshold      (35)            //Default start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DEFAULT_CONFIG_AggressiveInlineThreshold  (80)      //Limit for aggressive inlining.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DEFAULT_CONFIG_InlineThresholdAdjustCountInLargeFunction  (20)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DEFAULT_CONFIG_InlineThresholdAdjustCountInMediumSizedFunction  (6)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DEFAULT_CONFIG_InlineThresholdAdjustCountInSmallFunction  (10)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DEFAULT_CONFIG_ConstructorInlineThreshold (21)      //Monomorphic constructor threshold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DEFAULT_CONFIG_ConstructorCallsRequiredToFinalizeCachedType (2)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DEFAULT_CONFIG_OutsideLoopInlineThreshold (16)      //Threshold to inline outside loops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DEFAULT_CONFIG_LeafInlineThreshold  (60)            //Inlinee threshold for function which is leaf (irrespective of it has loops or not)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DEFAULT_CONFIG_LoopInlineThreshold  (25)            //Inlinee threshold for function with loops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DEFAULT_CONFIG_PolymorphicInlineThreshold  (35)     //Polymorphic inline threshold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DEFAULT_CONFIG_InlineCountMax       (1200)          //Max sum of bytecodes of inlinees inlined into a function (excluding built-ins)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DEFAULT_CONFIG_AggressiveInlineCountMax       (8000)          //Max sum of bytecodes of inlinees inlined into a function (excluding built-ins) when inlined aggressively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#define DEFAULT_CONFIG_MaxFuncInlineDepth   (2)             //Maximum number of times a function can be inlined within a top function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DEFAULT_CONFIG_MaxNumberOfInlineesWithLoop   (40) //Inlinee with a loop is controlled by LoopInlineThreshold, though we don't want to inline lot of inlinees with loop, this ensures a limit.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DEFAULT_CONFIG_ConstantArgumentInlineThreshold   (157)      // Bytecode threshold for functions with constant arguments which are used for branching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DEFAULT_CONFIG_RecursiveInlineThreshold     (2000)      // Bytecode threshold recursive call at a call site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DEFAULT_CONFIG_RecursiveInlineDepthMax      (8)      // Maximum inline depth for recursive calls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DEFAULT_CONFIG_RecursiveInlineDepthMin      (2)      // Minimum inline depth for recursive calls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DEFAULT_CONFIG_CloneInlinedPolymorphicCaches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DEFAULT_CONFIG_HighPrecisionDate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DEFAULT_CONFIG_TDZ  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DEFAULT_CONFIG_ForceOldDateAPI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DEFAULT_CONFIG_Loop                 (1)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DEFAULT_CONFIG_ForceDiagnosticsMode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DEFAULT_CONFIG_EnableJitInDiagMode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DEFAULT_CONFIG_EnableJitInHybridDebugging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DEFAULT_CONFIG_UseFullName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DEFAULT_CONFIG_EnableContinueAfterExceptionWrappersForHelpers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DEFAULT_CONFIG_EnableContinueAfterExceptionWrappersForBuiltIns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DEFAULT_CONFIG_EnableFunctionSourceReportForHeapEnum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DEFAULT_CONFIG_LoopInterpretCount   (150)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DEFAULT_CONFIG_LoopProfileIterations (25)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DEFAULT_CONFIG_JitLoopBodyHotLoopThreshold (20000)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DEFAULT_CONFIG_LoopBodySizeThresholdToDisableOpts (255)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DEFAULT_CONFIG_MaxJitThreadCount        (2)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DEFAULT_CONFIG_ForceMaxJitThreadCount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RECYCLER_PAGE_HEAP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DEFAULT_CONFIG_PageHeap             ((Js::Number) PageHeapMode::PageHeapModeOff)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DEFAULT_CONFIG_PageHeapAllocStack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DEFAULT_CONFIG_PageHeapFreeStack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DEFAULT_CONFIG_PageHeapBlockType    ((Js::Number) PageHeapBlockTypeFilter::PageHeapBlockTypeFilterAll)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DEFAULT_CONFIG_LowMemoryCap         (0xB900000) // 185 MB - based on memory cap for process on low-capacity device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DEFAULT_CONFIG_MaxCodeFill          (500)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DEFAULT_CONFIG_MaxLoopsPerFunction  (10)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DEFAULT_CONFIG_NopFrequency         (8)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DEFAULT_CONFIG_SpeculationCap       (1)         // Needs to be 1 and not 0 since the compiler complains about a condition being always false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DEFAULT_CONFIG_ProfileBasedSpeculationCap (1600)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DEFAULT_CONFIG_Verbose 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DEFAULT_CONFIG_ForceStrictMode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DEFAULT_CONFIG_EnableEvalMapCleanup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DEFAULT_CONFIG_ExpirableCollectionGCCount (5)  // Number of GCs during which entry point profiling occurs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DEFAULT_CONFIG_ExpirableCollectionTriggerThreshold (50)  // Threshold at which Entry Point Collection is triggered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DEFAULT_CONFIG_RegexTracing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DEFAULT_CONFIG_RegexProfile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DEFAULT_CONFIG_RegexDebug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DEFAULT_CONFIG_RegexOptimize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DEFAULT_CONFIG_DynamicRegexMruListSize (16)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DEFAULT_CONFIG_GoptCleanupThreshold  (25)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DEFAULT_CONFIG_AsmGoptCleanupThreshold  (500)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DEFAULT_CONFIG_OptimizeForManyInstances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DEFAULT_CONFIG_DeferParseThreshold             (4 * 1024) // Unit is number of characters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DEFAULT_CONFIG_ProfileBasedDeferParseThreshold (100)      // Unit is number of characters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DEFAULT_CONFIG_ProfileBasedSpeculativeJit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#define DEFAULT_CONFIG_WininetProfileCache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DEFAULT_CONFIG_MinProfileCacheSize        (5)   // Minimum number of functions before profile is saved.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DEFAULT_CONFIG_ProfileDifferencePercent   (15)  // If 15% of the functions have different profile we will trigger a save.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ES6 - BLUE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DEFAULT_CONFIG___proto__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DEFAULT_CONFIG_LetConst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DEFAULT_CONFIG_WeakMap 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DEFAULT_CONFIG_Map     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DEFAULT_CONFIG_Set     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DEFAULT_CONFIG_Intl    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DEFAULT_CONFIG_IntlBuiltIns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ES6 DEFAULT BEHAVIOR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                     (true)  // master flag to gate all P0-spec-test compliant ES6 features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//CollectGarbage is legacy IE specific global function disabled in Microsoft Edge.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DEFAULT_CONFIG_CollectGarbage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ES6 sub-feature gate - to enable-disable ES6 sub-feature when ES6 flag is enabled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DEFAULT_CONFIG_ES6Species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DEFAULT_CONFIG_ES6AsyncAwait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DEFAULT_CONFIG_ES6Classes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DEFAULT_CONFIG_ES6DateParseFix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#define DEFAULT_CONFIG_ES6DefaultArgs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DEFAULT_CONFIG_ES6Destructuring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DEFAULT_CONFIG_ES6ForLoopSemantics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DEFAULT_CONFIG_ES6FunctionName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DEFAULT_CONFIG_ES6FunctionNameFull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DEFAULT_CONFIG_ES6Generators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DEFAULT_CONFIG_ES6Iterators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DEFAULT_CONFIG_ES6IsConcatSpreadable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DEFAULT_CONFIG_ES6Lambda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DEFAULT_CONFIG_ES6Math 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DEFAULT_CONFIG_ES6Object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DEFAULT_CONFIG_ES6Number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DEFAULT_CONFIG_ES6NumericLiterals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DEFAULT_CONFIG_ES6ObjectLiterals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DEFAULT_CONFIG_ES6Promise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DEFAULT_CONFIG_ES6Proxy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DEFAULT_CONFIG_ES6Rest  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DEFAULT_CONFIG_ES6Spread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DEFAULT_CONFIG_ES6String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DEFAULT_CONFIG_ES6StringPrototypeFixes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DEFAULT_CONFIG_ES6StringTemplate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DEFAULT_CONFIG_ES6PrototypeChain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DEFAULT_CONFIG_ES6Symbol 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DEFAULT_CONFIG_ES6ToPrimitive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DEFAULT_CONFIG_ES6ToLength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DEFAULT_CONFIG_ES6ToStringTag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DEFAULT_CONFIG_ES6TypedArrayExtensions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DEFAULT_CONFIG_ES6Unicode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DEFAULT_CONFIG_ES6UnicodeVerbose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DEFAULT_CONFIG_ES6Unscopables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DEFAULT_CONFIG_ES6WeakSet  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DEFAULT_CONFIG_ES6RegExSticky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DEFAULT_CONFIG_ES6RegExPrototypeProperties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DEFAULT_CONFIG_ES6HasInstanceOf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DEFAULT_CONFIG_ArrayBufferTransfer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DEFAULT_CONFIG_ES7ExponentionOperator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DEFAULT_CONFIG_ES7Builtins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DEFAULT_CONFIG_ES7TrailingComma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DEFAULT_CONFIG_ES6Verbose 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#define DEFAULT_CONFIG_ES6All     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ES6 DEFAULT BEHAVIOR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DEFAULT_CONFIG_AsyncDebugging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DEFAULT_CONFIG_TraceAsyncDebugCalls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DEFAULT_CONFIG_ForcePostLowerGlobOptInstrString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DEFAULT_CONFIG_EnumerateSpecialPropertiesInDebugger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DEFAULT_CONFIG_MaxJITFunctionBytecodeSize (120000)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DEFAULT_CONFIG_JitQueueThreshold      (6)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DEFAULT_CONFIG_FullJitRequeueThreshold (25)     // Minimum number of times a function needs to be executed before it is re-added to the jit queue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DEFAULT_CONFIG_MinTemplatizedJitRunCount      (100)     // Minimum number of times a function needs to be interpreted before it is jitted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DEFAULT_CONFIG_MinAsmJsInterpreterRunCount      (10)     // Minimum number of times a function needs to be Asm interpreted before it is jitted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DEFAULT_CONFIG_MinTemplatizedJitLoopRunCount      (500)     // Minimum number of times a function needs to be interpreted before it is jitted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DEFAULT_CONFIG_MaxTemplatizedJitRunCount      (-1)     // Maximum number of times a function can be TJ before it is jitted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DEFAULT_CONFIG_MaxAsmJsInterpreterRunCount      (-1)     // Maximum number of times a function can be Asm interpreted before it is jitted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Note: The following defaults only apply when the NewSimpleJit is on. The defaults for when it's off are computed in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ConfigFlagsTable::TranslateFlagConfiguration.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DEFAULT_CONFIG_AutoProfilingInterpreter0Limit (12)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DEFAULT_CONFIG_ProfilingInterpreter0Limit (4)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DEFAULT_CONFIG_AutoProfilingInterpreter1Limit (0)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DEFAULT_CONFIG_SimpleJitLimit (132)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DEFAULT_CONFIG_ProfilingInterpreter1Limit (12)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These are used to compute the above defaults for when NewSimpleJit is off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DEFAULT_CONFIG_AutoProfilingInterpreterLimit_OldSimpleJit (80)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DEFAULT_CONFIG_SimpleJitLimit_OldSimpleJit (25)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DEFAULT_CONFIG_MinProfileIterations (16)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DEFAULT_CONFIG_MinProfileIterations_OldSimpleJit (25)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DEFAULT_CONFIG_MinSimpleJitIterations (16)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DEFAULT_CONFIG_NewSimpleJit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DEFAULT_CONFIG_MaxLinearIntCaseCount     (3)       // Maximum number of cases (in switch statement) for which instructions can be generated linearly.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DEFAULT_CONFIG_MaxSingleCharStrJumpTableRatio  (2)       // Maximum single char string jump table size as multiples of the actual case arm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DEFAULT_CONFIG_MaxSingleCharStrJumpTableSize  (128)       // Maximum single char string jump table size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DEFAULT_CONFIG_MinSwitchJumpTableSize   (9)     // Minimum number of case target entries in the jump table(this may also include values that are missing in the consecutive set of integer case arms)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DEFAULT_CONFIG_SwitchOptHolesThreshold  (50)     // Maximum percentage of holes (missing case values in a switch statement) with which a jump table can be created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DEFAULT_CONFIG_MaxLinearStringCaseCount (4)     // Maximum number of String cases (in switch statement) for which instructions can be generated linearly.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DEFAULT_CONFIG_MinDeferredFuncTokenCount (20)   // Minimum size in tokens of a defer-parsed function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DEFAULT_CONFIG_SkipFuncCountForBailOnNoProfile (0) //Initial Number of functions in a func body to be skipped from forcibly inserting BailOnNoProfile.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DEFAULT_CONFIG_BailOnNoProfileLimit    200      // The limit of bailout on no profile info before triggering a rejit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DEFAULT_CONFIG_BailOnNoProfileRejitLimit (-1)   // The limit of bailout on no profile info before disable all the no profile bailouts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#define DEFAULT_CONFIG_RejitRatioLimit 5                // Ratio of function calls to bailouts on a single bailout record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                                                // above which a rejit is considered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DEFAULT_CONFIG_MinBailOutsBeforeRejit 2         // Minimum number of bailouts for a single bailout record after which a rejit is considered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DEFAULT_CONFIG_RejitMaxBailOutCount 500         // Maximum number of bailouts for a single bailout record after which rejit is forced.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DEFAULT_CONFIG_Sse                  (-1)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DEFAULT_CONFIG_DeletedPropertyReuseThreshold (32)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DEFAULT_CONFIG_BigDictionaryTypeHandlerThreshold (0xffff)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DEFAULT_CONFIG_ForceStringKeyedSimpleDictionaryTypeHandler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DEFAULT_CONFIG_TypeSnapshotEnumeration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DEFAULT_CONFIG_EnumerationCompat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DEFAULT_CONFIG_ConcurrentRuntime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DEFAULT_CONFIG_PrimeRecycler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DEFAULT_CONFIG_DisableRentalThreading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DEFAULT_CONFIG_DisableDebugObject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DEFAULT_CONFIG_DumpHeap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DEFAULT_CONFIG_PerfHintLevel (1)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DEFAULT_CONFIG_FailFastIfDisconnectedDelegate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DEFAULT_CONFIG_IsolatePrototypes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DEFAULT_CONFIG_ChangeTypeOnProto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DEFAULT_CONFIG_FixPropsOnPathTypes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DEFAULT_CONFIG_BailoutTraceFilter (-1)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DEFAULT_CONFIG_TempMin    (0)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DEFAULT_CONFIG_TempMax    (MAXINT)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DEFAULT_CONFIG_LibraryStackFrame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DEFAULT_CONFIG_LibraryStackFrameDebugger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DEFAULT_CONFIG_FuncObjectInlineCacheThreshold   (2) // Maximum number of inline caches a function body may have to allow for inline caches to be allocated on the function object.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DEFAULT_CONFIG_ShareInlineCaches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DEFAULT_CONFIG_InlineCacheInvalidationListCompactionThreshold (4)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DEFAULT_CONFIG_InMemoryTrace   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DEFAULT_CONFIG_InMemoryTraceBufferSize      (1024)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DEFAULT_CONFIG_RichTraceFormat 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DEFAULT_CONFIG_TraceWithStack        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DEFAULT_CONFIG_InjectPartiallyInitializedInterpreterFrameError (0)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DEFAULT_CONFIG_InjectPartiallyInitializedInterpreterFrameErrorType (0)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DEFAULT_CONFIG_InvalidateSolutionContextsForGetStructure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DEFAULT_CONFIG_DeferLoadingAvailableSource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ENABLE_PROJECTION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DEFAULT_CONFIG_NoWinRTFastSig 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DEFAULT_CONFIG_TargetWinRTVersion   (1)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DEFAULT_CONFIG_WinRTDelegateInterfaces     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DEFAULT_CONFIG_WinRTAdaptiveApps            (true)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DEFAULT_CONFIG_RecyclerForceMarkInterior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DEFAULT_CONFIG_MemProtectHeap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DEFAULT_CONFIG_InduceCodeGenFailure (30) // When -InduceCodeGenFailure is passed in, 30% of JIT allocations will fail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DEFAULT_CONFIG_SkipSplitWhenResultIgnored (false)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DEFAULT_CONFIG_MinMemOpCount (16U)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ENABLE_COPYONACCESS_ARRAY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DEFAULT_CONFIG_MaxCopyOnAccessArrayLength (32U)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DEFAULT_CONFIG_MinCopyOnAccessArrayLength (5U)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DEFAULT_CONFIG_CopyOnAccessArraySegmentCacheSize (16U)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defined(_M_IX86) || defined(_M_X64)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DEFAULT_CONFIG_LoopAlignNopLimit (6)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TraceLevel_Error        (1)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TraceLevel_Warning      (2)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TraceLevel_Info         (3)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TEMP_ENABLE_FLAG_FOR_APPX_BETA_ONLY 1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INMEMORY_CACHE_MAX_URL                    (5)             // This is the max number of URLs that the in-memory profile cache can hold.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INMEMORY_CACHE_MAX_PROFILE_MANAGER        (50)            // This is the max number of dynamic scripts that the in-memory profile cache can have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SUPPORT_INTRUSIVE_TESTTRACES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INTRUSIVE_TESTTRACE_PolymorphicInlineCache (1)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//FLAG(type, name, description, defaultValue)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types: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  String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  Phases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  Number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  Boolean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If the default value is not required it should be left empty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For Phases, there is no default value. it should always be empty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Default values for stings must be prefixed with 'L'. See AsmDumpMode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Scroll till the extreme right to see the default values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defined(FLAG) || defined(FLAG_REGOVR_EXP)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#ifndef FLAG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FLAG(...)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#ifndef FLAG_REGOVR_ASMJS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FLAG_REGOVR_ASMJS FLAG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#ifndef FLAG_REGOVR_EXP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FLAG_REGOVR_EXP FLAG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NON-RELEASE 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ENABLE_DEBUG_CONFIG_OPTIONS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Regular FLAG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FLAGNR(Type, Name, String, Default)                 FLAG(Type, Name, String, Default, NoParent,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Regular flag with acronym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#ifndef FLAGNRA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#define FLAGNRA(Type, Name, Acronym, String, Default) \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FLAGNR(Type, Name, String, Default) \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FLAGNR(Type, Acronym, String, Default)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// Child FLAG with PARENT FLAG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FLAGPNR(Type, ParentName, Name, String, Default)    FLAG(Type, Name, String, Default, ParentName,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Regular FLAG with callback function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FLAGNRC(Type, Name, String, Default)                FLAG(Type, Name, String, Default, NoParent, 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#else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FLAGNR(Type, Name, String, Default)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FLAGNRA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#undef FLAGNRA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FLAGNRA(Type, Name, Acronym, String, Default)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FLAGPNR(Type, ParentName, Name, String, Default)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FLAGNRC(Type, Name, String, Default)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RELEASE 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FLAGPR(Type, ParentName, Name, String, Default)     FLAG(Type, Name, String, Default, ParentName,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FLAGR(Type, Name, String, Default)                  FLAG(Type, Name, String, Default, NoParent,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RELEASE FLAGS WITH REGISTRY OVERRIDE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FLAGPR_REGOVR_ASMJS(Type, ParentName, Name, String, Default) FLAG_REGOVR_ASMJS(Type, Name, String, Default, ParentName,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#define FLAGPR_REGOVR_EXP(Type, ParentName, Name, String, Default)   FLAG_REGOVR_EXP(Type, Name, String, Default, ParentName,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Release flag with non-release acronym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#ifndef FLAGRA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#define FLAGRA(Type, Name, Acronym, String, Default) \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FLAGR(Type, Name, String, Default) \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    FLAGNR(Type, Acronym, String, Default)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Please keep this list alphabetically sorted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ArrayValidate         , "Validate each array for valid elements (default: false)",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MemOpMissingValueValidate, "Validate Missing Value Tracking on memset/memcopy",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ARENA_MEMORY_VERIFY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ArenaNoFreeList       , "Do not free list in arena",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ArenaNoPageReuse      , "Do not reuse page in arena",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ArenaUseHeapAlloc     , "Arena use heap to allocate memory instead of page allocator",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ValidateInlineStack, "Does a stack walk on helper calls to validate inline stack is correctly restored",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AsmDiff               , "Dump the IR without memory locations and varying parameters.",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AsmDumpMode           , "Dump the final assembly to a file without memory locations and varying parameters\n\t\t\t\t\tThe 'filename' is the file where the assembly will be dumped. Dump to console if no file is specified",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Asmjs                 , "Enable Asmjs", DEFAULT_CONFIG_ASMJS)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AsmJsStopOnError      , "Stop execution on any AsmJs validation errors", DEFAULT_CONFIG_AsmJsStopOnError)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AsmJsEdge             , "Enable asm.js features which may have backward incompatible changes or not validate on old demos", DEFAULT_CONFIG_AsmJsEdge)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FLAGPR_REGOVR_EXP(Boolean, ES6, Simdjs, "Enable Simdjs", DEFAULT_CONFIG_SIMDJS)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FLAGR(Boolean, Simd128TypeSpec, "Enable type-specialization of Simd128 symbols",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AssertBreak           , "Debug break on assert",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AssertPopUp           , "Pop up asserts (default: false)",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AssertIgnore          , "Ignores asserts if set",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FLAGNR(Boolean, AsyncDebugging, "Enable async debugging feature (default: false)", DEFAULT_CONFIG_AsyncDebugging)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BailOnNoProfileLimit,   "The limit of bailout on no profile info before triggering a rejit", DEFAULT_CONFIG_BailOnNoProfileLimit)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BailOnNoProfileRejitLimit, "The limit of bailout on no profile info before we disable the bailouts", DEFAULT_CONFIG_BailOnNoProfileRejitLimit)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DumpOnCrash           , "generate heap dump on asserts or unhandled exception if set",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FullMemoryDump        , "Will perform a full memory dump when -DumpOnCrash is supplied.",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BAILOUT_INJECTION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(NumberPairSet, BailOut         , "Source location to insert BailOut",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BailOutAtEveryLine    , "Inserts BailOut at every line of source (default: false)",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BailOutAtEveryByteCode, "Inserts BailOut at every Byte code (default: false)",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BailOutAtEveryImplicitCall, "Force generating implicit call bailout even when we don't need it",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(NumberSet, BailOutByteCode     , "Byte code location to insert BailOut. Use with -prejit only",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Benchmark             , "Disable security code which introduce variability in benchmarks",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BgJit                 , "Background JIT. Disable to force heuristic-based foreground JITting. (default: true)", 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BgJitDelay            , "Delay to wait for speculative jitting before starting script execution", DEFAULT_CONFIG_BgJitDelay)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BgJitDelayFgBuffer    , "When speculatively jitting in the foreground thread, do so for (BgJitDelay - BgJitDelayBuffer) milliseconds", DEFAULT_CONFIG_BgJitDelayFgBuffer)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BgJitPendingFuncCap   , "Disable delay if pending function count larger then cap", DEFAULT_CONFIG_BgJitPendingFuncCap)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CreateFunctionProxy   , "Create function proxies instead of full function bodies", DEFAULT_CONFIG_CreateFunctionProxy)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HybridFgJit           , "When background JIT is enabled, enable jitting in the foreground based on heuristics. This flag is only effective when OptimizeForManyInstances is disabled (UI threads).", DEFAULT_CONFIG_HybridFgJit)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HybridFgJitBgQueueLengthThreshold, "The background job queue length must exceed this threshold to consider jitting in the foreground", DEFAULT_CONFIG_HybridFgJitBgQueueLengthThreshold)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BytecodeHist          , "Provide a histogram of the bytecodes run by the script. (NoNative required).",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CurrentSourceInfo     , "Enable IASD get current script source info", DEFAULT_CONFIG_CurrentSourceInfo)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CFGLog                , "Log CFG checks",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CheckAlignment        , "Insert checks in the native code to verify 8-byte alignment of stack",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CheckEmitBufferPermissions, "Check JIT code buffers at commit and decommit time to ensure no PAGE_EXECUTE_READWRITE pages.",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CHECK_MEMORY_LEAK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CheckMemoryLeak       , "Check for heap memory leak",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(String,  DumpOnLeak            , "Create a dump on failed memory leak check",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CheckOpHelpers        , "Verify opHelper labels in the JIT are set properly",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CloneInlinedPolymorphicCaches, "Clones polymorphic inline caches in inlined functions", DEFAULT_CONFIG_CloneInlinedPolymorphicCaches)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ConcurrentRuntime     , "Enable Concurrent GC and background JIT when creating runtime", DEFAULT_CONFIG_ConcurrentRuntime)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Console               , "Create console window in GUI app",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ConsoleExitPause      , "Pause on exit when a console window is created in GUI app",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ConstructorInlineThreshold      , "Maximum size in bytecodes of an constructor inline candidate with monomorphic field access", DEFAULT_CONFIG_ConstructorInlineThreshold)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ConstructorCallsRequiredToFinalizeCachedType, "Number of calls to a constructor required before the type cached in the constructor cache is finalized", DEFAULT_CONFIG_ConstructorCallsRequiredToFinalizeCachedType)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SECURITY_TESTING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CrashOnException      , "Removes the top-level exception handler, allowing jc.exe to crash on an unhandled exception.  No effect on IE. (default: false)",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Debug                 , "Disable phases (layout, security code, etc) which makes JIT output harder to debug",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FLAGNR(NumberSet,  DebugBreak         , "Index of the function where you want to break",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FLAGNR(Boolean, DebugWindow           , "Send console output to debugger window",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DeferNested           , "Enable deferred parsing of nested function", DEFAULT_CONFIG_DeferNested)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DeferTopLevelTillFirstCall      , "Enable tracking of deferred top level functions in a script file, until the first function of the script context is parsed.", DEFAULT_CONFIG_DeferTopLevelTillFirstCall)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DeferParse            , "Minimum size of defer-parsed script (non-zero only: use /nodeferparse do disable",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DefineGetterSetter    , "Enable IE11 __defineGetter__ and __defineSetter__ methods", DEFAULT_CONFIG_DefineGetterSetter)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DirectCallTelemetryStats, "Enables logging stats for direct call telemetry", DEFAULT_CONFIG_DirectCallTelemetryStats)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DisableArrayBTree     , "Disable creation of BTree for Arrays",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DisableRentalThreading, "Disable rental threading when creating runtime", DEFAULT_CONFIG_DisableRentalThreading)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DisableVTuneSourceLineInfo, "Disable VTune Source line info for Dynamic JITted code",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DisplayMemStats, "Display memory usage statistics",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Dump                  , "What All to dump",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DUMP_FRAGMENTATION_STATS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DumpFragmentationStats, "Dump bucket state after every GC",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DumpIRAddresses,   "Print addresses in IR dumps",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DumpLineNoInColor, "Print the source code in high intensity color for better readability",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RECYCLER_DUMP_OBJECT_GRAPH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DumpObjectGraphOnExit , "Dump object graph on recycler destructor",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DumpObjectGraphOnCollect, "Dump object graph on recycler destructor",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DumpEvalStringOnRemoval, "Dumps an eval string when its being removed from the eval map",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DumpObjectGraphOnEnum, "Dump object graph on recycler heap enumeration",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DYNAMIC_PROFILE_STORAGE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FLAGNRA(String, DynamicProfileCache   , Dpc, "File to cache dynamic profile information",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DynamicProfileCacheDir, "Directory to cache dynamic profile information",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FLAGNRA(String, DynamicProfileInput   , Dpi, "Read only file containing dynamic profile information",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EDIT_AND_CONTINUE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EditTest              , "Enable edit and continue test tools",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WininetProfileCache, "Use the WININET cache to save the profile information", DEFAULT_CONFIG_WininetProfileCache)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NoDynamicProfileInMemoryCache, "Enable in-memory cache for dynamic sources",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ProfileBasedSpeculativeJit, "Enable dynamic profile based speculative JIT", DEFAULT_CONFIG_ProfileBasedSpeculativeJit)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ProfileBasedSpeculationCap, "In the presence of dynamic profile speculative JIT is capped to this many bytecode instructions", DEFAULT_CONFIG_ProfileBasedSpeculationCap)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DYNAMIC_PROFILE_MUTATOR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DynamicProfileMutatorDll , "Path of the mutator DLL", L"DynamicProfileMutatorImpl.dll")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DynamicProfileMutator , "Type of local, temp, return, param, loop implicit flag and implicit flag. \n\t\t\t\t\ti.e local=LikelyArray_NoMissingValues_NonInts_NonFloats;temp=Int8Array;param=LikelyNumber;return=LikelyString;loopimplicitflag=ImplicitCall_ToPrimitive;implicitflag=ImplicitCall_None\n\t\t\t\t\tor pass DynamicProfileMutator:random\n\t\t\t\t\tSee DynamicProfileInfo.h for enum values",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ExecuteByteCodeBufferReturnsInvalidByteCode, "Serialized byte code execution always returns SCRIPT_E_INVALID_BYTECODE",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FLAGR(Number, ExpirableCollectionGCCount, "Number of GCs during which Expirable object profiling occurs", DEFAULT_CONFIG_ExpirableCollectionGCCount)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ExpirableCollectionTriggerThreshold, "Threshold at which Expirable Object Collection is triggered (In Percentage)", DEFAULT_CONFIG_ExpirableCollectionTriggerThreshold)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FLAGR(Boolean, SkipSplitOnNoResult, "If the result of Regex split isn't used, skip executing the regex. (Perf optimization)", DEFAULT_CONFIG_SkipSplitWhenResultIgnored)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TEST_ETW_EVENTS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TestEtwDll            , "Path of the TestEtwEventSink DLL",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ES6 (BLUE-shipped) features/flags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FLAGNR(Boolean, __proto__             , "__proto__ support", DEFAULT_CONFIG___proto__)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LetConst              , "Enable support of 'let' and 'const' keyword", DEFAULT_CONFIG_LetConst)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Map                   , "Enable ES6 Map feature", DEFAULT_CONFIG_Map)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Set                   , "Enable ES6 Set feature", DEFAULT_CONFIG_Set)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WeakMap               , "Enable ES6 WeakMap feature", DEFAULT_CONFIG_WeakMap)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CollectGarbage        , "Enable CollectGarbage API", DEFAULT_CONFIG_CollectGarbage)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Intl                  , "Intl object support", DEFAULT_CONFIG_Intl)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IntlBuiltIns          , "Intl built-in function support", DEFAULT_CONFIG_IntlBuiltIns)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ES6 (BLUE+1) features/flags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Master ES6 flag to enable STABLE ES6 features/flags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FLAGR(Boolean, ES6                         , "Enable ES6 stable features",                        DEFAULT_CONFIG_ES6)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Master ES6 flag to enable ALL sub ES6 features/flags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FLAGNRC(Boolean, ES6All                    , "Enable all ES6 features, both stable and unstable", DEFAULT_CONFIG_ES6All)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Master ES6 flag to enable Threshold ES6 features/flags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FLAGNRC(Boolean, ES6Experimental           , "Enable all experimental features",                  DEFAULT_CONFIG_ES6All)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Per ES6 feature/flag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ES6Species             , "Enable ES6 '@@species' properties and built-in behaviors" , DEFAULT_CONFIG_ES6Species)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FLAGPR_REGOVR_EXP(Boolean, ES6, ES7AsyncAwait          , "Enable ES7 'async' and 'await' keywords"                  , DEFAULT_CONFIG_ES6AsyncAwait)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ES6Classes             , "Enable ES6 'class' and 'extends' keywords"                , DEFAULT_CONFIG_ES6Classes)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ES6DateParseFix        , "Enable ES6 Date.parse fixes"                              , DEFAULT_CONFIG_ES6DateParseFix)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FLAGPR_REGOVR_EXP(Boolean, ES6, ES6DefaultArgs         , "Enable ES6 Default Arguments"                             , DEFAULT_CONFIG_ES6DefaultArgs)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ES6Destructuring       , "Enable ES6 Destructuring"                                 , DEFAULT_CONFIG_ES6Destructuring)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ES6ForLoopSemantics    , "Enable ES6 for loop per iteration bindings"               , DEFAULT_CONFIG_ES6ForLoopSemantics)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ES6FunctionName        , "Enable ES6 function.name"                                 , DEFAULT_CONFIG_ES6FunctionName)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FLAGPR_REGOVR_EXP(Boolean, ES6, ES6FunctionNameFull    , "Enable ES6 Full function.name"                            , DEFAULT_CONFIG_ES6FunctionNameFull)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ES6Generators          , "Enable ES6 generators"                                    , DEFAULT_CONFIG_ES6Generators)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FLAGPR_REGOVR_EXP(Boolean, ES6, ES7ExponentiationOperator, "Enable ES7 exponentiation operator (**)"                , DEFAULT_CONFIG_ES7ExponentionOperator)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FLAGPR_REGOVR_EXP(Boolean, ES6, ES7Builtins            , "Enable ES7 built-ins"                                     , DEFAULT_CONFIG_ES7Builtins)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ES7TrailingComma       , "Enable ES7 trailing comma in function"                    , DEFAULT_CONFIG_ES7TrailingComma)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ES6Iterators           , "Enable ES6 iterators"                                     , DEFAULT_CONFIG_ES6Iterators)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ES6IsConcatSpreadable  , "Enable ES6 isConcatSpreadable Symbol"                     , DEFAULT_CONFIG_ES6IsConcatSpreadable)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ES6Lambda              , "Enable ES6 lambdas"                                       , DEFAULT_CONFIG_ES6Lambda)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ES6Math                , "Enable ES6 Math extensions"                               , DEFAULT_CONFIG_ES6Math)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ES6Object              , "Enable ES6 Object extensions"                             , DEFAULT_CONFIG_ES6Object)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ES6Number              , "Enable ES6 Number extensions"                             , DEFAULT_CONFIG_ES6Number)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ES6NumericLiterals     , "Enable ES6 NumericLiterals"                               , DEFAULT_CONFIG_ES6NumericLiterals)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lastRenderedPageBreak/>
        <w:t>FLAGPR           (Boolean, ES6, ES6ObjectLiterals      , "Enable ES6 Object literal extensions"                     , DEFAULT_CONFIG_ES6ObjectLiterals)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ES6Promise             , "Enable ES6 Promise feature"                               , DEFAULT_CONFIG_ES6Promise)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ES6Proxy               , "Enable ES6 Proxy feature"                                 , DEFAULT_CONFIG_ES6Proxy)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ES6Rest                , "Enable ES6 Rest parameters"                               , DEFAULT_CONFIG_ES6Rest)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ES6Spread              , "Enable ES6 Spread support"                                , DEFAULT_CONFIG_ES6Spread)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ES6String              , "Enable ES6 String extensions"                             , DEFAULT_CONFIG_ES6String)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ES6StringPrototypeFixes, "Enable ES6 String.prototype fixes"                        , DEFAULT_CONFIG_ES6StringPrototypeFixes)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ES6StringTemplate      , "Enable ES6 string template feature"                       , DEFAULT_CONFIG_ES6StringTemplate)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FLAGPR_REGOVR_EXP(Boolean, ES6, ES6PrototypeChain      , "Enable ES6 prototypes (Example: Date prototype is object)", DEFAULT_CONFIG_ES6PrototypeChain)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ES6Symbol              , "Enable ES6 Symbol feature"                                , DEFAULT_CONFIG_ES6Symbol)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ES6ToPrimitive         , "Enable ES6 ToPrimitve symbol"                             , DEFAULT_CONFIG_ES6ToPrimitive)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ES6ToLength            , "Enable ES6 ToLength fixes"                                , DEFAULT_CONFIG_ES6ToLength)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ES6ToStringTag         , "Enable ES6 ToStringTag symbol"                            , DEFAULT_CONFIG_ES6ToStringTag)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ES6TypedArrayExtensions, "Enable ES6 TypedArray extensions"                         , DEFAULT_CONFIG_ES6TypedArrayExtensions)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ES6Unicode             , "Enable ES6 Unicode 6.0 extensions"                        , DEFAULT_CONFIG_ES6Unicode)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F41345">
        <w:rPr>
          <w:rFonts w:ascii="Consolas" w:hAnsi="Consolas" w:cs="Consolas"/>
          <w:sz w:val="18"/>
          <w:szCs w:val="18"/>
          <w:lang w:val="es-MX"/>
        </w:rPr>
        <w:t>FLAGPR           (Boolean, ES6, ES6UnicodeVerbose      , "Enable ES6 Unicode 6.0 verbose failure output"            , DEFAULT_CONFIG_ES6UnicodeVerbose)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ES6Unscopables         , "Enable ES6 With Statement Unscopables"                    , DEFAULT_CONFIG_ES6Unscopables)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ES6WeakSet             , "Enable ES6 WeakSet"                                       , DEFAULT_CONFIG_ES6WeakSet)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ES6RegExSticky         , "Enable ES6 RegEx sticky flag"                             , DEFAULT_CONFIG_ES6RegExSticky)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FLAGPR_REGOVR_EXP(Boolean, ES6, ES6RegExPrototypeProperties, "Enable ES6 properties on the RegEx prototype"         , DEFAULT_CONFIG_ES6RegExPrototypeProperties)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ES6HasInstance         , "Enable ES6 @@hasInstance symbol"                          , DEFAULT_CONFIG_ES6HasInstanceOf)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           (Boolean, ES6, ES6Verbose             , "Enable ES6 verbose trace"                                 , DEFAULT_CONFIG_ES6Verbose)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FLAGPR_REGOVR_EXP(Boolean, ES6, ArrayBufferTransfer    , "Enable ArrayBuffer.transfer"                              , DEFAULT_CONFIG_ArrayBufferTransfer)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/ES6 (BLUE+1) features/flags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ENABLE_PROJECTION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WinRTDelegateInterfaces , "Treat WinRT Delegates as Interfaces when determining their resolvability.", DEFAULT_CONFIG_WinRTDelegateInterfaces)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FLAGR(Boolean, WinRTAdaptiveApps        , "Enable the adaptive apps feature, allowing for variable projection."      , DEFAULT_CONFIG_WinRTAdaptiveApps)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This flag to be removed once JITing generator functions is stable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JitES6Generators        , "Enable JITing of ES6 generators",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FastPathCap           , "Cap in source code size for enabling fast-paths", DEFAULT_CONFIG_FastPathCap)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FastLineColumnCalculation, "Enable fast calculation of line/column numbers from the source.", DEFAULT_CONFIG_FastLineColumnCalculation)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(String,  Filename              , "Jscript source file",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FreeRejittedCode      , "Free rejitted code", 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ForceGuardPages       , "Force the addition of guard pages",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PrintGuardPageBounds  , "Prints the bounds of a guard page",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ForceLegacyEngine     , "Force a jscrip9 dll load",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Force                 , "Force certain phase to run ignoring heuristics",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FLAGNR(Phases,  Stress                , "Stress certain phases by making them kick in even if they normally would not.",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ForceArrayBTree       , "Force enable creation of BTree for Arrays",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ForceCleanPropertyOnCollect, "Force cleaning of property on collection", DEFAULT_CONFIG_ForceCleanPropertyOnCollect)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ForceCleanCacheOnCollect, "Force cleaning of dynamic caches on collection", DEFAULT_CONFIG_ForceCleanCacheOnCollect)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ForceGCAfterJSONParse, "Force GC to happen after JSON parsing", DEFAULT_CONFIG_ForceGCAfterJSONParse)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ForceDecommitOnCollect, "Force decommit collect", DEFAULT_CONFIG_ForceDecommitOnCollect)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ForceDeferParse       , "Defer parsing of all function bodies", DEFAULT_CONFIG_ForceDeferParse)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ForceDiagnosticsMode  , "Enable diagnostics mode and debug interpreter loop",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ForceGetWriteWatchOOM , "Force GetWriteWatch to go into OOM codepath in HeapBlockMap rescan",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DumpDbgControllerBytecode, "Dump dbgcontroller.js bytecode when -dump:bytecode is specified (default false)",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ForcePostLowerGlobOptInstrString, "Force tracking of globopt instr string post lower", DEFAULT_CONFIG_ForcePostLowerGlobOptInstrString)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EnumerateSpecialPropertiesInDebugger, "Enable enumeration of special debug properties", DEFAULT_CONFIG_EnumerateSpecialPropertiesInDebugger)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EnableJitInDiagMode   , "Enable Fast F12 (only applicable with ForceDiagnosticsMode or while under debugger)", DEFAULT_CONFIG_EnableJitInDiagMode)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EnableJitInHybridDebugging, "Enable Fast Debugging for Hybrid Debugging. Node: to turn this ON in full, EnableJitInDiagMode must be ON as well.", DEFAULT_CONFIG_EnableJitInHybridDebugging)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EnableContinueAfterExceptionWrappersForHelpers, "Enable wrapper over helper methods in debugger, Fast F12 only", DEFAULT_CONFIG_EnableContinueAfterExceptionWrappersForHelpers)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EnableContinueAfterExceptionWrappersForBuiltIns, "Enable wrapper over library calls in debugger, Fast F12 only", DEFAULT_CONFIG_EnableContinueAfterExceptionWrappersForBuiltIns)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EnableFunctionSourceReportForHeapEnum, "During HeapEnum, whether to report function source info (url/row/col)", DEFAULT_CONFIG_EnableFunctionSourceReportForHeapEnum)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ForceFragmentAddressSpace , "Fragment the address space", 128 * 1024 * 1024)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ForceOOMOnEBCommit, "Force CommitBuffer to return OOM",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ForceDynamicProfile   , "Force to always generate profiling byte code", DEFAULT_CONFIG_ForceDynamicProfile)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ForceES5Array         , "Force using ES5Array", DEFAULT_CONFIG_ForceES5Array)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ForceAsmJsLinkFail    , "Force asm.js link time validation to fail", DEFAULT_CONFIG_ForceAsmJsLinkFail)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ForceExpireOnNonCacheCollect, "Allow expiration collect outside of cache collection cleanups", DEFAULT_CONFIG_ForceExpireOnNonCacheCollect)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ForceFastPath         , "Force fast-paths in native codegen", DEFAULT_CONFIG_ForceFastPath)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ForceFloatPref        , "Force float preferencing (JIT only)",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ForceJITLoopBody      , "Force jit loop body only", DEFAULT_CONFIG_ForceJITLoopBody)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DumpCommentsFromReferencedFiles, "Allow printing comments of comment-table of the referenced file as well (use with -trace:CommentTable)", DEFAULT_CONFIG_DumpCommentsFromReferencedFiles)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_M_ARM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ForceLocalsPtr        , "Force use of alternative locals pointer (JIT only)",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DeferLoadingAvailableSource, "Treat available source code as a dummy defer-mappable object to go through that code path.", DEFAULT_CONFIG_DeferLoadingAvailableSource)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ForceNative           , "Force JIT everything that is called before running it, ignoring limits",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ForceSerialized       , "Always serialize and deserialize byte codes before execution", DEFAULT_CONFIG_ForceSerialized)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ForceSerializedBytecodeMajorVersion, "Force the byte code serializer to write this major version number",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ForceSerializedBytecodeVersionSchema, "Force the byte code serializer to write this kind of version. Decimal 10 is engineering, 20 is release mode, and 0 means use the default setting.",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ForceStrictMode, "Force strict mode checks on all functions",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ForceUndoDefer        , "Defer parsing of all function bodies, but undo deferral",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ForceBlockingConcurrentCollect, "Force doing in-thread GC on concurrent thread- this will skip doing concurrent collect",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FreTestDiagMode, "Enabled collection of diagnostic information on fretest builds",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BYTECODE_TESTING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ByteCodeBranchLimit,    "Short branch limit before we use the branch island", 128)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MediumByteCodeLayout  , "Always use medium layout for bytecodes",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LargeByteCodeLayout   , "Always use large layout for bytecodes",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FAULT_INJECTION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FaultInjection        , "FaultInjectMode - 0 (count only), 1 (count equal), 2 (count at or above), 3 (stackhashing)",-1)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FaultInjectionCount   , "Injects an out of memory at the specified allocation", 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FaultInjectionType    , "FaultType (flag values) -  1 (Throw), 2 (NoThrow), 4 (MarkThrow), 8 (MarkNoThrow), FFFFFFFF (All)",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FaultInjectionFilter  , "A string to restrict the fault injection, the string can be like ArenaAllocator name",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FaultInjectionAllocSize, "Do fault injection only this size", 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FaultInjectionStackFile   , "Stacks to match, default: stack.txt in current directory", L"stack.txt")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FaultInjectionStackLineCount   , "Count of lines in the stack file used for matching", 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FaultInjectionStackHash, "Match stacks hash on Chakra frames to inject the fault, hex string", L"0")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FaultInjectionScriptContextToTerminateCount, "Script context# COUNT % (Number of script contexts) to terminate", 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InduceCodeGenFailure, "Probability of a codegen job failing.", DEFAULT_CONFIG_InduceCodeGenFailure)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InduceCodeGenFailureSeed, "Seed used while calculating codegen failure probability",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InjectPartiallyInitializedInterpreterFrameError, "The number of interpreter stack frame (with 1 being bottom-most) to inject error before the frame is initialized.", DEFAULT_CONFIG_InjectPartiallyInitializedInterpreterFrameError)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InjectPartiallyInitializedInterpreterFrameErrorType, "Type of error to inject: 0 - debug break, 1 - exception.", DEFAULT_CONFIG_InjectPartiallyInitializedInterpreterFrameErrorType)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GenerateByteCodeBufferReturnsCantGenerate, "Serialized byte code generation always returns SCRIPT_E_CANT_GENERATE",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GoptCleanupThreshold, "Number of instructions seen before we cleanup the value table", DEFAULT_CONFIG_GoptCleanupThreshold)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AsmGoptCleanupThreshold, "Number of instructions seen before we cleanup the value table", DEFAULT_CONFIG_AsmGoptCleanupThreshold)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HighPrecisionDate, "Enable sub-millisecond resolution in Javascript Date for benchmark timing", DEFAULT_CONFIG_HighPrecisionDate)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InlineCountMax        , "Maximum count in bytecodes to inline in a given function", DEFAULT_CONFIG_InlineCountMax)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InlineThreshold       , "Maximum size in bytecodes of an inline candidate", DEFAULT_CONFIG_InlineThreshold)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AggressiveInlineCountMax, "Maximum count in bytecodes to inline in a given function", DEFAULT_CONFIG_AggressiveInlineCountMax)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AggressiveInlineThreshold, "Maximum size in bytecodes of an inline candidate for aggressive inlining", DEFAULT_CONFIG_AggressiveInlineThreshold)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InlineThresholdAdjustCountInLargeFunction       , "Adjustment in the maximum size in bytecodes of an inline candidate in a large function", DEFAULT_CONFIG_InlineThresholdAdjustCountInLargeFunction)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InlineThresholdAdjustCountInMediumSizedFunction , "Adjustment in the maximum size in bytecodes of an inline candidate in a medium sized function", DEFAULT_CONFIG_InlineThresholdAdjustCountInMediumSizedFunction)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InlineThresholdAdjustCountInSmallFunction       , "Adjustment in the maximum size in bytecodes of an inline candidate in a small function", DEFAULT_CONFIG_InlineThresholdAdjustCountInSmallFunction)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Interpret             , "List of functions to interpret",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Instrument            , "Instrument the generated code from the given phase",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JitQueueThreshold     , "Max number of work items/script context in the jit queue", DEFAULT_CONFIG_JitQueueThreshold)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LEAK_REPORT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LeakReport            , "File name for the leak report",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LoopInlineThreshold   , "Maximum size in bytecodes of an inline candidate with loops or not enough profile data", DEFAULT_CONFIG_LoopInlineThreshold)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LeafInlineThreshold   , "Maximum size in bytecodes of an inline candidate with loops or not enough profile data", DEFAULT_CONFIG_LeafInlineThreshold)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ConstantArgumentInlineThreshold, "Maximum size in bytecodes of an inline candidate with constant argument and the argument being used for a branch", DEFAULT_CONFIG_ConstantArgumentInlineThreshold)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RecursiveInlineThreshold, "Maximum size in bytecodes of an inline candidate to inline recursively", DEFAULT_CONFIG_RecursiveInlineThreshold)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RecursiveInlineDepthMax, "Maximum depth of a recursive inline call", DEFAULT_CONFIG_RecursiveInlineDepthMax)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FLAGNR(Number,  RecursiveInlineDepthMin, "Maximum depth of a recursive inline call", DEFAULT_CONFIG_RecursiveInlineDepthMin)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Loop                  , "Number of times to execute the script (useful for profiling short benchmarks and finding leaks)", DEFAULT_CONFIG_Loop)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FLAGRA(Number,  LoopInterpretCount    , lic, "Number of times loop has to be interpreted before JIT Loop body", DEFAULT_CONFIG_LoopInterpretCount)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LoopProfileIterations , "Number of iterations of a loop that must be profiled before jitting the loop body", DEFAULT_CONFIG_LoopProfileIterations)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OutsideLoopInlineThreshold     , "Maximum size in bytecodes of an inline candidate outside a loop in inliner", DEFAULT_CONFIG_OutsideLoopInlineThreshold)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MaxFuncInlineDepth    , "Number of times to allow inlining a function recursively, plus one (min: 1, max: 255)", DEFAULT_CONFIG_MaxFuncInlineDepth)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MaxNumberOfInlineesWithLoop, "Number of times to allow inlinees with a loop in a top function", DEFAULT_CONFIG_MaxNumberOfInlineesWithLoop)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MEMSPECT_TRACKING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Memspect,              "Enables memspect tracking to perform memory investigations.",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PolymorphicInlineThreshold     , "Maximum size in bytecodes of an polymorphic inline candidate", DEFAULT_CONFIG_PolymorphicInlineThreshold)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PrimeRecycler         , "Prime the recycler first", DEFAULT_CONFIG_PrimeRecycler)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defined(CHECK_MEMORY_LEAK) || defined(LEAK_REPORT)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LeakStackTrace ,        "Include stack trace on leaked pinned object and heap objects",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ForceMemoryLeak ,       "Fake leak some memory to test leak report and check memory leak",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TDZ                   , "Emit temporal dead zone code for let/const", DEFAULT_CONFIG_TDZ)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ForceOldDateAPI       , "Force Chakra to use old dates API regardless of availability of a new one", DEFAULT_CONFIG_ForceOldDateAPI)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JitLoopBodyHotLoopThreshold    , "Number of times loop has to be iterated in jitloopbody before it is determined as hot", DEFAULT_CONFIG_JitLoopBodyHotLoopThreshold)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LoopBodySizeThresholdToDisableOpts, "Minimum bytecode size of a loop body, above which we might consider switching off optimizations in jit loop body to avoid rejits", DEFAULT_CONFIG_LoopBodySizeThresholdToDisableOpts)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MaxJitThreadCount     , "Number of maximum allowed parallel jit threads (actual number is factor of number of processors and other heuristics)", DEFAULT_CONFIG_MaxJitThreadCount)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ForceMaxJitThreadCount, "Force the number of parallel jit threads as specified by MaxJitThreadCount flag (creation guaranteed)", DEFAULT_CONFIG_ForceMaxJitThreadCount)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MinInterpretCount     , "Minimum number of times a function must be interpreted",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MinSimpleJitRunCount  , "Minimum number of times a function must be run in simple jit",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FLAGNRA(Number, MaxInterpretCount     , Mic, "Maximum number of times a function can be interpreted",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FLAGNRA(Number, MaxSimpleJitRunCount  , Msjrc, "Maximum number of times a function will be run in SimpleJitted code",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FLAGNRA(Number, MinMemOpCount         , Mmoc, "Minimum count of a loop to activate MemOp", DEFAULT_CONFIG_MinMemOpCount)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ENABLE_COPYONACCESS_ARRAY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MaxCopyOnAccessArrayLength, "Maximum length of copy-on-access array", DEFAULT_CONFIG_MaxCopyOnAccessArrayLength)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MinCopyOnAccessArrayLength, "Minimum length of copy-on-access array", DEFAULT_CONFIG_MinCopyOnAccessArrayLength)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CopyOnAccessArraySegmentCacheSize, "Size of copy-on-access array segment cache (1-32)", DEFAULT_CONFIG_CopyOnAccessArraySegmentCacheSize)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MinTemplatizedJitRunCount, "Minimum number of times a function must be Templatized Jitted", DEFAULT_CONFIG_MinTemplatizedJitRunCount)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MinAsmJsInterpreterRunCount, "Minimum number of times a function must be Asm Interpreted", DEFAULT_CONFIG_MinAsmJsInterpreterRunCount)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MinTemplatizedJitLoopRunCount, "Minimum LoopCount run of the Templatized Jit function to run FullJited", DEFAULT_CONFIG_MinTemplatizedJitLoopRunCount)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FLAGNRA(Number, MaxTemplatizedJitRunCount, Mtjrc, "Maximum number of times a function must be templatized jit", DEFAULT_CONFIG_MaxTemplatizedJitRunCount)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FLAGNRA(Number, MaxAsmJsInterpreterRunCount, Maic, "Maximum number of times a function must be interpreted in asmjs", DEFAULT_CONFIG_MaxAsmJsInterpreterRunCount)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AutoProfilingInterpreter0Limit, "Limit after which to transition to the next execution mode", DEFAULT_CONFIG_AutoProfilingInterpreter0Limit)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ProfilingInterpreter0Limit, "Limit after which to transition to the next execution mode", DEFAULT_CONFIG_ProfilingInterpreter0Limit)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AutoProfilingInterpreter1Limit, "Limit after which to transition to the next execution mode", DEFAULT_CONFIG_AutoProfilingInterpreter1Limit)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SimpleJitLimit, "Limit after which to transition to the next execution mode", DEFAULT_CONFIG_SimpleJitLimit)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ProfilingInterpreter1Limit, "Limit after which to transition to the next execution mode", DEFAULT_CONFIG_ProfilingInterpreter1Limit)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FLAGNRA(String, ExecutionModeLimits,        Eml,  "Execution mode limits in th form: AutoProfilingInterpreter0.ProfilingInterpreter0.AutoProfilingInterpreter1.SimpleJit.ProfilingInterpreter1 - Example: -ExecutionModeLimits:12.4.0.132.12", L"")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FLAGRA(Boolean, EnforceExecutionModeLimits, Eeml, "Enforces the execution mode limits such that they are never exceeded.",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FLAGNRA(Number, SimpleJitAfter        , Sja, "Number of calls to a function after which to simple-JIT the function",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FLAGNRA(Number, FullJitAfter          , Fja, "Number of calls to a function after which to full-JIT the function. The function will be profiled for every iteration.",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NewSimpleJit          , "Uses the new simple JIT", DEFAULT_CONFIG_NewSimpleJit)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MaxLinearIntCaseCount , "Maximum number of cases(in switch statement) for which instructions can be generated linearly",DEFAULT_CONFIG_MaxLinearIntCaseCount)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MaxSingleCharStrJumpTableSize, "Maximum single char string jump table size", DEFAULT_CONFIG_MaxSingleCharStrJumpTableSize)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MaxSingleCharStrJumpTableRatio, "Maximum single char string jump table size as multiples of the actual case arm", DEFAULT_CONFIG_MaxSingleCharStrJumpTableRatio)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MinSwitchJumpTableSize , "Minimum size of the jump table, that is created for consecutive integer case arms in a Switch Statement",DEFAULT_CONFIG_MinSwitchJumpTableSize)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MaxLinearStringCaseCount,  "Maximum number of string cases(in switch statement) for which instructions can be generated linearly",DEFAULT_CONFIG_MaxLinearStringCaseCount)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FLAGR(Number,   MinDeferredFuncTokenCount, "Minimum length in tokens of defer-parsed function", DEFAULT_CONFIG_MinDeferredFuncTokenCount)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SkipFuncCountForBailOnNoProfile,  "Initial Number of functions in a func body to be skipped from forcibly inserting BailOnNoProfile.", DEFAULT_CONFIG_SkipFuncCountForBailOnNoProfile)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MaxJITFunctionBytecodeSize, "The biggest function we'll JIT (bytecode size)", DEFAULT_CONFIG_MaxJITFunctionBytecodeSize)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MaxLoopsPerFunction   , "Maximum number of loops in any function in the script", DEFAULT_CONFIG_MaxLoopsPerFunction)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FuncObjectInlineCacheThreshold  , "Maximum number of inline caches a function body may have to allow for inline caches to be allocated on the function object", DEFAULT_CONFIG_FuncObjectInlineCacheThreshold)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NoDeferParse          , "Disable deferred parsing",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NoLogo                , "No logo, which we don't display anyways",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_ARM64_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NoNative              , "Disable native codegen", 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#else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NoNative              , "Disable native codegen",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NopFrequency          , "Frequency of NOPs inserted by NOP insertion phase.  A NOP is guaranteed to be inserted within a range of (1&lt;&lt;n) instrs (default=8)", DEFAULT_CONFIG_NopFrequency)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NoStrictMode          , "Disable strict mode checks on all functions",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NormalizeStats        , "When dumping stats, do some normalization (used with -instrument:linearscan)",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ENABLE_PROJECTION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NoWinRTFastSig        , "Disable fast call for common WinRT function signatures",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Off                   , "Turn off specific phases or feature.(Might not work for all phases)",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FLAGNR(Phases,  OffProfiledByteCode   , "Turn off specific byte code for phases or feature.(Might not work for all phases)",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On                    , "Turn on specific phases or feature.(Might not work for all phases)",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OutputFile            , "Log the output to a specified file. Default: output.log in the working directory.", L"output.log")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OutputFileOpenMode    , "File open mode for OutputFile. Default: wt, specify 'at' for append", L"wt")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ENABLE_TRACE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InMemoryTrace         , "Enable in-memory trace (investigate crash using trace in dump file). Use !jd.dumptrace to print it.", DEFAULT_CONFIG_InMemoryTrace)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InMemoryTraceBufferSize, "The size of circular buffer for in-memory trace (the units used is: number of trace calls). ", DEFAULT_CONFIG_InMemoryTraceBufferSize)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RichTraceFormat, "Whether to use extra data in Output/Trace header.", DEFAULT_CONFIG_RichTraceFormat)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STACK_BACK_TRACE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TraceWithStack, "Whether the trace need to include stack trace (for each trace entry).", DEFAULT_CONFIG_TraceWithStack)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 STACK_BACK_TRACE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 ENABLE_TRACE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PrintRunTimeDataCollectionTrace, "Print traces needed for runtime data collection",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ENABLE_PREJIT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Prejit                , "Prejit everything, including things that are not called, ignoring limits (default: false)", DEFAULT_CONFIG_Prejit)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PrintSrcInDump        , "Print the lineno and the source code in the intermediate dumps", 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PROFILE_DICTIONARY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ProfileDictionary     , "Profile dictionary usage. Only dictionaries with max depth of &lt;number&gt; or above are displayed (0=no filter).", 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PROFILE_EXEC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Profile               , "Profile the given phase",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ProfileThreshold      , "A phase is displayed in the profiler report only if its contribution is more than this threshold",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PROFILE_OBJECT_LITERALS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ProfileObjectLiteral  , "Profile Object literal usage",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PROFILE_MEM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ProfileMemory         , "Profile memory usage",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PROFILE_STRINGS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ProfileStrings        , "Profile string statistics",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PROFILE_TYPES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ProfileTypes          , "Profile type statistics",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PROFILE_EVALMAP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ProfileEvalMap        , "Profile eval map statistics",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PROFILE_BAILOUT_RECORD_MEMORY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ProfileBailOutRecordMemory, "Profile bailout record memory statistics",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RejitMaxBailOutCount, "Maximum number of bailouts for a bailout record after which rejit is forced", DEFAULT_CONFIG_RejitMaxBailOutCount)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RejitRatioLimit,     "Rejit ratio (Percentage of bailouts per function after which rejit is queued)", DEFAULT_CONFIG_RejitRatioLimit)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MinBailOutsBeforeRejit, "Minimum number of bailouts for a single bailout record after which a rejit is considered", DEFAULT_CONFIG_MinBailOutsBeforeRejit)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LibraryStackFrame           , "Display library stack frame", DEFAULT_CONFIG_LibraryStackFrame)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LibraryStackFrameDebugger   , "Assume debugger support for library stack frame", DEFAULT_CONFIG_LibraryStackFrameDebugger)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RECYCLER_STRESS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FLAGNR(Boolean, RecyclerStress        , "Stress the recycler by collect on every allocation call",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CONCURRENT_GC_ENABLED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RecyclerBackgroundStress        , "Stress the recycler by collect in the background thread on every allocation call",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RecyclerConcurrentStress        , "Stress the concurrent recycler by concurrent collect on every allocation call",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RecyclerConcurrentRepeatStress  , "Stress the concurrent recycler by concurrent collect on every allocation call and repeat mark and rescan in the background thread",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PARTIAL_GC_ENABLED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RecyclerPartialStress , "Stress the partial recycler by partial collect on every allocation call",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RecyclerTrackStress, "Stress tracked object handling by simulating tracked objects for regular allocations",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RecyclerInduceFalsePositives, "Stress recycler by forcing false positive object marks",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 // RECYCLER_STRESS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RecyclerForceMarkInterior, "Force all the mark as interior", DEFAULT_CONFIG_RecyclerForceMarkInterior)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CONCURRENT_GC_ENABLED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RecyclerPriorityBoostTimeout, "Adjust priority boost timeout", 5000)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RecyclerThreadCollectTimeout, "Adjust thread collect timeout", 1000)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RECYCLER_PAGE_HEAP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    PageHeap,             "Use full page for heap allocations", DEFAULT_CONFIG_PageHeap)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    PageHeapAllocStack,   "Capture alloc stack under page heap mode", DEFAULT_CONFIG_PageHeapAllocStack)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    PageHeapFreeStack,    "Capture free stack under page heap mode", DEFAULT_CONFIG_PageHeapFreeStack)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FLAGNR(NumberRange, PageHeapBucketNumber, "Bucket numbers to be used for page heap allocations",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    PageHeapBlockType,    "Type of blocks to use page heap for", DEFAULT_CONFIG_PageHeapBlockType)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RECYCLER_NO_PAGE_REUSE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RecyclerNoPageReuse,     "Do not reuse page in recycler",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RECYCLER_MEMORY_VERIFY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RecyclerVerify         , "Verify recycler memory",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RecyclerVerifyPadSize  , "Padding size to verify recycler memory", 12)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RecyclerTest           , "Run recycler tests instead of executing script",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RecyclerProtectPagesOnRescan, "Temporarily switch all pages to read only during rescan",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RECYCLER_VERIFY_MARK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RecyclerVerifyMark    , "verify concurrent gc",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LowMemoryCap          , "Memory cap indicating a low-memory process", DEFAULT_CONFIG_LowMemoryCap)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RUNTIME_DATA_COLLECTION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 RuntimeDataOutputFile, "Filename to write the dynamic profile info", nullptr)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ReportErrors          , "Enable reporting of syntax errors",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SpeculationCap        , "How much bytecode we'll speculatively JIT", DEFAULT_CONFIG_SpeculationCap)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DBG_DUMP || defined(BGJIT_STATS) || defined(RECYCLER_STATS)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Stats                 , "Stats the given phase",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EXCEPTION_RECOVERY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SwallowExceptions     , "Force a try/catch around every statement",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PrintSystemException  , "Always print a message when there's OOM or OOS",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SwitchOptHolesThreshold,  "Maximum percentage of holes (missing case values in a switch statement) with which a jump table can be created",DEFAULT_CONFIG_SwitchOptHolesThreshold)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TempMin                  , "Temp number switch which code can temporarily use for debugging", DEFAULT_CONFIG_TempMin)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TempMax                  , "Temp number switch which code can temporarily use for debugging", DEFAULT_CONFIG_TempMax)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FLAGNR(Phases,  Trace                 , "Trace the given phase",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defined(_M_IX86) || defined(_M_X64)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FLAGR(Number,   LoopAlignNopLimit       , "Max number of nops for loop alignment", DEFAULT_CONFIG_LoopAlignNopLimit)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PROFILE_MEM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TraceMemory           , "Trace memory usage",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DBG_DUMP || defined(RECYCLER_TRACE)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//TraceMetaDataParsing flag with optional levels: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Level 1 = interfaces only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Level 2 = interfaces and methods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Level 3 = interfaces, methods and parameters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Level 4 = interfaces and properties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Level 5 (default) = ALL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TraceMetaDataParsing  , "Trace metadata parsing for generating JS projections. [Levels 1-5, with 5 corresponding to most detailed]", 5)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TraceWin8Allocations  , "Trace the win8 memory allocations",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TraceWin8DeallocationsImmediate  , "Trace the win8 memory deallocations immediately",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PrintWin8StatsDetailed  , "Print the detailed memory trace report",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TraceProtectPages     , "Trace calls to protecting pages of custom heap allocated pages",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//TraceProjection flag with optional levels: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Level 1 = error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Level 2 = warning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   Level 3 = informational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TraceProjection       , "Trace projection related activities, [Levels 1-3, with 3 corresponding to most detailed]", 3)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TraceAsyncDebugCalls  , "Trace calls to async debugging API (default: false)", DEFAULT_CONFIG_TraceAsyncDebugCalls)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TRACK_DISPATCH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TrackDispatch         , "Save stack traces of where JavascriptDispatch/HostVariant are created",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Verbose               , "Dump details", DEFAULT_CONFIG_Verbose)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UseFullName           , "Enable fully qualified name", DEFAULT_CONFIG_UseFullName)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UseFunctionIdForTrace , "Use function id instead of function number for trace output",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Utf8                  , "Use UTF8 for file output",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Version               , "Version in which to run the jscript engine. [one of 1,2,3,4,5,6]. Default is latest for jc/jshost, 1 for IE", 6 )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ENABLE_PROJECTION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HostType              , "Host type in which to run the jscript engine. [one of 1,2]. Default is 1 = Browser.", 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WERExceptionSupport   , "WER feature for extended exception support. Enabled when WinRT is enabled", false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ENABLE_PROJECTION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WinRTConstructorAllowed, "Whether WinRT constructors is allowed in WebView host type. Constructor is always allowed in other host type 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ExtendedErrorStackForTestHost, "Enable passing extended error stack string to test host.", DEFAULT_CONFIG_ExtendedErrorStackForTestHost)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errorStackTrace       , "error.StackTrace feature. Remove when feature complete", DEFAULT_CONFIG_errorStackTrace)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DoHeapEnumOnEngineShutdown, "Perform a heap enumeration whenever shut a script engine down",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HEAP_ENUMERATION_VALIDATION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ValidateHeapEnum      , "Validate that heap enumeration is reporting all Js::RecyclableObjects in the heap",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ENABLE_REGEX_CONFIG_OPTIONS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Regex 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FLAGR (Boolean, RegexTracing          , "Trace all Regex invocations to the output.", DEFAULT_CONFIG_RegexTracing)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RegexProfile          , "Collect usage statistics on all Regex invocations.", DEFAULT_CONFIG_RegexProfile)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RegexDebug            , "Trace compilation of UnifiedRegex expressions.", DEFAULT_CONFIG_RegexDebug)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RegexOptimize         , "Optimize regular expressions in the unified Regex system (default: true)", DEFAULT_CONFIG_RegexOptimize)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(Number,  DynamicRegexMruListSize, "Size of the MRU list for dynamic regexes", DEFAULT_CONFIG_DynamicRegexMruListSize)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OptimizeForManyInstances, "Optimize script engine for many instances (low memory footprint per engine, assume low spare CPU cycles) (default: false)", DEFAULT_CONFIG_OptimizeForManyInstances)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FLAGNR(Phases,  TestTrace             , "Test trace for the given phase",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EnableEvalMapCleanup, "Enable cleaning up the eval map", 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PROFILE_MEM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TraceObjectAllocation, "Enable cleaning up the eval map",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ENABLE_PROJECTION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EnableThirdPartyGCPressure, "Enable use of GCPressure attribute value on 3rd party WinRT objects (not in Windows namespace) (default: false)",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TargetWinRTVersion, "Specifies WinRT version number to target. [one of 0,1,2,3,4]. Default is 1 = NTDDI_WIN8", DEFAULT_CONFIG_TargetWinRTVersion)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EnableVersioningAllAssemblies, "Enable versioning behavior for all assemblies, regardless of host flag (default: false)",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FLAGR(Boolean, FailFastIfDisconnectedDelegate, "When set fail fast if disconnected delegate is invoked", DEFAULT_CONFIG_FailFastIfDisconnectedDelegate)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Sse, "Virtually disables SSE-based optimizations above the specified SSE level in the Chakra JIT (does not affect CRT SSE usage)", DEFAULT_CONFIG_Sse)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DeletedPropertyReuseThreshold, "Start reusing deleted property indexes after this many properties are deleted. Zero to disable reuse.", DEFAULT_CONFIG_DeletedPropertyReuseThreshold)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ForceStringKeyedSimpleDictionaryTypeHandler, "Force switch to string keyed version of SimpleDictionaryTypeHandler on first new property added to a SimpleDictionaryTypeHandler", DEFAULT_CONFIG_ForceStringKeyedSimpleDictionaryTypeHandler)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BigDictionaryTypeHandlerThreshold, "Min Slot Capacity required to convert DictionaryTypeHandler to BigDictionaryTypeHandler.(Advisable to give more than 15 - to avoid false positive cases)", DEFAULT_CONFIG_BigDictionaryTypeHandlerThreshold)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TypeSnapshotEnumeration, "Create a true snapshot of the type of an object before enumeration and enumerate only those properties.", DEFAULT_CONFIG_TypeSnapshotEnumeration)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FLAGR (Boolean, EnumerationCompat,      "When set in IE10 mode, restores enumeration behavior to RC behavior", DEFAULT_CONFIG_EnumerationCompat)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IsolatePrototypes, "Should prototypes get unique types not shared with other objects (default: true)?", DEFAULT_CONFIG_IsolatePrototypes)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ChangeTypeOnProto, "When becoming a prototype should the object switch to a new type (default: true)?", DEFAULT_CONFIG_ChangeTypeOnProto)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ShareInlineCaches, "Determines whether inline caches are shared between all loads (or all stores) of the same property ID", DEFAULT_CONFIG_ShareInlineCaches)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DisableDebugObject, "Disable test only Debug object properties", DEFAULT_CONFIG_DisableDebugObject)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DumpHeap, "enable Debug.dumpHeap even when DisableDebugObject is set", DEFAULT_CONFIG_DumpHeap)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FLAGNR(String, autoProxy, "enable creating proxy for each object creation", L"__msTestHandler")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PerfHintLevel, "Specifies the perf-hint level (1,2) 1 == critical, 2 == only noisy", DEFAULT_CONFIG_PerfHintLevel)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INTERNAL_MEM_PROTECT_HEAP_ALLOC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MemProtectHeap, "Use the mem protect heap as the default heap", DEFAULT_CONFIG_MemProtectHeap)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RECYCLER_STRESS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MemProtectHeapStress, "Stress the recycler by collect on every allocation call",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CONCURRENT_GC_ENABLED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MemProtectHeapBackgroundStress, "Stress the recycler by collect in the background thread on every allocation call",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MemProtectHeapConcurrentStress, "Stress the concurrent recycler by concurrent collect on every allocation call",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lastRenderedPageBreak/>
        <w:t>FLAGNR(Boolean, MemProtectHeapConcurrentRepeatStress, "Stress the concurrent recycler by concurrent collect on every allocation call and repeat mark and rescan in the background thread",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PARTIAL_GC_ENABLED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MemProtectHeapPartialStress, "Stress the partial recycler by partial collect on every allocation call",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SUPPORT_FIXED_FIELDS_ON_PATH_TYPES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FixPropsOnPathTypes, "Mark properties as fixed on path types (default: false).", DEFAULT_CONFIG_FixPropsOnPathTypes)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FLAGNR(NumberSet, BailoutTraceFilter, "Filter the bailout trace messages to specific bailout kinds.",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FLAGNR(NumberSet, RejitTraceFilter, "Filter the rejit trace messages to specific bailout kinds.", 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recycler heuristic 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MaxBackgroundFinishMarkCount, "Maximum number of background finish mark", 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BackgroundFinishMarkWaitTime, "Millisecond to wait for background finish mark", 15)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MinBackgroundRepeatMarkRescanBytes, "Minimum number of bytes rescan to trigger background finish mark",  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// recycler memory restrict test flags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MaxMarkStackPageCount , "Restrict recycler mark stack size (in pages)", 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MaxTrackedObjectListCount,  "Restrict recycler tracked object count during GC", 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InitializeInterpreterSlotsWithInvalidStackVar, "Enable the initialization of the interpreter local slots with invalid stack vars",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ClearInlineCachesOnCollect, "Clear all inline caches on every garbage collection",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InlineCacheInvalidationListCompactionThreshold, "Compact inline cache invalidation lists if their utilization falls below this threshold", DEFAULT_CONFIG_InlineCacheInvalidationListCompactionThreshold)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IR_VIEWER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IRViewer, "Enable IRViewer functionality (improved UI for various stages of IR generation)",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 /* IR_VIEWER */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InvalidateSolutionContextsForGetStructure, "To reduce memory consumption, in the end of GetStructure call, invalidate script contexts used only for GetStructure -- this would invalidate ones associated with solution files (not top-most references such as helpers.js)", DEFAULT_CONFIG_InvalidateSolutionContextsForGetStructure)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GCPauseTel, "Enable GC Pause telemetry in the product code.",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ES5LangTel, "Print ES5 language telemetry output.",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ES6LangTel, "Print ES6 language telemetry output.",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ESBLangTel, "Print ES built-ins telemetry output.",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DateParseTel, "Print Date.parse telemetry output.", false)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FLAGNR(Number,  GCMemoryThreshold, "Threshold for allocation-based GC initiation (in MB)", 0)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#ifdef _CONTROL_FLOW_GUARD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PreReservedHeapAlloc, "Enable Pre-reserved Heap Page Allocator", 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CFGInJit, "Enable CFG check in JIT", 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FLAGNR(Boolean, CFG, "Force enable CFG on jshost. version in the jshost's manifest file disables CFG", true)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#if DBG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 xml:space="preserve">    FLAGNR(Number, SimulatePolyCacheWithOneTypeForInlineCacheIndex, "Use with SimulatePolyCacheWithOneTypeForFunction to simulate creating a polymorphic inline cache containing only one type due to a collision, for testing ObjTypeSpec", -1)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#undef FLAG_REGOVR_EXP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#undef FLAG_REGOVR_ASMJS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#undef FLAG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#undef FLAGP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#undef FLAGRA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#undef FLAGNR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#undef FLAGNRA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#undef FLAGPNR</w:t>
      </w:r>
    </w:p>
    <w:p w:rsidR="00F41345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</w:p>
    <w:p w:rsidR="00B156D2" w:rsidRPr="00F41345" w:rsidRDefault="00F41345" w:rsidP="00F41345">
      <w:pPr>
        <w:pStyle w:val="NoSpacing"/>
        <w:rPr>
          <w:rFonts w:ascii="Consolas" w:hAnsi="Consolas" w:cs="Consolas"/>
          <w:sz w:val="18"/>
          <w:szCs w:val="18"/>
        </w:rPr>
      </w:pPr>
      <w:r w:rsidRPr="00F41345">
        <w:rPr>
          <w:rFonts w:ascii="Consolas" w:hAnsi="Consolas" w:cs="Consolas"/>
          <w:sz w:val="18"/>
          <w:szCs w:val="18"/>
        </w:rPr>
        <w:t>#endif</w:t>
      </w:r>
    </w:p>
    <w:sectPr w:rsidR="00B156D2" w:rsidRPr="00F41345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45"/>
    <w:rsid w:val="004A2EFF"/>
    <w:rsid w:val="00B156D2"/>
    <w:rsid w:val="00F4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51C72-2044-4C77-9DC8-F990B7D3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13451</Words>
  <Characters>76672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2016-01-15T00:57:00Z</dcterms:created>
  <dcterms:modified xsi:type="dcterms:W3CDTF">2016-01-15T00:58:00Z</dcterms:modified>
</cp:coreProperties>
</file>