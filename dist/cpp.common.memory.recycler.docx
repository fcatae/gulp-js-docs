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bookmarkStart w:id="0" w:name="_GoBack"/>
      <w:r w:rsidRPr="00E65172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#pragma once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#include "CollectionState.h"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namespace Js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class Profiler;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enum Phase;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namespace JsUtil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class ThreadService;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StackBackTraceNode;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ScriptEngineBase;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JavascriptThreadService;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PROFILE_MEM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struct RecyclerMemoryData;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namespace Memory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&lt;typename T&gt; class RecyclerRootPtr;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AutoBooleanToggle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AutoBooleanToggle(bool * b, bool value = true, bool valueMayChange = 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: b(b)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Assert(!(*b));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*b = value;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this-&gt;value = value;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this-&gt;valueMayChange = valueMayChange;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~AutoBooleanToggle()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(b)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Assert(valueMayChange || *b == value);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*b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Leave()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Assert(valueMayChange || *b == value);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*b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* b;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value;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valueMayChange;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&lt;class T&gt;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AutoRestoreValue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AutoRestoreValue(T* var, const T&amp; val):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variable(var)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Assert(var);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oldValue = (*variable);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(*variable) = val;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DEBUG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debugSetValue = val;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~AutoRestoreValue()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Assert((*variable) == debugSetValue);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(*variable) = oldValue;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DEBUG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  debugSetValue;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T* variable;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  oldValue;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Recycler;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RecyclerScanMemoryCallback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RecyclerScanMemoryCallback(Recycler* recycler) : recycler(recycler)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operator()(void** obj, size_t 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Recycler* recycler;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template&lt;ObjectInfoBits infoBits&gt;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struct InfoBitsWrapper{};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Allocation macro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RecyclerNew(recycler,T,...) AllocatorNewBase(Recycler, recycler, AllocInlined, T, 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RecyclerNewPlus(recycler,size,T,...) AllocatorNewPlus(Recycler, recycler, size, T, 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RecyclerNewPlusLeaf(recycler,size,T,...) AllocatorNewPlusLeaf(Recycler, recycler, size, T, 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RecyclerNewPlusZ(recycler,size,T,...) AllocatorNewPlusZ(Recycler, recycler, size, T, 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RecyclerNewPlusLeafZ(recycler,size,T,...) AllocatorNewPlusLeafZ(Recycler, recycler, size, T, 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RecyclerNewZ(recycler,T,...) AllocatorNewBase(Recycler, recycler, AllocZeroInlined, T, 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RecyclerNewStruct(recycler,T) AllocatorNewStructBase(Recycler, recycler, AllocInlined, 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RecyclerNewStructZ(recycler,T) AllocatorNewStructBase(Recycler, recycler, AllocZeroInlined, 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RecyclerNewStructPlus(recycler,size,T) AllocatorNewStructPlus(Recycler, recycler, size, 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RecyclerNewStructLeaf(recycler,T) AllocatorNewStructBase(Recycler, recycler, AllocLeafInlined, 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RecyclerNewStructLeafZ(recycler,T) AllocatorNewStructBase(Recycler, recycler, AllocLeafZeroInlined, 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RecyclerNewLeaf(recycler,T,...) AllocatorNewBase(Recycler, recycler, AllocLeafInlined, T, 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RecyclerNewLeafZ(recycler,T,...) AllocatorNewBase(Recycler, recycler, AllocLeafZeroInlined, T, 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RecyclerNewArrayLeafZ(recycler,T,count) AllocatorNewArrayBase(Recycler, recycler, AllocLeafZero, T, 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RecyclerNewArray(recycler,T,count) AllocatorNewArrayBase(Recycler, recycler, Alloc, T, 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RecyclerNewArrayZ(recycler,T,count) AllocatorNewArrayBase(Recycler, recycler, AllocZero, T, 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#define RecyclerNewArrayLeaf(recycler,T,count) AllocatorNewArrayBase(Recycler, recycler, AllocLeaf, T, 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Use static_cast to make sure the finalized and tracked object have the right base class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RecyclerNewFinalized(recycler,T,...) static_cast&lt;T *&gt;(static_cast&lt;FinalizableObject *&gt;(AllocatorNewBase(Recycler, recycler, AllocFinalizedInlined, T, __VA_ARGS__)))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RecyclerNewFinalizedLeaf(recycler,T,...) static_cast&lt;T *&gt;(static_cast&lt;FinalizableObject *&gt;(AllocatorNewBase(Recycler, recycler, AllocFinalizedLeafInlined, T, __VA_ARGS__)))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RecyclerNewFinalizedPlus(recycler, size, T,...) static_cast&lt;T *&gt;(static_cast&lt;FinalizableObject *&gt;(AllocatorNewPlusBase(Recycler, recycler, AllocFinalized, size, T, __VA_ARGS__)))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RecyclerNewFinalizedLeafPlus(recycler, size, T,...) static_cast&lt;T *&gt;(static_cast&lt;FinalizableObject *&gt;(AllocatorNewPlusBase(Recycler, recycler, AllocFinalizedLeaf, size, T, __VA_ARGS__)))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RecyclerNewTracked(recycler,T,...) static_cast&lt;T *&gt;(static_cast&lt;FinalizableObject *&gt;(AllocatorNewBase(Recycler, recycler, AllocTrackedInlined, T, __VA_ARGS__)))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RecyclerNewTrackedLeaf(recycler,T,...) static_cast&lt;T *&gt;(static_cast&lt;FinalizableObject *&gt;(AllocatorNewBase(Recycler, recycler, AllocTrackedLeafInlined, T, __VA_ARGS__)))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RecyclerNewTrackedLeafPlusZ(recycler,size,T,...) static_cast&lt;T *&gt;(static_cast&lt;FinalizableObject *&gt;(AllocatorNewPlusBase(Recycler, recycler, AllocZeroTrackedLeafInlined, size, T, __VA_ARGS__)))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RecyclerNewEnumClass(recycler, enumClass, T, ...) new (TRACK_ALLOC_INFO(static_cast&lt;Recycler *&gt;(recycler), T, Recycler, 0, (size_t)-1), enumClass) T(__VA_ARGS__)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RecyclerNewWithInfoBits(recycler, infoBits, T, ...) new (TRACK_ALLOC_INFO(static_cast&lt;Recycler *&gt;(recycler), T, Recycler, 0, (size_t)-1), InfoBitsWrapper&lt;infoBits&gt;()) T(__VA_ARGS__)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RecyclerNewFinalizedClientTracked(recycler,T,...) static_cast&lt;T *&gt;(static_cast&lt;FinalizableObject *&gt;(AllocatorNewBase(Recycler, recycler, AllocFinalizedClientTrackedInlined, T, __VA_ARGS__)))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RecyclerNewWithBarrier(recycler,T,...) AllocatorNewBase(Recycler, recycler, AllocWithBarrier, T, 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RecyclerNewWithBarrierPlus(recycler,size,T,...) AllocatorNewPlusBase(Recycler, recycler, AllocWithBarrier, size, T, 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RecyclerNewWithBarrierPlusZ(recycler,size,T,...) AllocatorNewPlusBase(Recycler, recycler, AllocZeroWithBarrier, size, T, 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RecyclerNewWithBarrierArray(recycler,T,count) AllocatorNewArrayBase(Recycler, recycler, AllocWithBarrier, T, 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RecyclerNewWithBarrierArrayZ(recycler,T,count) AllocatorNewArrayBase(Recycler, recycler, AllocZeroWithBarrier, T, 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RecyclerNewWithBarrierStruct(recycler,T) AllocatorNewStructBase(Recycler, recycler, AllocWithBarrier, 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RecyclerNewWithBarrierStructZ(recycler,T) AllocatorNewStructBase(Recycler, recycler, AllocZeroWithBarrier, 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RecyclerNewWithBarrierFinalized(recycler,T,...) static_cast&lt;T *&gt;(static_cast&lt;FinalizableObject *&gt;(AllocatorNewBase(Recycler, recycler, AllocFinalizedWithBarrierInlined, T, __VA_ARGS__)))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RecyclerNewWithBarrierFinalizedPlus(recycler, size, T,...) static_cast&lt;T *&gt;(static_cast&lt;FinalizableObject *&gt;(AllocatorNewPlusBase(Recycler, recycler, AllocFinalizedWithBarrier, size, T, __VA_ARGS__)))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 RecyclerNew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RecyclerNewWithBarrierPlus RecyclerNewPlus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RecyclerNewWithBarrierPlusZ RecyclerNewPlusZ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RecyclerNewWithBarrierArray RecyclerNewArray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RecyclerNewWithBarrierArrayZ RecyclerNewArrayZ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RecyclerNewWithBarrierStruct RecyclerNewStruct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RecyclerNewWithBarrierStructZ RecyclerNewStructZ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RecyclerNewWithBarrierFinalized RecyclerNewFinalized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RecyclerNewWithBarrierFinalizedPlus RecyclerNewFinalizedPlus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TRACE_OBJECT_LIFETIME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RecyclerNewLeafTrace(recycler,T,...) AllocatorNewBase(Recycler, recycler, AllocLeafTrace, T, 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RecyclerNewLeafZTrace(recycler,T,...) AllocatorNewBase(Recycler, recycler, AllocLeafZeroTrace, T, 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RecyclerNewPlusLeafTrace(recycler,size,T,...) AllocatorNewPlusBase(Recycler, recycler, AllocLeafTrace, size, T, 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RecyclerNewArrayLeafZTrace(recycler,T,count) AllocatorNewArrayBase(Recycler, recycler, AllocLeafZeroTrace, T, 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RecyclerNewArrayTrace(recycler,T,count) AllocatorNewArrayBase(Recycler, recycler, AllocTrace, T, 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RecyclerNewArrayZTrace(recycler,T,count) AllocatorNewArrayBase(Recycler, recycler, AllocZeroTrace, T, 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#define RecyclerNewArrayLeafTrace(recycler,T,count) AllocatorNewArrayBase(Recycler, recycler, AllocLeafTrace, T, 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Use static_cast to make sure the finalized and tracked object have the right base class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RecyclerNewFinalizedTrace(recycler,T,...) static_cast&lt;T *&gt;(static_cast&lt;FinalizableObject *&gt;(AllocatorNewBase(Recycler, recycler, AllocFinalizedTrace, T, __VA_ARGS__)))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RecyclerNewFinalizedLeafTrace(recycler,T,...) static_cast&lt;T *&gt;(static_cast&lt;FinalizableObject *&gt;(AllocatorNewBase(Recycler, recycler, AllocFinalizedLeafTrace, T, __VA_ARGS__)))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RecyclerNewFinalizedPlusTrace(recycler, size, T,...) static_cast&lt;T *&gt;(static_cast&lt;FinalizableObject *&gt;(AllocatorNewPlusBase(Recycler, recycler, AllocFinalizedTrace, size, T, __VA_ARGS__)))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RecyclerNewTrackedTrace(recycler,T,...) static_cast&lt;T *&gt;(static_cast&lt;FinalizableObject *&gt;(AllocatorNewBase(Recycler, recycler, AllocTrackedTrace, T, __VA_ARGS__)))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RecyclerNewTrackedLeafTrace(recycler,T,...) static_cast&lt;T *&gt;(static_cast&lt;FinalizableObject *&gt;(AllocatorNewBase(Recycler, recycler, AllocTrackedLeafTrace, T, __VA_ARGS__)))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RecyclerNewLeafTrace RecyclerNewLeaf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RecyclerNewLeafZTrace  RecyclerNewLeafZ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RecyclerNewPlusLeafTrace RecyclerNewPlusLeaf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RecyclerNewArrayLeafZTrace RecyclerNewArrayLeafZ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RecyclerNewArrayTrace RecyclerNewArray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RecyclerNewArrayZTrace RecyclerNewArrayZ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RecyclerNewArrayLeafTrace RecyclerNewArrayLeaf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RecyclerNewFinalizedTrace RecyclerNewFinalized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RecyclerNewFinalizedLeafTrace RecyclerNewFinalizedLeaf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RecyclerNewFinalizedPlusTrace RecyclerNewFinalizedPlus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RecyclerNewTrackedTrace RecyclerNewTracked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RecyclerNewTrackedLeafTrace RecyclerNewTrackedLeaf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RecyclerVerboseTrace(flags, ...)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(flags.Verbose &amp;&amp; flags.Trace.IsEnabled(Js::RecyclerPhase))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Output::Print(__VA_ARGS__);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AllocationVerboseTrace(flags, ...)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(flags.Verbose &amp;&amp; flags.Trace.IsEnabled(Js::MemoryAllocationPhase))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Output::Print(__VA_ARGS__);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LargeAllocationVerboseTrace(flags, ...)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(flags.Verbose &amp;&amp;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(flags.Trace.IsEnabled(Js::MemoryAllocationPhase) ||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flags.Trace.IsEnabled(Js::LargeMemoryAllocationPhase)))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Output::Print(__VA_ARGS__);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PageAllocatorAllocationVerboseTrace(flags, ...)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(flags.Verbose &amp;&amp; flags.Trace.IsEnabled(Js::PageAllocatorAllocPhase))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Output::Print(__VA_ARGS__);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RecyclerVerboseTrace(...)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AllocationVerboseTrace(...)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LargeAllocationVerboseTrace(...)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RecyclerHeapNew(recycler,heapInfo,T,...) new (recycler, heapInfo) T(__VA_ARGS__)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RecyclerHeapDelete(recycler,heapInfo,addr) (static_cast&lt;Recycler *&gt;(recycler)-&gt;HeapFree(heapInfo,addr))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typedef void (__cdecl* ExternalRootMarker)(void *);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enum CollectionFlags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CollectHeuristic_AllocSize          = 0x00000001,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CollectHeuristic_Time               = 0x00000002,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CollectHeuristic_TimeIfScriptActive = 0x00000004,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CollectHeuristic_TimeIfInScript     = 0x00000008,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CollectHeuristic_Never              = 0x00000080,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CollectHeuristic_Mask               = 0x000000FF,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CollectOverride_FinishConcurrent    = 0x00001000,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CollectOverride_ExhaustiveCandidate = 0x00002000,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CollectOverride_ForceInThread       = 0x00004000,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CollectOverride_AllowDispose        = 0x00008000,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CollectOverride_AllowReentrant      = 0x00010000,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CollectOverride_ForceFinish         = 0x00020000,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CollectOverride_Explicit            = 0x00040000,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CollectOverride_DisableIdleFinish   = 0x00080000,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CollectOverride_BackgroundFinishMark= 0x00100000,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CollectOverride_FinishConcurrentTimeout = 0x00200000,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CollectOverride_NoExhaustiveCollect = 0x00400000,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CollectOverride_SkipStack           = 0x01000000,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CollectMode_Partial                 = 0x08000000,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CollectMode_Concurrent              = 0x10000000,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CollectMode_Exhaustive              = 0x20000000,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CollectMode_DecommitNow             = 0x40000000,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CollectMode_CacheCleanup            = 0x80000000,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CollectNowForceInThread         = CollectOverride_ForceInThread,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CollectNowForceInThreadExternal = CollectOverride_ForceInThread | CollectOverride_AllowDispose,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CollectNowForceInThreadExternalNoStack = CollectOverride_ForceInThread | CollectOverride_AllowDispose | CollectOverride_SkipStack,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CollectNowDefault               = CollectOverride_FinishConcurrent,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CollectNowDefaultLSCleanup      = CollectOverride_FinishConcurrent | CollectOverride_AllowDispose,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CollectNowDecommitNowExplicit   = CollectNowDefault | CollectMode_DecommitNow | CollectMode_CacheCleanup | CollectOverride_Explicit | CollectOverride_AllowDispose,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CollectNowConcurrent            = CollectOverride_FinishConcurrent | CollectMode_Concurrent,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CollectNowExhaustive            = CollectOverride_FinishConcurrent | CollectMode_Exhaustive | CollectOverride_AllowDispose,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CollectNowPartial               = CollectOverride_FinishConcurrent | CollectMode_Partial,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CollectNowConcurrentPartial     = CollectMode_Concurrent | CollectNowPartial,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CollectOnAllocation             = CollectHeuristic_AllocSize | CollectHeuristic_Time | CollectMode_Concurrent | CollectMode_Partial | CollectOverride_FinishConcurrent | CollectOverride_AllowReentrant | CollectOverride_FinishConcurrentTimeout,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CollectOnTypedArrayAllocation   = CollectHeuristic_AllocSize | CollectHeuristic_Time | CollectMode_Concurrent | CollectMode_Partial | CollectOverride_FinishConcurrent | CollectOverride_AllowReentrant | CollectOverride_FinishConcurrentTimeout | CollectOverride_AllowDispose,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CollectOnScriptIdle             = CollectOverride_FinishConcurrent | CollectMode_Concurrent | CollectMode_CacheCleanup | CollectOverride_SkipStack,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CollectOnScriptExit             = CollectHeuristic_AllocSize | CollectOverride_FinishConcurrent | CollectMode_Concurrent | CollectMode_CacheCleanup,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CollectExhaustiveCandidate      = CollectHeuristic_Never | CollectOverride_ExhaustiveCandidate,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CollectOnScriptCloseNonPrimary  = CollectNowConcurrent | CollectOverride_ExhaustiveCandidate | CollectOverride_AllowDispose,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CollectOnRecoverFromOutOfMemory = CollectOverride_ForceInThread | CollectMode_DecommitNow,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CollectOnSuspendCleanup         = CollectNowConcurrent | CollectMode_Exhaustive | CollectMode_DecommitNow | CollectOverride_DisableIdleFinish,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FinishConcurrentOnIdle          = CollectMode_Concurrent | CollectOverride_DisableIdleFinish,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FinishConcurrentOnIdleAtRoot    = CollectMode_Concurrent | CollectOverride_DisableIdleFinish | CollectOverride_SkipStack,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FinishConcurrentOnExitScript    = CollectMode_Concurrent | CollectOverride_DisableIdleFinish | CollectOverride_BackgroundFinishMark,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FinishConcurrentOnEnterScript   = CollectMode_Concurrent | CollectOverride_DisableIdleFinish | CollectOverride_BackgroundFinishMark,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FinishConcurrentOnAllocation    = CollectMode_Concurrent | CollectOverride_DisableIdleFinish | CollectOverride_BackgroundFinishMark,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FinishDispose                   = CollectOverride_AllowDispose,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FinishDisposeTimed              = CollectOverride_AllowDispose | CollectHeuristic_TimeIfScriptActive,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ForceFinishCollection           = CollectOverride_ForceFinish | CollectOverride_ForceInThread,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RECYCLER_STRESS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CollectStress                   = CollectNowForceInThread,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CollectPartialStress            = CollectMode_Partial,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CollectBackgroundStress         = CollectNowDefault,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CollectConcurrentStress         = CollectNowConcurrent,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CollectConcurrentPartialStress  = CollectConcurrentStress | CollectPartialStress,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defined(CHECK_MEMORY_LEAK) || defined(LEAK_REPORT)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CollectNowFinalGC                   = CollectNowExhaustive | CollectOverride_ForceInThread | CollectOverride_SkipStack | CollectOverride_Explicit | CollectOverride_AllowDispose,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CollectNowExhaustiveSkipStack   = CollectNowExhaustive | CollectOverride_SkipStack, // Used by test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RecyclerCollectionWrapper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BOOL (Recycler::*CollectionFunction)(CollectionFlags 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PreCollectionCallBack(CollectionFlags flags)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PreSweepCallback()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PreRescanMarkCallback()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size_t RootMarkCallback(RecyclerScanMemoryCallback&amp; scanMemoryCallback, BOOL * stacksScannedByRuntime)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RescanMarkTimeoutCallback()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EndMarkCallback()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ConcurrentCallback()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WaitCollectionCallBack()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PostCollectionCallBack()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BOOL ExecuteRecyclerCollectionFunction(Recycler * recycler, CollectionFunction function, CollectionFlags flags)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uint GetRandomNumber()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FAULT_INJECTION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DisposeScriptContextByFaultInjectionCallBack()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DisposeObjects(Recycler * recycler)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ENABLE_PROJECTION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MarkExternalWeakReferencedObjects(bool inPartialCollect)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ResolveExternalWeakReferencedObjects()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 || defined(PROFILE_EXEC)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bool AsyncHostOperationStart(void *)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AsyncHostOperationEnd(bool wasInAsync, void *)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DefaultRecyclerCollectionWrapper : public RecyclerCollectionWrapper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PreCollectionCallBack(CollectionFlags flags) override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PreSweepCallback() override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PreRescanMarkCallback() override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RescanMarkTimeoutCallback() override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EndMarkCallback() override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size_t RootMarkCallback(RecyclerScanMemoryCallback&amp; scanMemoryCallback, BOOL * stacksScannedByRuntime) override { *stacksScannedByRuntime = FALSE; return 0;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ConcurrentCallback() override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WaitCollectionCallBack() override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virtual void PostCollectionCallBack() override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BOOL ExecuteRecyclerCollectionFunction(Recycler * recycler, CollectionFunction function, CollectionFlags flags) override;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uint GetRandomNumber() override { return 0;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FAULT_INJECTION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DisposeScriptContextByFaultInjectionCallBack() override {};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DisposeObjects(Recycler * recycler) override;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ENABLE_PROJECTION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MarkExternalWeakReferencedObjects(bool inPartialCollect) override {};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ResolveExternalWeakReferencedObjects() override {};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 || defined(PROFILE_EXEC)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bool AsyncHostOperationStart(void *) override { return false;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AsyncHostOperationEnd(bool wasInAsync, void *) override {};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DefaultRecyclerCollectionWrapper Instance;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bool IsCollectionDisabled(Recycler * recycler);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struct RecyclerCollectionStats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startCollectAllocBytes;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startCollectNewPageCount;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continueCollectAllocBytes;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finishCollectTryCount;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Heuristic 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rescanRootBytes;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estimatedPartialReuseBytes;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uncollectedNewPageCountPartialCollect;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partialCollectSmallHeapBlockReuseMinFreeBytes;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double collectEfficacy;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double collectCost;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Mark 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tryMarkCount;        // # of pointer try mark (* pointer size to get total number byte looked at)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tryMarkNullCount;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tryMarkUnalignedCount;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tryMarkNonRecyclerMemoryCount;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tryMarkInteriorCount;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tryMarkInteriorNullCount;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tryMarkInteriorNonRecyclerMemoryCount;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rootCount;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stackCount;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remarkCount;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scanCount;           // non-leaf objects marked.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trackCount;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finalizeCount;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markThruNewObjCount;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markThruFalseNewObjCount;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struct MarkData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Rescan 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defined(PARTIAL_GC_ENABLED) || defined(CONCURRENT_GC_ENABLED)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rescanPageCount;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size_t rescanObjectCount;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rescanObjectByteCount;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rescanLargePageCount;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rescanLargeObjectCount;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rescanLargeByteCount;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markCount;           // total number of object marked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markBytes;           // size of all objects marked.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 markData;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MarkData backgroundMarkData[RecyclerHeuristic::MaxBackgroundRepeatMarkCount];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trackedObjectCount;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clientTrackedObjectCount;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Sweep 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heapBlockCount[HeapBlock::BlockTypeCount];                       // number of heap blocks (processed during swept)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heapBlockFreeCount[HeapBlock::BlockTypeCount];                   // number of heap blocks deleted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heapBlockConcurrentSweptCount[HeapBlock::SmallBlockTypeCount];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heapBlockSweptCount[HeapBlock::SmallBlockTypeCount];             // number of heap blocks swept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objectSweptCount;                // objects freed (free list + whole page freed)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objectSweptBytes;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objectSweptFreeListCount;        // objects freed (free list)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objectSweptFreeListBytes;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objectSweepScanCount;            // number of objects walked for sweeping (exclude whole page freed)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finalizeSweepCount;              // number of objects finalizer/dispose called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smallNonLeafHeapBlockPartialReuseCount[HeapBlock::SmallBlockTypeCount];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smallNonLeafHeapBlockPartialReuseBytes[HeapBlock::SmallBlockTypeCount];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smallNonLeafHeapBlockPartialUnusedCount[HeapBlock::SmallBlockTypeCount];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smallNonLeafHeapBlockPartialUnusedBytes[HeapBlock::SmallBlockTypeCount];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Memory 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heapBlockFreeByteCount[HeapBlock::BlockTypeCount]; // The remaining usable free byte count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largeHeapBlockUsedByteCount;     // Used byte count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largeHeapBlockTotalByteCount;    // Total byte count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Empty/zero heap block 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numEmptySmallBlocks[HeapBlock::SmallBlockTypeCount];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numZeroedOutSmallBlocks;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RECYCLER_STATS_INC_IF(cond, r, f) if (cond) { RECYCLER_STATS_INC(r, f);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RECYCLER_STATS_INC(r, f) ++r-&gt;collectionStats.f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RECYCLER_STATS_INTERLOCKED_INC(r, f) { InterlockedIncrement((LONG *)&amp;r-&gt;collectionStats.f);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RECYCLER_STATS_DEC(r, f) --r-&gt;collectionStats.f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RECYCLER_STATS_ADD(r, f, v) r-&gt;collectionStats.f += (v)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RECYCLER_STATS_INTERLOCKED_ADD(r, f, v) { InterlockedAdd((LONG *)&amp;r-&gt;collectionStats.f, (LONG)(v));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RECYCLER_STATS_SUB(r, f, v) r-&gt;collectionStats.f -= (v)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RECYCLER_STATS_SET(r, f, v) r-&gt;collectionStats.f = v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RECYCLER_STATS_INC_IF(cond, r, f)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RECYCLER_STATS_INC(r, f)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RECYCLER_STATS_INTERLOCKED_INC(r, f)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RECYCLER_STATS_DEC(r, f)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RECYCLER_STATS_ADD(r, f, v)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RECYCLER_STATS_INTERLOCKED_ADD(r, f, v)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RECYCLER_STATS_SUB(r, f, v)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RECYCLER_STATS_SET(r, f, v)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struct CollectionParam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CollectionFlags flags;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finishOnly;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repeat;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priorityBoostConcurentSweepOverride;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domCollect;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int timeDiff;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uncollectedAllocBytes;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uncollectedPinnedObjects;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uncollectedNewPageCountPartialCollect;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uncollectedNewPageCount;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unusedPartialCollectFreeBytes;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inPartialCollectMode;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#include "RecyclerObjectGraphDumper.h"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Macro to be used within the recycler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ForRecyclerPageAllocator(action) {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this-&gt;recyclerPageAllocator.##action;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this-&gt;recyclerLargeBlockPageAllocator.##action;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this-&gt;recyclerWithBarrierPageAllocator.##action;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this-&gt;threadPageAllocator-&gt;##action;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Macro that external objects referencing the recycler can use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ForEachRecyclerPageAllocatorIn(recycler, action) {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recycler-&gt;GetRecyclerPageAllocator()-&gt;##action;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recycler-&gt;GetRecyclerLargeBlockPageAllocator()-&gt;##action;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recycler-&gt;GetRecyclerWithBarrierPageAllocator()-&gt;##action;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recycler-&gt;GetRecyclerLeafPageAllocator()-&gt;##action;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Macro to be used within the recycler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ForRecyclerPageAllocator(action) {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this-&gt;recyclerPageAllocator.##action;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this-&gt;recyclerLargeBlockPageAllocator.##action;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this-&gt;threadPageAllocator-&gt;##action;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Macro that external objects referencing the recycler can use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ForEachRecyclerPageAllocatorIn(recycler, action) {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recycler-&gt;GetRecyclerPageAllocator()-&gt;##action;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recycler-&gt;GetRecyclerLargeBlockPageAllocator()-&gt;##action;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recycler-&gt;GetRecyclerLeafPageAllocator()-&gt;##action;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RecyclerParallelThread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void (Recycler::* WorkFunc)();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RecyclerParallelThread(Recycler * recycler, WorkFunc workFunc) 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recycler(recycler),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workFunc(workFunc),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concurrentWorkReadyEvent(NULL),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concurrentWorkDoneEvent(NULL),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concurrentThread(NULL)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~RecyclerParallelThread()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Assert(concurrentThread ==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Assert(concurrentWorkReadyEvent ==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Assert(concurrentWorkDoneEvent ==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StartConcurrent();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WaitForConcurrent();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Shutdown();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EnableConcurrent(bool synchronizeOnStartup);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Static entry point for thread creation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unsigned int StaticThreadProc(LPVOID lpParameter);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Static entry point for thread service usage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void StaticBackgroundWorkCallback(void * callbackData);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WorkFunc workFunc;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 * recycler;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HANDLE concurrentWorkReadyEvent;// main thread uses this event to tell concurrent threads that the work is ready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HANDLE concurrentWorkDoneEvent;// concurrent threads use this event to tell main thread that the work allocated is done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HANDLE concurrentThread;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synchronizeOnStartup;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AutoProtectPages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AutoProtectPages(Recycler* recycler, bool protectEnabled);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~AutoProtectPages();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Unprotect();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Recycler* recycler;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isReadOnly;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Recycler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RecyclerScanMemoryCallback;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RecyclerSweep;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MarkContext;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HeapBlock;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HeapBlockMap32;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RecyclerParallelThread;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AutoProtectPages;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&lt;typename T&gt; friend class RecyclerWeakReference;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&lt;typename T&gt; friend class WeakReferenceHashTable;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&lt;typename TBlockType&gt;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SmallHeapBlockAllocator;       // Needed for FindHeapBlock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defined(RECYCLER_TRACE)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JavascriptThreadService;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HEAP_ENUMERATION_VALIDATION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ActiveScriptProfilerHeapEnum;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ScriptEngineBase;  // This is for disabling GC for certain Host operations.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CodeGenNumberThreadAllocator;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const uint ConcurrentThreadStackSize = 300000;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const bool FakeZeroLengthArray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RECYCLER_PAGE_HEAP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Keeping as constant in case we want to tweak the value here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Set to 0 so that the tool can do the filtering instead of the runtime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const int s_numFramesToSkipForPageHeapAlloc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const int s_numFramesToSkipForPageHeapFree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const int s_numFramesToCaptureForPageHeap = 20;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Cookie;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class AutoEnterExternalStackSkippingGCMode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AutoEnterExternalStackSkippingGCMode(Recycler* recycler):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_recycler(recycler)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Setting this in a re-entrant mode is not allowed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Assert(!recycler-&gt;isExternalStackSkippingGC);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_recycler-&gt;isExternalStackSkippingGC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~AutoEnterExternalStackSkippingGCMode()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_recycler-&gt;isExternalStackSkippingGC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Recycler* _recycler;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class AutoSwitchCollectionStates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AutoSwitchCollectionStates(Recycler* recycler, CollectionState entryState, CollectionState exitState):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_recycler(recycler),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_exitState(exitState)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_recycler-&gt;collectionState = entryState;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~AutoSwitchCollectionStates()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_recycler-&gt;collectionState = _exitState;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Recycler* _recycler;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CollectionState _exitState;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CollectionState collectionState;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IdleDecommitPageAllocator * threadPageAllocator;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RecyclerPageAllocator recyclerWithBarrierPageAllocator;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RecyclerPageAllocator recyclerPageAllocator;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RecyclerPageAllocator recyclerLargeBlockPageAllocator;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JsUtil::ThreadService *threadService;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HeapBlockMap heapBlockMap;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defined(CHECK_MEMORY_LEAK) || defined(LEAK_REPORT)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struct PinRecord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PinRecord() : refCount(0), stackBackTraces(nullptr)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PinRecord&amp; operator=(uint newRefCount)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Assert(stackBackTraces == nullptr); Assert(newRefCount == 0); refCount = 0; return *this;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PinRecord&amp; operator++() { ++refCount; return *this;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PinRecord&amp; operator--() { --refCount; return *this;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operator uint() const { return refCount;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StackBackTraceNode * stackBackTraces;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uint refCount;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uint PinRecord;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SimpleHashTable&lt;void *, PinRecord, HeapAllocator, DefaultComparer, true, PrimePolicy&gt; PinnedObjectHashTable;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PinnedObjectHashTable pinnedObjectMap;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WeakReferenceHashTable&lt;PrimePolicy&gt; weakReferenceMap;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weakReferenceCleanupId;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* transientPinnedObject;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defined(CHECK_MEMORY_LEAK) || defined(LEAK_REPORT)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StackBackTrace * transientPinnedObjectStackBackTrace;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struct GuestArenaAllocator : public ArenaAllocator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GuestArenaAllocator(__in LPCWSTR name, PageAllocator * pageAllocator, void (*outOfMemoryFunc)())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: ArenaAllocator(name, pageAllocator, outOfMemoryFunc), pendingDelete(false)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bool pendingDelete;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DListBase&lt;GuestArenaAllocator&gt; guestArenaList;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DListBase&lt;ArenaData*&gt; externalGuestArenaList;    // guest arenas are scanned for roots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HeapInfo autoHeap;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RECYCLER_PAGE_HEAP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bool IsPageHeapEnabled() const { return isPageHeapEnabled;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bool ShouldCapturePageHeapAllocStack() const { return capturePageHeapAllocStack;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isPageHeapEnabled;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capturePageHeapAllocStack;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capturePageHeapFreeStack;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const bool IsPageHeapEnabled() const { return false;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bool ShouldCapturePageHeapAllocStack() const { return false;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RECYCLER_MARK_TRACK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MarkMap* markMap;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CriticalSection markMapCriticalSection;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PrintMarkMap();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ClearMarkMap();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Number of pages to reserve for the primary mark stack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This is the minimum number of pages to guarantee that a single heap block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can be rescanned in the worst possible case where every object in a heap block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in the smallest bucket needs to be rescanned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These many pages being reserved guarantees that in OOM Rescan, we can make progress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on every rescan iteration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add one because there is a small amount of the page reserved for page pool metadata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so we need to allocate an additional page to be sure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Currently, this works out to 2 pages on 32-bit and 5 pages on 64-bit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const int PrimaryMarkStackReservedPageCount =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((SmallAllocationBlockAttributes::PageCount * MarkContext::MarkCandidateSize) / SmallAllocationBlockAttributes::MinObjectSize) + 1;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 markContext;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Contexts for parallel marking.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support up to 4 way parallelism, main context + 3 additional parallel contexts.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 parallelMarkContext1;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 parallelMarkContext2;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 parallelMarkContext3;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Page pools for above markContexts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PagePool markPagePool;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PagePool parallelMarkPagePool1;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PagePool parallelMarkPagePool2;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PagePool parallelMarkPagePool3;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IsMarkStackEmpty();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HasPendingMarkObjects() const { return markContext.HasPendingMarkObjects() || parallelMarkContext1.HasPendingMarkObjects() || parallelMarkContext2.HasPendingMarkObjects() || parallelMarkContext3.HasPendingMarkObjects();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HasPendingTrackObjects() const { return markContext.HasPendingTrackObjects() || parallelMarkContext1.HasPendingTrackObjects() || parallelMarkContext2.HasPendingTrackObjects() || parallelMarkContext3.HasPendingTrackObjects();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RecyclerCollectionWrapper * collectionWrapper;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inDispose;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collectionCount;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 || defined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inResolveExternalWeakReferences;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allowDispose;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inDisposeWrapper;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needOOMRescan;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hasDisposableObject;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DWORD tickCountNextDispose;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hasPendingTransferDisposedObjects;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inExhaustiveCollection;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hasExhaustiveCandidate;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inCacheCleanupCollection;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inDecommitNowCollection;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isScriptActive;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isInScript;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isShuttingDown;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scanPinnedObjectMap;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hasScannedInitialImplicitRoots;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hasPendingUnpinnedObject;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bool hasPendingDeleteGuestArena;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inEndMarkOnLowMemory;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decommitOnFinish;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enableScanInteriorPointers;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enableScanImplicitRoots;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disableCollectOnAllocationHeuristics;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disableCollection;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enablePartialCollect;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inPartialCollectMode;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hasBackgroundFinishPartial;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partialConcurrentNextCollection;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RECYCLER_STRESS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forcePartialScanStack;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recyclerStress;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recyclerBackgroundStress;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recyclerConcurrentStress;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recyclerConcurrentRepeatStress;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recyclerPartialStress;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skipStack;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isConcurrentGCOnIdle;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isFinishGCOnIdle;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isExternalStackSkippingGC;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queueTrackedObject;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hasPendingConcurrentFindRoot;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priorityBoost;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disableConcurrent;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enableConcurrentMark;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enableParallelMark;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enableConcurrentSweep;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maxParallelism;        // Max # of total threads to run in parallel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byte backgroundRescanCount;             // for ETW events and 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byte backgroundFinishMarkCount;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backgroundRescanRootBytes;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HANDLE concurrentWorkReadyEvent; // main thread uses this event to tell concurrent threads that the work is ready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HANDLE concurrentWorkDoneEvent; // concurrent threads use this event to tell main thread that the work allocated is done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HANDLE concurrentThread;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HANDLE mainThreadHandle;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class SavedRegisterState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_M_IX86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static const int NumRegistersToSave = 8;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#elif _M_ARM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static const int NumRegistersToSave = 13;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#elif _M_ARM64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static const int NumRegistersToSave = 13;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#elif _M_AMD64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static const int NumRegistersToSave = 16;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SavedRegisterState()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memset(registers, 0, sizeof(void*) * NumRegistersToSave);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void** GetRegisters()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registers;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void*  GetStackTop()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By convention, our register-saving routine will always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save the stack pointer as the first item in the array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registers[0];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void* registers[NumRegistersToSave];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* stackBase;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SavedRegisterState savedThreadContext;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&lt;uint parallelId&gt;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ParallelWorkFunc();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RecyclerParallelThread parallelThread1;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RecyclerParallelThread parallelThread2;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Js::ConfigFlagsTable&amp;  recyclerFlagsTable;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Variable indicating if the concurrent thread has exited or not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the concurrent thread hasn't started yet, this is set to true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Once the concurrent thread starts, it sets this to false,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and when the concurrent thread exits, it sets this to true.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concurrentThreadExited;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disableConcurentThreadExitedCheck;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isProcessingTrackedObjects;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hasIncompletedDoCollect;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This is set to true when we begin a Rescan, and set to false when either: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(1) We finish the final in-thread Rescan and are about to Mark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(2) We do a conditional ResetWriteWatch and are about to Mark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When this flag is true, we should not be modifying existing mark-related state,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including markBits and rescanState.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isProcessingRescan;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tickCountStartConcurrent;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isAborting;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RecyclerSweep recyclerSweepInstance;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RecyclerSweep * recyclerSweep;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const uint tickDiffToNextCollect = 300;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IDLE_DECOMMIT_ENABLED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HANDLE concurrentIdleDecommitEvent;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DWORD needIdleDecommitSignal;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SListBase&lt;void *&gt; clientTrackedObjectList;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ArenaAllocator clientTrackedObjectAllocator;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partialUncollectedAllocBytes;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Dynamic Heuristics for partial GC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uncollectedNewPageCountPartialCollect;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tickCountNextCollection;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tickCountNextFinishCollection;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(*outOfMemoryFunc)();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RECYCLER_TEST_SUPPORT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(*checkFn)(char* addr, 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ExternalRootMarker externalRootMarker;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* externalRootMarkerContext;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PROFILE_EXEC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Js::Profiler * profiler;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Js::Profiler * backgroundProfiler;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PageAllocator backgroundProfilerPageAllocator;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DListBase&lt;ArenaAllocator&gt; backgroundProfilerArena;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PROFILE_MEM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RecyclerMemoryData * memoryData;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ThreadContextId mainThreadId;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ENABLE_BASIC_TELEMETRY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Js::GCTelemetry gcTel;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heapBlockCount;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disableThreadAccessCheck;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 || defined(RECYCLER_STATS)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isForceSweeping;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RecyclerWatsonTelemetryBlock localTelemetryBlock;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RecyclerWatsonTelemetryBlock * telemetryBlock;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RecyclerCollectionStats collectionStats;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PrintHeapBlockStats(wchar_t const * name, HeapBlock::HeapBlockType 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PrintHeapBlockMemoryStats(wchar_t const * name, HeapBlock::HeapBlockType 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PrintCollectStats();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PrintHeuristicCollectionStats();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PrintMarkCollectionStats();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PrintBackgroundCollectionStats();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PrintMemoryStats();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PrintBackgroundCollectionStat(RecyclerCollectionStats::MarkData const&amp; markData);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CollectionParam collectionParam;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verifyPad;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verifyEnabled;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RECYCLER_DUMP_OBJECT_GRAPH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RecyclerObjectGraphDumper;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RecyclerObjectGraphDumper * objectGraphDumper;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dumpObjectOnceOnCollect;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Recycler(AllocationPolicyManager * policyManager, IdleDecommitPageAllocator * pageAllocator, void(*outOfMemoryFunc)(), Js::ConfigFlagsTable&amp; 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~Recycler();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Initialize(const bool forceInThread, JsUtil::ThreadService *threadService, const bool deferThreadStartup = false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RECYCLER_PAGE_HEAP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, PageHeapMode pageheapmode = PageHeapMode::PageHeapModeOff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, bool captureAllocCallStack = false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, bool captureFreeCallStack = false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Js::ConfigFlagsTable&amp; GetRecyclerFlagsTable() const { return this-&gt;recyclerFlagsTable;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SetMemProtectMode();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IsMemProtectMode()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this-&gt;enableScanImplicitRoots;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GetUsedBytes()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usedBytes = threadPageAllocator-&gt;usedBytes;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usedBytes += recyclerWithBarrierPageAllocator.usedBytes;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usedBytes += recyclerPageAllocator.usedBytes;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usedBytes += recyclerLargeBlockPageAllocator.usedBytes;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usedBytes;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LogMemProtectHeapSize(bool fromGC);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char* Realloc(void* buffer, size_t existingBytes, size_t requestedBytes, bool truncate = 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SetTelemetryBlock(RecyclerWatsonTelemetryBlock * telemetryBlock) { this-&gt;telemetryBlock = telemetryBlock;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Prime();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void* GetOwnerContext() { return (void*) this-&gt;collectionWrapper;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PageAllocator * GetPageAllocator() { return threadPageAllocator;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NeedOOMRescan()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this-&gt;needOOMRescan;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SetNeedOOMRescan()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this-&gt;needOOMRescan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ClearNeedOOMRescan()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this-&gt;needOOMRescan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markContext.GetPageAllocator()-&gt;ResetDisableAllocationOutOfMemory();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parallelMarkContext1.GetPageAllocator()-&gt;ResetDisableAllocationOutOfMemory();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parallelMarkContext2.GetPageAllocator()-&gt;ResetDisableAllocationOutOfMemory();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parallelMarkContext3.GetPageAllocator()-&gt;ResetDisableAllocationOutOfMemory();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RequestConcurrentWrapperCallback();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CollectionInProgress()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collectionState != CollectionStateNotCollecting;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IsExiting()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(collectionState == Collection_Exit);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IsSweeping()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((collectionState &amp; Collection_Sweep) == Collection_Sweep);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RECYCLER_PAGE_HEAP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bool ShouldCapturePageHeapFreeStack() const { return capturePageHeapFreeStack;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bool ShouldCapturePageHeapFreeStack() const { return false;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SetIsThreadBound();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SetIsScriptActive(bool isScriptActive)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Assert(this-&gt;isInScript);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Assert(this-&gt;isScriptActive != isScriptActive);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this-&gt;isScriptActive = isScriptActive;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(isScriptActive)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this-&gt;tickCountNextDispose = ::GetTickCount() + RecyclerHeuristic::TickCountFinishCollection;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SetIsInScript(bool isInScript)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Assert(this-&gt;isInScript != isInScript);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this-&gt;isInScript = isInScript;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ShouldIdleCollectOnExit();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ScheduleNextCollection();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IdleDecommitPageAllocator * GetRecyclerLeafPageAllocator()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this-&gt;threadPageAllocator;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IdleDecommitPageAllocator * GetRecyclerPageAllocator()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&amp;this-&gt;recyclerPageAllocator;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IdleDecommitPageAllocator * GetRecyclerLargeBlockPageAllocator()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&amp;this-&gt;recyclerLargeBlockPageAllocator;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IdleDecommitPageAllocator * GetRecyclerWithBarrierPageAllocator()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&amp;this-&gt;recyclerWithBarrierPageAllocator;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IsShuttingDown() const { return this-&gt;isShuttingDown;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IsConcurrentMarkEnabled() const { return enableConcurrentMark;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IsConcurrentSweepEnabled() const { return enableConcurrentSweep;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FinishConcurrent();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ShutdownThread();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EnableConcurrent(JsUtil::ThreadService *threadService, bool startAllThreads);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DisableConcurrent();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StartQueueTrackedObject();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DoQueueTrackedObject()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PrepareSweep();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SetupPostCollectionFlags();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EnsureNotCollecting();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QueueTrackedObject(FinalizableObject * trackableObject);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FindRoots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TryMarkNonInterior(void* candidate, void* parentReference 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TryMarkInterior(void *candidate, void* parentReference 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InCacheCleanupCollection() { return inCacheCleanupCollection;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ClearCacheCleanupCollection() { Assert(inCacheCleanupCollection); inCacheCleanupCollection = false;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Finalizer support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SetExternalRootMarker(ExternalRootMarker fn, void * context)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externalRootMarker = fn;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externalRootMarkerContext = context;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HeapInfo* CreateHeap();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DestroyHeap(HeapInfo* heapInfo);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ArenaAllocator * CreateGuestArena(wchar_t const * name, void (*outOfMemoryFunc)());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E65172">
        <w:rPr>
          <w:rFonts w:ascii="Consolas" w:hAnsi="Consolas" w:cs="Consolas"/>
          <w:sz w:val="18"/>
          <w:szCs w:val="18"/>
        </w:rPr>
        <w:t xml:space="preserve">    </w:t>
      </w:r>
      <w:r w:rsidRPr="00E65172">
        <w:rPr>
          <w:rFonts w:ascii="Consolas" w:hAnsi="Consolas" w:cs="Consolas"/>
          <w:sz w:val="18"/>
          <w:szCs w:val="18"/>
          <w:lang w:val="pt-BR"/>
        </w:rPr>
        <w:t>void DeleteGuestArena(ArenaAllocator * arenaAllocator);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E65172">
        <w:rPr>
          <w:rFonts w:ascii="Consolas" w:hAnsi="Consolas" w:cs="Consolas"/>
          <w:sz w:val="18"/>
          <w:szCs w:val="18"/>
          <w:lang w:val="pt-BR"/>
        </w:rPr>
        <w:t xml:space="preserve">    ArenaData ** RegisterExternalGuestArena(ArenaData* guestArena)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E65172">
        <w:rPr>
          <w:rFonts w:ascii="Consolas" w:hAnsi="Consolas" w:cs="Consolas"/>
          <w:sz w:val="18"/>
          <w:szCs w:val="18"/>
          <w:lang w:val="pt-BR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E65172">
        <w:rPr>
          <w:rFonts w:ascii="Consolas" w:hAnsi="Consolas" w:cs="Consolas"/>
          <w:sz w:val="18"/>
          <w:szCs w:val="18"/>
          <w:lang w:val="pt-BR"/>
        </w:rPr>
        <w:t xml:space="preserve">        return externalGuestArenaList.PrependNode(&amp;NoThrowHeapAllocator::Instance, guestArena);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E65172">
        <w:rPr>
          <w:rFonts w:ascii="Consolas" w:hAnsi="Consolas" w:cs="Consolas"/>
          <w:sz w:val="18"/>
          <w:szCs w:val="18"/>
          <w:lang w:val="pt-BR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E65172">
        <w:rPr>
          <w:rFonts w:ascii="Consolas" w:hAnsi="Consolas" w:cs="Consolas"/>
          <w:sz w:val="18"/>
          <w:szCs w:val="18"/>
          <w:lang w:val="pt-BR"/>
        </w:rPr>
        <w:t xml:space="preserve">    void UnregisterExternalGuestArena(ArenaData* guestArena)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E65172">
        <w:rPr>
          <w:rFonts w:ascii="Consolas" w:hAnsi="Consolas" w:cs="Consolas"/>
          <w:sz w:val="18"/>
          <w:szCs w:val="18"/>
          <w:lang w:val="pt-BR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E65172">
        <w:rPr>
          <w:rFonts w:ascii="Consolas" w:hAnsi="Consolas" w:cs="Consolas"/>
          <w:sz w:val="18"/>
          <w:szCs w:val="18"/>
          <w:lang w:val="pt-BR"/>
        </w:rPr>
        <w:t xml:space="preserve">        externalGuestArenaList.Remove(&amp;NoThrowHeapAllocator::Instance, guestArena);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E65172">
        <w:rPr>
          <w:rFonts w:ascii="Consolas" w:hAnsi="Consolas" w:cs="Consolas"/>
          <w:sz w:val="18"/>
          <w:szCs w:val="18"/>
          <w:lang w:val="pt-BR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E65172">
        <w:rPr>
          <w:rFonts w:ascii="Consolas" w:hAnsi="Consolas" w:cs="Consolas"/>
          <w:sz w:val="18"/>
          <w:szCs w:val="18"/>
          <w:lang w:val="pt-BR"/>
        </w:rPr>
        <w:t xml:space="preserve">    void UnregisterExternalGuestArena(ArenaData** guestArena)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  <w:lang w:val="pt-BR"/>
        </w:rPr>
        <w:t xml:space="preserve">    </w:t>
      </w: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externalGuestArenaList.RemoveElement(&amp;NoThrowHeapAllocator::Instance, guestArena);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RECYCLER_TEST_SUPPORT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SetCheckFn(BOOL(*checkFn)(char* addr, size_t size));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SetCollectionWrapper(RecyclerCollectionWrapper * wrapper)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this-&gt;collectionWrapper = wrapper;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LARGEHEAPBLOCK_ENCODING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this-&gt;Cookie = wrapper-&gt;GetRandomNumber();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this-&gt;Cookie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size_t GetAlignedSize(size_t size) { return HeapInfo::GetAlignedSize(size);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HeapInfo* GetAutoHeap() { return &amp;autoHeap;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CollectNow();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DisplayMemStats();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AddExternalMemoryUsage(size_t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NeedDispose()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this-&gt;hasDisposableObject;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FinishDisposeObjectsNow();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ReportExternalMemoryAllocation(size_t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ReportExternalMemoryFailure(size_t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ReportExternalMemoryFree(size_t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TRACE_OBJECT_LIFETIME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DEFINE_RECYCLER_ALLOC_TRACE(AllocFunc, AllocWithAttributesFunc, attributes)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char* AllocFunc##Trace(size_t size)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AllocWithAttributesFunc&lt;(ObjectInfoBits)(attributes | TraceBit), /* nothrow = */ false&gt;(size);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DEFINE_RECYCLER_ALLOC_TRACE(AllocFunc, AllocWithAttributeFunc, attributes)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DEFINE_RECYCLER_ALLOC_BASE(AllocFunc, AllocWithAttributesFunc, attributes)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char * AllocFunc(size_t size)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AllocWithAttributesFunc&lt;attributes, /* nothrow = */ false&gt;(size);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__forceinline char * AllocFunc##Inlined(size_t size)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AllocWithAttributesFunc##Inlined&lt;attributes, /* nothrow = */ false&gt;(size); 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DEFINE_RECYCLER_ALLOC_TRACE(AllocFunc, AllocWithAttributesFunc, attributes);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DEFINE_RECYCLER_NOTHROW_ALLOC_BASE(AllocFunc, AllocWithAttributesFunc, attributes)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char * NoThrow##AllocFunc(size_t size)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AllocWithAttributesFunc&lt;attributes, /* nothrow = */ true&gt;(size);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char * NoThrow##AllocFunc##Inlined(size_t size)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AllocWithAttributesFunc##Inlined&lt;attributes, /* nothrow = */ true&gt;(size); 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DEFINE_RECYCLER_ALLOC_TRACE(AllocFunc, AllocWithAttributesFunc, attributes);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DEFINE_RECYCLER_ALLOC(AllocFunc, attributes) DEFINE_RECYCLER_ALLOC_BASE(AllocFunc, AllocWithAttributes, attributes)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DEFINE_RECYCLER_ALLOC_ZERO(AllocFunc, attributes) DEFINE_RECYCLER_ALLOC_BASE(AllocFunc, AllocZeroWithAttributes, attributes)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DEFINE_RECYCLER_NOTHROW_ALLOC(AllocFunc, attributes) DEFINE_RECYCLER_NOTHROW_ALLOC_BASE(AllocFunc, AllocWithAttributes, attributes)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DEFINE_RECYCLER_NOTHROW_ALLOC_ZERO(AllocFunc, attributes) DEFINE_RECYCLER_NOTHROW_ALLOC_BASE(AllocFunc, AllocZeroWithAttributes, attributes)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DEFINE_RECYCLER_ALLOC(Alloc, NoBit);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DEFINE_RECYCLER_ALLOC(AllocWithBarrier, WithBarrierBit);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DEFINE_RECYCLER_ALLOC(AllocFinalizedWithBarrier, FinalizableWithBarrierObjectBits);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DEFINE_RECYCLER_ALLOC(AllocFinalized, FinalizableObjectBits);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DEFINE_RECYCLER_ALLOC(AllocFinalizedClientTracked, ClientFinalizableObjectBits);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All trackable object are client trackable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DEFINE_RECYCLER_ALLOC(AllocTracked, ClientTrackableObjectBits);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DEFINE_RECYCLER_ALLOC(AllocLeaf, LeafBit);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DEFINE_RECYCLER_ALLOC(AllocFinalizedLeaf, FinalizableLeafBits);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DEFINE_RECYCLER_ALLOC(AllocTrackedLeaf, ClientTrackableLeafBits);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DEFINE_RECYCLER_ALLOC_ZERO(AllocZero, NoBit);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DEFINE_RECYCLER_ALLOC_ZERO(AllocZeroWithBarrier, WithBarrierBit);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DEFINE_RECYCLER_ALLOC_ZERO(AllocLeafZero, LeafBit);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DEFINE_RECYCLER_ALLOC_ZERO(AllocZeroTrackedLeaf, ClientTrackableLeafBits);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DEFINE_RECYCLER_NOTHROW_ALLOC_ZERO(AllocImplicitRootLeaf, ImplicitRootLeafBits);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DEFINE_RECYCLER_NOTHROW_ALLOC_ZERO(AllocImplicitRoot, ImplicitRootBit);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&lt;ObjectInfoBits enumClass&gt;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 * AllocEnumClass(size_t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Assert((enumClass &amp; EnumClassMask) !=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Assert((enumClass &amp; ~EnumClassMask) ==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AllocWithAttributes&lt;(ObjectInfoBits)(enumClass), /* nothrow = */ false&gt;(size);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&lt;ObjectInfoBits infoBits&gt;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 * AllocWithInfoBits(size_t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AllocWithAttributes&lt;infoBits, /* nothrow = */ false&gt;(size);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template&lt;typename T&gt;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RecyclerWeakReference&lt;T&gt;* CreateWeakReferenceHandle(T* pStrongReference);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GetWeakReferenceCleanupId() const { return weakReferenceCleanupId;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template&lt;typename T&gt;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FindOrCreateWeakReferenceHandle(T* pStrongReference, RecyclerWeakReference&lt;T&gt; **ppWeakRef);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template&lt;typename T&gt;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TryGetWeakReferenceHandle(T* pStrongReference, RecyclerWeakReference&lt;T&gt; **weakReference);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&lt;ObjectInfoBits attributes&gt;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char* GetAddressOfAllocator(size_t sizeCat)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Assert(HeapInfo::IsAlignedSmallObjectSize(sizeCat));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(char*)this-&gt;autoHeap.GetBucket&lt;attributes&gt;(sizeCat).GetAllocator();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&lt;ObjectInfoBits attributes&gt;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uint32 GetEndAddressOffset(size_t sizeCat)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Assert(HeapInfo::IsAlignedSmallObjectSize(sizeCat));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this-&gt;autoHeap.GetBucket&lt;attributes&gt;(sizeCat).GetAllocator()-&gt;GetEndAddressOffset();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&lt;ObjectInfoBits attributes&gt;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uint32 GetFreeObjectListOffset(size_t sizeCat)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Assert(HeapInfo::IsAlignedSmallObjectSize(sizeCat));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this-&gt;autoHeap.GetBucket&lt;attributes&gt;(sizeCat).GetAllocator()-&gt;GetFreeObjectListOffset();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GetNormalHeapBlockAllocatorInfoForNativeAllocation(size_t sizeCat, void*&amp; allocatorAddress, uint32&amp; endAddressOffset, uint32&amp; freeListOffset);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AllowNativeCodeBumpAllocation();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void TrackNativeAllocatedMemoryBlock(Recycler * recycler, void * memBlock, size_t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Free(void* buffer, 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ExplicitFreeLeaf(void* buffer, 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ExplicitFreeNonLeaf(void* buffer, 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&lt;ObjectInfoBits attributes&gt;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ExplicitFreeInternalWrapper(void* buffer, size_t allocSize);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&lt;ObjectInfoBits attributes, typename TBlockAttributes&gt;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ExplicitFreeInternal(void* buffer, size_t size, size_t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GetAllocSize(size_t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&lt;typename TBlockAttributes&gt;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SetExplicitFreeBitOnSmallBlock(HeapBlock* heapBlock, size_t sizeCat, void* buffer, ObjectInfoBits attributes);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char* HeapAllocR(HeapInfo* eHeap, 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RealAlloc&lt;LeafBit, /* nothrow = */ false&gt;(eHeap,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HeapFree(HeapInfo* eHeap,void* 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EnumerateObjects(ObjectInfoBits infoBits, void (*CallBackFunction)(void * address, size_t size));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RootAddRef(void* obj, uint *count 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RootRelease(void* obj, uint *count 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&lt;ObjectInfoBits attributes, bool nothrow&gt;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char* RealAlloc(HeapInfo* heap, 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&lt;ObjectInfoBits attributes, bool isSmallAlloc, bool nothrow&gt;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char* RealAllocFromBucket(HeapInfo* heap, 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EnterIdleDecommit();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LeaveIdleDecommit();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DisposeObjects();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IsValidObject(void* candidate, size_t minimumSize 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SetDisableThreadAccessCheck();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SetDisableConcurentThreadExitedCheck();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CheckAllocExternalMark()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IsFreeObject(void * 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IsReentrantState()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PrintMarkStack();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PROFILE_EXEC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Js::Profiler * GetProfiler() const { return this-&gt;profiler;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ArenaAllocator * AddBackgroundProfilerArena();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ReleaseBackgroundProfilerArena(ArenaAllocator * arena);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SetProfiler(Js::Profiler * profiler, Js::Profiler * backgroundProfiler);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VerifyEnabled() const { return verifyEnabled;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Verify(Js::Phase 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void VerifyCheck(BOOL cond, wchar_t const * msg, void * address, void * corruptedAddress);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void VerifyCheckFill(void * address, 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void FillCheckPad(void * address, size_t size, size_t alignedAllocSize, bool objectAlreadyInitialized);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FillCheckPad(void * address, size_t size, size_t alignedAllocSize)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FillCheckPad(address, size, alignedAllocSize,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VerifyCheckPad(void * address, 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VerifyCheckPadExplicitFreeList(void * address, 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const byte VerifyMemFill = 0xCA;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RECYCLER_ZERO_MEM_CHECK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VerifyZeroFill(void * address, 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RECYCLER_DUMP_OBJECT_GRAPH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DumpObjectGraph(RecyclerObjectGraphDumper::Param * param 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DumpObjectDescription(void *object);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LEAK_REPORT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ReportLeaks();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ReportLeaksOnProcessDetach();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CHECK_MEMORY_LEAK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CheckLeaks(wchar_t const * header);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CheckLeaksOnProcessDetach(wchar_t const * header);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SetDomCollect(bool isDomCollect)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collectionParam.domCollect = isDomCollect;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CaptureCollectionParam(CollectionFlags flags, bool repeat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ENABLE_BASIC_TELEMETRY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Js::GCPauseStats GetGCPauseStats()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gcTel.GetGCPauseStats(); // returns the maxGCpause time in ms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ResetGCPauseStats()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gcTel.Reset();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SetIsScriptSiteCloseGC(bool val)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gcTel.SetIsScriptSiteCloseGC(val);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RecyclerRootPtr has implicit conversion to pointers, prevent it to be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passed to RootAddRef/RootRelease directly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RootAddRef(RecyclerRootPtr&lt;T&gt;&amp; ptr, uint *count 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RootRelease(RecyclerRootPtr&lt;T&gt;&amp; ptr, uint *count 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CollectInternal();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Collect();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CollectWithHeuristic();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CollectWithExhaustiveCandidate();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GetPartialFlag();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NeedExhaustiveRepeatCollect()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ExpectStackSkip()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size_t const InvalidScanRootBytes = (size_t)-1;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Small Allocator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&lt;typename SmallHeapBlockAllocatorType&gt;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AddSmallAllocator(SmallHeapBlockAllocatorType * allocator, size_t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&lt;typename SmallHeapBlockAllocatorType&gt;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RemoveSmallAllocator(SmallHeapBlockAllocatorType * allocator, size_t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&lt;ObjectInfoBits attributes, typename SmallHeapBlockAllocatorType&gt;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 * SmallAllocatorAlloc(SmallHeapBlockAllocatorType * allocator, size_t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Allocation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&lt;ObjectInfoBits attributes, bool nothrow&gt;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char * AllocWithAttributesInlined(size_t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&lt;ObjectInfoBits attributes, bool nothrow&gt;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 * AllocWithAttributes(size_t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AllocWithAttributesInlined&lt;attributes, nothrow&gt;(size);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&lt;ObjectInfoBits attributes, bool nothrow&gt;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char* AllocZeroWithAttributesInlined(size_t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&lt;ObjectInfoBits attributes, bool nothrow&gt;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char* AllocZeroWithAttributes(size_t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AllocZeroWithAttributesInlined&lt;attributes, nothrow&gt;(size);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char* AllocWeakReferenceEntry(size_t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AllocWithAttributes&lt;WeakReferenceEntryBits, /* nothrow = */ false&gt;(size);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NeedDisposeTimed()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DWORD ticks = ::GetTickCount();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(ticks &gt; tickCountNextDispose &amp;&amp; this-&gt;hasDisposableObject);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char* TryLargeAlloc(HeapInfo* heap, size_t size, ObjectInfoBits attributes, bool nothrow);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&lt;bool nothrow&gt;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char* LargeAlloc(HeapInfo* heap, size_t size, ObjectInfoBits attributes);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OutOfMemory();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Collection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DoCollect(CollectionFlags 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DoCollectWrapped(CollectionFlags 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CollectOnAllocatorThread();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ResetThreadId();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&lt;bool background&gt;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ScanPinnedObjects();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ScanStack();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ScanArena(ArenaData * alloc, bool background);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ScanImplicitRoots();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ScanInitialImplicitRoots();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ScanNewImplicitRoots();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FindRoots();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TryMarkArenaMemoryBlockList(ArenaMemoryBlock * memoryBlocks);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size_t TryMarkBigBlockList(BigBlock * memoryBlocks);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TryMarkBigBlockListWithWriteWatch(BigBlock * memoryBlocks);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Mark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ResetMarks(ResetMarkFlags 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EndMark();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EndMarkCheckOOMRescan();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EndMarkOnLowMemory();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DoParallelMark();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DoBackgroundParallelMark();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RootMark(CollectionState markState);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ProcessMark(bool background);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ProcessParallelMark(bool background, MarkContext * markContext);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&lt;bool parallel, bool interior&gt;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ProcessMarkContext(MarkContext * markContext);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IsObjectMarked(void* candidate) { return this-&gt;heapBlockMap.IsMarked(candidate);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RECYCLER_STRESS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StressCollectNow();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HeapBlock* FindHeapBlock(void * 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struct FindBlockCache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FindBlockCache():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heapBlock(nullptr),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candidate(nullptr)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HeapBlock* heapBlock;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void* candidate;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 blockCache;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void ScanObjectInline(void ** obj, size_t 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void ScanObjectInlineInterior(void ** obj, size_t 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__inline void ScanMemoryInline(void ** obj, size_t 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ScanMemory(void ** obj, size_t byteCount) { if (byteCount != 0) { ScanMemoryInline(obj, byteCount); }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AddMark(void * candidate, size_t 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Sweep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Sweep(size_t rescanRootBytes = (size_t)-1, bool concurrent = false, bool adjustPartialHeuristics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SweepWeakReference();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SweepHeap(bool concurrent, RecyclerSweep&amp; recyclerSweep);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FinishSweep(RecyclerSweep&amp; recyclerSweep);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FinishDisposeObjects();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FinishDisposeObjectsWrapped();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end collection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FinishCollection();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FinishCollection(bool needConcurrentSweep);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EndCollection();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ResetCollectionState();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ResetMarkCollectionState();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ResetHeuristicCounters();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ResetPartialHeuristicCounters();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IsMarkState()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IsFindRootsState()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BOOL IsInThreadFindRootsState()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&lt;Js::Phase phase&gt;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CollectionBegin();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&lt;Js::Phase phase&gt;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CollectionEnd();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ProcessClientTrackedObjects();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PartialCollect(bool concurrent);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FinishPartialCollect(RecyclerSweep * recyclerSweep 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ClearPartialCollect();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BackgroundFinishPartialCollect(RecyclerSweep * recyclerSweep);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defined(PARTIAL_GC_ENABLED) || defined(CONCURRENT_GC_ENABLED)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RescanMark(DWORD waitTime);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FinishMark(DWORD waitTime);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FinishMarkRescan(bool background);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ProcessTrackedObjects();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Concurrent GC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IsConcurrentEnabled() const { return this-&gt;enableConcurrentMark || this-&gt;enableParallelMark || this-&gt;enableConcurrentSweep;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IsConcurrentMarkState()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IsConcurrentMarkExecutingState()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IsConcurrentResetMarksState()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IsConcurrentFindRootState()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IsConcurrentExecutingState()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IsConcurrentSweepExecutingState()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IsConcurrentState()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InConcurrentSweep()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((collectionState &amp; Collection_ConcurrentSweep) == Collection_ConcurrentSweep);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IsConcurrentFinishedState()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 //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InitializeConcurrent(JsUtil::ThreadService* threadService);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AbortConcurrent(bool restoreState);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FinalizeConcurrent(bool restoreState);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unsigned int  StaticThreadProc(LPVOID lpParameter);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int ExceptFilter(LPEXCEPTION_POINTERS pEP);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DWORD ThreadProc();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DoBackgroundWork(bool forceForeground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void StaticBackgroundWorkCallback(void * callbackData);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CollectOnConcurrentThread();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StartConcurrent(CollectionState const state);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StartBackgroundMarkCollect();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StartSynchronousBackgroundMark();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StartAsynchronousBackgroundMark();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StartBackgroundMark(bool foregroundResetMark, bool foregroundFindRoots);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StartConcurrentSweepCollect();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TryFinishConcurrentCollect();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WaitForConcurrentThread(DWORD waitTime);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FlushBackgroundPages();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FinishConcurrentCollect(CollectionFlags 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FinishConcurrentCollectWrapped(CollectionFlags 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BackgroundMark();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BackgroundResetMarks();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void PrepareBackgroundFindRoots();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RevertPrepareBackgroundFindRoots();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BackgroundFindRoots();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BackgroundScanStack();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BackgroundRepeatMark();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BackgroundRescan(RescanFlags rescanFlags);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BackgroundResetWriteWatchAll();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BackgroundFinishMark();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char* GetScriptThreadStackTop();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SweepPendingObjects(RecyclerSweep&amp; recyclerSweep);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ConcurrentTransferSweptObjects(RecyclerSweep&amp; recyclerSweep);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ConcurrentPartialTransferSweptObjects(RecyclerSweep&amp; recyclerSweep);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 //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 //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ForceSweepObject();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NotifyFree(__in char * address, 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&lt;bool pageheap, typename T&gt;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NotifyFree(T * heapBlock);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CleanupPendingUnroot();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ENABLE_JS_ETW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ULONG EventWriteFreeMemoryBlock(HeapBlock* heapBlock);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FlushFreeRecord();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AppendFreeMemoryETWRecord(__in char *address, 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const uint BulkFreeMemoryCount = 400;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bulkFreeMemoryWrittenCount;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struct ETWFreeRecord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char* memoryAddress;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uint32 objectSize;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ETWFreeRecord etwFreeRecords[BulkFreeMemoryCount];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&lt;ObjectInfoBits attributes&gt;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IntegrateBlock(char * blockAddress, PageSegment * segment, size_t allocSize, size_t objectSize);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&lt;class TBlockAttributes&gt; friend class SmallHeapBlockT;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&lt;class TBlockAttributes&gt; friend class SmallNormalHeapBlockT;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&lt;class TBlockAttributes&gt; friend class SmallLeafHeapBlockT;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&lt;class TBlockAttributes&gt; friend class SmallFinalizableHeapBlockT;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LargeHeapBlock;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HeapInfo;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LargeHeapBucket;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&lt;typename TBlockType&gt;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HeapBucketT;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&lt;typename TBlockType&gt;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SmallNormalHeapBucketBase;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&lt;typename T, ObjectInfoBits attributes = LeafBit&gt;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RecyclerFastAllocator;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PrintCollectTrace(Js::Phase phase, bool finish = false, bool noConcurrentWork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RECYCLER_VERIFY_MARK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VerifyMark();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VerifyMarkRoots();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VerifyMarkStack();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VerifyMarkArena(ArenaData * arena);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VerifyMarkBigBlockList(BigBlock * memoryBlocks);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VerifyMarkArenaMemoryBlockList(ArenaMemoryBlock * memoryBlocks);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VerifyMark(void * 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#if DBG_DUMP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forceTraceMark;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isHeapEnumInProgress;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allowAllocationDuringHeapEnum;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allowAllocationDuringRenentrance;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ENABLE_PROJECTION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isInRefCountTrackingForProjection;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There are two scenarios we allow limited allocation but disallow GC during those allocations: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in heapenum when we allocate PropertyRecord, and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in projection ExternalMark allowing allocating VarToDispEx. This is the common flag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while we have debug only flag for each of the two scenarios.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isCollectionDisabled;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TRACK_ALLOC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 * TrackAllocInfo(TrackAllocData const&amp; 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ClearTrackAllocInfo(TrackAllocData* data 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PrintAllocStats();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bool DoProfileAllocTracker();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InitializeProfileAllocTracker();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TrackUnallocated(__in  char* address, __in char *endAddress, size_t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TrackAllocCore(void * object, size_t size, const TrackAllocData&amp; trackAllocData, bool traceLifetime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void* TrackAlloc(void * object, size_t size, const TrackAllocData&amp; trackAllocData, bool traceLifetime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TrackIntegrate(__in_ecount(blockSize) char * blockAddress, size_t blockSize, size_t allocSize, size_t objectSize, const TrackAllocData&amp; trackAllocData);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TrackFree(const char* address, 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TrackAllocWeakRef(RecyclerWeakReferenceBase * weakRef);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TrackFreeWeakRef(RecyclerWeakReferenceBase * weakRef);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struct TrackerData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TrackerData(type_info const * typeinfo, bool isArray) : typeinfo(typeinfo), isArray(isArray),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ItemSize(0), ItemCount(0), AllocCount(0), ReqSize(0), AllocSize(0), FreeCount(0), FreeSize(0), TraceLifetime(false)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PERF_COUNTERS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, counter(PerfCounter::RecyclerTrackerCounterSet::GetPerfCounter(typeinfo, isArray))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, sizeCounter(PerfCounter::RecyclerTrackerCounterSet::GetPerfSizeCounter(typeinfo, isArray))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type_info const * typeinfo;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bool isArray;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TRACE_OBJECT_LIFETIME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bool TraceLifetime;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ItemSize;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ItemCount;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int AllocCount;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int64 ReqSize;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int64 AllocSize;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int FreeCount;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int64 FreeSize;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PERF_COUNTERS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PerfCounter::Counter&amp; counter;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PerfCounter::Counter&amp; sizeCounter;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static TrackerData EmptyData;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static TrackerData ExplicitFreeListObjectData;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TrackerData * GetTrackerData(void * 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SetTrackerData(void * address, TrackerData * 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struct TrackerItem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TrackerItem(type_info const * typeinfo) : instanceData(typeinfo, false), arrayData(typeinfo, true)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PERF_COUNTERS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, weakRefCounter(PerfCounter::RecyclerTrackerCounterSet::GetWeakRefPerfCounter(typeinfo))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E65172">
        <w:rPr>
          <w:rFonts w:ascii="Consolas" w:hAnsi="Consolas" w:cs="Consolas"/>
          <w:sz w:val="18"/>
          <w:szCs w:val="18"/>
          <w:lang w:val="pt-BR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E65172">
        <w:rPr>
          <w:rFonts w:ascii="Consolas" w:hAnsi="Consolas" w:cs="Consolas"/>
          <w:sz w:val="18"/>
          <w:szCs w:val="18"/>
          <w:lang w:val="pt-BR"/>
        </w:rPr>
        <w:t xml:space="preserve">       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E65172">
        <w:rPr>
          <w:rFonts w:ascii="Consolas" w:hAnsi="Consolas" w:cs="Consolas"/>
          <w:sz w:val="18"/>
          <w:szCs w:val="18"/>
          <w:lang w:val="pt-BR"/>
        </w:rPr>
        <w:t xml:space="preserve">        TrackerData instanceData;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E65172">
        <w:rPr>
          <w:rFonts w:ascii="Consolas" w:hAnsi="Consolas" w:cs="Consolas"/>
          <w:sz w:val="18"/>
          <w:szCs w:val="18"/>
          <w:lang w:val="pt-BR"/>
        </w:rPr>
        <w:t xml:space="preserve">        TrackerData arrayData;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PERF_COUNTERS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PerfCounter::Counter&amp; weakRefCounter;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JsUtil::BaseDictionary&lt;type_info const *, TrackerItem *, NoCheckHeapAllocator, PrimeSizePolicy, DefaultComparer, JsUtil::SimpleDictionaryEntry, JsUtil::NoResizeLock&gt; TypeInfotoTrackerItemMap;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JsUtil::BaseDictionary&lt;void *, TrackerData *, NoCheckHeapAllocator, PrimeSizePolicy, RecyclerPointerComparer, JsUtil::SimpleDictionaryEntry, JsUtil::NoResizeLock&gt; PointerToTrackerDataMap;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TypeInfotoTrackerItemMap * trackerDictionary;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CRITICAL_SECTION trackerCriticalSection;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TrackAllocData nextAllocData;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Enumeration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class AutoSetupRecyclerForNonCollectingMark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Recycler&amp; m_recycler;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bool m_setupDone;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CollectionState m_previousCollectionState;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RecyclerCollectionStats m_previousCollectionStats;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AutoSetupRecyclerForNonCollectingMark(Recycler&amp; recycler, bool setupForHeapEnumeration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~AutoSetupRecyclerForNonCollectingMark();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void DoCommonSetup();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void SetupForHeapEnumeration();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friend class RecyclerHeapObjectInfo;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FindImplicitRootObject(void* candidate, RecyclerHeapObjectInfo&amp; heapObject);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FindHeapObject(void* candidate, FindHeapObjectFlags flags, RecyclerHeapObjectInfo&amp; heapObject);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FindHeapObjectWithClearedAllocators(void* candidate, RecyclerHeapObjectInfo&amp; heapObject);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IsCollectionDisabled() const { return isCollectionDisabled;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IsHeapEnumInProgress() const { Assert(isHeapEnumInProgress ? isCollectionDisabled : true); return isHeapEnumInProgress;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There are limited cases that we have to allow allocation during heap enumeration. GC is explicitly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disabled during heap enumeration for these limited cases. (See DefaultRecyclerCollectionWrapper)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 only case of allocation right now is allocating property record for string based type handler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so we can use the propertyId as the relation Id.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Allocation during enumeration is still frown upon and should still be avoid if possible.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AllowAllocationDuringHeapEnum() const { return allowAllocationDuringHeapEnum;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class AutoAllowAllocationDuringHeapEnum : public AutoBooleanToggle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AutoAllowAllocationDuringHeapEnum(Recycler * recycler) : AutoBooleanToggle(&amp;recycler-&gt;allowAllocationDuringHeapEnum) {};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ENABLE_PROJECTION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IsInRefCountTrackingForProjection() const { return isInRefCountTrackingForProjection;}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class AutoIsInRefCountTrackingForProjection : public AutoBooleanToggle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AutoIsInRefCountTrackingForProjection(Recycler * recycler) : AutoBooleanToggle(&amp;recycler-&gt;isInRefCountTrackingForProjection) {};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class AutoAllowAllocationDuringReentrance : public AutoBooleanToggle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AutoAllowAllocationDuringReentrance(Recycler * recycler) 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AutoBooleanToggle(&amp;recycler-&gt;isCollectionDisabled)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, allowAllocationDuringRenentrance(&amp;recycler-&gt;allowAllocationDuringRenentrance)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AutoBooleanToggle allowAllocationDuringRenentrance;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HEAP_ENUMERATION_VALIDATION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void(*PostHeapEnumScanCallback)(const HeapObject&amp; heapObject, void *data);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PostHeapEnumScanCallback pfPostHeapEnumScanCallback;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*postHeapEnunScanData;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PostHeapEnumScan(PostHeapEnumScanCallback callback, void*data);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IsPostEnumHeapValidationInProgress() const { return pfPostHeapEnumScanCallback != NULL;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void* GetRealAddressFromInterior(void* 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BeginNonCollectingMark();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EndNonCollectingMark();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defined(RECYCLER_DUMP_OBJECT_GRAPH) || defined(LEAK_REPORT) || defined(CHECK_MEMORY_LEAK)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IsInDllCanUnloadNow() const { return inDllCanUnloadNow;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IsInDetachProcess() const { return inDetachProcess;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SetInDllCanUnloadNow();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SetInDetachProcess();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inDllCanUnloadNow;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inDetachProcess;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isPrimaryMarkContextInitialized;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defined(LEAK_REPORT) || defined(CHECK_MEMORY_LEAK)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template &lt;class Fn&gt;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ReportOnProcessDetach(Fn fn);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PrintPinnedObjectStackTraces();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void (CALLBACK *ObjectBeforeCollectCallback)(void* object, void* callbackState); // same as jsrt JsObjectBeforeCollectCallback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SetObjectBeforeCollectCallback(void* object, ObjectBeforeCollectCallback callback, void* callbackState);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ClearObjectBeforeCollectCallbacks();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bool IsInObjectBeforeCollectCallback() const { return objectBeforeCollectCallbackState != ObjectBeforeCollectCallback_None;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struct ObjectBeforeCollectCallbackData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ObjectBeforeCollectCallback callback;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void* callbackState;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ObjectBeforeCollectCallbackData()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ObjectBeforeCollectCallbackData(ObjectBeforeCollectCallback callback, void* callbackState) : callback(callback), callbackState(callbackState)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JsUtil::BaseDictionary&lt;void*, ObjectBeforeCollectCallbackData, HeapAllocator,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PrimeSizePolicy, RecyclerPointerComparer, JsUtil::SimpleDictionaryEntry, JsUtil::NoResizeLock&gt; ObjectBeforeCollectCallbackMap;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ObjectBeforeCollectCallbackMap* objectBeforeCollectCallbackMap;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enum ObjectBeforeCollectCallbackState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ObjectBeforeCollectCallback_None,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ObjectBeforeCollectCallback_Normal,   // Normal GC BeforeCollect callback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ObjectBeforeCollectCallback_Shutdown, // At shutdown invoke all BeforeCollect callback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 objectBeforeCollectCallbackState;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ProcessObjectBeforeCollectCallbacks(bool atShutdown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RecyclerHeapObjectInfo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void* m_address;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 * m_recycler;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HeapBlock* m_heapBlock;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LARGEHEAPBLOCK_ENCODING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union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byte * m_attributes;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LargeObjectHeader * m_largeHeapBlockHeader;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isUsingLargeHeapBlock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byte * m_attributes;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RecyclerHeapObjectInfo() : m_address(NULL), m_recycler(NULL), m_heapBlock(NULL), m_attributes(NULL)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RecyclerHeapObjectInfo(void* address, Recycler * recycler, HeapBlock* heapBlock, byte * attributes) 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m_address(address), m_recycler(recycler), m_heapBlock(heapBlock), m_attributes(attributes) {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void* GetObjectAddress() const { return m_address;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IsLeaf()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LARGEHEAPBLOCK_ENCODING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(isUsingLargeHeapBlock)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(m_largeHeapBlockHeader-&gt;GetAttributes(m_recycler-&gt;Cookie) &amp; LeafBit) !=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((*m_attributes &amp; LeafBit) != 0 || this-&gt;m_heapBlock-&gt;IsLeafBlock());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IsImplicitRoot()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LARGEHEAPBLOCK_ENCODING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(isUsingLargeHeapBlock)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(m_largeHeapBlockHeader-&gt;GetAttributes(m_recycler-&gt;Cookie) &amp; ImplicitRootBit) !=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(*m_attributes &amp; ImplicitRootBit) !=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IsObjectMarked() const { Assert(m_recycler); return m_recycler-&gt;heapBlockMap.IsMarked(m_address);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SetObjectMarked()  { Assert(m_recycler); m_recycler-&gt;heapBlockMap.SetMark(m_address);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ObjectInfoBits GetAttributes()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LARGEHEAPBLOCK_ENCODING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(isUsingLargeHeapBlock)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(ObjectInfoBits)m_largeHeapBlockHeader-&gt;GetAttributes(m_recycler-&gt;Cookie);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(ObjectInfoBits)*m_attributes;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GetSize() const;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LARGEHEAPBLOCK_ENCODING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SetLargeHeapBlockHeader(LargeObjectHeader * largeHeapBlockHeader)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m_largeHeapBlockHeader = largeHeapBlockHeader;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isUsingLargeHeapBlock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SetMemoryProfilerHasEnumerated()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Assert(m_heapBlock);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LARGEHEAPBLOCK_ENCODING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(isUsingLargeHeapBlock)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SetMemoryProfilerHasEnumeratedForLargeHeapBlock();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bool wasMemoryProfilerOldObject = (*m_attributes &amp; MemoryProfilerOldObjectBit) !=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*m_attributes |= MemoryProfilerOldObjectBit;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wasMemoryProfilerOldObject;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ClearImplicitRootBit()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This can only be called on the main thread for non-finalizable block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As finalizable block requires that the bit not be change during concurrent mark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since the background thread change the NewTrackBit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Assert(!m_heapBlock-&gt;IsAnyFinalizableBlock());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RECYCLER_PAGE_HEAP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Recycler* recycler = this-&gt;m_recycler;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(recycler-&gt;ShouldCapturePageHeapFreeStack())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Assert(recycler-&gt;IsPageHeapEnabled());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this-&gt;m_heapBlock-&gt;CapturePageHeapFreeStack();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LARGEHEAPBLOCK_ENCODING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(isUsingLargeHeapBlock)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ClearImplicitRootBitsForLargeHeapBlock();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Assert(m_attributes);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bool wasImplicitRoot = (*m_attributes &amp; ImplicitRootBit) !=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*m_attributes &amp;= ~ImplicitRootBit;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wasImplicitRoot;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ExplicitFree()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(*m_attributes == ObjectInfoBits::LeafBit)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m_recycler-&gt;ExplicitFreeLeaf(m_address, GetSize());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Assert(*m_attributes == ObjectInfoBits::NoBit);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m_recycler-&gt;ExplicitFreeNonLeaf(m_address, GetSize());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LARGEHEAPBLOCK_ENCODING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ClearImplicitRootBitsForLargeHeapBlock()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Assert(m_largeHeapBlockHeader);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byte attributes = m_largeHeapBlockHeader-&gt;GetAttributes(m_recycler-&gt;Cookie);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bool wasImplicitRoot = (attributes &amp; ImplicitRootBit) !=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m_largeHeapBlockHeader-&gt;SetAttributes(m_recycler-&gt;Cookie, attributes &amp; ~ImplicitRootBit);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wasImplicitRoot;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SetMemoryProfilerHasEnumeratedForLargeHeapBlock()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Assert(m_largeHeapBlockHeader);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byte attributes = m_largeHeapBlockHeader-&gt;GetAttributes(m_recycler-&gt;Cookie);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bool wasMemoryProfilerOldObject = (attributes &amp; MemoryProfilerOldObjectBit) !=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m_largeHeapBlockHeader-&gt;SetAttributes(m_recycler-&gt;Cookie, attributes | MemoryProfilerOldObjectBit);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wasMemoryProfilerOldObject;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A fake heap block to replace the original heap block where the strong ref is when it has been collected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as the original heap block may have been freed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CollectedRecyclerWeakRefHeapBlock : public HeapBlock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BOOL IsFreeObject(void* objectAddress) override { Assert(false); return false;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BOOL IsValidObject(void* objectAddress) override { Assert(false); return false;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byte* GetRealAddressFromInterior(void* interiorAddress) override { Assert(false); return nullptr;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size_t GetObjectSize(void* object) override { Assert(false); return 0;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bool FindHeapObject(void* objectAddress, Recycler * recycler, FindHeapObjectFlags flags, RecyclerHeapObjectInfo&amp; heapObject) override { Assert(false); return false;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bool TestObjectMarkedBit(void* objectAddress) override { Assert(false); return false;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SetObjectMarkedBit(void* objectAddress) override { Assert(false);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RECYCLER_VERIFY_MARK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VerifyMark(void * objectAddress) override { Assert(false);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RECYCLER_PERF_COUNTERS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UpdatePerfCountersOnFree() override { Assert(false);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* GetTrackerData(void * address) override { Assert(false); return nullptr;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SetTrackerData(void * address, void * data) override { Assert(false);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CollectedRecyclerWeakRefHeapBlock Instance;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CollectedRecyclerWeakRefHeapBlock() : HeapBlock(BlockTypeCount) { isPendingConcurrentSweep = false;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AutoIdleDecommit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AutoIdleDecommit(Recycler * recycler) : recycler(recycler) { recycler-&gt;EnterIdleDecommit();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~AutoIdleDecommit() { recycler-&gt;LeaveIdleDecommit();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private: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 * recycler;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&lt;typename SmallHeapBlockAllocatorType&gt;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Recycler::AddSmallAllocator(SmallHeapBlockAllocatorType * allocator, size_t sizeCat)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autoHeap.AddSmallAllocator(allocator,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&lt;typename SmallHeapBlockAllocatorType&gt;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Recycler::RemoveSmallAllocator(SmallHeapBlockAllocatorType * allocator, size_t sizeCat)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autoHeap.RemoveSmallAllocator(allocator,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&lt;ObjectInfoBits attributes, typename SmallHeapBlockAllocatorType&gt;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char *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Recycler::SmallAllocatorAlloc(SmallHeapBlockAllocatorType * allocator, size_t sizeCat)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autoHeap.SmallAllocatorAlloc&lt;attributes&gt;(this, allocator,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Dummy recycler allocator policy classes to choose the allocation function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_RecyclerLeafPolicy;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_RecyclerNonLeafPolicy;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&lt;typename Policy&gt;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_RecyclerAllocatorFunc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_RecyclerAllocatorFunc&lt;_RecyclerLeafPolicy&gt;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char * (Recycler::*AllocFuncType)(size_t);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bool (Recycler::*FreeFuncType)(void*, size_t);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AllocFuncType GetAllocFunc()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&amp;Recycler::AllocLeaf;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AllocFuncType GetAllocZeroFunc()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&amp;Recycler::AllocLeafZero;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FreeFuncType GetFreeFunc()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&amp;Recycler::ExplicitFreeLeaf;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_RecyclerAllocatorFunc&lt;_RecyclerNonLeafPolicy&gt;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typedef char * (Recycler::*AllocFuncType)(size_t);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bool (Recycler::*FreeFuncType)(void*, size_t);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AllocFuncType GetAllocFunc()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&amp;Recycler::Alloc;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AllocFuncType GetAllocZeroFunc()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&amp;Recycler::AllocZero;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FreeFuncType GetFreeFunc()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&amp;Recycler::ExplicitFreeNonLeaf;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This is used by the compiler; when T is NOT a pointer i.e. a value type - it causes leaf allocation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&lt;typename T&gt;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TypeAllocatorFunc&lt;Recycler, T&gt; : public _RecyclerAllocatorFunc&lt;_RecyclerLeafPolicy&gt;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Partial template specialization; applies to T when it is a pointer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&lt;typename T&gt;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TypeAllocatorFunc&lt;Recycler, T *&gt; : public _RecyclerAllocatorFunc&lt;_RecyclerNonLeafPolicy&gt;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&lt;bool isLeaf&gt;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ListTypeAllocatorFunc&lt;Recycler, isLeaf&gt;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bool (Recycler::*FreeFuncType)(void*, size_t);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static FreeFuncType GetFreeFunc()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(isLeaf)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&amp;Recycler::ExplicitFreeLeaf;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&amp;Recycler::ExplicitFreeNonLeaf;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Dummy class to choose the allocation function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RecyclerLeafAllocator;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RecyclerNonLeafAllocator;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Partial template specialization to allocate as non leaf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&lt;typename T&gt;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TypeAllocatorFunc&lt;RecyclerNonLeafAllocator, T&gt; : public _RecyclerAllocatorFunc&lt;_RecyclerNonLeafPolicy&gt;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&lt;typename T&gt;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TypeAllocatorFunc&lt;RecyclerLeafAllocator, T&gt; : public _RecyclerAllocatorFunc&lt;_RecyclerLeafPolicy&gt;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&lt;typename TAllocType&gt;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struct AllocatorInfo&lt;Recycler, TAllocType&gt;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typedef Recycler AllocatorType;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TypeAllocatorFunc&lt;Recycler, TAllocType&gt; AllocatorFunc;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_RecyclerAllocatorFunc&lt;_RecyclerNonLeafPolicy&gt; InstAllocatorFunc; // By default any instance considered non-leaf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&lt;typename TAllocType&gt;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struct AllocatorInfo&lt;RecyclerNonLeafAllocator, TAllocType&gt;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Recycler AllocatorType;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TypeAllocatorFunc&lt;RecyclerNonLeafAllocator, TAllocType&gt; AllocatorFunc;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TypeAllocatorFunc&lt;RecyclerNonLeafAllocator, TAllocType&gt; InstAllocatorFunc; // Same as TypeAllocatorFunc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&lt;typename TAllocType&gt;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struct AllocatorInfo&lt;RecyclerLeafAllocator, TAllocType&gt;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Recycler AllocatorType;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TypeAllocatorFunc&lt;RecyclerLeafAllocator, TAllocType&gt; AllocatorFunc;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TypeAllocatorFunc&lt;RecyclerLeafAllocator, TAllocType&gt; InstAllocatorFunc; // Same as TypeAllocatorFunc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struct ForceNonLeafAllocator&lt;Recycler&gt;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RecyclerNonLeafAllocator AllocatorType;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struct ForceNonLeafAllocator&lt;RecyclerLeafAllocator&gt;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RecyclerNonLeafAllocator AllocatorType;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struct ForceLeafAllocator&lt;Recycler&gt;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RecyclerLeafAllocator AllocatorType;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struct ForceLeafAllocator&lt;RecyclerNonLeafAllocator&gt;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typedef RecyclerLeafAllocator AllocatorType;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PROFILE_EXEC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RECYCLER_PROFILE_EXEC_BEGIN(recycler, phase) if (recycler-&gt;profiler != nullptr) { recycler-&gt;profiler-&gt;Begin(phase);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RECYCLER_PROFILE_EXEC_END(recycler, phase) if (recycler-&gt;profiler != nullptr) { recycler-&gt;profiler-&gt;End(phase);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RECYCLER_PROFILE_EXEC_BEGIN2(recycler, phase1, phase2) if (recycler-&gt;profiler != nullptr) { recycler-&gt;profiler-&gt;Begin(phase1); recycler-&gt;profiler-&gt;Begin(phase2);}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RECYCLER_PROFILE_EXEC_END2(recycler, phase1, phase2) if (recycler-&gt;profiler != nullptr) { recycler-&gt;profiler-&gt;End(phase1); recycler-&gt;profiler-&gt;End(phase2);}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RECYCLER_PROFILE_EXEC_CHANGE(recydler, phase1, phase2) if  (recycler-&gt;profiler != nullptr) { recycler-&gt;profiler-&gt;End(phase1); recycler-&gt;profiler-&gt;Begin(phase2);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RECYCLER_PROFILE_EXEC_BACKGROUND_BEGIN(recycler, phase) if (recycler-&gt;backgroundProfiler != nullptr) { recycler-&gt;backgroundProfiler-&gt;Begin(phase);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RECYCLER_PROFILE_EXEC_BACKGROUND_END(recycler, phase) if (recycler-&gt;backgroundProfiler != nullptr) { recycler-&gt;backgroundProfiler-&gt;End(phase);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RECYCLER_PROFILE_EXEC_THREAD_BEGIN(background, recycler, phase) if (background) { RECYCLER_PROFILE_EXEC_BACKGROUND_BEGIN(recycler, phase); } else { RECYCLER_PROFILE_EXEC_BEGIN(recycler, phase);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#define RECYCLER_PROFILE_EXEC_THREAD_END(background, recycler, phase) if (background) { RECYCLER_PROFILE_EXEC_BACKGROUND_END(recycler, phase); } else { RECYCLER_PROFILE_EXEC_END(recycler, phase);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RECYCLER_PROFILE_EXEC_BEGIN(recycler, 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RECYCLER_PROFILE_EXEC_END(recycler, 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RECYCLER_PROFILE_EXEC_BEGIN2(recycler, phase1, phase2)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RECYCLER_PROFILE_EXEC_END2(recycler, phase1, phase2)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RECYCLER_PROFILE_EXEC_CHANGE(recydler, phase1, phase2)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RECYCLER_PROFILE_EXEC_BACKGROUND_BEGIN(recycler, 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RECYCLER_PROFILE_EXEC_BACKGROUND_END(recycler, 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RECYCLER_PROFILE_EXEC_THREAD_BEGIN(background, recycler, 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RECYCLER_PROFILE_EXEC_THREAD_END(background, recycler, 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_Ret_notnull_ inline void * __cdecl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operator new(size_t byteSize, Recycler * alloc, HeapInfo * heapInfo)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alloc-&gt;HeapAllocR(heapInfo, byteSize);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inline void __cdecl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operator delete(void * obj, Recycler * alloc, HeapInfo * heapInfo)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alloc-&gt;HeapFree(heapInfo, obj);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_Ret_notnull_ inline void * __cdecl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operator new(size_t byteSize, Recycler * recycler, ObjectInfoBits enumClassBits)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AssertCanHandleOutOfMemory();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Assert(byteSize !=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Assert(enumClassBits == EnumClass_1_Bit);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* buffer = recycler-&gt;AllocEnumClass&lt;EnumClass_1_Bit&gt;(byteSize);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All of our allocation should throw on out of memory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Assume(buffer !=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buffer;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template&lt;ObjectInfoBits infoBits&gt;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_Ret_notnull_ inline void * __cdecl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operator new(size_t byteSize, Recycler * recycler, const InfoBitsWrapper&lt;infoBits&gt;&amp;)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AssertCanHandleOutOfMemory();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Assert(byteSize !=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* buffer = recycler-&gt;AllocWithInfoBits&lt;infoBits&gt;(byteSize);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All of our allocation should throw on out of memory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Assume(buffer !=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buffer;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br w:type="page"/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#pragma once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&lt;ObjectInfoBits attributes&gt;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Recycler::IntegrateBlock(char * blockAddress, PageSegment * segment, size_t allocSize, size_t objectSize)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only support no bit and leaf bit right now, where we don't need to set the object info in either case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CompileAssert(attributes == NoBit || attributes == LeafBit);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Currently only small object is supported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Assert(HeapInfo::IsSmallObject(allocSize));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Assert(HeapInfo::GetAlignedSizeNoCheck(allocSize) == allocSize);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This should only happen during a pre-collection callback.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Assert(this-&gt;collectionState == Collection_PreCollection);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success = autoHeap.IntegrateBlock&lt;attributes&gt;(blockAddress, segment, this, allocSize);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(success)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TrackAllocData trackAllocData;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ClearTrackAllocInfo(&amp;trackAllocData);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TrackIntegrate(blockAddress, SmallAllocationBlockAttributes::PageCount * AutoSystemInfo::PageSize, allocSize, objectSize, trackAllocData);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success;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namespace Memory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class DummyVTableObject : public FinalizableObject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public: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Finalize(bool isShutdown)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Dispose(bool isShutdown)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virtual void Mark(Recycler * recycler) {}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&lt;ObjectInfoBits attributes, bool nothrow&gt;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__inline char *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Recycler::AllocWithAttributesInlined(size_t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All tracked objects are client tracked objects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CompileAssert((attributes &amp; TrackBit) == 0 || (attributes &amp; ClientTrackedBit) !=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Assert(this-&gt;enableScanImplicitRoots || (attributes &amp; ImplicitRootBit) ==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AssertMsg(this-&gt;disableThreadAccessCheck || this-&gt;mainThreadId == GetCurrentThreadContextId(),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"Allocating from the recycler can only be done on the main thread");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Assert(size !=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AssertMsg(collectionState != Collection_PreCollection, "we cannot have allocation in precollection callback");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shouldn't be allocating memory when we are running GC in thread, including finalizers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Assert(this-&gt;IsConcurrentState() || !this-&gt;CollectionInProgress() || this-&gt;collectionState == CollectionStatePostCollectionCallback);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There are some cases where we allow allocation during heap enum that doesn't affect the enumeration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Those should be really rare and not rely upon.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Assert(!isHeapEnumInProgress || allowAllocationDuringHeapEnum);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TrackAllocData trackAllocData;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ClearTrackAllocInfo(&amp;trackAllocData);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allocSize = 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(this-&gt;VerifyEnabled())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allocSize += verifyPad + sizeof(size_t);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(allocSize &lt;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An overflow occurred- if nothrow is false, we can throw here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Otherwise, return null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(nothrow == 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this-&gt;OutOfMemory();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return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char* memBlock = RealAlloc&lt;(ObjectInfoBits)(attributes &amp; InternalObjectInfoBitMask), nothrow&gt;(&amp;autoHeap, allocSize);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(nothrow)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If we aren't allowed to throw, then the memblock returned could be null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so we should check for that and bail out early here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(memBlock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TrackAlloc(memBlock, size, trackAllocData, (CUSTOM_CONFIG_ISENABLED(GetRecyclerFlagsTable(), Js::TraceObjectAllocationFlag) &amp;&amp; (attributes &amp; TraceBit) == TraceBit));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RecyclerMemoryTracking::ReportAllocation(this, memBlock,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RECYCLER_PERF_COUNTER_INC(LiveObject);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RECYCLER_PERF_COUNTER_ADD(LiveObjectSize, HeapInfo::GetAlignedSizeNoCheck(allocSize));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RECYCLER_PERF_COUNTER_SUB(FreeObjectSize, HeapInfo::GetAlignedSizeNoCheck(allocSize));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(HeapInfo::IsSmallBlockAllocation(HeapInfo::GetAlignedSizeNoCheck(allocSize)))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RECYCLER_PERF_COUNTER_INC(SmallHeapBlockLiveObject);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RECYCLER_PERF_COUNTER_ADD(SmallHeapBlockLiveObjectSize, HeapInfo::GetAlignedSizeNoCheck(allocSize));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RECYCLER_PERF_COUNTER_SUB(SmallHeapBlockFreeObjectSize, HeapInfo::GetAlignedSizeNoCheck(allocSize));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RECYCLER_PERF_COUNTER_INC(LargeHeapBlockLiveObject);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RECYCLER_PERF_COUNTER_ADD(LargeHeapBlockLiveObjectSize, HeapInfo::GetAlignedSizeNoCheck(allocSize));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RECYCLER_PERF_COUNTER_SUB(LargeHeapBlockFreeObjectSize, HeapInfo::GetAlignedSizeNoCheck(allocSize));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alignedSize = HeapInfo::GetAlignedSizeNoCheck(allocSize);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(HeapInfo::IsMediumObject(allocSize))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SMALLBLOCK_MEDIUM_ALLOC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alignedSize = HeapInfo::GetMediumObjectAlignedSizeNoCheck(allocSize);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HeapBlock* heapBlock = this-&gt;FindHeapBlock(memBlock);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Assert(heapBlock-&gt;IsLargeHeapBlock());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LargeHeapBlock* largeHeapBlock = (LargeHeapBlock*) heapBlock;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LargeObjectHeader* header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(largeHeapBlock-&gt;GetObjectHeader(memBlock, &amp;header))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size = header-&gt;objectSize - (verifyPad + sizeof(size_t));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alignedSize = HeapInfo::GetAlignedSizeNoCheck(header-&gt;objectSize);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this-&gt;FillCheckPad(memBlock, size, alignedSize);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#pragma prefast(suppress:6313, "attributes is a template parameter and can be 0")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(attributes &amp; (FinalizeBit | TrackBit))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Make sure a valid vtable is installed in case of OOM before the real vtable is set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memBlock = (char *)new (memBlock) DummyVTableObject();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SwbVerboseTrace(this-&gt;GetRecyclerFlagsTable(), L"Allocated SWB memory: 0x%p\n", memBlock);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#pragma prefast(suppress:6313, "attributes is a template parameter and can be 0")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(attributes &amp; (NewTrackBit))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For objects allocated with NewTrackBit, we need to trigger the write barrier since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there could be a GC triggered by an allocation in the constructor, and we'd miss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calling track on the partially constructed object. To deal with this, we set the write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barrier on all the pages of objects allocated with the NewTrackBit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RecyclerWriteBarrierManager::WriteBarrier(memBlock, size / sizeof(void*));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#pragma prefast(suppress:6313, "attributes is a template parameter and can be 0")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(attributes &amp; ClientTrackedBit)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(this-&gt;inPartialCollectMode)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with partial GC, we don't traverse ITrackable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So we have to mark all objects that could be in the ITrackable graph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This includes JavascriptDispatch and HostVariant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this-&gt;clientTrackedObjectList.Prepend(&amp;this-&gt;clientTrackedObjectAllocator, memBlock);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Assert(this-&gt;hasBackgroundFinishPartial || this-&gt;clientTrackedObjectList.Empty());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memBlock;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&lt;ObjectInfoBits attributes, bool nothrow&gt;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__inline char *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Recycler::AllocZeroWithAttributesInlined(size_t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char* obj = AllocWithAttributesInlined&lt;attributes, nothrow&gt;(size);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(nothrow)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If we aren't allowed to throw, then the obj returned could be null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so we should check for that and bail out early here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(obj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(this-&gt;VerifyEnabled())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memset(obj, 0, min(size, sizeof(FreeObject *)));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RECYCLER_WRITE_BARRIER_ALLOC_THREAD_PAGE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((((attributes &amp; LeafBit) == LeafBit) || ((attributes &amp; WithBarrierBit) == WithBarrierBit)) &amp;&amp; HeapInfo::IsSmallObjectAllocation(size))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(((attributes &amp; LeafBit) == LeafBit) &amp;&amp; HeapInfo::IsSmallBlockAllocation(size))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If this was allocated from the small heap block, it's not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guaranteed to be zero so we should zero out here.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memset((void*) obj, 0,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All recycler memory are allocated with zero except for the first word,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which store the next pointer for the free list.  Just zero that one out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((FreeObject *)obj)-&gt;ZeroNext();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obj;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&lt;ObjectInfoBits attributes, bool isSmallAlloc, bool nothrow&gt;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__inline char*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Recycler::RealAllocFromBucket(HeapInfo* heap, 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Align the size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Assert(HeapInfo::GetAlignedSizeNoCheck(size) &lt;= UINT_MAX);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sizeCat;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 * memBlock;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(isSmallAlloc)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sizeCat = (uint)HeapInfo::GetAlignedSizeNoCheck(size);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memBlock = heap-&gt;RealAlloc&lt;attributes, nothrow&gt;(this,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BUCKETIZE_MEDIUM_ALLOCATIONS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sizeCat = (uint)HeapInfo::GetMediumObjectAlignedSizeNoCheck(size);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memBlock = heap-&gt;MediumAlloc&lt;attributes, nothrow&gt;(this,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 are not allowed to throw, then the memory returned here could be null so check for that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 are allowed to throw, then memBlock is not allowed to null so assert that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(nothrow)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(memBlock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Assert(memBlock !=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#ifdef RECYCLER_ZERO_MEM_CHECK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Don't bother checking leaf allocations for zeroing out- they're not guaranteed to be so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((attributes &amp; LeafBit) == 0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RECYCLER_WRITE_BARRIER_ALLOC_THREAD_PAGE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&amp;&amp; (attributes &amp; WithBarrierBit) == 0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VerifyZeroFill(memBlock + sizeof(FreeObject), sizeCat - (2 * sizeof(FreeObject)));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PROFILE_MEM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(this-&gt;memoryData)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this-&gt;memoryData-&gt;requestCount++;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this-&gt;memoryData-&gt;requestBytes += 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this-&gt;memoryData-&gt;alignmentBytes += sizeCat - 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memBlock;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&lt;ObjectInfoBits attributes, bool nothrow&gt;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__inline char*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Recycler::RealAlloc(HeapInfo* heap, 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RECYCLER_STRESS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this-&gt;StressCollectNow();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(nothrow)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FAULTINJECT_MEMORY_NOTHROW(L"Recycler",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FAULTINJECT_MEMORY_THROW(L"Recycler",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(HeapInfo::IsSmallObject(size))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RealAllocFromBucket&lt;attributes, /* isSmallAlloc = */ true, nothrow&gt;(heap,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BUCKETIZE_MEDIUM_ALLOCATIONS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(HeapInfo::IsMediumObject(size))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RealAllocFromBucket&lt;attributes, /* isSmallAlloc = */ false, nothrow&gt;(heap,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LargeAlloc&lt;nothrow&gt;(heap, size, attributes);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template&lt;typename T&gt;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__inline RecyclerWeakReference&lt;T&gt;* Recycler::CreateWeakReferenceHandle(T* pStrongReference)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Return the weak reference that calling Add on the WR map returns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 entry returned is recycler-allocated memory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RecyclerWeakReference&lt;T&gt;* weakRef = (RecyclerWeakReference&lt;T&gt;*) this-&gt;weakReferenceMap.Add((char*) pStrongReference, this);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(weakRef-&gt;typeInfo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weakRef-&gt;typeInfo = &amp;typeid(T);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TRACK_ALLOC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TrackAllocWeakRef(weakRef);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weakRef;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template&lt;typename T&gt;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__inline bool Recycler::FindOrCreateWeakReferenceHandle(T* pStrongReference, RecyclerWeakReference&lt;T&gt; **ppWeakRef)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Ensure that the given strong ref has a weak ref in the map.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Return a result to indicate whether a new weak ref was created.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ret = this-&gt;weakReferenceMap.FindOrAdd((char*) pStrongReference, this, (RecyclerWeakReferenceBase**)ppWeakRef);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(!ret)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(*ppWeakRef)-&gt;typeInfo = &amp;typeid(T);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TRACK_ALLOC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TrackAllocWeakRef(*ppWeakRef);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ret;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template&lt;typename T&gt;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__inline bool Recycler::TryGetWeakReferenceHandle(T* pStrongReference, RecyclerWeakReference&lt;T&gt; **weakReference)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this-&gt;weakReferenceMap.TryGetValue((char*) pStrongReference, (RecyclerWeakReferenceBase**)weakReference);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__inline HeapBlock*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Recycler::FindHeapBlock(void* candidate)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((size_t)candidate &lt; 0x10000)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(!HeapInfo::IsAlignedAddress(candidate))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heapBlockMap.GetHeapBlock(candidate);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__inline 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Recycler::ScanObjectInline(void ** obj, size_t byteCount)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This is never called during parallel marking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Assert(this-&gt;collectionState != CollectionStateParallelMark);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(this-&gt;enableScanInteriorPointers)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ScanObjectInlineInterior(obj, 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markContext.ScanObject&lt;false, false&gt;(obj, 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__inline 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Recycler::ScanObjectInlineInterior(void ** obj, size_t byteCount)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// This is never called during parallel marking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Assert(this-&gt;collectionState != CollectionStateParallelMark);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Assert(this-&gt;enableScanInteriorPointers);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markContext.ScanObject&lt;false, true&gt;(obj, 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__inline 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Recycler::ScanMemoryInline(void ** obj, size_t byteCount)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This is never called during parallel marking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Assert(this-&gt;collectionState != CollectionStateParallelMark);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(this-&gt;enableScanInteriorPointers)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markContext.ScanMemory&lt;false, true&gt;(obj, 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markContext.ScanMemory&lt;false, false&gt;(obj, 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__inline 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Recycler::AddMark(void * candidate, size_t byteCount) throw()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This is never called during parallel marking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Assert(this-&gt;collectionState != CollectionStateParallelMark);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markContext.AddMarkedObject(candidate, 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&lt;bool pageheap, typename T&gt;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Recycler::NotifyFree(T * heapBlock)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forceSweepObject = ForceSweepObject();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(forceSweepObject)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 || defined(RECYCLER_STATS)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this-&gt;isForceSweeping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heapBlock-&gt;isForceSweeping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heapBlock-&gt;SweepObjects&lt;pageheap, SweepMode_InThread&gt;(this);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 || defined(RECYCLER_STATS)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heapBlock-&gt;isForceSweeping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this-&gt;isForceSweeping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RECYCLER_STATS_INC(this, heapBlockFreeCount[heapBlock-&gt;GetHeapBlockType()]);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JS_ETW(EventWriteFreeMemoryBlock(heapBlock));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RECYCLER_PERF_COUNTERS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(forceSweepObject)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RECYCLER_PERF_COUNTER_SUB(FreeObjectSize, heapBlock-&gt;GetPageCount() * AutoSystemInfo::PageSize);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(heapBlock-&gt;IsLargeHeapBlock())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RECYCLER_PERF_COUNTER_SUB(LargeHeapBlockFreeObjectSize, heapBlock-&gt;GetPageCount() * AutoSystemInfo::PageSize);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RECYCLER_PERF_COUNTER_SUB(SmallHeapBlockFreeObjectSize, heapBlock-&gt;GetPageCount() * AutoSystemInfo::PageSize);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heapBlock-&gt;UpdatePerfCountersOnFree();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&lt;class TBlockAttributes&gt;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__inline ushort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SmallHeapBlockT&lt;TBlockAttributes&gt;::GetObjectBitDelta()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this-&gt;objectSize / HeapConstants::ObjectGranularity;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Map any object address to it's bit index in the heap block bit vectors.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static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&lt;class TBlockAttributes&gt;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__forceinline ushort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SmallHeapBlockT&lt;TBlockAttributes&gt;::GetAddressBitIndex(void * objectAddress)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Assert(HeapInfo::IsAlignedAddress(objectAddress));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ushort offset = (ushort)(::Math::PointerCastToIntegralTruncate&lt;uint&gt;(objectAddress) % (TBlockAttributes::PageCount * AutoSystemInfo::PageSize));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offset = offset &gt;&gt; HeapConstants::ObjectAllocationShift;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Assert(offset &lt;= USHRT_MAX);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Assert(offset &lt;= TBlockAttributes::MaxAddressBit);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(ushort) offset;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&lt;class TBlockAttributes&gt;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__forceinline ushort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SmallHeapBlockT&lt;TBlockAttributes&gt;::GetObjectIndexFromBitIndex(ushort bitIndex)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Assert(bitIndex &lt;= TBlockAttributes::MaxAddressBit);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ushort objectIndex = validPointers.GetAddressIndex(bitIndex);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Assert(objectIndex == SmallHeapBlockT&lt;TBlockAttributes&gt;::InvalidAddressBit ||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objectIndex &lt;= TBlockAttributes::MaxAddressBit);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objectIndex;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&lt;class TBlockAttributes&gt;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__forceinline void *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SmallHeapBlockT&lt;TBlockAttributes&gt;::GetRealAddressFromInterior(void * interiorAddress, uint objectSize, byte bucketIndex)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ValidPointers&lt;TBlockAttributes&gt; validPointers = HeapInfo::GetValidPointersMapForBucket&lt;TBlockAttributes&gt;(bucketIndex);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rawInteriorAddress = reinterpret_cast&lt;size_t&gt;(interiorAddress);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baseAddress = rawInteriorAddress &amp; ~(TBlockAttributes::PageCount * AutoSystemInfo::PageSize - 1);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ushort offset = (ushort)(rawInteriorAddress - baseAddress);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offset = validPointers.GetInteriorAddressIndex(offset &gt;&gt; HeapConstants::ObjectAllocationShift);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(offset == SmallHeapBlockT&lt;TBlockAttributes&gt;::InvalidAddressBit)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reinterpret_cast&lt;void*&gt;(baseAddress + offset * objectSize);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br w:type="page"/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#include "CommonMemoryPch.h"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#include &lt;process.h&gt;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_M_AMD64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#include "amd64.h"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_M_ARM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#include "arm.h"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_M_ARM64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#include "arm64.h"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#include "core\BinaryFeatureControl.h"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#include "Common\ThreadService.h"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#include "Memory\AutoAllocatorObjectPtr.h"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DEFINE_RECYCLER_TRACKER_PERF_COUNTER(RecyclerWeakReferenceBase);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struct UnallocatedPortionOfBumpAllocatedBlock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struct ExplicitFreeListedObject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Recycler::TrackerData Recycler::TrackerData::EmptyData(&amp;typeid(UnallocatedPortionOfBumpAllocatedBlock),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Recycler::TrackerData Recycler::TrackerData::ExplicitFreeListObjectData(&amp;typeid(ExplicitFreeListedObject),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enum ETWEventGCActivationKind : unsigned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ETWEvent_GarbageCollect          = 0,      // force in-thread GC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ETWEvent_ThreadCollect           = 1,      // thread GC with wait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ETWEvent_ConcurrentCollect       = 2,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ETWEvent_PartialCollect          = 3,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ETWEvent_ConcurrentMark          = 11,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ETWEvent_ConcurrentRescan        = 12,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ETWEvent_ConcurrentSweep         = 13,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ETWEvent_ConcurrentTransferSwept = 14,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ETWEvent_ConcurrentFinishMark    = 15,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DefaultRecyclerCollectionWrapper DefaultRecyclerCollectionWrapper::Instance;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__inline 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DefaultRecyclerCollectionWrapper::IsCollectionDisabled(Recycler * recycler)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GC shouldn't be triggered during heap enum, unless we missed a case where it allocate memory (which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shouldn't happen during heap enum) or for the case we explicitly allow allocation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REVIEW: isHeapEnumInProgress should have been a collection state and checked before to avoid a check here.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Collection will be disabled in VarDispEx because it could be called from projection re-entrance as ASTA allows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QI/AddRef/Release to come back.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bool collectionDisabled = recycler-&gt;IsCollectionDisabled();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(collectionDisabled)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disabled collection should only happen if we allowed allocation during heap enum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(recycler-&gt;IsHeapEnumInProgress())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Assert(recycler-&gt;AllowAllocationDuringHeapEnum());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ENABLE_PROJECTION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Assert(recycler-&gt;IsInRefCountTrackingForProjection());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collectionDisabled;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 DefaultRecyclerCollectionWrapper::ExecuteRecyclerCollectionFunction(Recycler * recycler, CollectionFunction function, CollectionFlags flags)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(IsCollectionDisabled(recycler))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ret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BEGIN_NO_EXCEPTION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 = (recycler-&gt;*(function))(flags);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END_NO_EXCEPTION;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ret;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DefaultRecyclerCollectionWrapper::DisposeObjects(Recycler * recycler)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(IsCollectionDisabled(recycler))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BEGIN_NO_EXCEPTION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recycler-&gt;DisposeObjects();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END_NO_EXCEPTION;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static void* GetStackBase();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__forceinline char * Recycler::AllocWithAttributesInlined&lt;NoBit, false&gt;(size_t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__forceinline char* Recycler::RealAlloc&lt;NoBit, false&gt;(HeapInfo* heap, size_t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__forceinline _Ret_notnull_ void * __cdecl operator new&lt;Recycler&gt;(size_t byteSize, Recycler * alloc, char * (Recycler::*AllocFunc)(size_t));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Recycler::Recycler(AllocationPolicyManager * policyManager, IdleDecommitPageAllocator * pageAllocator, void (*outOfMemoryFunc)(), Js::ConfigFlagsTable&amp; configFlagsTable) 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collectionState(CollectionStateNotCollecting),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recyclerFlagsTable(configFlagsTable),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recyclerPageAllocator(this, policyManager, configFlagsTable, RecyclerHeuristic::Instance.DefaultMaxFreePageCount, RecyclerHeuristic::Instance.DefaultMaxAllocPageCount),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recyclerLargeBlockPageAllocator(this, policyManager, configFlagsTable, RecyclerHeuristic::Instance.DefaultMaxFreePageCount),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threadService(nullptr),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recyclerWithBarrierPageAllocator(this, policyManager, configFlagsTable, RecyclerHeuristic::Instance.DefaultMaxFreePageCount),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threadPageAllocator(pageAllocator),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markPagePool(configFlagsTable),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parallelMarkPagePool1(configFlagsTable),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parallelMarkPagePool2(configFlagsTable),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parallelMarkPagePool3(configFlagsTable),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markContext(this, &amp;this-&gt;markPagePool),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parallelMarkContext1(this, &amp;this-&gt;parallelMarkPagePool1),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parallelMarkContext2(this, &amp;this-&gt;parallelMarkPagePool2),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parallelMarkContext3(this, &amp;this-&gt;parallelMarkPagePool3),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clientTrackedObjectAllocator(L"CTO-List", GetPageAllocator(), Js::Throw::OutOfMemory),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outOfMemoryFunc(outOfMemoryFunc),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RECYCLER_TEST_SUPPORT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checkFn(NULL),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externalRootMarker(NULL),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externalRootMarkerContext(NULL),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recyclerSweep(nullptr),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inEndMarkOnLowMemory(false),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enableScanInteriorPointers(CUSTOM_CONFIG_FLAG(configFlagsTable, RecyclerForceMarkInterior)),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enableScanImplicitRoots(false),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disableCollectOnAllocationHeuristics(false),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backgroundFinishMarkCount(0),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hasPendingUnpinnedObject(false),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hasPendingConcurrentFindRoot(false),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queueTrackedObject(false),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enableConcurrentMark(false),  // Default to non-concurrent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enableParallelMark(false),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enableConcurrentSweep(false),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concurrentThread(NULL),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concurrentWorkReadyEvent(NULL),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concurrentWorkDoneEvent(NULL),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mainThreadHandle(NULL),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parallelThread1(this, &amp;Recycler::ParallelWorkFunc&lt;0&gt;),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parallelThread2(this, &amp;Recycler::ParallelWorkFunc&lt;1&gt;),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priorityBoost(false),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skipStack(false),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isAborting(false),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concurrentThreadExited(true),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isProcessingTrackedObjects(false),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hasIncompletedDoCollect(false),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isConcurrentGCOnIdle(false),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isFinishGCOnIdle(false),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isExternalStackSkippingGC(false),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isProcessingRescan(false),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IDLE_DECOMMIT_ENABLED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concurrentIdleDecommitEvent(nullptr),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inPartialCollectMode(false),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scanPinnedObjectMap(false),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partialUncollectedAllocBytes(0),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uncollectedNewPageCountPartialCollect((size_t)-1),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partialConcurrentNextCollection(false),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RECYCLER_STRESS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forcePartialScanStack(false),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#if defined(RECYCLER_DUMP_OBJECT_GRAPH) || defined(LEAK_REPORT) || defined(CHECK_MEMORY_LEAK)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isPrimaryMarkContextInitialized(false),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allowDispose(false),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hasDisposableObject(false),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tickCountNextDispose(0),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hasPendingTransferDisposedObjects(false),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transientPinnedObject(nullptr),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pinnedObjectMap(1024, HeapAllocator::GetNoMemProtectInstance()),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weakReferenceMap(1024, HeapAllocator::GetNoMemProtectInstance()),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weakReferenceCleanupId(0),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collectionWrapper(&amp;DefaultRecyclerCollectionWrapper::Instance),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isScriptActive(false),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isInScript(false),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isShuttingDown(false),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inExhaustiveCollection(false),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hasExhaustiveCandidate(false),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inDecommitNowCollection(false),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inCacheCleanupCollection(false),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hasPendingDeleteGuestArena(false),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needOOMRescan(false),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hasBackgroundFinishPartial(false),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decommitOnFinish(false)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PROFILE_EXEC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profiler(nullptr)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backgroundProfiler(nullptr)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backgroundProfilerPageAllocator(nullptr, configFlagsTable, PageAllocatorType_GCThread)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backgroundProfilerArena()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PROFILE_MEM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memoryData(nullptr)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RECYCLER_DUMP_OBJECT_GRAPH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objectGraphDumper(nullptr)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dumpObjectOnceOnCollect(false)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trackerDictionary(nullptr)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HEAP_ENUMERATION_VALIDATION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,pfPostHeapEnumScanCallback(nullptr)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telemetryBlock(&amp;localTelemetryBlock)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ENABLE_JS_ETW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,bulkFreeMemoryWrittenCount(0)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RECYCLER_PAGE_HEAP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isPageHeapEnabled(false)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capturePageHeapAllocStack(false)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capturePageHeapFreeStack(false)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objectBeforeCollectCallbackMap(nullptr)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objectBeforeCollectCallbackState(ObjectBeforeCollectCallback_None)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RECYCLER_MARK_TRACK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this-&gt;markMap = NoCheckHeapNew(MarkMap, &amp;NoCheckHeapAllocator::Instance, 163, &amp;markMapCriticalSection);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markContext.SetMarkMap(markMap);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parallelMarkContext1.SetMarkMap(markMap);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parallelMarkContext2.SetMarkMap(markMap);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parallelMarkContext3.SetMarkMap(markMap);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verifyPad =  GetRecyclerFlagsTable().RecyclerVerifyPadSize;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verifyEnabled =  GetRecyclerFlagsTable().IsEnabled(Js::RecyclerVerifyFlag);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(verifyEnabled)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ForRecyclerPageAllocator(EnableVerify());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RECYCLER_NO_PAGE_REUSE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(GetRecyclerFlagsTable().IsEnabled(Js::RecyclerNoPageReuseFlag))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ForRecyclerPageAllocator(DisablePageReuse());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this-&gt;inDispose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this-&gt;heapBlockCount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this-&gt;collectionCount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this-&gt;disableThreadAccessCheck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this-&gt;disableConcurentThreadExitedCheck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 || defined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this-&gt;inResolveExternalWeakReferences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 || defined(RECYCLER_STATS)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isForceSweeping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RECYCLER_FINALIZE_CHECK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collectionStats.finalizeCount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RecyclerMemoryTracking::ReportRecyclerCreate(this);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forceTraceMark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recyclerPageAllocator.debugName = L"Recycler";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recyclerLargeBlockPageAllocator.debugName = L"RecyclerLargeBlock";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recyclerWithBarrierPageAllocator.debugName = L"RecyclerWithBarrier";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isHeapEnumInProgress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isCollectionDisabled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allowAllocationDuringRenentrance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allowAllocationDuringHeapEnum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ENABLE_PROJECTION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isInRefCountTrackingForProjection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ScheduleNextCollection();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defined(RECYCLER_DUMP_OBJECT_GRAPH) ||  defined(LEAK_REPORT) || defined(CHECK_MEMORY_LEAK)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this-&gt;inDllCanUnloadNow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this-&gt;inDetachProcess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memset(&amp;localTelemetryBlock, 0, sizeof(localTelemetryBlock));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recycler requires at least Recycler::PrimaryMarkStackReservedPageCount to function properly for the main mark context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this-&gt;markContext.SetMaxPageCount(max&lt;size_t&gt;(GetRecyclerFlagsTable().MaxMarkStackPageCount, Recycler::PrimaryMarkStackReservedPageCount));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this-&gt;parallelMarkContext1.SetMaxPageCount(GetRecyclerFlagsTable().MaxMarkStackPageCount);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this-&gt;parallelMarkContext2.SetMaxPageCount(GetRecyclerFlagsTable().MaxMarkStackPageCount);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this-&gt;parallelMarkContext3.SetMaxPageCount(GetRecyclerFlagsTable().MaxMarkStackPageCount);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(GetRecyclerFlagsTable().IsEnabled(Js::GCMemoryThresholdFlag))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Note, we can't do this in the constructor for RecyclerHeuristic::Instance because it runs before config is processed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RecyclerHeuristic::Instance.ConfigureBaseFactor(GetRecyclerFlagsTable().GCMemoryThreshold);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Recycler::SetDisableThreadAccessCheck()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recyclerPageAllocator.SetDisableThreadAccessCheck();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recyclerLargeBlockPageAllocator.SetDisableThreadAccessCheck();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recyclerWithBarrierPageAllocator.SetDisableThreadAccessCheck();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disableThreadAccessCheck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Recycler::SetMemProtectMode()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this-&gt;enableScanInteriorPointers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this-&gt;enableScanImplicitRoots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this-&gt;disableCollectOnAllocationHeuristics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RECYCLER_STRESS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this-&gt;recyclerStress = GetRecyclerFlagsTable().MemProtectHeapStress;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this-&gt;recyclerBackgroundStress = GetRecyclerFlagsTable().MemProtectHeapBackgroundStress;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this-&gt;recyclerConcurrentStress = GetRecyclerFlagsTable().MemProtectHeapConcurrentStress;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this-&gt;recyclerConcurrentRepeatStress = GetRecyclerFlagsTable().MemProtectHeapConcurrentRepeatStress;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this-&gt;recyclerPartialStress = GetRecyclerFlagsTable().MemProtectHeapPartialStress;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Recycler::LogMemProtectHeapSize(bool fromGC)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Assert(IsMemProtectMode());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ENABLE_JS_ETW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(IS_JS_ETW(EventEnabledMEMPROTECT_GC_HEAP_SIZE()))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IdleDecommitPageAllocator* recyclerPageAllocator = GetRecyclerPageAllocator();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IdleDecommitPageAllocator* recyclerLeafPageAllocator = GetRecyclerLeafPageAllocator();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IdleDecommitPageAllocator* recyclerLargeBlockPageAllocator = GetRecyclerLargeBlockPageAllocator();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IdleDecommitPageAllocator* recyclerWithBarrierPageAllocator = GetRecyclerWithBarrierPageAllocator();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usedBytes = (recyclerPageAllocator-&gt;usedBytes + recyclerLeafPageAllocator-&gt;usedBytes +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    recyclerLargeBlockPageAllocator-&gt;usedBytes);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reservedBytes = (recyclerPageAllocator-&gt;reservedBytes + recyclerLeafPageAllocator-&gt;reservedBytes +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        recyclerLargeBlockPageAllocator-&gt;reservedBytes);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committedBytes = (recyclerPageAllocator-&gt;committedBytes + recyclerLeafPageAllocator-&gt;committedBytes +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         recyclerLargeBlockPageAllocator-&gt;committedBytes);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numberOfSegments = (recyclerPageAllocator-&gt;numberOfSegments +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           recyclerLeafPageAllocator-&gt;numberOfSegments +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           recyclerLargeBlockPageAllocator-&gt;numberOfSegments);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usedBytes += recyclerWithBarrierPageAllocator-&gt;usedBytes;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reservedBytes += recyclerWithBarrierPageAllocator-&gt;reservedBytes;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committedBytes += recyclerWithBarrierPageAllocator-&gt;committedBytes;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numberOfSegments += recyclerWithBarrierPageAllocator-&gt;numberOfSegments;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JS_ETW(EventWriteMEMPROTECT_GC_HEAP_SIZE(this, usedBytes, reservedBytes, committedBytes, numberOfSegments, fromGC));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Recycler::SetDisableConcurentThreadExitedCheck()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disableConcurentThreadExitedCheck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RECYCLER_STRESS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this-&gt;recyclerStress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this-&gt;recyclerBackgroundStress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this-&gt;recyclerConcurrentStress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this-&gt;recyclerConcurrentRepeatStress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this-&gt;recyclerPartialStress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Recycler::ResetThreadId()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Transfer all the page allocator to the current thread 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ForRecyclerPageAllocator(ClearConcurrentThreadId());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(this-&gt;IsConcurrentEnabled())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markContext.GetPageAllocator()-&gt;ClearConcurrentThreadId();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defined(DBG) &amp;&amp; defined(PROFILE_EXEC)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this-&gt;backgroundProfilerPageAllocator.ClearConcurrentThreadId();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Recycler::~Recycler()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Assert(!this-&gt;isAborting);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Stop any further collection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this-&gt;isShuttingDown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this-&gt;ResetThreadId();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ENABLE_JS_ETW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FlushFreeRecord();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ClearObjectBeforeCollectCallbacks();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RECYCLER_DUMP_OBJECT_GRAPH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(GetRecyclerFlagsTable().DumpObjectGraphOnExit)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Always skip stack here, as we may be running the dtor on another thread.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RecyclerObjectGraphDumper::Param param = { 0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param.skipStack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this-&gt;DumpObjectGraph(&amp;param);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AUTO_LEAK_REPORT_SECTION(this-&gt;GetRecyclerFlagsTable(), L"Recycler (%p): %s", this, this-&gt;IsInDllCanUnloadNow()? L"DllCanUnloadNow" 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this-&gt;IsInDetachProcess()? L"DetachProcess" : L"Destructor");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LEAK_REPORT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ReportLeaks();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CHECK_MEMORY_LEAK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CheckLeaks(this-&gt;IsInDllCanUnloadNow()? L"DllCanUnloadNow" : this-&gt;IsInDetachProcess()? L"DetachProcess" : L"Destructor");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AUTO_LEAK_REPORT_SECTION(this-&gt;GetRecyclerFlagsTable(), L"Skipped finalizers");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Assert(concurrentThread ==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only sometime clean up the state after abort concurrent to not collection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Still need to delete heap block that is held by the recyclerSweep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(recyclerSweep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recyclerSweep-&gt;ShutdownCleanup();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recyclerSweep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(mainThreadHandle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CloseHandle(mainThreadHandle);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recyclerPageAllocator.Close();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recyclerLargeBlockPageAllocator.Close();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recyclerWithBarrierPageAllocator.Close();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markContext.Release();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parallelMarkContext1.Release();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parallelMarkContext2.Release();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parallelMarkContext3.Release();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Clean up the weak reference map so that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objects being finalized can safely refer to weak references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(this could otherwise become a problem for weak references held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to large objects since their block would be destroyed before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 finalizer was run)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When the recycler is shutting down, all objects are going to be reclaimed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so null out the weak references so that anyone relying on weak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references simply thinks the object has been reclaimed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weakReferenceMap.Map([](RecyclerWeakReferenceBase * weakRef) -&gt; 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weakRef-&gt;strongRef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Put in a dummy heap block so that we can still do the isPendingConcurrentSweep check first.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weakRef-&gt;strongRefHeapBlock = &amp;CollectedRecyclerWeakRefHeapBlock::Instance;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Remove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clientTrackedObjectList.Clear(&amp;this-&gt;clientTrackedObjectAllocator);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if (trackerDictionary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this-&gt;trackerDictionary-&gt;Map([](type_info const *, TrackerItem * item)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NoCheckHeapDelete(item);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NoCheckHeapDelete(this-&gt;trackerDictionary);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this-&gt;trackerDictionary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::DeleteCriticalSection(&amp;trackerCriticalSection);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RECYCLER_MARK_TRACK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NoCheckHeapDelete(this-&gt;markMap);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this-&gt;markMap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Disable idle decommit asserts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ForRecyclerPageAllocator(ShutdownIdleDecommit());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Assert(this-&gt;collectionState == CollectionStateExit || this-&gt;collectionState == CollectionStateNotCollecting);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Assert(this-&gt;disableConcurentThreadExitedCheck || this-&gt;concurrentThreadExited == 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Recycler::SetIsThreadBound()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Assert(mainThreadHandle ==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::DuplicateHandle(::GetCurrentProcess(), ::GetCurrentThread(), ::GetCurrentProcess(),  &amp;mainThreadHandle,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0, FALSE, DUPLICATE_SAME_ACCESS);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stackBase = GetStackBase();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Recycler::RootAddRef(void* obj, uint *count)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Assert(this-&gt;IsValidObject(obj));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(transientPinnedObject)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PinRecord&amp; refCount = pinnedObjectMap.GetReference(transientPinnedObject);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++refCount;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(refCount == 1)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this-&gt;scanPinnedObjectMap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RECYCLER_PERF_COUNTER_INC(PinnedObject);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defined(CHECK_MEMORY_LEAK) || defined(LEAK_REPORT)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(GetRecyclerFlagsTable().LeakStackTrace)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StackBackTraceNode::Prepend(&amp;NoCheckHeapAllocator::Instance, refCount.stackBackTraces,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transientPinnedObjectStackBackTrace);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(count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PinRecord* refCount = pinnedObjectMap.TryGetReference(obj);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*count = (refCount != nullptr) ? (*refCount + 1) : 1;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transientPinnedObject = obj;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#if defined(CHECK_MEMORY_LEAK) || defined(LEAK_REPORT)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(GetRecyclerFlagsTable().LeakStackTrace)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transientPinnedObjectStackBackTrace = StackBackTrace::Capture(&amp;NoCheckHeapAllocator::Instance);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Recycler::RootRelease(void* obj, uint *count)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Assert(this-&gt;IsValidObject(obj));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(transientPinnedObject == obj)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transientPinnedObject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(count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PinRecord *refCount = pinnedObjectMap.TryGetReference(obj);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*count = (refCount != nullptr) ? *refCount :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defined(CHECK_MEMORY_LEAK) || defined(LEAK_REPORT)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(GetRecyclerFlagsTable().LeakStackTrace)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transientPinnedObjectStackBackTrace-&gt;Delete(&amp;NoCheckHeapAllocator::Instance);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PinRecord *refCount = pinnedObjectMap.TryGetReference(obj);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(refCount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(count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*count = (uint)-1;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REVIEW: throw if not found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uint newRefCount = (--(*refCount));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(count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*count = newRefCount;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(newRefCount !=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defined(CHECK_MEMORY_LEAK) || defined(LEAK_REPORT)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(GetRecyclerFlagsTable().LeakStackTrace)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StackBackTraceNode::Prepend(&amp;NoCheckHeapAllocator::Instance, refCount-&gt;stackBackTraces,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StackBackTrace::Capture(&amp;NoCheckHeapAllocator::Instance));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defined(CHECK_MEMORY_LEAK) || defined(LEAK_REPORT)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StackBackTraceNode::DeleteAll(&amp;NoCheckHeapAllocator::Instance, refCount-&gt;stackBackTraces);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refCount-&gt;stackBackTraces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Don't delete the entry if we are in concurrent find root state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We will delete it later on in-thread find root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if (this-&gt;hasPendingConcurrentFindRoot)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this-&gt;hasPendingUnpinnedObject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pinnedObjectMap.Remove(obj);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RECYCLER_PERF_COUNTER_DEC(PinnedObject);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Not a real collection. This doesn't activate GC.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This tell the GC that we have an exhaustive candidate, and should trigger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another GC if there is an exhaustive GC going on.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this-&gt;CollectNow&lt;CollectExhaustiveCandidate&gt;();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Recycler::Initialize(const bool forceInThread, JsUtil::ThreadService *threadService, const bool deferThreadStartup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RECYCLER_PAGE_HEAP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PageHeapMode pageheapmode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bool captureAllocCallStack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, bool captureFreeCallStack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this-&gt;InitializeProfileAllocTracker();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this-&gt;disableCollection = CUSTOM_PHASE_OFF1(GetRecyclerFlagsTable(), Js::RecyclerPhase);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this-&gt;skipStack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this-&gt;enablePartialCollect = !CUSTOM_PHASE_OFF1(GetRecyclerFlagsTable(), Js::PartialCollectPhase);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this-&gt;enablePartialCollect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PROFILE_MEM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this-&gt;memoryData = MemoryProfiler::GetRecyclerMemoryData();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 || DBG_DUMP || defined(RECYCLER_TRACE)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mainThreadId = GetCurrentThreadContextId();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collectionParam.domCollect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defined(PROFILE_RECYCLER_ALLOC) || defined(RECYCLER_MEMORY_VERIFY) || defined(MEMSPECT_TRACKING) || defined(ETW_MEMORY_TRACKING)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dontNeedDetailedTracking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defined(PROFILE_RECYCLER_ALLOC)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dontNeedDetailedTracking = dontNeedDetailedTracking || this-&gt;trackerDictionary ==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defined(RECYCLER_MEMORY_VERIFY)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dontNeedDetailedTracking = dontNeedDetailedTracking || !this-&gt;verifyEnabled;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 need detailed tracking we force allocation fast path in the JIT to fail and go to the helper, so there is no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need for the TrackNativeAllocatedMemoryBlock callback.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(dontNeedDetailedTracking)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autoHeap.Initialize(this, TrackNativeAllocatedMemoryBlock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RECYCLER_PAGE_HEAP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, pageheapmode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, captureAllocCallStack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, captureFreeCallStack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autoHeap.Initialize(this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RECYCLER_PAGE_HEAP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, pageheapmode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, captureAllocCallStack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, captureFreeCallStack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autoHeap.Initialize(this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RECYCLER_PAGE_HEAP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, pageheapmode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, captureAllocCallStack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, captureFreeCallStack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markContext.Init(Recycler::PrimaryMarkStackReservedPageCount);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defined(RECYCLER_DUMP_OBJECT_GRAPH) || defined(LEAK_REPORT) || defined(CHECK_MEMORY_LEAK)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isPrimaryMarkContextInitialized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RECYCLER_PAGE_HEAP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isPageHeapEnabled = autoHeap.IsPageHeapEnabled();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(IsPageHeapEnabled())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capturePageHeapAllocStack = autoHeap.captureAllocCallStack;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capturePageHeapFreeStack = autoHeap.captureFreeCallStack;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RECYCLER_STRESS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(GetRecyclerFlagsTable().RecyclerTrackStress)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Disable partial if we are doing track stress, since partial relies on ClientTracked processing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and track stress doesn't support this.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this-&gt;enablePartialCollect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this-&gt;recyclerStress = GetRecyclerFlagsTable().RecyclerStress;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this-&gt;recyclerBackgroundStress = GetRecyclerFlagsTable().RecyclerBackgroundStress;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this-&gt;recyclerConcurrentStress = GetRecyclerFlagsTable().RecyclerConcurrentStress;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this-&gt;recyclerConcurrentRepeatStress = GetRecyclerFlagsTable().RecyclerConcurrentRepeatStress;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this-&gt;recyclerPartialStress = GetRecyclerFlagsTable().RecyclerPartialStress;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needWriteWatch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Default to non-concurrent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numProcs = (uint)AutoSystemInfo::Data.GetNumberOfPhysicalProcessors();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this-&gt;maxParallelism = (numProcs &gt; 4) || CUSTOM_PHASE_FORCE1(GetRecyclerFlagsTable(), Js::ParallelMarkPhase) ? 4 : numProcs;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(forceInThread)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Requested a non-concurrent recycler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this-&gt;disableConcurrent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 if (CUSTOM_PHASE_OFF1(GetRecyclerFlagsTable(), Js::ConcurrentCollectPhase))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Concurrent collection disabled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this-&gt;disableConcurrent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 if (CUSTOM_PHASE_OFF1(GetRecyclerFlagsTable(), Js::ConcurrentMarkPhase) &amp;&amp;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CUSTOM_PHASE_OFF1(GetRecyclerFlagsTable(), Js::ParallelMarkPhase) &amp;&amp;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CUSTOM_PHASE_OFF1(GetRecyclerFlagsTable(), Js::ConcurrentSweepPhase))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All concurrent collection phases disabled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this-&gt;disableConcurrent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this-&gt;disableConcurrent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(deferThreadStartup || EnableConcurrent(threadService, false))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needWriteWatch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needWriteWatch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(needWriteWatch)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need write watch to support concurrent and/or partial collection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recyclerPageAllocator.EnableWriteWatch();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recyclerLargeBlockPageAllocator.EnableWriteWatch();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Recycler::IsFreeObject(void * candidate)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HeapBlock * heapBlock = this-&gt;FindHeapBlock(candidate);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(heapBlock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heapBlock-&gt;IsFreeObject(candidate);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Recycler::IsValidObject(void* candidate, size_t minimumSize)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HeapBlock * heapBlock = this-&gt;FindHeapBlock(candidate);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(heapBlock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heapBlock-&gt;IsValidObject(candidate) &amp;&amp; (minimumSize == 0 || heapBlock-&gt;GetObjectSize(candidate) &gt;= minimumSize);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Recycler::Prime()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(GetRecyclerFlagsTable().IsEnabled(Js::ForceFragmentAddressSpaceFlag))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Never prime the recycler if we are forced to fragment address space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ForRecyclerPageAllocator(Prime(RecyclerPageAllocator::DefaultPrimePageCount));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Recycler::AddExternalMemoryUsage(size_t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this-&gt;autoHeap.uncollectedAllocBytes += 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this-&gt;autoHeap.uncollectedExternalBytes += 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Generally normal GC can cleanup the uncollectedAllocBytes. But if external components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do fast large allocations in a row, normal GC might not kick in. Let's force the GC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here if we need to collect anyhow.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CollectNow&lt;CollectOnAllocation&gt;();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 Recycler::ReportExternalMemoryAllocation(size_t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recyclerPageAllocator.RequestAlloc(size);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Recycler::ReportExternalMemoryFailure(size_t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recyclerPageAllocator.ReportFailure(size);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Recycler::ReportExternalMemoryFree(size_t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recyclerPageAllocator.ReportFree(size);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/*------------------------------------------------------------------------------------------------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* Idle Decommit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*------------------------------------------------------------------------------------------------*/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Recycler::EnterIdleDecommit()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ForRecyclerPageAllocator(EnterIdleDecommit());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IDLE_DECOMMIT_ENABLED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::InterlockedCompareExchange(&amp;needIdleDecommitSignal, IdleDecommitSignal_None, IdleDecommitSignal_NeedTimer);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Recycler::LeaveIdleDecommit()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IDLE_DECOMMIT_ENABLED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allowTimer = (this-&gt;concurrentIdleDecommitEvent !=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IdleDecommitSignal idleDecommitSignalRecycler = recyclerPageAllocator.LeaveIdleDecommit(allowTimer);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IdleDecommitSignal idleDecommitSignalRecyclerLargeBlock = recyclerLargeBlockPageAllocator.LeaveIdleDecommit(allowTimer);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IdleDecommitSignal idleDecommitSignal = max(idleDecommitSignalRecycler, idleDecommitSignalRecyclerLargeBlock);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IdleDecommitSignal idleDecommitSignalThread = threadPageAllocator-&gt;LeaveIdleDecommit(allowTimer);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idleDecommitSignal = max(idleDecommitSignal, idleDecommitSignalThread);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IdleDecommitSignal idleDecommitSignalRecyclerWithBarrier = recyclerWithBarrierPageAllocator.LeaveIdleDecommit(allowTimer);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idleDecommitSignal = max(idleDecommitSignal, idleDecommitSignalRecyclerWithBarrier);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(idleDecommitSignal != IdleDecommitSignal_None)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Assert(allowTimer);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Reduce the number of times we need to signal the background thread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by detecting whether the thread is waiting on a time out or not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(idleDecommitSignal == IdleDecommitSignal_NeedSignal ||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::InterlockedCompareExchange(&amp;needIdleDecommitSignal, IdleDecommitSignal_NeedTimer, IdleDecommitSignal_None) == IdleDecommitSignal_NeedSignal)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(GetRecyclerFlagsTable().Trace.IsEnabled(Js::IdleDecommitPhase))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Output::Print(L"Recycler Thread IdleDecommit Need Signal\n");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Output::Flush();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SetEvent(this-&gt;concurrentIdleDecommitEvent);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ForEachRecyclerPageAllocatorIn(this, LeaveIdleDecommit(false));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/*------------------------------------------------------------------------------------------------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* Freeing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*------------------------------------------------------------------------------------------------*/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 Recycler::ExplicitFreeLeaf(void* buffer, 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ExplicitFreeInternalWrapper&lt;ObjectInfoBits::LeafBit&gt;(buffer,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 Recycler::ExplicitFreeNonLeaf(void* buffer, 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ExplicitFreeInternalWrapper&lt;ObjectInfoBits::NoBit&gt;(buffer,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 Recycler::GetAllocSize(size_t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allocSize = 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(this-&gt;VerifyEnabled())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allocSize += verifyPad + sizeof(size_t);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Assert(allocSize &gt;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allocSize;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&lt;typename TBlockAttributes&gt;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void Recycler::SetExplicitFreeBitOnSmallBlock(HeapBlock* heapBlock, size_t sizeCat, void* buffer, ObjectInfoBits attributes)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Assert(!heapBlock-&gt;IsLargeHeapBlock());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Assert(heapBlock-&gt;GetObjectSize(buffer) ==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SmallHeapBlockT&lt;TBlockAttributes&gt;* smallBlock = (SmallHeapBlockT&lt;TBlockAttributes&gt;*)heapBlock;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((attributes &amp; ObjectInfoBits::LeafBit) == LeafBit)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Assert(smallBlock-&gt;IsLeafBlock());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Assert(smallBlock-&gt;IsAnyNormalBlock());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smallBlock-&gt;SetExplicitFreeBitForObject(buffer);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&lt;ObjectInfoBits attributes&gt;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 Recycler::ExplicitFreeInternalWrapper(void* buffer, 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Assert(buffer !=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Assert(size &gt;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(CUSTOM_PHASE_OFF1(GetRecyclerFlagsTable(), Js::ExplicitFreePhase))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allocSize = GetAllocSize(size);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(HeapInfo::IsSmallObject(allocSize))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ExplicitFreeInternal&lt;attributes, SmallAllocationBlockAttributes&gt;(buffer, size, HeapInfo::GetAlignedSizeNoCheck(allocSize));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(HeapInfo::IsMediumObject(allocSize))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ExplicitFreeInternal&lt;attributes, MediumAllocationBlockAttributes&gt;(buffer, size, HeapInfo::GetMediumObjectAlignedSizeNoCheck(allocSize));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&lt;ObjectInfoBits attributes, typename TBlockAttributes&gt;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 Recycler::ExplicitFreeInternal(void* buffer, size_t size, size_t sizeCat)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the GC is in sweep state while FreeInternal is called, we might be executing a finalizer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which called Free, which would cause a "sweepable" buffer to be free-listed. Don't allow this.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Also don't allow freeing while we're shutting down the recycler since finalizers get executed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at this stage too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(this-&gt;IsSweeping() || this-&gt;IsExiting())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shouldn't be freeing object when we are running GC in thread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Assert(this-&gt;IsConcurrentState() || !this-&gt;CollectionInProgress() || this-&gt;collectionState == CollectionStatePostCollectionCallback);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DebugOnly(RecyclerHeapObjectInfo info);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Assert(this-&gt;FindHeapObject(buffer, FindHeapObjectFlags_NoFreeBitVerify, info));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Assert((info.GetAttributes() &amp; ~ObjectInfoBits::LeafBit) == 0);          // Only NoBit or LeafBit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 || defined(RECYCLER_MEMORY_VERIFY) || defined(RECYCLER_PAGE_HEAP)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Either the mainThreadHandle is null (we're not thread bound)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or we should be calling this function on the main script thread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Assert(this-&gt;mainThreadHandle == NULL ||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::GetCurrentThreadId() == ::GetThreadId(this-&gt;mainThreadHandle));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HeapBlock* heapBlock = this-&gt;FindHeapBlock(buffer);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Assert(heapBlock !=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RECYCLER_PAGE_HEAP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(this-&gt;IsPageHeapEnabled() &amp;&amp; this-&gt;ShouldCapturePageHeapFreeStack())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heapBlock-&gt;CapturePageHeapFreeStack();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Don't do actual explicit free in page heap mode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SetExplicitFreeBitOnSmallBlock&lt;TBlockAttributes&gt;(heapBlock, sizeCat, buffer, attributes);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(TBlockAttributes::IsMediumBlock)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autoHeap.FreeMediumObject&lt;attributes&gt;(buffer,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autoHeap.FreeSmallObject&lt;attributes&gt;(buffer,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(size &gt; sizeof(FreeObject) || TBlockAttributes::IsMediumBlock)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Do this on the background somehow?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byte expectedFill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fillSize = size - sizeof(FreeObject);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(this-&gt;VerifyEnabled())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expectedFill = Recycler::VerifyMemFill;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memset(((char*)buffer) + sizeof(FreeObject), expectedFill, fillSize);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(this-&gt;trackerDictionary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this-&gt;SetTrackerData(buffer, &amp;TrackerData::ExplicitFreeListObjectData);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/*------------------------------------------------------------------------------------------------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* Allocation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*------------------------------------------------------------------------------------------------*/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char *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Recycler::TryLargeAlloc(HeapInfo * heap, size_t size, ObjectInfoBits attributes, bool nothrow)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Assert((attributes &amp; InternalObjectInfoBitMask) == attributes);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Assert(size !=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sizeCat = HeapInfo::GetAlignedSizeNoCheck(size);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(sizeCat ==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overflow scenario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if onthrow is false, throw out of memory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otherwise, return null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(nothrow == 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this-&gt;OutOfMemory();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 * memBlock;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(heap-&gt;largeObjectBucket.largeBlockList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memBlock = heap-&gt;largeObjectBucket.largeBlockList-&gt;Alloc(sizeCat, attributes);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(memBlock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RECYCLER_ZERO_MEM_CHECK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VerifyZeroFill(memBlock,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memBlock;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don't care whether a GC happened here or not, because we are not reusing freed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large objects. We might try to allocate from existing block if we implement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large object reuse.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(!this-&gt;disableCollectOnAllocationHeuristics)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CollectNow&lt;CollectOnAllocation&gt;();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RECYCLER_PAGE_HEAP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(IsPageHeapEnabled())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(heap-&gt;largeObjectBucket.IsPageHeapEnabled())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memBlock = heap-&gt;largeObjectBucket.PageHeapAlloc(this, size, (ObjectInfoBits)attributes, autoHeap.pageHeapMode, nothrow);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(memBlock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RECYCLER_ZERO_MEM_CHECK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VerifyZeroFill(memBlock,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return memBlock;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LargeHeapBlock * heapBlock = heap-&gt;AddLargeHeapBlock(sizeCat);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(heapBlock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memBlock = heapBlock-&gt;Alloc(sizeCat, attributes);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Assert(memBlock !=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RECYCLER_ZERO_MEM_CHECK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VerifyZeroFill(memBlock,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memBlock;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template &lt;bool nothrow&gt;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char*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Recycler::LargeAlloc(HeapInfo* heap, size_t size, ObjectInfoBits attributes)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Assert((attributes &amp; InternalObjectInfoBitMask) == attributes);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 * addr = TryLargeAlloc(heap, size, attributes, nothrow);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(addr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Force a collection and try to allocate again.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this-&gt;CollectNow&lt;CollectNowForceInThread&gt;();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addr = TryLargeAlloc(heap, size, attributes, nothrow);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(addr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(nothrow == 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Still fails, we are out of memory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Since nothrow is false, it's okay to throw here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this-&gt;OutOfMemory();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return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autoHeap.uncollectedAllocBytes += 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addr;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Explicitly instantiate both versions of LargeAlloc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char* Recycler::LargeAlloc&lt;true&gt;(HeapInfo* heap, size_t size, ObjectInfoBits attributes);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char* Recycler::LargeAlloc&lt;false&gt;(HeapInfo* heap, size_t size, ObjectInfoBits attributes);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Recycler::OutOfMemory()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outOfMemoryFunc();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Recycler::GetNormalHeapBlockAllocatorInfoForNativeAllocation(size_t allocSize, void*&amp; allocatorAddress, uint32&amp; endAddressOffset, uint32&amp; freeListOffset)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Assert(HeapInfo::IsAlignedSize(allocSize));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Assert(HeapInfo::IsSmallObject(allocSize));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allocatorAddress = GetAddressOfAllocator&lt;NoBit&gt;(allocSize);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endAddressOffset = GetEndAddressOffset&lt;NoBit&gt;(allocSize);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freeListOffset = GetFreeObjectListOffset&lt;NoBit&gt;(allocSize);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(!AllowNativeCodeBumpAllocation())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freeListOffset = endAddressOffset;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 Recycler::AllowNativeCodeBumpAllocation()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In debug builds, if we need to track allocation info, we pretend there is no pointer-bump-allocation space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on this page, so that we always fail the check in native code and go to helper, which does the tracking.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(this-&gt;trackerDictionary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(this-&gt;verifyEnabled)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RECYCLER_PAGE_HEAP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Don't allow bump allocation in the JIT when page heap is turned 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(this-&gt;IsPageHeapEnabled())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Recycler::TrackNativeAllocatedMemoryBlock(Recycler * recycler, void * memBlock, size_t sizeCat)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Assert(HeapInfo::IsAlignedSize(sizeCat));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Assert(HeapInfo::IsSmallObject(sizeCat));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AssertMsg(!Recycler::DoProfileAllocTracker(), "Why did we register allocation tracking callback if all allocations are forced to slow path?");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RecyclerMemoryTracking::ReportAllocation(recycler, memBlock,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RECYCLER_PERF_COUNTER_INC(LiveObject);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RECYCLER_PERF_COUNTER_ADD(LiveObjectSize,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RECYCLER_PERF_COUNTER_SUB(FreeObjectSize, sizeCat);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AssertMsg(!recycler-&gt;VerifyEnabled(), "Why did we register allocation tracking callback if all allocations are forced to slow path?");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/*------------------------------------------------------------------------------------------------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* FindRoots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*------------------------------------------------------------------------------------------------*/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static void* GetStackBase()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((NT_TIB *)NtCurrentTeb())-&gt;StackBase;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_M_IX86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REVIEW: For x86, do we care about scanning esp/ebp?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At GC time, they shouldn't be pointing to GC memory.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SAVE_THREAD_CONTEXT()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void** targetBuffer = this-&gt;savedThreadContext.GetRegisters();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__asm { push eax }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__asm { mov eax, targetBuffer }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__asm { mov [eax], esp}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__asm { mov [eax+0x4], eax}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__asm { mov [eax+0x8], ebx}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__asm { mov [eax+0xc], ecx}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__asm { mov [eax+0x10], edx}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__asm { mov [eax+0x14], ebp}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__asm { mov [eax+0x18], esi}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__asm { mov [eax+0x1c], edi} \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__asm { pop eax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#elif _M_ARM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SAVE_THREAD_CONTEXT() arm_SAVE_REGISTERS(this-&gt;savedThreadContext.GetRegisters());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#elif _M_ARM64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SAVE_THREAD_CONTEXT() arm64_SAVE_REGISTERS(this-&gt;savedThreadContext.GetRegisters());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#elif _M_AMD64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#define SAVE_THREAD_CONTEXT() amd64_SAVE_REGISTERS(this-&gt;savedThreadContext.GetRegisters());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#error Unexpected architecture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Recycler::ScanArena(ArenaData * alloc, bool background)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(GetRecyclerFlagsTable().Trace.IsEnabled(Js::MarkPhase)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|| GetRecyclerFlagsTable().Trace.IsEnabled(Js::FindRootPhase))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this-&gt;forceTraceMark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Output::Print(L"Scanning Guest Arena %p: ", alloc);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scanRootBytes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BEGIN_DUMP_OBJECT_ADDRESS(L"Guest Arena", alloc);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defined(PARTIAL_GC_ENABLED) || defined(CONCURRENT_GC_ENABLED)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The new write watch batching logic broke the write watch handling here.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For now, just disable write watch for guest arenas.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Re-enable this in the future.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FALSE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Note, guest arenas are allocated out of the large block page allocator.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writeWatch = alloc-&gt;GetPageAllocator() == &amp;this-&gt;recyclerLargeBlockPageAllocator;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Only use write watch when we are doing rescan (Partial collect or finish concurrent)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(writeWatch &amp;&amp; this-&gt;collectionState == CollectionStateRescanFindRoots)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scanRootBytes += TryMarkBigBlockListWithWriteWatch(alloc-&gt;GetBigBlocks(background));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scanRootBytes += TryMarkBigBlockListWithWriteWatch(alloc-&gt;GetFullBlocks());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scanRootBytes += TryMarkBigBlockList(alloc-&gt;GetBigBlocks(background));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scanRootBytes += TryMarkBigBlockList(alloc-&gt;GetFullBlocks());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scanRootBytes += TryMarkArenaMemoryBlockList(alloc-&gt;GetMemoryBlocks());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END_DUMP_OBJECT(this);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(GetRecyclerFlagsTable().Trace.IsEnabled(Js::MarkPhase)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|| GetRecyclerFlagsTable().Trace.IsEnabled(Js::FindRootPhase))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this-&gt;forceTraceMark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 arena has been scanned so the full blocks can be rearranged at this point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(background || !GetRecyclerFlagsTable().RecyclerProtectPagesOnRescan)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alloc-&gt;SetLockBlockList(false);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scanRootBytes;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Recycler::ExpectStackSkip()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Okay to skip the stack scan if we're in leak check mode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expectStackSkip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LEAK_REPORT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expectStackSkip = expectStackSkip || GetRecyclerFlagsTable().IsEnabled(Js::LeakReportFlag);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CHECK_MEMORY_LEAK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expectStackSkip = expectStackSkip || GetRecyclerFlagsTable().CheckMemoryLeak;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RECYCLER_DUMP_OBJECT_GRAPH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expectStackSkip = expectStackSkip || (this-&gt;objectGraphDumper !=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defined(INTERNAL_MEM_PROTECT_HEAP_ALLOC)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expectStackSkip = expectStackSkip || GetRecyclerFlagsTable().MemProtectHeap;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expectStackSkip || isExternalStackSkippingGC;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#pragma warning(push)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#pragma warning(disable:4731) // 'pointer' : frame pointer register 'register' modified by inline assembly code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Recycler::ScanStack()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(this-&gt;skipStack)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CUSTOM_PHASE_PRINT_VERBOSE_TRACE1(GetRecyclerFlagsTable(), Js::ScanStackPhase, L"[%04X] Skipping the stack scan\n", ::GetCurrentThreadId());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Assert(this-&gt;isFinishGCOnIdle || this-&gt;isConcurrentGCOnIdle || this-&gt;ExpectStackSkip());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lastMarkCount = this-&gt;collectionStats.markData.markCount;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GCETW(GC_SCANSTACK_START,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RECYCLER_PROFILE_EXEC_BEGIN(this, Js::ScanStackPhase);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SAVE_THREAD_CONTEXT();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* stackTop = this-&gt;savedThreadContext.GetStackTop();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* stackStart = GetStackBase();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Assert(stackStart &gt; stackTop);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stackScanned = (size_t)((char *)stackStart - (char *)stackTop);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(GetRecyclerFlagsTable().Trace.IsEnabled(Js::MarkPhase)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|| GetRecyclerFlagsTable().Trace.IsEnabled(Js::ScanStackPhase))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this-&gt;forceTraceMark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Output::Print(L"Scanning Stack %p(%8d): ", stackTop, (char *)stackStart - (char *)stackTop);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BEGIN_DUMP_OBJECT(this, L"Registers");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ScanMemoryInline(this-&gt;savedThreadContext.GetRegisters(), sizeof(void*) * SavedRegisterState::NumRegistersToSave);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END_DUMP_OBJECT(this);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BEGIN_DUMP_OBJECT(this, L"Stack");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ScanMemoryInline((void**) stackTop, stackScanned);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END_DUMP_OBJECT(this);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(GetRecyclerFlagsTable().Trace.IsEnabled(Js::MarkPhase)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|| GetRecyclerFlagsTable().Trace.IsEnabled(Js::ScanStackPhase))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this-&gt;forceTraceMark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RECYCLER_PROFILE_EXEC_END(this, Js::ScanStackPhase);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RECYCLER_STATS_ADD(this, stackCount, this-&gt;collectionStats.markData.markCount - lastMarkCount);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GCETW(GC_SCANSTACK_STOP,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stackScanned;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#pragma warning(pop)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&lt;bool background&gt;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 Recycler::ScanPinnedObjects()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scanRootBytes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BEGIN_DUMP_OBJECT(this, L"Pinned");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this-&gt;TryMarkNonInterior(transientPinnedObject, &amp;transientPinnedObject /* parentReference */);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(this-&gt;scanPinnedObjectMap)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We are scanning the pinned object map now, we don't need to rescan unless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we reset mark or we add stuff to the map in Recycler::AddRef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this-&gt;scanPinnedObjectMap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pinnedObjectMap.MapAndRemoveIf([this, &amp;scanRootBytes](void * obj, PinRecord const&amp; refCount)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if (refCount ==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defined(CHECK_MEMORY_LEAK) || defined(LEAK_REPORT)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Assert(refCount.stackBackTraces ==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// Only remove if we are not doing this in the background.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return !background;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this-&gt;TryMarkNonInterior(obj, static_cast&lt;void*&gt;(const_cast&lt;PinRecord*&gt;(&amp;refCount)) /* parentReference */);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scanRootBytes += sizeof(void *);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(!background)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this-&gt;hasPendingUnpinnedObject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END_DUMP_OBJECT(this);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(background)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Re-enable resize now that we are done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pinnedObjectMap.EnableResize();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scanRootBytes;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RecyclerScanMemoryCallback::operator()(void** obj, size_t byteCount)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this-&gt;recycler-&gt;ScanMemoryInline(obj, 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Recycler::FindRoots()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scanRootBytes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lastMarkCount = this-&gt;collectionStats.markData.markCount;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GCETW(GC_SCANROOTS_START,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RECYCLER_PROFILE_EXEC_BEGIN(this, Js::FindRootPhase);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ENABLE_PROJECTION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AUTO_TIMESTAMP(externalWeakReferenceObjectResolve);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BEGIN_DUMP_OBJECT(this, L"External Weak Referenced Roots");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Assert(!this-&gt;IsInRefCountTrackingForProjection());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AutoIsInRefCountTrackingForProjection autoIsInRefCountTrackingForProjection(this);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collectionWrapper-&gt;MarkExternalWeakReferencedObjects(this-&gt;inPartialCollectMode);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END_DUMP_OBJECT(this);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go through ITracker* stuff. Don't need to do it if we are doing a partial collection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as we keep track and mark all trackable objects.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Do this first because the host might unpin stuff in the process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(externalRootMarker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(!this-&gt;inPartialCollectMode)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RECYCLER_PROFILE_EXEC_BEGIN(this, Js::FindRootExtPhase);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(GetRecyclerFlagsTable().Trace.IsEnabled(Js::MarkPhase)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|| GetRecyclerFlagsTable().Trace.IsEnabled(Js::FindRootPhase))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this-&gt;forceTraceMark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Output::Print(L"Scanning External Roots: 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BEGIN_DUMP_OBJECT(this, L"External Roots");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PARTIALGC-TODO: How do we count external roots?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externalRootMarker(externalRootMarkerContext);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END_DUMP_OBJECT(this);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(GetRecyclerFlagsTable().Trace.IsEnabled(Js::MarkPhase)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|| GetRecyclerFlagsTable().Trace.IsEnabled(Js::FindRootPhase))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this-&gt;forceTraceMark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Output::Flush();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RECYCLER_PROFILE_EXEC_END(this, Js::FindRootExtPhase);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(GetRecyclerFlagsTable().Trace.IsEnabled(Js::MarkPhase)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|| GetRecyclerFlagsTable().Trace.IsEnabled(Js::FindRootPhase))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this-&gt;forceTraceMark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Output::Print(L"Scanning Pinned Objects: 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scanRootBytes += this-&gt;ScanPinnedObjects&lt;/*background = */false&gt;();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(GetRecyclerFlagsTable().Trace.IsEnabled(Js::MarkPhase)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|| GetRecyclerFlagsTable().Trace.IsEnabled(Js::FindRootPhase))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this-&gt;forceTraceMark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Assert(!this-&gt;hasPendingConcurrentFindRoot);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RECYCLER_PROFILE_EXEC_BEGIN(this, Js::FindRootArenaPhase);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DListBase&lt;GuestArenaAllocator&gt;::EditingIterator guestArenaIter(&amp;guestArenaList);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while (guestArenaIter.Next())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GuestArenaAllocator&amp; allocator = guestArenaIter.Data();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(allocator.pendingDelete)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Assert(this-&gt;hasPendingDeleteGuestArena);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allocator.SetLockBlockList(false);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guestArenaIter.RemoveCurrent(&amp;HeapAllocator::Instance);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 if (this-&gt;backgroundFinishMarkCount ==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Only scan arena if we haven't finished mark in the background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scanRootBytes += ScanArena(&amp;allocator,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this-&gt;hasPendingDeleteGuestArena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DList&lt;ArenaData *, HeapAllocator&gt;::Iterator externalGuestArenaIter(&amp;externalGuestArenaList);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while (externalGuestArenaIter.Next())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scanRootBytes += ScanArena(externalGuestArenaIter.Data(),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RECYCLER_PROFILE_EXEC_END(this, Js::FindRootArenaPhase);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this-&gt;ScanImplicitRoots();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RECYCLER_PROFILE_EXEC_END(this, Js::FindRootPhase);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GCETW(GC_SCANROOTS_STOP,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RECYCLER_STATS_ADD(this, rootCount, this-&gt;collectionStats.markData.markCount - lastMarkCount);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scanRootBytes;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Recycler::ScanImplicitRoots()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(this-&gt;enableScanImplicitRoots)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RECYCLER_PROFILE_EXEC_BEGIN(this, Js::FindImplicitRootPhase);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(!this-&gt;hasScannedInitialImplicitRoots)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   this-&gt;ScanInitialImplicitRoots();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this-&gt;hasScannedInitialImplicitRoots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this-&gt;ScanNewImplicitRoots();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RECYCLER_PROFILE_EXEC_END(this, Js::FindImplicitRootPhase);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Recycler::TryMarkArenaMemoryBlockList(ArenaMemoryBlock * memoryBlocks)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scanRootBytes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ArenaMemoryBlock *blockp = memoryBlocks;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while (blockp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void** base=(void**)blockp-&gt;GetBytes();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byteCount = blockp-&gt;nbytes;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scanRootBytes += byteCount;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this-&gt;ScanMemory(base, 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blockp = blockp-&gt;next;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scanRootBytes;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Recycler::TryMarkBigBlockListWithWriteWatch(BigBlock * memoryBlocks)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DWORD pageSize = AutoSystemInfo::PageSize;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scanRootBytes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BigBlock *blockp = memoryBlocks;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Reset the write watch bit if we are scanning this in the background thread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DWORD const writeWatchFlags = this-&gt;IsConcurrentFindRootState()? WRITE_WATCH_FLAG_RESET :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while (blockp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char * currentAddress = (char *)blockp-&gt;GetBytes();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char * endAddress = currentAddress + blockp-&gt;currentByte;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char * currentPageStart = (char *)blockp-&gt;allocation;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while (currentAddress &lt; endAddress)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void * written;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ULONG_PTR count = 1;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(::GetWriteWatch(writeWatchFlags, currentPageStart, AutoSystemInfo::PageSize, &amp;written, &amp;count, &amp;pageSize) != 0 || count == 1)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char * currentEnd = min(currentPageStart + pageSize, endAddress);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size_t byteCount = (size_t)(currentEnd - currentAddress);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scanRootBytes += byteCount;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this-&gt;ScanMemory((void **)currentAddress, 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currentPageStart += pageSize;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currentAddress = currentPageStart;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blockp = blockp-&gt;nextBigBlock;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scanRootBytes;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Recycler::TryMarkBigBlockList(BigBlock * memoryBlocks)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scanRootBytes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BigBlock *blockp = memoryBlocks;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while (blockp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void** base = (void**)blockp-&gt;GetBytes();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byteCount = blockp-&gt;currentByte;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scanRootBytes +=  byteCount;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this-&gt;ScanMemory(base, 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blockp = blockp-&gt;nextBigBlock;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scanRootBytes;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Recycler::ScanInitialImplicitRoots()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autoHeap.ScanInitialImplicitRoots();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Recycler::ScanNewImplicitRoots()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autoHeap.ScanNewImplicitRoots();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/*------------------------------------------------------------------------------------------------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* Mark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*------------------------------------------------------------------------------------------------*/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Recycler::ResetMarks(ResetMarkFlags flags)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Assert(!this-&gt;CollectionInProgress());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collectionState = CollectionStateResetMarks;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RecyclerVerboseTrace(GetRecyclerFlagsTable(), L"Reset marks\n");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GCETW(GC_RESETMARKS_START,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RECYCLER_PROFILE_EXEC_BEGIN(this, Js::ResetMarksPhase);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Assert(IsMarkStackEmpty());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this-&gt;scanPinnedObjectMap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this-&gt;hasScannedInitialImplicitRoots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heapBlockMap.ResetMarks();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autoHeap.ResetMarks(flags);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RECYCLER_PROFILE_EXEC_END(this, Js::ResetMarksPhase);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GCETW(GC_RESETMARKS_STOP,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RECYCLER_MARK_TRACK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this-&gt;ClearMarkMap();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RECYCLER_MARK_TRACK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Recycler::ClearMarkMap()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this-&gt;markMap-&gt;Clear();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Recycler::PrintMarkMap()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this-&gt;markMap-&gt;Map([](void* key, void* value)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Output::Print(L"0x%P =&gt; 0x%P\n", key, value);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Recycler::CheckAllocExternalMark()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Assert(!disableThreadAccessCheck);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Assert(GetCurrentThreadContextId() == mainThreadId);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#ifdef HEAP_ENUMERATION_VALIDATION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Assert((this-&gt;IsMarkState() || this-&gt;IsPostEnumHeapValidationInProgress()) &amp;&amp; collectionState != CollectionStateConcurrentMark);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Assert(this-&gt;IsMarkState()  &amp;&amp; collectionState != CollectionStateConcurrentMark);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Assert(this-&gt;IsMarkState());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Recycler::TryMarkNonInterior(void* candidate, void* parentReference)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HEAP_ENUMERATION_VALIDATION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Assert(!isHeapEnumInProgress || this-&gt;IsPostEnumHeapValidationInProgress());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Assert(!isHeapEnumInProgress);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Assert(this-&gt;collectionState != CollectionStateParallelMark);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markContext.Mark&lt;/*parallel */ false, /* interior */ false&gt;(candidate, parentReference);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Recycler::TryMarkInterior(void* candidate, void* parentReference)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HEAP_ENUMERATION_VALIDATION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Assert(!isHeapEnumInProgress || this-&gt;IsPostEnumHeapValidationInProgress());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Assert(!isHeapEnumInProgress);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Assert(this-&gt;collectionState != CollectionStateParallelMark);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markContext.Mark&lt;/*parallel */ false, /* interior */ true&gt;(candidate, parentReference);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&lt;bool parallel, bool interior&gt;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Recycler::ProcessMarkContext(MarkContext * markContext)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Copying the markContext onto the stack messes up tracked object handling, because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 tracked object will call TryMark[Non]Interior to report its references.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These functions implicitly use the main markContext on the Recycler, but this will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be overridden if we're processing the main markContext here.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So, don't do this if we are going to process tracked objects.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(This will be the case if we're not queuing and we're not in partial mode, which ignores tracked objects.)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In this case we shouldn't be parallel anyway, so we don't need to worry about cache behavior.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should revisit how we manage markContexts in general in the future, and clean this up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by passing the MarkContext through to the tracked object's Mark method.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(this-&gt;inPartialCollectMode || DoQueueTrackedObject())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The markContext as passed is one of the markContexts that lives on the Recycler.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Copy it locally for processing.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This serves two purposes: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(1) Allow for better codegen because the markContext is local and we don't need to track the this pointer separately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     (because all the key processing is inlined into this function).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(2) Ensure we don't have weird cache behavior because we're accidentally writing to the same cache line from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     multiple threads during parallel marking.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MarkContext localMarkContext = *markContext;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Do the actual marking.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localMarkContext.ProcessMark&lt;parallel, interior&gt;();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Copy back to the original location.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*markContext = localMarkContext;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Clear the local mark context.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localMarkContext.Clear();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Assert(!parallel);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markContext-&gt;ProcessMark&lt;parallel, interior&gt;();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Recycler::ProcessMark(bool background)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(background)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GCETW(GC_BACKGROUNDMARK_START, (this, backgroundRescanCount));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GCETW(GC_MARK_START,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RECYCLER_PROFILE_EXEC_THREAD_BEGIN(background, this, Js::MarkPhase);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(this-&gt;enableScanInteriorPointers)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this-&gt;ProcessMarkContext&lt;/* parallel */ false, /* interior */ true&gt;(&amp;markContext);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this-&gt;ProcessMarkContext&lt;/* parallel */ false, /* interior */ false&gt;(&amp;markContext);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RECYCLER_PROFILE_EXEC_THREAD_END(background, this, Js::MarkPhase);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(background)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GCETW(GC_BACKGROUNDMARK_STOP, (this, backgroundRescanCount));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GCETW(GC_MARK_STOP,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DebugOnly(this-&gt;markContext.VerifyPostMarkState());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Recycler::ProcessParallelMark(bool background, MarkContext * markContext)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(background)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GCETW(GC_BACKGROUNDPARALLELMARK_START, (this, backgroundRescanCount));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GCETW(GC_PARALLELMARK_START,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RECYCLER_PROFILE_EXEC_THREAD_BEGIN(background, this, Js::MarkPhase);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(this-&gt;enableScanInteriorPointers)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this-&gt;ProcessMarkContext&lt;/* parallel */ true, /* interior */ true&gt;(markContext);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this-&gt;ProcessMarkContext&lt;/* parallel */ true, /* interior */ false&gt;(markContext);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RECYCLER_PROFILE_EXEC_THREAD_END(background, this, Js::MarkPhase);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(background)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GCETW(GC_BACKGROUNDPARALLELMARK_STOP, (this, backgroundRescanCount));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GCETW(GC_PARALLELMARK_STOP,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Recycler::Mark()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Marking in thread, we can just pre-mark them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ResetMarks(this-&gt;enableScanImplicitRoots ? ResetMarkFlags_InThreadImplicitRoots : ResetMarkFlags_InThread);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collectionState = CollectionStateFindRoots;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RootMark(CollectionStateMark);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Recycler::StartQueueTrackedObject()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Assert(!this-&gt;queueTrackedObject);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Assert(!this-&gt;HasPendingTrackObjects());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Assert(this-&gt;clientTrackedObjectList.Empty());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Assert(!this-&gt;inPartialCollectMode);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this-&gt;queueTrackedObject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Recycler::DoQueueTrackedObject()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Assert(this-&gt;queueTrackedObject || !this-&gt;IsConcurrentMarkState());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Assert(this-&gt;queueTrackedObject || this-&gt;inPartialCollectMode || !(this-&gt;collectionState == CollectionStateParallelMark));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Assert(this-&gt;queueTrackedObject || this-&gt;isProcessingTrackedObjects || !this-&gt;HasPendingTrackObjects());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Assert(!this-&gt;queueTrackedObject || (this-&gt;clientTrackedObjectList.Empty() &amp;&amp; !this-&gt;inPartialCollectMode));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this-&gt;queueTrackedObject;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Recycler::ResetCollectionState()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Assert(IsMarkStackEmpty());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this-&gt;collectionState = CollectionStateNotCollecting;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this-&gt;backgroundFinishMarkCount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this-&gt;inExhaustiveCollection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this-&gt;inDecommitNowCollection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CleanupPendingUnroot();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(inPartialCollectMode)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FinishPartialCollect();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Assert(!this-&gt;DoQueueTrackedObject());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RECYCLER_FINALIZE_CHECK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Reset the collection stats.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this-&gt;collectionStats.finalizeCount = this-&gt;autoHeap.liveFinalizableObjectCount - this-&gt;autoHeap.newFinalizableObjectCount - this-&gt;autoHeap.pendingDisposableObjectCount;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Recycler::ResetMarkCollectionState()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 aborted after doing a background Rescan, there will be entries in the markContext.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Abort these entries and reset the markContext state.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markContext.Abort();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 aborted after doing a background parallel Mark, we wouldn't have cleaned up the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parallel markContexts yet. Clean these up now.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Note parallelMarkContext1 is not used in background parallel (see DoBackgroundParallelMark)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parallelMarkContext2.Cleanup();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parallelMarkContext3.Cleanup();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this-&gt;ClearNeedOOMRescan();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DebugOnly(this-&gt;isProcessingRescan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we're reseting the mark collection state, we need to unlock the block list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DListBase&lt;GuestArenaAllocator&gt;::EditingIterator guestArenaIter(&amp;guestArenaList);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while (guestArenaIter.Next())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GuestArenaAllocator&amp; allocator = guestArenaIter.Data();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allocator.SetLockBlockList(false);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this-&gt;queueTrackedObject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ResetCollectionState();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Recycler::ResetHeuristicCounters()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autoHeap.lastUncollectedAllocBytes = autoHeap.uncollectedAllocBytes;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autoHeap.uncollectedAllocBytes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autoHeap.uncollectedExternalBytes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ResetPartialHeuristicCounters();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Recycler::ResetPartialHeuristicCounters()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autoHeap.uncollectedNewPageCount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Recycler::ScheduleNextCollection()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this-&gt;tickCountNextCollection = ::GetTickCount() + RecyclerHeuristic::TickCountCollection;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this-&gt;tickCountNextFinishCollection = ::GetTickCount() + RecyclerHeuristic::TickCountFinishCollection;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Recycler::PrepareSweep()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autoHeap.PrepareSweep();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Recycler::RescanMark(DWORD waitTime)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const onLowMemory = this-&gt;NeedOOMRescan();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Assert(this-&gt;inPartialCollectMode || DoQueueTrackedObject());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We are about to do a rescan mark, which for consistency requires the runtime to stop any additional mutator threads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AUTO_NO_EXCEPTION_REGION;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collectionWrapper-&gt;PreRescanMarkCallback();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Always called in-thread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Assert(collectionState == CollectionStateRescanFindRoots);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(!onLowMemory &amp;&amp; // Don't do background finish mark if we are low on memory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Only do background finish mark if we have a time limit or it is forced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(CUSTOM_PHASE_FORCE1(GetRecyclerFlagsTable(), Js::BackgroundFinishMarkPhase) || waitTime != INFINITE) &amp;&amp;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Don't do background finish mark if we failed to finish mark too many times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(this-&gt;backgroundFinishMarkCount &lt; RecyclerHeuristic::MaxBackgroundFinishMarkCount(this-&gt;GetRecyclerFlagsTable())))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this-&gt;PrepareBackgroundFindRoots();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(StartConcurrent(CollectionStateConcurrentFinishMark))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this-&gt;backgroundFinishMarkCount++;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this-&gt;PrepareSweep();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GCETW(GC_RESCANMARKWAIT_START, (this, waitTime));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const BOOL waited = WaitForConcurrentThread(waitTime);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GCETW(GC_RESCANMARKWAIT_STOP, (this, !waited));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(!waited)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CUSTOM_PHASE_PRINT_TRACE1(GetRecyclerFlagsTable(), Js::BackgroundFinishMarkPhase, L"Finish mark timed out\n");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// We timed out doing the finish mark, notify the runtime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AUTO_NO_EXCEPTION_REGION;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collectionWrapper-&gt;RescanMarkTimeoutCallback();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return Recycler::InvalidScanRootBytes;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Assert(collectionState == CollectionStateRescanWait);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collectionState = CollectionStateRescanFindRoots;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Assert(recyclerPageAllocator.GetWriteWatchPageCount() ==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Assert(recyclerLargeBlockPageAllocator.GetWriteWatchPageCount() ==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this-&gt;backgroundRescanRootBytes;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this-&gt;RevertPrepareBackgroundFindRoots();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this-&gt;backgroundFinishMarkCount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FinishMarkRescan(false) * AutoSystemInfo::PageSize;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defined(PARTIAL_GC_ENABLED) || defined(CONCURRENT_GC_ENABLED)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Recycler::FinishMark(DWORD waitTime)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scannedRootBytes = RescanMark(waitTime);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Assert(waitTime != INFINITE || scannedRootBytes != Recycler::InvalidScanRootBytes);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(scannedRootBytes != Recycler::InvalidScanRootBytes)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RecyclerVerboseTrace(GetRecyclerFlagsTable(), L"CTO: %d\n", this-&gt;clientTrackedObjectList.Count());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(this-&gt;inPartialCollectMode)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RecyclerVerboseTrace(GetRecyclerFlagsTable(), L"Processing client tracked objects\n");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ProcessClientTrackedObjects();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(DoQueueTrackedObject())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RecyclerVerboseTrace(GetRecyclerFlagsTable(), L"Processing regular tracked objects\n");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ProcessTrackedObjects();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Assert(this-&gt;backgroundFinishMarkCount == 0 ||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(this-&gt;recyclerPageAllocator.GetWriteWatchPageCount() == 0 &amp;&amp;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this-&gt;recyclerLargeBlockPageAllocator.GetWriteWatchPageCount() == 0));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Continue to mark from root one more time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scannedRootBytes += RootMark(CollectionStateRescanMark);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scannedRootBytes;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Recycler::DoParallelMark()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Assert(this-&gt;enableParallelMark);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Assert(this-&gt;maxParallelism &gt; 1 &amp;&amp; this-&gt;maxParallelism &lt;= 4);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Split the mark stack into [this-&gt;maxParallelism] equal pieces.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 actual # of splits is returned, in case the stack was too small to split that many ways.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 * splitContexts[3] = { &amp;parallelMarkContext1, &amp;parallelMarkContext2, &amp;parallelMarkContext3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actualSplitCount = markContext.Split(this-&gt;maxParallelism - 1, splitContexts);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Assert(actualSplitCount &lt;= 3);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 failed to split at all, just mark in thread with no parallelism.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(actualSplitCount ==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this-&gt;ProcessMark(false);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need to queue tracked objects while we mark in parallel.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(Unless it's a partial collect, in which case we don't process tracked objects at all)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(!this-&gt;inPartialCollectMode)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StartQueueTrackedObject();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// Kick off marking on the background thread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concurrentSuccess = StartConcurrent(CollectionStateParallelMark);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there's enough work to split, then kick off marking on parallel threads too.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the threads haven't been created yet, this will create them (or fail).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parallelSuccess1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parallelSuccess2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(concurrentSuccess &amp;&amp; actualSplitCount &gt;= 2)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parallelSuccess1 = parallelThread1.StartConcurrent();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(parallelSuccess1 &amp;&amp; actualSplitCount == 3)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parallelSuccess2 = parallelThread2.StartConcurrent();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Process our portion of the split.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this-&gt;ProcessParallelMark(false, &amp;parallelMarkContext1);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 successfully launched parallel work, wait for it to complete.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 failed, then process the work in-thread now.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(concurrentSuccess)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WaitForConcurrentThread(INFINITE);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this-&gt;ProcessParallelMark(false, &amp;markContext);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(actualSplitCount &gt;= 2)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(parallelSuccess1)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parallelThread1.WaitForConcurrent();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this-&gt;ProcessParallelMark(false, &amp;parallelMarkContext2);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(actualSplitCount == 3)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(parallelSuccess2)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parallelThread2.WaitForConcurrent();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this-&gt;ProcessParallelMark(false, &amp;parallelMarkContext3);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this-&gt;collectionState = CollectionStateMark;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Process tracked objects, if any, then do one final mark phase in case they marked any new objects.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(Unless it's a partial collect, in which case we don't process tracked objects at all)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(!this-&gt;inPartialCollectMode)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this-&gt;ProcessTrackedObjects();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this-&gt;ProcessMark(false);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Assert(!this-&gt;HasPendingTrackObjects());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Recycler::DoBackgroundParallelMark()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Split the mark stack into [this-&gt;maxParallelism - 1] equal pieces (thus, "- 2" below).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 actual # of splits is returned, in case the stack was too small to split that many ways.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 parallel threads are hardwired to use parallelMarkContext2/3, so we split using those.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actualSplitCount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 * splitContexts[2] = { &amp;parallelMarkContext2, &amp;parallelMarkContext3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(this-&gt;enableParallelMark)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Assert(this-&gt;maxParallelism &gt; 1 &amp;&amp; this-&gt;maxParallelism &lt;= 4);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(this-&gt;maxParallelism &gt; 2)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actualSplitCount = markContext.Split(this-&gt;maxParallelism - 2, splitContexts);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Assert(actualSplitCount &lt;= 2);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 failed to split at all, just mark in thread with no parallelism.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(actualSplitCount ==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this-&gt;ProcessMark(true);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should already be set up to queue tracked objects, unless this is a partial collect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Assert(this-&gt;DoQueueTrackedObject() || this-&gt;inPartialCollectMode);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this-&gt;collectionState = CollectionStateBackgroundParallelMark;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Kick off marking on parallel threads too, if there is work for them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the threads haven't been created yet, this will create them (or fail).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parallelSuccess1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parallelSuccess2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parallelSuccess1 = parallelThread1.StartConcurrent();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(parallelSuccess1 &amp;&amp; actualSplitCount == 2)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parallelSuccess2 = parallelThread2.StartConcurrent();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Process our portion of the split.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this-&gt;ProcessParallelMark(true, &amp;markContext);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 successfully launched parallel work, wait for it to complete.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 failed, then process the work in-thread now.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(parallelSuccess1)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parallelThread1.WaitForConcurrent();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this-&gt;ProcessParallelMark(true, &amp;parallelMarkContext2);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(actualSplitCount == 2)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(parallelSuccess2)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parallelThread2.WaitForConcurrent();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this-&gt;ProcessParallelMark(true, &amp;parallelMarkContext3);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this-&gt;collectionState = CollectionStateConcurrentMark;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Recycler::RootMark(CollectionState markState)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scannedRootBytes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Assert(!this-&gt;NeedOOMRescan() || markState == CollectionStateRescanMark);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RecyclerVerboseTrace(GetRecyclerFlagsTable(), L"PreMark done, partial collect: %d\n", this-&gt;inPartialCollectMode);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Assert(collectionState == (markState == CollectionStateMark? CollectionStateFindRoots : CollectionStateRescanFindRoots));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stacksScannedByRuntime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We are about to scan roots in thread, notify the runtime first so it can stop threads if necessary and also provide additional roots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AUTO_NO_EXCEPTION_REGION;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RecyclerScanMemoryCallback scanMemory(this);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scannedRootBytes += collectionWrapper-&gt;RootMarkCallback(scanMemory, &amp;stacksScannedByRuntime);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scannedRootBytes += FindRoots();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(!stacksScannedByRuntime)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The runtime did not scan the stack(s) for us, so we use the normal Recycler code.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scannedRootBytes += ScanStack();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this-&gt;collectionState = markState;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(this-&gt;enableParallelMark)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this-&gt;DoParallelMark();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this-&gt;ProcessMark(false);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(this-&gt;EndMark())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return large root scanned byte to not get into partial mode if we are low on memory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scannedRootBytes = RecyclerSweep::MaxPartialCollectRescanRootBytes + 1;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scannedRootBytes;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Recycler::EndMarkCheckOOMRescan()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oomRescan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(this-&gt;NeedOOMRescan())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RECYCLER_DUMP_OBJECT_GRAPH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(this-&gt;objectGraphDumper)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Do not complete the mark if we are just dumping the object graph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Just report out of memory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this-&gt;objectGraphDumper-&gt;isOutOfMemory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this-&gt;ClearNeedOOMRescan();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EndMarkOnLowMemory();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oomRescan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Done with the mark stack, it should be empty.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Release pages it is holding.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Assert(!HasPendingMarkObjects());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Assert(!HasPendingTrackObjects());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oomRescan;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Recycler::EndMark()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Assert(!this-&gt;DoQueueTrackedObject());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Assert(this-&gt;clientTrackedObjectList.Empty());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We have finished marking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AUTO_NO_EXCEPTION_REGION;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collectionWrapper-&gt;EndMarkCallback();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oomRescan = EndMarkCheckOOMRescan();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(ProcessObjectBeforeCollectCallbacks())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callbacks may trigger additional marking, need to check OOMRescan again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oomRescan |= EndMarkCheckOOMRescan();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GC-CONSIDER: Consider keeping some page around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GCETW(GC_DECOMMIT_CONCURRENT_COLLECT_PAGE_ALLOCATOR_START,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Clean up mark contexts, which will release held free pages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Do this for all contexts before we decommit, to make sure all pages are freed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markContext.Cleanup();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parallelMarkContext1.Cleanup();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parallelMarkContext2.Cleanup();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parallelMarkContext3.Cleanup();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Decommit all pages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markContext.DecommitPages();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parallelMarkContext1.DecommitPages();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parallelMarkContext2.DecommitPages();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parallelMarkContext3.DecommitPages();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GCETW(GC_DECOMMIT_CONCURRENT_COLLECT_PAGE_ALLOCATOR_STOP,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oomRescan;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Recycler::EndMarkOnLowMemory()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GCETW(GC_ENDMARKONLOWMEMORY_START,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Assert(this-&gt;NeedOOMRescan());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this-&gt;inEndMarkOnLowMemory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Treat this as a concurrent mark reset so that we don't invalidate the allocators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RecyclerVerboseTrace(GetRecyclerFlagsTable(), L"OOM during mark- rerunning mark\n");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Try to release as much memory as possible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ForRecyclerPageAllocator(DecommitNow());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uint iterations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do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Assert(this-&gt;clientTrackedObjectList.Empty());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Always queue tracked objects during rescan, to avoid changes to mark state.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(Unless we're in a partial, in which case we ignore tracked objects)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Assert(!this-&gt;DoQueueTrackedObject());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(!this-&gt;inPartialCollectMode)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this-&gt;StartQueueTrackedObject();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this-&gt;collectionState = CollectionStateRescanFindRoots;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this-&gt;ClearNeedOOMRescan();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Assert(!this-&gt;isProcessingRescan);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this-&gt;isProcessingRescan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(!heapBlockMap.OOMRescan(this))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Kill the process- we couldn't even rescan a single block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We are in pretty low memory state at this point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The fail-fast is present for two reasons: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1) Defense-in-depth for cases we hadn't thought about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2) Deal with cases like -MaxMarkStackPageCount:1 which can still hang without the fail-fast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MarkStack_OOM_fatal_error();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autoHeap.Rescan(RescanFlags_None);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DebugOnly(this-&gt;isProcessingRescan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this-&gt;ProcessMark(false);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Process any tracked objects we found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(!this-&gt;inPartialCollectMode)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ProcessTrackedObjects();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Drain the mark stack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ProcessMark(false);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iterations++;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while (this-&gt;NeedOOMRescan());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Assert(!markContext.GetPageAllocator()-&gt;DisableAllocationOutOfMemory());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Assert(!parallelMarkContext1.GetPageAllocator()-&gt;DisableAllocationOutOfMemory());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Assert(!parallelMarkContext2.GetPageAllocator()-&gt;DisableAllocationOutOfMemory());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Assert(!parallelMarkContext3.GetPageAllocator()-&gt;DisableAllocationOutOfMemory());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CUSTOM_PHASE_PRINT_TRACE1(GetRecyclerFlagsTable(), Js::RecyclerPhase, L"EndMarkOnLowMemory iterations: %d\n", iterations);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Assert(this-&gt;clientTrackedObjectList.Empty());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Assert(!this-&gt;DoQueueTrackedObject());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this-&gt;inEndMarkOnLowMemory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(this-&gt;inPartialCollectMode)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this-&gt;FinishPartialCollect();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GCETW(GC_ENDMARKONLOWMEMORY_STOP,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Recycler::IsMarkStackEmpty()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(markContext.IsEmpty() &amp;&amp; parallelMarkContext1.IsEmpty() &amp;&amp; parallelMarkContext2.IsEmpty() &amp;&amp; parallelMarkContext3.IsEmpty());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HEAP_ENUMERATION_VALIDATION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Recycler::PostHeapEnumScan(PostHeapEnumScanCallback callback, void *data)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this-&gt;pfPostHeapEnumScanCallback = callback;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this-&gt;postHeapEnunScanData = 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FindRoots();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ProcessMark(false);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this-&gt;pfPostHeapEnumScanCallback = NULL;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this-&gt;postHeapEnunScanData = NULL;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Recycler::QueueTrackedObject(FinalizableObject * trackableObject)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markContext.AddTrackedObject(trackableObject);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Recycler::FindImplicitRootObject(void* candidate, RecyclerHeapObjectInfo&amp; heapObject)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HeapBlock* heapBlock = FindHeapBlock(candidate);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(heapBlock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(heapBlock-&gt;GetHeapBlockType() &lt; HeapBlock::HeapBlockType::SmallAllocBlockTypeCount)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((SmallHeapBlock*)heapBlock)-&gt;FindImplicitRootObject(candidate, this, heapObject);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 if (!heapBlock-&gt;IsLargeHeapBlock())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((MediumHeapBlock*)heapBlock)-&gt;FindImplicitRootObject(candidate, this, heapObject);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((LargeHeapBlock*)heapBlock)-&gt;FindImplicitRootObject(candidate, this, heapObject);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Recycler::FindHeapObject(void* candidate, FindHeapObjectFlags flags, RecyclerHeapObjectInfo&amp; heapObject)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HeapBlock* heapBlock = FindHeapBlock(candidate);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heapBlock &amp;&amp; heapBlock-&gt;FindHeapObject(candidate, this, flags, heapObject);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Recycler::FindHeapObjectWithClearedAllocators(void* candidate, RecyclerHeapObjectInfo&amp; heapObject)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Heap enum has some case where it allocates, so we can't assert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Assert(autoHeap.AllocatorsAreEmpty() || this-&gt;isHeapEnumInProgress);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FindHeapObject(candidate, FindHeapObjectFlags_ClearedAllocators, heapObject);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void*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Recycler::GetRealAddressFromInterior(void* candidate)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HeapBlock * heapBlock = heapBlockMap.GetHeapBlock(candidate);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(heapBlock ==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NULL;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heapBlock-&gt;GetRealAddressFromInterior(candidate);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/*------------------------------------------------------------------------------------------------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* Sweep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*------------------------------------------------------------------------------------------------*/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Recycler::Sweep(size_t rescanRootBytes, bool concurrent, bool adjustPartialHeuristics)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Assert(!this-&gt;hasBackgroundFinishPartial);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(!this-&gt;enableConcurrentSweep)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concurrent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RECYCLER_PROFILE_EXEC_BEGIN(this, concurrent? Js::ConcurrentSweepPhase : Js::SweepPhase);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recyclerSweepInstance.BeginSweep(this, rescanRootBytes, adjustPartialHeuristics);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this-&gt;SweepHeap(concurrent, *recyclerSweep);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(concurrent)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If we finished mark in the background, all the relevant write watches should already be reset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Only reset write watch if we didn't finish mark in the background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(this-&gt;backgroundFinishMarkCount ==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(this-&gt;inPartialCollectMode)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RECYCLER_PROFILE_EXEC_BEGIN(this, Js::ResetWriteWatchPhase);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if (!recyclerPageAllocator.ResetWriteWatch() || !recyclerLargeBlockPageAllocator.ResetWriteWatch())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// Shouldn't happen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Assert(false);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// Disable partial collect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this-&gt;enablePartialCollect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// We haven't done any partial collection yet, just get out of partial collect mode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this-&gt;inPartialCollectMode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RECYCLER_PROFILE_EXEC_END(this, Js::ResetWriteWatchPhase);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recyclerSweep-&gt;FinishSweep();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recyclerSweep-&gt;EndSweep();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RECYCLER_PROFILE_EXEC_END(this, concurrent? Js::ConcurrentSweepPhase : Js::SweepPhase);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(concurrent)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(!StartConcurrent(CollectionStateConcurrentSweep))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// Failed to spawn the concurrent sweep.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// Instead, force the concurrent sweep to happen right here in thread.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this-&gt;collectionState = CollectionStateConcurrentSweep;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DoBackgroundWork(true);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// Continue as if the concurrent sweep were executing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// Next time we check for completion, we will finish the sweep just as if it had happened out of thread.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Recycler::DisplayMemStats()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PERF_COUNTERS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printf("Recycler Live Object Count  %u\n", PerfCounter::RecyclerCounterSet::GetLiveObjectCounter().GetValue());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printf("Recycler Live Object Size   %u\n", PerfCounter::RecyclerCounterSet::GetLiveObjectSizeCounter().GetValue());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printf("Recycler Used Page Size %u\n", PerfCounter::PageAllocatorCounterSet::GetUsedSizeCounter(PageAllocatorType::PageAllocatorType_Recycler).GetValue());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CollectedRecyclerWeakRefHeapBlock CollectedRecyclerWeakRefHeapBlock::Instance;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Recycler::SweepWeakReference()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RECYCLER_PROFILE_EXEC_BEGIN(this, Js::SweepWeakPhase);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GCETW(GC_SWEEP_WEAKREF_START,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REVIEW: Clean up the weak reference map concurrently?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hasCleanup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weakReferenceMap.Map([&amp;hasCleanup](RecyclerWeakReferenceBase * weakRef) -&gt; 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(!weakRef-&gt;weakRefHeapBlock-&gt;TestObjectMarkedBit(weakRef))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hasCleanup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Remove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(!weakRef-&gt;strongRefHeapBlock-&gt;TestObjectMarkedBit(weakRef-&gt;strongRef))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hasCleanup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   weakRef-&gt;strongRef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Put in a dummy heap block so that we can still do the isPendingConcurrentSweep check first.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weakRef-&gt;strongRefHeapBlock = &amp;CollectedRecyclerWeakRefHeapBlock::Instance;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Remove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Keep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this-&gt;weakReferenceCleanupId += hasCleanup;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GCETW(GC_SWEEP_WEAKREF_STOP,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RECYCLER_PROFILE_EXEC_END(this, Js::SweepWeakPhase);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Recycler::SweepHeap(bool concurrent, RecyclerSweep&amp; recyclerSweep)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Assert(!this-&gt;hasPendingDeleteGuestArena);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Assert(!this-&gt;isHeapEnumInProgress);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Assert(!this-&gt;DoQueueTrackedObject());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(concurrent)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collectionState = CollectionStateSetupConcurrentSweep;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Only queue up non-leaf pages- leaf pages don't need to be zeroed out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recyclerPageAllocator.StartQueueZeroPage();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recyclerLargeBlockPageAllocator.StartQueueZeroPage();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recyclerWithBarrierPageAllocator.StartQueueZeroPage();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Assert(!concurrent);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collectionState = CollectionStateSweep;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this-&gt;SweepWeakReference();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(concurrent)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GCETW(GC_SETUPBACKGROUNDSWEEP_START,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GCETW(GC_SWEEP_START,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recyclerPageAllocator.SuspendIdleDecommit();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recyclerWithBarrierPageAllocator.SuspendIdleDecommit();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recyclerLargeBlockPageAllocator.SuspendIdleDecommit();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autoHeap.Sweep(recyclerSweep, concurrent);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recyclerWithBarrierPageAllocator.ResumeIdleDecommit();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recyclerPageAllocator.ResumeIdleDecommit();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recyclerLargeBlockPageAllocator.ResumeIdleDecommit();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(concurrent)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recyclerPageAllocator.StopQueueZeroPage();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recyclerLargeBlockPageAllocator.StopQueueZeroPage();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recyclerWithBarrierPageAllocator.StopQueueZeroPage();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GCETW(GC_SETUPBACKGROUNDSWEEP_STOP,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Assert(!recyclerPageAllocator.HasZeroQueuedPages());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Assert(!recyclerLargeBlockPageAllocator.HasZeroQueuedPages());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Assert(!recyclerWithBarrierPageAllocator.HasZeroQueuedPages());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uint sweptBytes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sweptBytes = (uint)collectionStats.objectSweptBytes;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GCETW(GC_SWEEP_STOP, (this, sweptBytes));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Recycler::BackgroundFinishPartialCollect(RecyclerSweep * recyclerSweep)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Assert(this-&gt;inPartialCollectMode);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Assert(recyclerSweep != nullptr &amp;&amp; recyclerSweep-&gt;IsBackground());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this-&gt;hasBackgroundFinishPartial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this-&gt;autoHeap.FinishPartialCollect(recyclerSweep);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this-&gt;inPartialCollectMode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Recycler::DisposeObjects()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Assert(this-&gt;allowDispose &amp;&amp; this-&gt;hasDisposableObject &amp;&amp; !this-&gt;inDispose);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Assert(!isHeapEnumInProgress);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GCETW(GC_DISPOSE_START,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ASYNC_HOST_OPERATION_START(collectionWrapper);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this-&gt;inDispose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finalizer may allocate memory and dispose object can happen in the middle of allocation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save and restore the tracked object info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TrackAllocData oldAllocData = { 0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(trackerDictionary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oldAllocData = nextAllocData;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nextAllocData.Clear();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(GetRecyclerFlagsTable().Trace.IsEnabled(Js::RecyclerPhase))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Output::Print(L"Disposing objects\n");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// Disable dispose within this method, restore it when we're done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AutoRestoreValue&lt;bool&gt; disableDispose(&amp;this-&gt;allowDispose,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FAULT_INJECTION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this-&gt;collectionWrapper-&gt;DisposeScriptContextByFaultInjectionCallBack();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Scope timestamp to just dispose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AUTO_TIMESTAMP(dispose);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autoHeap.DisposeObjects();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(trackerDictionary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Assert(nextAllocData.IsEmpty());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nextAllocData = oldAllocData;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ENABLE_PROJECTION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Assert(!this-&gt;inResolveExternalWeakReferences);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Assert(!this-&gt;allowDispose);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 || defined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AutoRestoreValue&lt;bool&gt; inResolveExternalWeakReferencedObjects(&amp;this-&gt;inResolveExternalWeakReferences, 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AUTO_TIMESTAMP(externalWeakReferenceObjectResolve);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This is where it is safe to resolve external weak references as they can lead to new script entry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collectionWrapper-&gt;ResolveExternalWeakReferencedObjects();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Assert(!this-&gt;inResolveExternalWeakReferences);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Assert(this-&gt;inDispose);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this-&gt;inDispose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ASYNC_HOST_OPERATION_END(collectionWrapper);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uint sweptBytes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sweptBytes = (uint)collectionStats.objectSweptBytes;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GCETW(GC_DISPOSE_STOP, (this, sweptBytes));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Recycler::FinishDisposeObjects()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CUSTOM_PHASE_PRINT_TRACE1(GetRecyclerFlagsTable(), Js::DisposePhase, L"[Dispose] AllowDispose in FinishDisposeObject: %d\n", this-&gt;allowDispose);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(this-&gt;hasDisposableObject &amp;&amp; this-&gt;allowDispose)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CUSTOM_PHASE_PRINT_TRACE1(GetRecyclerFlagsTable(), Js::DisposePhase, L"[Dispose] FinishDisposeObject, calling Dispose: %d\n", this-&gt;allowDispose);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CollectionParam savedCollectionParam = collectionParam;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DisposeObjects();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collectionParam = savedCollectionParam;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// FinishDisposeObjects is always called either during a collection,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or we will check the NeedExhaustiveRepeatCollect(), so no need to check it here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(!this-&gt;inDispose &amp;&amp; this-&gt;hasDisposableObject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&amp;&amp; GetRecyclerFlagsTable().Trace.IsEnabled(Js::RecyclerPhase))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Output::Print(L"%04X&gt; RC(%p): %s\n", this-&gt;mainThreadId, this, L"Dispose object delayed");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Recycler::FinishDisposeObjectsNow&lt;FinishDispose&gt;();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Recycler::FinishDisposeObjectsNow&lt;FinishDisposeTimed&gt;();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Recycler::FinishDisposeObjectsNow()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(inDisposeWrapper)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FinishDisposeObjectsWrapped&lt;flags&gt;();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__inline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Recycler::FinishDisposeObjectsWrapped()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allowDisposeFlag = flags &amp; CollectOverride_AllowDispose;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(allowDisposeFlag &amp;&amp; this-&gt;NeedDispose())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((flags &amp; CollectHeuristic_TimeIfScriptActive) == CollectHeuristic_TimeIfScriptActive)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(!this-&gt;NeedDisposeTimed())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this-&gt;allowDispose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this-&gt;inDisposeWrapper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(GetRecyclerFlagsTable().Trace.IsEnabled(Js::RecyclerPhase))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Output::Print(L"%04X&gt; RC(%p): %s\n", this-&gt;mainThreadId, this, L"Process delayed dispose object");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collectionWrapper-&gt;DisposeObjects(this);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Dispose may get into message loop and cause a reentrant GC. If those don't allow reentrant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it will get added to a pending collect request.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FinishDipsosedObjectsWrapped/DisposeObjectsWrapped is called at a place that might not be during a collection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and won't check NeedExhaustiveRepeatCollect(), need to check it here to honor those requests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if (!this-&gt;CollectionInProgress() &amp;&amp; NeedExhaustiveRepeatCollect() &amp;&amp; ((flags &amp; CollectOverride_NoExhaustiveCollect) != CollectOverride_NoExhaustiveCollect))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CaptureCollectionParam((CollectionFlags)(flags &amp; ~CollectMode_Partial), 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DoCollectWrapped((CollectionFlags)(flags &amp; ~CollectMode_Partial));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this-&gt;inDisposeWrapper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/*------------------------------------------------------------------------------------------------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* Collect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*------------------------------------------------------------------------------------------------*/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Recycler::CollectOnAllocatorThread()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Assert(!inPartialCollectMode);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PrintCollectTrace(Js::GarbageCollectPhase);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this-&gt;CollectionBegin&lt;Js::GarbageCollectPhase&gt;();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Partial collect mode is not re-enabled after a non-partial in-thread GC because partial GC heuristics are not adjusted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after a full in-thread GC. Enabling partial collect mode causes partial GC heuristics to be reset before the next full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in-thread GC, thereby allowing partial GC to kick in more easily without being able to adjust heuristics after the full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GCs. Until we have a way of adjusting partial GC heuristics after a full in-thread GC, once partial collect mode is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turned off, it will remain off until a concurrent GC happens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this-&gt;Sweep();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this-&gt;CollectionEnd&lt;Js::GarbageCollectPhase&gt;();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FinishCollection();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Explicitly instantiate all possible modes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Recycler::CollectNow&lt;CollectOnScriptIdle&gt;();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Recycler::CollectNow&lt;CollectOnScriptExit&gt;();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Recycler::CollectNow&lt;CollectOnAllocation&gt;();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Recycler::CollectNow&lt;CollectOnTypedArrayAllocation&gt;();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Recycler::CollectNow&lt;CollectOnScriptCloseNonPrimary&gt;();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Recycler::CollectNow&lt;CollectExhaustiveCandidate&gt;();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Recycler::CollectNow&lt;CollectNowConcurrent&gt;();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Recycler::CollectNow&lt;CollectNowExhaustive&gt;();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Recycler::CollectNow&lt;CollectNowDecommitNowExplicit&gt;();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Recycler::CollectNow&lt;CollectNowPartial&gt;();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Recycler::CollectNow&lt;CollectNowConcurrentPartial&gt;();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Recycler::CollectNow&lt;CollectNowForceInThread&gt;();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Recycler::CollectNow&lt;CollectNowForceInThreadExternal&gt;();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Recycler::CollectNow&lt;CollectNowForceInThreadExternalNoStack&gt;();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Recycler::CollectNow&lt;CollectOnRecoverFromOutOfMemory&gt;();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Recycler::CollectNow&lt;CollectNowDefault&gt;();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Recycler::CollectNow&lt;CollectOnSuspendCleanup&gt;();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Recycler::CollectNow&lt;CollectNowDefaultLSCleanup&gt;();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defined(CHECK_MEMORY_LEAK) || defined(LEAK_REPORT)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Recycler::CollectNow&lt;CollectNowFinalGC&gt;();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Recycler::CollectNow&lt;CollectNowExhaustiveSkipStack&gt;();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Recycler::CollectNow()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Force-in-thread cannot be concurrent or partial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CompileAssert((flags &amp; CollectOverride_ForceInThread) == 0 || (flags &amp; (CollectMode_Concurrent | CollectMode_Partial)) ==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Collections not allowed when the recycler is currently executing the PostCollectionCallback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(collectionState == CollectionStatePostCollectionCallback)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((disableCollection &amp;&amp; (flags &amp; CollectOverride_Explicit) == 0) || isShuttingDown)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(isShuttingDown)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Assert(collectionState == CollectionStateNotCollecting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|| collectionState == CollectionStateExit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|| this-&gt;isShuttingDown);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(flags &amp; CollectOverride_ExhaustiveCandidate)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CollectWithExhaustiveCandidate&lt;flags&gt;();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CollectInternal&lt;flags&gt;();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Recycler::GetPartialFlag()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#pragma prefast(suppress:6313, "flags is a template parameter and can be 0")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return(flags &amp; CollectMode_Partial) &amp;&amp; inPartialCollectMode;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Recycler::CollectWithExhaustiveCandidate()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Assert(flags &amp; CollectOverride_ExhaustiveCandidate);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Currently we don't have any exhaustive candidate that has heuristic.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Assert((flags &amp; CollectHeuristic_Mask &amp; ~CollectHeuristic_Never) ==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this-&gt;hasExhaustiveCandidate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(flags &amp; CollectHeuristic_Never)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// This is just an exhaustive candidate notification. Don't trigger a GC.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Continue with the GC heuristic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CollectInternal&lt;flags&gt;();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Recycler::CollectInternal()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CollectHeuristic_Never flag should only be used with exhaustive candidate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Assert((flags &amp; CollectHeuristic_Never) ==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we're in a re-entrant state, we want to allow GC to be triggered only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from allocation (or trigger points with AllowReentrant). This is to minimize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 number of reentrant GCs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((flags &amp; CollectOverride_AllowReentrant) == 0 &amp;&amp; this-&gt;inDispose)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CaptureCollectionParam(flags);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concurrent = flags &amp; CollectMode_Concurrent;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finishConcurrent = flags &amp; CollectOverride_FinishConcurrent;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 priority boosted, we should try to finish it every chance we get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Otherwise, we should finishing it if we are not doing a concurrent GC,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or the flags tell us to always try to finish a concurrent GC (CollectOverride_FinishConcurrent)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((!concurrent || finishConcurrent || priorityBoost) &amp;&amp; this-&gt;CollectionInProgress())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TryFinishConcurrentCollect&lt;flags&gt;();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(flags &amp; CollectHeuristic_Mask)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Check some heuristics first before starting a collection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CollectWithHeuristic&lt;flags&gt;();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Start a collection now.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Collect&lt;flags&gt;();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Recycler::CollectWithHeuristic()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CollectHeuristic_Never flag should only be used with exhaustive candidate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Assert((flags &amp; CollectHeuristic_Never) ==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allocSize = flags &amp; CollectHeuristic_AllocSize;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timedIfScriptActive = flags &amp; CollectHeuristic_TimeIfScriptActive;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timedIfInScript = flags &amp; CollectHeuristic_TimeIfInScript;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timed = (timedIfScriptActive &amp;&amp; isScriptActive) || (timedIfInScript &amp;&amp; isInScript) || (flags &amp; CollectHeuristic_Time);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(GetPartialFlag&lt;flags&gt;())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Assert(enablePartialCollect);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Assert(allocSize);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Assert(this-&gt;uncollectedNewPageCountPartialCollect &gt;= RecyclerSweep::MinPartialUncollectedNewPageCount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&amp;&amp; this-&gt;uncollectedNewPageCountPartialCollect &lt;= RecyclerHeuristic::Instance.MaxPartialUncollectedNewPageCount);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PARTIAL-GC-REVIEW: For now, we have only alloc size heuristic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Maybe improve this heuristic by looking at how many free pages are in the page allocator.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(autoHeap.uncollectedNewPageCount &gt; this-&gt;uncollectedNewPageCountPartialCollect)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Collect&lt;flags&gt;();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allocation byte count heuristic, collect every 1 MB allocated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(allocSize &amp;&amp; (autoHeap.uncollectedAllocBytes &lt; RecyclerHeuristic::UncollectedAllocBytesCollection()))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FinishDisposeObjectsWrapped&lt;flags&gt;();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time heuristic, allocate every 1000 clock tick, or 64 MB is allocated in a short time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(timed &amp;&amp; (autoHeap.uncollectedAllocBytes &lt; RecyclerHeuristic::Instance.MaxUncollectedAllocBytes))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uint currentTickCount = GetTickCount();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collectionParam.timeDiff = currentTickCount - tickCountNextCollection;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((int)(tickCountNextCollection - currentTickCount) &gt;=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FinishDisposeObjectsWrapped&lt;flags&gt;();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uint currentTickCount = GetTickCount();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collectionParam.timeDiff = currentTickCount - tickCountNextCollection;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Passed all the heuristic, do some GC work, maybe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Collect&lt;(CollectionFlags)(flags &amp; ~CollectMode_Partial)&gt;();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Recycler::Collect()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(this-&gt;CollectionInProgress())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If we are forced in thread, we can't be concurrent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If we are not concurrent we should have been handled before in CollectInternal and we shouldn't be here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Assert((flags &amp; CollectOverride_ForceInThread) ==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Assert((flags &amp; CollectMode_Concurrent) !=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TryFinishConcurrentCollect&lt;flags&gt;();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SetupPostCollectionFlags&lt;flags&gt;();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partial = GetPartialFlag&lt;flags&gt;();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CollectionFlags finalFlags = flags;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(!partial)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finalFlags = (CollectionFlags)(flags &amp; ~CollectMode_Partial);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ExecuteRecyclerCollectionFunction may cause exception. In which case, we may trigger the assert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in SetupPostCollectionFlags because we didn't reset the inExhausitvECollection variable 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an exception. Use this flag to disable it the assertion if exception occur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DebugOnly(this-&gt;hasIncompletedDoCollect = 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RECORD_TIMESTAMP(initialCollectionStartTime);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this-&gt;telemetryBlock-&gt;initialCollectionStartProcessUsedBytes = PageAllocator::GetProcessUsedBytes();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this-&gt;telemetryBlock-&gt;exhaustiveRepeatedCount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DoCollectWrapped(finalFlags);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Recycler::SetupPostCollectionFlags()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 are not in a collection (collection in progress or in dispose), inExhastivecollection should not be set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Otherwise, we have missed an exhaustive collection.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Assert(this-&gt;hasIncompletedDoCollect ||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this-&gt;CollectionInProgress() || this-&gt;inDispose || (!this-&gt;inExhaustiveCollection &amp;&amp; !this-&gt;inDecommitNowCollection));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Record whether we want to start exhaustive detection or do decommit now after GC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exhaustive = flags &amp; CollectMode_Exhaustive;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decommitNow = flags &amp; CollectMode_DecommitNow;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cacheCleanup = flags &amp; CollectMode_CacheCleanup;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(decommitNow)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this-&gt;inDecommitNowCollection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(exhaustive)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this-&gt;inExhaustiveCollection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(cacheCleanup)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this-&gt;inCacheCleanupCollection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Recycler::DoCollectWrapped(CollectionFlags flags)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this-&gt;skipStack = ((flags &amp; CollectOverride_SkipStack) !=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DebugOnly(this-&gt;isConcurrentGCOnIdle = (flags == CollectOnScriptIdle));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this-&gt;allowDispose = (flags &amp; CollectOverride_AllowDispose) == CollectOverride_AllowDispose;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collected = collectionWrapper-&gt;ExecuteRecyclerCollectionFunction(this, &amp;Recycler::DoCollect, 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Assert(IsConcurrentExecutingState() || IsConcurrentFinishedState() || !CollectionInProgress());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Assert(!CollectionInProgress());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collected;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Recycler::NeedExhaustiveRepeatCollect()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this-&gt;inExhaustiveCollection &amp;&amp; this-&gt;hasExhaustiveCandidate;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Recycler::DoCollect(CollectionFlags flags)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ExecuteRecyclerCollectionFunction may cause exception. In which case, we may trigger the assert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in SetupPostCollectionFlags because we didn't reset the inExhausitvECollection variable 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an exception. We are not in DoCollect, there shouldn't be any more exception. Reset the flag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DebugOnly(this-&gt;hasIncompletedDoCollect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this-&gt;Verify(Js::RecyclerPhase);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RECYCLER_FINALIZE_CHECK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autoHeap.VerifyFinalize();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partial = flags &amp; CollectMode_Partial;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 &amp;&amp; defined(RECYCLER_DUMP_OBJECT_GRAPH)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Can't pass in RecyclerPartialStress and DumpObjectGraphOnCollect or call CollectGarbage with DumpObjectGraph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(GetRecyclerFlagsTable().RecyclerPartialStress)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Assert(!GetRecyclerFlagsTable().DumpObjectGraphOnCollect &amp;&amp; !this-&gt;dumpObjectOnceOnCollect);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 else if (GetRecyclerFlagsTable().DumpObjectGraphOnCollect || this-&gt;dumpObjectOnceOnCollect)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Assert(!GetRecyclerFlagsTable().RecyclerPartialStress);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RECYCLER_STRESS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(partial &amp;&amp; GetRecyclerFlagsTable().RecyclerPartialStress)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this-&gt;inPartialCollectMode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this-&gt;forcePartialScanStack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RECYCLER_DUMP_OBJECT_GRAPH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(dumpObjectOnceOnCollect || GetRecyclerFlagsTable().DumpObjectGraphOnCollect)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DumpObjectGraph();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dumpObjectOnceOnCollect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Can't do a partial collect if DumpObjectGraph is set since it'll call FinishPartial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which will set inPartialCollectMode to false.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partial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concurrent = (flags &amp; CollectMode_Concurrent) !=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forceInThread = flags &amp; CollectOverride_ForceInThread;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Flush the pending dispose objects first if dispose is allowed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Assert(!this-&gt;CollectionInProgress());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Assert(this-&gt;backgroundFinishMarkCount ==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collected = FinishDisposeObjects();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do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INC_TIMESTAMP_FIELD(exhaustiveRepeatedCount);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RECORD_TIMESTAMP(currentCollectionStartTime);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this-&gt;telemetryBlock-&gt;currentCollectionStartProcessUsedBytes = PageAllocator::GetProcessUsedBytes();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DisposeObject may call script again and start another GC, so we may still be in concurrent GC state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(this-&gt;CollectionInProgress())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Assert(this-&gt;IsConcurrentState());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Assert(collected);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(forceInThread)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return this-&gt;FinishConcurrentCollect(flags);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Assert(this-&gt;backgroundFinishMarkCount ==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collectionCount++;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collectionState = Collection_PreCollection;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collectionWrapper-&gt;PreCollectionCallBack(flags);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collectionState = CollectionStateNotCollecting;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hasExhaustiveCandidate = false;         // reset the candidate detection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RecyclerCollectionStats oldCollectionStats = collectionStats;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memset(&amp;collectionStats, 0, sizeof(RecyclerCollectionStats));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this-&gt;collectionStats.startCollectAllocBytes = autoHeap.uncollectedAllocBytes;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this-&gt;collectionStats.startCollectNewPageCount = autoHeap.uncollectedNewPageCount;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this-&gt;collectionStats.uncollectedNewPageCountPartialCollect = this-&gt;uncollectedNewPageCountPartialCollect;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(partial)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Assert(!forceInThread);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We are only doing a partial GC, copy some old 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collectionStats.finalizeCount = oldCollectionStats.finalizeCount;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memcpy(collectionStats.heapBlockCount, oldCollectionStats.smallNonLeafHeapBlockPartialUnusedCount,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sizeof(oldCollectionStats.smallNonLeafHeapBlockPartialUnusedCount));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memcpy(collectionStats.heapBlockFreeByteCount, oldCollectionStats.smallNonLeafHeapBlockPartialUnusedBytes,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sizeof(oldCollectionStats.smallNonLeafHeapBlockPartialUnusedBytes));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memcpy(collectionStats.smallNonLeafHeapBlockPartialUnusedCount, oldCollectionStats.smallNonLeafHeapBlockPartialUnusedCount,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sizeof(oldCollectionStats.smallNonLeafHeapBlockPartialUnusedCount));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memcpy(collectionStats.smallNonLeafHeapBlockPartialUnusedBytes, oldCollectionStats.smallNonLeafHeapBlockPartialUnusedBytes,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sizeof(oldCollectionStats.smallNonLeafHeapBlockPartialUnusedBytes));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Assert(enablePartialCollect &amp;&amp; inPartialCollectMode);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(!this-&gt;PartialCollect(concurrent))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return collected;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This disable partial if we do a repeated exhaustive GC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partial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collected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continue;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Not doing partial collect, we should decommit on finish collect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decommitOnFinish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(inPartialCollectMode)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finish the partial collect first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FinishPartialCollect();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Old heap block with free object is made available, count that as being collected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collected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PARTIAL-GC-CONSIDER: should we just pretend we did a GC, since we have made the free listed object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available to be used, instead of starting off another GC?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bool skipConcurrent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If the below flag is passed in, skip doing a non-blocking concurrent collect. Instead,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we will do a blocking concurrent collect, which is basically an in-thread GC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skipConcurrent = GetRecyclerFlagsTable().ForceBlockingConcurrentCollect;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We are about to start a collection. Reset our heuristic counters now, so that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any allocations that occur during concurrent collection count toward the next collection's threshold.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ResetHeuristicCounters();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(concurrent &amp;&amp; !skipConcurrent)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Assert(!forceInThread);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(enableConcurrentMark)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if (StartBackgroundMarkCollect())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// Tell the caller whether we have finish a collection and there maybe free object to reuse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return collected;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Either ResetWriteWatch failed or the thread service failed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So concurrent mark is disabled, at least for now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(enableConcurrentSweep)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if (StartConcurrentSweepCollect())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collected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continue;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out of memory during collection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return collected;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concurrent collection failed, default back to non-concurrent collection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(!forceInThread &amp;&amp; enableConcurrentMark)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(!CollectOnConcurrentThread())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time out or out of memory during collection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return collected;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(!CollectOnAllocatorThread())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out of memory during collection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return collected;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collected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collectionParam.repeat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while (this-&gt;NeedExhaustiveRepeatCollect());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DisposeObject may call script again and start another GC, so we may still be in concurrent GC state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(this-&gt;CollectionInProgress())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Assert(this-&gt;IsConcurrentState());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Assert(collected);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EndCollection();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Tell the caller whether we have finish a collection and there maybe free object to reuse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collected;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Recycler::EndCollection()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Assert(this-&gt;backgroundFinishMarkCount ==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Assert(!this-&gt;CollectionInProgress());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no more collection is requested, we can turn exhaustive back off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this-&gt;inExhaustiveCollection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(this-&gt;inDecommitNowCollection || CUSTOM_CONFIG_FLAG(GetRecyclerFlagsTable(), ForceDecommitOnCollect))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(GetRecyclerFlagsTable().Trace.IsEnabled(Js::RecyclerPhase))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Output::Print(L"%04X&gt; RC(%p): %s\n", this-&gt;mainThreadId, this, L"Decommit now");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ForRecyclerPageAllocator(DecommitNow());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this-&gt;inDecommitNowCollection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RECORD_TIMESTAMP(lastCollectionEndTime);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Recycler::PartialCollect(bool concurrent)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Assert(IsMarkStackEmpty());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Assert(this-&gt;inPartialCollectMode);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Assert(collectionState == CollectionStateNotCollecting);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Rescan again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collectionState = CollectionStateRescanFindRoots;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(concurrent &amp;&amp; enableConcurrentMark &amp;&amp; this-&gt;partialConcurrentNextCollection)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this-&gt;PrepareBackgroundFindRoots();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(StartConcurrent(CollectionStateConcurrentFinishMark))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PrintCollectTrace(Js::ConcurrentPartialCollectPhase);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this-&gt;RevertPrepareBackgroundFindRoots();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RECYCLER_STRESS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(forcePartialScanStack)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Mark the roots since they need not have been marked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in RecyclerPartialStress mode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this-&gt;RootMark(collectionState);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PrintCollectTrace(Js::PartialCollectPhase);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needConcurrentSweep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this-&gt;CollectionBegin&lt;Js::PartialCollectPhase&gt;();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rescanRootBytes = FinishMark(INFINITE);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Assert(rescanRootBytes != Recycler::InvalidScanRootBytes);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needConcurrentSweep = this-&gt;Sweep(rescanRootBytes, concurrent, 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this-&gt;CollectionEnd&lt;Js::PartialCollectPhase&gt;();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Only reset the new page counter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autoHeap.uncollectedNewPageCount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Finish collection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FinishCollection(needConcurrentSweep);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Recycler::ProcessClientTrackedObjects()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GCETW(GC_PROCESS_CLIENT_TRACKED_OBJECT_START,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Assert(this-&gt;inPartialCollectMode);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Assert(!this-&gt;DoQueueTrackedObject());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(!this-&gt;clientTrackedObjectList.Empty())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SListBase&lt;void *&gt;::Iterator iter(&amp;this-&gt;clientTrackedObjectList);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while (iter.Next())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auto&amp; reference = iter.Data();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   this-&gt;TryMarkNonInterior(reference, &amp;reference /* parentReference */);  // Reference to inside the node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RECYCLER_STATS_INC(this, clientTrackedObjectCount);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this-&gt;clientTrackedObjectList.Clear(&amp;this-&gt;clientTrackedObjectAllocator);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GCETW(GC_PROCESS_CLIENT_TRACKED_OBJECT_STOP,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Recycler::ClearPartialCollect()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Assert(!this-&gt;DoQueueTrackedObject());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this-&gt;autoHeap.unusedPartialCollectFreeBytes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this-&gt;partialUncollectedAllocBytes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this-&gt;clientTrackedObjectList.Clear(&amp;this-&gt;clientTrackedObjectAllocator);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this-&gt;uncollectedNewPageCountPartialCollect = (size_t)-1;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Recycler::FinishPartialCollect(RecyclerSweep * recyclerSweep)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Assert(recyclerSweep == nullptr || !recyclerSweep-&gt;IsBackground());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RECYCLER_PROFILE_EXEC_BEGIN(this, Js::FinishPartialPhase);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Assert(inPartialCollectMode);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Assert(!this-&gt;DoQueueTrackedObject());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autoHeap.FinishPartialCollect(recyclerSweep);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this-&gt;inPartialCollectMode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ClearPartialCollect();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RECYCLER_PROFILE_EXEC_END(this, Js::FinishPartialPhase);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Recycler::EnsureNotCollecting()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FinishConcurrent&lt;ForceFinishCollection&gt;();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Assert(!this-&gt;CollectionInProgress());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Recycler::EnumerateObjects(ObjectInfoBits infoBits, void (*CallBackFunction)(void * address, size_t size))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Make sure we are not collecting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EnsureNotCollecting();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are updating the free bit vector, messing up the partial collection state.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Just get out of partial collect mode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GC-CONSIDER: consider adding an option in FinishConcurrent to not get into partial collect mode during sweep.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(inPartialCollectMode)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FinishPartialCollect();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autoHeap.EnumerateObjects(infoBits, CallBackFunction);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GC-TODO: Explicit heap?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Recycler::IsMarkState()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(collectionState &amp; Collection_Mark);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Recycler::IsFindRootsState()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(collectionState &amp; Collection_FindRoots);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Recycler::IsReentrantState()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!this-&gt;CollectionInProgress() || this-&gt;IsConcurrentState();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!this-&gt;CollectionInProgress();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ENABLE_JS_ETW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&lt;Js::Phase phase&gt; static ETWEventGCActivationKind GetETWEventGCActivationKind();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&lt;&gt; static ETWEventGCActivationKind GetETWEventGCActivationKind&lt;Js::GarbageCollectPhase&gt;() { return ETWEvent_GarbageCollect;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&lt;&gt; static ETWEventGCActivationKind GetETWEventGCActivationKind&lt;Js::ThreadCollectPhase&gt;() { return ETWEvent_ThreadCollect;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&lt;&gt; static ETWEventGCActivationKind GetETWEventGCActivationKind&lt;Js::ConcurrentCollectPhase&gt;() { return ETWEvent_ConcurrentCollect;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&lt;&gt; static ETWEventGCActivationKind GetETWEventGCActivationKind&lt;Js::PartialCollectPhase&gt;() { return ETWEvent_PartialCollect;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&lt;Js::Phase phase&gt;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Recycler::CollectionBegin()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RECYCLER_PROFILE_EXEC_BEGIN2(this, Js::RecyclerPhase, 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GCETW(GC_START, (this, GetETWEventGCActivationKind&lt;phase&gt;()));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ENABLE_BASIC_TELEMETRY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(this-&gt;IsMemProtectMode() == 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gcTel.LogGCPauseStartTime();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&lt;Js::Phase phase&gt;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Recycler::CollectionEnd()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GCETW(GC_STOP, (this, GetETWEventGCActivationKind&lt;phase&gt;()));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ENABLE_BASIC_TELEMETRY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(GetCurrentThreadContextId() == mainThreadId &amp;&amp; IsMemProtectMode() == 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gcTel.LogGCPauseEndTime();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RECYCLER_PROFILE_EXEC_END2(this, phase, Js::RecyclerPhase);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Recycler::BackgroundRescan(RescanFlags rescanFlags)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Assert(!this-&gt;isProcessingRescan);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DebugOnly(this-&gt;isProcessingRescan = 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GCETW(GC_BACKGROUNDRESCAN_START, (this, backgroundRescanCount));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RECYCLER_PROFILE_EXEC_BACKGROUND_BEGIN(this, Js::BackgroundRescanPhase);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rescannedPageCount = heapBlockMap.Rescan(this, ((rescanFlags &amp; RescanFlags_ResetWriteWatch) != 0));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rescannedPageCount += autoHeap.Rescan(rescanFlags);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RECYCLER_PROFILE_EXEC_BACKGROUND_END(this, Js::BackgroundRescanPhase);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GCETW(GC_BACKGROUNDRESCAN_STOP, (this, backgroundRescanCount));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this-&gt;backgroundRescanCount++;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(!this-&gt;NeedOOMRescan())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((rescanFlags &amp; RescanFlags_ResetWriteWatch) !=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DebugOnly(this-&gt;isProcessingRescan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rescannedPageCount;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DebugOnly(this-&gt;isProcessingRescan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Recycler::InvalidScanRootBytes;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Recycler::BackgroundResetWriteWatchAll()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GCETW(GC_BACKGROUNDRESETWRITEWATCH_START, (this, -1));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heapBlockMap.ResetWriteWatch(this);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GCETW(GC_BACKGROUNDRESETWRITEWATCH_STOP, (this, -1));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defined(PARTIAL_GC_ENABLED) || defined(CONCURRENT_GC_ENABLED)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Recycler::FinishMarkRescan(bool background)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(background)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GCETW(GC_BACKGROUNDRESCAN_START, (this, 0));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GCETW(GC_RESCAN_START,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RECYCLER_PROFILE_EXEC_THREAD_BEGIN(background, this, Js::RescanPhase);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RescanFlags const flags = (background ? RescanFlags_ResetWriteWatch : RescanFlags_None);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Assert(!background);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RescanFlags const flags = RescanFlags_None;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Assert(!this-&gt;isProcessingRescan);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this-&gt;isProcessingRescan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scannedPageCount = heapBlockMap.Rescan(this, ((flags &amp; RescanFlags_ResetWriteWatch) != 0));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scannedPageCount += autoHeap.Rescan(flags);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DebugOnly(this-&gt;isProcessingRescan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RECYCLER_PROFILE_EXEC_THREAD_END(background, this, Js::RescanPhase);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(background)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GCETW(GC_BACKGROUNDRESCAN_STOP, (this, 0));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GCETW(GC_RESCAN_STOP,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scannedPageCount;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Recycler::ProcessTrackedObjects()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GCETW(GC_PROCESS_TRACKED_OBJECT_START,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Assert(this-&gt;clientTrackedObjectList.Empty());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Assert(!this-&gt;inPartialCollectMode);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Assert(this-&gt;DoQueueTrackedObject());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this-&gt;queueTrackedObject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DebugOnly(this-&gt;isProcessingTrackedObjects = 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markContext.ProcessTracked();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 did a parallel mark, we need to process any queued tracked objects from the parallel mark stack as well.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 didn't, this will do nothing.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parallelMarkContext1.ProcessTracked();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parallelMarkContext2.ProcessTracked();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parallelMarkContext3.ProcessTracked();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DebugOnly(this-&gt;isProcessingTrackedObjects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GCETW(GC_PROCESS_TRACKED_OBJECT_STOP,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 // defined(PARTIAL_GC_ENABLED) || defined(CONCURRENT_GC_ENABLED)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Recycler::RequestConcurrentWrapperCallback()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Assert(!IsConcurrentExecutingState());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Save the original collection state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CollectionState oldState = this-&gt;collectionState;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Get the background thread to start the callback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(StartConcurrent(CollectionStateConcurrentWrapperCallback))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Wait for the callback to complete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WaitForConcurrentThread(INFINITE);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The state must not change back until we restore the original state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Assert(collectionState == CollectionStateConcurrentWrapperCallback);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this-&gt;collectionState = oldState;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/*------------------------------------------------------------------------------------------------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* Concurrent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*------------------------------------------------------------------------------------------------*/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Recycler::CollectOnConcurrentThread()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Assert(!inPartialCollectMode);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PrintCollectTrace(Js::ThreadCollectPhase);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this-&gt;CollectionBegin&lt;Js::ThreadCollectPhase&gt;();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Synchronous concurrent mark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(!StartSynchronousBackgroundMark())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this-&gt;CollectionEnd&lt;Js::ThreadCollectPhase&gt;();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DWORD waitTime = RecyclerHeuristic::FinishConcurrentCollectWaitTime(this-&gt;GetRecyclerFlagsTable());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GCETW(GC_SYNCHRONOUSMARKWAIT_START, (this, waitTime));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waited = WaitForConcurrentThread(waitTime);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GCETW(GC_SYNCHRONOUSMARKWAIT_STOP, (this, !waited));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(!waited)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(GetRecyclerFlagsTable().Trace.IsEnabled(Js::RecyclerPhase)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|| GetRecyclerFlagsTable().Trace.IsEnabled(Js::ThreadCollectPhase))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Output::Print(L"%04X&gt; RC(%p): %s: %s\n", this-&gt;mainThreadId, this, Js::PhaseNames[Js::ThreadCollectPhase], L"Timeout");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this-&gt;CollectionEnd&lt;Js::ThreadCollectPhase&gt;();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the concurrent thread was done within the time limit, there shouldn't be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any object needs to be rescanned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CONCURRENT-TODO: Optimize it so we don't rescan in the background if we are still waiting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GC-TODO: Unfortunately we can't assert this, as the background code gen thread may still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touch GC memory (e.g. FunctionBody), causing write watch and rescan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in the background.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Assert(markContext.Empty());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DebugOnly(this-&gt;isProcessingRescan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this-&gt;collectionState = CollectionStateMark;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this-&gt;ProcessTrackedObjects();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this-&gt;ProcessMark(false);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this-&gt;EndMark();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Partial collect mode is not re-enabled after a non-partial in-thread GC because partial GC heuristics are not adjusted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after a full in-thread GC. Enabling partial collect mode causes partial GC heuristics to be reset before the next full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in-thread GC, thereby allowing partial GC to kick in more easily without being able to adjust heuristics after the full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// GCs. Until we have a way of adjusting partial GC heuristics after a full in-thread GC, once partial collect mode is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turned off, it will remain off until a concurrent GC happens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this-&gt;Sweep();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this-&gt;CollectionEnd&lt;Js::ThreadCollectPhase&gt;();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FinishCollection();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explicit instantiation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Recycler::FinishConcurrent&lt;FinishConcurrentOnIdle&gt;();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Recycler::FinishConcurrent&lt;FinishConcurrentOnIdleAtRoot&gt;();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Recycler::FinishConcurrent&lt;FinishConcurrentOnExitScript&gt;();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Recycler::FinishConcurrent&lt;FinishConcurrentOnEnterScript&gt;();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BOOL Recycler::FinishConcurrent&lt;ForceFinishCollection&gt;();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Recycler::FinishConcurrent()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CompileAssert((flags &amp; ~(CollectOverride_AllowDispose | CollectOverride_ForceFinish | CollectOverride_ForceInThread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 CollectMode_Concurrent | CollectOverride_DisableIdleFinish | CollectOverride_BackgroundFinishMark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 CollectOverride_SkipStack | CollectOverride_FinishConcurrentTimeout)) ==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(this-&gt;CollectionInProgress())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Assert(this-&gt;IsConcurrentEnabled());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Assert(IsConcurrentState());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const BOOL forceFinish = flags &amp; CollectOverride_ForceFinish;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(forceFinish || !IsConcurrentExecutingState())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(this-&gt;collectionState == CollectionStateConcurrentSweep)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Help with the background thread to zero and flush zero pages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if we are going to wait anyways.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recyclerPageAllocator.ZeroQueuedPages();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recyclerLargeBlockPageAllocator.ZeroQueuedPages();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recyclerWithBarrierPageAllocator.ZeroQueuedPages();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this-&gt;FlushBackgroundPages();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collectionParam.finishOnly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collectionParam.flags = flags;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If SkipStack is provided, and we're not forcing the finish (i.e we're not in concurrent executing state)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then, it's fine to set the skipStack flag to true, so that during the in-thread find-roots, we'll skip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the stack scan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this-&gt;skipStack = ((flags &amp; CollectOverride_SkipStack) != 0) &amp;&amp; !forceFinish;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this-&gt;isFinishGCOnIdle = (flags == FinishConcurrentOnIdleAtRoot);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FinishConcurrentCollectWrapped(flags);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&lt;CollectionFlags flags&gt;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Recycler::TryFinishConcurrentCollect()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Assert(this-&gt;CollectionInProgress());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RECYCLER_STATS_INC(this, finishCollectTryCount);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SetupPostCollectionFlags&lt;flags&gt;();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concurrent = flags &amp; CollectMode_Concurrent;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forceInThread = flags &amp; CollectOverride_ForceInThread;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Assert(this-&gt;IsConcurrentEnabled());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Assert(IsConcurrentState() || IsCollectionDisabled());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Assert(!concurrent || !forceInThread);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(concurrent &amp;&amp; concurrentThread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(IsConcurrentExecutingState())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(!this-&gt;priorityBoost)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uint tickCount = GetTickCount();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if ((autoHeap.uncollectedAllocBytes &gt; RecyclerHeuristic::Instance.UncollectedAllocBytesConcurrentPriorityBoost)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|| (tickCount - this-&gt;tickCountStartConcurrent &gt; RecyclerHeuristic::PriorityBoostTimeout(this-&gt;GetRecyclerFlagsTable())))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if (GetRecyclerFlagsTable().Trace.IsEnabled(Js::RecyclerPhase))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Output::Print(L"%04X&gt; RC(%p): %s: ", this-&gt;mainThreadId, this, L"Set priority normal");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if (autoHeap.uncollectedAllocBytes &gt; RecyclerHeuristic::Instance.UncollectedAllocBytesConcurrentPriorityBoost)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    Output::Print(L"AllocBytes=%d (Time=%d)\n", autoHeap.uncollectedAllocBytes, tickCount - this-&gt;tickCountStartConcurrent);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    Output::Print(L"Time=%d (AllocBytes=%d\n", tickCount - this-&gt;tickCountStartConcurrent, autoHeap.uncollectedAllocBytes);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// Set it to a large number so we don't set the thread priority again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this-&gt;priorityBoost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// The recycler thread hasn't come back in 5 seconds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// It either has a large object graph, or it is starving.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// Set the priority back to normal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SetThreadPriority(this-&gt;concurrentThread, THREAD_PRIORITY_NORMAL);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FinishDisposeObjectsWrapped&lt;flags&gt;();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 if ((flags &amp; CollectOverride_FinishConcurrentTimeout) !=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uint tickCount = GetTickCount();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If we haven't gone past the time to call finish collection,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simply call FinishDisposeObjects and return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Otherwise, actually go ahead and call FinishConcurrentCollectWrapped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We do this only if this is a collection that allows finish concurrent to timeout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   // If not, by default, we finish the collection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(tickCount &lt;= this-&gt;tickCountNextFinishCollection)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return FinishDisposeObjectsWrapped&lt;flags&gt;();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FinishConcurrentCollectWrapped(flags);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Recycler::IsConcurrentMarkState()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(collectionState &amp; Collection_ConcurrentMark) == Collection_ConcurrentMark;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Recycler::IsConcurrentMarkExecutingState()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(collectionState &amp; (Collection_ConcurrentMark | Collection_ExecutingConcurrent)) == (Collection_ConcurrentMark | Collection_ExecutingConcurrent);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Recycler::IsConcurrentResetMarksState()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collectionState == CollectionStateConcurrentResetMarks;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Recycler::IsInThreadFindRootsState()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CollectionState currentCollectionState = collectionState;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(currentCollectionState &amp; Collection_FindRoots) &amp;&amp; (currentCollectionState != CollectionStateConcurrentFindRoots);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Recycler::IsConcurrentFindRootState()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collectionState == CollectionStateConcurrentFindRoots;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Recycler::IsConcurrentExecutingState()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(collectionState &amp; Collection_ExecutingConcurrent);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Recycler::IsConcurrentSweepExecutingState()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(collectionState &amp; (Collection_ConcurrentSweep | Collection_ExecutingConcurrent)) == (Collection_ConcurrentSweep | Collection_ExecutingConcurrent);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Recycler::IsConcurrentState()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(collectionState &amp; Collection_Concurrent);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Recycler::IsConcurrentFinishedState()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(collectionState &amp; Collection_FinishConcurrent);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Recycler::InitializeConcurrent(JsUtil::ThreadService *threadService)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AUTO_NESTED_HANDLED_EXCEPTION_TYPE(ExceptionType_OutOfMemory);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concurrentWorkDoneEvent = CreateEvent(NULL, FALSE, FALSE,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(concurrentWorkDoneEvent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throw Js::OutOfMemoryException();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markContext.GetPageAllocator()-&gt;debugName = L"ConcurrentCollect";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(!threadService-&gt;HasCallback())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IDLE_DECOMMIT_ENABLED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concurrentIdleDecommitEvent = CreateEvent(NULL, FALSE, FALSE,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(concurrentIdleDecommitEvent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throw Js::OutOfMemoryException();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concurrentWorkReadyEvent = CreateEvent(NULL, FALSE, FALSE,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(concurrentWorkReadyEvent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throw Js::OutOfMemoryException();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catch (Js::OutOfMemoryException)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Assert(concurrentWorkReadyEvent ==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(concurrentWorkDoneEvent)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CloseHandle(concurrentWorkDoneEvent);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concurrentWorkDoneEvent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IDLE_DECOMMIT_ENABLED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(concurrentIdleDecommitEvent)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CloseHandle(concurrentIdleDecommitEvent);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concurrentIdleDecommitEvent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#pragma prefast(suppress:6262, "Where this function is call should have ample of stack space")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 Recycler::AbortConcurrent(bool restoreState)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Assert(!this-&gt;CollectionInProgress() || this-&gt;IsConcurrentState());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In case the thread already died, wait for that too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HANDLE handle[2] = { concurrentWorkDoneEvent, concurrentThread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Note, concurrentThread will be null if we have a threadService.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Assert(concurrentThread != NULL || threadService-&gt;HasCallback());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DWORD handleCount = (concurrentThread == NULL ? 1 : 2);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DWORD ret = WAIT_OBJECT_0;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(this-&gt;IsConcurrentState())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this-&gt;isAborting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(this-&gt;concurrentThread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SetThreadPriority(this-&gt;concurrentThread, THREAD_PRIORITY_NORMAL);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 = WaitForMultipleObjectsEx(handleCount, handle, FALSE, INFINITE,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this-&gt;isAborting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Assert(this-&gt;IsConcurrentFinishedState() || ret == WAIT_OBJECT_0 + 1);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(ret == WAIT_OBJECT_0 &amp;&amp; restoreState)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(collectionState == CollectionStateRescanWait)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this-&gt;ResetMarkCollectionState();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else if (collectionState == CollectionStateTransferSweptWait)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Make sure we don't do another GC after finishing this one.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this-&gt;inExhaustiveCollection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Let's just finish the sweep so that GC is in a consistent state, but don't run dispose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AbortConcurrent already consumed the event from the concurrent thread, just signal it so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FinishConcurrentCollect can wait for it again.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SetEvent(this-&gt;concurrentWorkDoneEvent);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EnsureNotCollecting();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Assert(UNREACHED);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Assert(collectionState == CollectionStateNotCollecting);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Assert(this-&gt;isProcessingRescan ==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Even if we weren't asked to restore states, we need to clean up the pending guest arena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CleanupPendingUnroot();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Also need to release any pages held by the mark stack, if we abandoned it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markContext.Abort();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Assert(!this-&gt;hasPendingDeleteGuestArena);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ret == WAIT_OBJECT_0;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Recycler::CleanupPendingUnroot()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Assert(!this-&gt;hasPendingConcurrentFindRoot);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(hasPendingUnpinnedObject)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pinnedObjectMap.MapAndRemoveIf([](void * obj, PinRecord const &amp;refCount)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defined(CHECK_MEMORY_LEAK) || defined(LEAK_REPORT)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   Assert(refCount != 0 || refCount.stackBackTraces ==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refCount ==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hasPendingUnpinnedObject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(hasPendingDeleteGuestArena)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DebugOnly(bool foundPendingDelete =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DListBase&lt;GuestArenaAllocator&gt;::EditingIterator guestArenaIter(&amp;guestArenaList);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while (guestArenaIter.Next())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GuestArenaAllocator&amp; allocator = guestArenaIter.Data();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(allocator.pendingDelete)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allocator.SetLockBlockList(false);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guestArenaIter.RemoveCurrent(&amp;HeapAllocator::Instance);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DebugOnly(foundPendingDelete = 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hasPendingDeleteGuestArena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Assert(foundPendingDelete);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DListBase&lt;GuestArenaAllocator&gt;::Iterator guestArenaIter(&amp;guestArenaList);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while (guestArenaIter.Next())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GuestArenaAllocator&amp; allocator = guestArenaIter.Data();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Assert(!allocator.pendingDelete);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Recycler::FinalizeConcurrent(bool restoreState)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needCleanExitState = restoreState;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defined(RECYCLER_DUMP_OBJECT_GRAPH)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needCleanExitState = needCleanExitState || GetRecyclerFlagsTable().DumpObjectGraphOnExit;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LEAK_REPORT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needCleanExitState = needCleanExitState || GetRecyclerFlagsTable().IsEnabled(Js::LeakReportFlag);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CHECK_MEMORY_LEAK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needCleanExitState = needCleanExitState || GetRecyclerFlagsTable().CheckMemoryLeak;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aborted = AbortConcurrent(needCleanExitState);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collectionState = CollectionStateExit;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(aborted &amp;&amp; this-&gt;concurrentThread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In case the thread already died, wait for that too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HANDLE handle[2] = { concurrentWorkDoneEvent, concurrentThread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SetEvent(concurrentWorkReadyEvent);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SetThreadPriority(this-&gt;concurrentThread, THREAD_PRIORITY_NORMAL);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In case the thread already died, wait for that too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DWORD fRet = WaitForMultipleObjectsEx(2, handle, FALSE, INFINITE,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AssertMsg(fRet != WAIT_FAILED, "Check handles passed to WaitForMultipleObjectsEx.");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Shutdown parallel threads and return the handle for them so the caller can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close it.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parallelThread1.Shutdown();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parallelThread2.Shutdown();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IDLE_DECOMMIT_ENABLED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(concurrentIdleDecommitEvent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CloseHandle(concurrentIdleDecommitEvent);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concurrentIdleDecommitEvent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CloseHandle(concurrentWorkDoneEvent);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concurrentWorkDoneEvent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(concurrentWorkReadyEvent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CloseHandle(concurrentWorkReadyEvent);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concurrentWorkReadyEvent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(needCleanExitState)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We may do another marking pass to look for memory leaks;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Since we have shut down the concurrent thread, don't do a parallel mark.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this-&gt;enableConcurrentMark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this-&gt;enableParallelMark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this-&gt;enableConcurrentSweep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this-&gt;threadService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this-&gt;concurrentThread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Recycler::EnableConcurrent(JsUtil::ThreadService *threadService, bool startAllThreads)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(this-&gt;disableConcurrent)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(!this-&gt;InitializeConcurrent(threadService))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this-&gt;enableConcurrentMark = !CUSTOM_PHASE_OFF1(GetRecyclerFlagsTable(), Js::ConcurrentMarkPhase);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this-&gt;enableParallelMark = !CUSTOM_PHASE_OFF1(GetRecyclerFlagsTable(), Js::ParallelMarkPhase);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this-&gt;enableConcurrentSweep = !CUSTOM_PHASE_OFF1(GetRecyclerFlagsTable(), Js::ConcurrentSweepPhase);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this-&gt;enableConcurrentMark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this-&gt;enableParallelMark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this-&gt;enableConcurrentSweep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(this-&gt;enableParallelMark &amp;&amp; this-&gt;maxParallelism == 1)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Disable parallel mark if only 1 CPU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this-&gt;enableParallelMark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(threadService-&gt;HasCallback())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this-&gt;threadService = threadService;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bool startConcurrentThread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bool startedParallelThread1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bool startedParallelThread2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(startAllThreads)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(this-&gt;enableParallelMark &amp;&amp; this-&gt;maxParallelism &gt; 2)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if (!parallelThread1.EnableConcurrent(true))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startConcurrentThread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startedParallelThread1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if (this-&gt;maxParallelism &gt; 3)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if (!parallelThread2.EnableConcurrent(true))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    startConcurrentThread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    startedParallelThread2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(startConcurrentThread)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HANDLE concurrentThread = (HANDLE)_beginthreadex(NULL, Recycler::ConcurrentThreadStackSize, &amp;Recycler::StaticThreadProc, this, STACK_SIZE_PARAM_IS_A_RESERVATION,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(concurrentThread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Wait for recycler thread to initialize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HANDLE handle[2] = { this-&gt;concurrentWorkDoneEvent, concurrentThread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DWORD ret = WaitForMultipleObjectsEx(2, handle, FALSE, INFINITE,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if (ret == WAIT_OBJECT_0)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this-&gt;threadService = threadService;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this-&gt;concurrentThread = concurrentThread;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CloseHandle(concurrentThread);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(startedParallelThread1)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parallelThread1.Shutdown();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(startedParallelThread2)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parallelThread2.Shutdown();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failed to start a concurrent thread so we set these back to false and clean up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this-&gt;enableConcurrentMark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this-&gt;enableParallelMark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this-&gt;enableConcurrentSweep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(concurrentWorkReadyEvent)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CloseHandle(concurrentWorkReadyEvent);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concurrentWorkReadyEvent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(concurrentWorkDoneEvent)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CloseHandle(concurrentWorkDoneEvent);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concurrentWorkDoneEvent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IDLE_DECOMMIT_ENABLED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(concurrentIdleDecommitEvent)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CloseHandle(concurrentIdleDecommitEvent);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concurrentIdleDecommitEvent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Recycler::ShutdownThread()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(this-&gt;IsConcurrentEnabled())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Assert(concurrentThread != NULL || threadService-&gt;HasCallback());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FinalizeConcurrent(false);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(concurrentThread)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CloseHandle(concurrentThread);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Recycler::DisableConcurrent()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(this-&gt;IsConcurrentEnabled())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Assert(concurrentThread != NULL || threadService-&gt;HasCallback());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FinalizeConcurrent(true);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(concurrentThread)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CloseHandle(concurrentThread);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this-&gt;collectionState = CollectionStateNotCollecting;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Recycler::StartConcurrent(CollectionState const state)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Reset the tick count to detect if the concurrent thread is taking too long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tickCountStartConcurrent = GetTickCount();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CollectionState oldState = this-&gt;collectionState;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this-&gt;collectionState = 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(threadService-&gt;HasCallback())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Assert(concurrentThread ==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Assert(concurrentWorkReadyEvent ==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(!threadService-&gt;Invoke(Recycler::StaticBackgroundWorkCallback, this))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this-&gt;collectionState = oldState;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Assert(concurrentThread !=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Assert(concurrentWorkReadyEvent !=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SetEvent(concurrentWorkReadyEvent);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Recycler::StartBackgroundMarkCollect()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PrintCollectTrace(Js::ConcurrentMarkPhase);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this-&gt;CollectionBegin&lt;Js::ConcurrentCollectPhase&gt;();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Asynchronous concurrent mark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success = StartAsynchronousBackgroundMark();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this-&gt;CollectionEnd&lt;Js::ConcurrentCollectPhase&gt;();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success;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Recycler::StartBackgroundMark(bool foregroundResetMark, bool foregroundFindRoots)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Assert(!this-&gt;CollectionInProgress());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CollectionState backgroundState = CollectionStateConcurrentResetMarks;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doBackgroundFindRoots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(foregroundResetMark || foregroundFindRoots)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RECYCLER_PROFILE_EXEC_BEGIN(this, Js::ResetWriteWatchPhase);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bool hasWriteWatch = (recyclerPageAllocator.ResetWriteWatch() &amp;&amp; recyclerLargeBlockPageAllocator.ResetWriteWatch());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RECYCLER_PROFILE_EXEC_END(this, Js::ResetWriteWatchPhase);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(!hasWriteWatch)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Disable concurrent mark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this-&gt;enableConcurrentMark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In-thread synchronized GC on the concurrent thread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ResetMarks(this-&gt;enableScanImplicitRoots ? ResetMarkFlags_SynchronizedImplicitRoots : ResetMarkFlags_Synchronized);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(foregroundFindRoots)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this-&gt;collectionState = CollectionStateFindRoots;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FindRoots();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ScanStack();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Assert(collectionState == CollectionStateFindRoots);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backgroundState = CollectionStateConcurrentMark;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doBackgroundFindRoots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Do find roots in the background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backgroundState = CollectionStateConcurrentFindRoots;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(doBackgroundFindRoots)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this-&gt;PrepareBackgroundFindRoots();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(!StartConcurrent(backgroundState))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(doBackgroundFindRoots)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this-&gt;RevertPrepareBackgroundFindRoots();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this-&gt;collectionState = CollectionStateNotCollecting;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Recycler::StartAsynchronousBackgroundMark()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Debug flags to turn off background reset mark or background find roots, default to doing every concurrently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StartBackgroundMark(CUSTOM_PHASE_OFF1(GetRecyclerFlagsTable(), Js::BackgroundResetMarksPhase), CUSTOM_PHASE_OFF1(GetRecyclerFlagsTable(), Js::BackgroundFindRootsPhase));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Recycler::StartSynchronousBackgroundMark()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StartBackgroundMark(true, 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Recycler::StartConcurrentSweepCollect()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Assert(collectionState == CollectionStateNotCollecting);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PrintCollectTrace(Js::ConcurrentSweepPhase);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this-&gt;CollectionBegin&lt;Js::ConcurrentCollectPhase&gt;();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don't have rescan data if we disabled concurrent mark, assume the worst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(which means it is harder to get into partial collect mode)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needConcurrentSweep = this-&gt;Sweep(RecyclerSweep::MaxPartialCollectRescanRootBytes, true, 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this-&gt;CollectionEnd&lt;Js::ConcurrentCollectPhase&gt;();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FinishCollection(needConcurrentSweep);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Recycler::BackgroundRepeatMark()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RECYCLER_PROFILE_EXEC_BACKGROUND_BEGIN(this, Js::BackgroundRepeatMarkPhase);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Assert(this-&gt;backgroundRescanCount &lt;= RecyclerHeuristic::MaxBackgroundRepeatMarkCount - 1);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rescannedPageCount = this-&gt;BackgroundRescan(RescanFlags_ResetWriteWatch);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(this-&gt;NeedOOMRescan() || this-&gt;isAborting)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OOM'ed. Let's not continue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RECYCLER_PROFILE_EXEC_BACKGROUND_END(this, Js::BackgroundRepeatMarkPhase);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return Recycler::InvalidScanRootBytes;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Rescan the stack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this-&gt;BackgroundScanStack();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Process mark stack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this-&gt;DoBackgroundParallelMark();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(this-&gt;NeedOOMRescan())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RECYCLER_PROFILE_EXEC_BACKGROUND_END(this, Js::BackgroundRepeatMarkPhase);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Recycler::InvalidScanRootBytes;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Assert(this-&gt;backgroundRescanCount &gt;= 1 &amp;&amp; this-&gt;backgroundRescanCount &lt;= RecyclerHeuristic::MaxBackgroundRepeatMarkCount);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this-&gt;collectionStats.backgroundMarkData[this-&gt;backgroundRescanCount - 1] = this-&gt;collectionStats.markData;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RECYCLER_PROFILE_EXEC_BACKGROUND_END(this, Js::BackgroundRepeatMarkPhase);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rescannedPageCount;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char* Recycler::GetScriptThreadStackTop()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should have already checked if the recycler is thread bound or not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Assert(mainThreadHandle !=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(char*) savedThreadContext.GetStackTop();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Recycler::BackgroundScanStack()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(this-&gt;skipStack)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CUSTOM_PHASE_PRINT_VERBOSE_TRACE1(GetRecyclerFlagsTable(), Js::ScanStackPhase, L"[%04X] Skipping the stack scan\n", ::GetCurrentThreadId());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Output::Print(Js::ScanStackPhase, L"[%04X] Skipping the stack scan\n", ::GetCurrentThreadId());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(!this-&gt;isInScript || mainThreadHandle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No point in scanning the main thread's stack if we are not in script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We also can't scan the main thread's stack if we are not thread bounded, and didn't create the main thread's handle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char* stackTop = this-&gt;GetScriptThreadStackTop();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(stackTop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size = (char *)stackBase - stackTop;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ScanMemoryInline((void **)stackTop,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Recycler::BackgroundMark()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Assert(this-&gt;DoQueueTrackedObject());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this-&gt;backgroundRescanCount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this-&gt;DoBackgroundParallelMark();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(this-&gt;NeedOOMRescan() || this-&gt;isAborting)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this-&gt;collectionStats.backgroundMarkData[0] = this-&gt;collectionStats.markData;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(PHASE_OFF1(Js::BackgroundRepeatMarkPhase))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always do one repeat mark pass.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rescannedPageCount = this-&gt;BackgroundRepeatMark();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(this-&gt;NeedOOMRescan() || this-&gt;isAborting)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OOM'ed. Let's not continue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Assert(rescannedPageCount != Recycler::InvalidScanRootBytes);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If we rescanned enough pages in the previous repeat mark pass, then do one more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to try to reduce the amount of work we need to do in-thread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(rescannedPageCount &gt;= RecyclerHeuristic::BackgroundSecondRepeatMarkThreshold)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this-&gt;BackgroundRepeatMark();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(this-&gt;NeedOOMRescan() || this-&gt;isAborting)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OOM'ed. Let's not continue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Recycler::BackgroundResetMarks()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RECYCLER_PROFILE_EXEC_BACKGROUND_BEGIN(this, Js::BackgroundResetMarksPhase);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GCETW(GC_BACKGROUNDRESETMARKS_START,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Assert(IsMarkStackEmpty());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this-&gt;scanPinnedObjectMap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this-&gt;hasScannedInitialImplicitRoots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heapBlockMap.ResetMarks();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autoHeap.ResetMarks(this-&gt;enableScanImplicitRoots ? ResetMarkFlags_InBackgroundThreadImplicitRoots : ResetMarkFlags_InBackgroundThread);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GCETW(GC_BACKGROUNDRESETMARKS_STOP,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RECYCLER_PROFILE_EXEC_BACKGROUND_END(this, Js::BackgroundResetMarksPhase);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Recycler::PrepareBackgroundFindRoots()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Assert(!this-&gt;hasPendingConcurrentFindRoot);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this-&gt;hasPendingConcurrentFindRoot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Save the thread context here. The background thread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will use this saved context for the marking instead of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trying to get the live thread context of the thread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SAVE_THREAD_CONTEXT();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Temporarily disable resize so the background can scan without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 memory being freed from under it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pinnedObjectMap.DisableResize();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Update the cached info for big blocks in the guest arena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DListBase&lt;GuestArenaAllocator&gt;::EditingIterator guestArenaIter(&amp;guestArenaList);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while (guestArenaIter.Next())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GuestArenaAllocator&amp; allocator = guestArenaIter.Data();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allocator.SetLockBlockList(true);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(allocator.pendingDelete)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Assert(this-&gt;hasPendingDeleteGuestArena);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allocator.SetLockBlockList(false);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guestArenaIter.RemoveCurrent(&amp;HeapAllocator::Instance);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 if (this-&gt;backgroundFinishMarkCount ==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Update the cached info for big block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allocator.GetBigBlocks(false);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this-&gt;hasPendingDeleteGuestArena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Recycler::RevertPrepareBackgroundFindRoots()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Assert(this-&gt;hasPendingConcurrentFindRoot);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this-&gt;hasPendingConcurrentFindRoot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pinnedObjectMap.EnableResize();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Recycler::BackgroundFindRoots()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lastMarkCount = this-&gt;collectionStats.markData.markCount;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scanRootBytes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Assert(this-&gt;IsConcurrentFindRootState());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Assert(this-&gt;hasPendingConcurrentFindRoot);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Assert(this-&gt;inPartialCollectMode || this-&gt;DoQueueTrackedObject());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Only mark pinned object and guest arenas, which is where most of the roots are.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When we go back to the main thread to rescan, we will scan the rest of the root.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NOTE: purposefully not marking the transientPinnedObject there. as it is transient :)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background mark the pinned object. Since we are in concurrent find root state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 main thread won't delete any entries from the map, so concurrent read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to the map safe.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GCETW(GC_BACKGROUNDSCANROOTS_START,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RECYCLER_PROFILE_EXEC_BACKGROUND_BEGIN(this, Js::BackgroundFindRootsPhase);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scanRootBytes += this-&gt;ScanPinnedObjects&lt;/*background = */true&gt;();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RECYCLER_PROFILE_EXEC_BACKGROUND_BEGIN(this, Js::FindRootArenaPhase);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background mark the guest arenas. Since we are in concurrent find root state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 main thread won't delete any arena, so concurrent reads to them are ok.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DListBase&lt;GuestArenaAllocator&gt;::EditingIterator guestArenaIter(&amp;guestArenaList);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while (guestArenaIter.Next())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GuestArenaAllocator&amp; allocator = guestArenaIter.Data();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(allocator.pendingDelete)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Skip guest arena that are already marked for delete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Assert(this-&gt;hasPendingDeleteGuestArena);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continue;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scanRootBytes += ScanArena(&amp;allocator, 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RECYCLER_PROFILE_EXEC_BACKGROUND_END(this, Js::FindRootArenaPhase);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this-&gt;ScanImplicitRoots();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RECYCLER_PROFILE_EXEC_BACKGROUND_END(this, Js::BackgroundFindRootsPhase);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this-&gt;hasPendingConcurrentFindRoot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this-&gt;collectionState = CollectionStateConcurrentMark;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GCETW(GC_BACKGROUNDSCANROOTS_STOP,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RECYCLER_STATS_ADD(this, rootCount, this-&gt;collectionStats.markData.markCount - lastMarkCount);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scanRootBytes;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Recycler::BackgroundFinishMark()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Assert(this-&gt;inPartialCollectMode || this-&gt;DoQueueTrackedObject());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Assert(collectionState == CollectionStateConcurrentFinishMark);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rescannedRootBytes = FinishMarkRescan(true) * AutoSystemInfo::PageSize;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this-&gt;collectionState = CollectionStateConcurrentFindRoots;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rescannedRootBytes += this-&gt;BackgroundFindRoots();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this-&gt;collectionState = CollectionStateConcurrentFinishMark;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RECYCLER_PROFILE_EXEC_BACKGROUND_BEGIN(this, Js::MarkPhase);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ProcessMark(true);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RECYCLER_PROFILE_EXEC_BACKGROUND_END(this, Js::MarkPhase);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rescannedRootBytes;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Recycler::SweepPendingObjects(RecyclerSweep&amp; recyclerSweep)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autoHeap.SweepPendingObjects(recyclerSweep);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Recycler::ConcurrentTransferSweptObjects(RecyclerSweep&amp; recyclerSweep)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Assert(!recyclerSweep.IsBackground());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Assert((this-&gt;collectionState &amp; Collection_TransferSwept) == Collection_TransferSwept);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(this-&gt;hasBackgroundFinishPartial)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this-&gt;hasBackgroundFinishPartial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this-&gt;ClearPartialCollect();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autoHeap.ConcurrentTransferSweptObjects(recyclerSweep);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Recycler::ConcurrentPartialTransferSweptObjects(RecyclerSweep&amp; recyclerSweep)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Assert(!recyclerSweep.IsBackground());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Assert(!this-&gt;hasBackgroundFinishPartial);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autoHeap.ConcurrentPartialTransferSweptObjects(recyclerSweep);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Recycler::FinishConcurrentCollectWrapped(CollectionFlags flags)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this-&gt;allowDispose = (flags &amp; CollectOverride_AllowDispose) == CollectOverride_AllowDispose;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this-&gt;skipStack = ((flags &amp; CollectOverride_SkipStack) !=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DebugOnly(this-&gt;isConcurrentGCOnIdle = (flags == CollectOnScriptIdle));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collected = collectionWrapper-&gt;ExecuteRecyclerCollectionFunction(this, &amp;Recycler::FinishConcurrentCollect, flags);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collected;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Recycler::WaitForConcurrentThread(DWORD waitTime)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Assert(this-&gt;IsConcurrentState() || this-&gt;collectionState == CollectionStateParallelMark);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RECYCLER_PROFILE_EXEC_BEGIN(this, Js::ConcurrentWaitPhase);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(concurrentThread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Set the priority back to normal before we wait to ensure it doesn't starve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SetThreadPriority(this-&gt;concurrentThread, THREAD_PRIORITY_NORMAL);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DWORD ret = WaitForSingleObject(concurrentWorkDoneEvent, waitTime);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(concurrentThread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(ret == WAIT_TIMEOUT)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Keep the priority boost.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priorityBoost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Assert(ret == WAIT_OBJECT_0);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Back to below normal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SetThreadPriority(this-&gt;concurrentThread, THREAD_PRIORITY_BELOW_NORMAL);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priorityBoost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RECYCLER_PROFILE_EXEC_END(this, Js::ConcurrentWaitPhase);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(ret == WAIT_OBJECT_0);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Recycler::FlushBackgroundPages()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recyclerPageAllocator.SuspendIdleDecommit();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recyclerPageAllocator.FlushBackgroundPages();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recyclerPageAllocator.ResumeIdleDecommit();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recyclerLargeBlockPageAllocator.SuspendIdleDecommit();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recyclerLargeBlockPageAllocator.FlushBackgroundPages();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recyclerLargeBlockPageAllocator.ResumeIdleDecommit();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this-&gt;threadPageAllocator-&gt;SuspendIdleDecommit();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this-&gt;threadPageAllocator-&gt;FlushBackgroundPages();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this-&gt;threadPageAllocator-&gt;ResumeIdleDecommit();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recyclerWithBarrierPageAllocator.SuspendIdleDecommit();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recyclerWithBarrierPageAllocator.FlushBackgroundPages();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recyclerWithBarrierPageAllocator.ResumeIdleDecommit();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AutoProtectPages::AutoProtectPages(Recycler* recycler, bool protectEnabled) 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isReadOnly(false),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recycler(recycler)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(protectEnabled)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recycler-&gt;heapBlockMap.MakeAllPagesReadOnly(recycler);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isReadOnly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AutoProtectPages::~AutoProtectPages()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Unprotect();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AutoProtectPages::Unprotect()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(isReadOnly)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recycler-&gt;heapBlockMap.MakeAllPagesReadWrite(recycler);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isReadOnly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Recycler::FinishConcurrentCollect(CollectionFlags flags)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(!this-&gt;IsConcurrentState())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PROFILE_EXEC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Js::Phase concurrentPhase = Js::ConcurrentCollectPhase;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RECYCLER_PROFILE_EXEC_BEGIN2(this, Js::RecyclerPhase,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(concurrentPhase = ((this-&gt;inPartialCollectMode &amp;&amp; this-&gt;IsConcurrentMarkState())?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Js::ConcurrentPartialCollectPhase : Js::ConcurrentCollectPhase)));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Don't do concurrent sweep if we have priority boosted.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forceInThread = flags &amp; CollectOverride_ForceInThread;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concurrent = (flags &amp; CollectMode_Concurrent) !=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concurrent = concurrent &amp;&amp; (!priorityBoost || this-&gt;backgroundRescanCount != 1);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collectionParam.priorityBoostConcurentSweepOverride = priorityBoost;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DWORD waitTime = forceInThread? INFINITE : RecyclerHeuristic::FinishConcurrentCollectWaitTime(this-&gt;GetRecyclerFlagsTable());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GCETW(GC_FINISHCONCURRENTWAIT_START, (this, waitTime));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const BOOL waited = WaitForConcurrentThread(waitTime);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GCETW(GC_FINISHCONCURRENTWAIT_STOP, (this, !waited));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(!waited)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RECYCLER_PROFILE_EXEC_END2(this, concurrentPhase, Js::RecyclerPhase);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needConcurrentSweep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(collectionState == CollectionStateRescanWait)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GCETW(GC_START, (this, ETWEvent_ConcurrentRescan));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ENABLE_BASIC_TELEMETRY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if(GetCurrentThreadContextId()==mainThreadId &amp;&amp; IsMemProtectMode()==false)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gcTel.LogGCPauseStartTime();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PrintCollectTrace(this-&gt;inPartialCollectMode ? Js::ConcurrentPartialCollectPhase : Js::ConcurrentMarkPhase, 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collectionState = CollectionStateRescanFindRoots;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TODO: Change this behavior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ProtectPagesOnRescan is not supported in PageHeap mode because the page protection is changed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outside the PageAllocator in PageHeap mode and so pages are not in the state that the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PageAllocator expects when it goes to change the page protection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One viable fix is to move the guard page protection logic outside of the heap blocks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and into the page allocator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AssertMsg(!(IsPageHeapEnabled() &amp;&amp; GetRecyclerFlagsTable().RecyclerProtectPagesOnRescan), "ProtectPagesOnRescan not supported in page heap mode");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AutoProtectPages protectPages(this, GetRecyclerFlagsTable().RecyclerProtectPagesOnRescan);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const bool backgroundFinishMark = !forceInThread &amp;&amp; concurrent &amp;&amp; ((flags &amp; CollectOverride_BackgroundFinishMark) !=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const DWORD finishMarkWaitTime = RecyclerHeuristic::BackgroundFinishMarkWaitTime(backgroundFinishMark, GetRecyclerFlagsTable());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rescanRootBytes = FinishMark(finishMarkWaitTime);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(rescanRootBytes == Recycler::InvalidScanRootBytes)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Assert(this-&gt;IsMarkState());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RECYCLER_PROFILE_EXEC_END2(this, concurrentPhase, Js::RecyclerPhase);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GCETW(GC_STOP, (this, ETWEvent_ConcurrentRescan));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ENABLE_BASIC_TELEMETRY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(GetCurrentThreadContextId() == mainThreadId &amp;&amp; IsMemProtectMode() == 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gcTel.LogGCPauseEndTime();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we timeout trying to mark.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collectionStats.continueCollectAllocBytes = autoHeap.uncollectedAllocBytes;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RECYCLER_VERIFY_MARK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(GetRecyclerFlagsTable().RecyclerVerifyMark)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this-&gt;VerifyMark();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ENABLE_DEBUG_CONFIG_OPTIONS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protectPages.Unprotect();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needConcurrentSweep = this-&gt;Sweep(rescanRootBytes, concurrent, 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GCETW(GC_STOP, (this, ETWEvent_ConcurrentRescan));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GCETW(GC_START, (this, ETWEvent_ConcurrentTransferSwept));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ENABLE_BASIC_TELEMETRY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if(GetCurrentThreadContextId()==mainThreadId &amp;&amp; IsMemProtectMode()==false)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gcTel.LogGCPauseStartTime();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GCETW(GC_FLUSHZEROPAGE_START,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Assert(collectionState == CollectionStateTransferSweptWait);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PrintCollectTrace(Js::ConcurrentSweepPhase, 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collectionState = CollectionStateTransferSwept;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We should have zeroed all the pages in the background thread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Assert(!recyclerPageAllocator.HasZeroQueuedPages());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Assert(!recyclerLargeBlockPageAllocator.HasZeroQueuedPages());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this-&gt;FlushBackgroundPages();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GCETW(GC_FLUSHZEROPAGE_STOP,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GCETW(GC_TRANSFERSWEPTOBJECTS_START,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Assert(this-&gt;recyclerSweep !=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Assert(!this-&gt;recyclerSweep-&gt;IsBackground());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(this-&gt;inPartialCollectMode)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ConcurrentPartialTransferSweptObjects(*this-&gt;recyclerSweep);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ConcurrentTransferSweptObjects(*this-&gt;recyclerSweep);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recyclerSweep-&gt;EndSweep();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GCETW(GC_TRANSFERSWEPTOBJECTS_STOP,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GCETW(GC_STOP, (this, ETWEvent_ConcurrentTransferSwept));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ENABLE_BASIC_TELEMETRY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(GetCurrentThreadContextId() == mainThreadId &amp;&amp; IsMemProtectMode() == 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gcTel.LogGCPauseEndTime();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RECYCLER_PROFILE_EXEC_END2(this, concurrentPhase, Js::RecyclerPhase);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FinishCollection(needConcurrentSweep);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(!this-&gt;CollectionInProgress())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(NeedExhaustiveRepeatCollect())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DoCollect((CollectionFlags)(flags &amp; ~CollectMode_Partial));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EndCollection();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int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Recycler::ExceptFilter(LPEXCEPTION_POINTERS pEP)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Assert exception code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(pEP-&gt;ExceptionRecord-&gt;ExceptionCode == STATUS_ASSERTION_FAILURE)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EXCEPTION_CONTINUE_SEARCH;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GENERATE_DUMP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(Js::Configuration::Global.flags.IsEnabled(Js::DumpOnCrashFlag))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Js::Throw::GenerateDump(pEP, Js::Configuration::Global.flags.DumpOnCrash);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 &amp;&amp; _M_IX86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int callerEBP = *((int*)pEP-&gt;ContextRecord-&gt;Ebp);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Output::Print(L"Recycler Concurrent Thread: Uncaught exception: EIP: 0x%X  ExceptionCode: 0x%X  EBP: 0x%X  ReturnAddress: 0x%X  ReturnAddress2: 0x%X\n",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pEP-&gt;ExceptionRecord-&gt;ExceptionAddress, pEP-&gt;ExceptionRecord-&gt;ExceptionCode, pEP-&gt;ContextRecord-&gt;Eip,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pEP-&gt;ContextRecord-&gt;Ebp, *((int*)pEP-&gt;ContextRecord-&gt;Ebp + 1), *((int*) callerEBP + 1));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Output::Flush();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EXCEPTION_CONTINUE_SEARCH;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unsigned int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Recycler::StaticThreadProc(LPVOID lpParameter)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DWORD ret = (DWORD)-1;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 * recycler = (Recycler *)lpParameter;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recycler-&gt;concurrentThreadExited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 = recycler-&gt;ThreadProc();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__except(Recycler::ExceptFilter(GetExceptionInformation()))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ret;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Recycler::StaticBackgroundWorkCallback(void * callbackData)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 * recycler = (Recycler *) callbackData;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recycler-&gt;DoBackgroundWork(true);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ENABLE_JS_ETW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static ETWEventGCActivationKind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BackgroundMarkETWEventGCActivationKind(CollectionState collectionState)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collectionState == CollectionStateConcurrentFinishMark?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ETWEvent_ConcurrentFinishMark : ETWEvent_ConcurrentMark;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Recycler::DoBackgroundWork(bool forceForeground)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(this-&gt;collectionState == CollectionStateConcurrentWrapperCallback)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this-&gt;collectionWrapper-&gt;ConcurrentCallback();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 if (this-&gt;collectionState == CollectionStateParallelMark)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this-&gt;ProcessParallelMark(false, &amp;this-&gt;markContext);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 if (this-&gt;IsConcurrentMarkState())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RECYCLER_PROFILE_EXEC_BACKGROUND_BEGIN(this, this-&gt;collectionState == CollectionStateConcurrentFinishMark?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Js::BackgroundFinishMarkPhase : Js::ConcurrentMarkPhase);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GCETW(GC_START, (this, BackgroundMarkETWEventGCActivationKind(this-&gt;collectionState)));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ENABLE_BASIC_TELEMETRY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(GetCurrentThreadContextId() == mainThreadId &amp;&amp; IsMemProtectMode() == 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gcTel.LogGCPauseStartTime();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DebugOnly(this-&gt;markContext.GetPageAllocator()-&gt;SetConcurrentThreadId(::GetCurrentThreadId()));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Assert(this-&gt;enableConcurrentMark);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(this-&gt;collectionState != CollectionStateConcurrentFinishMark)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this-&gt;StartQueueTrackedObject();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switch (this-&gt;collectionState)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CollectionStateConcurrentResetMarks: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this-&gt;BackgroundResetMarks();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this-&gt;BackgroundResetWriteWatchAll();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this-&gt;collectionState = CollectionStateConcurrentFindRoots;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fall-through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CollectionStateConcurrentFindRoots: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this-&gt;BackgroundFindRoots();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this-&gt;BackgroundScanStack();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this-&gt;collectionState = CollectionStateConcurrentMark;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fall-through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CollectionStateConcurrentMark: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this-&gt;BackgroundMark();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Assert(this-&gt;collectionState == CollectionStateConcurrentMark);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RECORD_TIMESTAMP(concurrentMarkFinishTime);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break;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CollectionStateConcurrentFinishMark: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this-&gt;backgroundRescanRootBytes = this-&gt;BackgroundFinishMark();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Assert(!HasPendingMarkObjects());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break;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default: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break;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GCETW(GC_STOP, (this, BackgroundMarkETWEventGCActivationKind(this-&gt;collectionState)));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ENABLE_BASIC_TELEMETRY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(GetCurrentThreadContextId() == mainThreadId &amp;&amp; IsMemProtectMode() == 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gcTel.LogGCPauseEndTime();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RECYCLER_PROFILE_EXEC_BACKGROUND_END(this, this-&gt;collectionState == CollectionStateConcurrentFinishMark?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Js::BackgroundFinishMarkPhase : Js::ConcurrentMarkPhase);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this-&gt;collectionState = CollectionStateRescanWait;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DebugOnly(this-&gt;markContext.GetPageAllocator()-&gt;ClearConcurrentThreadId());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RECYCLER_PROFILE_EXEC_BACKGROUND_BEGIN(this, Js::ConcurrentSweepPhase);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GCETW(GC_START, (this, ETWEvent_ConcurrentSweep));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ENABLE_BASIC_TELEMETRY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(GetCurrentThreadContextId() == mainThreadId &amp;&amp; IsMemProtectMode() == 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gcTel.LogGCPauseStartTime();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GCETW(GC_BACKGROUNDZEROPAGE_START,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Assert(this-&gt;enableConcurrentSweep);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Assert(this-&gt;collectionState == CollectionStateConcurrentSweep);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Zero the queued pages first so they are available to be allocated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recyclerPageAllocator.BackgroundZeroQueuedPages();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recyclerLargeBlockPageAllocator.BackgroundZeroQueuedPages();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recyclerWithBarrierPageAllocator.BackgroundZeroQueuedPages();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GCETW(GC_BACKGROUNDZEROPAGE_STOP,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GCETW(GC_BACKGROUNDSWEEP_START,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Assert(this-&gt;recyclerSweep !=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this-&gt;recyclerSweep-&gt;BackgroundSweep();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uint sweptBytes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sweptBytes = (uint)collectionStats.objectSweptBytes;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GCETW(GC_BACKGROUNDSWEEP_STOP, (this, sweptBytes));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Drain the zero queue again as we might have free more during sweep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in the background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GCETW(GC_BACKGROUNDZEROPAGE_START,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recyclerPageAllocator.BackgroundZeroQueuedPages();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recyclerWithBarrierPageAllocator.BackgroundZeroQueuedPages();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recyclerLargeBlockPageAllocator.BackgroundZeroQueuedPages();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GCETW(GC_BACKGROUNDZEROPAGE_STOP, (this));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GCETW(GC_STOP, (this, ETWEvent_ConcurrentSweep));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ENABLE_BASIC_TELEMETRY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(GetCurrentThreadContextId() == mainThreadId &amp;&amp; IsMemProtectMode() == 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gcTel.LogGCPauseEndTime();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Assert(this-&gt;collectionState == CollectionStateConcurrentSweep);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this-&gt;collectionState = CollectionStateTransferSweptWait;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RECYCLER_PROFILE_EXEC_BACKGROUND_END(this, Js::ConcurrentSweepPhase);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SetEvent(this-&gt;concurrentWorkDoneEvent);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collectionWrapper-&gt;WaitCollectionCallBack();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DWORD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Recycler::ThreadProc()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Assert(this-&gt;IsConcurrentEnabled());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!defined(_UCRT)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do this before we set the concurrentWorkDoneEvent because GetModuleHandleEx requires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getting the loader lock. We could have the following case: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   Thread A =&gt; Initialize Concurrent Thread (C)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   C signals Signal Done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   C yields since its lower priority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   Thread A starts running- and is told to shut down.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   Thread A grabs loader lock as part of the shutdown sequence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   Thread A waits for C to be done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   C wakes up now- and tries to grab loader lock.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To prevent this deadlock, we call GetModuleHandleEx first and then set the concurrentWorkDoneEvent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HMODULE dllHandle = NULL;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(!GetModuleHandleEx(GET_MODULE_HANDLE_EX_FLAG_FROM_ADDRESS, (LPCTSTR)&amp;Recycler::StaticThreadProc, &amp;dllHandle))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dllHandle = NULL;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ENABLE_JS_ETW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Create an ETW ActivityId for this thread, to help tools correlate ETW events we generate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GUID activityId = { 0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 result = EventActivityIdControl(EVENT_ACTIVITY_CTRL_CREATE_SET_ID, &amp;activityId);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Assert(result == ERROR_SUCCESS);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Signal that the thread has started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SetEvent(this-&gt;concurrentWorkDoneEvent);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SetThreadPriority(::GetCurrentThread(), THREAD_PRIORITY_BELOW_NORMAL);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defined(DBG) &amp;&amp; defined(PROFILE_EXEC)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this-&gt;backgroundProfilerPageAllocator.SetConcurrentThreadId(::GetCurrentThreadId());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IDLE_DECOMMIT_ENABLED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DWORD handleCount = this-&gt;concurrentIdleDecommitEvent? 2 : 1;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HANDLE handles[2] = { this-&gt;concurrentWorkReadyEvent, this-&gt;concurrentIdleDecommitEvent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do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IDLE_DECOMMIT_ENABLED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needIdleDecommitSignal = IdleDecommitSignal_None;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DWORD threadPageAllocatorWaitTime = threadPageAllocator-&gt;IdleDecommit();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DWORD recyclerPageAllocatorWaitTime = recyclerPageAllocator.IdleDecommit();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DWORD waitTime = min(threadPageAllocatorWaitTime, recyclerPageAllocatorWaitTime);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DWORD recyclerLargeBlockPageAllocatorWaitTime = recyclerLargeBlockPageAllocator.IdleDecommit();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waitTime = min(waitTime, recyclerLargeBlockPageAllocatorWaitTime);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RECYCLER_WRITE_BARRIER_ALLOC_SEPARATE_PAGE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DWORD recyclerWithBarrierPageAllocatorWaitTime = recyclerWithBarrierPageAllocator.IdleDecommit();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waitTime = min(waitTime, recyclerWithBarrierPageAllocatorWaitTime);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(waitTime == INFINITE)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DWORD ret = ::InterlockedCompareExchange(&amp;needIdleDecommitSignal, IdleDecommitSignal_NeedSignal, IdleDecommitSignal_None);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(ret == IdleDecommitSignal_NeedTimer)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if (GetRecyclerFlagsTable().Trace.IsEnabled(Js::IdleDecommitPhase))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Output::Print(L"Recycler Thread IdleDecommit Need Timer\n");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           Output::Flush();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continue;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(GetRecyclerFlagsTable().Trace.IsEnabled(Js::IdleDecommitPhase))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Output::Print(L"Recycler Thread IdleDecommit Wait %d\n", waitTime);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Output::Flush();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DWORD result = WaitForMultipleObjectsEx(handleCount, handles, FALSE, waitTime,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(result != WAIT_OBJECT_0)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Assert((handleCount == 2 &amp;&amp; result == WAIT_OBJECT_0 + 1) || (waitTime != INFINITE &amp;&amp; result == WAIT_TIMEOUT));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(GetRecyclerFlagsTable().Trace.IsEnabled(Js::IdleDecommitPhase))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if (result == WAIT_TIMEOUT)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Output::Print(L"Recycler Thread IdleDecommit Timeout: %d\n", waitTime);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Output::Print(L"Recycler Thread IdleDecommit Signaled\n");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Output::Flush();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continue;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DWORD result = WaitForSingleObject(this-&gt;concurrentWorkReadyEvent, INFINITE);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Assert(result == WAIT_OBJECT_0);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(this-&gt;collectionState == CollectionStateExit)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this-&gt;concurrentThreadExited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break;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DoBackgroundWork();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while (true);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SetEvent(this-&gt;concurrentWorkDoneEvent);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!defined(_UCRT)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(dllHandle)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FreeLibraryAndExitThread(dllHandle,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#endif //defined(CONCURRENT_GC_ENABLED)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Recycler::FinishCollection(bool needConcurrentSweep)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Assert(!!this-&gt;InConcurrentSweep() == needConcurrentSweep);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(!needConcurrentSweep)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FinishCollection();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FinishDisposeObjects();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Recycler::FinishCollection()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Assert(!this-&gt;hasBackgroundFinishPartial);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Assert(!this-&gt;hasPendingDeleteGuestArena);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Reset the time heuristics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ScheduleNextCollection();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AutoSwitchCollectionStates collectionState(this,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/* entry  state */ CollectionStatePostCollectionCallback,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/* exit   state */ CollectionStateNotCollecting);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collectionWrapper-&gt;PostCollectionCallBack();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this-&gt;backgroundFinishMarkCount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Do a partial page decommit now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(decommitOnFinish)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ForRecyclerPageAllocator(DecommitNow(false));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this-&gt;decommitOnFinish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RECYCLER_SLOW_CHECK(autoHeap.Check());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this-&gt;Verify(Js::RecyclerPhase);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RECYCLER_FINALIZE_CHECK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autoHeap.VerifyFinalize();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ENABLE_JS_ETW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FlushFreeRecord();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FinishDisposeObjects();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RECYCLER_FINALIZE_CHECK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(!this-&gt;IsMarkState())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autoHeap.VerifyFinalize();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(CUSTOM_PHASE_STATS1(this-&gt;GetRecyclerFlagsTable(), Js::RecyclerPhase))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PrintCollectStats();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(MemoryProfiler::IsTraceEnabled(true))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PrintAllocStats();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DUMP_FRAGMENTATION_STATS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(GetRecyclerFlagsTable().DumpFragmentationStats)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autoHeap.DumpFragmentationStats();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RECORD_TIMESTAMP(currentCollectionEndTime);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char *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Recycler::Realloc(void* buffer, size_t existingBytes, size_t requestedBytes, bool truncate)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Assert(requestedBytes &gt;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(existingBytes ==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Assert(buffer ==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Alloc(requestedBytes);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Assert(buffer !=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nbytes = AllocSizeMath::Align(requestedBytes, HeapConstants::ObjectGranularity);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Since we successfully allocated, we shouldn't have integer overflow here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nbytesExisting = AllocSizeMath::Align(existingBytes, HeapConstants::ObjectGranularity);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Assert(nbytesExisting &gt;= existingBytes);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(nbytes == nbytesExisting)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(char *)buffer;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char* replacementBuf = this-&gt;Alloc(requestedBytes);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(replacementBuf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Truncate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(existingBytes &gt; requestedBytes &amp;&amp; truncate)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js_memcpy_s(replacementBuf, requestedBytes, buffer, requestedBytes);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js_memcpy_s(replacementBuf, requestedBytes, buffer, existingBytes);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(nbytesExisting &gt;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this-&gt;Free(buffer, nbytesExisting);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replacementBuf;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Recycler::ForceSweepObject()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RECYCLER_TEST_SUPPORT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(BinaryFeatureControl::RecyclerTest())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(checkFn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(trackerDictionary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Need to sweep object if we are tracing recycler allocs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(CUSTOM_PHASE_STATS1(this-&gt;GetRecyclerFlagsTable(), Js::RecyclerPhase))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Force sweeping the object so we can assert that we are not sweeping objects that are still implicit roots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(this-&gt;enableScanImplicitRoots)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Recycler::ShouldIdleCollectOnExit()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Always reset partial heuristics even if we are not doing idle collecting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So we don't carry the heuristics to the next script activation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this-&gt;ResetPartialHeuristicCounters();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(this-&gt;CollectionInProgress())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CUSTOM_PHASE_PRINT_VERBOSE_TRACE1(GetRecyclerFlagsTable(), Js::IdleCollectPhase, L"%04X&gt; Skipping scheduling Idle Collect. Reason: Collection in progress\n", ::GetCurrentThreadId());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Don't schedule a idle collect if there is a collection going on already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IDLE-GC-TODO: Fix ResetHeuristics in the GC so we can detect memory allocation during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the concurrent collect and still schedule an idle collect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(CUSTOM_PHASE_FORCE1(GetRecyclerFlagsTable(), Js::IdleCollectPhase))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ulong nextTime = tickCountNextCollection - tickDiffToNextCollect;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will try to start a concurrent collect if we are within .9 ms to next scheduled collection, AND,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 size of allocation is larger than 32M. This is similar to CollectionAllocation logic, just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earlier in both time heuristic and size heuristic, so we can do some concurrent GC while we are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not in script.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if (autoHeap.uncollectedAllocBytes &gt;= RecyclerHeuristic::Instance.MaxUncollectedAllocBytesOnExit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&amp;&amp; GetTickCount() &gt; nextTime)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(CUSTOM_PHASE_TRACE1(GetRecyclerFlagsTable(), Js::IdleCollectPhase))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(autoHeap.uncollectedAllocBytes &gt;= RecyclerHeuristic::Instance.MaxUncollectedAllocBytesOnExit)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Output::Print(L"%04X&gt; Idle collect on exit: alloc %d\n", ::GetCurrentThreadId(), autoHeap.uncollectedAllocBytes);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Output::Print(L"%04X&gt; Idle collect on exit: time %d\n", ::GetCurrentThreadId(), tickCountNextCollection - GetTickCount());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Output::Flush();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this-&gt;CollectNow&lt;CollectNowConcurrent&gt;();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Assert(!this-&gt;CollectionInProgress());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Idle GC use the size heuristic. Only need to schedule on if we passed it.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(autoHeap.uncollectedAllocBytes &gt;= RecyclerHeuristic::IdleUncollectedAllocBytesCollection);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RecyclerParallelThread::StartConcurrent()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(this-&gt;recycler-&gt;threadService-&gt;HasCallback())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This may be the first time.  If so, initialize by creating the doneEvent.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(this-&gt;concurrentWorkDoneEvent ==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this-&gt;concurrentWorkDoneEvent = CreateEvent(NULL, FALSE, FALSE,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(this-&gt;concurrentWorkDoneEvent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Assert(concurrentThread ==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Assert(concurrentWorkReadyEvent ==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Invoke thread service to process work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(!this-&gt;recycler-&gt;threadService-&gt;Invoke(RecyclerParallelThread::StaticBackgroundWorkCallback, this))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This may be the first time.  If so, initialize and create thread.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(this-&gt;concurrentWorkDoneEvent ==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this-&gt;EnableConcurrent(false);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Assert(this-&gt;concurrentThread !=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Assert(this-&gt;concurrentWorkReadyEvent !=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signal that thread has been initialized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SetEvent(this-&gt;concurrentWorkReadyEvent);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RecyclerParallelThread::EnableConcurrent(bool waitForThread)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this-&gt;synchronizeOnStartup = waitForThread;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Assert(this-&gt;concurrentWorkDoneEvent ==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Assert(this-&gt;concurrentWorkReadyEvent ==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Assert(this-&gt;concurrentThread ==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this-&gt;concurrentWorkDoneEvent = CreateEvent(NULL, FALSE, FALSE,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(this-&gt;concurrentWorkDoneEvent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this-&gt;concurrentWorkReadyEvent = CreateEvent(NULL, FALSE, FALSE,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(this-&gt;concurrentWorkReadyEvent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CloseHandle(this-&gt;concurrentWorkDoneEvent);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this-&gt;concurrentWorkDoneEvent = NULL;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this-&gt;concurrentThread = (HANDLE)_beginthreadex(NULL, Recycler::ConcurrentThreadStackSize, &amp;RecyclerParallelThread::StaticThreadProc, this, STACK_SIZE_PARAM_IS_A_RESERVATION,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(this-&gt;concurrentThread != nullptr &amp;&amp; waitForThread)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Wait for thread to initialize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HANDLE handle[2] = { this-&gt;concurrentWorkDoneEvent, this-&gt;concurrentThread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DWORD ret = WaitForMultipleObjectsEx(2, handle, FALSE, INFINITE,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(ret == WAIT_OBJECT_0)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CloseHandle(concurrentThread);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concurrentThread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(this-&gt;concurrentThread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CloseHandle(this-&gt;concurrentWorkDoneEvent);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this-&gt;concurrentWorkDoneEvent = NULL;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CloseHandle(this-&gt;concurrentWorkReadyEvent);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this-&gt;concurrentWorkReadyEvent = NULL;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&lt;uint parallelId&gt;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Recycler::ParallelWorkFunc()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Assert(parallelId == 0 || parallelId == 1);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MarkContext * markContext = (parallelId == 0 ? &amp;this-&gt;parallelMarkContext2 : &amp;this-&gt;parallelMarkContext3);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switch (this-&gt;collectionState)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CollectionStateParallelMark: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this-&gt;ProcessParallelMark(false, markContext);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break;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CollectionStateBackgroundParallelMark: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this-&gt;ProcessParallelMark(true, markContext);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break;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default: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RecyclerParallelThread::WaitForConcurrent()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Assert(this-&gt;concurrentThread != NULL || this-&gt;recycler-&gt;threadService-&gt;HasCallback());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Assert(this-&gt;concurrentWorkDoneEvent !=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DWORD ret = WaitForSingleObject(concurrentWorkDoneEvent, INFINITE);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Assert(ret == WAIT_OBJECT_0);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RecyclerParallelThread::Shutdown()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Assert(this-&gt;recycler-&gt;collectionState == CollectionStateExit);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(this-&gt;recycler-&gt;threadService-&gt;HasCallback())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(this-&gt;concurrentWorkDoneEvent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CloseHandle(this-&gt;concurrentWorkDoneEvent);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this-&gt;concurrentWorkDoneEvent = NULL;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(this-&gt;concurrentThread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HANDLE handles[2] = { concurrentWorkDoneEvent, concurrentThread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SetEvent(concurrentWorkReadyEvent);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During process shutdown, OS might kill this (recycler parallel i.e. concurrent) thread and it will not get chance to signal concurrentWorkDoneEvent.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When we are performing shutdown of main (recycler) thread here, if we wait on concurrentWorkDoneEvent, WaitForObject() will never return.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Hence wait for concurrentWorkDoneEvent + concurrentThread so if concurrentThread got killed, WaitForObject() will return and we will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proceed further.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DWORD fRet = WaitForMultipleObjectsEx(2, handles, FALSE, INFINITE, 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AssertMsg(fRet != WAIT_FAILED, "Check handles passed to WaitForMultipleObjectsEx.");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CloseHandle(this-&gt;concurrentWorkDoneEvent);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this-&gt;concurrentWorkDoneEvent = NULL;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CloseHandle(this-&gt;concurrentWorkReadyEvent);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this-&gt;concurrentWorkReadyEvent = NULL;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CloseHandle(this-&gt;concurrentThread);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this-&gt;concurrentThread = NULL;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Assert(this-&gt;concurrentThread ==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Assert(this-&gt;concurrentWorkReadyEvent ==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Assert(this-&gt;concurrentWorkDoneEvent ==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static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unsigned int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RecyclerParallelThread::StaticThreadProc(LPVOID lpParameter)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DWORD ret = (DWORD)-1;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RecyclerParallelThread * parallelThread = (RecyclerParallelThread *)lpParameter;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 * recycler = parallelThread-&gt;recycler;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RecyclerParallelThread::WorkFunc workFunc = parallelThread-&gt;workFunc;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Assert(recycler-&gt;IsConcurrentEnabled());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!defined(_UCRT)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HMODULE dllHandle = NULL;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(!GetModuleHandleEx(GET_MODULE_HANDLE_EX_FLAG_FROM_ADDRESS, (LPCTSTR)&amp;RecyclerParallelThread::StaticThreadProc, &amp;dllHandle))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dllHandle = NULL;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ENABLE_JS_ETW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Create an ETW ActivityId for this thread, to help tools correlate ETW events we generate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GUID activityId = { 0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 result = EventActivityIdControl(EVENT_ACTIVITY_CTRL_CREATE_SET_ID, &amp;activityId);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Assert(result == ERROR_SUCCESS);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If this thread is created on demand we already have work to process and do not need to wait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bool mustWait = parallelThread-&gt;synchronizeOnStartup;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do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(mustWait)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Signal completion and wait for next work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SetEvent(parallelThread-&gt;concurrentWorkDoneEvent);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DWORD result = WaitForSingleObject(parallelThread-&gt;concurrentWorkReadyEvent, INFINITE);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Assert(result == WAIT_OBJECT_0);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(recycler-&gt;collectionState == CollectionStateExit)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Exit thread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break;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Invoke the workFunc to do real work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(recycler-&gt;*workFunc)();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// We always wait after the first time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mustWait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while (true);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Signal to main thread that we have stopped processing and will shut down.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Note that after this point, we cannot access anything on the Recycler instance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because the main thread may have torn it down already.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SetEvent(parallelThread-&gt;concurrentWorkDoneEvent);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!defined(_UCRT)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(dllHandle)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FreeLibraryAndExitThread(dllHandle,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__except(Recycler::ExceptFilter(GetExceptionInformation()))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ret;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static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RecyclerParallelThread::StaticBackgroundWorkCallback(void * callbackData)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RecyclerParallelThread * parallelThread = (RecyclerParallelThread *)callbackData;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 * recycler = parallelThread-&gt;recycler;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RecyclerParallelThread::WorkFunc workFunc = parallelThread-&gt;workFunc;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(recycler-&gt;*workFunc)();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SetEvent(parallelThread-&gt;concurrentWorkDoneEvent);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RECYCLER_TRACE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Recycler::CaptureCollectionParam(CollectionFlags flags, bool repeat)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collectionParam.priorityBoostConcurentSweepOverride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collectionParam.repeat = repeat;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collectionParam.finishOnly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collectionParam.flags = flags;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collectionParam.uncollectedAllocBytes = autoHeap.uncollectedAllocBytes;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collectionParam.uncollectedNewPageCountPartialCollect = this-&gt;uncollectedNewPageCountPartialCollect;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collectionParam.inPartialCollectMode = inPartialCollectMode;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collectionParam.uncollectedNewPageCount = autoHeap.uncollectedNewPageCount;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collectionParam.unusedPartialCollectFreeBytes = autoHeap.unusedPartialCollectFreeBytes;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Recycler::PrintCollectTrace(Js::Phase phase, bool finish, bool noConcurrentWork)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(GetRecyclerFlagsTable().Trace.IsEnabled(Js::RecyclerPhase) ||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GetRecyclerFlagsTable().Trace.IsEnabled(phase))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const BOOL allocSize = collectionParam.flags &amp; CollectHeuristic_AllocSize;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const BOOL timedIfScriptActive = collectionParam.flags &amp; CollectHeuristic_TimeIfScriptActive;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const BOOL timedIfInScript = collectionParam.flags &amp; CollectHeuristic_TimeIfInScript;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const BOOL timed = (timedIfScriptActive &amp;&amp; isScriptActive) || (timedIfInScript &amp;&amp; isInScript) || (collectionParam.flags &amp; CollectHeuristic_Time);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const BOOL concurrent = collectionParam.flags &amp; CollectMode_Concurrent;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const BOOL finishConcurrent = collectionParam.flags &amp; CollectOverride_FinishConcurrent;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const BOOL exhaustive = collectionParam.flags &amp; CollectMode_Exhaustive;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const BOOL forceInThread = collectionParam.flags &amp; CollectOverride_ForceInThread;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const BOOL forceFinish = collectionParam.flags &amp; CollectOverride_ForceFinish;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BOOL partial = collectionParam.flags &amp; CollectMode_Partial 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Output::Print(L"%04X&gt; RC(%p): %s%s%s%s%s%s%s:", this-&gt;mainThreadId, this,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collectionParam.domCollect? L"[DOM] " : L"",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collectionParam.repeat? L"[Repeat] ": L"",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this-&gt;inDispose? L"[Nested]" : L"",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forceInThread? L"Force In thread " : L"",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finish? L"Finish " : L"",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   exhaustive? L"Exhaustive " : L"",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Js::PhaseNames[phase]);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(noConcurrentWork)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Assert(finish);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Output::Print(L" No concurrent work");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 if (collectionParam.finishOnly)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Assert(!collectionParam.repeat);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Assert(finish);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(collectionState == CollectionStateRescanWait)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if (forceFinish)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Output::Print(L" Force finish mark and sweep");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else if (concurrent &amp;&amp; this-&gt;enableConcurrentSweep)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if (!collectionParam.priorityBoostConcurentSweepOverride)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Output::Print(L" Finish mark and start concurrent sweep");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    Output::Print(L" Finish mark and sweep (priority boost overrided concurrent sweep)");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Output::Print(L" Finish mark and sweep");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Assert(collectionState == CollectionStateTransferSweptWait);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if (forceFinish)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Output::Print(L" Force finish sweep");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Output::Print(L" Finish sweep");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 //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(finish &amp;&amp; !concurrent)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Output::Print(L" Not concurrent collect");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((finish &amp;&amp; finishConcurrent))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Output::Print(L" No heuristic");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else if (finish &amp;&amp; priorityBoost)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Output::Print(L" Priority boost no heuristic");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Output::SkipToColumn(50);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       bool byteCountUsed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bool timeUsed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bool newPageUsed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if (phase == Js::PartialCollectPhase || phase == Js::ConcurrentPartialCollectPhase)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Assert(collectionParam.flags &amp; CollectMode_Partial);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newPageUsed = !!allocSize;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else if (partial &amp;&amp; collectionParam.inPartialCollectMode &amp;&amp; collectionParam.uncollectedNewPageCount &gt; collectionParam.uncollectedNewPageCountPartialCollect)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newPageUsed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 //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byteCountUsed = !!allocSize;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timeUsed = !!timed;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Output::Print(byteCountUsed? L"*" : (allocSize? L" " : L"~"));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Output::Print(L"B:%8d ", collectionParam.uncollectedAllocBytes);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Output::Print(timeUsed? L"*" : (timed? L" " : L"~"));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Output::Print(L"T:%4d ", -collectionParam.timeDiff);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if (collectionParam.inPartialCollectMode)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Output::Print(L"L:%5d ", collectionParam.uncollectedNewPageCountPartialCollect);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Output::Print(L"L:----- 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Output::Print(newPageUsed? L"*" : (partial? L" " : L"~"));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Output::Print(L"P:%5d(%9d) ", collectionParam.uncollectedNewPageCount, collectionParam.uncollectedNewPageCount * AutoSystemInfo::PageSize);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Output::Print(L"U:%8d", collectionParam.unusedPartialCollectFreeBytes);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 //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Recycler::PrintHeapBlockStats(wchar_t const * name, HeapBlock::HeapBlockType type)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liveCount = collectionStats.heapBlockCount[type] - collectionStats.heapBlockFreeCount[type];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%6s : %5d %5d %5d %5.1f", name,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liveCount, collectionStats.heapBlockFreeCount[type], collectionStats.heapBlockCount[type],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(double)collectionStats.heapBlockFreeCount[type] / (double)collectionStats.heapBlockCount[type] * 100);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(type &lt; HeapBlock::SmallBlockTypeCount)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: %5d %6.1f : %5d %6.1f",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collectionStats.heapBlockSweptCount[type],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(double)collectionStats.heapBlockSweptCount[type] / (double)liveCount * 100,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collectionStats.heapBlockConcurrentSweptCount[type],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(double)collectionStats.heapBlockConcurrentSweptCount[type] / (double)collectionStats.heapBlockSweptCount[type] * 100);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Recycler::PrintHeapBlockMemoryStats(wchar_t const * name, HeapBlock::HeapBlockType type)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allocableFreeByteCount = collectionStats.heapBlockFreeByteCount[type];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partialUnusedBytes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partialUnusedBytes = allocableFreeByteCount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- collectionStats.smallNonLeafHeapBlockPartialReuseBytes[type];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allocableFreeByteCount -= partialUnusedBytes;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totalByteCount = (collectionStats.heapBlockCount[type] - collectionStats.heapBlockFreeCount[type]) * AutoSystemInfo::PageSize;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liveByteCount = totalByteCount - collectionStats.heapBlockFreeByteCount[type];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%6s: %10d %10d", name, liveByteCount, allocableFreeByteCount);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 &amp;&amp;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(type == HeapBlock::HeapBlockType::SmallNormalBlockType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|| type == HeapBlock::HeapBlockType::SmallFinalizableBlockType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|| type == HeapBlock::HeapBlockType::SmallNormalBlockWithBarrierType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|| type == HeapBlock::HeapBlockType::SmallFinalizableBlockWithBarrierType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|| type == HeapBlock::HeapBlockType::MediumNormalBlockType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|| type == HeapBlock::HeapBlockType::MediumFinalizableBlockType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|| type == HeapBlock::HeapBlockType::MediumNormalBlockWithBarrierType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|| type == HeapBlock::HeapBlockType::MediumFinalizableBlockWithBarrierType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%10d", partialUnusedBytes);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          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%10d %6.1f", totalByteCount,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(double)allocableFreeByteCount / (double)totalByteCount * 100);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 &amp;&amp;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(type == HeapBlock::HeapBlockType::SmallNormalBlockType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|| type == HeapBlock::HeapBlockType::SmallFinalizableBlockType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|| type == HeapBlock::HeapBlockType::SmallNormalBlockWithBarrierType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|| type == HeapBlock::HeapBlockType::SmallFinalizableBlockWithBarrierType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|| type == HeapBlock::HeapBlockType::MediumNormalBlockType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|| type == HeapBlock::HeapBlockType::MediumFinalizableBlockType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|| type == HeapBlock::HeapBlockType::MediumNormalBlockWithBarrierType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|| type == HeapBlock::HeapBlockType::MediumFinalizableBlockWithBarrierType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%6.1f", (double)partialUnusedBytes / (double)totalByteCount * 100);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Recycler::PrintHeuristicCollectionStats()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Output::Print(L"---------------------------------------------------------------------------------------------------------------\n");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Output::Print(L"GC Trigger   : %10s %10s %10s", L"Start", L"Continue", L"Finish");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| Heuristics                   : %10s %10s %5s", L"", L"", L"%");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Output::Print(L"---------------------------------------------------------------------------------------------------------------\n");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Alloc bytes : %10d %10d %10d", collectionStats.startCollectAllocBytes, collectionStats.continueCollectAllocBytes, this-&gt;autoHeap.uncollectedAllocBytes);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| Cost                         : %10d %10d %5.1f", collectionStats.rescanRootBytes, collectionStats.estimatedPartialReuseBytes, collectionStats.collectCost * 100);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                                               | Efficacy                     : %10s %10s %5.1f\n", L"", L"", collectionStats.collectEfficacy * 100);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New page    : %10d %10s %10d", collectionStats.startCollectNewPageCount, L"", autoHeap.uncollectedNewPageCount);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| Partial Uncollect New Page   : %10d %10d", collectionStats.uncollectedNewPageCountPartialCollect * AutoSystemInfo::PageSize, this-&gt;uncollectedNewPageCountPartialCollect * AutoSystemInfo::PageSize);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Finish try  : %10d %10s %10s", collectionStats.finishCollectTryCount, L"", L"");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| Partial Reuse Min Free Bytes :            %10d", collectionStats.partialCollectSmallHeapBlockReuseMinFreeBytes * AutoSystemInfo::PageSize);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Recycler::PrintMarkCollectionStats()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nonMark = collectionStats.tryMarkCount + collectionStats.tryMarkInteriorCount - collectionStats.remarkCount - collectionStats.markData.markCount;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invalidCount = nonMark - collectionStats.tryMarkNullCount - collectionStats.tryMarkUnalignedCount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- collectionStats.tryMarkNonRecyclerMemoryCount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- collectionStats.tryMarkInteriorNonRecyclerMemoryCount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- collectionStats.tryMarkInteriorNullCount;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leafCount = collectionStats.markData.markCount - collectionStats.scanCount;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Output::Print(L"---------------------------------------------------------------------------------------------------------------\n");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Output::Print(L"Try Mark    :%9s %5s %10s | Non-Mark  : %9s %5s | Mark    :%9s %5s \n", L"Count", L"%", L"Bytes", L"Count", L"%", L"Count", L"%");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Output::Print(L"---------------------------------------------------------------------------------------------------------------\n");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TryMark    :%9d       %10d | Null      : %9d %5.1f | Scan    :%9d %5.1f\n",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collectionStats.tryMarkCount, collectionStats.tryMarkCount * sizeof(void *),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collectionStats.tryMarkNullCount, (double)collectionStats.tryMarkNullCount / (double)nonMark * 100,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collectionStats.scanCount, (double)collectionStats.scanCount / (double)collectionStats.markData.markCount * 100);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  Non-Mark :%9d %5.1f            | Unaligned : %9d %5.1f | Leaf    :%9d %5.1f\n",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nonMark, (double)nonMark / (double)collectionStats.tryMarkCount * 100,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collectionStats.tryMarkUnalignedCount, (double)collectionStats.tryMarkUnalignedCount / (double)nonMark * 100,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leafCount, (double)leafCount / (double)collectionStats.markData.markCount * 100);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  Mark     :%9d %5.1f %10d | Non GC    : %9d %5.1f | Track   :%9d\n",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collectionStats.markData.markCount, (double)collectionStats.markData.markCount / (double)collectionStats.tryMarkCount * 100, collectionStats.markData.markBytes,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collectionStats.tryMarkNonRecyclerMemoryCount, (double)collectionStats.tryMarkNonRecyclerMemoryCount / (double)nonMark * 100,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collectionStats.trackCount);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  Remark   :%9d %5.1f            | Invalid   : %9d %5.1f 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collectionStats.remarkCount, (double)collectionStats.remarkCount / (double)collectionStats.tryMarkCount * 100,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invalidCount, (double)invalidCount / (double)nonMark * 100);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TryMark Int:%9d       %10d | Null Int  : %9d %5.1f | Root    :%9d | New     :%9d\n",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collectionStats.tryMarkInteriorCount, collectionStats.tryMarkInteriorCount * sizeof(void *),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collectionStats.tryMarkInteriorNullCount, (double)collectionStats.tryMarkInteriorNullCount / (double)nonMark * 100,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collectionStats.rootCount, collectionStats.markThruNewObjCount);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                                       | Non GC Int: %9d %5.1f | Stack   :%9d | NewFalse:%9d\n",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collectionStats.tryMarkInteriorNonRecyclerMemoryCount, (double)collectionStats.tryMarkInteriorNonRecyclerMemoryCount / (double)nonMark * 100,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collectionStats.stackCount, collectionStats.markThruFalseNewObjCount);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Recycler::PrintBackgroundCollectionStat(RecyclerCollectionStats::MarkData const&amp; markData)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Output::Print(L"BgSmall : %5d %6d %10d | BgLarge : %5d %6d %10d | BgMark :%9d 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markData.rescanPageCount,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markData.rescanObjectCount,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markData.rescanObjectByteCount,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markData.rescanLargePageCount,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markData.rescanLargeObjectCount,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markData.rescanLargeByteCount,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markData.markCount);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double markRatio = (double)markData.markCount / (double)collectionStats.markData.markCount * 100;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(markRatio == 100.0)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100");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Output::Print(L"%4.1f", markRatio);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Recycler::PrintBackgroundCollectionStats()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Output::Print(L"---------------------------------------------------------------------------------------------------------------\n");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Output::Print(L"BgSmall : %5s %6s %10s | BgLarge : %5s %6s %10s | BgMark :%9s %4s %s\n",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L"Pages", L"Count", L"Bytes", L"Pages", L"Count", L"Bytes", L"Count", L"%", L"NonLeafBytes   %");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Output::Print(L"---------------------------------------------------------------------------------------------------------------\n");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this-&gt;PrintBackgroundCollectionStat(collectionStats.backgroundMarkData[0]);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 (uint repeatCount = 1; repeatCount &lt; RecyclerHeuristic::MaxBackgroundRepeatMarkCount; repeatCount++)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(collectionStats.backgroundMarkData[repeatCount].markCount ==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break;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collectionStats.backgroundMarkData[repeatCount].rescanPageCount -= collectionStats.backgroundMarkData[repeatCount - 1].rescanPageCount;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collectionStats.backgroundMarkData[repeatCount].rescanObjectCount -= collectionStats.backgroundMarkData[repeatCount - 1].rescanObjectCount;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collectionStats.backgroundMarkData[repeatCount].rescanObjectByteCount -= collectionStats.backgroundMarkData[repeatCount - 1].rescanObjectByteCount;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collectionStats.backgroundMarkData[repeatCount].rescanLargePageCount -= collectionStats.backgroundMarkData[repeatCount - 1].rescanLargePageCount;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collectionStats.backgroundMarkData[repeatCount].rescanLargeObjectCount -= collectionStats.backgroundMarkData[repeatCount - 1].rescanLargeObjectCount;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collectionStats.backgroundMarkData[repeatCount].rescanLargeByteCount -= collectionStats.backgroundMarkData[repeatCount - 1].rescanLargeByteCount;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this-&gt;PrintBackgroundCollectionStat(collectionStats.backgroundMarkData[repeatCount]);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Recycler::PrintMemoryStats()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Output::Print(L"----------------------------------------------------------------------------------------------------------------\n");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Output::Print(L"Memory (Bytes) %4s %10s %10s %10s %6s %6s\n", L"Live", L"Free", L"Unused", L"Total", L"Free%", L"Unused%");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Output::Print(L"----------------------------------------------------------------------------------------------------------------\n");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PrintHeapBlockMemoryStats(L"Small", HeapBlock::SmallNormalBlockType);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PrintHeapBlockMemoryStats(L"SmFin", HeapBlock::SmallFinalizableBlockType);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PrintHeapBlockMemoryStats(L"SmSWB", HeapBlock::SmallNormalBlockWithBarrierType);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PrintHeapBlockMemoryStats(L"SmFinSWB", HeapBlock::SmallFinalizableBlockWithBarrierType);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PrintHeapBlockMemoryStats(L"SmLeaf", HeapBlock::SmallLeafBlockType);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PrintHeapBlockMemoryStats(L"Medium", HeapBlock::MediumNormalBlockType);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PrintHeapBlockMemoryStats(L"MdFin", HeapBlock::MediumFinalizableBlockType);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PrintHeapBlockMemoryStats(L"MdSWB", HeapBlock::MediumNormalBlockWithBarrierType);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PrintHeapBlockMemoryStats(L"MdFinSWB", HeapBlock::MediumFinalizableBlockWithBarrierType);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PrintHeapBlockMemoryStats(L"MdLeaf", HeapBlock::MediumLeafBlockType);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largeHeapBlockUnusedByteCount = collectionStats.largeHeapBlockTotalByteCount - collectionStats.largeHeapBlockUsedByteCount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- collectionStats.heapBlockFreeByteCount[HeapBlock::LargeBlockType];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 Large: %10d %10d %10d %10d %6.1f %6.1f\n",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collectionStats.largeHeapBlockUsedByteCount,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collectionStats.heapBlockFreeByteCount[HeapBlock::LargeBlockType],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largeHeapBlockUnusedByteCount,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collectionStats.largeHeapBlockTotalByteCount,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(double)collectionStats.heapBlockFreeByteCount[HeapBlock::LargeBlockType] / (double)collectionStats.largeHeapBlockTotalByteCount * 100,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(double)largeHeapBlockUnusedByteCount / (double)collectionStats.largeHeapBlockTotalByteCount * 100);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Output::Print(L"\nSmall heap block zeroing stats since last GC\n");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Output::Print(L"Number of blocks with sweep state empty: normal=%d finalizable=%d leaf=%d\nNumber of blocks zeroed: %d\n",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collectionStats.numEmptySmallBlocks[HeapBlock::SmallNormalBlockType]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+ collectionStats.numEmptySmallBlocks[HeapBlock::SmallNormalBlockWithBarrierType]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, collectionStats.numEmptySmallBlocks[HeapBlock::SmallFinalizableBlockType]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+ collectionStats.numEmptySmallBlocks[HeapBlock::SmallFinalizableBlockWithBarrierType]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+ collectionStats.numEmptySmallBlocks[HeapBlock::MediumNormalBlockType]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+ collectionStats.numEmptySmallBlocks[HeapBlock::MediumNormalBlockWithBarrierType]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, collectionStats.numEmptySmallBlocks[HeapBlock::MediumFinalizableBlockType]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+ collectionStats.numEmptySmallBlocks[HeapBlock::MediumFinalizableBlockWithBarrierType]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, collectionStats.numEmptySmallBlocks[HeapBlock::SmallLeafBlockType]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+ collectionStats.numEmptySmallBlocks[HeapBlock::MediumLeafBlockType],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collectionStats.numZeroedOutSmallBlocks);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Recycler::PrintCollectStats()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Output::Print(L"Collection Stats:\n");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PrintHeuristicCollectionStats();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PrintMarkCollectionStats();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PrintBackgroundCollectionStats();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freeCount = collectionStats.objectSweptCount - collectionStats.objectSweptFreeListCount;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freeBytes = collectionStats.objectSweptBytes - collectionStats.objectSweptFreeListBytes;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Output::Print(L"---------------------------------------------------------------------------------------------------------------\n");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defined(PARTIAL_GC_ENABLED) || defined(CONCURRENT_GC_ENABLED)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Output::Print(L"Rescan  : %5s %6s %10s | Track   : %5s | ", L"Pages", L"Count", L"Bytes", L"Count");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Output::Print(L"Sweep     : %7s | SweptObj  : %5s %5s %10s\n", L"Count", L"Count", L"%%", L"Bytes");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Output::Print(L"---------------------------------------------------------------------------------------------------------------\n");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 Small : 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defined(PARTIAL_GC_ENABLED) || defined(CONCURRENT_GC_ENABLED)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Output::Print(L"%5d %6d %10d | ", collectionStats.markData.rescanPageCount, collectionStats.markData.rescanObjectCount, collectionStats.markData.rescanObjectByteCount);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Output::Print(L"Process : %5d | ", collectionStats.trackedObjectCount);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             | 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Scan     : %7d |  Free     : %6d %5.1f %10d\n",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collectionStats.objectSweepScanCount,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freeCount, (double)freeCount / (double) collectionStats.objectSweptCount * 100, freeBytes);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 Large : 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defined(PARTIAL_GC_ENABLED) || defined(CONCURRENT_GC_ENABLED)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Output::Print(L"%5d %6d %10d | 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collectionStats.markData.rescanLargePageCount, collectionStats.markData.rescanLargeObjectCount, collectionStats.markData.rescanLargeByteCount);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Output::Print(L"Client  : %5d | ", collectionStats.clientTrackedObjectCount);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               | 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Finalize : %7d |  Free List: %6d %5.1f %10d\n",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collectionStats.finalizeSweepCount,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collectionStats.objectSweptFreeListCount, (double)collectionStats.objectSweptFreeListCount / (double) collectionStats.objectSweptCount * 100, collectionStats.objectSweptFreeListBytes);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Output::Print(L"---------------------------------------------------------------------------------------------------------------\n");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Output::Print(L"SweptBlk:  Live  Free Total Free%% : Swept Swept%% : CSwpt CSwpt%%");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| Partial    : Count      Bytes     Existing");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Output::Print(L"---------------------------------------------------------------------------------------------------------------\n");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PrintHeapBlockStats(L"Small", HeapBlock::SmallNormalBlockType);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|  Reuse     : %5d %10d %10d",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collectionStats.smallNonLeafHeapBlockPartialReuseCount[HeapBlock::SmallNormalBlockType],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collectionStats.smallNonLeafHeapBlockPartialReuseBytes[HeapBlock::MediumNormalBlockType],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collectionStats.smallNonLeafHeapBlockPartialReuseCount[HeapBlock::SmallNormalBlockType] * AutoSystemInfo::PageSize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- collectionStats.smallNonLeafHeapBlockPartialReuseBytes[HeapBlock::SmallNormalBlockType]);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PrintHeapBlockStats(L"SmFin", HeapBlock::SmallFinalizableBlockType);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|  Unused    : %5d %10d %10d",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collectionStats.smallNonLeafHeapBlockPartialUnusedCount[HeapBlock::SmallFinalizableBlockType],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collectionStats.smallNonLeafHeapBlockPartialUnusedBytes[HeapBlock::SmallFinalizableBlockType],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collectionStats.smallNonLeafHeapBlockPartialUnusedCount[HeapBlock::SmallFinalizableBlockType] * AutoSystemInfo::PageSize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- collectionStats.smallNonLeafHeapBlockPartialUnusedBytes[HeapBlock::SmallFinalizableBlockType]);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PrintHeapBlockStats(L"SmSWB", HeapBlock::SmallNormalBlockWithBarrierType);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|  Unused    : %5d %10d %10d",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collectionStats.smallNonLeafHeapBlockPartialUnusedCount[HeapBlock::SmallNormalBlockWithBarrierType],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collectionStats.smallNonLeafHeapBlockPartialUnusedBytes[HeapBlock::SmallNormalBlockWithBarrierType],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collectionStats.smallNonLeafHeapBlockPartialUnusedCount[HeapBlock::SmallNormalBlockWithBarrierType] * AutoSystemInfo::PageSize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   - collectionStats.smallNonLeafHeapBlockPartialUnusedBytes[HeapBlock::SmallNormalBlockWithBarrierType]);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PrintHeapBlockStats(L"SmFin", HeapBlock::SmallFinalizableBlockWithBarrierType);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|  Unused    : %5d %10d %10d",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collectionStats.smallNonLeafHeapBlockPartialUnusedCount[HeapBlock::SmallFinalizableBlockWithBarrierType],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collectionStats.smallNonLeafHeapBlockPartialUnusedBytes[HeapBlock::SmallFinalizableBlockWithBarrierType],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collectionStats.smallNonLeafHeapBlockPartialUnusedCount[HeapBlock::SmallFinalizableBlockWithBarrierType] * AutoSystemInfo::PageSize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- collectionStats.smallNonLeafHeapBlockPartialUnusedBytes[HeapBlock::SmallFinalizableBlockWithBarrierType]);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TODO: This seems suspicious- why are we looking at smallNonLeaf while print out leaf...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PrintHeapBlockStats(L"SmLeaf", HeapBlock::SmallLeafBlockType);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|  ReuseFin  : %5d %10d %10d",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collectionStats.smallNonLeafHeapBlockPartialReuseCount[HeapBlock::SmallFinalizableBlockType],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collectionStats.smallNonLeafHeapBlockPartialReuseBytes[HeapBlock::SmallFinalizableBlockType],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collectionStats.smallNonLeafHeapBlockPartialReuseCount[HeapBlock::SmallFinalizableBlockType] * AutoSystemInfo::PageSize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- collectionStats.smallNonLeafHeapBlockPartialReuseBytes[HeapBlock::SmallFinalizableBlockType]);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PrintHeapBlockStats(L"Medium", HeapBlock::MediumNormalBlockType);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|  Reuse     : %5d %10d %10d",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collectionStats.smallNonLeafHeapBlockPartialReuseCount[HeapBlock::MediumNormalBlockType],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collectionStats.smallNonLeafHeapBlockPartialReuseBytes[HeapBlock::MediumNormalBlockType],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collectionStats.smallNonLeafHeapBlockPartialReuseCount[HeapBlock::MediumNormalBlockType] * AutoSystemInfo::PageSize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- collectionStats.smallNonLeafHeapBlockPartialReuseBytes[HeapBlock::MediumNormalBlockType]);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PrintHeapBlockStats(L"MdFin", HeapBlock::MediumFinalizableBlockType);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|  Unused    : %5d %10d %10d",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collectionStats.smallNonLeafHeapBlockPartialUnusedCount[HeapBlock::MediumFinalizableBlockType],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collectionStats.smallNonLeafHeapBlockPartialUnusedBytes[HeapBlock::MediumFinalizableBlockType],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collectionStats.smallNonLeafHeapBlockPartialUnusedCount[HeapBlock::MediumFinalizableBlockType] * AutoSystemInfo::PageSize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- collectionStats.smallNonLeafHeapBlockPartialUnusedBytes[HeapBlock::MediumFinalizableBlockType]);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#ifdef RECYCLER_WRITE_BARRIER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PrintHeapBlockStats(L"MdSWB", HeapBlock::MediumNormalBlockWithBarrierType);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|  Unused    : %5d %10d %10d",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collectionStats.smallNonLeafHeapBlockPartialUnusedCount[HeapBlock::MediumNormalBlockWithBarrierType],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collectionStats.smallNonLeafHeapBlockPartialUnusedBytes[HeapBlock::MediumNormalBlockWithBarrierType],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collectionStats.smallNonLeafHeapBlockPartialUnusedCount[HeapBlock::MediumNormalBlockWithBarrierType] * AutoSystemInfo::PageSize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- collectionStats.smallNonLeafHeapBlockPartialUnusedBytes[HeapBlock::MediumNormalBlockWithBarrierType]);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PrintHeapBlockStats(L"MdFin", HeapBlock::MediumFinalizableBlockWithBarrierType);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|  Unused    : %5d %10d %10d",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collectionStats.smallNonLeafHeapBlockPartialUnusedCount[HeapBlock::MediumFinalizableBlockWithBarrierType],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collectionStats.smallNonLeafHeapBlockPartialUnusedBytes[HeapBlock::MediumFinalizableBlockWithBarrierType],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collectionStats.smallNonLeafHeapBlockPartialUnusedCount[HeapBlock::MediumFinalizableBlockWithBarrierType] * AutoSystemInfo::PageSize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- collectionStats.smallNonLeafHeapBlockPartialUnusedBytes[HeapBlock::MediumFinalizableBlockWithBarrierType]);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TODO: This seems suspicious- why are we looking at smallNonLeaf while print out leaf...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PrintHeapBlockStats(L"MdLeaf", HeapBlock::MediumNormalBlockType);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|  ReuseFin  : %5d %10d %10d",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collectionStats.smallNonLeafHeapBlockPartialReuseCount[HeapBlock::MediumFinalizableBlockType],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collectionStats.smallNonLeafHeapBlockPartialReuseBytes[HeapBlock::MediumFinalizableBlockType],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collectionStats.smallNonLeafHeapBlockPartialReuseCount[HeapBlock::MediumFinalizableBlockType] * AutoSystemInfo::PageSize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- collectionStats.smallNonLeafHeapBlockPartialReuseBytes[HeapBlock::MediumFinalizableBlockType]);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TODO: This can't possibly be correct...check on this later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PrintHeapBlockStats(L"Large", HeapBlock::LargeBlockType);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(this-&gt;enablePartialCollect)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                               |  UnusedFin : %5d %10d %10d",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collectionStats.smallNonLeafHeapBlockPartialUnusedCount[HeapBlock::SmallFinalizableBlockType],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collectionStats.smallNonLeafHeapBlockPartialUnusedBytes[HeapBlock::SmallFinalizableBlockType],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collectionStats.smallNonLeafHeapBlockPartialUnusedCount[HeapBlock::SmallFinalizableBlockType] * AutoSystemInfo::PageSize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- collectionStats.smallNonLeafHeapBlockPartialUnusedBytes[HeapBlock::SmallFinalizableBlockType]);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PrintMemoryStats();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Output::Flush();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RECYCLER_ZERO_MEM_CHECK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Recycler::VerifyZeroFill(void * address, 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byte expectedFill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(this-&gt;VerifyEnabled())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expectedFill = Recycler::VerifyMemFill;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 (uint i = 0; i &lt; size; i++)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Assert(((byte *)address)[i] == expectedFill);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Recycler::FillCheckPad(void * address, size_t size, size_t alignedAllocSize, bool objectAlreadyInitialized)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(this-&gt;VerifyEnabled())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void* addressToVerify = address;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sizeToVerify = alignedAllocSize;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(objectAlreadyInitialized)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addressToVerify = ((char*) address +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sizeToVerify = (alignedAllocSize -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Actually this is filling the non-pad to zero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VerifyCheckFill(addressToVerify, sizeToVerify - sizeof(size_t));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Ignore the first word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(!objectAlreadyInitialized &amp;&amp; size &gt; sizeof(FreeObject))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memset((char *)address + sizeof(FreeObject), 0, size - sizeof(FreeObject));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write the pad size at the end;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*(size_t *)((char *)address + alignedAllocSize - sizeof(size_t)) = alignedAllocSize - 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Recycler::Verify(Js::Phase phase)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(verifyEnabled &amp;&amp; (!this-&gt;CollectionInProgress()))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(GetRecyclerFlagsTable().RecyclerVerify.IsEnabled(phase))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autoHeap.Verify();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Recycler::VerifyCheck(BOOL cond, wchar_t const * msg, void * address, void * corruptedAddress)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(!(cond))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fwprintf(stderr, L"RECYCLER CORRUPTION: StartAddress=%p CorruptedAddress=%p: %s", address, corruptedAddress, msg);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Js::Throw::FatalInternalError();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Recycler::VerifyCheckFill(void * address, 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 (byte * i = (byte *)address; i &lt; (byte *)address + size; i++)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Recycler::VerifyCheck(*i == Recycler::VerifyMemFill, L"memory written after freed", address, i);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Recycler::VerifyCheckPadExplicitFreeList(void * address, 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* paddingAddress = (size_t *)((byte *)address + size - sizeof(size_t));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padding = *paddingAddress;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#pragma warning(suppress:4310)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Assert(padding != (size_t)0xCACACACACACACACA);  // Explicit free objects have to have been initialized at some point before they were freed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Recycler::VerifyCheck(padding &gt;= verifyPad + sizeof(size_t) &amp;&amp;  padding &lt; size, L"Invalid padding size", address, paddingAddress);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 (byte * i = (byte *)address + size - padding; i &lt; (byte *)paddingAddress; i++)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Recycler::VerifyCheck(*i == Recycler::VerifyMemFill, L"buffer overflow", address, i);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Recycler::VerifyCheckPad(void * address, 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* paddingAddress = (size_t *)((byte *)address + size - sizeof(size_t));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padding = *paddingAddress;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#pragma warning(suppress:4310)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(padding == (size_t)0xCACACACACACACACA)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Nascent block have objects that are not initialized with pad size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Recycler::VerifyCheckFill(address,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Recycler::VerifyCheck(padding &gt;= verifyPad + sizeof(size_t) &amp;&amp;  padding &lt; size, L"Invalid padding size", address, paddingAddress);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 (byte * i = (byte *)address + size - padding; i &lt; (byte *)paddingAddress; i++)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Recycler::VerifyCheck(*i == Recycler::VerifyMemFill, L"buffer overflow", address, i);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Recycler::AutoSetupRecyclerForNonCollectingMark::AutoSetupRecyclerForNonCollectingMark(Recycler&amp; recycler, bool setupForHeapEnumeration)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: m_recycler(recycler), m_setupDone(false)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 setupForHeapEnumeration)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DoCommonSetup();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Recycler::AutoSetupRecyclerForNonCollectingMark::DoCommonSetup()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Assert(m_recycler.collectionState == CollectionStateNotCollecting || m_recycler.collectionState == CollectionStateExit);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Assert(!m_recycler.DoQueueTrackedObject());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need to get out of partial collect before we do the mark because we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// will mess with the free bit vector state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GC-CONSIDER: don't mess with the free bit vector?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(m_recycler.inPartialCollectMode)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m_recycler.FinishPartialCollect();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m_previousCollectionState = m_recycler.collectionState;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m_previousCollectionStats = m_recycler.collectionStats;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memset(&amp;m_recycler.collectionStats, 0, sizeof(RecyclerCollectionStats));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m_setupDone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Recycler::AutoSetupRecyclerForNonCollectingMark::SetupForHeapEnumeration()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Assert(!m_recycler.isHeapEnumInProgress);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Assert(!m_recycler.allowAllocationDuringHeapEnum);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m_recycler.EnsureNotCollecting();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DoCommonSetup();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m_recycler.ResetMarks(ResetMarkFlags_HeapEnumeration);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m_recycler.collectionState = CollectionStateNotCollecting;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m_recycler.isHeapEnumInProgress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m_recycler.isCollectionDisabled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Recycler::AutoSetupRecyclerForNonCollectingMark::~AutoSetupRecyclerForNonCollectingMark()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Assert(m_setupDone);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Assert(!m_recycler.allowAllocationDuringHeapEnum);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m_recycler.collectionStats = m_previousCollectionStats;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m_recycler.collectionState = m_previousCollectionState;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m_recycler.isHeapEnumInProgress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m_recycler.isCollectionDisabled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RECYCLER_DUMP_OBJECT_GRAPH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 Recycler::DumpObjectGraph(RecyclerObjectGraphDumper::Param * param)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succeeded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isExited = (this-&gt;collectionState == CollectionStateExit);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(isExited)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this-&gt;collectionState = CollectionStateNotCollecting;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(this-&gt;collectionState != CollectionStateNotCollecting)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Output::Print(L"Can't dump object graph when collecting\n");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succeeded;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BEGIN_NO_EXCEPTION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RecyclerObjectGraphDumper objectGraphDumper(this, param);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Recycler::AutoSetupRecyclerForNonCollectingMark AutoSetupRecyclerForNonCollectingMark(*this);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AutoRestoreValue&lt;bool&gt; skipStackToggle(&amp;this-&gt;skipStack, this-&gt;skipStack || (param &amp;&amp; param-&gt;skipStack));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this-&gt;objectGraphDumper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(param)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   param-&gt;stats = this-&gt;collectionStats;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succeeded = !objectGraphDumper.isOutOfMemory;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END_NO_EXCEPTION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(isExited)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this-&gt;collectionState = CollectionStateExit;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(!succeeded)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Output::Print(L"Out of memory dumping object graph\n");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Output::Flush();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succeeded;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Recycler::DumpObjectDescription(void *objectAddress)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type_info const * typeinfo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isArray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(this-&gt;trackerDictionary)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TrackerData * trackerData = GetTrackerData(objectAddress);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(trackerData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typeinfo = trackerData-&gt;typeinfo;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isArray = trackerData-&gt;isArray;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RecyclerObjectDumper::DumpObject(typeinfo, isArray, objectAddress);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Output::Print(L"Address %p", objectAddress);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RECYCLER_STRESS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// All stress mode collect art implicitly instantiate here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Recycler::StressCollectNow()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(this-&gt;recyclerStress)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this-&gt;CollectNow&lt;CollectStress&gt;();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 if (this-&gt;recyclerBackgroundStress)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this-&gt;CollectNow&lt;CollectBackgroundStress&gt;();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 if ((this-&gt;enableConcurrentMark || this-&gt;enableConcurrentSweep)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&amp;&amp; (this-&gt;recyclerConcurrentStress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|| this-&gt;recyclerConcurrentRepeatStress))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if (this-&gt;recyclerPartialStress)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this-&gt;CollectNow&lt;CollectConcurrentPartialStress&gt;();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 //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this-&gt;CollectNow&lt;CollectConcurrentStress&gt;();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 // CONCURRENT_GC_ENABLED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 if (this-&gt;recyclerPartialStress)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this-&gt;CollectNow&lt;CollectPartialStress&gt;();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 // PARTIAL_GC_ENABLED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 // RECYCLER_STRESS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TRACK_ALLOC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 *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Recycler::TrackAllocInfo(TrackAllocData const&amp; data)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(this-&gt;trackerDictionary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Assert(nextAllocData.IsEmpty());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nextAllocData = 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this;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Recycler::ClearTrackAllocInfo(TrackAllocData* data/* = NULL*/)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(this-&gt;trackerDictionary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AssertMsg(!nextAllocData.IsEmpty(), "Missing tracking information for this allocation, are you not using the macros?");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(data)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*data = nextAllocData;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nextAllocData.Clear();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Recycler::DoProfileAllocTracker()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doTracker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RECYCLER_DUMP_OBJECT_GRAPH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doTracker = Js::Configuration::Global.flags.DumpObjectGraphOnExit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|| Js::Configuration::Global.flags.DumpObjectGraphOnCollect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|| Js::Configuration::Global.flags.DumpObjectGraphOnEnum;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LEAK_REPORT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(Js::Configuration::Global.flags.IsEnabled(Js::LeakReportFlag))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doTracker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CHECK_MEMORY_LEAK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(Js::Configuration::Global.flags.CheckMemoryLeak)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doTracker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doTracker || MemoryProfiler::DoTrackRecyclerAllocation();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Recycler::InitializeProfileAllocTracker()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(DoProfileAllocTracker())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trackerDictionary = NoCheckHeapNew(TypeInfotoTrackerItemMap, &amp;NoCheckHeapAllocator::Instance, 163);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#pragma prefast(suppress:6031, "InitializeCriticalSectionAndSpinCount always succeed since Vista. No need to check return value");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InitializeCriticalSectionAndSpinCount(&amp;trackerCriticalSection, 1000);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nextAllocData.Clear();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Recycler::TrackAllocCore(void * object, size_t size, const TrackAllocData&amp; trackAllocData, bool traceLifetime)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Assert(GetTrackerData(object) == nullptr || GetTrackerData(object) == &amp;TrackerData::ExplicitFreeListObjectData);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Assert(trackAllocData.GetTypeInfo() !=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TrackerItem * item;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allocCount = trackAllocData.GetCount();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itemSize = (size - trackAllocData.GetPlusSize());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isArray;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(allocCount != (size_t)-1)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isArray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itemSize = itemSize / allocCount;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isArray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allocCount = 1;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(!trackerDictionary-&gt;TryGetValue(trackAllocData.GetTypeInfo(), &amp;item))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item = NoCheckHeapNew(TrackerItem, trackAllocData.GetTypeInfo());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item-&gt;instanceData.ItemSize = itemSize;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item-&gt;arrayData.ItemSize = itemSize;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trackerDictionary-&gt;Item(trackAllocData.GetTypeInfo(), item);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Assert(item-&gt;instanceData.typeinfo == trackAllocData.GetTypeInfo());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Assert(item-&gt;instanceData.ItemSize == itemSize);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Assert(item-&gt;arrayData.ItemSize == itemSize);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TrackerData&amp; data = (isArray)? item-&gt;arrayData : item-&gt;instanceData;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data.ItemCount += allocCount;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data.AllocCount++;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data.ReqSize += 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data.AllocSize += HeapInfo::GetAlignedSizeNoCheck(size);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TRACE_OBJECT_LIFETIME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data.TraceLifetime = traceLifetime;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(traceLifetime)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Output::Print(data.isArray ? L"Allocated %S[] %p\n" : L"Allocated %S %p\n", data.typeinfo-&gt;name(), 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PERF_COUNTERS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++data.counter;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data.sizeCounter += HeapInfo::GetAlignedSizeNoCheck(size);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SetTrackerData(object, &amp;data);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void* Recycler::TrackAlloc(void* object, size_t size, const TrackAllocData&amp; trackAllocData, bool traceLifetime)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(this-&gt;trackerDictionary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Assert(nextAllocData.IsEmpty()); // should have been cleared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EnterCriticalSection(&amp;trackerCriticalSection);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TrackAllocCore(object, size, trackAllocData);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LeaveCriticalSection(&amp;trackerCriticalSection);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object;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Recycler::TrackIntegrate(__in_ecount(blockSize) char * blockAddress, size_t blockSize, size_t allocSize, size_t objectSize, const TrackAllocData&amp; trackAllocData)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(this-&gt;trackerDictionary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Assert(nextAllocData.IsEmpty()); // should have been cleared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EnterCriticalSection(&amp;trackerCriticalSection);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char * address = blockAddress;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char * blockEnd = blockAddress + blockSize;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while (address + allocSize &lt;= blockEnd)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TrackAllocCore(address, objectSize, trackAllocData);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address += allocSize;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LeaveCriticalSection(&amp;trackerCriticalSection);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 Recycler::TrackFree(const char* address, 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(this-&gt;trackerDictionary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EnterCriticalSection(&amp;trackerCriticalSection);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TrackerData * data = GetTrackerData((char *)address);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(data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(data != &amp;TrackerData::EmptyData)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PERF_COUNTERS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--data-&gt;counter;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data-&gt;sizeCounter -= 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if (data-&gt;typeinfo == &amp;typeid(RecyclerWeakReferenceBase))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TrackFreeWeakRef((RecyclerWeakReferenceBase *)address);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       data-&gt;FreeSize += 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data-&gt;FreeCount++;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TRACE_OBJECT_LIFETIME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if (data-&gt;TraceLifetime)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    Output::Print(data-&gt;isArray ? L"Freed %S[] %p\n" : L"Freed %S %p\n", data-&gt;typeinfo-&gt;name(), 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SetTrackerData((char *)address,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LeaveCriticalSection(&amp;trackerCriticalSection);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Recycler::TrackerData *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Recycler::GetTrackerData(void * address)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HeapBlock * heapBlock = this-&gt;FindHeapBlock(address);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Assert(heapBlock !=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(Recycler::TrackerData *)heapBlock-&gt;GetTrackerData(address);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Recycler::SetTrackerData(void * address, TrackerData * data)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HeapBlock * heapBlock = this-&gt;FindHeapBlock(address);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Assert(heapBlock !=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heapBlock-&gt;SetTrackerData(address, 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Recycler::TrackUnallocated(__in char* address, __in  char *endAddress, size_t sizeCat)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(this-&gt;trackerDictionary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EnterCriticalSection(&amp;trackerCriticalSection);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while (address + sizeCat &lt;= endAddress)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Assert(GetTrackerData(address) ==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SetTrackerData(address, &amp;TrackerData::EmptyData);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address += sizeCat;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LeaveCriticalSection(&amp;trackerCriticalSection);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Recycler::TrackAllocWeakRef(RecyclerWeakReferenceBase * weakRef)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Assert(weakRef-&gt;typeInfo !=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 &amp;&amp; defined(PERF_COUNTERS)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(this-&gt;trackerDictionary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TrackerItem * item;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(trackerDictionary-&gt;TryGetValue(weakRef-&gt;typeInfo, &amp;item))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weakRef-&gt;counter = &amp;item-&gt;weakRefCounter;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   weakRef-&gt;counter = &amp;PerfCounter::RecyclerTrackerCounterSet::GetWeakRefPerfCounter(weakRef-&gt;typeInfo);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++(*weakRef-&gt;counter);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Recycler::TrackFreeWeakRef(RecyclerWeakReferenceBase * weakRef)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 &amp;&amp; defined(PERF_COUNTERS)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(weakRef-&gt;counter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--(*weakRef-&gt;counter);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Recycler::PrintAllocStats()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(this-&gt;trackerDictionary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itemCount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int allocCount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int64 reqSize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int64 allocSize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int freeCount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int64 freeSize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Output::Print(L"=================================================================================================================\n");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Output::Print(L"Recycler Allocations\n");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Output::Print(L"=================================================================================================================\n");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Output::Print(L"ItemSize  ItemCount   AllocCount  RequestSize      AllocSize        FreeCount   FreeSize         DiffCount   DiffSize        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Output::Print(L"--------  ----------  ----------  ---------------  ---------------  ----------  ---------------  ----------  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 (int i = 0; i &lt; trackerDictionary-&gt;Count(); i++)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TrackerItem * item = trackerDictionary-&gt;GetValueAt(i);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type_info const * typeinfo = trackerDictionary-&gt;GetKeyAt(i);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(item-&gt;instanceData.AllocCount !=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Output::Print(L"%8d  %10d  %10d  %15I64d  %15I64d  %10d  %15I64d  %10d  %15I64d  %S\n",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item-&gt;instanceData.ItemSize, item-&gt;instanceData.ItemCount, item-&gt;instanceData.AllocCount, item-&gt;instanceData.ReqSize,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item-&gt;instanceData.AllocSize, item-&gt;instanceData.FreeCount, item-&gt;instanceData.FreeSize,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item-&gt;instanceData.AllocCount - item-&gt;instanceData.FreeCount,  item-&gt;instanceData.AllocSize - item-&gt;instanceData.FreeSize, typeinfo-&gt;name());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itemCount += item-&gt;instanceData.ItemCount;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allocCount += item-&gt;instanceData.AllocCount;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reqSize += item-&gt;instanceData.ReqSize;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allocSize += item-&gt;instanceData.AllocSize;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freeCount += item-&gt;instanceData.FreeCount;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freeSize += item-&gt;instanceData.FreeSize;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(item-&gt;arrayData.AllocCount !=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Output::Print(L"%8d  %10d  %10d  %15I64d  %15I64d  %10d  %15I64d  %10d  %15I64d  %S[]\n",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item-&gt;arrayData.ItemSize, item-&gt;arrayData.ItemCount, item-&gt;arrayData.AllocCount, item-&gt;arrayData.ReqSize,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       item-&gt;arrayData.AllocSize, item-&gt;arrayData.FreeCount, item-&gt;arrayData.FreeSize,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item-&gt;instanceData.AllocCount - item-&gt;instanceData.FreeCount, item-&gt;arrayData.AllocSize - item-&gt;arrayData.FreeSize, typeinfo-&gt;name());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itemCount += item-&gt;arrayData.ItemCount;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allocCount += item-&gt;arrayData.AllocCount;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reqSize += item-&gt;arrayData.ReqSize;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allocSize += item-&gt;arrayData.AllocSize;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freeCount += item-&gt;arrayData.FreeCount;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freeSize += item-&gt;arrayData.FreeSize;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Output::Print(L"--------  ----------  ----------  ---------------  ---------------  ----------  ---------------  ----------  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            %8d  %10d  %15I64d  %15I64d  %10d  %15I64d  %10d  %15I64d  **Total**\n",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itemCount, allocCount, reqSize, allocSize, freeCount, freeSize, allocCount - freeCount, allocSize - freeSize);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EXCEL_FRIENDLY_DUMP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Output::Print(L"\nExcel friendly version\nItemSize\tItemCount\tAllocCount\tRequestSize\tAllocSize\tFreeCount\tFreeSize\tDiffCount\tDiffSize\tType\n");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 (int i = 0; i &lt; trackerDictionary-&gt;Count(); i++)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TrackerItem * item = trackerDictionary-&gt;GetValueAt(i);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type_info const * typeinfo = trackerDictionary-&gt;GetKeyAt(i);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(item-&gt;instanceData.AllocCount !=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Output::Print(L"%d\t%d\t%d\t%I64d\t%I64d\t%d\t%I64d\t%d\t%I64d\t%S\n",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item-&gt;instanceData.ItemSize, item-&gt;instanceData.ItemCount, item-&gt;instanceData.AllocCount, item-&gt;instanceData.ReqSize,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item-&gt;instanceData.AllocSize, item-&gt;instanceData.FreeCount, item-&gt;instanceData.FreeSize,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item-&gt;instanceData.AllocCount - item-&gt;instanceData.FreeCount,  item-&gt;instanceData.AllocSize - item-&gt;instanceData.FreeSize, typeinfo-&gt;name());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(item-&gt;arrayData.AllocCount !=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Output::Print(L"%d\t%d\t%d\t%I64d\t%I64d\t%d\t%I64d\t%d\t%I64d\t%S[]\n",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item-&gt;arrayData.ItemSize, item-&gt;arrayData.ItemCount, item-&gt;arrayData.AllocCount, item-&gt;arrayData.ReqSize,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item-&gt;arrayData.AllocSize, item-&gt;arrayData.FreeCount, item-&gt;arrayData.FreeSize,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item-&gt;instanceData.AllocCount - item-&gt;instanceData.FreeCount, item-&gt;arrayData.AllocSize - item-&gt;arrayData.FreeSize, typeinfo-&gt;name());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 // EXCEL_FRIENDLY_DUMP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Output::Flush();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 //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 // TRACK_ALLOC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RECYCLER_VERIFY_MARK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Recycler::VerifyMark()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VerifyMarkRoots();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Can't really verify stack since the recycler code between ScanStack to now may have introduce false references.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VerifyMarkStack();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autoHeap.VerifyMark();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Recycler::VerifyMarkRoots()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this-&gt;VerifyMark(transientPinnedObject);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pinnedObjectMap.Map([this](void * obj, PinRecord const &amp;refCount)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   if (refCount ==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Assert(this-&gt;hasPendingUnpinnedObject);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Use the pinrecord as the source reference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this-&gt;VerifyMark(obj);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DList&lt;GuestArenaAllocator, HeapAllocator&gt;::Iterator guestArenaIter(&amp;guestArenaList);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while (guestArenaIter.Next())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(guestArenaIter.Data().pendingDelete)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Assert(this-&gt;hasPendingDeleteGuestArena);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VerifyMarkArena(&amp;guestArenaIter.Data());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DList&lt;ArenaData *, HeapAllocator&gt;::Iterator externalGuestArenaIter(&amp;externalGuestArenaList);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while (externalGuestArenaIter.Next())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VerifyMarkArena(externalGuestArenaIter.Data());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We can't check external roots here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Recycler::VerifyMarkArena(ArenaData * alloc)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VerifyMarkBigBlockList(alloc-&gt;GetBigBlocks(false));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VerifyMarkBigBlockList(alloc-&gt;GetFullBlocks());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VerifyMarkArenaMemoryBlockList(alloc-&gt;GetMemoryBlocks());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Recycler::VerifyMarkBigBlockList(BigBlock * memoryBlocks)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scanRootBytes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BigBlock *blockp = memoryBlocks;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while (blockp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void** base=(void**)blockp-&gt;GetBytes();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size_t slotCount = blockp-&gt;currentByte / sizeof(void*);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scanRootBytes +=  blockp-&gt;currentByte;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for (size_t i=0; i &lt; slotCount; i++)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VerifyMark(base[i]);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blockp = blockp-&gt;nextBigBlock;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Recycler::VerifyMarkArenaMemoryBlockList(ArenaMemoryBlock * memoryBlocks)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scanRootBytes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ArenaMemoryBlock *blockp = memoryBlocks;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while (blockp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void** base=(void**)blockp-&gt;GetBytes();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size_t slotCount = blockp-&gt;nbytes / sizeof(void*);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scanRootBytes += blockp-&gt;nbytes;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for (size_t i=0; i&lt; slotCount; i++)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VerifyMark(base[i]);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blockp = blockp-&gt;next;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Recycler::VerifyMarkStack()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SAVE_THREAD_CONTEXT();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** stackTop = (void**) this-&gt;savedThreadContext.GetStackTop();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* stackStart = GetStackBase();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Assert(stackStart &gt; stackTop);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 (;stackTop &lt; stackStart; stackTop++)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void* candidate = *stackTop;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VerifyMark(candidate);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void** registers = this-&gt;savedThreadContext.GetRegisters();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for (int i = 0; i &lt; SavedRegisterState::NumRegistersToSave; i++)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VerifyMark(registers[i]);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Recycler::VerifyMark(void * candidate)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void * realAddress;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HeapBlock * heapBlock;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(this-&gt;enableScanInteriorPointers)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heapBlock = heapBlockMap.GetHeapBlock(candidate);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(heapBlock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realAddress = heapBlock-&gt;GetRealAddressFromInterior(candidate);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(realAddress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heapBlock = this-&gt;FindHeapBlock(candidate);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(heapBlock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realAddress = candidate;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heapBlock-&gt;VerifyMark(realAddress);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ArenaAllocator *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Recycler::CreateGuestArena(wchar_t const * name, void (*outOfMemoryFunc)())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Note, guest arenas use the large block allocator.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return guestArenaList.PrependNode(&amp;HeapAllocator::Instance, name, &amp;recyclerLargeBlockPageAllocator, outOfMemoryFunc);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Recycler::DeleteGuestArena(ArenaAllocator * arenaAllocator)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GuestArenaAllocator * guestArenaAllocator = static_cast&lt;GuestArenaAllocator *&gt;(arenaAllocator);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(this-&gt;hasPendingConcurrentFindRoot)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We are doing concurrent find root, don't modify the list and mark the arena to be delete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later when we do find root in thread.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Assert(guestArenaList.HasElement(guestArenaAllocator));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this-&gt;hasPendingDeleteGuestArena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guestArenaAllocator-&gt;pendingDelete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guestArenaList.RemoveElement(&amp;HeapAllocator::Instance, guestArenaAllocator);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LEAK_REPORT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Recycler::ReportLeaks()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(GetRecyclerFlagsTable().IsEnabled(Js::LeakReportFlag))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(GetRecyclerFlagsTable().ForceMemoryLeak)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AUTO_HANDLED_EXCEPTION_TYPE(ExceptionType_DisableCheck);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struct FakeMemory { int f;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FakeMemory * f = RecyclerNewStruct(this, FakeMemory);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this-&gt;RootAddRef(f);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LeakReport::StartSection(L"Object Graph");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LeakReport::StartRedirectOutput();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RecyclerObjectGraphDumper::Param param = { 0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param.skipStack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(!this-&gt;DumpObjectGraph(&amp;param))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LeakReport::Print(L"--------------------------------------------------------------------------------\n");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LeakReport::Print(L"ERROR: Out of memory generating leak report\n");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param.stats.markData.markCount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LeakReport::EndRedirectOutput();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(param.stats.markData.markCount !=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LeakReport::Print(L"--------------------------------------------------------------------------------\n");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LeakReport::Print(L"Recycler Leaked Object: %d bytes (%d objects)\n",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param.stats.markData.markBytes, param.stats.markData.markCount);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(GetRecyclerFlagsTable().LeakStackTrace)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LeakReport::StartSection(L"Pinned object stack traces");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LeakReport::StartRedirectOutput();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this-&gt;PrintPinnedObjectStackTraces();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LeakReport::EndRedirectOutput();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LeakReport::EndSection();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LeakReport::EndSection();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Recycler::ReportLeaksOnProcessDetach()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(GetRecyclerFlagsTable().IsEnabled(Js::LeakReportFlag))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AUTO_LEAK_REPORT_SECTION(this-&gt;GetRecyclerFlagsTable(), L"Recycler (%p): Process Termination", this);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LeakReport::StartRedirectOutput();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ReportOnProcessDetach([=]() { this-&gt;ReportLeaks(); });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LeakReport::EndRedirectOutput();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CHECK_MEMORY_LEAK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Recycler::CheckLeaks(wchar_t const * header)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(GetRecyclerFlagsTable().CheckMemoryLeak &amp;&amp; this-&gt;isPrimaryMarkContextInitialized)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(GetRecyclerFlagsTable().ForceMemoryLeak)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AUTO_HANDLED_EXCEPTION_TYPE(ExceptionType_DisableCheck);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struct FakeMemory { int f;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FakeMemory * f = RecyclerNewStruct(this, FakeMemory);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this-&gt;RootAddRef(f);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Output::CaptureStart();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Output::Print(L"Recycler (%p): %s Leaked Roots\n", this, header);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RecyclerObjectGraphDumper::Param param = { 0 };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param.dumpRootOnly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param.skipStack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(!this-&gt;DumpObjectGraph(&amp;param))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free(Output::CaptureEnd());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Output::Print(L"ERROR: Out of memory generating leak report\n");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(param.stats.markData.markCount != 0)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(GetRecyclerFlagsTable().LeakStackTrace)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Output::Print(L"-------------------------------------------------------------------------------------\n");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Output::Print(L"Pinned object stack traces");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Output::Print(L"-------------------------------------------------------------------------------------\n");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this-&gt;PrintPinnedObjectStackTraces();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Output::Print(L"-------------------------------------------------------------------------------------\n");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Output::Print(L"Recycler Leaked Object: %d bytes (%d objects)\n",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param.stats.markData.markBytes, param.stats.markData.markCount);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wchar_t * buffer = Output::CaptureEnd();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MemoryLeakCheck::AddLeakDump(buffer, param.stats.markData.markBytes, param.stats.markData.markCount);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GENERATE_DUMP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(GetRecyclerFlagsTable().IsEnabled(Js::DumpOnLeakFlag))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Js::Throw::GenerateDump(GetRecyclerFlagsTable().DumpOnLeak);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free(Output::CaptureEnd());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Recycler::CheckLeaksOnProcessDetach(wchar_t const * header)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(GetRecyclerFlagsTable().CheckMemoryLeak)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ReportOnProcessDetach([=]() { this-&gt;CheckLeaks(header); });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defined(LEAK_REPORT) || defined(CHECK_MEMORY_LEAK)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template &lt;class Fn&gt;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Recycler::ReportOnProcessDetach(Fn fn)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Process detach can be done on any thread, just disable the thread check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this-&gt;markContext.GetPageAllocator()-&gt;SetDisableThreadAccessCheck();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(this-&gt;IsConcurrentState())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this-&gt;AbortConcurrent(true);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(this-&gt;CollectionInProgress())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Output::Print(L"WARNING: Thread terminated during GC.  Can't dump object graph\n");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Don't mark external roots on another thread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this-&gt;SetExternalRootMarker(NULL,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DBG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this-&gt;ResetThreadId();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fn();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Recycler::PrintPinnedObjectStackTraces()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pinnedObjectMap.Map([this](void * object, PinRecord const&amp; pinRecord)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this-&gt;DumpObjectDescription(object);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Output::Print(L"\n");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StackBackTraceNode::PrintAll(pinRecord.stackBackTraces);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defined(RECYCLER_DUMP_OBJECT_GRAPH) ||  defined(LEAK_REPORT) || defined(CHECK_MEMORY_LEAK)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Recycler::SetInDllCanUnloadNow()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inDllCanUnloadNow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Just clear out the root marker for the dump graph and report leaks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SetExternalRootMarker(NULL,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Recycler::SetInDetachProcess()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inDetachProcess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Just clear out the root marker for the dump graph and report leaks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SetExternalRootMarker(NULL, NULL);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ENABLE_JS_ETW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ULONG Recycler::EventWriteFreeMemoryBlock(HeapBlock* heapBlock)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(EventEnabledJSCRIPT_RECYCLER_FREE_MEMORY_BLOCK())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char* memoryAddress = NULL;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ULONG objectSize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ULONG blockSize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switch (heapBlock-&gt;GetHeapBlockType())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HeapBlock::HeapBlockType::SmallFinalizableBlockType: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HeapBlock::HeapBlockType::SmallNormalBlockType: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HeapBlock::HeapBlockType::SmallFinalizableBlockWithBarrierType: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HeapBlock::HeapBlockType::SmallNormalBlockWithBarrierType: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HeapBlock::HeapBlockType::SmallLeafBlockType: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SmallHeapBlock* smallHeapBlock = static_cast&lt;SmallHeapBlock*&gt;(heapBlock);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memoryAddress = smallHeapBlock-&gt;GetAddress();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blockSize = (ULONG)(smallHeapBlock-&gt;GetEndAddress() - memoryAddress);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objectSize = smallHeapBlock-&gt;GetObjectSize();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break;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HeapBlock::HeapBlockType::MediumFinalizableBlockType: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HeapBlock::HeapBlockType::MediumNormalBlockType: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RECYCLER_WRITE_BARRIER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HeapBlock::HeapBlockType::MediumFinalizableBlockWithBarrierType: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HeapBlock::HeapBlockType::MediumNormalBlockWithBarrierType: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HeapBlock::HeapBlockType::MediumLeafBlockType: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MediumHeapBlock* mediumHeapBlock = static_cast&lt;MediumHeapBlock*&gt;(heapBlock);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memoryAddress = mediumHeapBlock-&gt;GetAddress();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blockSize = (ULONG)(mediumHeapBlock-&gt;GetEndAddress() - memoryAddress);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objectSize = mediumHeapBlock-&gt;GetObjectSize();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case HeapBlock::HeapBlockType::LargeBlockType: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LargeHeapBlock* largeHeapBlock = static_cast&lt;LargeHeapBlock*&gt;(heapBlock);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memoryAddress = largeHeapBlock-&gt;GetBeginAddress();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blockSize = (ULONG)(largeHeapBlock-&gt;GetEndAddress() - memoryAddress);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objectSize = blockSize;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break;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default: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AssertMsg(FALSE, "invalid heapblock type");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EventWriteJSCRIPT_RECYCLER_FREE_MEMORY_BLOCK(memoryAddress, blockSize, objectSize);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S_OK;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Recycler::FlushFreeRecord()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Assert(bulkFreeMemoryWrittenCount &lt;= Recycler::BulkFreeMemoryCount);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JS_ETW(EventWriteJSCRIPT_RECYCLER_FREE_MEMORY(bulkFreeMemoryWrittenCount, sizeof(Recycler::ETWFreeRecord), etwFreeRecords));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bulkFreeMemoryWrittenCount = 0;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Recycler::AppendFreeMemoryETWRecord(__in char *address, 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Assert(bulkFreeMemoryWrittenCount &lt; Recycler::BulkFreeMemoryCount);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__analysis_assume(bulkFreeMemoryWrittenCount &lt; Recycler::BulkFreeMemoryCount);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etwFreeRecords[bulkFreeMemoryWrittenCount].memoryAddress = address;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TODO: change to size_t or uint64?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etwFreeRecords[bulkFreeMemoryWrittenCount].objectSize = (uint)size;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bulkFreeMemoryWrittenCount++;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(bulkFreeMemoryWrittenCount == Recycler::BulkFreeMemoryCount)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FlushFreeRecord();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Assert(bulkFreeMemoryWrittenCount == 0);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PROFILE_EXEC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ArenaAllocator *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Recycler::AddBackgroundProfilerArena()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this-&gt;backgroundProfilerArena.PrependNode(&amp;HeapAllocator::Instance,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L"BgGCProfiler", &amp;this-&gt;backgroundProfilerPageAllocator, Js::Throw::OutOfMemory);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Recycler::ReleaseBackgroundProfilerArena(ArenaAllocator * arena)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this-&gt;backgroundProfilerArena.RemoveElement(&amp;HeapAllocator::Instance, arena);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Recycler::SetProfiler(Js::Profiler * profiler, Js::Profiler * backgroundProfiler)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this-&gt;profiler = profiler;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this-&gt;backgroundProfiler = backgroundProfiler;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Recycler::SetObjectBeforeCollectCallback(void* object, ObjectBeforeCollectCallback callback, void* callbackState)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(objectBeforeCollectCallbackState == ObjectBeforeCollectCallback_Shutdown)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return; // NOP at shutdown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(objectBeforeCollectCallbackMap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(callback == nullptr) return;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objectBeforeCollectCallbackMap = HeapNew(ObjectBeforeCollectCallbackMap, &amp;HeapAllocator::Instance);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only allow 1 callback per object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objectBeforeCollectCallbackMap-&gt;Item(object, ObjectBeforeCollectCallbackData(callback, callbackState));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if (callback != nullptr &amp;&amp; this-&gt;IsInObjectBeforeCollectCallback()) // revive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this-&gt;ScanMemory(&amp;object, sizeof(object));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this-&gt;ProcessMark(/*background*/false);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bool Recycler::ProcessObjectBeforeCollectCallbacks(bool atShutdown/*= false*/)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(this-&gt;objectBeforeCollectCallbackMap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false; // no callbacks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Assert(atShutdown || this-&gt;IsMarkState());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Assert(!this-&gt;IsInObjectBeforeCollectCallback());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AutoRestoreValue&lt;ObjectBeforeCollectCallbackState&gt; autoInObjectBeforeCollectCallback(&amp;objectBeforeCollectCallbackState,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atShutdown ? ObjectBeforeCollectCallback_Shutdown: ObjectBeforeCollectCallback_Normal);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The callbacks may register/unregister callbacks while we are enumerating the current map. To avoid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conflicting usage of the callback map, we swap it out. New registration will go to a new map.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AutoAllocatorObjectPtr&lt;ObjectBeforeCollectCallbackMap, HeapAllocator&gt; oldCallbackMap(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this-&gt;objectBeforeCollectCallbackMap, &amp;HeapAllocator::Instance);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this-&gt;objectBeforeCollectCallbackMap = nullptr;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bool hasRemainingCallbacks = false;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oldCallbackMap-&gt;MapAndRemoveIf([&amp;](const ObjectBeforeCollectCallbackMap::EntryType&amp; entry)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const ObjectBeforeCollectCallbackData&amp; data = entry.Value();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(data.callback !=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void* object = entry.Key();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(atShutdown || !this-&gt;IsObjectMarked(object))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data.callback(object, data.callbackState);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hasRemainingCallbacks = true;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return false; // Do not remove this entry, remaining callback for future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return true; // Remove this entry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Merge back remaining callbacks if any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(hasRemainingCallbacks)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(this-&gt;objectBeforeCollectCallbackMap == nullptr)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this-&gt;objectBeforeCollectCallbackMap = oldCallbackMap.Detach();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if (oldCallbackMap-&gt;Count() &gt; this-&gt;objectBeforeCollectCallbackMap-&gt;Count())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// Swap so that oldCallbackMap is the smaller one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ObjectBeforeCollectCallbackMap* tmp = oldCallbackMap.Detach();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*&amp;oldCallbackMap = this-&gt;objectBeforeCollectCallbackMap;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this-&gt;objectBeforeCollectCallbackMap = tmp;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oldCallbackMap-&gt;Map([&amp;](void* object, const ObjectBeforeCollectCallbackData&amp; data)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    this-&gt;objectBeforeCollectCallbackMap-&gt;Item(object, data);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});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true; // maybe called callbacks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Recycler::ClearObjectBeforeCollectCallbacks()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// This is called at shutting down. All objects will be gone. Invoke each registered callback if any.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ProcessObjectBeforeCollectCallbacks(/*atShutdown*/true);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Assert(objectBeforeCollectCallbackMap == nullptr);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RECYCLER_TEST_SUPPORT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 Recycler::SetCheckFn(BOOL(*checkFn)(char* addr, size_t size))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Assert(BinaryFeatureControl::RecyclerTest());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this-&gt;EnsureNotCollecting();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this-&gt;checkFn = checkFn;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void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Recycler::NotifyFree(__in char *address, size_t size)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RecyclerVerboseTrace(GetRecyclerFlagsTable(), L"Sweeping object %p\n", 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RECYCLER_TEST_SUPPORT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(BinaryFeatureControl::RecyclerTest())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if (checkFn != NULL)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    checkFn(address,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ENABLE_JS_ETW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(EventEnabledJSCRIPT_RECYCLER_FREE_MEMORY())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AppendFreeMemoryETWRecord(address, (UINT)size);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RecyclerMemoryTracking::ReportFree(this, address,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RECYCLER_PERF_COUNTER_DEC(LiveObject);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RECYCLER_PERF_COUNTER_SUB(LiveObjectSize,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RECYCLER_PERF_COUNTER_ADD(FreeObjectSize,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(HeapInfo::IsSmallBlockAllocation(HeapInfo::GetAlignedSizeNoCheck(size)))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RECYCLER_PERF_COUNTER_DEC(SmallHeapBlockLiveObject);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RECYCLER_PERF_COUNTER_SUB(SmallHeapBlockLiveObjectSize,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RECYCLER_PERF_COUNTER_ADD(SmallHeapBlockFreeObjectSize,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RECYCLER_PERF_COUNTER_DEC(LargeHeapBlockLiveObject);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RECYCLER_PERF_COUNTER_SUB(LargeHeapBlockLiveObjectSize,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RECYCLER_PERF_COUNTER_ADD(LargeHeapBlockFreeObjectSize,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(this-&gt;VerifyEnabled())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VerifyCheckPad(address,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PROFILE_RECYCLER_ALLOC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lastRenderedPageBreak/>
        <w:t xml:space="preserve">    TrackFree(address, size);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RECYCLER_STATS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collectionStats.objectSweptCount++;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collectionStats.objectSweptBytes += 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(!isForceSweeping)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collectionStats.objectSweptFreeListCount++;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collectionStats.objectSweptFreeListBytes += 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size_t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RecyclerHeapObjectInfo::GetSize() const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Assert(m_heapBlock);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size_t 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 LARGEHEAPBLOCK_ENCODING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(isUsingLargeHeapBlock)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 = m_largeHeapBlockHeader-&gt;objectSize;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(m_heapBlock-&gt;IsLargeHeapBlock())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 = ((LargeHeapBlock*)m_heapBlock)-&gt;GetObjectSize(m_address);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else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// All small heap block types have the same layout for the object size field.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 = ((SmallHeapBlock*)m_heapBlock)-&gt;GetObjectSize();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#ifdef RECYCLER_MEMORY_VERIFY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if (m_recycler-&gt;VerifyEnabled())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{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    size -= *(size_t *)(((char *)m_address) + size - sizeof(size_t));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}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#endif</w:t>
      </w:r>
    </w:p>
    <w:p w:rsidR="00E6517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 xml:space="preserve">    return size;</w:t>
      </w:r>
    </w:p>
    <w:p w:rsidR="00B156D2" w:rsidRPr="00E65172" w:rsidRDefault="00E65172" w:rsidP="00E65172">
      <w:pPr>
        <w:pStyle w:val="NoSpacing"/>
        <w:rPr>
          <w:rFonts w:ascii="Consolas" w:hAnsi="Consolas" w:cs="Consolas"/>
          <w:sz w:val="18"/>
          <w:szCs w:val="18"/>
        </w:rPr>
      </w:pPr>
      <w:r w:rsidRPr="00E65172">
        <w:rPr>
          <w:rFonts w:ascii="Consolas" w:hAnsi="Consolas" w:cs="Consolas"/>
          <w:sz w:val="18"/>
          <w:szCs w:val="18"/>
        </w:rPr>
        <w:t>}</w:t>
      </w:r>
      <w:bookmarkEnd w:id="0"/>
    </w:p>
    <w:sectPr w:rsidR="00B156D2" w:rsidRPr="00E65172" w:rsidSect="004A2EFF">
      <w:pgSz w:w="12240" w:h="15840"/>
      <w:pgMar w:top="720" w:right="720" w:bottom="720" w:left="720" w:header="720" w:footer="720" w:gutter="0"/>
      <w:cols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72"/>
    <w:rsid w:val="004A2EFF"/>
    <w:rsid w:val="00B156D2"/>
    <w:rsid w:val="00E6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44601-8EC8-4430-9632-659F0B67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tae\Desktop\gulpconcat\dis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167</Pages>
  <Words>55860</Words>
  <Characters>318408</Characters>
  <Application>Microsoft Office Word</Application>
  <DocSecurity>0</DocSecurity>
  <Lines>2653</Lines>
  <Paragraphs>747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1</cp:revision>
  <dcterms:created xsi:type="dcterms:W3CDTF">2016-01-18T18:07:00Z</dcterms:created>
  <dcterms:modified xsi:type="dcterms:W3CDTF">2016-01-18T18:08:00Z</dcterms:modified>
</cp:coreProperties>
</file>