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#pragma once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#include "activprof.h"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 || ENABLE_REGEX_CONFIG_OPTIONS || defined(PROFILE_STRINGS)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#define NEED_MISC_ALLOCATOR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#define BuiltInFunctionsScriptId 0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class NativeCodeGenerator;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class BackgroundParser;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struct IActiveScriptDirect;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ENABLE_BASIC_TELEMETRY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class ScriptContextTelemetry;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namespace Js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class ScriptContext;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class ScriptEditQuery;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class MutationBreakpoint;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class StringProfiler;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class DebugContext;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struct HaltCallback;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struct DebuggerOptionsCallback;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// Created for every source buffer passed by host.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// This structure has all the details.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class SRCINFO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We currently don't free SRCINFO object so we don't want to add extra variables here.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In future, when we do make it freeable and will be able to allocate more than one per Module,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we can move variables m_isGlobalFunc and m_isEval from FunctionBody.cpp here.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public: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SourceContextInfo * sourceContextInfo;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ULONG dlnHost;             // Line number passed to ParseScriptText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ULONG ulColumnHost;        // Column number on the line where the parse script text started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ULONG lnMinHost;           // Line offset of first host-supplied line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ULONG ichMinHost;          // Range of host supplied characters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ULONG ichLimHost;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ULONG ulCharOffset;        // Char offset of the source text relative to the document. (Populated using IActiveScriptContext)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Js::ModuleID moduleID;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ULONG grfsi;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static SRCINFO* Copy(Recycler* recycler, const SRCINFO* srcInfo)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SRCINFO* copySrcInfo = RecyclerNew(recycler, SRCINFO, *srcInfo);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copySrcInfo;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SRCINFO* Clone(Js::ScriptContext* scriptContext) const;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};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struct CustomExternalObjectOperations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size_t offsetOfOperationsUsage;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DWORD operationFlagEquals;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DWORD operationFlagStrictEquals;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};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enum ExternalJitData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ExternalJitData_CustomExternalObjectOperations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};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class HostScriptContext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public: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HostScriptContext(Js::ScriptContext* inScriptContext) { this-&gt;scriptContext = inScriptContext;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virtual void Delete()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virtual HRESULT GetPreviousHostScriptContext(__deref_out HostScriptContext** ppUnkCaller)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virtual HRESULT PushHostScriptContext()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virtual void PopHostScriptContext()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virtual HRESULT SetCaller(IUnknown *punkNew, IUnknown **ppunkPrev)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virtual HRESULT GetDispatchExCaller(__deref_out void** dispatchExCaller)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virtual void ReleaseDispatchExCaller(__in void* dispatchExCaler)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virtual Js::ModuleRoot * GetModuleRoot(int moduleID)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virtual HRESULT CheckCrossDomainScriptContext(__in Js::ScriptContext* scriptContext)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virtual HRESULT GetHostContextUrl(__in DWORD_PTR hostSourceContext, __out BSTR&amp; pUrl)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virtual BOOL HasCaller()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virtual void CleanDynamicCodeCache()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virtual HRESULT VerifyDOMSecurity(Js::ScriptContext* targetContext, Js::Var obj)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virtual HRESULT CheckEvalRestriction()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virtual HRESULT HostExceptionFromHRESULT(HRESULT hr, Js::Var* outError)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virtual HRESULT GetExternalJitData(ExternalJitData id, void *data)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virtual HRESULT SetDispatchInvoke(Js::JavascriptMethod dispatchInvoke)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virtual HRESULT ArrayBufferFromExternalObject(__in Js::RecyclableObject *obj,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__out Js::ArrayBuffer **ppArrayBuffer)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virtual Js::JavascriptError* CreateWinRTError(IErrorInfo* perrinfo, Js::RestrictedErrorStrings * proerrstr)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virtual Js::JavascriptFunction* InitializeHostPromiseContinuationFunction()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Js::ScriptContext* GetScriptContext() { return scriptContext;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virtual bool SetCrossSiteForFunctionType(Js::JavascriptFunction * function)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DBG_DUMP || defined(PROFILE_EXEC) || defined(PROFILE_MEM)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virtual void EnsureParentInfo(Js::ScriptContext* scriptContext = NULL)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virtual bool IsHostCrossSiteThunk(Js::JavascriptMethod address)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private: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Js::ScriptContext* scriptContext;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};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namespace Js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#pragma pack(push, 1)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struct StackFrameInfo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StackFrameInfo() {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StackFrameInfo(DWORD_PTR _scriptContextID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, UINT32 _sourceLocationLineNumber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, UINT32 _sourceLocationColumnNumber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, UINT32 _methodIDOrNameIndex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, UINT8 _isFrameIndex)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: scriptContextID(_scriptContextID)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, sourceLocationLineNumber(_sourceLocationLineNumber)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, sourceLocationColumnNumber(_sourceLocationColumnNumber)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, methodIDOrNameIndex(_methodIDOrNameIndex)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, isFrameIndex(_isFrameIndex)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DWORD_PTR scriptContextID;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UINT32 sourceLocationLineNumber;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UINT32 sourceLocationColumnNumber;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UINT32 methodIDOrNameIndex;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UINT8  isFrameIndex;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#pragma pack(pop)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class ProjectionConfiguration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public: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ProjectionConfiguration() : targetVersion(0)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DWORD GetTargetVersion() const { return this-&gt;targetVersion;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SetTargetVersion(DWORD version) { this-&gt;targetVersion = version;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IsTargetWindows8() const           { return this-&gt;targetVersion == NTDDI_WIN8;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IsTargetWindowsBlueOrLater() const { return this-&gt;targetVersion &gt;= NTDDI_WINBLUE;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private: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DWORD targetVersion;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class ScriptConfiguration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public: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ScriptConfiguration(const ThreadConfiguration * const threadConfig, const bool isOptimizedForManyInstances) 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ENABLE_PROJECTION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HostType(Configuration::Global.flags.HostType),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WinRTConstructorAllowed(Configuration::Global.flags.WinRTConstructorAllowed),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NoNative(Configuration::Global.flags.NoNative),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isOptimizedForManyInstances(isOptimizedForManyInstances),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threadConfig(threadConfig)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Version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SupportsES3()                      const { return true;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SupportsES3Extensions()            const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ENABLE_PROJECTION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HostType != HostTypeApplication;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#define FORWARD_THREAD_CONFIG(flag) inline bool flag() const { return threadConfig-&gt;flag();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#define FLAG(threadFlag, globalFlag) FORWARD_THREAD_CONFIG(threadFlag)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#define FLAG_RELEASE(threadFlag, globalFlag) FORWARD_THREAD_CONFIG(threadFlag)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#include "../Base/ThreadConfigFlagsList.h"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#undef FLAG_RELEASE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#undef FLAG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#undef FORWARD_THREAD_CONFIG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SupportsCollectGarbage() const { return true;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IsTypedArrayEnabled() const { return true;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BindDeferredPidRefs() const { return IsLetAndConstEnabled();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ForceNoNative() { this-&gt;NoNative = true;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ForceNative() { this-&gt;NoNative = false;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IsNoNative() const { return this-&gt;NoNative;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SetCanOptimizeGlobalLookupFlag(BOOL f){ this-&gt;fCanOptimizeGlobalLookup = f;}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CanOptimizeGlobalLookup() const { return this-&gt;fCanOptimizeGlobalLookup;}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IsOptimizedForManyInstances() const { return isOptimizedForManyInstances;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IsBlockScopeEnabled() const { return true;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void CopyFrom(ScriptConfiguration&amp; other)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this-&gt;NoNative = other.NoNative;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this-&gt;fCanOptimizeGlobalLookup = other.fCanOptimizeGlobalLookup;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ENABLE_PROJECTION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this-&gt;HostType = other.HostType;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this-&gt;WinRTConstructorAllowed = other.WinRTConstructorAllowed;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this-&gt;projectionConfiguration = other.projectionConfiguration;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ENABLE_PROJECTION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Number GetHostType() const    // Returns one of enum HostType values (see ConfigFlagsTable.h).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AssertMsg(this-&gt;HostType &gt;= HostTypeMin &amp;&amp; this-&gt;HostType &lt;= HostTypeMax, "HostType value is out of valid range.");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this-&gt;HostType;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ProjectionConfiguration const * GetProjectionConfig() const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&amp;projectionConfiguration;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SetHostType(long hostType) { this-&gt;HostType = hostType;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SetWinRTConstructorAllowed(bool allowed) { this-&gt;WinRTConstructorAllowed = allowed;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SetProjectionTargetVersion(DWORD version)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projectionConfiguration.SetTargetVersion(version);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IsWinRTEnabled()           const { return (GetHostType() == Js::HostTypeApplication) || (GetHostType() == Js::HostTypeWebview);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IsWinRTConstructorAllowed() const { return (GetHostType() != Js::HostTypeWebview) || this-&gt;WinRTConstructorAllowed;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private: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Per script configurations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NoNative;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fCanOptimizeGlobalLookup;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const bool isOptimizedForManyInstances;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const ThreadConfiguration * const threadConfig;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ENABLE_PROJECTION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Number HostType;    // One of enum HostType values (see ConfigFlagsTable.h).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WinRTConstructorAllowed;  // whether allow constructor in webview host type. Also note that this is not a security feature.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ProjectionConfiguration projectionConfiguration;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struct ScriptEntryExitRecord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hasCaller : 1;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hasReentered : 1;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DBG_DUMP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isCallRoot : 1;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 || defined(PROFILE_EXEC)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leaveForHost : 1;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leaveForAsyncHostOperation : 1;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CHECK_STACKWALK_EXCEPTION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ignoreStackWalkException: 1;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Js::ImplicitCallFlags savedImplicitCallFlags;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* returnAddrOfScriptEntryFunction;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* frameIdOfScriptExitFunction; // the frameAddres in x86, the return address in amd64/arm_soc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 * scriptContext;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struct ScriptEntryExitRecord * next;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defined(_M_IX86) &amp;&amp; defined(DBG)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* scriptEntryFS0;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EXCEPTION_CHECK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ExceptionType handledExceptionType;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static const unsigned int EvalMRUSize = 15;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typedef JsUtil::BaseDictionary&lt;DWORD_PTR, SourceContextInfo *, Recycler, PowerOf2SizePolicy&gt; SourceContextInfoMap;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typedef JsUtil::BaseDictionary&lt;uint, SourceContextInfo *, Recycler, PowerOf2SizePolicy&gt; DynamicSourceContextInfoMap;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typedef JsUtil::BaseDictionary&lt;EvalMapString, ScriptFunction*, RecyclerNonLeafAllocator, PrimeSizePolicy&gt; SecondLevelEvalCache;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typedef TwoLevelHashRecord&lt;FastEvalMapString, ScriptFunction*, SecondLevelEvalCache, EvalMapString&gt; EvalMapRecord;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typedef JsUtil::Cache&lt;FastEvalMapString, EvalMapRecord*, RecyclerNonLeafAllocator, PrimeSizePolicy, JsUtil::MRURetentionPolicy&lt;FastEvalMapString, EvalMRUSize&gt;, FastEvalMapStringComparer&gt; EvalCacheTopLevelDictionary;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typedef SList&lt;Js::FunctionProxy*, Recycler&gt; FunctionReferenceList;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typedef JsUtil::Cache&lt;EvalMapString, ParseableFunctionInfo*, RecyclerNonLeafAllocator, PrimeSizePolicy, JsUtil::MRURetentionPolicy&lt;EvalMapString, EvalMRUSize&gt;&gt; NewFunctionCache;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typedef JsUtil::BaseDictionary&lt;ParseableFunctionInfo*, ParseableFunctionInfo*, Recycler, PrimeSizePolicy, RecyclerPointerComparer&gt; ParseableFunctionInfoMap;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This is the dictionary used by script context to cache the eval.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typedef TwoLevelHashDictionary&lt;FastEvalMapString, ScriptFunction*, EvalMapRecord, EvalCacheTopLevelDictionary, EvalMapString&gt; EvalCacheDictionary;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struct PropertyStringMap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PropertyString* strLen2[80];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__inline static uint PStrMapIndex(wchar_t ch)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Assert(ch &gt;= '0' &amp;&amp; ch &lt;= 'z');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ch - '0';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ENABLE_DOM_FAST_PATH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typedef JsUtil::BaseDictionary&lt;Js::FunctionInfo*, IR::JnHelperMethod, ArenaAllocator, PowerOf2SizePolicy&gt; DOMFastPathIRHelperMap;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valid if object!= NULL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struct EnumeratedObjectCache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static const int kMaxCachedPropStrings=16;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DynamicObject* object;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DynamicType* type;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PropertyString* propertyStrings[kMaxCachedPropStrings];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validPropStrings;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Holder for all cached pointers. These are allocated on a guest arena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ensuring they cause the related objects to be pinned.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struct Cache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JavascriptString * lastNumberToStringRadix10String;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EnumeratedObjectCache enumObjCache;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JavascriptString * lastUtcTimeFromStrString;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TypePath* rootPath;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EvalCacheDictionary* evalCacheDictionary;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EvalCacheDictionary* indirectEvalCacheDictionary;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NewFunctionCache* newFunctionCache;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RegexPatternMruMap *dynamicRegexMap;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SourceContextInfoMap* sourceContextInfoMap;   // maps host provided context cookie to the URL of the script buffer passed.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DynamicSourceContextInfoMap* dynamicSourceContextInfoMap;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SourceContextInfo* noContextSourceContextInfo;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SRCINFO* noContextGlobalSourceInfo;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SRCINFO const ** moduleSrcInfo;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class ScriptContext : public ScriptContextBase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friend class LowererMD;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friend class RemoteScriptContext;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public: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static DWORD GetThreadContextOffset() { return offsetof(ScriptContext, threadContext);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static DWORD GetOptimizationOverridesOffset() { return offsetof(ScriptContext, optimizationOverrides);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static DWORD GetRecyclerOffset() { return offsetof(ScriptContext, recycler);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static DWORD GetNumberAllocatorOffset() { return offsetof(ScriptContext, numberAllocator);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static DWORD GetAsmIntDbValOffset() { return offsetof(ScriptContext, retAsmIntDbVal);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 *next;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 *prev;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double retAsmIntDbVal; // stores the double &amp; float result for Asm interpreter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AsmJsSIMDValue retAsmSimdVal; // stores raw simd result for Asm interpreter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static DWORD GetAsmSimdValOffset() { return offsetof(ScriptContext, retAsmSimdVal);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ScriptContextOptimizationOverrideInfo optimizationOverrides;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Js::JavascriptMethod CurrentThunk;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Js::JavascriptMethod CurrentCrossSiteThunk;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Js::JavascriptMethod DeferredParsingThunk;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Js::JavascriptMethod DeferredDeserializationThunk;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Js::JavascriptMethod DispatchDefaultInvoke;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Js::JavascriptMethod DispatchProfileInoke;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typedef HRESULT (*GetDocumentContextFunction)(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ScriptContext *pContext,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Js::FunctionBody *pFunctionBody,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IDebugDocumentContext **ppDebugDocumentContext);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GetDocumentContextFunction GetDocumentContext;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typedef HRESULT (*CleanupDocumentContextFunction)(ScriptContext *pContext);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CleanupDocumentContextFunction CleanupDocumentContext;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const ScriptContextBase* GetScriptContextBase() const { return static_cast&lt;const ScriptContextBase*&gt;(this);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DoUndeferGlobalFunctions() const;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IsUndeclBlockVar(Var var) const { return this-&gt;javascriptLibrary-&gt;IsUndeclBlockVar(var);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TrackPid(const PropertyRecord* propertyRecord);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TrackPid(PropertyId propertyId);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IsTrackedPropertyId(Js::PropertyId propertyId);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InvalidateHostObjects()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AssertMsg(!isClosed, "Host Object invalidation should occur before the engine is fully closed. Figure our how isClosed got set beforehand.");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isInvalidatedForHostObjects =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IsInvalidatedForHostObjects()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isInvalidatedForHostObjects;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ENABLE_JS_ETW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EmitStackTraceEvent(__in UINT64 operationID, __in USHORT maxFrameCount, bool emitV2AsyncStackEvent);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SetIsDiagnosticsScriptContext(bool set) { this-&gt;isDiagnosticsScriptContext = set;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IsDiagnosticsScriptContext() const { return this-&gt;isDiagnosticsScriptContext;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IsInNonDebugMode() const;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IsInSourceRundownMode() const;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IsInDebugMode() const;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IsInDebugOrSourceRundownMode() const;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IsRunningScript() const { return this-&gt;threadContext-&gt;GetScriptEntryExit() != nullptr;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typedef JsUtil::List&lt;RecyclerWeakReference&lt;Utf8SourceInfo&gt;*, Recycler, false, Js::WeakRefFreeListedRemovePolicy&gt; CalleeSourceList;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RecyclerRootPtr&lt;CalleeSourceList&gt; calleeUtf8SourceInfoList;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AddCalleeSourceInfoToList(Utf8SourceInfo* sourceInfo);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HaveCalleeSources() { return calleeUtf8SourceInfoList &amp;&amp; !calleeUtf8SourceInfoList-&gt;Empty();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template&lt;class TMapFunction&gt;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MapCalleeSources(TMapFunction map)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(this-&gt;HaveCalleeSources())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calleeUtf8SourceInfoList-&gt;Map([&amp;](uint i, RecyclerWeakReference&lt;Js::Utf8SourceInfo&gt;* sourceInfoWeakRef)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if (calleeUtf8SourceInfoList-&gt;IsItemValid(i))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Js::Utf8SourceInfo* sourceInfo = sourceInfoWeakRef-&gt;Get();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map(sourceInfo);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(calleeUtf8SourceInfoList)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calleeUtf8SourceInfoList.Unroot(this-&gt;GetRecycler());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ASMJS_PLAT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inline AsmJsCodeGenerator* GetAsmJsCodeGenerator() const{return asmJsCodeGenerator;}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AsmJsCodeGenerator* InitAsmJsCodeGenerator();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IsExceptionWrapperForBuiltInsEnabled();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IsEnumerateNonUserFunctionsOnly() const { return m_enumerateNonUserFunctionsOnly;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IsTraceDomCall() const { return !!m_fTraceDomCall;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static bool IsExceptionWrapperForBuiltInsEnabled(ScriptContext* scriptContext);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static bool IsExceptionWrapperForHelpersEnabled(ScriptContext* scriptContext);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InlineCache * GetValueOfInlineCache() const { return valueOfInlineCache;}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InlineCache * GetToStringInlineCache() const { return toStringInlineCache;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FunctionBody * GetFakeGlobalFuncForUndefer() const { return fakeGlobalFuncForUndefer;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SetFakeGlobalFuncForUndefer(FunctionBody * func) { fakeGlobalFuncForUndefer.Root(func, GetRecycler());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private: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PropertyStringMap* propertyStrings[80];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JavascriptFunction* GenerateRootFunction(ParseNodePtr parseTree, uint sourceIndex, Parser* parser, ulong grfscr, CompileScriptException * pse, const wchar_t *rootDisplayName);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typedef void (*EventHandler)(ScriptContext *);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 ** entryInScriptContextWithInlineCachesRegistry;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 ** entryInScriptContextWithIsInstInlineCachesRegistry;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 ** registeredPrototypeChainEnsuredToHaveOnlyWritableDataPropertiesScriptContext;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ArenaAllocator generalAllocator;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ENABLE_BASIC_TELEMETRY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ArenaAllocator telemetryAllocator;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ArenaAllocator dynamicProfileInfoAllocator;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InlineCacheAllocator inlineCacheAllocator;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IsInstInlineCacheAllocator isInstInlineCacheAllocator;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ArenaAllocator* interpreterArena;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ArenaAllocator* guestArena;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ArenaAllocator* diagnosticArena;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** bindRefChunkCurrent;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** bindRefChunkEnd;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startupComplete; // Indicates if the heuristic startup phase for this script context is complete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isInvalidatedForHostObjects;  // Indicates that we've invalidate all objects in the host so stop calling them.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isEnumeratingRecyclerObjects; // Indicates this scriptContext is enumerating recycler objects. Used by recycler enumerating callbacks to filter out other unrelated scriptContexts.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m_enumerateNonUserFunctionsOnly; // Indicates that recycler enumeration callback will consider only non-user functions (which are built-ins, external, winrt etc).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ThreadContext* threadContext;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TypeId  directHostTypeId;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InlineCache * valueOfInlineCache;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InlineCache * toStringInlineCache;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typedef JsUtil::BaseHashSet&lt;Js::PropertyId, ArenaAllocator&gt; PropIdSetForConstProp;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PropIdSetForConstProp * intConstPropsOnGlobalObject;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PropIdSetForConstProp * intConstPropsOnGlobalUserObject;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* firstInterpreterFrameReturnAddress;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SEPARATE_ARENA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ArenaAllocator sourceCodeAllocator;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ArenaAllocator regexAllocator;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NEED_MISC_ALLOCATOR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ArenaAllocator miscAllocator;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JsUtil::BaseHashSet&lt;void *, ArenaAllocator&gt; bindRef;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m_iProfileSession;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PROFILE_EXEC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ScriptContextProfiler * profiler;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isProfilerCreated;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disableProfiler;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ensureParentInfo;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Profiler * CreateProfiler();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PROFILE_MEM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profileMemoryDump;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PROFILE_STRINGS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StringProfiler* stringProfiler;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RecyclerRootPtr&lt;FunctionBody&gt; fakeGlobalFuncForUndefer;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public: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PROFILE_TYPES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convertNullToSimpleCount;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convertNullToSimpleDictionaryCount;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convertNullToDictionaryCount;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convertDeferredToDictionaryCount;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convertDeferredToSimpleDictionaryCount;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convertSimpleToDictionaryCount;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convertSimpleToSimpleDictionaryCount;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convertPathToDictionaryCount1;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convertPathToDictionaryCount2;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convertPathToDictionaryCount3;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convertPathToDictionaryCount4;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convertPathToSimpleDictionaryCount;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convertSimplePathToPathCount;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convertSimpleDictionaryToDictionaryCount;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convertSimpleSharedDictionaryToNonSharedCount;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convertSimpleSharedToNonSharedCount;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simplePathTypeHandlerCount;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pathTypeHandlerCount;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promoteCount;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cacheCount;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branchCount;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maxPathLength;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typeCount[TypeIds_Limit];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instanceCount[TypeIds_Limit];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PROFILE_BAILOUT_RECORD_MEMORY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__int64 bailOutRecordBytes;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__int64 bailOutOffsetBytes;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__int64 codeSize;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 PROFILE_OBJECT_LITERALS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objectLiteralInstanceCount;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objectLiteralPathCount;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objectLiteralCount[TypePath::MaxPathTypeHandlerLength];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objectLiteralSimpleDictionaryCount;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uint32 objectLiteralMaxLength;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objectLiteralPromoteCount;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objectLiteralCacheCount;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objectLiteralBranchCount;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DBG_DUMP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uint byteCodeDataSize;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uint byteCodeAuxiliaryDataSize;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uint byteCodeAuxiliaryContextDataSize;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uint byteCodeHistogram[OpCode::ByteCodeLast];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uint32 forinCache;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uint32 forinNoCache;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BGJIT_STATS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uint interpretedCount;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uint funcJITCount;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uint loopJITCount;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uint bytecodeJITCount;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uint interpretedCallsHighPri;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uint maxFuncInterpret;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uint jitCodeUsed;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uint funcJitCodeUsed;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uint speculativeJitCount;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>#ifdef REJIT_STATS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Used to store bailout stats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typedef JsUtil::BaseDictionary&lt;uint, uint, ArenaAllocator&gt; BailoutStatsMap;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struct RejitStats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uint *m_rejitReasonCounts;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BailoutStatsMap* m_bailoutReasonCounts;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uint  m_totalRejits;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uint  m_totalBailouts;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RejitStats(ScriptContext *scriptContext) : m_totalRejits(0), m_totalBailouts(0)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m_rejitReasonCounts = AnewArrayZ(scriptContext-&gt;GeneralAllocator(), uint, NumRejitReasons);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m_bailoutReasonCounts = Anew(scriptContext-&gt;GeneralAllocator(), BailoutStatsMap, scriptContext-&gt;GeneralAllocator());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LogDataForFunctionBody(Js::FunctionBody *body, uint idx, bool isRejit);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LogRejit(Js::FunctionBody *body, uint reason);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LogBailout(Js::FunctionBody *body, uint kind);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Used to centrally collect stats for all function bodies.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typedef JsUtil::WeaklyReferencedKeyDictionary&lt;const Js::FunctionBody, RejitStats*&gt; RejitStatsMap;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RejitStatsMap* rejitStatsMap;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BailoutStatsMap *bailoutReasonCounts;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uint *rejitReasonCounts;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ENABLE_BASIC_TELEMETRY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private: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ScriptContextTelemetry* telemetry;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public: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ScriptContextTelemetry&amp; GetTelemetry();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HasTelemetry();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INLINE_CACHE_STATS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Used to store inline cache stats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struct CacheData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uint hits;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uint misses;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uint collisions;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bool isGetCache;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Js::PropertyId propertyId;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CacheData() : hits(0), misses(0), collisions(0), isGetCache(false), propertyId(Js::PropertyIds::_none) {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This is a strongly referenced dictionary, since we want to know hit rates for dead caches.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typedef JsUtil::BaseDictionary&lt;const Js::PolymorphicInlineCache*, CacheData*, Recycler&gt; CacheDataMap;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CacheDataMap *cacheDataMap;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LogCacheUsage(Js::PolymorphicInlineCache *cache, bool isGet, Js::PropertyId propertyId, bool hit, bool collision);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FIELD_ACCESS_STATS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typedef SList&lt;FieldAccessStatsPtr, Recycler&gt; FieldAccessStatsList;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struct FieldAccessStatsEntry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RecyclerWeakReference&lt;FunctionBody&gt;* functionBodyWeakRef;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FieldAccessStatsList stats;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FieldAccessStatsEntry(RecyclerWeakReference&lt;FunctionBody&gt;* functionBodyWeakRef, Recycler* recycler)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: functionBodyWeakRef(functionBodyWeakRef), stats(recycler) {}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typedef JsUtil::BaseDictionary&lt;uint, FieldAccessStatsEntry*, Recycler&gt; FieldAccessStatsByFunctionNumberMap;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FieldAccessStatsByFunctionNumberMap* fieldAccessStatsByFunctionNumber;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RecordFieldAccessStats(FunctionBody* functionBody, FieldAccessStatsPtr fieldAccessStats);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MISSING_PROPERTY_STATS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missingPropertyMisses;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missingPropertyHits;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missingPropertyCacheAttempts;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RecordMissingPropertyMiss();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RecordMissingPropertyHit();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RecordMissingPropertyCacheAttempt();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IsIntConstPropertyOnGlobalObject(Js::PropertyId propId);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TrackIntConstPropertyOnGlobalObject(Js::PropertyId propId);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IsIntConstPropertyOnGlobalUserObject(Js::PropertyId propertyId);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TrackIntConstPropertyOnGlobalUserObject(Js::PropertyId propertyId);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private: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Regex globals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ENABLE_REGEX_CONFIG_OPTIONS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UnifiedRegex::DebugWriter* regexDebugWriter;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UnifiedRegex::RegexStatsDatabase* regexStatsDatabase;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UnifiedRegex::TrigramAlphabet* trigramAlphabet;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UnifiedRegex::RegexStacks *regexStacks;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FunctionReferenceList* dynamicFunctionReference;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uint dynamicFunctionReferenceDepth;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JsUtil::Stack&lt;Var&gt;* operationStack;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Recycler* recycler;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RecyclerJavascriptNumberAllocator numberAllocator;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ScriptConfiguration config;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CharClassifier *charClassifier;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DisableJIT-TODO: Switch this to Dynamic thunk ifdef instead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InterpreterThunkEmitter* interpreterThunkEmitter;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BackgroundParser *backgroundParser;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ASMJS_PLAT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InterpreterThunkEmitter* asmJsInterpreterThunkEmitter;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AsmJsCodeGenerator* asmJsCodeGenerator;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typedef JsUtil::BaseDictionary&lt;void *, SList&lt;AsmJsScriptFunction *&gt;*, ArenaAllocator&gt; AsmFunctionMap;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AsmFunctionMap* asmJsEnvironmentMap;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ArenaAllocator* debugTransitionAlloc;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NativeCodeGenerator* nativeCodeGen;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TIME_ZONE_INFORMATION timeZoneInfo;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uint lastTimeZoneUpdateTickCount;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DaylightTimeHelper daylightTimeHelper;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HostScriptContext * hostScriptContext;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HaltCallback* scriptEngineHaltCallback;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EventHandler scriptStartEventHandler;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EventHandler scriptEndEventHandler;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FAULT_INJECTION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EventHandler disposeScriptByFaultInjectionEventHandler;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JsUtil::BaseDictionary&lt;uint, JavascriptString *, ArenaAllocator&gt; integerStringMap;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double lastNumberToStringRadix10;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double lastUtcTimeFromStr;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ENABLE_PROFILE_INFO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referencesSharedDynamicSourceContextInfo;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We could delay the actual close after callRootLevel is 0.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this is to indicate the actual close is called once only.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isScriptContextActuallyClosed;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isInitialized;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isCloningGlobal;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fastDOMenabled;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hasRegisteredInlineCache;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hasRegisteredIsInstInlineCache;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deferredBody;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isPerformingNonreentrantWork;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isDiagnosticsScriptContext;   // mentions that current script context belongs to the diagnostics OM.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size_t sourceSize;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CleanSourceListInternal(bool calledDuringMark);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typedef JsUtil::List&lt;RecyclerWeakReference&lt;Utf8SourceInfo&gt;*, Recycler, false, Js::FreeListedRemovePolicy&gt; SourceList;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RecyclerRootPtr&lt;SourceList&gt; sourceList;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IActiveScriptProfilerHeapEnum* heapEnum;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Profiler Probes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In future these can be list of callbacks ?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Profiler Callback information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IActiveScriptProfilerCallback *m_pProfileCallback;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m_fTraceFunctionCall;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m_fTraceNativeFunctionCall;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DWORD m_dwEventMask;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IActiveScriptProfilerCallback2 *m_pProfileCallback2;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m_fTraceDomCall;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m_inProfileCallback;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ENABLE_PROFILE_INFO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DBG_DUMP || defined(DYNAMIC_PROFILE_STORAGE) || defined(RUNTIME_DATA_COLLECTION)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RecyclerRootPtr&lt;SListBase&lt;DynamicProfileInfo *&gt;&gt; profileInfoList;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DEBUG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static int scriptContextCount;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List of weak reference dictionaries. We'll walk through them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and clean them up post-collection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IWeakReferenceDictionary objects are added to this list by calling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// RegisterWeakReferenceDictionary. If you use JsUtil::WeakReferenceDictionary,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which also exposes the IWeakReferenceDictionary interface, it'll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automatically register the dictionary on the script context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SListBase&lt;JsUtil::IWeakReferenceDictionary*&gt; weakReferenceDictionaryList;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isWeakReferenceDictionaryListCleared;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typedef void(*RaiseMessageToDebuggerFunctionType)(ScriptContext *, DEBUG_EVENT_INFO_TYPE, LPCWSTR, LPCWSTR);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RaiseMessageToDebuggerFunctionType raiseMessageToDebuggerFunctionType;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typedef void(*TransitionToDebugModeIfFirstSourceFn)(ScriptContext *, Utf8SourceInfo *);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TransitionToDebugModeIfFirstSourceFn transitionToDebugModeIfFirstSourceFn;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ENABLE_DOM_FAST_PATH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Theoretically we can put this in ThreadContext; don't want to keep the dictionary forever, and preserve the possibility of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using JavascriptFunction as key.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DOMFastPathIRHelperMap* domFastPathIRHelperMap;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ScriptContext(ThreadContext* threadContext);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InitializeAllocations();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InitializePreGlobal();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InitializePostGlobal();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Source Info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EnsureSourceContextInfoMap();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EnsureDynamicSourceContextInfoMap();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uint moduleSrcInfoCount;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RUNTIME_DATA_COLLECTION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time_t createTime;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wchar_t const * url;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PrintStats();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LeaveScriptStartCore(void * frameAddress, bool leaveForHost);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InternalClose();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DebugContext* debugContext;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public: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static const int kArrayMatchCh=72;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static const int kMaxArrayMatchIndex=8192;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short arrayMatchItems[kArrayMatchCh];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arrayMatchInit;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LEAK_REPORT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LeakReport::UrlRecord * urlRecord;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isRootTrackerScriptContext;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DaylightTimeHelper *GetDaylightTimeHelper() { return &amp;daylightTimeHelper;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IsClosed() const { return isClosed;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IsActuallyClosed() const { return isScriptContextActuallyClosed;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IsClosedNativeCodeGenerator() const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!nativeCodeGen || ::IsClosedNativeCodeGenerator(nativeCodeGen);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SetDirectHostTypeId(TypeId typeId) {directHostTypeId = typeId;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TypeId GetDirectHostTypeId() const { return directHostTypeId;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TypePath* GetRootPath() { return cache-&gt;rootPath;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ENABLE_DOM_FAST_PATH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DOMFastPathIRHelperMap* EnsureDOMFastPathIRHelperMap();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wchar_t const * GetUrl() const { return url;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SetUrl(BSTR bstr);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RUNTIME_DATA_COLLECTION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time_t GetCreateTime() const { return createTime;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uint GetAllocId() const { return allocId;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InitializeArrayMatch()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(!arrayMatchInit)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for (int i=0;i&lt;kArrayMatchCh;i++)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arrayMatchItems[i]= -1;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arrayMatchInit=true;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HEAP_ENUMERATION_VALIDATION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IsInitialized() { return this-&gt;isInitialized;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DebugContext* GetDebugContext() const { return this-&gt;debugContext;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uint callCount;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Guest arena allocated cache holding references that need to be pinned.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Cache* cache;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if the current context is for webworker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DWORD webWorkerId;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static ScriptContext * New(ThreadContext * threadContext);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static void Delete(ScriptContext* scriptContext);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~ScriptContext();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PROFILE_TYPES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ProfileTypes();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PROFILE_OBJECT_LITERALS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ProfileObjectLiteral();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Regex helpers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ENABLE_REGEX_CONFIG_OPTIONS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UnifiedRegex::RegexStatsDatabase* GetRegexStatsDatabase();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UnifiedRegex::DebugWriter* GetRegexDebugWriter();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RegexPatternMruMap* GetDynamicRegexMap() const;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UnifiedRegex::TrigramAlphabet* GetTrigramAlphabet() { return trigramAlphabet;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SetTrigramAlphabet(UnifiedRegex::TrigramAlphabet * trigramAlphabet);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UnifiedRegex::RegexStacks *RegexStacks();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UnifiedRegex::RegexStacks *AllocRegexStacks();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UnifiedRegex::RegexStacks *SaveRegexStacks();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RestoreRegexStacks(UnifiedRegex::RegexStacks *const contStack);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void InitializeGlobalObject();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JavascriptLibrary* GetLibrary() const { return javascriptLibrary;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const JavascriptLibraryBase* GetLibraryBase() const { return javascriptLibrary-&gt;GetLibraryBase();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IsCloningGlobal() const { return isCloningGlobal;}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PushObject(Var object);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Var PopObject();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CheckObject(Var object);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inline bool IsHeapEnumInProgress() { return GetRecycler()-&gt;IsHeapEnumInProgress();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IsInterpreted() { return config.IsNoNative();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ForceNoNative() { config.ForceNoNative();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ForceNative() { config.ForceNative();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ScriptConfiguration const * GetConfig(void) const { return &amp;config;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CharClassifier const * GetCharClassifier(void) const;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ThreadContext * GetThreadContext() const { return threadContext;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TIME_ZONE_INFORMATION * GetTimeZoneInfo()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uint tickCount = GetTickCount();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(tickCount - lastTimeZoneUpdateTickCount &gt; 1000)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UpdateTimeZoneInfo();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lastTimeZoneUpdateTickCount = tickCount;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&amp;timeZoneInfo;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UpdateTimeZoneInfo();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static const int MaxEvalSourceSize = 400;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IsInEvalMap(FastEvalMapString const&amp; key, BOOL isIndirect, ScriptFunction **ppFuncScript);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AddToEvalMap(FastEvalMapString const&amp; key, BOOL isIndirect, ScriptFunction *pFuncScript);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template &lt;typename TCacheType&gt;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CleanDynamicFunctionCache(TCacheType* cacheType);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CleanEvalMapCache(Js::EvalCacheTopLevelDictionary * cacheType);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template &lt;class TDelegate&gt;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MapFunction(TDelegate mapper);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template &lt;class TDelegate&gt;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FunctionBody* FindFunction(TDelegate predicate);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__inline bool EnableEvalMapCleanup() { return CONFIG_FLAG(EnableEvalMapCleanup); };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BeginDynamicFunctionReferences();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EndDynamicFunctionReferences();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RegisterDynamicFunctionReference(FunctionProxy* func);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uint GetNextSourceContextId();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IsInNewFunctionMap(EvalMapString const&amp; key, ParseableFunctionInfo **ppFuncBody);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AddToNewFunctionMap(EvalMapString const&amp; key, ParseableFunctionInfo *pFuncBody);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SourceContextInfo * GetSourceContextInfo(DWORD_PTR hostSourceContext, IActiveScriptDataCache* profileDataCache);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SourceContextInfo * GetSourceContextInfo(uint hash);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SourceContextInfo * CreateSourceContextInfo(uint hash, DWORD_PTR hostSourceContext);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SourceContextInfo * CreateSourceContextInfo(DWORD_PTR hostSourceContext, wchar_t const * url, size_t len,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IActiveScriptDataCache* profileDataCache, wchar_t const * sourceMapUrl = nullptr, size_t sourceMapUrlLen = 0);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defined(LEAK_REPORT) || defined(CHECK_MEMORY_LEAK)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ClearSourceContextInfoMaps()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if (this-&gt;cache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this-&gt;cache-&gt;sourceContextInfoMap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this-&gt;cache-&gt;dynamicSourceContextInfoMap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ENABLE_PROFILE_INFO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this-&gt;referencesSharedDynamicSourceContextInfo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ENABLE_PROFILE_INFO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DBG_DUMP || defined(DYNAMIC_PROFILE_STORAGE) || defined(RUNTIME_DATA_COLLECTION)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ClearDynamicProfileList()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(profileInfoList)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profileInfoList-&gt;Reset();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profileInfoList.Unroot(this-&gt;recycler);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SListBase&lt;DynamicProfileInfo *&gt; * GetProfileInfoList() { return profileInfoList;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SRCINFO const * GetModuleSrcInfo(Js::ModuleID moduleID);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SourceContextInfoMap* GetSourceContextInfoMap()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(this-&gt;cache ? this-&gt;cache-&gt;sourceContextInfoMap :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DynamicSourceContextInfoMap* GetDynamicSourceContextInfoMap()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(this-&gt;cache ? this-&gt;cache-&gt;dynamicSourceContextInfoMap :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SetFirstInterpreterFrameReturnAddress(void * returnAddress) { firstInterpreterFrameReturnAddress = returnAddress;}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*GetFirstInterpreterFrameReturnAddress() { return firstInterpreterFrameReturnAddress;}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CleanupWeakReferenceDictionaries();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Initialize();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Close(bool inDestructor);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MarkForClose();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ENABLE_PROJECTION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SetHostType(long hostType) { config.SetHostType(hostType);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SetWinRTConstructorAllowed(bool allowed) { config.SetWinRTConstructorAllowed(allowed);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SetProjectionTargetVersion(DWORD version) { config.SetProjectionTargetVersion(version);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SetCanOptimizeGlobalLookupFlag(BOOL f){ config.SetCanOptimizeGlobalLookupFlag(f);}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CanOptimizeGlobalLookup(){ return config.CanOptimizeGlobalLookup();}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IsClosed() { return isClosed;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IsFastDOMEnabled() { return fastDOMenabled;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SetFastDOMenabled();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VerifyAlive(BOOL isJSFunction = FALSE, ScriptContext* requestScriptContext 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VerifyAliveWithHostContext(BOOL isJSFunction, HostScriptContext* requestHostScriptContext);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AddFunctionBodyToPropIdMap(FunctionBody* body);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BindReference(void* addr);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InitPropertyStringMap(int i);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PropertyString* AddPropertyString2(const Js::PropertyRecord* propertyRecord);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PropertyString* CachePropertyString2(const Js::PropertyRecord* propertyRecord);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PropertyString* GetPropertyString2(wchar_t ch1, wchar_t ch2);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void FindPropertyRecord(__in LPCWSTR pszPropertyName, __in int propertyNameLength, PropertyRecord const** propertyRecord);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JsUtil::List&lt;const RecyclerWeakReference&lt;Js::PropertyRecord const&gt;*&gt;* FindPropertyIdNoCase(__in LPCWSTR pszPropertyName, __in int propertyNameLength);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FindPropertyRecord(JavascriptString* pstName, PropertyRecord const** propertyRecord);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PropertyRecord const * GetPropertyName(PropertyId propertyId);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PropertyRecord const * GetPropertyNameLocked(PropertyId propertyId);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GetOrAddPropertyRecord(JsUtil::CharacterBuffer&lt;WCHAR&gt; const&amp; propName, PropertyRecord const** propertyRecord);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template &lt;size_t N&gt; void GetOrAddPropertyRecord(const wchar_t(&amp;propertyName)[N], PropertyRecord const** propertyRecord)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GetOrAddPropertyRecord(propertyName, N - 1, propertyRecord);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PropertyId GetOrAddPropertyIdTracked(JsUtil::CharacterBuffer&lt;WCHAR&gt; const&amp; propName);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template &lt;size_t N&gt; PropertyId GetOrAddPropertyIdTracked(const wchar_t(&amp;propertyName)[N])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GetOrAddPropertyIdTracked(propertyName, N - 1);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PropertyId GetOrAddPropertyIdTracked(__in_ecount(propertyNameLength) LPCWSTR pszPropertyName, __in int propertyNameLength);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GetOrAddPropertyRecord(__in_ecount(propertyNameLength) LPCWSTR pszPropertyName, __in int propertyNameLength, PropertyRecord const** propertyRecord);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IsNumericPropertyId(PropertyId propertyId, uint32* value);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RegisterWeakReferenceDictionary(JsUtil::IWeakReferenceDictionary* weakReferenceDictionary);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ResetWeakReferenceDicitionaryList() { weakReferenceDictionaryList.Reset();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ReserveStaticTypeIds(__in int first, __in int last);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TypeId ReserveTypeIds(int count);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TypeId CreateTypeId();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WellKnownHostType GetWellKnownHostType(Js::TypeId typeId) { return threadContext-&gt;GetWellKnownHostType(typeId);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SetWellKnownHostTypeId(WellKnownHostType wellKnownType, Js::TypeId typeId) { threadContext-&gt;SetWellKnownHostTypeId(wellKnownType, typeId);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JavascriptFunction* LoadScript(const wchar_t* script, SRCINFO const * pSrcInfo, CompileScriptException * pse, bool isExpression, bool disableDeferredParse, bool isByteCodeBufferForLibrary, Utf8SourceInfo** ppSourceInfo, const wchar_t *rootDisplayName, bool disableAsmJs = false);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JavascriptFunction* LoadScript(LPCUTF8 script, size_t cb, SRCINFO const * pSrcInfo, CompileScriptException * pse, bool isExpression, bool disableDeferredParse, bool isByteCodeBufferForLibrary, Utf8SourceInfo** ppSourceInfo, const wchar_t *rootDisplayName, bool disableAsmJs = false);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ArenaAllocator* GeneralAllocator() { return &amp;generalAllocator;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ENABLE_BASIC_TELEMETRY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ArenaAllocator* TelemetryAllocator() { return &amp;telemetryAllocator;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SEPARATE_ARENA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ArenaAllocator* SourceCodeAllocator() { return &amp;sourceCodeAllocator;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ArenaAllocator* RegexAllocator() { return &amp;regexAllocator;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ArenaAllocator* SourceCodeAllocator() { return &amp;generalAllocator;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ArenaAllocator* RegexAllocator() { return &amp;generalAllocator;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NEED_MISC_ALLOCATOR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ArenaAllocator* MiscAllocator() { return &amp;miscAllocator;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InlineCacheAllocator* GetInlineCacheAllocator() { return &amp;inlineCacheAllocator;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IsInstInlineCacheAllocator* GetIsInstInlineCacheAllocator() { return &amp;isInstInlineCacheAllocator;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ArenaAllocator* DynamicProfileInfoAllocator() { return &amp;dynamicProfileInfoAllocator;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ArenaAllocator* AllocatorForDiagnostics();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Js::TempArenaAllocatorObject* GetTemporaryAllocator(LPCWSTR name);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void ReleaseTemporaryAllocator(Js::TempArenaAllocatorObject* tempAllocator);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Js::TempGuestArenaAllocatorObject* GetTemporaryGuestAllocator(LPCWSTR name);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ReleaseTemporaryGuestAllocator(Js::TempGuestArenaAllocatorObject* tempAllocator);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EnsureInterpreterArena(ArenaAllocator **);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ReleaseInterpreterArena();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ArenaAllocator* GetGuestArena() const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guestArena;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ReleaseGuestArena();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Recycler* GetRecycler() const { return recycler;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RecyclerJavascriptNumberAllocator * GetNumberAllocator() { return &amp;numberAllocator;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NativeCodeGenerator * GetNativeCodeGenerator() const { return nativeCodeGen;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ENABLE_BACKGROUND_PARSING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BackgroundParser * GetBackgroundParser() const { return backgroundParser;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OnScriptStart(bool isRoot, bool isScript);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OnScriptEnd(bool isRoot, bool isForcedEnd);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template &lt;bool stackProbe, bool leaveForHost&gt;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LeaveScriptStart(void * frameAddress);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template &lt;bool leaveForHost&gt;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LeaveScriptEnd(void * frameAddress);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HostScriptContext * GetHostScriptContext() const { return hostScriptContext;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SetHostScriptContext(HostScriptContext *  hostScriptContext);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SetScriptEngineHaltCallback(HaltCallback* scriptEngine);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ClearHostScriptContext();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IActiveScriptProfilerHeapEnum* GetHeapEnum();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SetHeapEnum(IActiveScriptProfilerHeapEnum* newHeapEnum);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ClearHeapEnum();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SetScriptStartEventHandler(EventHandler eventHandler);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SetScriptEndEventHandler(EventHandler eventHandler);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FAULT_INJECTION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DisposeScriptContextByFaultInjection();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SetDisposeDisposeByFaultInjectionEventHandler(EventHandler eventHandler);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EnumeratedObjectCache* GetEnumeratedObjectCache() { return &amp;(cache-&gt;enumObjCache);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PropertyString* GetPropertyString(PropertyId propertyId);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InvalidatePropertyStringCache(PropertyId propertyId, Type* type);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JavascriptString* GetIntegerString(Var aValue);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JavascriptString* GetIntegerString(int value);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JavascriptString* GetIntegerString(uint value);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CheckEvalRestriction();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RecyclableObject* GetMissingPropertyResult(Js::RecyclableObject *instance, Js::PropertyId 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RecyclableObject* GetMissingItemResult(Js::RecyclableObject *instance, uint32 index);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RecyclableObject* GetMissingParameterValue(Js::JavascriptFunction *function, uint32 paramIndex);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RecyclableObject *GetNullPropertyResult(Js::RecyclableObject *instance, Js::PropertyId 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RecyclableObject *GetNullItemResult(Js::RecyclableObject *instance, uint32 index);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HasRecordedException() const { return threadContext-&gt;GetRecordedException() != nullptr;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Js::JavascriptExceptionObject * GetAndClearRecordedException(bool *considerPassingToDebugger 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RecordException(Js::JavascriptExceptionObject * exceptionObject, bool propagateToDebugger = false);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__declspec(noreturn) void RethrowRecordedException(JavascriptExceptionObject::HostWrapperCreateFuncType hostWrapperCreateFunc);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IsNativeAddress(void * codeAddr);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uint SaveSourceCopy(Utf8SourceInfo* sourceInfo, int cchLength, bool isCesu8);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SaveSourceCopy(Utf8SourceInfo* const sourceInfo, int cchLength, bool isCesu8, uint * index);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uint SaveSourceNoCopy(Utf8SourceInfo* sourceInfo, int cchLength, bool isCesu8);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Utf8SourceInfo* CloneSourceCrossContext(Utf8SourceInfo* crossContextSourceInfo, SRCINFO const* srcInfo 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CloneSources(ScriptContext* sourceContext);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Utf8SourceInfo* GetSource(uint sourceIndex);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uint SourceCount() const { return (uint)sourceList-&gt;Count();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CleanSourceList() { CleanSourceListInternal(false);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SourceList* GetSourceList() const { return sourceList;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IsItemValidInSourceList(int index);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template &lt;typename TFunction&gt;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MapScript(TFunction mapper)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this-&gt;sourceList-&gt;Map([mapper] (int, RecyclerWeakReference&lt;Utf8SourceInfo&gt;* sourceInfoWeakReference)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Utf8SourceInfo* strongRef = sourceInfoWeakReference-&gt;Get();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(strongRef)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mapper(strongRef);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CHECK_STACKWALK_EXCEPTION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SetIgnoreStackWalkException() {threadContext-&gt;GetScriptEntryExit()-&gt;ignoreStackWalkException = true;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For debugging scenarios where execution will go to debugging manager and come back to engine again, enforce the current EER to have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'hasCaller' property set, which will enable the stack walking across frames.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Do not call this directly, look for ENFORCE_ENTRYEXITRECORD_HASCALLER macro.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EnforceEERHasCaller() { threadContext-&gt;GetScriptEntryExit()-&gt;hasCaller = true;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SetRaiseMessageToDebuggerFunction(RaiseMessageToDebuggerFunctionType function)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raiseMessageToDebuggerFunctionType = function;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RaiseMessageToDebugger(DEBUG_EVENT_INFO_TYPE messageType, LPCWSTR message, LPCWSTR url)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(raiseMessageToDebuggerFunctionType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raiseMessageToDebuggerFunctionType(this, messageType, message, url);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SetTransitionToDebugModeIfFirstSourceFn(TransitionToDebugModeIfFirstSourceFn function)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transitionToDebugModeIfFirstSourceFn = function;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TransitionToDebugModeIfFirstSource(Utf8SourceInfo *sourceInfo)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(transitionToDebugModeIfFirstSourceFn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    transitionToDebugModeIfFirstSourceFn(this, sourceInfo);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AddSourceSize(size_t sourceSize)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this-&gt;sourceSize += sourceSize;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this-&gt;threadContext-&gt;AddSourceSize(sourceSize);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size_t GetSourceSize()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this-&gt;sourceSize;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SetDeferredBody(BOOL set)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bool old = this-&gt;deferredBody;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this-&gt;deferredBody = !!set;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old;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GetDeferredBody(void) const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this-&gt;deferredBody;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public: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RegisterAsScriptContextWithInlineCaches();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RegisterAsScriptContextWithIsInstInlineCaches();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IsRegisteredAsScriptContextWithIsInstInlineCaches();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FreeLoopBody(void* codeAddress);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FreeFunctionEntryPoint(Js::JavascriptMethod method);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private: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DoRegisterAsScriptContextWithInlineCaches();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DoRegisterAsScriptContextWithIsInstInlineCaches();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uint CloneSource(Utf8SourceInfo* 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public: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RegisterProtoInlineCache(InlineCache *pCache, PropertyId propId);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InvalidateProtoCaches(const PropertyId propertyId);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InvalidateAllProtoCaches();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RegisterStoreFieldInlineCache(InlineCache *pCache, PropertyId propId);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InvalidateStoreFieldCaches(const PropertyId propertyId);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InvalidateAllStoreFieldCaches();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RegisterIsInstInlineCache(Js::IsInstInlineCache * cache, Js::Var function);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IsIsInstInlineCacheRegistered(Js::IsInstInlineCache * cache, Js::Var function);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ClearInlineCaches();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ClearIsInstInlineCaches();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PERSISTENT_INLINE_CACHES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ClearInlineCachesWithDeadWeakRefs();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ClearScriptContextCaches();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RegisterConstructorCache(Js::PropertyId propertyId, Js::ConstructorCache* cache);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public: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RegisterPrototypeChainEnsuredToHaveOnlyWritableDataPropertiesScriptContext();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private: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DoRegisterPrototypeChainEnsuredToHaveOnlyWritableDataPropertiesScriptContext();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public: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ClearPrototypeChainEnsuredToHaveOnlyWritableDataPropertiesCaches();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public: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JavascriptString * GetLastNumberToStringRadix10(double value);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void SetLastNumberToStringRadix10(double value, JavascriptString * str);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GetLastUtcTimeFromStr(JavascriptString * str, double&amp; dbl);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SetLastUtcTimeFromStr(JavascriptString * str, double value);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IsNoContextSourceContextInfo(SourceContextInfo *sourceContextInfo) const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sourceContextInfo == cache-&gt;noContextSourceContextInfo;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IsProfiling()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(m_pProfileCallback !=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IsInProfileCallback()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m_inProfileCallback;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SourceContextInfo const * GetNoContextSourceContextInfo() const { return cache-&gt;noContextSourceContextInfo;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 GetProfileSession()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AssertMsg(m_pProfileCallback != nullptr, "Asking for profile session when we aren't in one.");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m_iProfileSession;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StartNewProfileSession()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AssertMsg(m_pProfileCallback != nullptr, "New Session when the profiler isn't set to any callback.");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m_iProfileSession++;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StopProfileSession()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AssertMsg(m_pProfileCallback == nullptr, "How to stop when there is still the callback out there");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hadProfiled;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HadProfiled() const { return hadProfiled;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SRCINFO *AddHostSrcInfo(SRCINFO const *pSrcInfo);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inline void CoreSetProfileEventMask(DWORD dwEventMask);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typedef HRESULT (*RegisterExternalLibraryType)(Js::ScriptContext *pScriptContext);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RegisterProfileProbe(IActiveScriptProfilerCallback *pProfileCallback, DWORD dwEventMask, DWORD dwContext, RegisterExternalLibraryType RegisterExternalLibrary, JavascriptMethod dispatchInvoke);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SetProfileEventMask(DWORD dwEventMask);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DeRegisterProfileProbe(HRESULT hrReason, JavascriptMethod dispatchInvoke);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RegisterScript(Js::FunctionProxy *pFunctionBody, BOOL fRegisterScript = TRUE);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Register static and dynamic scripts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RegisterAllScripts();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Iterate through utf8sourceinfo and clear debug document if they are there.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EnsureClearDebugDocument();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To be called directly only when the thread context is shutting down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ShutdownClearSourceLists();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RegisterLibraryFunction(const wchar_t *pwszObjectName, const wchar_t *pwszFunctionName, Js::PropertyId functionPropertyId, JavascriptMethod entryPoint);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HRESULT RegisterBuiltinFunctions(RegisterExternalLibraryType RegisterExternalLibrary);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RegisterDebugThunk(bool calledDuringAttach = true);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UnRegisterDebugThunk();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UpdateRecyclerFunctionEntryPointsForDebugger();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SetFunctionInRecyclerToProfileMode(bool enumerateNonUserFunctionsOnly = false);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static void SetEntryPointToProfileThunk(JavascriptFunction* function);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static void RestoreEntryPointFromProfileThunk(JavascriptFunction* function);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static void RecyclerEnumClassEnumeratorCallback(void *address, size_t size);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static void RecyclerFunctionCallbackForDebugger(void *address, size_t size);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static ushort ProcessNameAndGetLength(Js::StringBuilder&lt;ArenaAllocator&gt;* nameBuffer, const WCHAR* name);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ASMJS_PLAT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TransitionEnvironmentForDebugger(ScriptFunction * scriptFunction);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RecreateNativeCodeGenerator();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OnDebuggerAttached();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OnDebuggerDetached();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OnDebuggerAttachedDetached(bool attach);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InitializeDebugging();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IsForceNoNative();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IsEnumeratingRecyclerObjects() const { return isEnumeratingRecyclerObjects;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private: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class AutoEnumeratingRecyclerObjects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public: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AutoEnumeratingRecyclerObjects(ScriptContext* scriptContext):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m_scriptContext(scriptContext)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Assert(!m_scriptContext-&gt;IsEnumeratingRecyclerObjects());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m_scriptContext-&gt;isEnumeratingRecyclerObjects =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~AutoEnumeratingRecyclerObjects()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Assert(m_scriptContext-&gt;IsEnumeratingRecyclerObjects());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m_scriptContext-&gt;isEnumeratingRecyclerObjects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private: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ScriptContext* m_scriptContext;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EDIT_AND_CONTINUE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private: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ScriptEditQuery* activeScriptEditQuery;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BeginScriptEditEnumFunctions(ScriptEditQuery* scriptEditQuery) { Assert(!activeScriptEditQuery); activeScriptEditQuery = scriptEditQuery;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EndScriptEditEnumFunctions() { Assert(activeScriptEditQuery); activeScriptEditQuery = nullptr;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public: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ScriptEditQuery* GetActiveScriptEditQuery() const { return activeScriptEditQuery;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class AutoScriptEditEnumFunctions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public: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AutoScriptEditEnumFunctions(ScriptContext* scriptContext, ScriptEditQuery* scriptEditQuery) : m_scriptContext(scriptContext)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scriptContext-&gt;BeginScriptEditEnumFunctions(scriptEditQuery);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~AutoScriptEditEnumFunctions() { m_scriptContext-&gt;EndScriptEditEnumFunctions();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private: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ScriptContext* m_scriptContext;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private: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typedef JsUtil::BaseDictionary&lt;JavascriptMethod, Js::PropertyId, ArenaAllocator, PrimeSizePolicy&gt; BuiltinFunctionIdDictionary;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BuiltinFunctionIdDictionary *m_pBuiltinFunctionIdMap;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Js::PropertyId GetFunctionNumber(JavascriptMethod entryPoint);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static const wchar_t* CopyString(const wchar_t* str, size_t charCount, ArenaAllocator* alloc);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static charcount_t AppendWithEscapeCharacters(Js::StringBuilder&lt;ArenaAllocator&gt;* stringBuilder, const WCHAR* sourceString, charcount_t sourceStringLen, WCHAR escapeChar, WCHAR charToEscape);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public: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DYNAMIC_INTERPRETER_THUNK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JavascriptMethod GetNextDynamicAsmJsInterpreterThunk(PVOID* ppDynamicInterpreterThunk);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JavascriptMethod GetNextDynamicInterpreterThunk(PVOID* ppDynamicInterpreterThunk);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IsDynamicInterpreterThunk(void* address);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ReleaseDynamicInterpreterThunk(BYTE* address, bool addtoFreeList);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ReleaseDynamicAsmJsInterpreterThunk(BYTE* address, bool addtoFreeList);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SetProfileMode(BOOL fSet);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static JavascriptMethod GetProfileModeThunk(JavascriptMethod entryPoint);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static Var ProfileModeThunk_DebugModeWrapper(JavascriptFunction* function, ScriptContext* scriptContext, JavascriptMethod entryPoint, Arguments&amp; args);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GetProfileInfo(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JavascriptFunction* function,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PROFILER_TOKEN &amp;scriptId,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PROFILER_TOKEN &amp;functionId);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static Var DebugProfileProbeThunk(RecyclableObject* function, CallInfo callInfo, ...);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static JavascriptMethod ProfileModeDeferredParse(ScriptFunction **function);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static Var ProfileModeDeferredParsingThunk(RecyclableObject* function, CallInfo callInfo, ...);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Thunks for deferred deserialization of function bodies from the byte code cache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static JavascriptMethod ProfileModeDeferredDeserialize(ScriptFunction* function);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static Var ProfileModeDeferredDeserializeThunk(RecyclableObject* function, CallInfo callInfo, ...);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OnScriptCompiled(PROFILER_TOKEN scriptId, PROFILER_SCRIPT_TYPE type, IUnknown *pIDebugDocumentContext);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OnFunctionCompiled(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PROFILER_TOKEN functionId,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PROFILER_TOKEN scriptId,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const WCHAR *pwszFunctionName,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const WCHAR *pwszFunctionNameHint,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IUnknown *pIDebugDocumentContext);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OnFunctionEnter(PROFILER_TOKEN scriptId, PROFILER_TOKEN functionId);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OnFunctionExit(PROFILER_TOKEN scriptId, PROFILER_TOKEN functionId);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SetDispatchProfile(bool fSet, JavascriptMethod dispatchInvoke);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OnDispatchFunctionEnter(const WCHAR *pwszFunctionName);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OnDispatchFunctionExit(const WCHAR *pwszFunctionName);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OnStartupComplete();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SaveStartupProfileAndRelease(bool isSaveOnClose = false);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static HRESULT FunctionExitSenderThunk(PROFILER_TOKEN functionId, PROFILER_TOKEN scriptId, ScriptContext *pScriptContext);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static HRESULT FunctionExitByNameSenderThunk(const wchar_t *pwszFunctionName, ScriptContext *pScriptContext);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ENABLE_PROFILE_INFO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AddDynamicProfileInfo(FunctionBody * functionBody, WriteBarrierPtr&lt;DynamicProfileInfo&gt;* dynamicProfileInfo);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 || defined(RUNTIME_DATA_COLLECTION)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uint allocId;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PROFILE_EXEC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DisableProfiler();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SetRecyclerProfiler();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SetProfilerFromScriptContext(ScriptContext * scriptContext);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ProfileBegin(Js::Phase);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ProfileEnd(Js::Phase);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ProfileSuspend(Js::Phase, Js::Profiler::SuspendRecord * suspendRecord);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ProfileResume(Js::Profiler::SuspendRecord * suspendRecord);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ProfilePrint();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IsProfilerCreated() const { return isProfilerCreated;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PROFILE_MEM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DisableProfileMemoryDumpOnDelete() { profileMemoryDump = false;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PROFILE_STRINGS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StringProfiler * GetStringProfiler(); // May be null if string profiling not enabled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public: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SetBuiltInLibraryFunction(JavascriptMethod entryPoint, JavascriptFunction* function);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JavascriptFunction* GetBuiltInLibraryFunction(JavascriptMethod entryPoint);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private: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typedef JsUtil::BaseDictionary&lt;JavascriptMethod, JavascriptFunction*, Recycler, PowerOf2SizePolicy&gt; BuiltInLibraryFunctionMap;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BuiltInLibraryFunctionMap* builtInLibraryFunctions;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RECYCLER_PERF_COUNTERS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size_t bindReferenceCount;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 * nextPendingClose;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public: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SetNextPendingClose(ScriptContext * nextPendingClose);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inline ScriptContext * GetNextPendingClose() const { return nextPendingClose;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ENABLE_MUTATION_BREAKPOINT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Keep track of all breakpoints in order to properly clean up on debugger detach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HasMutationBreakpoints();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void InsertMutationBreakpoint(Js::MutationBreakpoint *mutationBreakpoint);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class AutoDynamicCodeReference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public: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AutoDynamicCodeReference(ScriptContext* scriptContext):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m_scriptContext(scriptContext)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scriptContext-&gt;BeginDynamicFunctionReferences();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~AutoDynamicCodeReference()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m_scriptContext-&gt;EndDynamicFunctionReferences();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private: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ScriptContext* m_scriptContext;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template &lt;typename TCacheType&gt;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ScriptContext::CleanDynamicFunctionCache(TCacheType* cacheType)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Remove eval map functions that haven't been recently used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TODO: Metric based on allocation size too? So don't clean if there hasn't been much allocated?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cacheType-&gt;Clean([this](const TCacheType::KeyType&amp; key, TCacheType::ValueType value)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ENABLE_DEBUG_CONFIG_OPTIONS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(CONFIG_FLAG(DumpEvalStringOnRemoval))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Output::Print(L"EvalMap: Removing Dynamic Function String from dynamic function cache: %s\n", key.str.GetBuffer()); Output::Flush();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template &lt;class TDelegate&gt;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ScriptContext::MapFunction(TDelegate mapper)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(this-&gt;sourceList)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this-&gt;sourceList-&gt;Map([&amp;mapper](int, RecyclerWeakReference&lt;Js::Utf8SourceInfo&gt;* sourceInfo)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Utf8SourceInfo* sourceInfoStrongRef = sourceInfo-&gt;Get();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(sourceInfoStrongRef)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sourceInfoStrongRef-&gt;MapFunction(mapper);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template &lt;class TDelegate&gt;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FunctionBody* ScriptContext::FindFunction(TDelegate predicate)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FunctionBody* functionBody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this-&gt;sourceList-&gt;MapUntil([&amp;functionBody, &amp;predicate](int, RecyclerWeakReference&lt;Js::Utf8SourceInfo&gt;* sourceInfo) -&gt; bool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Utf8SourceInfo* sourceInfoStrongRef = sourceInfo-&gt;Get();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(sourceInfoStrongRef)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functionBody = sourceInfoStrongRef-&gt;FindFunction(predicate);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(functionBody)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functionBody;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#define BEGIN_TEMP_ALLOCATOR(allocator, scriptContext, name) \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Js::TempArenaAllocatorObject *temp##allocator = scriptContext-&gt;GetTemporaryAllocator(name); \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ArenaAllocator * allocator = temp##allocator-&gt;GetAllocator();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#define END_TEMP_ALLOCATOR(allocator, scriptContext) \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scriptContext-&gt;ReleaseTemporaryAllocator(temp##allocator);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#define DECLARE_TEMP_ALLOCATOR(allocator) \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Js::TempArenaAllocatorObject *temp##allocator = nullptr; \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ArenaAllocator * allocator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#define ACQUIRE_TEMP_ALLOCATOR(allocator, scriptContext, name) \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temp##allocator = scriptContext-&gt;GetTemporaryAllocator(name); \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allocator = temp##allocator-&gt;GetAllocator();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#define RELEASE_TEMP_ALLOCATOR(allocator, scriptContext) \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if (temp##allocator) \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scriptContext-&gt;ReleaseTemporaryAllocator(temp##allocator);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#define DECLARE_TEMP_GUEST_ALLOCATOR(allocator) \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Js::TempGuestArenaAllocatorObject *tempGuest##allocator = nullptr; \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ArenaAllocator * allocator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#define ACQUIRE_TEMP_GUEST_ALLOCATOR(allocator, scriptContext, name) \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tempGuest##allocator = scriptContext-&gt;GetTemporaryGuestAllocator(name); \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allocator = tempGuest##allocator-&gt;GetAllocator();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#define RELEASE_TEMP_GUEST_ALLOCATOR(allocator, scriptContext) \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if (tempGuest##allocator) \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scriptContext-&gt;ReleaseTemporaryGuestAllocator(tempGuest##allocator);</w:t>
      </w:r>
    </w:p>
    <w:p w:rsidR="00365393" w:rsidRPr="00365393" w:rsidRDefault="00365393">
      <w:pPr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br w:type="page"/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>//-------------------------------------------------------------------------------------------------------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#include "RuntimeBasePch.h"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// Parser Includes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#include "RegexCommon.h"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#include "DebugWriter.h"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#include "RegexStats.h"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#include "ByteCode\ByteCodeAPI.h"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#include "Library\ProfileString.h"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#include "Debug\DiagHelperMethodWrapper.h"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#include "BackEndAPI.h"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PROFILE_DICTIONARY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#include "DictionaryStats.h"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#include "Base\ScriptContextProfiler.h"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#include "Base\EtwTrace.h"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#include "Language\InterpreterStackFrame.h"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#include "Language\SourceDynamicProfileManager.h"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#include "Language\JavascriptStackWalker.h"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#include "Language\AsmJsTypes.h"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#include "Language\AsmJsModule.h"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ASMJS_PLAT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#include "Language\AsmJsEncoder.h"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#include "Language\AsmJsCodeGenerator.h"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ENABLE_BASIC_TELEMETRY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#include "ScriptContextTelemetry.h"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namespace Js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ScriptContext * ScriptContext::New(ThreadContext * threadContext)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AutoPtr&lt;ScriptContext&gt; scriptContext(HeapNew(ScriptContext, threadContext));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scriptContext-&gt;InitializeAllocations();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scriptContext.Detach();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ScriptContext::Delete(ScriptContext* scriptContext)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HeapDelete(scriptContext);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ScriptContext::ScriptContext(ThreadContext* threadContext) 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ScriptContextBase(),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interpreterArena(nullptr),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dynamicFunctionReference(nullptr),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moduleSrcInfoCount(0),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Regex globals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ENABLE_REGEX_CONFIG_OPTIONS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regexStatsDatabase(0),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regexDebugWriter(0),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trigramAlphabet(nullptr),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regexStacks(nullptr),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arrayMatchInit(false),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config(threadContext-&gt;GetConfig(), threadContext-&gt;IsOptimizedForManyInstances()),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ENABLE_BACKGROUND_PARSING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backgroundParser(nullptr),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nativeCodeGen(nullptr),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threadContext(threadContext),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scriptStartEventHandler(nullptr),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scriptEndEventHandler(nullptr),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FAULT_INJECTION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disposeScriptByFaultInjectionEventHandler(nullptr),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integerStringMap(this-&gt;GeneralAllocator()),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guestArena(nullptr),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raiseMessageToDebuggerFunctionType(nullptr),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transitionToDebugModeIfFirstSourceFn(nullptr),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lastTimeZoneUpdateTickCount(0),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sourceSize(0),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deferredBody(false),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isScriptContextActuallyClosed(false),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isInvalidatedForHostObjects(false),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fastDOMenabled(false),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directHostTypeId(TypeIds_GlobalObject),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isPerformingNonreentrantWork(false),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isDiagnosticsScriptContext(false),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m_enumerateNonUserFunctionsOnly(false),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recycler(threadContext-&gt;EnsureRecycler()),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CurrentThunk(DefaultEntryThunk),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CurrentCrossSiteThunk(CrossSite::DefaultThunk),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DeferredParsingThunk(DefaultDeferredParsingThunk),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DeferredDeserializationThunk(DefaultDeferredDeserializeThunk),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m_pBuiltinFunctionIdMap(nullptr),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diagnosticArena(nullptr),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hostScriptContext(nullptr),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scriptEngineHaltCallback(nullptr),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DYNAMIC_INTERPRETER_THUNK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interpreterThunkEmitter(nullptr),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ASMJS_PLAT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asmJsInterpreterThunkEmitter(nullptr),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asmJsCodeGenerator(nullptr),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generalAllocator(L"SC-General", threadContext-&gt;GetPageAllocator(), Throw::OutOfMemory),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ENABLE_BASIC_TELEMETRY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telemetryAllocator(L"SC-Telemetry", threadContext-&gt;GetPageAllocator(), Throw::OutOfMemory),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dynamicProfileInfoAllocator(L"SC-DynProfileInfo", threadContext-&gt;GetPageAllocator(), Throw::OutOfMemory),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SEPARATE_ARENA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sourceCodeAllocator(L"SC-Code", threadContext-&gt;GetPageAllocator(), Throw::OutOfMemory),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regexAllocator(L"SC-Regex", threadContext-&gt;GetPageAllocator(), Throw::OutOfMemory),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NEED_MISC_ALLOCATOR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miscAllocator(L"GC-Misc", threadContext-&gt;GetPageAllocator(), Throw::OutOfMemory),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inlineCacheAllocator(L"SC-InlineCache", threadContext-&gt;GetPageAllocator(), Throw::OutOfMemory),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isInstInlineCacheAllocator(L"SC-IsInstInlineCache", threadContext-&gt;GetPageAllocator(), Throw::OutOfMemory),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hasRegisteredInlineCache(false),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hasRegisteredIsInstInlineCache(false),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entryInScriptContextWithInlineCachesRegistry(nullptr),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entryInScriptContextWithIsInstInlineCachesRegistry(nullptr),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registeredPrototypeChainEnsuredToHaveOnlyWritableDataPropertiesScriptContext(nullptr),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cache(nullptr),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bindRefChunkCurrent(nullptr),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bindRefChunkEnd(nullptr),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firstInterpreterFrameReturnAddress(nullptr),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builtInLibraryFunctions(nullptr),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isWeakReferenceDictionaryListCleared(false)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ENABLE_PROFILE_INFO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, referencesSharedDynamicSourceContextInfo(false)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>#if DBG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, isInitialized(false)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, isCloningGlobal(false)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, bindRef(MiscAllocator())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REJIT_STATS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, rejitStatsMap(nullptr)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ENABLE_BASIC_TELEMETRY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, telemetry(nullptr)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INLINE_CACHE_STATS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, cacheDataMap(nullptr)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FIELD_ACCESS_STATS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, fieldAccessStatsByFunctionNumber(nullptr)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, webWorkerId(Js::Constants::NonWebWorkerContextId)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, url(L"")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, startupComplete(false)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, isEnumeratingRecyclerObjects(false)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EDIT_AND_CONTINUE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, activeScriptEditQuery(nullptr)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, heapEnum(nullptr)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RECYCLER_PERF_COUNTERS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, bindReferenceCount(0)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, nextPendingClose(nullptr)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, m_fTraceDomCall(FALSE)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ENABLE_DOM_FAST_PATH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, domFastPathIRHelperMap(nullptr)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, intConstPropsOnGlobalObject(nullptr)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, intConstPropsOnGlobalUserObject(nullptr)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PROFILE_STRINGS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, stringProfiler(nullptr)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PROFILE_BAILOUT_RECORD_MEMORY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, codeSize(0)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, bailOutRecordBytes(0)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, bailOutOffsetBytes(0)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, debugContext(nullptr)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// This may allocate memory and cause exception, but it is ok, as we all we have done so far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// are field init and those dtor will be called if exception occurs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threadContext-&gt;EnsureDebugManager();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// Don't use throwing memory allocation in ctor, as exception in ctor doesn't cause the dtor to be called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// potentially causing memory leaks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BEGIN_NO_EXCEPTION;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RUNTIME_DATA_COLLECTION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createTime = time(nullptr);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BGJIT_STATS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interpretedCount = maxFuncInterpret = funcJITCount = bytecodeJITCount = interpretedCallsHighPri = jitCodeUsed = funcJitCodeUsed = loopJITCount = speculativeJitCount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PROFILE_TYPES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convertNullToSimpleCount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convertNullToSimpleDictionaryCount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convertNullToDictionaryCount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convertDeferredToDictionaryCount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convertDeferredToSimpleDictionaryCount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convertSimpleToDictionaryCount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convertSimpleToSimpleDictionaryCount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convertPathToDictionaryCount1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convertPathToDictionaryCount2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convertPathToDictionaryCount3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convertPathToDictionaryCount4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convertPathToSimpleDictionaryCount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convertSimplePathToPathCount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convertSimpleDictionaryToDictionaryCount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convertSimpleSharedDictionaryToNonSharedCount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convertSimpleSharedToNonSharedCount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simplePathTypeHandlerCount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pathTypeHandlerCount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promoteCount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cacheCount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branchCount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maxPathLength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memset(typeCount, 0, sizeof(typeCount));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memset(instanceCount, 0, sizeof(instanceCount));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PROFILE_OBJECT_LITERALS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objectLiteralInstanceCount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objectLiteralPathCount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memset(objectLiteralCount, 0, sizeof(objectLiteralCount));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objectLiteralSimpleDictionaryCount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objectLiteralMaxLength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objectLiteralPromoteCount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objectLiteralCacheCount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objectLiteralBranchCount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DBG_DUMP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byteCodeDataSize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byteCodeAuxiliaryDataSize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byteCodeAuxiliaryContextDataSize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memset(byteCodeHistogram, 0, sizeof(byteCodeHistogram));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memset(propertyStrings, 0, sizeof(PropertyStringMap*)* 80);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 || defined(RUNTIME_DATA_COLLECTION)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this-&gt;allocId = threadContext-&gt;GetUnreleasedScriptContextCount();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this-&gt;hadProfiled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DBG_DUMP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forinCache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forinNoCache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callCount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threadContext-&gt;GetHiResTimer()-&gt;Reset();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PROFILE_EXEC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profiler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isProfilerCreated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disableProfiler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ensureParentInfo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PROFILE_MEM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profileMemoryDump =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m_pProfileCallback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m_pProfileCallback2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m_inProfileCallback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CleanupDocumentContext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Do this after all operations that may cause potential exceptions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threadContext-&gt;RegisterScriptContext(this);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numberAllocator.Initialize(this-&gt;GetRecycler());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DEBUG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m_iProfileSession = -1;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LEAK_REPORT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this-&gt;urlRecord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this-&gt;isRootTrackerScriptContext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PERF_COUNTER_INC(Basic, ScriptContext);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PERF_COUNTER_INC(Basic, ScriptContextActive);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END_NO_EXCEPTION;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ScriptContext::InitializeAllocations()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this-&gt;charClassifier = Anew(GeneralAllocator(), CharClassifier, 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this-&gt;valueOfInlineCache = AllocatorNewZ(InlineCacheAllocator, GetInlineCacheAllocator(), InlineCache);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this-&gt;toStringInlineCache = AllocatorNewZ(InlineCacheAllocator, GetInlineCacheAllocator(), InlineCache);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REJIT_STATS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(PHASE_STATS1(Js::ReJITPhase))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rejitReasonCounts = AnewArrayZ(GeneralAllocator(), uint, NumRejitReasons);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bailoutReasonCounts = Anew(GeneralAllocator(), BailoutStatsMap, GeneralAllocator());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ENABLE_BASIC_TELEMETRY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this-&gt;telemetry = Anew(this-&gt;TelemetryAllocator(), ScriptContextTelemetry, *this);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PROFILE_STRINGS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(Js::Configuration::Global.flags.ProfileStrings)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stringProfiler = Anew(MiscAllocator(), StringProfiler, threadContext-&gt;GetPageAllocator());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intConstPropsOnGlobalObject = Anew(GeneralAllocator(), PropIdSetForConstProp, GeneralAllocator());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intConstPropsOnGlobalUserObject = Anew(GeneralAllocator(), PropIdSetForConstProp, GeneralAllocator());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this-&gt;debugContext = HeapNew(DebugContext, 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ScriptContext::EnsureClearDebugDocument()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(this-&gt;sourceList)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this-&gt;sourceList-&gt;Map([=](uint i, RecyclerWeakReference&lt;Js::Utf8SourceInfo&gt;* sourceInfoWeakRef)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Js::Utf8SourceInfo* sourceInfo = sourceInfoWeakRef-&gt;Get();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(sourceInfo)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sourceInfo-&gt;ClearDebugDocument();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ScriptContext::ShutdownClearSourceLists()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(this-&gt;sourceList)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In the unclean shutdown case, we might not have destroyed the script context when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this is called- in which case, skip doing this work and simply release the source list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so that it doesn't show up as a leak. Since we're doing unclean shutdown, it's ok to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skip cleanup here for expediency.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(this-&gt;isClosed)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this-&gt;MapFunction([this](Js::FunctionBody* functionBody)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Assert(functionBody-&gt;GetScriptContext() == 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functionBody-&gt;CleanupSourceInfo(true);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EnsureClearDebugDocument();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Don't need the source list any more so ok to release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this-&gt;sourceList.Unroot(this-&gt;GetRecycler());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(this-&gt;calleeUtf8SourceInfoList)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this-&gt;calleeUtf8SourceInfoList.Unroot(this-&gt;GetRecycler());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ScriptContext::~ScriptContext()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Take etw rundown lock on this thread context. We are going to change/destroy this scriptContext.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AutoCriticalSection autocs(GetThreadContext()-&gt;GetEtwRundownCriticalSection());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TODO: Can we move this on Close()?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ClearHostScriptContext();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threadContext-&gt;UnregisterScriptContext(this);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Only call RemoveFromPendingClose if we are in a pending close state.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(isClosed &amp;&amp; !isScriptContextActuallyClosed)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threadContext-&gt;RemoveFromPendingClose(this);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this-&gt;isClosed =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closed = Close(true);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JIT may access number allocator. Need to close the script context first,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which will close the native code generator and abort any current job on this generator.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numberAllocator.Uninitialize();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ShutdownClearSourceLists();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(regexStacks)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Adelete(RegexAllocator(), regexStacks);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regexStacks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(javascriptLibrary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javascriptLibrary-&gt;scriptContext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javascriptLibrary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(closed)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if we just closed, we haven't unpin the object yet.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    // We need to null out the script context in the global object first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before we unpin the global object so that script context dtor doesn't get called twice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Assert(this-&gt;IsClosedNativeCodeGenerator());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this-&gt;recycler-&gt;RootRelease(globalObject);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ENABLE_BACKGROUND_PARSING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(this-&gt;backgroundParser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BackgroundParser::Delete(this-&gt;backgroundParser);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this-&gt;backgroundParser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(this-&gt;nativeCodeGen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DeleteNativeCodeGenerator(this-&gt;nativeCodeGen);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nativeCodeGen = NULL;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DYNAMIC_INTERPRETER_THUNK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(this-&gt;interpreterThunkEmitter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HeapDelete(interpreterThunkEmitter);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this-&gt;interpreterThunkEmitter = NULL;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ASMJS_PLAT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(this-&gt;asmJsInterpreterThunkEmitter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HeapDelete(asmJsInterpreterThunkEmitter);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this-&gt;asmJsInterpreterThunkEmitter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(this-&gt;asmJsCodeGenerator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HeapDelete(asmJsCodeGenerator);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this-&gt;asmJsCodeGenerator = NULL;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(this-&gt;hasRegisteredInlineCache)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TODO (PersistentInlineCaches): It really isn't necessary to clear inline caches in all script contexts.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Since this script context is being destroyed, the inline cache arena will also go away and release its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memory back to the page allocator.  Thus, we cannot leave this script context's inline caches on the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thread context's invalidation lists.  However, it should suffice to remove this script context's caches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without touching other script contexts' caches.  We could call some form of RemoveInlineCachesFromInvalidationLists()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on the inline cache allocator, which would walk all inline caches and zap values pointed to by strongRef.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clear out all inline caches to remove our proto inline caches from the thread context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threadContext-&gt;ClearInlineCaches();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Assert(!this-&gt;hasRegisteredInlineCache);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Assert(this-&gt;entryInScriptContextWithInlineCachesRegistry ==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else if (this-&gt;entryInScriptContextWithInlineCachesRegistry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UnregisterInlineCacheScriptContext may throw, set up the correct state first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ScriptContext ** entry = this-&gt;entryInScriptContextWithInlineCachesRegistry;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this-&gt;entryInScriptContextWithInlineCachesRegistry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threadContext-&gt;UnregisterInlineCacheScriptContext(entry);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(this-&gt;hasRegisteredIsInstInlineCache)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clear out all inline caches to remove our proto inline caches from the thread context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threadContext-&gt;ClearIsInstInlineCaches();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Assert(!this-&gt;hasRegisteredIsInstInlineCache);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Assert(this-&gt;entryInScriptContextWithIsInstInlineCachesRegistry ==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else if (this-&gt;entryInScriptContextWithInlineCachesRegistry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UnregisterInlineCacheScriptContext may throw, set up the correct state first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ScriptContext ** entry = this-&gt;entryInScriptContextWithInlineCachesRegistry;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this-&gt;entryInScriptContextWithInlineCachesRegistry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threadContext-&gt;UnregisterIsInstInlineCacheScriptContext(entry);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In case there is something added to the list between close and dtor, just reset the list again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this-&gt;weakReferenceDictionaryList.Reset();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PERF_COUNTER_DEC(Basic, ScriptContext);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ScriptContext::SetUrl(BSTR bstrUrl)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Assumption: this method is never called multiple times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Assert(this-&gt;url != nullptr &amp;&amp; wcslen(this-&gt;url) == 0);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charcount_t length = SysStringLen(bstrUrl) + 1; // Add 1 for the NULL.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wchar_t* urlCopy = AnewArray(this-&gt;GeneralAllocator(), wchar_t, length);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js_memcpy_s(urlCopy, (length - 1) * sizeof(wchar_t), bstrUrl, (length - 1) * sizeof(wchar_t));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urlCopy[length - 1] = L'\0';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this-&gt;url = urlCopy;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LEAK_REPORT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(Js::Configuration::Global.flags.IsEnabled(Js::LeakReportFlag))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this-&gt;urlRecord = LeakReport::LogUrl(urlCopy, this-&gt;globalObject);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uint ScriptContext::GetNextSourceContextId()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Assert(this-&gt;cache);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Assert(this-&gt;cache-&gt;sourceContextInfoMap ||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this-&gt;cache-&gt;dynamicSourceContextInfoMap);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uint nextSourceContextId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(this-&gt;cache-&gt;sourceContextInfoMap)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nextSourceContextId = this-&gt;cache-&gt;sourceContextInfoMap-&gt;Count();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(this-&gt;cache-&gt;dynamicSourceContextInfoMap)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nextSourceContextId += this-&gt;cache-&gt;dynamicSourceContextInfoMap-&gt;Count();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nextSourceContextId + 1;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Do most of the Close() work except the final release which could delete the scriptContext.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ScriptContext::InternalClose()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this-&gt;PrintStats();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isScriptContextActuallyClosed =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PERF_COUNTER_DEC(Basic, ScriptContextActive);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DBG_DUMP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(Js::Configuration::Global.flags.TraceWin8Allocations)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Output::Print(L"MemoryTrace: ScriptContext Close\n");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Output::Flush();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ENABLE_JS_ETW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EventWriteJSCRIPT_HOST_SCRIPT_CONTEXT_CLOSE(this);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ENABLE_PROFILE_INFO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BEGIN_TRANSLATE_OOM_TO_HRESULT_NESTED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DynamicProfileInfo::Save(this);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END_TRANSLATE_OOM_TO_HRESULT(hr);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DBG_DUMP || defined(DYNAMIC_PROFILE_STORAGE) || defined(RUNTIME_DATA_COLLECTION)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this-&gt;ClearDynamicProfileList();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(nativeCodeGen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Assert(!isInitialized || this-&gt;globalObject !=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CloseNativeCodeGenerator(this-&gt;nativeCodeGen);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(this-&gt;fakeGlobalFuncForUndefer)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this-&gt;fakeGlobalFuncForUndefer-&gt;Cleanup(true);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this-&gt;fakeGlobalFuncForUndefer.Unroot(this-&gt;GetRecycler());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(this-&gt;sourceList)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bool hasFunctions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this-&gt;sourceList-&gt;MapUntil([&amp;hasFunctions](int, RecyclerWeakReference&lt;Utf8SourceInfo&gt;* sourceInfoWeakRef) -&gt; bool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Utf8SourceInfo* sourceInfo = sourceInfoWeakRef-&gt;Get();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(sourceInfo)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hasFunctions = sourceInfo-&gt;HasFunctions();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return hasFunctions;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(hasFunctions)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    // We still need to walk through all the function bodies and call cleanup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because otherwise ETW events might not get fired if a GC doesn't happen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and the thread context isn't shut down cleanly (process detach case)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this-&gt;MapFunction([this](Js::FunctionBody* functionBody)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Assert(functionBody-&gt;GetScriptContext() == 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functionBody-&gt;Cleanup(/* isScriptContextClosing */ true);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JS_ETW(EtwTrace::LogSourceUnloadEvents(this));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this-&gt;GetThreadContext()-&gt;SubSourceSize(this-&gt;GetSourceSize());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DYNAMIC_INTERPRETER_THUNK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(this-&gt;interpreterThunkEmitter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this-&gt;interpreterThunkEmitter-&gt;Close();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ASMJS_PLAT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(this-&gt;asmJsInterpreterThunkEmitter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this-&gt;asmJsInterpreterThunkEmitter-&gt;Close();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Stop profiling if present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DeRegisterProfileProbe(S_OK,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</w:t>
      </w:r>
      <w:r w:rsidRPr="00365393">
        <w:rPr>
          <w:rFonts w:ascii="Consolas" w:hAnsi="Consolas" w:cs="Consolas"/>
          <w:sz w:val="18"/>
          <w:szCs w:val="18"/>
          <w:lang w:val="es-MX"/>
        </w:rPr>
        <w:t>if (this-&gt;diagnosticArena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365393">
        <w:rPr>
          <w:rFonts w:ascii="Consolas" w:hAnsi="Consolas" w:cs="Consolas"/>
          <w:sz w:val="18"/>
          <w:szCs w:val="18"/>
          <w:lang w:val="es-MX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365393">
        <w:rPr>
          <w:rFonts w:ascii="Consolas" w:hAnsi="Consolas" w:cs="Consolas"/>
          <w:sz w:val="18"/>
          <w:szCs w:val="18"/>
          <w:lang w:val="es-MX"/>
        </w:rPr>
        <w:t xml:space="preserve">            HeapDelete(this-&gt;diagnosticArena);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  <w:lang w:val="es-MX"/>
        </w:rPr>
      </w:pPr>
      <w:r w:rsidRPr="00365393">
        <w:rPr>
          <w:rFonts w:ascii="Consolas" w:hAnsi="Consolas" w:cs="Consolas"/>
          <w:sz w:val="18"/>
          <w:szCs w:val="18"/>
          <w:lang w:val="es-MX"/>
        </w:rPr>
        <w:t xml:space="preserve">            this-&gt;diagnosticArena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  <w:lang w:val="es-MX"/>
        </w:rPr>
        <w:t xml:space="preserve">        </w:t>
      </w:r>
      <w:r w:rsidRPr="00365393">
        <w:rPr>
          <w:rFonts w:ascii="Consolas" w:hAnsi="Consolas" w:cs="Consolas"/>
          <w:sz w:val="18"/>
          <w:szCs w:val="18"/>
        </w:rPr>
        <w:t>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(this-&gt;debugContext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this-&gt;debugContext-&gt;Close();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HeapDelete(this-&gt;debugContext);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this-&gt;debugContext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Need to print this out before the native code gen is deleted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which will delete the codegenProfiler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PROFILE_EXEC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(Js::Configuration::Global.flags.IsEnabled(Js::ProfileFlag))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(isProfilerCreated)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this-&gt;ProfilePrint();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(profiler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profiler-&gt;Release();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profiler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ENABLE_PROFILE_INFO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Release this only after native code gen is shut down, as there may be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profile info allocated from the SourceDynamicProfileManager arena.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The first condition might not be true if the dynamic functions have already been freed by the time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// ScriptContext closes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(referencesSharedDynamicSourceContextInfo)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For the host provided dynamic code, we may not have added any dynamic context to the dynamicSourceContextInfoMap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Assert(this-&gt;GetDynamicSourceContextInfoMap() !=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this-&gt;GetThreadContext()-&gt;ReleaseSourceDynamicProfileManagers(this-&gt;GetUrl());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RECYCLER_PERF_COUNTER_SUB(BindReference, bindReferenceCount);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(this-&gt;interpreterArena)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ReleaseInterpreterArena();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interpreterArena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(this-&gt;guestArena)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ReleaseGuestArena();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guestArena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cache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bindRefChunkCurrent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bindRefChunkEnd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builtInLibraryFunctions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pActiveScriptDirect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isWeakReferenceDictionaryListCleared =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this-&gt;weakReferenceDictionaryList.Clear(this-&gt;GeneralAllocator());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This can be null if the script context initialization threw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and InternalClose gets called in the destructor code path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(javascriptLibrary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javascriptLibrary-&gt;Uninitialize();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(registeredPrototypeChainEnsuredToHaveOnlyWritableDataPropertiesScriptContext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UnregisterPrototypeChainEnsuredToHaveOnlyWritableDataPropertiesScriptContext may throw, set up the correct state first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ScriptContext ** registeredScriptContext = registeredPrototypeChainEnsuredToHaveOnlyWritableDataPropertiesScriptContext;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ClearPrototypeChainEnsuredToHaveOnlyWritableDataPropertiesCaches();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Assert(registeredPrototypeChainEnsuredToHaveOnlyWritableDataPropertiesScriptContext ==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threadContext-&gt;UnregisterPrototypeChainEnsuredToHaveOnlyWritableDataPropertiesScriptContext(registeredScriptContext);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threadContext-&gt;ReleaseDebugManager();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bool ScriptContext::Close(bool inDestructor)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(isScriptContextActuallyClosed)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Limit the lock scope. We require the same lock in ~ScriptContext(), which may be called next.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Take etw rundown lock on this thread context. We are going to change this scriptContext.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AutoCriticalSection autocs(GetThreadContext()-&gt;GetEtwRundownCriticalSection());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InternalClose();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(!inDestructor &amp;&amp; globalObject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//A side effect of releasing globalObject that this script context could be deleted, so the release call here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//must be the last thing in close.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Assert(this-&gt;IsClosedNativeCodeGenerator());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GetRecycler()-&gt;RootRelease(globalObject);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A script context closing is a signal to the thread context that it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needs to do an idle GC independent of what the heuristics are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this-&gt;threadContext-&gt;SetForceOneIdleCollection();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PropertyString* ScriptContext::GetPropertyString2(wchar_t ch1, wchar_t ch2)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(ch1 &lt; '0' || ch1 &gt; 'z' || ch2 &lt; '0' || ch2 &gt; 'z')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NULL;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const uint i = PropertyStringMap::PStrMapIndex(ch1);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(propertyStrings[i] == NULL)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NULL;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const uint j = PropertyStringMap::PStrMapIndex(ch2);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propertyStrings[i]-&gt;strLen2[j];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ScriptContext::FindPropertyRecord(JavascriptString *pstName, PropertyRecord const ** propertyRecord)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threadContext-&gt;FindPropertyRecord(pstName, propertyRecord);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ScriptContext::FindPropertyRecord(__in LPCWSTR propertyName, __in int propertyNameLength, PropertyRecord const ** propertyRecord)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threadContext-&gt;FindPropertyRecord(propertyName, propertyNameLength, propertyRecord);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JsUtil::List&lt;const RecyclerWeakReference&lt;Js::PropertyRecord const&gt;*&gt;* ScriptContext::FindPropertyIdNoCase(__in LPCWSTR propertyName, __in int propertyNameLength)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threadContext-&gt;FindPropertyIdNoCase(this, propertyName, propertyNameLength);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PropertyId ScriptContext::GetOrAddPropertyIdTracked(JsUtil::CharacterBuffer&lt;WCHAR&gt; const&amp; propName)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Js::PropertyRecord const * propertyRecord;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threadContext-&gt;GetOrAddPropertyId(propName, &amp;propertyRecord);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this-&gt;TrackPid(propertyRecord);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propertyRecord-&gt;GetPropertyId();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ScriptContext::GetOrAddPropertyRecord(JsUtil::CharacterBuffer&lt;WCHAR&gt; const&amp; propertyName, PropertyRecord const ** propertyRecord)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threadContext-&gt;GetOrAddPropertyId(propertyName, propertyRecord);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PropertyId ScriptContext::GetOrAddPropertyIdTracked(__in_ecount(propertyNameLength) LPCWSTR propertyName, __in int propertyNameLength)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Js::PropertyRecord const * propertyRecord;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threadContext-&gt;GetOrAddPropertyId(propertyName, propertyNameLength, &amp;propertyRecord);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(propertyNameLength == 2)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CachePropertyString2(propertyRecord);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this-&gt;TrackPid(propertyRecord);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propertyRecord-&gt;GetPropertyId();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ScriptContext::GetOrAddPropertyRecord(__in_ecount(propertyNameLength) LPCWSTR propertyName, __in int propertyNameLength, PropertyRecord const ** propertyRecord)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threadContext-&gt;GetOrAddPropertyId(propertyName, propertyNameLength, propertyRecord);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(propertyNameLength == 2)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CachePropertyString2(*propertyRecord);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BOOL ScriptContext::IsNumericPropertyId(PropertyId propertyId, uint32* value)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isNumericPropertyId = threadContext-&gt;IsNumericPropertyId(propertyId, value);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DEBUG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PropertyRecord const * name = this-&gt;GetPropertyName(propertyId);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(name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Symbol properties are not numeric - description should not be used.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(name-&gt;IsSymbol())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ulong index;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BOOL isIndex = JavascriptArray::GetIndex(name-&gt;GetBuffer(), &amp;index);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(isNumericPropertyId != isIndex)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WOOB 1137798: JavascriptArray::GetIndex does not handle embedded NULLs. So if we have a property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name "1234\0", JavascriptArray::GetIndex would incorrectly accepts it as an array index property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name.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Assert((size_t)(name-&gt;GetLength()) != wcslen(name-&gt;GetBuffer()));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else if (isNumericPropertyId)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Assert((ulong)*value == index);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isNumericPropertyId;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ScriptContext::RegisterWeakReferenceDictionary(JsUtil::IWeakReferenceDictionary* weakReferenceDictionary)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this-&gt;weakReferenceDictionaryList.Prepend(this-&gt;GeneralAllocator(), weakReferenceDictionary);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RecyclableObject *ScriptContext::GetMissingPropertyResult(Js::RecyclableObject *instance, Js::PropertyId id)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GetLibrary()-&gt;GetUndefined();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RecyclableObject *ScriptContext::GetMissingItemResult(Js::RecyclableObject *instance, uint32 index)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GetLibrary()-&gt;GetUndefined();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RecyclableObject *ScriptContext::GetMissingParameterValue(Js::JavascriptFunction *function, uint32 paramIndex)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GetLibrary()-&gt;GetUndefined();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RecyclableObject *ScriptContext::GetNullPropertyResult(Js::RecyclableObject *instance, Js::PropertyId id)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GetLibrary()-&gt;GetNull();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RecyclableObject *ScriptContext::GetNullItemResult(Js::RecyclableObject *instance, uint32 index)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GetLibrary()-&gt;GetUndefined();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SRCINFO *ScriptContext::AddHostSrcInfo(SRCINFO const *pSrcInfo)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Assert(pSrcInfo !=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RecyclerNewZ(this-&gt;GetRecycler(), SRCINFO, *pSrcInfo);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PROFILE_TYPES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ScriptContext::ProfileTypes()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Output::Print(L"===============================================================================\n");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Output::Print(L"Types Profile\n");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Output::Print(L"-------------------------------------------------------------------------------\n");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Output::Print(L"Dynamic Type Conversions:\n");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Null to Simple                 %8d\n", convertNullToSimpleCount);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Deferred to SimpleMap          %8d\n", convertDeferredToSimpleDictionaryCount);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Simple to Map                  %8d\n", convertSimpleToDictionaryCount);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Simple to SimpleMap            %8d\n", convertSimpleToSimpleDictionaryCount);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Path to SimpleMap (set)        %8d\n", convertPathToDictionaryCount1);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Path to SimpleMap (delete)     %8d\n", convertPathToDictionaryCount2);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Path to SimpleMap (attribute)  %8d\n", convertPathToDictionaryCount3);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Path to SimpleMap              %8d\n", convertPathToSimpleDictionaryCount);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SimplePath to Path             %8d\n", convertSimplePathToPathCount);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Shared SimpleMap to non-shared %8d\n", convertSimpleSharedDictionaryToNonSharedCount);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Deferred to Map                %8d\n", convertDeferredToDictionaryCount);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Path to Map (accessor)         %8d\n", convertPathToDictionaryCount4);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SimpleMap to Map               %8d\n", convertSimpleDictionaryToDictionaryCount);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Path Cache Hits                %8d\n", cacheCount);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Path Branches                  %8d\n", branchCount);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Path Promotions                %8d\n", promoteCount);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Path Length (max)              %8d\n", maxPathLength);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SimplePathTypeHandlers         %8d\n", simplePathTypeHandlerCount);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PathTypeHandlers               %8d\n", pathTypeHandlerCount);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Output::Print(L"Type Statistics:                   %8s   %8s\n", L"Types", L"Instances");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Undefined                      %8d   %8d\n", typeCount[TypeIds_Undefined], instanceCount[TypeIds_Undefined]);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Null                           %8d   %8d\n", typeCount[TypeIds_Null], instanceCount[TypeIds_Null]);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Boolean                        %8d   %8d\n", typeCount[TypeIds_Boolean], instanceCount[TypeIds_Boolean]);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Integer                        %8d   %8d\n", typeCount[TypeIds_Integer], instanceCount[TypeIds_Integer]);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Number                         %8d   %8d\n", typeCount[TypeIds_Number], instanceCount[TypeIds_Number]);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Output::Print(L"    String                         %8d   %8d\n", typeCount[TypeIds_String], instanceCount[TypeIds_String]);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Object                         %8d   %8d\n", typeCount[TypeIds_Object], instanceCount[TypeIds_Object]);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Function                       %8d   %8d\n", typeCount[TypeIds_Function], instanceCount[TypeIds_Function]);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Array                          %8d   %8d\n", typeCount[TypeIds_Array], instanceCount[TypeIds_Array]);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Date                           %8d   %8d\n", typeCount[TypeIds_Date], instanceCount[TypeIds_Date] + instanceCount[TypeIds_WinRTDate]);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Symbol                         %8d   %8d\n", typeCount[TypeIds_Symbol], instanceCount[TypeIds_Symbol]);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RegEx                          %8d   %8d\n", typeCount[TypeIds_RegEx], instanceCount[TypeIds_RegEx]);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Error                          %8d   %8d\n", typeCount[TypeIds_Error], instanceCount[TypeIds_Error]);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Proxy                          %8d   %8d\n", typeCount[TypeIds_Proxy], instanceCount[TypeIds_Proxy]);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BooleanObject                  %8d   %8d\n", typeCount[TypeIds_BooleanObject], instanceCount[TypeIds_BooleanObject]);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NumberObject                   %8d   %8d\n", typeCount[TypeIds_NumberObject], instanceCount[TypeIds_NumberObject]);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StringObject                   %8d   %8d\n", typeCount[TypeIds_StringObject], instanceCount[TypeIds_StringObject]);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SymbolObject                   %8d   %8d\n", typeCount[TypeIds_SymbolObject], instanceCount[TypeIds_SymbolObject]);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GlobalObject                   %8d   %8d\n", typeCount[TypeIds_GlobalObject], instanceCount[TypeIds_GlobalObject]);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Enumerator                     %8d   %8d\n", typeCount[TypeIds_Enumerator], instanceCount[TypeIds_Enumerator]);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Int8Array                      %8d   %8d\n", typeCount[TypeIds_Int8Array], instanceCount[TypeIds_Int8Array]);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Uint8Array                     %8d   %8d\n", typeCount[TypeIds_Uint8Array], instanceCount[TypeIds_Uint8Array]);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Uint8ClampedArray              %8d   %8d\n", typeCount[TypeIds_Uint8ClampedArray], instanceCount[TypeIds_Uint8ClampedArray]);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Int16Array                     %8d   %8d\n", typeCount[TypeIds_Int16Array], instanceCount[TypeIds_Int16Array]);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Int16Array                     %8d   %8d\n", typeCount[TypeIds_Uint16Array], instanceCount[TypeIds_Uint16Array]);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Int32Array                     %8d   %8d\n", typeCount[TypeIds_Int32Array], instanceCount[TypeIds_Int32Array]);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Uint32Array                    %8d   %8d\n", typeCount[TypeIds_Uint32Array], instanceCount[TypeIds_Uint32Array]);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Float32Array                   %8d   %8d\n", typeCount[TypeIds_Float32Array], instanceCount[TypeIds_Float32Array]);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Float64Array                   %8d   %8d\n", typeCount[TypeIds_Float64Array], instanceCount[TypeIds_Float64Array]);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DataView                       %8d   %8d\n", typeCount[TypeIds_DataView], instanceCount[TypeIds_DataView]);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ModuleRoot                     %8d   %8d\n", typeCount[TypeIds_ModuleRoot], instanceCount[TypeIds_ModuleRoot]);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HostObject                     %8d   %8d\n", typeCount[TypeIds_HostObject], instanceCount[TypeIds_HostObject]);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VariantDate                    %8d   %8d\n", typeCount[TypeIds_VariantDate], instanceCount[TypeIds_VariantDate]);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HostDispatch                   %8d   %8d\n", typeCount[TypeIds_HostDispatch], instanceCount[TypeIds_HostDispatch]);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Arguments                      %8d   %8d\n", typeCount[TypeIds_Arguments], instanceCount[TypeIds_Arguments]);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ActivationObject               %8d   %8d\n", typeCount[TypeIds_ActivationObject], instanceCount[TypeIds_ActivationObject]);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Map                            %8d   %8d\n", typeCount[TypeIds_Map], instanceCount[TypeIds_Map]);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Set                            %8d   %8d\n", typeCount[TypeIds_Set], instanceCount[TypeIds_Set]);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WeakMap                        %8d   %8d\n", typeCount[TypeIds_WeakMap], instanceCount[TypeIds_WeakMap]);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Output::Print(L"    WeakSet                        %8d   %8d\n", typeCount[TypeIds_WeakSet], instanceCount[TypeIds_WeakSet]);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ArrayIterator                  %8d   %8d\n", typeCount[TypeIds_ArrayIterator], instanceCount[TypeIds_ArrayIterator]);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MapIterator                    %8d   %8d\n", typeCount[TypeIds_MapIterator], instanceCount[TypeIds_MapIterator]);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SetIterator                    %8d   %8d\n", typeCount[TypeIds_SetIterator], instanceCount[TypeIds_SetIterator]);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StringIterator                 %8d   %8d\n", typeCount[TypeIds_StringIterator], instanceCount[TypeIds_StringIterator]);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Generator                      %8d   %8d\n", typeCount[TypeIds_Generator], instanceCount[TypeIds_Generator]);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!DBG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** Instance statistics only available on debug builds...\n");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PROFILE_OBJECT_LITERALS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ScriptContext::ProfileObjectLiteral()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Output::Print(L"===============================================================================\n");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Object Lit Instances created.. %d\n", objectLiteralInstanceCount);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Object Lit Path Types......... %d\n", objectLiteralPathCount);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Object Lit Simple Map......... %d\n", objectLiteralSimpleDictionaryCount);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Object Lit Max # of properties %d\n", objectLiteralMaxLength);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Object Lit Promote count...... %d\n", objectLiteralPromoteCount);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Object Lit Cache Hits......... %d\n", objectLiteralCacheCount);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Object Lit Branch count....... %d\n", objectLiteralBranchCount);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for (int i = 0; i &lt; TypePath::MaxPathTypeHandlerLength; i++)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(objectLiteralCount[i] != 0)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Output::Print(L"    Object Lit properties [ %2d] .. %d\n", i, objectLiteralCount[i]);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Regex helpers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ENABLE_REGEX_CONFIG_OPTIONS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UnifiedRegex::RegexStatsDatabase* ScriptContext::GetRegexStatsDatabase()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(regexStatsDatabase == 0)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ArenaAllocator* allocator = MiscAllocator();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regexStatsDatabase = Anew(allocator, UnifiedRegex::RegexStatsDatabase, allocator);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regexStatsDatabase;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UnifiedRegex::DebugWriter* ScriptContext::GetRegexDebugWriter()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(regexDebugWriter == 0)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ArenaAllocator* allocator = MiscAllocator();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regexDebugWriter = Anew(allocator, UnifiedRegex::DebugWriter);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regexDebugWriter;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bool ScriptContext::DoUndeferGlobalFunctions() const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CONFIG_FLAG(DeferTopLevelTillFirstCall) &amp;&amp; !AutoSystemInfo::Data.IsLowMemoryProcess();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RegexPatternMruMap* ScriptContext::GetDynamicRegexMap() const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Assert(!isScriptContextActuallyClosed);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Assert(guestArena);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Assert(cache);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Assert(cache-&gt;dynamicRegexMap);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cache-&gt;dynamicRegexMap;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ScriptContext::SetTrigramAlphabet(UnifiedRegex::TrigramAlphabet * trigramAlphabet)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this-&gt;trigramAlphabet = trigramAlphabet;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UnifiedRegex::RegexStacks *ScriptContext::RegexStacks()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UnifiedRegex::RegexStacks * stacks = regexStacks;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(stacks)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stacks;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AllocRegexStacks();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UnifiedRegex::RegexStacks * ScriptContext::AllocRegexStacks()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Assert(this-&gt;regexStacks ==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UnifiedRegex::RegexStacks * stacks = Anew(RegexAllocator(), UnifiedRegex::RegexStacks, threadContext-&gt;GetPageAllocator());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this-&gt;regexStacks = stacks;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stacks;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UnifiedRegex::RegexStacks *ScriptContext::SaveRegexStacks()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Assert(regexStacks);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const auto saved = regexStacks;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regexStacks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saved;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ScriptContext::RestoreRegexStacks(UnifiedRegex::RegexStacks *const stacks)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Assert(stacks);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Assert(stacks != regexStacks);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(regexStacks)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Adelete(RegexAllocator(), regexStacks);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regexStacks = stacks;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Js::TempArenaAllocatorObject* ScriptContext::GetTemporaryAllocator(LPCWSTR name)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this-&gt;threadContext-&gt;GetTemporaryAllocator(name);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ScriptContext::ReleaseTemporaryAllocator(Js::TempArenaAllocatorObject* tempAllocator)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AssertMsg(tempAllocator != nullptr, "tempAllocator should not be null");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this-&gt;threadContext-&gt;ReleaseTemporaryAllocator(tempAllocator);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Js::TempGuestArenaAllocatorObject* ScriptContext::GetTemporaryGuestAllocator(LPCWSTR name)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this-&gt;threadContext-&gt;GetTemporaryGuestAllocator(name);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ScriptContext::ReleaseTemporaryGuestAllocator(Js::TempGuestArenaAllocatorObject* tempGuestAllocator)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AssertMsg(tempGuestAllocator != nullptr, "tempAllocator should not be null");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this-&gt;threadContext-&gt;ReleaseTemporaryGuestAllocator(tempGuestAllocator);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ScriptContext::InitializePreGlobal()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this-&gt;guestArena = this-&gt;GetRecycler()-&gt;CreateGuestArena(L"Guest", Throw::OutOfMemory);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ENABLE_PROFILE_INFO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DBG_DUMP || defined(DYNAMIC_PROFILE_STORAGE) || defined(RUNTIME_DATA_COLLECTION)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(DynamicProfileInfo::NeedProfileInfoList())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this-&gt;profileInfoList.Root(RecyclerNew(this-&gt;GetRecycler(), SListBase&lt;DynamicProfileInfo *&gt;), recycler);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AutoCriticalSection critSec(this-&gt;threadContext-&gt;GetEtwRundownCriticalSection());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this-&gt;cache = AnewStructZ(guestArena, Cache);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this-&gt;cache-&gt;rootPath = TypePath::New(recycler);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this-&gt;cache-&gt;dynamicRegexMap =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RegexPatternMruMap::New(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recycler,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REGEX_CONFIG_FLAG(DynamicRegexMruListSize) &lt;= 0 ? 16 : REGEX_CONFIG_FLAG(DynamicRegexMruListSize));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SourceContextInfo* sourceContextInfo = RecyclerNewStructZ(this-&gt;GetRecycler(), SourceContextInfo);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sourceContextInfo-&gt;dwHostSourceContext = Js::Constants::NoHostSourceContext;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sourceContextInfo-&gt;isHostDynamicDocument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sourceContextInfo-&gt;sourceContextId = Js::Constants::NoSourceContext;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this-&gt;cache-&gt;noContextSourceContextInfo = sourceContextInfo;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SRCINFO* srcInfo = RecyclerNewStructZ(this-&gt;GetRecycler(), SRCINFO);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srcInfo-&gt;sourceContextInfo = this-&gt;cache-&gt;noContextSourceContextInfo;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srcInfo-&gt;moduleID = kmodGlobal;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this-&gt;cache-&gt;noContextGlobalSourceInfo = srcInfo;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ENABLE_BACKGROUND_PARSING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(PHASE_ON1(Js::ParallelParsePhase))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this-&gt;backgroundParser = BackgroundParser::New(this);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Create the native code gen before the profiler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this-&gt;nativeCodeGen = NewNativeCodeGenerator(this);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PROFILE_EXEC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this-&gt;CreateProfiler();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FIELD_ACCESS_STATS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this-&gt;fieldAccessStatsByFunctionNumber = RecyclerNew(this-&gt;recycler, FieldAccessStatsByFunctionNumberMap, recycler);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BindReference(this-&gt;fieldAccessStatsByFunctionNumber);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this-&gt;operationStack = Anew(GeneralAllocator(), JsUtil::Stack&lt;Var&gt;, GeneralAllocator());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this-&gt;GetDebugContext()-&gt;Initialize();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Tick::InitType();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ScriptContext::Initialize()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SmartFPUControl defaultControl;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InitializePreGlobal();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InitializeGlobalObject();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InitializePostGlobal();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ScriptContext::InitializePostGlobal()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this-&gt;GetDebugContext()-&gt;GetProbeContainer()-&gt;Initialize(this);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AssertMsg(this-&gt;CurrentThunk == DefaultEntryThunk, "Creating non default thunk while initializing");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AssertMsg(this-&gt;DeferredParsingThunk == DefaultDeferredParsingThunk, "Creating non default thunk while initializing");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AssertMsg(this-&gt;DeferredDeserializationThunk == DefaultDeferredDeserializeThunk, "Creating non default thunk while initializing");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(!sourceList)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AutoCriticalSection critSec(threadContext-&gt;GetEtwRundownCriticalSection());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sourceList.Root(RecyclerNew(this-&gt;GetRecycler(), SourceList, this-&gt;GetRecycler()), this-&gt;GetRecycler());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DYNAMIC_INTERPRETER_THUNK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interpreterThunkEmitter = HeapNew(InterpreterThunkEmitter, this-&gt;GetThreadContext()-&gt;GetAllocationPolicyManager(),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SourceCodeAllocator(), Js::InterpreterStackFrame::InterpreterThunk);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ASMJS_PLAT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asmJsInterpreterThunkEmitter = HeapNew(InterpreterThunkEmitter, this-&gt;GetThreadContext()-&gt;GetAllocationPolicyManager(),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SourceCodeAllocator(), Js::InterpreterStackFrame::InterpreterAsmThunk);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JS_ETW(EtwTrace::LogScriptContextLoadEvent(this));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JS_ETW(EventWriteJSCRIPT_HOST_SCRIPT_CONTEXT_START(this));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PROFILE_EXEC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(profiler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this-&gt;threadContext-&gt;GetRecycler()-&gt;SetProfiler(profiler-&gt;GetProfiler(), profiler-&gt;GetBackgroundRecyclerProfiler());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this-&gt;javascriptLibrary-&gt;DumpLibraryByteCode();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isInitialized =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ASMJS_PLAT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AsmJsCodeGenerator* ScriptContext::InitAsmJsCodeGenerator()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if( !asmJsCodeGenerator 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asmJsCodeGenerator = HeapNew( AsmJsCodeGenerator, this 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asmJsCodeGenerator;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ScriptContext::MarkForClose()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SaveStartupProfileAndRelease(true);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this-&gt;isClosed =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LEAK_REPORT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(this-&gt;isRootTrackerScriptContext)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this-&gt;GetThreadContext()-&gt;ClearRootTrackerScriptContext(this);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(!threadContext-&gt;IsInScript())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Close(FALSE);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threadContext-&gt;AddToPendingScriptContextCloseList(this);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ScriptContext::InitializeGlobalObject()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GlobalObject * localGlobalObject = GlobalObject::New(this);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GetRecycler()-&gt;RootAddRef(localGlobalObject);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Assigned the global Object after we have successfully AddRef (in case of OOM)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globalObject = localGlobalObject;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globalObject-&gt;Initialize(this);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ArenaAllocator* ScriptContext::AllocatorForDiagnostics()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(this-&gt;diagnosticArena ==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this-&gt;diagnosticArena = HeapNew(ArenaAllocator, L"Diagnostic", this-&gt;GetThreadContext()-&gt;GetDebugManager()-&gt;GetDiagnosticPageAllocator(), Throw::OutOfMemory);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Assert(this-&gt;diagnosticArena !=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this-&gt;diagnosticArena;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ScriptContext::PushObject(Var object)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operationStack-&gt;Push(object);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Var ScriptContext::PopObject()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operationStack-&gt;Pop();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BOOL ScriptContext::CheckObject(Var object)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operationStack-&gt;Contains(object);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ScriptContext::SetHostScriptContext(HostScriptContext *  hostScriptContext)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Assert(this-&gt;hostScriptContext ==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this-&gt;hostScriptContext = hostScriptContext;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PROFILE_EXEC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this-&gt;ensureParentInfo =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Enables chakradiag to get the HaltCallBack pointer that is implemented by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the ScriptEngine.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ScriptContext::SetScriptEngineHaltCallback(HaltCallback* scriptEngine)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Assert(this-&gt;scriptEngineHaltCallback == NULL);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Assert(scriptEngine != NULL);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this-&gt;scriptEngineHaltCallback = scriptEngine;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ScriptContext::ClearHostScriptContext()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(this-&gt;hostScriptContext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this-&gt;hostScriptContext-&gt;Delete();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PROFILE_EXEC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this-&gt;ensureParentInfo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IActiveScriptProfilerHeapEnum* ScriptContext::GetHeapEnum()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Assert(this-&gt;GetThreadContext());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this-&gt;GetThreadContext()-&gt;GetHeapEnum();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ScriptContext::SetHeapEnum(IActiveScriptProfilerHeapEnum* newHeapEnum)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Assert(this-&gt;GetThreadContext());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this-&gt;GetThreadContext()-&gt;SetHeapEnum(newHeapEnum);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ScriptContext::ClearHeapEnum()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Assert(this-&gt;GetThreadContext());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this-&gt;GetThreadContext()-&gt;ClearHeapEnum();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BOOL ScriptContext::VerifyAlive(BOOL isJSFunction, ScriptContext* requestScriptContext)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(isClosed)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(!requestScriptContext)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requestScriptContext = this;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ENABLE_PROFILE_INFO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(!GetThreadContext()-&gt;RecordImplicitException())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(isJSFunction)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Js::JavascriptError::MapAndThrowError(requestScriptContext, JSERR_CantExecute);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Js::JavascriptError::MapAndThrowError(requestScriptContext, E_ACCESSDENIED);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ScriptContext::VerifyAliveWithHostContext(BOOL isJSFunction, HostScriptContext* requestHostScriptContext)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(requestHostScriptContext)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VerifyAlive(isJSFunction, requestHostScriptContext-&gt;GetScriptContext());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Assert(!GetThreadContext()-&gt;GetIsThreadBound() || !GetHostScriptContext()-&gt;HasCaller());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VerifyAlive(isJSFunction, NULL);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PropertyRecord const * ScriptContext::GetPropertyName(PropertyId propertyId)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threadContext-&gt;GetPropertyName(propertyId);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PropertyRecord const * ScriptContext::GetPropertyNameLocked(PropertyId propertyId)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threadContext-&gt;GetPropertyNameLocked(propertyId);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ScriptContext::InitPropertyStringMap(int i)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propertyStrings[i] = AnewStruct(GeneralAllocator(), PropertyStringMap);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memset(propertyStrings[i]-&gt;strLen2, 0, sizeof(PropertyString*)* 80);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ScriptContext::TrackPid(const PropertyRecord* propertyRecord)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(IsBuiltInPropertyId(propertyRecord-&gt;GetPropertyId()) || propertyRecord-&gt;IsBound())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(-1 != this-&gt;GetLibrary()-&gt;EnsureReferencedPropertyRecordList()-&gt;AddNew(propertyRecord))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RECYCLER_PERF_COUNTER_INC(PropertyRecordBindReference);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ScriptContext::TrackPid(PropertyId propertyId)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(IsBuiltInPropertyId(propertyId))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const PropertyRecord* propertyRecord = this-&gt;GetPropertyName(propertyId);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Assert(propertyRecord !=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this-&gt;TrackPid(propertyRecord);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bool ScriptContext::IsTrackedPropertyId(Js::PropertyId propertyId)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(IsBuiltInPropertyId(propertyId))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const PropertyRecord* propertyRecord = this-&gt;GetPropertyName(propertyId);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Assert(propertyRecord !=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(propertyRecord-&gt;IsBound())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JavascriptLibrary::ReferencedPropertyRecordHashSet * referencedPropertyRecords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= this-&gt;GetLibrary()-&gt;GetReferencedPropertyRecordList();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referencedPropertyRecords &amp;&amp; referencedPropertyRecords-&gt;Contains(propertyRecord);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PropertyString* ScriptContext::AddPropertyString2(const Js::PropertyRecord* propString)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const wchar_t* buf = propString-&gt;GetBuffer();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const uint i = PropertyStringMap::PStrMapIndex(buf[0]);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(propertyStrings[i] == NULL)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InitPropertyStringMap(i);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const uint j = PropertyStringMap::PStrMapIndex(buf[1]);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(propertyStrings[i]-&gt;strLen2[j] == NULL &amp;&amp; !isClosed)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propertyStrings[i]-&gt;strLen2[j] = GetLibrary()-&gt;CreatePropertyString(propString, this-&gt;GeneralAllocator());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this-&gt;TrackPid(propString);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propertyStrings[i]-&gt;strLen2[j];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PropertyString* ScriptContext::CachePropertyString2(const PropertyRecord* propString)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Assert(propString-&gt;GetLength() == 2);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const wchar_t* propertyName = propString-&gt;GetBuffer();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((propertyName[0] &lt;= 'z') &amp;&amp; (propertyName[1] &lt;= 'z') &amp;&amp; (propertyName[0] &gt;= '0') &amp;&amp; (propertyName[1] &gt;= '0') &amp;&amp; ((propertyName[0] &gt; '9') || (propertyName[1] &gt; '9')))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AddPropertyString2(propString);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NULL;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PropertyString* ScriptContext::GetPropertyString(PropertyId propertyId)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PropertyStringCacheMap* propertyStringMap = this-&gt;GetLibrary()-&gt;EnsurePropertyStringMap();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PropertyString *string;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RecyclerWeakReference&lt;PropertyString&gt;* stringReference;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(propertyStringMap-&gt;TryGetValue(propertyId, &amp;stringReference))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string = stringReference-&gt;Get();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(string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return string;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const Js::PropertyRecord* propertyName = this-&gt;GetPropertyName(propertyId);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string = this-&gt;GetLibrary()-&gt;CreatePropertyString(propertyName);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propertyStringMap-&gt;Item(propertyId, recycler-&gt;CreateWeakReferenceHandle(string));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string;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ScriptContext::InvalidatePropertyStringCache(PropertyId propertyId, Type* type)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PropertyStringCacheMap* propertyStringMap = this-&gt;javascriptLibrary-&gt;GetPropertyStringMap();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(propertyStringMap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PropertyString *string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RecyclerWeakReference&lt;PropertyString&gt;* stringReference;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(propertyStringMap-&gt;TryGetValue(propertyId, &amp;stringReference))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string = stringReference-&gt;Get();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(string)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PropertyCache const* cache = string-&gt;GetPropertyCache();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(cache-&gt;type == type)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string-&gt;ClearPropertyCache();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ScriptContext::CleanupWeakReferenceDictionaries()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(!isWeakReferenceDictionaryListCleared)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SListBase&lt;JsUtil::IWeakReferenceDictionary*&gt;::Iterator iter(&amp;this-&gt;weakReferenceDictionaryList);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while (iter.Next())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JsUtil::IWeakReferenceDictionary* weakReferenceDictionary = iter.Data();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weakReferenceDictionary-&gt;Cleanup();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JavascriptString* ScriptContext::GetIntegerString(Var aValue)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this-&gt;GetIntegerString(TaggedInt::ToInt32(aValue));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JavascriptString* ScriptContext::GetIntegerString(uint value)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(value &lt;= INT_MAX)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this-&gt;GetIntegerString((int)value);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TaggedInt::ToString(value, 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JavascriptString* ScriptContext::GetIntegerString(int value)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Optimize for 0-9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(0 &lt;= value &amp;&amp; value &lt;= 9)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GetLibrary()-&gt;GetCharStringCache().GetStringForCharA('0' + static_cast&lt;char&gt;(value));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JavascriptString *string;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(!this-&gt;integerStringMap.TryGetValue(value, &amp;string))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Add the string to hash table cache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Don't add if table is getting too full.  We'll be holding on to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too many strings, and table lookup will become too slow.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(this-&gt;integerStringMap.Count() &gt; 1024)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Use recycler memory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string = TaggedInt::ToString(value, 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wchar_t stringBuffer[20];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TaggedInt::ToBuffer(value, stringBuffer, _countof(stringBuffer));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string = JavascriptString::NewCopySzFromArena(stringBuffer, this, this-&gt;GeneralAllocator());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this-&gt;integerStringMap.AddNew(value, string);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string;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ScriptContext::CheckEvalRestriction()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Var domError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HostScriptContext* hostScriptContext = this-&gt;GetHostScriptContext();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BEGIN_LEAVE_SCRIPT(this)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(!FAILED(hr = hostScriptContext-&gt;CheckEvalRestriction()))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hr = hostScriptContext-&gt;HostExceptionFromHRESULT(hr, &amp;domError);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END_LEAVE_SCRIPT(this);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(FAILED(hr))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Js::JavascriptError::MapAndThrowError(this, hr);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(domError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JavascriptExceptionOperators::Throw(domError, 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AssertMsg(false, "We should have thrown by now.");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Js::JavascriptError::MapAndThrowError(this, E_FAIL);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JavascriptFunction* ScriptContext::LoadScript(const wchar_t* script, SRCINFO const * pSrcInfo, CompileScriptException * pse, bool isExpression, bool disableDeferredParse, bool isByteCodeBufferForLibrary, Utf8SourceInfo** ppSourceInfo, const wchar_t *rootDisplayName, bool disableAsmJs)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(pSrcInfo ==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pSrcInfo = this-&gt;cache-&gt;noContextGlobalSourceInfo;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Assert(!this-&gt;threadContext-&gt;IsScriptActive());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Assert(pse !=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try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AUTO_NESTED_HANDLED_EXCEPTION_TYPE((ExceptionType)(ExceptionType_OutOfMemory | ExceptionType_StackOverflow));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Js::AutoDynamicCodeReference dynamicFunctionReference(this);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Convert to UTF8 and then load that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size_t length = wcslen(script);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(!IsValidCharCount(length))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Js::Throw::OutOfMemory();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Allocate memory for the UTF8 output buffer.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We need at most 3 bytes for each Unicode code point.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The + 1 is to include the terminating NUL.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Nit:  Technically, we know that the NUL only needs 1 byte instead of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3, but that's difficult to express in a SAL annotation for "EncodeInto".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size_t cbUtf8Buffer = AllocSizeMath::Mul(AllocSizeMath::Add(length , 1), 3);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LPUTF8 utf8Script = RecyclerNewArrayLeafTrace(this-&gt;GetRecycler(), utf8char_t, cbUtf8Buffer);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size_t cbNeeded = utf8::EncodeIntoAndNullTerminate(utf8Script, script, static_cast&lt;charcount_t&gt;(length));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DBG_DUMP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(Js::Configuration::Global.flags.TraceMemory.IsEnabled(Js::ParsePhase) &amp;&amp; Configuration::Global.flags.Verbose)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Output::Print(L"Loading script.\n"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L"  Unicode (in bytes)    %u\n"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L"  UTF-8 size (in bytes) %u\n"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L"  Expected savings      %d\n", length * sizeof(wchar_t), cbNeeded, length * sizeof(wchar_t)-cbNeeded);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Free unused bytes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Assert(cbNeeded + 1 &lt;= cbUtf8Buffer);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*ppSourceInfo = Utf8SourceInfo::New(this, utf8Script, (int)length, cbNeeded, pSrcInfo);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Parse and execute the JavaScript file.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HRESULT hr;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Parser parser(this);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SourceContextInfo * sourceContextInfo = pSrcInfo-&gt;sourceContextInfo;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Invoke the parser, passing in the global function name, which we will then run to execute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the script.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This is global function called from jc or scriptengine::parse, in both case we can return the value to the caller.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ULONG grfscr = fscrGlobalCode | (isExpression ? fscrReturnExpression : 0);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(!disableDeferredParse &amp;&amp; (length &gt; Parser::GetDeferralThreshold(sourceContextInfo-&gt;IsSourceProfileLoaded())))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grfscr |= fscrDeferFncParse;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(disableAsmJs)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grfscr |= fscrNoAsmJs;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(PHASE_FORCE1(Js::EvalCompilePhase))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pretend it is eval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grfscr |= (fscrEval | fscrEvalCode);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(isByteCodeBufferForLibrary)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grfscr |= (fscrNoAsmJs | fscrNoPreJit);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ParseNodePtr parseTree;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hr = parser.ParseCesu8Source(&amp;parseTree, utf8Script, cbNeeded, grfscr, pse, &amp;sourceContextInfo-&gt;nextLocalFunctionId,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sourceContextInfo);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(*ppSourceInfo)-&gt;SetParseFlags(grfscr);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(FAILED(hr) || parseTree ==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return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Assert(length &lt; MAXLONG);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uint sourceIndex = this-&gt;SaveSourceNoCopy(*ppSourceInfo, static_cast&lt;charcount_t&gt;(length), /*isCesu8*/ true);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JavascriptFunction * pFunction = GenerateRootFunction(parseTree, sourceIndex, &amp;parser, grfscr, pse, rootDisplayName);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(pse-&gt;ei.scode == JSERR_AsmJsCompileError)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Assert(!disableAsmJs);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pse-&gt;Clear();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return LoadScript(script, pSrcInfo, pse, isExpression, disableDeferredParse, isByteCodeBufferForLibrary, ppSourceInfo, rootDisplayName, true);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(pFunction != nullptr &amp;&amp; this-&gt;IsProfiling())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RegisterScript(pFunction-&gt;GetFunctionProxy());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pFunction;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catch (Js::OutOfMemoryException)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pse-&gt;ProcessError(nullptr, E_OUTOFMEMORY,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catch (Js::StackOverflowException)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pse-&gt;ProcessError(nullptr, VBSERR_OutOfStack,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JavascriptFunction* ScriptContext::LoadScript(LPCUTF8 script, size_t cb, SRCINFO const * pSrcInfo, CompileScriptException * pse, bool isExpression, bool disableDeferredParse, bool isByteCodeBufferForLibrary, Utf8SourceInfo** ppSourceInfo, const wchar_t *rootDisplayName, bool disableAsmJs)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(pSrcInfo ==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pSrcInfo = this-&gt;cache-&gt;noContextGlobalSourceInfo;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Assert(!this-&gt;threadContext-&gt;IsScriptActive());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Assert(pse !=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try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AUTO_HANDLED_EXCEPTION_TYPE((ExceptionType)(ExceptionType_OutOfMemory | ExceptionType_StackOverflow));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Js::AutoDynamicCodeReference dynamicFunctionReference(this);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Parse and execute the JavaScript file.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HRESULT hr;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Parser parser(this);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SourceContextInfo * sourceContextInfo = pSrcInfo-&gt;sourceContextInfo;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Invoke the parser, passing in the global function name, which we will then run to execute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// the script.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ULONG grfscr = fscrGlobalCode | (isExpression ? fscrReturnExpression : 0);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(!disableDeferredParse &amp;&amp; (cb &gt; Parser::GetDeferralThreshold(sourceContextInfo-&gt;IsSourceProfileLoaded())))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grfscr |= fscrDeferFncParse;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(disableAsmJs)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grfscr |= fscrNoAsmJs;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(PHASE_FORCE1(Js::EvalCompilePhase))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pretend it is eval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grfscr |= (fscrEval | fscrEvalCode);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(isByteCodeBufferForLibrary)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grfscr |= (fscrNoAsmJs | fscrNoPreJit);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DBG_DUMP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(Js::Configuration::Global.flags.TraceMemory.IsEnabled(Js::ParsePhase) &amp;&amp; Configuration::Global.flags.Verbose)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size_t length = utf8::ByteIndexIntoCharacterIndex(script, cb, utf8::doAllowThreeByteSurrogates);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Output::Print(L"Direct UTF-8 parsing.\n"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L"  Would have expanded into:   %u (in bytes)\n"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L"  UTF-8 size (in bytes):      %u (in bytes)\n"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L"  Expected savings:           %d (in bytes)\n", length * sizeof(wchar_t), cb, length * sizeof(wchar_t)-cb);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ParseNodePtr parseTree;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hr = parser.ParseUtf8Source(&amp;parseTree, script, cb, grfscr, pse, &amp;sourceContextInfo-&gt;nextLocalFunctionId,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sourceContextInfo);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(FAILED(hr) || parseTree ==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return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We do not own the memory passed into DefaultLoadScriptUtf8. We need to save it so we copy the memory.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*ppSourceInfo = Utf8SourceInfo::New(this, script, parser.GetSourceIchLim(), cb, pSrcInfo);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(*ppSourceInfo)-&gt;SetParseFlags(grfscr);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uint sourceIndex = this-&gt;SaveSourceNoCopy(*ppSourceInfo, parser.GetSourceIchLim(), /* isCesu8*/ false);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JavascriptFunction * pFunction = GenerateRootFunction(parseTree, sourceIndex, &amp;parser, grfscr, pse, rootDisplayName);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(pse-&gt;ei.scode == JSERR_AsmJsCompileError)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Assert(!disableAsmJs);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pse-&gt;Clear();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return LoadScript(script, cb, pSrcInfo, pse, isExpression, disableDeferredParse, isByteCodeBufferForLibrary, ppSourceInfo, rootDisplayName, true);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(pFunction != nullptr &amp;&amp; this-&gt;IsProfiling())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    RegisterScript(pFunction-&gt;GetFunctionProxy());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pFunction;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catch (Js::OutOfMemoryException)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pse-&gt;ProcessError(nullptr, E_OUTOFMEMORY,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catch (Js::StackOverflowException)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pse-&gt;ProcessError(nullptr, VBSERR_OutOfStack,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JavascriptFunction* ScriptContext::GenerateRootFunction(ParseNodePtr parseTree, uint sourceIndex, Parser* parser, ulong grfscr, CompileScriptException * pse, const wchar_t *rootDisplayName)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hr;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Get the source code to keep it alive during the bytecode generation process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LPCUTF8 source = this-&gt;GetSource(sourceIndex)-&gt;GetSource(L"ScriptContext::GenerateRootFunction");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Assert(source != nullptr); // Source should not have been reclaimed by now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Generate bytecode and native code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ParseableFunctionInfo* body = NULL;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 = GenerateByteCode(parseTree, grfscr, this, &amp;body, sourceIndex, false, parser, pse);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this-&gt;GetSource(sourceIndex)-&gt;SetByteCodeGenerationFlags(grfscr);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(FAILED(hr))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body-&gt;SetDisplayName(rootDisplayName);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body-&gt;SetIsTopLevel(true);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JavascriptFunction* rootFunction = javascriptLibrary-&gt;CreateScriptFunction(body);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rootFunction;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BOOL ScriptContext::ReserveStaticTypeIds(__in int first, __in int last)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threadContext-&gt;ReserveStaticTypeIds(first, last);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TypeId ScriptContext::ReserveTypeIds(int count)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threadContext-&gt;ReserveTypeIds(count);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TypeId ScriptContext::CreateTypeId()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threadContext-&gt;CreateTypeId();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ScriptContext::OnScriptStart(bool isRoot, bool isScript)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const bool isForcedEnter = this-&gt;GetDebugContext() != nullptr ? this-&gt;GetDebugContext()-&gt;GetProbeContainer()-&gt;isForcedToEnterScriptStart :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(this-&gt;scriptStartEventHandler != nullptr &amp;&amp; ((isRoot &amp;&amp; threadContext-&gt;GetCallRootLevel() == 1) || isForcedEnter))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(this-&gt;GetDebugContext()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this-&gt;GetDebugContext()-&gt;GetProbeContainer()-&gt;isForcedToEnterScriptStart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this-&gt;scriptStartEventHandler(this);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//Blue 5491: Only start codegen if isScript. Avoid it if we are not really starting script and called from risky region such as catch handler.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(isScript)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NativeCodeGenEnterScriptStart(this-&gt;GetNativeCodeGenerator());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ScriptContext::OnScriptEnd(bool isRoot, bool isForcedEnd)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((isRoot &amp;&amp; threadContext-&gt;GetCallRootLevel() == 1) || isForcedEnd)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(this-&gt;scriptEndEventHandler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this-&gt;scriptEndEventHandler(this);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FAULT_INJECTION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ScriptContext::DisposeScriptContextByFaultInjection()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(this-&gt;disposeScriptByFaultInjectionEventHandler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this-&gt;disposeScriptByFaultInjectionEventHandler(this);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template &lt;bool stackProbe, bool leaveForHost&gt;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bool ScriptContext::LeaveScriptStart(void * frameAddress)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ThreadContext * threadContext = this-&gt;threadContext;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(!threadContext-&gt;IsScriptActive())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we should have enter always.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AssertMsg(FALSE, "Leaving ScriptStart while script is not active.");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Make sure the host function will have at least 32k of stack available.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(stackProbe)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threadContext-&gt;ProbeStack(Js::Constants::MinStackCallout, 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AssertMsg(ExceptionCheck::HasStackProbe(), "missing stack probe");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threadContext-&gt;LeaveScriptStart&lt;leaveForHost&gt;(frameAddress);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template &lt;bool leaveForHost&gt;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ScriptContext::LeaveScriptEnd(void * frameAddress)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this-&gt;threadContext-&gt;LeaveScriptEnd&lt;leaveForHost&gt;(frameAddress);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explicit instantiations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template bool ScriptContext::LeaveScriptStart&lt;true, true&gt;(void * frameAddress);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template bool ScriptContext::LeaveScriptStart&lt;true, false&gt;(void * frameAddress);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template bool ScriptContext::LeaveScriptStart&lt;false, true&gt;(void * frameAddress);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template void ScriptContext::LeaveScriptEnd&lt;true&gt;(void * frameAddress);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template void ScriptContext::LeaveScriptEnd&lt;false&gt;(void * frameAddress);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bool ScriptContext::EnsureInterpreterArena(ArenaAllocator **ppAlloc)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fNew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(this-&gt;interpreterArena ==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this-&gt;interpreterArena = this-&gt;GetRecycler()-&gt;CreateGuestArena(L"Interpreter", Throw::OutOfMemory);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fNew =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*ppAlloc = this-&gt;interpreterArena;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fNew;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ScriptContext::ReleaseInterpreterArena()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AssertMsg(this-&gt;interpreterArena, "No interpreter arena to release");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(this-&gt;interpreterArena)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this-&gt;GetRecycler()-&gt;DeleteGuestArena(this-&gt;interpreterArena);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this-&gt;interpreterArena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ScriptContext::ReleaseGuestArena()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AssertMsg(this-&gt;guestArena, "No guest arena to release");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(this-&gt;guestArena)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this-&gt;GetRecycler()-&gt;DeleteGuestArena(this-&gt;guestArena);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this-&gt;guestArena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ScriptContext::SetScriptStartEventHandler(ScriptContext::EventHandler eventHandler)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AssertMsg(this-&gt;scriptStartEventHandler == nullptr, "Do not support multi-cast yet");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this-&gt;scriptStartEventHandler = eventHandler;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ScriptContext::SetScriptEndEventHandler(ScriptContext::EventHandler eventHandler)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AssertMsg(this-&gt;scriptEndEventHandler == nullptr, "Do not support multi-cast yet");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this-&gt;scriptEndEventHandler = eventHandler;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FAULT_INJECTION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ScriptContext::SetDisposeDisposeByFaultInjectionEventHandler(ScriptContext::EventHandler eventHandler)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AssertMsg(this-&gt;disposeScriptByFaultInjectionEventHandler == nullptr, "Do not support multi-cast yet");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this-&gt;disposeScriptByFaultInjectionEventHandler = eventHandler;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bool ScriptContext::SaveSourceCopy(Utf8SourceInfo* const sourceInfo, int cchLength, bool isCesu8, uint * index)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BEGIN_TRANSLATE_OOM_TO_HRESULT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*index = this-&gt;SaveSourceCopy(sourceInfo, cchLength, isCesu8);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END_TRANSLATE_OOM_TO_HRESULT(hr);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hr == S_OK;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uint ScriptContext::SaveSourceCopy(Utf8SourceInfo* sourceInfo, int cchLength, bool isCesu8)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Utf8SourceInfo* newSource = Utf8SourceInfo::Clone(this, sourceInfo);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SaveSourceNoCopy(newSource, cchLength, isCesu8);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Utf8SourceInfo* ScriptContext::CloneSourceCrossContext(Utf8SourceInfo* crossContextSourceInfo, SRCINFO const* srcInfo)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Utf8SourceInfo::CloneNoCopy(this, crossContextSourceInfo, srcInfo);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uint ScriptContext::SaveSourceNoCopy(Utf8SourceInfo* sourceInfo, int cchLength, bool isCesu8)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Assert(sourceInfo-&gt;GetScriptContext() == 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(this-&gt;IsInDebugMode() &amp;&amp; sourceInfo-&gt;debugModeSource == nullptr &amp;&amp; !sourceInfo-&gt;debugModeSourceIsEmpty)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sourceInfo-&gt;SetInDebugMode(true);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RecyclerWeakReference&lt;Utf8SourceInfo&gt;* sourceWeakRef = this-&gt;GetRecycler()-&gt;CreateWeakReferenceHandle&lt;Utf8SourceInfo&gt;(sourceInfo);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sourceInfo-&gt;SetIsCesu8(isCesu8);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sourceList-&gt;SetAtFirstFreeSpot(sourceWeakRef);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ScriptContext::CloneSources(ScriptContext* sourceContext)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sourceContext-&gt;sourceList-&gt;Map([=](int index, RecyclerWeakReference&lt;Utf8SourceInfo&gt;* sourceInfo)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Utf8SourceInfo* info = sourceInfo-&gt;Get();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(info)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CloneSource(info);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uint ScriptContext::CloneSource(Utf8SourceInfo* info)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this-&gt;SaveSourceCopy(info, info-&gt;GetCchLength(), info-&gt;GetIsCesu8());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Utf8SourceInfo* ScriptContext::GetSource(uint index)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Assert(this-&gt;sourceList-&gt;IsItemValid(index)); // This assert should be a subset of info != null- if info was null, in the last collect, we'd have invalidated the item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Utf8SourceInfo* info = this-&gt;sourceList-&gt;Item(index)-&gt;Get();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Assert(info != nullptr); // Should still be alive if this method is being called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bool ScriptContext::IsItemValidInSourceList(int index)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(index &lt; this-&gt;sourceList-&gt;Count()) &amp;&amp; this-&gt;sourceList-&gt;IsItemValid(index);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ScriptContext::RecordException(JavascriptExceptionObject * exceptionObject, bool propagateToDebugger)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Assert(this-&gt;threadContext-&gt;GetRecordedException() == nullptr || GetThreadContext()-&gt;HasUnhandledException());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this-&gt;threadContext-&gt;SetRecordedException(exceptionObject, propagateToDebugger);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exceptionObject-&gt;FillStackBackTrace();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ScriptContext::RethrowRecordedException(JavascriptExceptionObject::HostWrapperCreateFuncType hostWrapperCreateFunc)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considerPassingToDebugger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JavascriptExceptionObject * exceptionObject = this-&gt;GetAndClearRecordedException(&amp;considerPassingToDebugger);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(hostWrapperCreateFunc)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exceptionObject-&gt;SetHostWrapperCreateFunc(exceptionObject-&gt;GetScriptContext() != this ? hostWrapperCreateFunc :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JavascriptExceptionOperators::RethrowExceptionObject(exceptionObject, this, considerPassingToDebugger);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Js::JavascriptExceptionObject * ScriptContext::GetAndClearRecordedException(bool *considerPassingToDebugger)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JavascriptExceptionObject * exceptionObject = this-&gt;threadContext-&gt;GetRecordedException();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Assert(exceptionObject !=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(considerPassingToDebugger)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*considerPassingToDebugger = this-&gt;threadContext-&gt;GetPropagateException();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exceptionObject = exceptionObject-&gt;CloneIfStaticExceptionObject(this);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this-&gt;threadContext-&gt;SetRecordedException(nullptr);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exceptionObject;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bool ScriptContext::IsInEvalMap(FastEvalMapString const&amp; key, BOOL isIndirect, ScriptFunction **ppFuncScript)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EvalCacheDictionary *dict = isIndirect ? this-&gt;cache-&gt;indirectEvalCacheDictionary : this-&gt;cache-&gt;evalCacheDictionary;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(dict ==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PROFILE_EVALMAP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(Configuration::Global.flags.ProfileEvalMap)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charcount_t len = key.str.GetLength();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(dict-&gt;TryGetValue(key, ppFuncScript))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Output::Print(L"EvalMap cache hit:\t source size = %d\n", len);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Output::Print(L"EvalMap cache miss:\t source size = %d\n", len);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If eval map cleanup is false, to preserve existing behavior, add it to the eval map MRU list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success = dict-&gt;TryGetValue(key, ppFuncScript);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(success)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dict-&gt;NotifyAdd(key);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>#ifdef VERBOSE_EVAL_MAP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dict-&gt;DumpKeepAlives();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success;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ScriptContext::BeginDynamicFunctionReferences()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(this-&gt;dynamicFunctionReference ==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this-&gt;dynamicFunctionReference = RecyclerNew(this-&gt;recycler, FunctionReferenceList, this-&gt;recycler);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this-&gt;BindReference(this-&gt;dynamicFunctionReference);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this-&gt;dynamicFunctionReferenceDepth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this-&gt;dynamicFunctionReferenceDepth++;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ScriptContext::EndDynamicFunctionReferences()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Assert(this-&gt;dynamicFunctionReference !=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this-&gt;dynamicFunctionReferenceDepth--;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(this-&gt;dynamicFunctionReferenceDepth == 0)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this-&gt;dynamicFunctionReference-&gt;Clear();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ScriptContext::RegisterDynamicFunctionReference(FunctionProxy* func)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Assert(this-&gt;dynamicFunctionReferenceDepth &gt; 0);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this-&gt;dynamicFunctionReference-&gt;Push(func);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ScriptContext::AddToEvalMap(FastEvalMapString const&amp; key, BOOL isIndirect, ScriptFunction *pFuncScript)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EvalCacheDictionary *dict = isIndirect ? this-&gt;cache-&gt;indirectEvalCacheDictionary : this-&gt;cache-&gt;evalCacheDictionary;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(dict ==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EvalCacheTopLevelDictionary* evalTopDictionary = RecyclerNew(this-&gt;recycler, EvalCacheTopLevelDictionary, this-&gt;recycler);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dict = RecyclerNew(this-&gt;recycler, EvalCacheDictionary, evalTopDictionary, recycler);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(isIndirect)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this-&gt;cache-&gt;indirectEvalCacheDictionary = dict;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this-&gt;cache-&gt;evalCacheDictionary = dict;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dict-&gt;Add(key, pFuncScript);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bool ScriptContext::IsInNewFunctionMap(EvalMapString const&amp; key, ParseableFunctionInfo **ppFuncBody)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(this-&gt;cache-&gt;newFunctionCache ==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return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If eval map cleanup is false, to preserve existing behavior, add it to the eval map MRU list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success = this-&gt;cache-&gt;newFunctionCache-&gt;TryGetValue(key, ppFuncBody);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(success)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this-&gt;cache-&gt;newFunctionCache-&gt;NotifyAdd(key);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VERBOSE_EVAL_MAP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this-&gt;cache-&gt;newFunctionCache-&gt;DumpKeepAlives();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success;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ScriptContext::AddToNewFunctionMap(EvalMapString const&amp; key, ParseableFunctionInfo *pFuncBody)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(this-&gt;cache-&gt;newFunctionCache ==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this-&gt;cache-&gt;newFunctionCache = RecyclerNew(this-&gt;recycler, NewFunctionCache, this-&gt;recycler);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this-&gt;cache-&gt;newFunctionCache-&gt;Add(key, pFuncBody);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ScriptContext::EnsureSourceContextInfoMap()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(this-&gt;cache-&gt;sourceContextInfoMap ==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this-&gt;cache-&gt;sourceContextInfoMap = RecyclerNew(this-&gt;GetRecycler(), SourceContextInfoMap, this-&gt;GetRecycler());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ScriptContext::EnsureDynamicSourceContextInfoMap()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(this-&gt;cache-&gt;dynamicSourceContextInfoMap ==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this-&gt;cache-&gt;dynamicSourceContextInfoMap = RecyclerNew(this-&gt;GetRecycler(), DynamicSourceContextInfoMap, this-&gt;GetRecycler());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SourceContextInfo* ScriptContext::GetSourceContextInfo(uint hash)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SourceContextInfo * sourceContextInfo;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(this-&gt;cache-&gt;dynamicSourceContextInfoMap &amp;&amp; this-&gt;cache-&gt;dynamicSourceContextInfoMap-&gt;TryGetValue(hash, &amp;sourceContextInfo))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sourceContextInfo;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SourceContextInfo* ScriptContext::CreateSourceContextInfo(uint hash, DWORD_PTR hostSourceContext)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EnsureDynamicSourceContextInfoMap();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(this-&gt;GetSourceContextInfo(hash)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const_cast&lt;SourceContextInfo*&gt;(this-&gt;cache-&gt;noContextSourceContextInfo);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(this-&gt;cache-&gt;dynamicSourceContextInfoMap-&gt;Count() &gt; INMEMORY_CACHE_MAX_PROFILE_MANAGER)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OUTPUT_TRACE(Js::DynamicProfilePhase, L"Max of dynamic script profile info reached.\n");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return const_cast&lt;SourceContextInfo*&gt;(this-&gt;cache-&gt;noContextSourceContextInfo);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This is capped so we can continue allocating in the arena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SourceContextInfo * sourceContextInfo = RecyclerNewStructZ(this-&gt;GetRecycler(), SourceContextInfo);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sourceContextInfo-&gt;sourceContextId = this-&gt;GetNextSourceContextId();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sourceContextInfo-&gt;dwHostSourceContext = hostSourceContext;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sourceContextInfo-&gt;isHostDynamicDocument =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sourceContextInfo-&gt;hash = hash;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ENABLE_PROFILE_INFO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sourceContextInfo-&gt;sourceDynamicProfileManager = this-&gt;threadContext-&gt;GetSourceDynamicProfileManager(this-&gt;GetUrl(), hash, &amp;referencesSharedDynamicSourceContextInfo);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For the host provided dynamic code (if hostSourceContext is not NoHostSourceContext), do not add to dynamicSourceContextInfoMap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(hostSourceContext == Js::Constants::NoHostSourceContext)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this-&gt;cache-&gt;dynamicSourceContextInfoMap-&gt;Add(hash, sourceContextInfo);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sourceContextInfo;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Makes a copy of the URL to be stored in the map.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SourceContextInfo * ScriptContext::CreateSourceContextInfo(DWORD_PTR sourceContext, wchar_t const * url, size_t len,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IActiveScriptDataCache* profileDataCache, wchar_t const * sourceMapUrl /*= NULL*/, size_t sourceMapUrlLen /*= 0*/)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Take etw rundown lock on this thread context. We are going to init/add to sourceContextInfoMap.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AutoCriticalSection autocs(GetThreadContext()-&gt;GetEtwRundownCriticalSection());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EnsureSourceContextInfoMap();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Assert(this-&gt;GetSourceContextInfo(sourceContext, profileDataCache) ==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SourceContextInfo * sourceContextInfo = RecyclerNewStructZ(this-&gt;GetRecycler(), SourceContextInfo);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sourceContextInfo-&gt;sourceContextId = this-&gt;GetNextSourceContextId();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sourceContextInfo-&gt;dwHostSourceContext = sourceContext;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sourceContextInfo-&gt;isHostDynamicDocument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ENABLE_PROFILE_INFO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sourceContextInfo-&gt;sourceDynamicProfileManager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(url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sourceContextInfo-&gt;url = CopyString(url, len, this-&gt;SourceCodeAllocator());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JS_ETW(EtwTrace::LogSourceModuleLoadEvent(this, sourceContext, url));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(sourceMapUrl != nullptr &amp;&amp; sourceMapUrlLen != 0)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sourceContextInfo-&gt;sourceMapUrl = CopyString(sourceMapUrl, sourceMapUrlLen, this-&gt;SourceCodeAllocator());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ENABLE_PROFILE_INFO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(!this-&gt;startupComplete)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sourceContextInfo-&gt;sourceDynamicProfileManager = SourceDynamicProfileManager::LoadFromDynamicProfileStorage(sourceContextInfo, this, profileDataCache);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Assert(sourceContextInfo-&gt;sourceDynamicProfileManager != NULL);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this-&gt;cache-&gt;sourceContextInfoMap-&gt;Add(sourceContext, sourceContextInfo);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sourceContextInfo;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// static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const wchar_t* ScriptContext::CopyString(const wchar_t* str, size_t charCount, ArenaAllocator* alloc)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size_t length = charCount + 1; // Add 1 for the NULL.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wchar_t* copy = AnewArray(alloc, wchar_t, length);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js_wmemcpy_s(copy, length, str, charCount);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copy[length - 1] = L'\0';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copy;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SourceContextInfo *  ScriptContext::GetSourceContextInfo(DWORD_PTR sourceContext, IActiveScriptDataCache* profileDataCache)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(sourceContext == Js::Constants::NoHostSourceContext)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const_cast&lt;SourceContextInfo*&gt;(this-&gt;cache-&gt;noContextSourceContextInfo);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We only init sourceContextInfoMap, don't need to lock.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EnsureSourceContextInfoMap();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SourceContextInfo * sourceContextInfo;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(this-&gt;cache-&gt;sourceContextInfoMap-&gt;TryGetValue(sourceContext, &amp;sourceContextInfo))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ENABLE_PROFILE_INFO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(profileDataCache &amp;&amp;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sourceContextInfo-&gt;sourceDynamicProfileManager != nullptr &amp;&amp;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!sourceContextInfo-&gt;sourceDynamicProfileManager-&gt;IsProfileLoadedFromWinInet() &amp;&amp;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!this-&gt;startupComplete)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bool profileLoaded = sourceContextInfo-&gt;sourceDynamicProfileManager-&gt;LoadFromProfileCache(profileDataCache, sourceContextInfo-&gt;url);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(profileLoaded)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JS_ETW(EventWriteJSCRIPT_PROFILE_LOAD(sourceContextInfo-&gt;dwHostSourceContext, this));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sourceContextInfo;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SRCINFO const *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ScriptContext::GetModuleSrcInfo(Js::ModuleID moduleID)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(moduleSrcInfoCount &lt;= moduleID)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uint newCount = moduleID + 4;  // Preallocate 4 more slots, moduleID don't usually grow much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SRCINFO const ** newModuleSrcInfo = RecyclerNewArrayZ(this-&gt;GetRecycler(), SRCINFO const*, newCount);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memcpy(newModuleSrcInfo, cache-&gt;moduleSrcInfo, sizeof(SRCINFO const *)* moduleSrcInfoCount);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cache-&gt;moduleSrcInfo = newModuleSrcInfo;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moduleSrcInfoCount = newCount;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cache-&gt;moduleSrcInfo[0] = this-&gt;cache-&gt;noContextGlobalSourceInfo;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SRCINFO const * si = cache-&gt;moduleSrcInfo[moduleID];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(si ==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SRCINFO * newSrcInfo = RecyclerNewStructZ(this-&gt;GetRecycler(), SRCINFO);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newSrcInfo-&gt;sourceContextInfo = this-&gt;cache-&gt;noContextSourceContextInfo;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newSrcInfo-&gt;moduleID = moduleID;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cache-&gt;moduleSrcInfo[moduleID] = newSrcInfo;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si = newSrcInfo;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si;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ScriptContext::UpdateTimeZoneInfo()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GetTimeZoneInformation(&amp;timeZoneInfo);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_tzset();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PROFILE_EXEC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ScriptContext::DisableProfiler()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disableProfiler =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Profiler *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ScriptContext::CreateProfiler()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Assert(profiler ==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(Js::Configuration::Global.flags.IsEnabled(Js::ProfileFlag))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this-&gt;profiler = NoCheckHeapNew(ScriptContextProfiler);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this-&gt;profiler-&gt;Initialize(GetThreadContext()-&gt;GetPageAllocator(), threadContext-&gt;GetRecycler());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CreateProfilerNativeCodeGen(this-&gt;nativeCodeGen, this-&gt;profiler);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this-&gt;isProfilerCreated =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Profiler * oldProfiler = this-&gt;threadContext-&gt;GetRecycler()-&gt;GetProfiler();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this-&gt;threadContext-&gt;GetRecycler()-&gt;SetProfiler(this-&gt;profiler-&gt;GetProfiler(), this-&gt;profiler-&gt;GetBackgroundRecyclerProfiler());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return oldProfiler;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ScriptContext::SetRecyclerProfiler()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Assert(Js::Configuration::Global.flags.IsEnabled(Js::ProfileFlag));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AssertMsg(this-&gt;profiler != nullptr, "Profiler tag is supplied but the profiler pointer is NULL");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(this-&gt;ensureParentInfo)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this-&gt;hostScriptContext-&gt;EnsureParentInfo();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this-&gt;ensureParentInfo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this-&gt;GetRecycler()-&gt;SetProfiler(this-&gt;profiler-&gt;GetProfiler(), this-&gt;profiler-&gt;GetBackgroundRecyclerProfiler());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ScriptContext::SetProfilerFromScriptContext(ScriptContext * scriptContext)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this function needs to be called before any code gen happens so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that access to codegenProfiler won't have concurrency issues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(Js::Configuration::Global.flags.IsEnabled(Js::ProfileFlag))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Assert(this-&gt;profiler !=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Assert(this-&gt;isProfilerCreated);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Assert(scriptContext-&gt;profiler !=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Assert(scriptContext-&gt;isProfilerCreated);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scriptContext-&gt;profiler-&gt;ProfileMerge(this-&gt;profiler);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this-&gt;profiler-&gt;Release();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this-&gt;profiler = scriptContext-&gt;profiler;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this-&gt;profiler-&gt;AddRef();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this-&gt;isProfilerCreated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SetProfilerFromNativeCodeGen(this-&gt;nativeCodeGen, scriptContext-&gt;GetNativeCodeGenerator());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this-&gt;threadContext-&gt;GetRecycler()-&gt;SetProfiler(this-&gt;profiler-&gt;GetProfiler(), this-&gt;profiler-&gt;GetBackgroundRecyclerProfiler());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ScriptContext::ProfileBegin(Js::Phase phase)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AssertMsg((this-&gt;profiler != nullptr) == Js::Configuration::Global.flags.IsEnabled(Js::ProfileFlag),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"Profiler tag is supplied but the profiler pointer is NULL");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(this-&gt;profiler)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(this-&gt;ensureParentInfo)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this-&gt;hostScriptContext-&gt;EnsureParentInfo();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this-&gt;ensureParentInfo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this-&gt;profiler-&gt;ProfileBegin(phase);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ScriptContext::ProfileEnd(Js::Phase phase)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AssertMsg((this-&gt;profiler != nullptr) == Js::Configuration::Global.flags.IsEnabled(Js::ProfileFlag),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"Profiler tag is supplied but the profiler pointer is NULL");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(this-&gt;profiler)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this-&gt;profiler-&gt;ProfileEnd(phase);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ScriptContext::ProfileSuspend(Js::Phase phase, Js::Profiler::SuspendRecord * suspendRecord)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AssertMsg((this-&gt;profiler != nullptr) == Js::Configuration::Global.flags.IsEnabled(Js::ProfileFlag),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"Profiler tag is supplied but the profiler pointer is NULL");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(this-&gt;profiler)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this-&gt;profiler-&gt;ProfileSuspend(phase, suspendRecord);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ScriptContext::ProfileResume(Js::Profiler::SuspendRecord * suspendRecord)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AssertMsg((this-&gt;profiler != nullptr) == Js::Configuration::Global.flags.IsEnabled(Js::ProfileFlag),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"Profiler tag is supplied but the profiler pointer is NULL");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(this-&gt;profiler)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this-&gt;profiler-&gt;ProfileResume(suspendRecord);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void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ScriptContext::ProfilePrint()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(disableProfiler)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Assert(profiler !=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recycler-&gt;EnsureNotCollecting();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profiler-&gt;ProfilePrint(Js::Configuration::Global.flags.Profile.GetFirstPhase());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ProfilePrintNativeCodeGen(this-&gt;nativeCodeGen);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inline void ScriptContext::CoreSetProfileEventMask(DWORD dwEventMask)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AssertMsg(m_pProfileCallback != NULL, "Assigning the event mask when there is no callback");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m_dwEventMask = dwEventMask;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m_fTraceFunctionCall = (dwEventMask &amp; PROFILER_EVENT_MASK_TRACE_SCRIPT_FUNCTION_CALL);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m_fTraceNativeFunctionCall = (dwEventMask &amp; PROFILER_EVENT_MASK_TRACE_NATIVE_FUNCTION_CALL);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m_fTraceDomCall = (dwEventMask &amp; PROFILER_EVENT_MASK_TRACE_DOM_FUNCTION_CALL);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HRESULT ScriptContext::RegisterProfileProbe(IActiveScriptProfilerCallback *pProfileCallback, DWORD dwEventMask, DWORD dwContext, RegisterExternalLibraryType RegisterExternalLibrary, JavascriptMethod dispatchInvoke)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(m_pProfileCallback != NULL)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ACTIVPROF_E_PROFILER_PRESENT;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OUTPUT_TRACE(Js::ScriptProfilerPhase, L"ScriptContext::RegisterProfileProbe\n");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OUTPUT_TRACE(Js::ScriptProfilerPhase, L"Info\nThunks Address :\n");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OUTPUT_TRACE(Js::ScriptProfilerPhase, L"DefaultEntryThunk : 0x%08X, CrossSite::DefaultThunk : 0x%08X, DefaultDeferredParsingThunk : 0x%08X\n", DefaultEntryThunk, CrossSite::DefaultThunk, DefaultDeferredParsingThunk);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OUTPUT_TRACE(Js::ScriptProfilerPhase, L"ProfileEntryThunk : 0x%08X, CrossSite::ProfileThunk : 0x%08X, ProfileDeferredParsingThunk : 0x%08X, ProfileDeferredDeserializeThunk : 0x%08X,\n", ProfileEntryThunk, CrossSite::ProfileThunk, ProfileDeferredParsingThunk, ProfileDeferredDeserializeThunk);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OUTPUT_TRACE(Js::ScriptProfilerPhase, L"ScriptType :\n");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OUTPUT_TRACE(Js::ScriptProfilerPhase, L"PROFILER_SCRIPT_TYPE_USER : 0, PROFILER_SCRIPT_TYPE_DYNAMIC : 1, PROFILER_SCRIPT_TYPE_NATIVE : 2, PROFILER_SCRIPT_TYPE_DOM : 3\n");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hr = pProfileCallback-&gt;Initialize(dwContext);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(SUCCEEDED(hr))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m_pProfileCallback = pProfileCallback;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pProfileCallback-&gt;AddRef();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CoreSetProfileEventMask(dwEventMask);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(m_fTraceDomCall)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(FAILED(pProfileCallback-&gt;QueryInterface(&amp;m_pProfileCallback2)))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m_fTraceDomCall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(webWorkerId != Js::Constants::NonWebWorkerContextId)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IActiveScriptProfilerCallback3 * pProfilerCallback3;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(SUCCEEDED(pProfileCallback-&gt;QueryInterface(&amp;pProfilerCallback3)))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pProfilerCallback3-&gt;SetWebWorkerId(webWorkerId);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        pProfilerCallback3-&gt;Release();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// Omitting the HRESULT since it is up to the callback to make use of the webWorker information.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DEBUG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StartNewProfileSession();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NativeCodeGenerator *pNativeCodeGen = this-&gt;GetNativeCodeGenerator();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AutoOptionalCriticalSection autoAcquireCodeGenQueue(GetNativeCodeGenCriticalSection(pNativeCodeGen));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this-&gt;SetProfileMode(TRUE);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SetProfileModeNativeCodeGen(pNativeCodeGen, TRUE);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Register builtin functions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(m_fTraceNativeFunctionCall)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hr = this-&gt;RegisterBuiltinFunctions(RegisterExternalLibrary);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(FAILED(hr))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return hr;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this-&gt;RegisterAllScripts();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Set the dispatch profiler: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this-&gt;SetDispatchProfile(TRUE, dispatchInvoke);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Update the function objects currently present in there.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this-&gt;SetFunctionInRecyclerToProfileMode();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hr;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HRESULT ScriptContext::SetProfileEventMask(DWORD dwEventMask)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(m_pProfileCallback == NULL)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ACTIVPROF_E_PROFILER_ABSENT;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ACTIVPROF_E_UNABLE_TO_APPLY_ACTION;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HRESULT ScriptContext::DeRegisterProfileProbe(HRESULT hrReason, JavascriptMethod dispatchInvoke)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(m_pProfileCallback == NULL)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ACTIVPROF_E_PROFILER_ABSENT;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OUTPUT_TRACE(Js::ScriptProfilerPhase, L"ScriptContext::DeRegisterProfileProbe\n");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Acquire the code gen working queue - we are going to change the thunks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NativeCodeGenerator *pNativeCodeGen = this-&gt;GetNativeCodeGenerator();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Assert(pNativeCodeGen);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AutoOptionalCriticalSection lock(GetNativeCodeGenCriticalSection(pNativeCodeGen));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this-&gt;SetProfileMode(FALSE);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SetProfileModeNativeCodeGen(pNativeCodeGen, FALSE);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DisableJIT-TODO: Does need to happen even with JIT disabled?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Unset the dispatch profiler: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(dispatchInvoke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this-&gt;SetDispatchProfile(FALSE, dispatchInvoke);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m_inProfileCallback =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hr = m_pProfileCallback-&gt;Shutdown(hrReason);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m_inProfileCallback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m_pProfileCallback-&gt;Release();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m_pProfileCallback = NULL;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(m_pProfileCallback2 != NULL)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m_pProfileCallback2-&gt;Release();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m_pProfileCallback2 = NULL;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DEBUG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StopProfileSession();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hr;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ScriptContext::SetProfileMode(BOOL fSet)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(fSet)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AssertMsg(m_pProfileCallback != NULL, "In profile mode when there is no call back");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this-&gt;CurrentThunk = ProfileEntryThunk;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this-&gt;CurrentCrossSiteThunk = CrossSite::ProfileThunk;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this-&gt;DeferredParsingThunk = ProfileDeferredParsingThunk;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this-&gt;DeferredDeserializationThunk = ProfileDeferredDeserializeThunk;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this-&gt;globalObject-&gt;EvalHelper = &amp;Js::GlobalObject::ProfileModeEvalHelper;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this-&gt;hadProfiled =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this-&gt;CurrentThunk = DefaultEntryThunk;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this-&gt;CurrentCrossSiteThunk = CrossSite::DefaultThunk;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this-&gt;DeferredParsingThunk = DefaultDeferredParsingThunk;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this-&gt;globalObject-&gt;EvalHelper = &amp;Js::GlobalObject::DefaultEvalHelper;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In Debug mode/Fast F12 library is still needed for built-in wrappers.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(!(this-&gt;IsInDebugMode() &amp;&amp; this-&gt;IsExceptionWrapperForBuiltInsEnabled()))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this-&gt;javascriptLibrary-&gt;SetProfileMode(FALSE);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HRESULT ScriptContext::RegisterScript(Js::FunctionProxy * proxy, BOOL fRegisterScript /*default TRUE*/)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(m_pProfileCallback ==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ACTIVPROF_E_PROFILER_ABSENT;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OUTPUT_TRACE(Js::ScriptProfilerPhase, L"ScriptContext::RegisterScript, fRegisterScript : %s, IsFunctionDefer : %s\n", IsTrueOrFalse(fRegisterScript), IsTrueOrFalse(proxy-&gt;IsDeferred()));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AssertMsg(proxy != nullptr, "Function body cannot be null when calling reporting");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AssertMsg(proxy-&gt;GetScriptContext() == this, "wrong script context while reporting the function?");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(fRegisterScript)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Register the script to the callback.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REVIEW: do we really need to undefer everything?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HRESULT hr = proxy-&gt;EnsureDeserialized()-&gt;Parse()-&gt;ReportScriptCompiled();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(FAILED(hr))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return hr;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!proxy-&gt;IsDeferred() ? proxy-&gt;GetFunctionBody()-&gt;RegisterFunction(false) : S_OK;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HRESULT ScriptContext::RegisterAllScripts()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AssertMsg(m_pProfileCallback != nullptr, "Called register scripts when we don't have profile callback");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OUTPUT_TRACE(Js::ScriptProfilerPhase, L"ScriptContext::RegisterAllScripts started\n");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Future Work: Once Utf8SourceInfo can generate the debug document text without requiring a function body,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this code can be considerably simplified to doing the following: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- scriptContext-&gt;MapScript() : Fire script compiled for each script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- scriptContext-&gt;MapFunction(): Fire function compiled for each function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this-&gt;MapScript([](Utf8SourceInfo* sourceInfo)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FunctionBody* functionBody = sourceInfo-&gt;GetAnyParsedFunction();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(functionBody)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functionBody-&gt;ReportScriptCompiled();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FunctionCompiled events for all functions.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this-&gt;MapFunction([](Js::FunctionBody* pFuncBody)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(!pFuncBody-&gt;GetIsTopLevel() &amp;&amp; pFuncBody-&gt;GetIsGlobalFunc())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This must be the dummy function, generated due to the deferred parsing.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pFuncBody-&gt;RegisterFunction(TRUE, TRUE); // Ignore potential failure (worst case is not profiling).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OUTPUT_TRACE(Js::ScriptProfilerPhase, L"ScriptContext::RegisterAllScripts ended\n");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S_OK;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Shuts down and recreates the native code generator.  This is used when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attaching and detaching the debugger in order to clear the list of work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items that are pending in the JIT job queue.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Alloc first and then free so that the native code generator is at a different address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HRESULT ScriptContext::RecreateNativeCodeGenerator()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NativeCodeGenerator* oldCodeGen = this-&gt;nativeCodeGen;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HRESULT hr = S_OK;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BEGIN_TRANSLATE_OOM_TO_HRESULT_NESTED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this-&gt;nativeCodeGen = NewNativeCodeGenerator(this);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SetProfileModeNativeCodeGen(this-&gt;GetNativeCodeGenerator(), this-&gt;IsProfiling());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END_TRANSLATE_OOM_TO_HRESULT(hr);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Delete the native code generator and recreate so that all jobs get cleared properly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and re-jitted.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CloseNativeCodeGenerator(oldCodeGen);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DeleteNativeCodeGenerator(oldCodeGen);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hr;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HRESULT ScriptContext::OnDebuggerAttached()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OUTPUT_TRACE(Js::DebuggerPhase, L"ScriptContext::OnDebuggerAttached: start 0x%p\n", 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Js::StepController* stepController = &amp;this-&gt;GetThreadContext()-&gt;GetDebugManager()-&gt;stepController;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(stepController-&gt;IsActive())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AssertMsg(stepController-&gt;GetActivatedContext() == nullptr, "StepController should not be active when we attach.");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stepController-&gt;Deactivate(); // Defense in depth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shouldPerformSourceRundown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(this-&gt;IsInNonDebugMode())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Today we do source rundown as a part of attach to support VS attaching without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first calling PerformSourceRundown.  PerformSourceRundown will be called once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by debugger host prior to attaching.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this-&gt;GetDebugContext()-&gt;SetInSourceRundownMode();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Need to perform rundown only once.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shouldPerformSourceRundown =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Rundown on all existing functions and change their thunks so that they will go to debug mode once they are called.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hr = OnDebuggerAttachedDetached(/*attach*/ true);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(SUCCEEDED(hr))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Disable QC while functions are re-parsed as this can be time consuming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AutoDisableInterrupt autoDisableInterrupt(this-&gt;threadContext-&gt;GetInterruptPoller(), true);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((hr = this-&gt;GetDebugContext()-&gt;RundownSourcesAndReparse(shouldPerformSourceRundown, /*shouldReparseFunctions*/ true)) == S_OK)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HRESULT hr2 = this-&gt;GetLibrary()-&gt;EnsureReadyIfHybridDebugging(); // Prepare library if hybrid debugging attach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Assert(hr2 != E_FAIL);   // Omitting HRESULT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(!this-&gt;IsClosed())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HRESULT hrEntryPointUpdate = S_OK;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BEGIN_TRANSLATE_OOM_TO_HRESULT_NESTED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ASMJS_PLAT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TempArenaAllocatorObject* tmpAlloc = GetTemporaryAllocator(L"DebuggerTransition");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debugTransitionAlloc = tmpAlloc-&gt;GetAllocator();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asmJsEnvironmentMap = Anew(debugTransitionAlloc, AsmFunctionMap, debugTransitionAlloc);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        // Still do the pass on the function's entrypoint to reflect its state with the functionbody's entrypoint.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this-&gt;UpdateRecyclerFunctionEntryPointsForDebugger();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ASMJS_PLAT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auto asmEnvIter = asmJsEnvironmentMap-&gt;GetIterator();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while (asmEnvIter.IsValid())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// we are attaching, change frame setup for asm.js frame to javascript frame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SList&lt;AsmJsScriptFunction *&gt; * funcList = asmEnvIter.CurrentValue();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Assert(!funcList-&gt;Empty());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void* newEnv = AsmJsModuleInfo::ConvertFrameForJavascript(asmEnvIter.CurrentKey(), funcList-&gt;Head());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funcList-&gt;Iterate([&amp;](AsmJsScriptFunction * func)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func-&gt;GetEnvironment()-&gt;SetItem(0, newEnv);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asmEnvIter.MoveNext();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// walk through and clean up the asm.js fields as a discrete step, because module might be multiply linked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auto asmCleanupIter = asmJsEnvironmentMap-&gt;GetIterator();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while (asmCleanupIter.IsValid())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SList&lt;AsmJsScriptFunction *&gt; * funcList = asmCleanupIter.CurrentValue();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Assert(!funcList-&gt;Empty());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funcList-&gt;Iterate([](AsmJsScriptFunction * func)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func-&gt;SetModuleMemory(nullptr);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func-&gt;GetFunctionBody()-&gt;ResetAsmJsInfo();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asmCleanupIter.MoveNext();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ReleaseTemporaryAllocator(tmpAlloc);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END_TRANSLATE_OOM_TO_HRESULT(hrEntryPointUpdate);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(hrEntryPointUpdate != S_OK)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// should only be here for OOM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Assert(hrEntryPointUpdate == E_OUTOFMEMORY);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return hrEntryPointUpdate;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Let's find out on what conditions it fails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RAISE_FATL_INTERNAL_ERROR_IFFAILED(hr);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OUTPUT_TRACE(Js::DebuggerPhase, L"ScriptContext::OnDebuggerAttached: done 0x%p, hr = 0x%X\n", this, hr);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hr;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Reverts the script context state back to the state before debugging began.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HRESULT ScriptContext::OnDebuggerDetached()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OUTPUT_TRACE(Js::DebuggerPhase, L"ScriptContext::OnDebuggerDetached: start 0x%p\n", 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Js::StepController* stepController = &amp;this-&gt;GetThreadContext()-&gt;GetDebugManager()-&gt;stepController;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(stepController-&gt;IsActive())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// Normally step controller is deactivated on start of dispatch (step, async break, exception, etc),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and in the beginning of interpreter loop we check for step complete (can cause check whether current bytecode belong to stmt).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But since it holds to functionBody/statementMaps, we have to deactivate it as func bodies are going away/reparsed.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stepController-&gt;Deactivate();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Go through all existing functions and change their thunks back to using non-debug mode versions when called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and notify the script context that the debugger has detached to allow it to revert the runtime to the proper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state (JIT enabled).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hr = OnDebuggerAttachedDetached(/*attach*/ false);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(SUCCEEDED(hr))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Move the debugger into source rundown mode.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this-&gt;GetDebugContext()-&gt;SetInSourceRundownMode();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Disable QC while functions are re-parsed as this can be time consuming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AutoDisableInterrupt autoDisableInterrupt(this-&gt;threadContext-&gt;GetInterruptPoller(), true);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Force a reparse so that indirect function caches are updated.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hr = this-&gt;GetDebugContext()-&gt;RundownSourcesAndReparse(/*shouldPerformSourceRundown*/ false, /*shouldReparseFunctions*/ true);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Let's find out on what conditions it fails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RAISE_FATL_INTERNAL_ERROR_IFFAILED(hr);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Still do the pass on the function's entrypoint to reflect its state with the functionbody's entrypoint.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this-&gt;UpdateRecyclerFunctionEntryPointsForDebugger();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Let's find out on what conditions it fails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RAISE_FATL_INTERNAL_ERROR_IFFAILED(hr);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OUTPUT_TRACE(Js::DebuggerPhase, L"ScriptContext::OnDebuggerDetached: done 0x%p, hr = 0x%X\n", this, hr);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hr;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HRESULT ScriptContext::OnDebuggerAttachedDetached(bool attach)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notify threadContext that debugger is attaching so do not do expire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struct AutoRestore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AutoRestore(ThreadContext* threadContext)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:threadContext(threadContext)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this-&gt;threadContext-&gt;GetDebugManager()-&gt;SetDebuggerAttaching(true);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~AutoRestore()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this-&gt;threadContext-&gt;GetDebugManager()-&gt;SetDebuggerAttaching(false);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private: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ThreadContext* threadContext;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 autoRestore(this-&gt;GetThreadContext());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if (!Js::Configuration::Global.EnableJitInDebugMode())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(attach)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Now force nonative, so the job will not be put in jit queue.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ForceNoNative();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Take the runtime out of interpreted mode so the JIT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queue can be exercised.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this-&gt;ForceNative();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Invalidate all the caches.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this-&gt;threadContext-&gt;InvalidateAllProtoInlineCaches();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this-&gt;threadContext-&gt;InvalidateAllStoreFieldInlineCaches();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this-&gt;threadContext-&gt;InvalidateAllIsInstInlineCaches();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(!attach)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this-&gt;UnRegisterDebugThunk();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Remove all breakpoint probes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this-&gt;GetDebugContext()-&gt;GetProbeContainer()-&gt;RemoveAllProbes();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(!CONFIG_FLAG(ForceDiagnosticsMode))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Recreate the native code generator so that all pending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JIT work items will be cleared.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hr = RecreateNativeCodeGenerator();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(FAILED(hr))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return hr;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(attach)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We need to transition to debug mode after the NativeCodeGenerator is cleared/closed. Since the NativeCodeGenerator will be working on a different thread - it may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be checking on the DebuggerState (from ScriptContext) while emitting code.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this-&gt;GetDebugContext()-&gt;SetInDebugMode();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UpdateNativeCodeGeneratorForDebugMode(this-&gt;nativeCodeGen);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else if (attach)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this-&gt;GetDebugContext()-&gt;SetInDebugMode();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BEGIN_TRANSLATE_OOM_TO_HRESULT_NESTED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Remap all the function entry point thunks.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this-&gt;sourceList-&gt;Map([=](uint i, RecyclerWeakReference&lt;Js::Utf8SourceInfo&gt;* sourceInfoWeakRef)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Js::Utf8SourceInfo* sourceInfo = sourceInfoWeakRef-&gt;Get();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(sourceInfo)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sourceInfo-&gt;SetInDebugMode(attach);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if (!sourceInfo-&gt;GetIsLibraryCode())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sourceInfo-&gt;MapFunction([](Js::FunctionBody* functionBody)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functionBody-&gt;SetEntryToDeferParseForDebugger();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    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sourceInfo-&gt;MapFunction([](Js::FunctionBody* functionBody)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functionBody-&gt;ResetEntryPoint();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END_TRANSLATE_OOM_TO_HRESULT(hr);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(FAILED(hr))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hr;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(attach)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this-&gt;RegisterDebugThunk();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ENABLE_PROFILE_INFO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DBG_DUMP || defined(DYNAMIC_PROFILE_STORAGE) || defined(RUNTIME_DATA_COLLECTION)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Reset the dynamic profile list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(this-&gt;profileInfoList)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this-&gt;profileInfoList-&gt;Reset();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hr;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We use ProfileThunk under debugger.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ScriptContext::RegisterDebugThunk(bool calledDuringAttach /*= true*/)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(this-&gt;IsExceptionWrapperForBuiltInsEnabled())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this-&gt;CurrentThunk = ProfileEntryThunk;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this-&gt;CurrentCrossSiteThunk = CrossSite::ProfileThunk;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SetProfileModeNativeCodeGen(this-&gt;GetNativeCodeGenerator(), TRUE);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Set library to profile mode so that for built-ins all new instances of functions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are created with entry point set to the ProfileThunk.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this-&gt;javascriptLibrary-&gt;SetProfileMode(true);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this-&gt;javascriptLibrary-&gt;SetDispatchProfile(true, DispatchProfileInoke);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(!calledDuringAttach)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m_fTraceDomCall = TRUE; // This flag is always needed in DebugMode to wrap external functions with DebugProfileThunk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Update the function objects currently present in there.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this-&gt;SetFunctionInRecyclerToProfileMode(true/*enumerateNonUserFunctionsOnly*/);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ScriptContext::UnRegisterDebugThunk()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(!this-&gt;IsProfiling() &amp;&amp; this-&gt;IsExceptionWrapperForBuiltInsEnabled())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this-&gt;CurrentThunk = DefaultEntryThunk;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this-&gt;CurrentCrossSiteThunk = CrossSite::DefaultThunk;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SetProfileModeNativeCodeGen(this-&gt;GetNativeCodeGenerator(), FALSE);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(!this-&gt;IsProfiling())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this-&gt;javascriptLibrary-&gt;SetProfileMode(false);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this-&gt;javascriptLibrary-&gt;SetDispatchProfile(false, DispatchDefaultInvoke);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HRESULT ScriptContext::RegisterBuiltinFunctions(RegisterExternalLibraryType RegisterExternalLibrary)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Assert(m_pProfileCallback != NULL);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OUTPUT_TRACE(Js::ScriptProfilerPhase, L"ScriptContext::RegisterBuiltinFunctions\n");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Consider creating ProfileArena allocator instead of General allocator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(m_pBuiltinFunctionIdMap == NULL)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Anew throws if it OOMs, so the caller into this function needs to handle that exception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m_pBuiltinFunctionIdMap = Anew(GeneralAllocator(), BuiltinFunctionIdDictionary,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GeneralAllocator(), 17);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this-&gt;javascriptLibrary-&gt;SetProfileMode(TRUE);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(FAILED(hr = OnScriptCompiled(BuiltInFunctionsScriptId, PROFILER_SCRIPT_TYPE_NATIVE, NULL)))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hr;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(FAILED(hr = this-&gt;javascriptLibrary-&gt;ProfilerRegisterBuiltIns()))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hr;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External Library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(RegisterExternalLibrary != NULL)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(*RegisterExternalLibrary)(this);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hr;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ScriptContext::SetFunctionInRecyclerToProfileMode(bool enumerateNonUserFunctionsOnly/* = false*/)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OUTPUT_TRACE(Js::ScriptProfilerPhase, L"ScriptContext::SetFunctionInRecyclerToProfileMode started (m_fTraceDomCall : %s)\n", IsTrueOrFalse(m_fTraceDomCall));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Mark this script context isEnumeratingRecyclerObjects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AutoEnumeratingRecyclerObjects enumeratingRecyclerObjects(this);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m_enumerateNonUserFunctionsOnly = enumerateNonUserFunctionsOnly;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this-&gt;recycler-&gt;EnumerateObjects(JavascriptLibrary::EnumFunctionClass, &amp;ScriptContext::RecyclerEnumClassEnumeratorCallback);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OUTPUT_TRACE(Js::ScriptProfilerPhase, L"ScriptContext::SetFunctionInRecyclerToProfileMode ended\n");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ScriptContext::UpdateRecyclerFunctionEntryPointsForDebugger()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Mark this script context isEnumeratingRecyclerObjects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AutoEnumeratingRecyclerObjects enumeratingRecyclerObjects(this);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this-&gt;recycler-&gt;EnumerateObjects(JavascriptLibrary::EnumFunctionClass, &amp;ScriptContext::RecyclerFunctionCallbackForDebugger);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ASMJS_PLAT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ScriptContext::TransitionEnvironmentForDebugger(ScriptFunction * scriptFunction)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(scriptFunction-&gt;GetScriptContext()-&gt;IsInDebugMode() &amp;&amp;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scriptFunction-&gt;GetFunctionBody()-&gt;GetAsmJsFunctionInfo() != nullptr &amp;&amp;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scriptFunction-&gt;GetFunctionBody()-&gt;GetAsmJsFunctionInfo()-&gt;GetModuleFunctionBody()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void* env = scriptFunction-&gt;GetEnvironment()-&gt;GetItem(0);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SList&lt;AsmJsScriptFunction*&gt; * funcList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(asmJsEnvironmentMap-&gt;TryGetValue(env, &amp;funcList))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funcList-&gt;Push((AsmJsScriptFunction*)scriptFunction);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SList&lt;AsmJsScriptFunction*&gt; * newList = Anew(debugTransitionAlloc, SList&lt;AsmJsScriptFunction*&gt;, debugTransitionAlloc);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asmJsEnvironmentMap-&gt;AddNew(env, newList);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newList-&gt;Push((AsmJsScriptFunction*)scriptFunction);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/*static*/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ScriptContext::RecyclerFunctionCallbackForDebugger(void *address, size_t size)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JavascriptFunction *pFunction = (JavascriptFunction *)address;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ScriptContext* scriptContext = pFunction-&gt;GetScriptContext();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(scriptContext == nullptr || scriptContext-&gt;IsClosed())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Can't enumerate from closed scriptcontext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(!scriptContext-&gt;IsEnumeratingRecyclerObjects())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return; // function not from enumerating script context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Wrapped function are not allocated with the EnumClass bit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Assert(pFunction-&gt;GetFunctionInfo() != &amp;JavascriptExternalFunction::EntryInfo::WrappedFunctionThunk);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JavascriptMethod entryPoint = pFunction-&gt;GetEntryPoint();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FunctionInfo * info = pFunction-&gt;GetFunctionInfo();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FunctionProxy * proxy = info-&gt;GetFunctionProxy();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(proxy != info)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Not a script function or, the thunk can deal with moving to the function body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Assert(proxy == nullptr || entryPoint == DefaultDeferredParsingThunk || entryPoint == ProfileDeferredParsingThunk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|| entryPoint == DefaultDeferredDeserializeThunk || entryPoint == ProfileDeferredDeserializeThunk ||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entryPoint == CrossSite::DefaultThunk || entryPoint == CrossSite::ProfileThunk);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Replace entry points for built-ins/external/winrt functions so that we can wrap them with try-catch for "continue after exception".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(!pFunction-&gt;IsScriptFunction() &amp;&amp; IsExceptionWrapperForBuiltInsEnabled(scriptContext))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(scriptContext-&gt;IsInDebugMode())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// We are attaching.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        // For built-ins, WinRT and DOM functions which are already in recycler, change entry points to route to debug/profile thunk.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ScriptContext::SetEntryPointToProfileThunk(pFunction);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// We are detaching.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// For built-ins, WinRT and DOM functions which are already in recycler, restore entry points to original.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if (!scriptContext-&gt;IsProfiling())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ScriptContext::RestoreEntryPointFromProfileThunk(pFunction);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// If we are profiling, don't change anything.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(!proxy-&gt;IsFunctionBody())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REVIEW: why we still have function that is still deferred?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Assert(pFunction-&gt;IsScriptFunction());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Excluding the internal library code, which is not debuggable already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(!proxy-&gt;GetUtf8SourceInfo()-&gt;GetIsLibraryCode())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Reset the constructor cache to default, so that it will not pick up the cached type, created before debugging.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Look bug: 301517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pFunction-&gt;ResetConstructorCacheToDefault();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(ScriptFunctionWithInlineCache::Is(pFunction))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ScriptFunctionWithInlineCache::FromVar(pFunction)-&gt;ClearInlineCacheOnFunctionObject();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We should have force parsed the function, and have a function body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FunctionBody * pBody = proxy-&gt;GetFunctionBody();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ENABLE_DEBUG_CONFIG_OPTIONS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(scriptContext-&gt;IsInDebugMode())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(!(proxy-&gt;GetUtf8SourceInfo()-&gt;GetIsLibraryCode() || pBody-&gt;IsByteCodeDebugMode()))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Identifying if any function escaped for not being in debug mode. (This can be removed as a part of TFS : 935011)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Throw::FatalInternalError();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ScriptFunction * scriptFunction = ScriptFunction::FromVar(pFunction);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ASMJS_PLAT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scriptContext-&gt;TransitionEnvironmentForDebugger(scriptFunction);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JavascriptMethod newEntryPoint;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(CrossSite::IsThunk(entryPoint))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Can't change from cross-site to non-cross-site, but still need to update the e.p.info on ScriptFunctionType.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newEntryPoint = entryPoint;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newEntryPoint = pBody-&gt;GetDirectEntryPoint(pBody-&gt;GetDefaultFunctionEntryPointInfo());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scriptFunction-&gt;ChangeEntryPoint(pBody-&gt;GetDefaultFunctionEntryPointInfo(), newEntryPoint);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ScriptContext::RecyclerEnumClassEnumeratorCallback(void *address, size_t size)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TODO: we are assuming its function because for now we are enumerating only on functions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In future if the RecyclerNewEnumClass is used of Recyclable objects or Dynamic object, we would need a check if it is function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JavascriptFunction *pFunction = (JavascriptFunction *)address;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ScriptContext* scriptContext = pFunction-&gt;GetScriptContext();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(scriptContext == nullptr || scriptContext-&gt;IsClosed())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Can't enumerate from closed scriptcontext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(!scriptContext-&gt;IsEnumeratingRecyclerObjects())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return; // function not from enumerating script context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(!scriptContext-&gt;IsTraceDomCall() &amp;&amp; (pFunction-&gt;IsExternalFunction() || pFunction-&gt;IsWinRTFunction()))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(scriptContext-&gt;IsEnumerateNonUserFunctionsOnly() &amp;&amp; pFunction-&gt;IsScriptFunction())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Wrapped function are not allocated with the EnumClass bit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Assert(pFunction-&gt;GetFunctionInfo() != &amp;JavascriptExternalFunction::EntryInfo::WrappedFunctionThunk);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JavascriptMethod entryPoint = pFunction-&gt;GetEntryPoint();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FunctionProxy *proxy = pFunction-&gt;GetFunctionProxy();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(proxy != NULL)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ENABLE_DEBUG_CONFIG_OPTIONS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wchar_t debugStringBuffer[MAX_FUNCTION_BODY_DEBUG_STRING_SIZE];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OUTPUT_TRACE(Js::ScriptProfilerPhase, L"ScriptContext::RecyclerEnumClassEnumeratorCallback\n");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OUTPUT_TRACE(Js::ScriptProfilerPhase, L"\tFunctionProxy : 0x%08X, FunctionNumber : %s, DeferredParseAttributes : %d, EntryPoint : 0x%08X",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(DWORD_PTR)proxy, proxy-&gt;GetDebugNumberSet(debugStringBuffer), proxy-&gt;GetAttributes(), (DWORD_PTR)entryPoint);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OUTPUT_TRACE(Js::ScriptProfilerPhase, L" (IsIntermediateCodeGenThunk : %s, isNative : %s)\n",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IsTrueOrFalse(IsIntermediateCodeGenThunk(entryPoint)), IsTrueOrFalse(scriptContext-&gt;IsNativeAddress(entryPoint)));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OUTPUT_TRACE(Js::ScriptProfilerPhase, L"\n");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FunctionInfo * info = pFunction-&gt;GetFunctionInfo();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(proxy != info)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The thunk can deal with moving to the function body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Assert(entryPoint == DefaultDeferredParsingThunk || entryPoint == ProfileDeferredParsingThunk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        || entryPoint == DefaultDeferredDeserializeThunk || entryPoint == ProfileDeferredDeserializeThunk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|| entryPoint == CrossSite::DefaultThunk || entryPoint == CrossSite::ProfileThunk);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Assert(!proxy-&gt;IsDeferred());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Assert(proxy-&gt;GetFunctionBody()-&gt;GetProfileSession() == proxy-&gt;GetScriptContext()-&gt;GetProfileSession());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return;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(!IsIntermediateCodeGenThunk(entryPoint) &amp;&amp; entryPoint != DynamicProfileInfo::EnsureDynamicProfileInfoThunk)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OUTPUT_TRACE(Js::ScriptProfilerPhase, L"\t\tJs::ScriptContext::GetProfileModeThunk : 0x%08X\n", (DWORD_PTR)Js::ScriptContext::GetProfileModeThunk(entryPoint));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ScriptFunction * scriptFunction = ScriptFunction::FromVar(pFunction);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scriptFunction-&gt;ChangeEntryPoint(proxy-&gt;GetDefaultEntryPointInfo(), Js::ScriptContext::GetProfileModeThunk(entryPoint));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OUTPUT_TRACE(Js::ScriptProfilerPhase, L"\tUpdated entrypoint : 0x%08X (isNative : %s)\n", (DWORD_PTR)pFunction-&gt;GetEntryPoint(), IsTrueOrFalse(scriptContext-&gt;IsNativeAddress(entryPoint)));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ScriptContext::SetEntryPointToProfileThunk(pFunction);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static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ScriptContext::SetEntryPointToProfileThunk(JavascriptFunction* function)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JavascriptMethod entryPoint = function-&gt;GetEntryPoint();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(entryPoint == Js::CrossSite::DefaultThunk)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function-&gt;SetEntryPoint(Js::CrossSite::ProfileThunk);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else if (entryPoint != Js::CrossSite::ProfileThunk &amp;&amp; entryPoint != ProfileEntryThunk)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function-&gt;SetEntryPoint(ProfileEntryThunk);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static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ScriptContext::RestoreEntryPointFromProfileThunk(JavascriptFunction* function)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JavascriptMethod entryPoint = function-&gt;GetEntryPoint();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(entryPoint == Js::CrossSite::ProfileThunk)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function-&gt;SetEntryPoint(Js::CrossSite::DefaultThunk);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else if (entryPoint == ProfileEntryThunk)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function-&gt;SetEntryPoint(function-&gt;GetFunctionInfo()-&gt;GetOriginalEntryPoint());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JavascriptMethod ScriptContext::GetProfileModeThunk(JavascriptMethod entryPoint)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Assert(!IsIntermediateCodeGenThunk(entryPoint));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(entryPoint == DefaultDeferredParsingThunk || entryPoint == ProfileDeferredParsingThunk)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ProfileDeferredParsingThunk;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(entryPoint == DefaultDeferredDeserializeThunk || entryPoint == ProfileDeferredDeserializeThunk)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ProfileDeferredDeserializeThunk;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(CrossSite::IsThunk(entryPoint))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CrossSite::ProfileThunk;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ProfileEntryThunk;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_M_IX86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__declspec(naked)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Var ScriptContext::ProfileModeDeferredParsingThunk(RecyclableObject* function, CallInfo callInfo, ...)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Register functions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__asm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push ebp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mov ebp, esp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lea eax, [esp + 8]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push eax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call ScriptContext::ProfileModeDeferredParse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_CONTROL_FLOW_GUARD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// verify that the call target is valid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mov  ecx, eax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call[__guard_check_icall_fptr]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mov eax, ecx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pop ebp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// Although we don't restore ESP here on WinCE, this is fine because script profiler is not shipped for WinCE.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jmp eax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#elif defined(_M_X64) || defined(_M_ARM32_OR_ARM64)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Do nothing: the implementation of ScriptContext::ProfileModeDeferredParsingThunk is declared (appropriately decorated) in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Language\amd64\amd64_Thunks.asm and Language\arm\arm_Thunks.asm and Language\arm64\arm64_Thunks.asm respectively.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Var ScriptContext::ProfileModeDeferredParsingThunk(RecyclableObject* function, CallInfo callInfo, ...)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Js::Throw::NotImplemented();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Js::JavascriptMethod ScriptContext::ProfileModeDeferredParse(ScriptFunction ** functionRef)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ENABLE_DEBUG_CONFIG_OPTIONS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wchar_t debugStringBuffer[MAX_FUNCTION_BODY_DEBUG_STRING_SIZE];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OUTPUT_TRACE(Js::ScriptProfilerPhase, L"ScriptContext::ProfileModeDeferredParse FunctionNumber : %s, startEntrypoint : 0x%08X\n", (*functionRef)-&gt;GetFunctionProxy()-&gt;GetDebugNumberSet(debugStringBuffer), (*functionRef)-&gt;GetEntryPoint());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fParsed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JavascriptMethod entryPoint = Js::JavascriptFunction::DeferredParseCore(functionRef, fParsed);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OUTPUT_TRACE(Js::ScriptProfilerPhase, L"\t\tIsParsed : %s, updatedEntrypoint : 0x%08X\n", IsTrueOrFalse(fParsed), entryPoint);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//To get the scriptContext we only need the functionProxy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FunctionProxy *pRootBody = (*functionRef)-&gt;GetFunctionProxy();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 *pScriptContext = pRootBody-&gt;GetScriptContext();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(pScriptContext-&gt;IsProfiling() &amp;&amp; !pRootBody-&gt;GetFunctionBody()-&gt;HasFunctionCompiledSent())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pScriptContext-&gt;RegisterScript(pRootBody, FALSE /*fRegisterScript*/);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We can come to this function even though we have stopped profiling.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Assert(!pScriptContext-&gt;IsProfiling() || (*functionRef)-&gt;GetFunctionBody()-&gt;GetProfileSession() == pScriptContext-&gt;GetProfileSession());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entryPoint;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_M_IX86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__declspec(naked)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Var ScriptContext::ProfileModeDeferredDeserializeThunk(RecyclableObject* function, CallInfo callInfo, ...)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Register functions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__asm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push ebp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mov ebp, esp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push[esp + 8]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call ScriptContext::ProfileModeDeferredDeserialize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_CONTROL_FLOW_GUARD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// verify that the call target is valid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mov  ecx, eax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call[__guard_check_icall_fptr]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mov eax, ecx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pop ebp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// Although we don't restore ESP here on WinCE, this is fine because script profiler is not shipped for WinCE.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jmp eax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#elif defined(_M_X64) || defined(_M_ARM32_OR_ARM64)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Do nothing: the implementation of ScriptContext::ProfileModeDeferredDeserializeThunk is declared (appropriately decorated) in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Language\amd64\amd64_Thunks.asm and Language\arm\arm_Thunks.asm respectively.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Js::JavascriptMethod ScriptContext::ProfileModeDeferredDeserialize(ScriptFunction *function)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ENABLE_DEBUG_CONFIG_OPTIONS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wchar_t debugStringBuffer[MAX_FUNCTION_BODY_DEBUG_STRING_SIZE];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OUTPUT_TRACE(Js::ScriptProfilerPhase, L"ScriptContext::ProfileModeDeferredDeserialize FunctionNumber : %s\n", function-&gt;GetFunctionProxy()-&gt;GetDebugNumberSet(debugStringBuffer));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JavascriptMethod entryPoint = Js::JavascriptFunction::DeferredDeserialize(function);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//To get the scriptContext; we only need the FunctionProxy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FunctionProxy *pRootBody = function-&gt;GetFunctionProxy();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 *pScriptContext = pRootBody-&gt;GetScriptContext();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(pScriptContext-&gt;IsProfiling() &amp;&amp; !pRootBody-&gt;GetFunctionBody()-&gt;HasFunctionCompiledSent())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pScriptContext-&gt;RegisterScript(pRootBody, FALSE /*fRegisterScript*/);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We can come to this function even though we have stopped profiling.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Assert(!pScriptContext-&gt;IsProfiling() || function-&gt;GetFunctionBody()-&gt;GetProfileSession() == pScriptContext-&gt;GetProfileSession());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entryPoint;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BOOL ScriptContext::GetProfileInfo(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JavascriptFunction* function,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PROFILER_TOKEN &amp;scriptId,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PROFILER_TOKEN &amp;functionId)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fCanProfile = (m_pProfileCallback != nullptr &amp;&amp; m_fTraceFunctionCall);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(!fCanProfile)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Js::FunctionInfo* functionInfo = function-&gt;GetFunctionInfo();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(functionInfo-&gt;GetAttributes() &amp; FunctionInfo::DoNotProfile)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Js::FunctionBody * functionBody = functionInfo-&gt;GetFunctionBody();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(functionBody ==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functionId = GetFunctionNumber(functionInfo-&gt;GetOriginalEntryPoint());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(functionId == -1)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Dom Call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return m_fTraceDomCall &amp;&amp; (m_pProfileCallback2 !=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Builtin function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scriptId = BuiltInFunctionsScriptId;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return m_fTraceNativeFunctionCall;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else if (!functionBody-&gt;GetUtf8SourceInfo()-&gt;GetIsLibraryCode() || functionBody-&gt;IsPublicLibraryCode()) // user script or public library code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scriptId = (PROFILER_TOKEN)functionBody-&gt;GetUtf8SourceInfo()-&gt;GetSourceInfoId();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functionId = functionBody-&gt;GetFunctionNumber();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bool ScriptContext::IsForceNoNative()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forceNoNative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(!this-&gt;IsInNonDebugMode())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forceNoNative = this-&gt;IsInterpreted();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else if (!Js::Configuration::Global.EnableJitInDebugMode())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forceNoNative =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this-&gt;ForceNoNative();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forceNoNative;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ScriptContext::InitializeDebugging()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(!this-&gt;IsInDebugMode()) // If we already in debug mode, we would have done below changes already.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this-&gt;GetDebugContext()-&gt;SetInDebugMode();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(this-&gt;IsInDebugMode())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Note: for this we need final IsInDebugMode and NativeCodeGen initialized,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      and inside EnsureScriptContext, which seems appropriate as well,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      it's too early as debugger manager is not registered, thus IsDebuggerEnvironmentAvailable is false.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this-&gt;RegisterDebugThunk(false/*calledDuringAttach*/);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TODO: for launch scenario for external and WinRT functions it might be too late to register debug thunk here,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      as we need the thunk registered before FunctionInfo's for built-ins, that may throw, are created.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      Need to verify. If that's the case, one way would be to enumerate and fix all external/winRT thunks here.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Combined profile/debug wrapper thunk.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- used when we profile to send profile events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- used when we debug, only used for built-in functions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- used when we profile and debug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Var ScriptContext::DebugProfileProbeThunk(RecyclableObject* callable, CallInfo callInfo, ...)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RUNTIME_ARGUMENTS(args, callInfo);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JavascriptFunction* function = JavascriptFunction::FromVar(callable);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ScriptContext* scriptContext = function-&gt;GetScriptContext();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PROFILER_TOKEN scriptId = -1;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PROFILER_TOKEN functionId = -1;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functionEnterEventSent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const bool isProfilingUserCode = scriptContext-&gt;GetThreadContext()-&gt;IsProfilingUserCode();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const bool isUserCode = !function-&gt;IsLibraryCode();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wchar_t *pwszExtractedFunctionName = NULL;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const wchar_t *pwszFunctionName = NULL;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hrOfEnterEvent = S_OK;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We can come here when profiling is not on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e.g. User starts profiling, we update all thinks and then stop profiling - we don't update thunk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So we still get this call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const bool fProfile = (isUserCode || isProfilingUserCode) // Only report user code or entry library code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&amp;&amp; scriptContext-&gt;GetProfileInfo(function, scriptId, functionId);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(fProfile)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Js::FunctionBody *pBody = function-&gt;GetFunctionBody();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(pBody != nullptr &amp;&amp; !pBody-&gt;HasFunctionCompiledSent())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pBody-&gt;RegisterFunction(false/*changeThunk*/);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DEBUG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 // scope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Assert(scriptContext-&gt;IsProfiling());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(pBody &amp;&amp; pBody-&gt;GetProfileSession() != pBody-&gt;GetScriptContext()-&gt;GetProfileSession())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wchar_t debugStringBuffer[MAX_FUNCTION_BODY_DEBUG_STRING_SIZE];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OUTPUT_TRACE_DEBUGONLY(Js::ScriptProfilerPhase, L"ScriptContext::ProfileProbeThunk, ProfileSession does not match (%d != %d), functionNumber : %s, functionName : %s\n",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pBody-&gt;GetProfileSession(), pBody-&gt;GetScriptContext()-&gt;GetProfileSession(), pBody-&gt;GetDebugNumberSet(debugStringBuffer), pBody-&gt;GetDisplayName());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    AssertMsg(pBody == NULL || pBody-&gt;GetProfileSession() == pBody-&gt;GetScriptContext()-&gt;GetProfileSession(), "Function info wasn't reported for this profile session");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(functionId == -1)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Var sourceString = function-&gt;GetSourceString();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SourceString will be null for the Js::BoundFunction, don't throw Enter/Exit notification in that case.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(sourceString != NULL)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if (TaggedInt::Is(sourceString))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PropertyId nameId = TaggedInt::ToInt32(sourceString);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pwszFunctionName = scriptContext-&gt;GetPropertyString(nameId)-&gt;GetSz();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// it is string because user had called in toString extract name from it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Assert(JavascriptString::Is(sourceString));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const wchar_t *pwszToString = ((JavascriptString *)sourceString)-&gt;GetSz();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const wchar_t *pwszNameStart = wcsstr(pwszToString, L" 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const wchar_t *pwszNameEnd = wcsstr(pwszToString, L"(");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if (pwszNameStart == nullptr || pwszNameEnd == nullptr || ((int)(pwszNameEnd - pwszNameStart) &lt;= 0))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int len = ((JavascriptString *)sourceString)-&gt;GetLength() + 1;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pwszExtractedFunctionName = new wchar_t[len];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wcsncpy_s(pwszExtractedFunctionName, len, pwszToString, _TRUNCATE);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int len = (int)(pwszNameEnd - pwszNameStart);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AssertMsg(len &gt; 0, "Allocating array with zero or negative length?");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pwszExtractedFunctionName = new wchar_t[len];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wcsncpy_s(pwszExtractedFunctionName, len, pwszNameStart + 1, _TRUNCATE);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pwszFunctionName = pwszExtractedFunctionName;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functionEnterEventSent =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Assert(pwszFunctionName != NULL);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hrOfEnterEvent = scriptContext-&gt;OnDispatchFunctionEnter(pwszFunctionName);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hrOfEnterEvent = scriptContext-&gt;OnFunctionEnter(scriptId, functionId);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scriptContext-&gt;GetThreadContext()-&gt;SetIsProfilingUserCode(isUserCode); // Update IsProfilingUserCode state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Var aReturn = NULL;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JavascriptMethod origEntryPoint = function-&gt;GetFunctionInfo()-&gt;GetOriginalEntryPoint();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__try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Assert(!function-&gt;IsScriptFunction() || function-&gt;GetFunctionProxy());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No need to wrap script functions, also can't if the wrapper is already on the stack.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Treat "library code" script functions, such as Intl, as built-ins: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use the wrapper when calling them, and do not reset the wrapper when calling them.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bool isDebugWrapperEnabled = scriptContext-&gt;IsInDebugMode() &amp;&amp; IsExceptionWrapperForBuiltInsEnabled(scriptContext);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bool useDebugWrapper =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isDebugWrapperEnabled &amp;&amp;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function-&gt;IsLibraryCode() &amp;&amp;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!AutoRegisterIgnoreExceptionWrapper::IsRegistered(scriptContext-&gt;GetThreadContext());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OUTPUT_VERBOSE_TRACE(Js::DebuggerPhase, L"DebugProfileProbeThunk: calling function: %s isWrapperRegistered=%d useDebugWrapper=%d\n",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function-&gt;GetFunctionInfo()-&gt;HasBody() ? function-&gt;GetFunctionBody()-&gt;GetDisplayName() : L"built-in/library", AutoRegisterIgnoreExceptionWrapper::IsRegistered(scriptContext-&gt;GetThreadContext()), useDebugWrapper);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(scriptContext-&gt;IsInDebugMode())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scriptContext-&gt;GetDebugContext()-&gt;GetProbeContainer()-&gt;StartRecordingCall();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(useDebugWrapper)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For native use wrapper and bail out on to ignore exception.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Extract try-catch out of hot path in normal profile mode (presence of try-catch in a function is bad for perf).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aReturn = ProfileModeThunk_DebugModeWrapper(function, scriptContext, origEntryPoint, args);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(isDebugWrapperEnabled &amp;&amp; !function-&gt;IsLibraryCode())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// We want to ignore exception and continue into closest user/script function down on the stack.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// Thus, if needed, reset the wrapper for the time of this call,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// so that if there is library/helper call after script function, it will use try-catch.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// Can't use smart/destructor object here because of __try__finally.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ThreadContext* threadContext = scriptContext-&gt;GetThreadContext();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bool isOrigWrapperPresent = threadContext-&gt;GetDebugManager()-&gt;GetDebuggingFlags()-&gt;IsBuiltInWrapperPresent();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if (isOrigWrapperPresent)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threadContext-&gt;GetDebugManager()-&gt;GetDebuggingFlags()-&gt;SetIsBuiltInWrapperPresent(false);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__try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aReturn = JavascriptFunction::CallFunction&lt;true&gt;(function, origEntryPoint, args);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__finally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threadContext-&gt;GetDebugManager()-&gt;GetDebuggingFlags()-&gt;SetIsBuiltInWrapperPresent(isOrigWrapperPresent);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// Can we update return address to a thunk that sends Exit event and then jmp to entry instead of Calling it.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// Saves stack space and it might be something we would be doing anyway for handling profile.Start/stop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// which can come anywhere on the stack.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aReturn = JavascriptFunction::CallFunction&lt;true&gt;(function, origEntryPoint, args);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__finally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(fProfile)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(hrOfEnterEvent != ACTIVPROF_E_PROFILER_ABSENT)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if (functionId == -1)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// Check whether we have sent the Enter event or not.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if (functionEnterEventSent)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scriptContext-&gt;OnDispatchFunctionExit(pwszFunctionName);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if (pwszExtractedFunctionName != NULL)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    delete[]pwszExtractedFunctionName;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scriptContext-&gt;OnFunctionExit(scriptId, functionId);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scriptContext-&gt;GetThreadContext()-&gt;SetIsProfilingUserCode(isProfilingUserCode); // Restore IsProfilingUserCode state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(scriptContext-&gt;IsInDebugMode())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scriptContext-&gt;GetDebugContext()-&gt;GetProbeContainer()-&gt;EndRecordingCall(aReturn, function);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aReturn;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Part of ProfileModeThunk which is called in debug mode (debug or debug &amp; profile).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Var ScriptContext::ProfileModeThunk_DebugModeWrapper(JavascriptFunction* function, ScriptContext* scriptContext, JavascriptMethod entryPoint, Arguments&amp; args)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AutoRegisterIgnoreExceptionWrapper autoWrapper(scriptContext-&gt;GetThreadContext());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Var aReturn = HelperOrLibraryMethodWrapper&lt;true&gt;(scriptContext, [=]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JavascriptFunction::CallFunction&lt;true&gt;(function, entryPoint, args);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aReturn;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HRESULT ScriptContext::OnScriptCompiled(PROFILER_TOKEN scriptId, PROFILER_SCRIPT_TYPE type, IUnknown *pIDebugDocumentContext)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TODO : can we do a delay send of these events or can we send a event before doing all this stuff that could calculate overhead?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Assert(m_pProfileCallback != NULL);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OUTPUT_TRACE(Js::ScriptProfilerPhase, L"ScriptContext::OnScriptCompiled scriptId : %d, ScriptType : %d\n", scriptId, type);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((type == PROFILER_SCRIPT_TYPE_NATIVE &amp;&amp; m_fTraceNativeFunctionCall) ||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(type != PROFILER_SCRIPT_TYPE_NATIVE &amp;&amp; m_fTraceFunctionCall))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m_inProfileCallback =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hr = m_pProfileCallback-&gt;ScriptCompiled(scriptId, type, pIDebugDocumentContext);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m_inProfileCallback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hr;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HRESULT ScriptContext::OnFunctionCompiled(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PROFILER_TOKEN functionId,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PROFILER_TOKEN scriptId,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const WCHAR *pwszFunctionName,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const WCHAR *pwszFunctionNameHint,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IUnknown *pIDebugDocumentContext)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Assert(m_pProfileCallback != NULL);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ENABLE_DEBUG_CONFIG_OPTIONS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(scriptId != BuiltInFunctionsScriptId || Js::Configuration::Global.flags.Verbose)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OUTPUT_TRACE(Js::ScriptProfilerPhase, L"ScriptContext::OnFunctionCompiled scriptId : %d, functionId : %d, FunctionName : %s, FunctionNameHint : %s\n", scriptId, functionId, pwszFunctionName, pwszFunctionNameHint);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((scriptId == BuiltInFunctionsScriptId &amp;&amp; m_fTraceNativeFunctionCall) ||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(scriptId != BuiltInFunctionsScriptId &amp;&amp; m_fTraceFunctionCall))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m_inProfileCallback =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hr = m_pProfileCallback-&gt;FunctionCompiled(functionId, scriptId, pwszFunctionName, pwszFunctionNameHint, pIDebugDocumentContext);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m_inProfileCallback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hr;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HRESULT ScriptContext::OnFunctionEnter(PROFILER_TOKEN scriptId, PROFILER_TOKEN functionId)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(m_pProfileCallback == NULL)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ACTIVPROF_E_PROFILER_ABSENT;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OUTPUT_VERBOSE_TRACE(Js::ScriptProfilerPhase, L"ScriptContext::OnFunctionEnter scriptId : %d, functionId : %d\n", scriptId, functionId);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((scriptId == BuiltInFunctionsScriptId &amp;&amp; m_fTraceNativeFunctionCall) ||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(scriptId != BuiltInFunctionsScriptId &amp;&amp; m_fTraceFunctionCall))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m_inProfileCallback =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hr = m_pProfileCallback-&gt;OnFunctionEnter(scriptId, functionId);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m_inProfileCallback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hr;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HRESULT ScriptContext::OnFunctionExit(PROFILER_TOKEN scriptId, PROFILER_TOKEN functionId)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(m_pProfileCallback == NULL)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ACTIVPROF_E_PROFILER_ABSENT;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OUTPUT_VERBOSE_TRACE(Js::ScriptProfilerPhase, L"ScriptContext::OnFunctionExit scriptId : %d, functionId : %d\n", scriptId, functionId);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((scriptId == BuiltInFunctionsScriptId &amp;&amp; m_fTraceNativeFunctionCall) ||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(scriptId != BuiltInFunctionsScriptId &amp;&amp; m_fTraceFunctionCall))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m_inProfileCallback =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hr = m_pProfileCallback-&gt;OnFunctionExit(scriptId, functionId);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m_inProfileCallback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hr;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HRESULT ScriptContext::FunctionExitSenderThunk(PROFILER_TOKEN functionId, PROFILER_TOKEN scriptId, ScriptContext *pScriptContext)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pScriptContext-&gt;OnFunctionExit(scriptId, functionId);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HRESULT ScriptContext::FunctionExitByNameSenderThunk(const wchar_t *pwszFunctionName, ScriptContext *pScriptContext)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pScriptContext-&gt;OnDispatchFunctionExit(pwszFunctionName);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Js::PropertyId ScriptContext::GetFunctionNumber(JavascriptMethod entryPoint)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(m_pBuiltinFunctionIdMap == NULL) ? -1 : m_pBuiltinFunctionIdMap-&gt;Lookup(entryPoint, -1);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HRESULT ScriptContext::RegisterLibraryFunction(const wchar_t *pwszObjectName, const wchar_t *pwszFunctionName, Js::PropertyId functionPropertyId, JavascriptMethod entryPoint)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DEBUG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const wchar_t *pwszObjectNameFromProperty = const_cast&lt;wchar_t *&gt;(GetPropertyName(functionPropertyId)-&gt;GetBuffer());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(GetPropertyName(functionPropertyId)-&gt;IsSymbol())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The spec names functions whose property is a well known symbol as the description from the symbol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wrapped in square brackets, so verify by skipping past first bracket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Assert(!wcsncmp(pwszFunctionName + 1, pwszObjectNameFromProperty, wcslen(pwszObjectNameFromProperty)));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Assert(wcslen(pwszFunctionName) == wcslen(pwszObjectNameFromProperty) + 2);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Assert(!wcscmp(pwszFunctionName, pwszObjectNameFromProperty));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Assert(m_pBuiltinFunctionIdMap != NULL);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Create the propertyId as object.functionName if it is not global function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the global functions would be recognized by just functionName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e.g. with functionName, toString, depending on objectName, it could be Object.toString, or Date.toString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wchar_t szTempName[70];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(pwszObjectName != NULL)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Create name as "object.function"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swprintf_s(szTempName, 70, L"%s.%s", pwszObjectName, pwszFunctionName);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functionPropertyId = GetOrAddPropertyIdTracked(szTempName, (uint)wcslen(szTempName));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Js::PropertyId cachedFunctionId;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keyFound = m_pBuiltinFunctionIdMap-&gt;TryGetValue(entryPoint, &amp;cachedFunctionId);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(keyFound)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Entry point is already in the map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(cachedFunctionId != functionPropertyId)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This is the scenario where we could be using same function for multiple builtin functions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e.g. Error.toString, WinRTError.toString etc.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We would ignore these extra entrypoints because while profiling, identifying which object's toString is too costly for its worth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return S_OK;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else is the scenario where map was created by earlier profiling session and we are yet to send function compiled for this session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m_pBuiltinFunctionIdMap-&gt;MapUntil([&amp;](JavascriptMethod, Js::PropertyId propertyId) -&gt; bool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(functionPropertyId == propertyId)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Assert(false);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throws, this must always be in a function that handles OOM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m_pBuiltinFunctionIdMap-&gt;Add(entryPoint, functionPropertyId);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Use name with "Object." if its not a global function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(pwszObjectName != NULL)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OnFunctionCompiled(functionPropertyId, BuiltInFunctionsScriptId, szTempName, NULL, NULL);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OnFunctionCompiled(functionPropertyId, BuiltInFunctionsScriptId, pwszFunctionName, NULL, NULL);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ScriptContext::BindReference(void * addr)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Assert(!this-&gt;isClosed);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Assert(this-&gt;guestArena);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Assert(recycler-&gt;IsValidObject(addr));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Assert(!bindRef.ContainsKey(addr));     // Make sure we don't bind the same pointer twice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bindRef.AddNew(addr);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(bindRefChunkCurrent == bindRefChunkEnd)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bindRefChunkCurrent = AnewArrayZ(this-&gt;guestArena, void *, ArenaAllocator::ObjectAlignment / sizeof(void *));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bindRefChunkEnd = bindRefChunkCurrent + ArenaAllocator::ObjectAlignment / sizeof(void *);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Assert((bindRefChunkCurrent + 1) &lt;= bindRefChunkEnd);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*bindRefChunkCurrent = addr;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bindRefChunkCurrent++;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RECYCLER_PERF_COUNTERS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this-&gt;bindReferenceCount++;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RECYCLER_PERF_COUNTER_INC(BindReference);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PROFILE_STRINGS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StringProfiler* ScriptContext::GetStringProfiler()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stringProfiler;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ScriptContext::FreeLoopBody(void* address)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FreeNativeCodeGenAllocation(this, address);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ScriptContext::FreeFunctionEntryPoint(Js::JavascriptMethod method)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FreeNativeCodeGenAllocation(this, method);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ScriptContext::RegisterAsScriptContextWithInlineCaches()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(this-&gt;entryInScriptContextWithInlineCachesRegistry ==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DoRegisterAsScriptContextWithInlineCaches();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ScriptContext::DoRegisterAsScriptContextWithInlineCaches()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Assert(this-&gt;entryInScriptContextWithInlineCachesRegistry ==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this call may throw OOM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this-&gt;entryInScriptContextWithInlineCachesRegistry = threadContext-&gt;RegisterInlineCacheScriptContext(this);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ScriptContext::RegisterAsScriptContextWithIsInstInlineCaches()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(this-&gt;entryInScriptContextWithIsInstInlineCachesRegistry ==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DoRegisterAsScriptContextWithIsInstInlineCaches();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bool ScriptContext::IsRegisteredAsScriptContextWithIsInstInlineCaches()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this-&gt;entryInScriptContextWithIsInstInlineCachesRegistry !=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ScriptContext::DoRegisterAsScriptContextWithIsInstInlineCaches()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Assert(this-&gt;entryInScriptContextWithIsInstInlineCachesRegistry ==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this call may throw OOM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this-&gt;entryInScriptContextWithIsInstInlineCachesRegistry = threadContext-&gt;RegisterIsInstInlineCacheScriptContext(this);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ScriptContext::RegisterProtoInlineCache(InlineCache *pCache, PropertyId propId)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hasRegisteredInlineCache =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threadContext-&gt;RegisterProtoInlineCache(pCache, propId);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ScriptContext::InvalidateProtoCaches(const PropertyId propertyId)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threadContext-&gt;InvalidateProtoInlineCaches(propertyId);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Because setter inline caches get registered in the store field chain, we must invalidate that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chain whenever we invalidate the proto chain.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threadContext-&gt;InvalidateStoreFieldInlineCaches(propertyId);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threadContext-&gt;InvalidatePropertyGuards(propertyId);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threadContext-&gt;InvalidateProtoTypePropertyCaches(propertyId);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void ScriptContext::InvalidateAllProtoCaches()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threadContext-&gt;InvalidateAllProtoInlineCaches();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Because setter inline caches get registered in the store field chain, we must invalidate that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chain whenever we invalidate the proto chain.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threadContext-&gt;InvalidateAllStoreFieldInlineCaches();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threadContext-&gt;InvalidateAllPropertyGuards();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threadContext-&gt;InvalidateAllProtoTypePropertyCaches();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ScriptContext::RegisterStoreFieldInlineCache(InlineCache *pCache, PropertyId propId)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hasRegisteredInlineCache =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threadContext-&gt;RegisterStoreFieldInlineCache(pCache, propId);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ScriptContext::InvalidateStoreFieldCaches(const PropertyId propertyId)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threadContext-&gt;InvalidateStoreFieldInlineCaches(propertyId);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threadContext-&gt;InvalidatePropertyGuards(propertyId);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ScriptContext::InvalidateAllStoreFieldCaches()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threadContext-&gt;InvalidateAllStoreFieldInlineCaches();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ScriptContext::RegisterIsInstInlineCache(Js::IsInstInlineCache * cache, Js::Var function)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Assert(JavascriptFunction::FromVar(function)-&gt;GetScriptContext() == 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hasRegisteredIsInstInlineCache =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threadContext-&gt;RegisterIsInstInlineCache(cache, function);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bool ScriptContext::IsIsInstInlineCacheRegistered(Js::IsInstInlineCache * cache, Js::Var function)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threadContext-&gt;IsIsInstInlineCacheRegistered(cache, function);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ScriptContext::CleanSourceListInternal(bool calledDuringMark)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bool fCleanupDocRequired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for (int i = 0; i &lt; sourceList-&gt;Count(); i++)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(this-&gt;sourceList-&gt;IsItemValid(i))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RecyclerWeakReference&lt;Utf8SourceInfo&gt;* sourceInfoWeakRef = this-&gt;sourceList-&gt;Item(i);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Utf8SourceInfo* strongRef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(calledDuringMark)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strongRef = sourceInfoWeakRef-&gt;FastGet();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strongRef = sourceInfoWeakRef-&gt;Get();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(strongRef ==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this-&gt;sourceList-&gt;RemoveAt(i);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fCleanupDocRequired =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If the sourceList got changed, in we need to refresh the nondebug document list in the profiler mode.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(fCleanupDocRequired &amp;&amp; m_pProfileCallback != NULL)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Assert(CleanupDocumentContext != NULL);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CleanupDocumentContext(this);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ScriptContext::ClearScriptContextCaches()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Prevent reentrancy for the following work, which is not required to be done on every call to this function including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reentrant calls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(this-&gt;isPerformingNonreentrantWork)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class AutoCleanup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private: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ScriptContext *const scriptContext;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public: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AutoCleanup(ScriptContext *const scriptContext) : scriptContext(scriptContext)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scriptContext-&gt;isPerformingNonreentrantWork =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~AutoCleanup()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scriptContext-&gt;isPerformingNonreentrantWork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 autoCleanup(this);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(this-&gt;isScriptContextActuallyClosed)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Assert(this-&gt;guestArena);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Assert(this-&gt;cache);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(EnableEvalMapCleanup())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The eval map is not re-entrant, so make sure it's not in the middle of adding an entry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Also, don't clean the eval map if the debugger is attached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(!this-&gt;IsInDebugMode())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(this-&gt;cache-&gt;evalCacheDictionary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this-&gt;CleanDynamicFunctionCache&lt;Js::EvalCacheTopLevelDictionary&gt;(this-&gt;cache-&gt;evalCacheDictionary-&gt;GetDictionary());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(this-&gt;cache-&gt;indirectEvalCacheDictionary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this-&gt;CleanDynamicFunctionCache&lt;Js::EvalCacheTopLevelDictionary&gt;(this-&gt;cache-&gt;indirectEvalCacheDictionary-&gt;GetDictionary());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(this-&gt;cache-&gt;newFunctionCache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this-&gt;CleanDynamicFunctionCache&lt;Js::NewFunctionCache&gt;(this-&gt;cache-&gt;newFunctionCache);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(this-&gt;hostScriptContext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        this-&gt;hostScriptContext-&gt;CleanDynamicCodeCache();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(REGEX_CONFIG_FLAG(DynamicRegexMruListSize) &gt; 0)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GetDynamicRegexMap()-&gt;RemoveRecentlyUnusedItems();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CleanSourceListInternal(true);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void ScriptContext::ClearInlineCaches()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Assert(this-&gt;entryInScriptContextWithInlineCachesRegistry !=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For persistent inline caches, we assume here that all thread context's invalidation lists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will be reset, such that all invalidationListSlotPtr will get zeroed.  We will not be zeroing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this field here to preserve the free list, which uses the field to link caches together.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GetInlineCacheAllocator()-&gt;ZeroAll();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this-&gt;entryInScriptContextWithInlineCachesRegistry = nullptr; // caller will remove us from the thread context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this-&gt;hasRegisteredInlineCache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void ScriptContext::ClearIsInstInlineCaches()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Assert(entryInScriptContextWithIsInstInlineCachesRegistry !=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GetIsInstInlineCacheAllocator()-&gt;ZeroAll();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this-&gt;entryInScriptContextWithIsInstInlineCachesRegistry = nullptr; // caller will remove us from the thread context.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this-&gt;hasRegisteredIsInstInlineCache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PERSISTENT_INLINE_CACHES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void ScriptContext::ClearInlineCachesWithDeadWeakRefs()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Review: I should be able to assert this here just like in ClearInlineCaches.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Assert(this-&gt;entryInScriptContextWithInlineCachesRegistry !=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GetInlineCacheAllocator()-&gt;ClearCachesWithDeadWeakRefs(this-&gt;recycler);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Assert(GetInlineCacheAllocator()-&gt;HasNoDeadWeakRefs(this-&gt;recycler));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void ScriptContext::RegisterConstructorCache(Js::PropertyId propertyId, Js::ConstructorCache* cache)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this-&gt;threadContext-&gt;RegisterConstructorCache(propertyId, cache);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void ScriptContext::RegisterPrototypeChainEnsuredToHaveOnlyWritableDataPropertiesScriptContext()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Assert(!IsClosed());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if (registeredPrototypeChainEnsuredToHaveOnlyWritableDataPropertiesScriptContext ==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DoRegisterPrototypeChainEnsuredToHaveOnlyWritableDataPropertiesScriptContext();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void ScriptContext::DoRegisterPrototypeChainEnsuredToHaveOnlyWritableDataPropertiesScriptContext()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Assert(!IsClosed());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Assert(registeredPrototypeChainEnsuredToHaveOnlyWritableDataPropertiesScriptContext ==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this call may throw OOM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registeredPrototypeChainEnsuredToHaveOnlyWritableDataPropertiesScriptContext = threadContext-&gt;RegisterPrototypeChainEnsuredToHaveOnlyWritableDataPropertiesScriptContext(this);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ScriptContext::ClearPrototypeChainEnsuredToHaveOnlyWritableDataPropertiesCaches()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Assert(registeredPrototypeChainEnsuredToHaveOnlyWritableDataPropertiesScriptContext !=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javascriptLibrary-&gt;NoPrototypeChainsAreEnsuredToHaveOnlyWritableDataProperties();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Caller will unregister the script context from the thread context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registeredPrototypeChainEnsuredToHaveOnlyWritableDataPropertiesScriptContext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JavascriptString * ScriptContext::GetLastNumberToStringRadix10(double value)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(value == lastNumberToStringRadix10)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cache-&gt;lastNumberToStringRadix10String;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ScriptContext::SetLastNumberToStringRadix10(double value, JavascriptString * str)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lastNumberToStringRadix10 = value;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cache-&gt;lastNumberToStringRadix10String = str;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bool ScriptContext::GetLastUtcTimeFromStr(JavascriptString * str, double&amp; dbl)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Assert(str !=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(str != cache-&gt;lastUtcTimeFromStrString)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(cache-&gt;lastUtcTimeFromStrString == nullptr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|| !JavascriptString::Equals(str, cache-&gt;lastUtcTimeFromStrString))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dbl = lastUtcTimeFromStr;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ScriptContext::SetLastUtcTimeFromStr(JavascriptString * str, double value)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lastUtcTimeFromStr = value;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cache-&gt;lastUtcTimeFromStrString = str;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BOOL ScriptContext::IsNativeAddress(void * codeAddr)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PreReservedVirtualAllocWrapper *preReservedVirtualAllocWrapper = this-&gt;threadContext-&gt;GetPreReservedVirtualAllocator();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(preReservedVirtualAllocWrapper-&gt;IsPreReservedRegionPresent())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(preReservedVirtualAllocWrapper-&gt;IsInRange(codeAddr))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Assert(!this-&gt;IsDynamicInterpreterThunk(codeAddr));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return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else if (this-&gt;threadContext-&gt;IsAllJITCodeInPreReservedRegion())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Try locally first and then all script context on the thread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//Slow path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IsNativeFunctionAddr(this, codeAddr) || this-&gt;threadContext-&gt;IsNativeAddress(codeAddr);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bool ScriptContext::SetDispatchProfile(bool fSet, JavascriptMethod dispatchInvoke)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(!fSet)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this-&gt;javascriptLibrary-&gt;SetDispatchProfile(false, dispatchInvoke);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else if (m_fTraceDomCall)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this-&gt;javascriptLibrary-&gt;SetDispatchProfile(true, dispatchInvoke);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HRESULT ScriptContext::OnDispatchFunctionEnter(const WCHAR *pwszFunctionName)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(m_pProfileCallback2 == NULL)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ACTIVPROF_E_PROFILER_ABSENT;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(m_fTraceDomCall)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m_inProfileCallback =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hr = m_pProfileCallback2-&gt;OnFunctionEnterByName(pwszFunctionName, PROFILER_SCRIPT_TYPE_DOM);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m_inProfileCallback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hr;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HRESULT ScriptContext::OnDispatchFunctionExit(const WCHAR *pwszFunctionName)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(m_pProfileCallback2 == NULL)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ACTIVPROF_E_PROFILER_ABSENT;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HRESULT hr = S_OK;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(m_fTraceDomCall)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m_inProfileCallback =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hr = m_pProfileCallback2-&gt;OnFunctionExitByName(pwszFunctionName, PROFILER_SCRIPT_TYPE_DOM);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m_inProfileCallback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hr;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ScriptContext::SetBuiltInLibraryFunction(JavascriptMethod entryPoint, JavascriptFunction* function)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(!isClosed)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(builtInLibraryFunctions == NULL)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Assert(this-&gt;recycler);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builtInLibraryFunctions = RecyclerNew(this-&gt;recycler, BuiltInLibraryFunctionMap, this-&gt;recycler);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BindReference(builtInLibraryFunctions);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builtInLibraryFunctions-&gt;Item(entryPoint, function);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JavascriptFunction* ScriptContext::GetBuiltInLibraryFunction(JavascriptMethod entryPoint)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JavascriptFunction * function = NULL;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(builtInLibraryFunctions)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builtInLibraryFunctions-&gt;TryGetValue(entryPoint, &amp;function);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function;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ENABLE_DOM_FAST_PATH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DOMFastPathIRHelperMap* ScriptContext::EnsureDOMFastPathIRHelperMap()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(domFastPathIRHelperMap ==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Anew throws if it OOMs, so the caller into this function needs to handle that exception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domFastPathIRHelperMap = Anew(GeneralAllocator(), DOMFastPathIRHelperMap,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GeneralAllocator(), 17);    // initial capacity set to 17; unlikely to grow much bigger.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domFastPathIRHelperMap;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ENABLE_PROFILE_INFO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ScriptContext::AddDynamicProfileInfo(FunctionBody * functionBody, WriteBarrierPtr&lt;DynamicProfileInfo&gt;* dynamicProfileInfo)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Assert(functionBody-&gt;GetScriptContext() == 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Assert(functionBody-&gt;HasValidSourceInfo());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DynamicProfileInfo * newDynamicProfileInfo = *dynamicProfileInfo;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If it is a dynamic script - we should create a profile info bound to the threadContext for its lifetime.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SourceContextInfo* sourceContextInfo = functionBody-&gt;GetSourceContextInfo();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SourceDynamicProfileManager* profileManager = sourceContextInfo-&gt;sourceDynamicProfileManager;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(sourceContextInfo-&gt;IsDynamic())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(profileManager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There is an in-memory cache and dynamic profile info is coming from there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(newDynamicProfileInfo ==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newDynamicProfileInfo = DynamicProfileInfo::New(this-&gt;GetRecycler(), functionBody, true /* persistsAcrossScriptContexts */);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profileManager-&gt;UpdateDynamicProfileInfo(functionBody-&gt;GetLocalFunctionId(), newDynamicProfileInfo);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*dynamicProfileInfo = newDynamicProfileInfo;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profileManager-&gt;MarkAsExecuted(functionBody-&gt;GetLocalFunctionId());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newDynamicProfileInfo-&gt;UpdateFunctionInfo(functionBody, this-&gt;GetRecycler());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    if (newDynamicProfileInfo ==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newDynamicProfileInfo = functionBody-&gt;AllocateDynamicProfile();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*dynamicProfileInfo = newDynamicProfileInfo;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(newDynamicProfileInfo ==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newDynamicProfileInfo = functionBody-&gt;AllocateDynamicProfile();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*dynamicProfileInfo = newDynamicProfileInfo;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Assert(functionBody-&gt;interpretedCount == 0);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DBG_DUMP || defined(DYNAMIC_PROFILE_STORAGE) || defined(RUNTIME_DATA_COLLECTION)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(profileInfoList)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profileInfoList-&gt;Prepend(this-&gt;GetRecycler(), newDynamicProfileInfo);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(!startupComplete)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Assert(profileManager);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profileManager-&gt;MarkAsExecuted(functionBody-&gt;GetLocalFunctionId());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Assert(*dynamicProfileInfo !=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CharClassifier const * ScriptContext::GetCharClassifier(void) const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this-&gt;charClassifier;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ScriptContext::OnStartupComplete()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JS_ETW(EventWriteJSCRIPT_ON_STARTUP_COMPLETE(this));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SaveStartupProfileAndRelease();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ScriptContext::SaveStartupProfileAndRelease(bool isSaveOnClose)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(!startupComplete &amp;&amp; this-&gt;cache-&gt;sourceContextInfoMap)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ENABLE_PROFILE_INFO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this-&gt;cache-&gt;sourceContextInfoMap-&gt;Map([&amp;](DWORD_PTR dwHostSourceContext, SourceContextInfo* info)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Assert(info-&gt;sourceDynamicProfileManager);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uint bytesWritten = info-&gt;sourceDynamicProfileManager-&gt;SaveToProfileCacheAndRelease(info);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(bytesWritten &gt; 0)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JS_ETW(EventWriteJSCRIPT_PROFILE_SAVE(info-&gt;dwHostSourceContext, this, bytesWritten, isSaveOnClose));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OUTPUT_TRACE(Js::DynamicProfilePhase, L"Profile saving succeeded\n");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startupComplete =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ScriptContextBase::ClearGlobalObject()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ScriptContext* scriptContext = static_cast&lt;ScriptContext*&gt;(this);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Assert(scriptContext-&gt;IsClosedNativeCodeGenerator());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globalObject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javascriptLibrary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ScriptContext::SetFastDOMenabled()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fastDOMenabled = true; Assert(globalObject-&gt;GetDirectHostObject() != NULL);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DYNAMIC_INTERPRETER_THUNK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JavascriptMethod ScriptContext::GetNextDynamicAsmJsInterpreterThunk(PVOID* ppDynamicInterpreterThunk)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ASMJS_PLAT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(JavascriptMethod)this-&gt;asmJsInterpreterThunkEmitter-&gt;GetNextThunk(ppDynamicInterpreterThunk);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__debugbreak();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JavascriptMethod ScriptContext::GetNextDynamicInterpreterThunk(PVOID* ppDynamicInterpreterThunk)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(JavascriptMethod)this-&gt;interpreterThunkEmitter-&gt;GetNextThunk(ppDynamicInterpreterThunk);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BOOL ScriptContext::IsDynamicInterpreterThunk(void* address)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this-&gt;interpreterThunkEmitter-&gt;IsInRange(address);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ScriptContext::ReleaseDynamicInterpreterThunk(BYTE* address, bool addtoFreeList)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this-&gt;interpreterThunkEmitter-&gt;Release(address, addtoFreeList);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ScriptContext::ReleaseDynamicAsmJsInterpreterThunk(BYTE* address, bool addtoFreeList)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ASMJS_PLAT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this-&gt;asmJsInterpreterThunkEmitter-&gt;Release(address, addtoFreeList);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Assert(UNREACHED);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bool ScriptContext::IsExceptionWrapperForBuiltInsEnabled()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ScriptContext::IsExceptionWrapperForBuiltInsEnabled(this);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static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bool ScriptContext::IsExceptionWrapperForBuiltInsEnabled(ScriptContext* scriptContext)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Assert(scriptContext);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CONFIG_FLAG(EnableContinueAfterExceptionWrappersForBuiltIns);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bool ScriptContext::IsExceptionWrapperForHelpersEnabled(ScriptContext* scriptContext)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Assert(scriptContext);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 CONFIG_FLAG(EnableContinueAfterExceptionWrappersForHelpers);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ScriptContextBase::SetGlobalObject(GlobalObject *globalObject)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>#if DBG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ScriptContext* scriptContext = static_cast&lt;ScriptContext*&gt;(this);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Assert(scriptContext-&gt;IsCloningGlobal() &amp;&amp; !this-&gt;globalObject);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this-&gt;globalObject = globalObject;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ConvertKey(const FastEvalMapString&amp; src, EvalMapString&amp; dest)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dest.str = src.str;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dest.strict = src.strict;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dest.moduleID = src.moduleID;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dest.hash = TAGHASH((hash_t)dest.str);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ScriptContext::PrintStats()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ENABLE_PROFILE_INFO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DBG_DUMP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DynamicProfileInfo::DumpScriptContext(this);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RUNTIME_DATA_COLLECTION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DynamicProfileInfo::DumpScriptContextToFile(this);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PROFILE_TYPES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(Configuration::Global.flags.ProfileTypes)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ProfileTypes();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PROFILE_BAILOUT_RECORD_MEMORY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(Configuration::Global.flags.ProfileBailOutRecordMemory)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Output::Print(L"CodeSize: %6d\nBailOutRecord Size: %6d\nLocalOffsets Size: %6d\n", codeSize, bailOutRecordBytes, bailOutOffsetBytes);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PROFILE_OBJECT_LITERALS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(Configuration::Global.flags.ProfileObjectLiteral)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ProfileObjectLiteral();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PROFILE_STRINGS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(stringProfiler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stringProfiler-&gt;PrintAll();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Adelete(MiscAllocator(), stringProfiler);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stringProfiler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PROFILE_MEM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(profileMemoryDump &amp;&amp; MemoryProfiler::IsTraceEnabled())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MemoryProfiler::PrintAll();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PROFILE_RECYCLER_ALLOC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(Js::Configuration::Global.flags.TraceMemory.IsEnabled(Js::AllPhase)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|| Js::Configuration::Global.flags.TraceMemory.IsEnabled(Js::RunPhase))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GetRecycler()-&gt;PrintAllocStats();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DBG_DUMP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(PHASE_STATS1(Js::ByteCodePhase))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Output::Print(L" Total Bytecode size: &lt;%d, %d, %d&gt; = %d\n",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byteCodeDataSize,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byteCodeAuxiliaryDataSize,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byteCodeAuxiliaryContextDataSize,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byteCodeDataSize + byteCodeAuxiliaryDataSize + byteCodeAuxiliaryContextDataSize);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(Configuration::Global.flags.BytecodeHist)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Output::Print(L"ByteCode Histogram\n");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Output::Print(L"\n");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uint total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uint unique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for (int j = 0; j &lt; (int)OpCode::ByteCodeLast; j++)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total += byteCodeHistogram[j];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(byteCodeHistogram[j] &gt; 0)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unique++;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Output::Print(L"%9u                     Total executed ops\n", total);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Output::Print(L"\n");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uint max = UINT_MAX;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double pctcume = 0.0;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while (true)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uint upper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int index = -1;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for (int j = 0; j &lt; (int)OpCode::ByteCodeLast; j++)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if (OpCodeUtil::IsValidOpcode((OpCode)j) &amp;&amp; byteCodeHistogram[j] &gt; upper &amp;&amp; byteCodeHistogram[j] &lt; max)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index = j;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upper = byteCodeHistogram[j];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(index == -1)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break;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max = byteCodeHistogram[index];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for (OpCode j = (OpCode)0; j &lt; OpCode::ByteCodeLast; j++)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if (OpCodeUtil::IsValidOpcode(j) &amp;&amp; max == byteCodeHistogram[(int)j])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double pct = ((double)max) / total;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pctcume += pct;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Output::Print(L"%9u  %5.1lf  %5.1lf  %04x %s\n", max, pct * 100, pctcume * 100, j, OpCodeUtil::GetOpCodeName(j));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Output::Print(L"\n");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Output::Print(L"Unique opcodes: %d\n", unique);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ENABLE_NATIVE_CODEGEN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BGJIT_STATS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We do not care about small script contexts without much activity - unless 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(PHASE_STATS1(Js::BGJitPhase) &amp;&amp; (this-&gt;interpretedCount &gt; 50 || Js::Configuration::Global.flags.IsEnabled(Js::ForceFlag)))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uint loopJitCodeUsed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uint bucketSize1 = 20;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uint bucketSize2 = 100;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uint size1CutOffbucketId = 4;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uint totalBuckets[15] = { 0 };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uint nativeCodeBuckets[15] = { 0 };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uint usedNativeCodeBuckets[15] = { 0 };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uint rejits[15] = { 0 };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uint zeroInterpretedFunctions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uint oneInterpretedFunctions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uint nonZeroBytecodeFunctions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Output::Print(L"Script Context: 0x%p Url: %s\n", this, this-&gt;url);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FunctionBody* anyFunctionBody = this-&gt;FindFunction([](FunctionBody* body) { return body != nullptr;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(anyFunctionBody)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OUTPUT_VERBOSE_STATS(Js::BGJitPhase, L"Function list\n");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OUTPUT_VERBOSE_STATS(Js::BGJitPhase, L"===============================\n");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OUTPUT_VERBOSE_STATS(Js::BGJitPhase, L"%-24s, %-8s, %-10s, %-10s, %-10s, %-10s, %-10s\n", L"Function", L"InterpretedCount", L"ByteCodeInLoopSize", L"ByteCodeSize", L"IsJitted", L"IsUsed", L"NativeCodeSize");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this-&gt;MapFunction([&amp;](FunctionBody* body)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bool isNativeCode =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// Filtering interpreted count lowers a lot of noise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if (body-&gt;interpretedCount &gt; 1 || Js::Configuration::Global.flags.IsEnabled(Js::ForceFlag))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body-&gt;MapEntryPoints([&amp;](uint entryPointIndex, FunctionEntryPointInfo* entryPoint)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wchar_t debugStringBuffer[MAX_FUNCTION_BODY_DEBUG_STRING_SIZE];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char rejit = entryPointIndex &gt; 0 ? '*' : ' ';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isNativeCode = entryPoint-&gt;IsNativeCode() | isNativeCode;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OUTPUT_VERBOSE_STATS(Js::BGJitPhase, L"%-20s %16s %c, %8d , %10d , %10d, %-10s, %-10s, %10d\n",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    body-&gt;GetExternalDisplayName(),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    body-&gt;GetDebugNumberSet(debugStringBuffer),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    rejit,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    body-&gt;interpretedCount,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    body-&gt;GetByteCodeInLoopCount(),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    body-&gt;GetByteCodeCount(),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    entryPoint-&gt;IsNativeCode() ? L"Jitted" : L"Interpreted",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    body-&gt;GetNativeEntryPointUsed() ? L"Used" : L"NotUsed",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    entryPoint-&gt;IsNativeCode() ? entryPoint-&gt;GetCodeSize() : 0);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if (body-&gt;interpretedCount == 0)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zeroInterpretedFunctions++;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if (body-&gt;GetByteCodeCount() &gt; 0)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nonZeroBytecodeFunctions++;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else if (body-&gt;interpretedCount == 1)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oneInterpretedFunctions++;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// Generate a histogram using interpreted counts.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uint bucket;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uint intrpCount = body-&gt;interpretedCount;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if (intrpCount &lt; 100)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bucket = intrpCount / bucketSize1;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else if (intrpCount &lt; 1000)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bucket = size1CutOffbucketId  + intrpCount / bucketSize2;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bucket = _countof(totalBuckets) - 1;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// Explicitly assume that the bucket count is less than the following counts (which are all equal)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// This is because min will return _countof(totalBuckets) - 1 if the count exceeds _countof(totalBuckets) - 1.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__analysis_assume(bucket &lt; _countof(totalBuckets));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__analysis_assume(bucket &lt; _countof(nativeCodeBuckets));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__analysis_assume(bucket &lt; _countof(usedNativeCodeBuckets));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__analysis_assume(bucket &lt; _countof(rejits));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totalBuckets[bucket]++;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if (isNativeCode)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nativeCodeBuckets[bucket]++;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if (body-&gt;GetNativeEntryPointUsed())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usedNativeCodeBuckets[bucket]++;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if (body-&gt;HasRejit())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rejits[bucket]++;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body-&gt;MapLoopHeaders([&amp;](uint loopNumber, LoopHeader* header)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wchar_t loopBodyName[256];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body-&gt;GetLoopBodyName(loopNumber, loopBodyName, _countof(loopBodyName));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header-&gt;MapEntryPoints([&amp;](int index, LoopEntryPointInfo * entryPoint)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if (entryPoint-&gt;IsNativeCode())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    wchar_t debugStringBuffer[MAX_FUNCTION_BODY_DEBUG_STRING_SIZE];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    char rejit = index &gt; 0 ? '*' : ' ';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    OUTPUT_VERBOSE_STATS(Js::BGJitPhase, L"%-20s %16s %c, %8d , %10d , %10d, %-10s, %-10s, %10d\n",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        loopBodyName,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        body-&gt;GetDebugNumberSet(debugStringBuffer),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        rejit,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        header-&gt;interpretCount,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        header-&gt;GetByteCodeCount(),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        header-&gt;GetByteCodeCount(),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        L"Jitted",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        entryPoint-&gt;IsUsed() ? L"Used" : L"NotUsed",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        entryPoint-&gt;GetCodeSize());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    if (entryPoint-&gt;IsUsed())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        loopJitCodeUsed++;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Output::Print(L"**  SpeculativelyJitted: %6d FunctionsJitted: %6d JittedUsed: %6d Usage:%f ByteCodesJitted: %6d JitCodeUsed: %6d Usage: %f \n",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speculativeJitCount, funcJITCount, funcJitCodeUsed, ((float)(funcJitCodeUsed) / funcJITCount) * 100, bytecodeJITCount, jitCodeUsed, ((float)(jitCodeUsed) / bytecodeJITCount) * 100);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Output::Print(L"** LoopJITCount: %6d LoopJitCodeUsed: %6d Usage: %f\n",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loopJITCount, loopJitCodeUsed, ((float)loopJitCodeUsed / loopJITCount) * 100);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Output::Print(L"** TotalInterpretedCalls: %6d MaxFuncInterp: %6d  InterpretedHighPri: %6d \n",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interpretedCount, maxFuncInterpret, interpretedCallsHighPri);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Output::Print(L"** ZeroInterpretedFunctions: %6d OneInterpretedFunctions: %6d ZeroInterpretedWithNonZeroBytecode: %6d \n ", zeroInterpretedFunctions, oneInterpretedFunctions, nonZeroBytecodeFunctions);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Output::Print(L"** %-24s : %-10s %-10s %-10s %-10s %-10s\n", L"InterpretedCounts", L"Total", L"NativeCode", L"Used", L"Usage", L"Rejits");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uint low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uint high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for (uint i = 0; i &lt; _countof(totalBuckets); i++)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low = high;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(i &lt;= size1CutOffbucketId)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high = low + bucketSize1;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else if (i &lt; (_countof(totalBuckets) - 1))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high = low + bucketSize2;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high = 100000;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Output::Print(L"** %10d - %10d : %10d %10d %10d %7.2f %10d\n", low, high, totalBuckets[i], nativeCodeBuckets[i], usedNativeCodeBuckets[i], ((float)usedNativeCodeBuckets[i] / nativeCodeBuckets[i]) * 100, rejits[i]);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Output::Print(L"\n\n");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REJIT_STATS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(PHASE_STATS1(Js::ReJITPhase))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uint totalBailouts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uint totalRejits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WCHAR buf[256];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Dump bailout data.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Output::Print(L"%-40s %6s\n", L"Bailout Reason,", L"Count");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bailoutReasonCounts-&gt;Map([&amp;totalBailouts](uint kind, uint val)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WCHAR buf[256];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totalBailouts += val;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(val != 0)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swprintf_s(buf, L"%S,", GetBailOutKindName((IR::BailOutKind)kind));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Output::Print(L"%-40s %6d\n", buf, val);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Output::Print(L"%-40s %6d\n", L"TOTAL,", totalBailouts);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Output::Print(L"\n\n");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// Dump rejit data.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Output::Print(L"%-40s %6s\n", L"Rejit Reason,", L"Count");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for (uint i = 0; i &lt; NumRejitReasons; ++i)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totalRejits += rejitReasonCounts[i];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(rejitReasonCounts[i] != 0)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swprintf_s(buf, L"%S,", RejitReasonNames[i]);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Output::Print(L"%-40s %6d\n", buf, rejitReasonCounts[i]);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Output::Print(L"%-40s %6d\n", L"TOTAL,", totalRejits);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Output::Print(L"\n\n");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If in verbose mode, dump data for each FunctionBody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(Configuration::Global.flags.Verbose &amp;&amp; rejitStatsMap != NULL)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Aggregated data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Output::Print(L"%-30s %14s %14s\n", L"Function (#),", L"Bailout Count,", L"Rejit Count");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rejitStatsMap-&gt;Map([](Js::FunctionBody const *body, RejitStats *stats, RecyclerWeakReference&lt;const Js::FunctionBody&gt; const*)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wchar_t debugStringBuffer[MAX_FUNCTION_BODY_DEBUG_STRING_SIZE];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for (uint i = 0; i &lt; NumRejitReasons; ++i)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stats-&gt;m_totalRejits += stats-&gt;m_rejitReasonCounts[i];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stats-&gt;m_bailoutReasonCounts-&gt;Map([stats](uint kind, uint val)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stats-&gt;m_totalBailouts += val;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WCHAR buf[256];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swprintf_s(buf, L"%s (%s),", body-&gt;GetExternalDisplayName(), (const_cast&lt;Js::FunctionBody*&gt;(body))-&gt;GetDebugNumberSet(debugStringBuffer)); //TODO Kount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Output::Print(L"%-30s %14d, %14d\n", buf, stats-&gt;m_totalBailouts, stats-&gt;m_totalRejits);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Output::Print(L"\n\n");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Per FunctionBody data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rejitStatsMap-&gt;Map([](Js::FunctionBody const *body, RejitStats *stats, RecyclerWeakReference&lt;const Js::FunctionBody&gt; const *)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wchar_t debugStringBuffer[MAX_FUNCTION_BODY_DEBUG_STRING_SIZE];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WCHAR buf[256];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swprintf_s(buf, L"%s (%s),", body-&gt;GetExternalDisplayName(), (const_cast&lt;Js::FunctionBody*&gt;(body))-&gt;GetDebugNumberSet(debugStringBuffer)); //TODO Kount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Output::Print(L"%-30s\n\n", buf);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// Dump bailout data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if (stats-&gt;m_totalBailouts != 0)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Output::Print(L"%10sBailouts:\n", L"");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stats-&gt;m_bailoutReasonCounts-&gt;Map([](uint kind, uint val)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if (val != 0)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    WCHAR buf[256];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    swprintf_s(buf, L"%S,", GetBailOutKindName((IR::BailOutKind)kind));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    Output::Print(L"%10s%-40s %6d\n", L"", buf, val);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Output::Print(L"\n");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// Dump rejit data.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if (stats-&gt;m_totalRejits != 0)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Output::Print(L"%10sRejits:\n", L"");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            for (uint i = 0; i &lt; NumRejitReasons; ++i)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if (stats-&gt;m_rejitReasonCounts[i] != 0)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    swprintf_s(buf, L"%S,", RejitReasonNames[i]);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    Output::Print(L"%10s%-40s %6d\n", L"", buf, stats-&gt;m_rejitReasonCounts[i]);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Output::Print(L"\n\n");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FIELD_ACCESS_STATS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if (PHASE_STATS1(Js::ObjTypeSpecPhase))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FieldAccessStats globalStats;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(this-&gt;fieldAccessStatsByFunctionNumber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this-&gt;fieldAccessStatsByFunctionNumber-&gt;Map([&amp;globalStats](uint functionNumber, FieldAccessStatsEntry* entry)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FieldAccessStats functionStats;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entry-&gt;stats.Map([&amp;functionStats](FieldAccessStatsPtr entryPointStats)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functionStats.Add(entryPointStats);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(PHASE_VERBOSE_STATS1(Js::ObjTypeSpecPhase))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FunctionBody* functionBody = entry-&gt;functionBodyWeakRef-&gt;Get();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const wchar_t* functionName = functionBody != nullptr ? functionBody-&gt;GetDisplayName() : L"&lt;unknown&gt;";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Output::Print(L"FieldAccessStats: function %s (#%u): inline cache stats:\n", functionName, functionNumber);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Output::Print(L"    overall: total %u, no profile info %u\n", functionStats.totalInlineCacheCount, functionStats.noInfoInlineCacheCount);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Output::Print(L"    mono: total %u, empty %u, cloned %u\n",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functionStats.monoInlineCacheCount, functionStats.emptyMonoInlineCacheCount, functionStats.clonedMonoInlineCacheCount);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Output::Print(L"    poly: total %u (high %u, low %u), null %u, empty %u, ignored %u, disabled %u, equivalent %u, non-equivalent %u, cloned %u\n",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functionStats.polyInlineCacheCount, functionStats.highUtilPolyInlineCacheCount, functionStats.lowUtilPolyInlineCacheCount,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functionStats.nullPolyInlineCacheCount, functionStats.emptyPolyInlineCacheCount, functionStats.ignoredPolyInlineCacheCount, functionStats.disabledPolyInlineCacheCount,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functionStats.equivPolyInlineCacheCount, functionStats.nonEquivPolyInlineCacheCount, functionStats.clonedPolyInlineCacheCount);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globalStats.Add(&amp;functionStats);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Output::Print(L"FieldAccessStats: totals\n");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overall: total %u, no profile info %u\n", globalStats.totalInlineCacheCount, globalStats.noInfoInlineCacheCount);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mono: total %u, empty %u, cloned %u\n",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globalStats.monoInlineCacheCount, globalStats.emptyMonoInlineCacheCount, globalStats.clonedMonoInlineCacheCount);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    poly: total %u (high %u, low %u), null %u, empty %u, ignored %u, disabled %u, equivalent %u, non-equivalent %u, cloned %u\n",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globalStats.polyInlineCacheCount, globalStats.highUtilPolyInlineCacheCount, globalStats.lowUtilPolyInlineCacheCount,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globalStats.nullPolyInlineCacheCount, globalStats.emptyPolyInlineCacheCount, globalStats.ignoredPolyInlineCacheCount, globalStats.disabledPolyInlineCacheCount,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globalStats.equivPolyInlineCacheCount, globalStats.nonEquivPolyInlineCacheCount, globalStats.clonedPolyInlineCacheCount);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MISSING_PROPERTY_STATS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if (PHASE_STATS1(Js::MissingPropertyCachePhase))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Output::Print(L"MissingPropertyStats: hits = %d, misses = %d, cache attempts = %d.\n",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this-&gt;missingPropertyHits, this-&gt;missingPropertyMisses, this-&gt;missingPropertyCacheAttempts);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INLINE_CACHE_STATS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(PHASE_STATS1(Js::PolymorphicInlineCachePhase))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Output::Print(L"%s,%s,%s,%s,%s,%s,%s,%s,%s\n", L"Function", L"Property", L"Kind", L"Accesses", L"Misses", L"Miss Rate", L"Collisions", L"Collision Rate", L"Slot Count");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cacheDataMap-&gt;Map([this](Js::PolymorphicInlineCache const *cache, CacheData *data)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wchar_t debugStringBuffer[MAX_FUNCTION_BODY_DEBUG_STRING_SIZE];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uint total = data-&gt;hits + data-&gt;misses;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wchar_t const *propName = this-&gt;threadContext-&gt;GetPropertyName(data-&gt;propertyId)-&gt;GetBuffer();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wchar funcName[1024];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swprintf_s(funcName, L"%s (%s)", cache-&gt;functionBody-&gt;GetExternalDisplayName(), cache-&gt;functionBody-&gt;GetDebugNumberSet(debugStringBuffer));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Output::Print(L"%s,%s,%s,%d,%d,%f,%d,%f,%d\n",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funcName,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propName,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data-&gt;isGetCache ? L"get" : L"set",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total,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data-&gt;misses,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static_cast&lt;float&gt;(data-&gt;misses) / total,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data-&gt;collisions,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static_cast&lt;float&gt;(data-&gt;collisions) / total,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cache-&gt;GetSize()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 ENABLE_REGEX_CONFIG_OPTIONS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(regexStatsDatabase != 0)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regexStatsDatabase-&gt;Print(GetRegexDebugWriter());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OUTPUT_STATS(Js::EmitterPhase, L"Script Context: 0x%p Url: %s\n", this, this-&gt;url);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OUTPUT_STATS(Js::EmitterPhase, L"  Total thread committed code size = %d\n", this-&gt;GetThreadContext()-&gt;GetCodeSize());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OUTPUT_STATS(Js::ParsePhase, L"Script Context: 0x%p Url: %s\n", this, this-&gt;url);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OUTPUT_STATS(Js::ParsePhase, L"  Total ThreadContext source size %d\n", this-&gt;GetThreadContext()-&gt;GetSourceSize());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ENABLE_BASIC_TELEMETRY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(this-&gt;telemetry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If an exception (e.g. out-of-memory) happens during InitializeAllocations then `this-&gt;telemetry` will be null and the Close method will still be called, hence this guard expression.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this-&gt;telemetry-&gt;OutputPrint();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Output::Flush();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ScriptContext::SetNextPendingClose(ScriptContext * nextPendingClose)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Assert(this-&gt;nextPendingClose == nullptr &amp;&amp; nextPendingClose !=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this-&gt;nextPendingClose = nextPendingClose;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ENABLE_MUTATION_BREAKPOINT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bool ScriptContext::HasMutationBreakpoints()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(this-&gt;GetDebugContext() != nullptr &amp;&amp; this-&gt;GetDebugContext()-&gt;GetProbeContainer()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this-&gt;GetDebugContext()-&gt;GetProbeContainer()-&gt;HasMutationBreakpoints();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ScriptContext::InsertMutationBreakpoint(Js::MutationBreakpoint *mutationBreakpoint)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this-&gt;GetDebugContext()-&gt;GetProbeContainer()-&gt;InsertMutationBreakpoint(mutationBreakpoint);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REJIT_STATS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ScriptContext::LogDataForFunctionBody(Js::FunctionBody *body, uint idx, bool isRejit)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(rejitStatsMap == NULL)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rejitStatsMap = RecyclerNew(this-&gt;recycler, RejitStatsMap, this-&gt;recycler);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BindReference(rejitStatsMap);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RejitStats *stats = NULL;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(!rejitStatsMap-&gt;TryGetValue(body, &amp;stats))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stats = Anew(GeneralAllocator(), RejitStats, 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rejitStatsMap-&gt;Item(body, stats);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(isRejit)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stats-&gt;m_rejitReasonCounts[idx]++;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(!stats-&gt;m_bailoutReasonCounts-&gt;ContainsKey(idx))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stats-&gt;m_bailoutReasonCounts-&gt;Item(idx, 1);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uint val = stats-&gt;m_bailoutReasonCounts-&gt;Item(idx);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++val;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stats-&gt;m_bailoutReasonCounts-&gt;Item(idx, val);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ScriptContext::LogRejit(Js::FunctionBody *body, uint reason)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Assert(reason &lt; NumRejitReasons);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rejitReasonCounts[reason]++;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(Js::Configuration::Global.flags.Verbose)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LogDataForFunctionBody(body, reason, true);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void ScriptContext::LogBailout(Js::FunctionBody *body, uint kind)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(!bailoutReasonCounts-&gt;ContainsKey(kind))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bailoutReasonCounts-&gt;Item(kind, 1);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uint val = bailoutReasonCounts-&gt;Item(kind);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++val;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bailoutReasonCounts-&gt;Item(kind, val);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(Js::Configuration::Global.flags.Verbose)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LogDataForFunctionBody(body, kind, false);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ENABLE_BASIC_TELEMETRY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ScriptContextTelemetry&amp; ScriptContext::GetTelemetry()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*this-&gt;telemetry;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bool ScriptContext::HasTelemetry()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this-&gt;telemetry !=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bool ScriptContext::IsInNonDebugMode() const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(this-&gt;debugContext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this-&gt;GetDebugContext()-&gt;IsInNonDebugMode();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bool ScriptContext::IsInSourceRundownMode() const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(this-&gt;debugContext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this-&gt;GetDebugContext()-&gt;IsInSourceRundownMode();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bool ScriptContext::IsInDebugMode() const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(this-&gt;debugContext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this-&gt;GetDebugContext()-&gt;IsInDebugMode();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bool ScriptContext::IsInDebugOrSourceRundownMode() const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(this-&gt;debugContext != nullptr)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 this-&gt;GetDebugContext()-&gt;IsInDebugOrSourceRundownMode();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>#ifdef INLINE_CACHE_STATS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ScriptContext::LogCacheUsage(Js::PolymorphicInlineCache *cache, bool isGetter, Js::PropertyId propertyId, bool hit, bool collision)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(cacheDataMap == NULL)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cacheDataMap = RecyclerNew(this-&gt;recycler, CacheDataMap, this-&gt;recycler);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BindReference(cacheDataMap);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CacheData *data = NULL;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(!cacheDataMap-&gt;TryGetValue(cache, &amp;data))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data = Anew(GeneralAllocator(), CacheData);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cacheDataMap-&gt;Item(cache, data);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data-&gt;isGetCache = isGetter;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data-&gt;propertyId = propertyId;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Assert(data-&gt;isGetCache == isGetter);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Assert(data-&gt;propertyId == propertyId);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(hit)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data-&gt;hits++;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data-&gt;misses++;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(collision)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data-&gt;collisions++;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FIELD_ACCESS_STATS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ScriptContext::RecordFieldAccessStats(FunctionBody* functionBody, FieldAccessStatsPtr fieldAccessStats)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Assert(fieldAccessStats != nullptr);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(!PHASE_STATS1(Js::ObjTypeSpecPhase))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FieldAccessStatsEntry* entry;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(!this-&gt;fieldAccessStatsByFunctionNumber-&gt;TryGetValue(functionBody-&gt;GetFunctionNumber(), &amp;entry))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RecyclerWeakReference&lt;FunctionBody&gt;* functionBodyWeakRef;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this-&gt;recycler-&gt;FindOrCreateWeakReferenceHandle(functionBody, &amp;functionBodyWeakRef);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entry = RecyclerNew(this-&gt;recycler, FieldAccessStatsEntry, functionBodyWeakRef, this-&gt;recycler);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this-&gt;fieldAccessStatsByFunctionNumber-&gt;AddNew(functionBody-&gt;GetFunctionNumber(), entry);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entry-&gt;stats.Prepend(fieldAccessStats);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MISSING_PROPERTY_STATS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ScriptContext::RecordMissingPropertyMiss()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this-&gt;missingPropertyMisses++;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void ScriptContext::RecordMissingPropertyHit()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this-&gt;missingPropertyHits++;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ScriptContext::RecordMissingPropertyCacheAttempt()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this-&gt;missingPropertyCacheAttempts++;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bool ScriptContext::IsIntConstPropertyOnGlobalObject(Js::PropertyId propId)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intConstPropsOnGlobalObject-&gt;ContainsKey(propId);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ScriptContext::TrackIntConstPropertyOnGlobalObject(Js::PropertyId propertyId)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intConstPropsOnGlobalObject-&gt;AddNew(propertyId);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bool ScriptContext::IsIntConstPropertyOnGlobalUserObject(Js::PropertyId propertyId)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intConstPropsOnGlobalUserObject-&gt;ContainsKey(propertyId) != NULL;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ScriptContext::TrackIntConstPropertyOnGlobalUserObject(Js::PropertyId propertyId)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intConstPropsOnGlobalUserObject-&gt;AddNew(propertyId);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ScriptContext::AddCalleeSourceInfoToList(Utf8SourceInfo* sourceInfo)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Assert(sourceInfo);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RecyclerWeakReference&lt;Js::Utf8SourceInfo&gt;* sourceInfoWeakRef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this-&gt;GetRecycler()-&gt;FindOrCreateWeakReferenceHandle(sourceInfo, &amp;sourceInfoWeakRef);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Assert(sourceInfoWeakRef);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(!calleeUtf8SourceInfoList)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Recycler *recycler = this-&gt;GetRecycler();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calleeUtf8SourceInfoList.Root(RecyclerNew(recycler, CalleeSourceList, recycler), recycler);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(!calleeUtf8SourceInfoList-&gt;Contains(sourceInfoWeakRef))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calleeUtf8SourceInfoList-&gt;Add(sourceInfoWeakRef);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#ifdef ENABLE_JS_ETW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void ScriptContext::EmitStackTraceEvent(__in UINT64 operationID, __in USHORT maxFrameCount, bool emitV2AsyncStackEvent)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If call root level is zero, there is no EntryExitRecord and the stack walk will fail.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(GetThreadContext()-&gt;GetCallRootLevel() == 0)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return;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Assert(EventEnabledJSCRIPT_STACKTRACE() || EventEnabledJSCRIPT_ASYNCCAUSALITY_STACKTRACE_V2() || PHASE_TRACE1(Js::StackFramesEventPhase));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BEGIN_TEMP_ALLOCATOR(tempAllocator, this, L"StackTraceEvent")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JsUtil::List&lt;StackFrameInfo, ArenaAllocator&gt; stackFrames(tempAllocator);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Js::JavascriptStackWalker walker(this);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unsigned short nameBufferLength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Js::StringBuilder&lt;ArenaAllocator&gt; nameBuffer(tempAllocator);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nameBuffer.Reset();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OUTPUT_TRACE(Js::StackFramesEventPhase, L"\nPosting stack trace via ETW:\n");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ushort frameCount = walker.WalkUntil((ushort)maxFrameCount, [&amp;](Js::JavascriptFunction* function, ushort frameIndex) -&gt; bool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ULONG lineNumber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LONG columnNumber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UINT32 methodIdOrNameId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UINT8 isFrameIndex = 0; // FALSE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const WCHAR* name = nullptr;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(function-&gt;IsScriptFunction() &amp;&amp; !function-&gt;IsLibraryCode())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Js::FunctionBody * functionBody = function-&gt;GetFunctionBody();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functionBody-&gt;GetLineCharOffset(walker.GetByteCodeOffset(), &amp;lineNumber, &amp;columnNumber);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methodIdOrNameId = EtwTrace::GetFunctionId(functionBody);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name = functionBody-&gt;GetExternalDisplayName();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if (function-&gt;IsScriptFunction())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name = function-&gt;GetFunctionBody()-&gt;GetExternalDisplayName();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    name = walker.GetCurrentNativeLibraryEntryName();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ushort nameLen = ProcessNameAndGetLength(&amp;nameBuffer, name);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methodIdOrNameId = nameBufferLength;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// Keep track of the current length of the buffer. The next nameIndex will be at this position (+1 for each '\\', '\"', and ';' character added above).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nameBufferLength += nameLen;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isFrameIndex = 1; // TRUE;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StackFrameInfo frame((DWORD_PTR)function-&gt;GetScriptContext(),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(UINT32)lineNumber,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(UINT32)columnNumber,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methodIdOrNameId,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isFrameIndex);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OUTPUT_TRACE(Js::StackFramesEventPhase, L"Frame : (%s : %u) (%s), LineNumber : %u, ColumnNumber : %u\n",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(isFrameIndex == 1) ? (L"NameBufferIndex") : (L"MethodID"),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methodIdOrNameId,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name,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lineNumber,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columnNumber);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stackFrames.Add(frame);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Assert(frameCount == (ushort)stackFrames.Count());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(frameCount &gt; 0) // No need to emit event if there are no script frames.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auto nameBufferString = nameBuffer.Detach();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(nameBufferLength &gt; 0)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// Account for the terminating null character.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nameBufferLength++;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if (emitV2AsyncStackEvent)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JS_ETW(EventWriteJSCRIPT_ASYNCCAUSALITY_STACKTRACE_V2(operationID, frameCount, nameBufferLength, sizeof(StackFrameInfo), &amp;stackFrames.Item(0), nameBufferString));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    JS_ETW(EventWriteJSCRIPT_STACKTRACE(operationID, frameCount, nameBufferLength, sizeof(StackFrameInfo), &amp;stackFrames.Item(0), nameBufferString));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END_TEMP_ALLOCATOR(tempAllocator, 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OUTPUT_FLUSH();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#endif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Info:        Append sourceString to stringBuilder after escaping charToEscape with escapeChar.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             "SomeBadly\0Formed\0String" =&gt; "SomeBadly\\\0Formed\\\0String"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Parameters:  stringBuilder - The Js::StringBuilder to which we should append sourceString.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             sourceString - The string we want to escape and append to stringBuilder.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             sourceStringLen - Length of sourceString.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             escapeChar - Char to use for escaping.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             charToEscape - The char which we should escape with escapeChar.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// Returns:     Count of chars written to stringBuilder.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charcount_t ScriptContext::AppendWithEscapeCharacters(Js::StringBuilder&lt;ArenaAllocator&gt;* stringBuilder, const WCHAR* sourceString, charcount_t sourceStringLen, WCHAR escapeChar, WCHAR charToEscape)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const WCHAR* charToEscapePtr = wcschr(sourceString, charToEscape);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charcount_t charsPadding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Only escape characters if sourceString contains one.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if (charToEscapePtr)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charcount_t charsWritten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charcount_t charsToAppend = 0;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while (charToEscapePtr)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charsToAppend = static_cast&lt;charcount_t&gt;(charToEscapePtr - sourceString) - charsWritten;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stringBuilder-&gt;Append(sourceString + charsWritten, charsToAppend);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stringBuilder-&gt;Append(escapeChar);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stringBuilder-&gt;Append(charToEscape);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Keep track of this extra escapeChar character so we can update the buffer length correctly below.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charsPadding++;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charsWritten is a count of the chars from sourceString which have been written - not count of chars Appended to stringBuilder.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charsWritten += charsToAppend + 1;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// Find next charToEscape.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charToEscapePtr++;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charToEscapePtr = wcschr(charToEscapePtr, charToEscape);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// Append the final part of the string if there is any left after the final charToEscape.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if (charsWritten != sourceStringLen)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    charsToAppend = sourceStringLen - charsWritten;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lastRenderedPageBreak/>
        <w:t xml:space="preserve">                stringBuilder-&gt;Append(sourceString + charsWritten, charsToAppend);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    stringBuilder-&gt;AppendSz(sourceString);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sourceStringLen + charsPadding;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/*static*/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ushort ScriptContext::ProcessNameAndGetLength(Js::StringBuilder&lt;ArenaAllocator&gt;* nameBuffer, const WCHAR* name)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Assert(nameBuffer);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Assert(name);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ushort nameLen = (ushort)wcslen(name);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Surround each function name with quotes and escape any quote characters in the function name itself with '\\'.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nameBuffer-&gt;Append('\"');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Adjust nameLen based on any escape characters we added to escape the '\"' in name.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nameLen = (unsigned short)AppendWithEscapeCharacters(nameBuffer, name, nameLen, '\\', '\"');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nameBuffer-&gt;AppendCppLiteral(L"\";");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// Add 3 padding characters here - one for initial '\"' character, too.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nameLen += 3;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return nameLen;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} // End namespace Js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SRCINFO* SRCINFO::Clone(Js::ScriptContext* scriptContext) const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SRCINFO* srcInfo;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if (this-&gt;sourceContextInfo-&gt;dwHostSourceContext == Js::Constants::NoHostSourceContext  &amp;&amp;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this-&gt;dlnHost == 0 &amp;&amp; this-&gt;ulColumnHost == 0 &amp;&amp; this-&gt;ulCharOffset == 0 &amp;&amp;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this-&gt;ichMinHost == 0 &amp;&amp; this-&gt;ichLimHost == 0 &amp;&amp; this-&gt;grfsi == 0)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srcInfo = const_cast&lt;SRCINFO*&gt;(scriptContext-&gt;GetModuleSrcInfo(this-&gt;moduleID));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else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{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SourceContextInfo* sourceContextInfo = this-&gt;sourceContextInfo-&gt;Clone(scriptContext);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srcInfo = SRCINFO::Copy(scriptContext-&gt;GetRecycler(), this);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    srcInfo-&gt;sourceContextInfo = sourceContextInfo;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}</w:t>
      </w:r>
    </w:p>
    <w:p w:rsidR="00365393" w:rsidRPr="00365393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 xml:space="preserve">    return srcInfo;</w:t>
      </w:r>
    </w:p>
    <w:p w:rsidR="00B156D2" w:rsidRDefault="00365393" w:rsidP="00365393">
      <w:pPr>
        <w:pStyle w:val="NoSpacing"/>
        <w:rPr>
          <w:rFonts w:ascii="Consolas" w:hAnsi="Consolas" w:cs="Consolas"/>
          <w:sz w:val="18"/>
          <w:szCs w:val="18"/>
        </w:rPr>
      </w:pPr>
      <w:r w:rsidRPr="00365393">
        <w:rPr>
          <w:rFonts w:ascii="Consolas" w:hAnsi="Consolas" w:cs="Consolas"/>
          <w:sz w:val="18"/>
          <w:szCs w:val="18"/>
        </w:rPr>
        <w:t>}</w:t>
      </w:r>
    </w:p>
    <w:p w:rsidR="00306A99" w:rsidRDefault="00306A99">
      <w:pPr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br w:type="page"/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lastRenderedPageBreak/>
        <w:t>//-------------------------------------------------------------------------------------------------------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>// Copyright (C) Microsoft. All rights reserved.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>// Licensed under the MIT license. See LICENSE.txt file in the project root for full license information.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>//-------------------------------------------------------------------------------------------------------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>#pragma once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>namespace Js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>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inline PropertyString* ScriptContext::GetPropertyString2(wchar_t ch1, wchar_t ch2)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if (ch1 &lt; '0' || ch1 &gt; 'z' || ch2 &lt; '0' || ch2 &gt; 'z')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return NULL;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const uint i=PropertyStringMap::PStrMapIndex(ch1);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if (propertyStrings[i]==NULL)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return NULL;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const uint j=PropertyStringMap::PStrMapIndex(ch2);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return propertyStrings[i]-&gt;strLen2[j];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}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inline void ScriptContext::FindPropertyRecord(JavascriptString *pstName, PropertyRecord const ** propertyRecord)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threadContext-&gt;FindPropertyRecord(pstName, propertyRecord);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}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inline void ScriptContext::FindPropertyRecord(__in LPCWSTR propertyName, __in int propertyNameLength, PropertyRecord const ** propertyRecord)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threadContext-&gt;FindPropertyRecord(propertyName, propertyNameLength, propertyRecord);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}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inline JsUtil::List&lt;const RecyclerWeakReference&lt;Js::PropertyRecord const&gt;*&gt;* ScriptContext::FindPropertyIdNoCase(__in LPCWSTR propertyName,__in int propertyNameLength)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return threadContext-&gt;FindPropertyIdNoCase(this, propertyName, propertyNameLength);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}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inline PropertyId ScriptContext::GetOrAddPropertyIdTracked(JsUtil::CharacterBuffer&lt;WCHAR&gt; const&amp; propName)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Js::PropertyRecord const * propertyRecord;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threadContext-&gt;GetOrAddPropertyId(propName, &amp;propertyRecord);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this-&gt;TrackPid(propertyRecord);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return propertyRecord-&gt;GetPropertyId();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}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template &lt;size_t N&gt;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inline PropertyId ScriptContext::GetOrAddPropertyIdTracked(const wchar_t(&amp;propertyName)[N])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return GetOrAddPropertyIdTracked(propertyName, N - 1);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}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inline void ScriptContext::GetOrAddPropertyRecord(JsUtil::CharacterBuffer&lt;WCHAR&gt; const&amp; propertyName, PropertyRecord const ** propertyRecord)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threadContext-&gt;GetOrAddPropertyId(propertyName, propertyRecord);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}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template &lt;size_t N&gt;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inline void ScriptContext::GetOrAddPropertyRecord(const wchar_t(&amp;propertyName)[N], PropertyRecord const** propertyRecord)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GetOrAddPropertyRecord(propertyName, N - 1, propertyRecord);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}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inline PropertyId ScriptContext::GetOrAddPropertyIdTracked(__in_ecount(propertyNameLength) LPCWSTR propertyName, __in int propertyNameLength)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lastRenderedPageBreak/>
        <w:t xml:space="preserve">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Js::PropertyRecord const * propertyRecord;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threadContext-&gt;GetOrAddPropertyId(propertyName, propertyNameLength, &amp;propertyRecord);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if (propertyNameLength == 2)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CachePropertyString2(propertyRecord);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}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this-&gt;TrackPid(propertyRecord);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return propertyRecord-&gt;GetPropertyId();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}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inline void ScriptContext::GetOrAddPropertyRecord(__in_ecount(propertyNameLength) LPCWSTR propertyName, __in int propertyNameLength, PropertyRecord const ** propertyRecord)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threadContext-&gt;GetOrAddPropertyId(propertyName, propertyNameLength, propertyRecord);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if (propertyNameLength == 2)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CachePropertyString2(*propertyRecord);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}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}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template &lt;typename TCacheType&gt;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void ScriptContext::CleanDynamicFunctionCache(TCacheType* cacheType)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// Remove eval map functions that haven't been recently used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cacheType-&gt;Clean([this](const TCacheType::KeyType&amp; key, TCacheType::ValueType value)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>#ifdef ENABLE_DEBUG_CONFIG_OPTIONS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if (CONFIG_FLAG(DumpEvalStringOnRemoval))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    Output::Print(L"EvalMap: Removing Dynamic Function String from dynamic function cache: %s\n", key.str.GetBuffer()); Output::Flush();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}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>#endif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});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}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template &lt;class TDelegate&gt;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void ScriptContext::MapFunction(TDelegate mapper)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if (this-&gt;sourceList)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this-&gt;sourceList-&gt;Map([&amp;mapper] (int, RecyclerWeakReference&lt;Js::Utf8SourceInfo&gt;* sourceInfo)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    Utf8SourceInfo* sourceInfoStrongRef = sourceInfo-&gt;Get();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    if (sourceInfoStrongRef)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        sourceInfoStrongRef-&gt;MapFunction(mapper);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    }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});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}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}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template &lt;class TDelegate&gt;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FunctionBody* ScriptContext::FindFunction(TDelegate predicate)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FunctionBody* functionBody = nullptr;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this-&gt;sourceList-&gt;MapUntil([&amp;functionBody, &amp;predicate] (int, RecyclerWeakReference&lt;Js::Utf8SourceInfo&gt;* sourceInfo) -&gt; bool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Utf8SourceInfo* sourceInfoStrongRef = sourceInfo-&gt;Get();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if (sourceInfoStrongRef)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    functionBody = sourceInfoStrongRef-&gt;FindFunction(predicate);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    if (functionBody)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        return true;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lastRenderedPageBreak/>
        <w:t xml:space="preserve">                }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}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return false;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});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return functionBody;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}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inline BOOL ScriptContext::IsNumericPropertyId(PropertyId propertyId, uint32* value)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BOOL isNumericPropertyId = threadContext-&gt;IsNumericPropertyId(propertyId, value);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>#if DEBUG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PropertyRecord const * name = this-&gt;GetPropertyName(propertyId);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if (name != nullptr)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// Symbol properties are not numeric - description should not be used.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if (name-&gt;IsSymbol())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    return false;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}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ulong index;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BOOL isIndex = JavascriptArray::GetIndex(name-&gt;GetBuffer(), &amp;index);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if (isNumericPropertyId != isIndex)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    // WOOB 1137798: JavascriptArray::GetIndex does not handle embeded NULLs. So if we have a property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    // name "1234\0", JavascriptArray::GetIndex would incorrectly accepts it as an array index property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    // name.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    Assert((size_t)(name-&gt;GetLength()) != wcslen(name-&gt;GetBuffer()));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}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else if (isNumericPropertyId)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    Assert((ulong)*value == index);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    }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}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>#endif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return isNumericPropertyId;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}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inline void ScriptContext::RegisterWeakReferenceDictionary(JsUtil::IWeakReferenceDictionary* weakReferenceDictionary)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this-&gt;weakReferenceDictionaryList.Prepend(this-&gt;GeneralAllocator(), weakReferenceDictionary);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}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__inline RecyclableObject *ScriptContext::GetMissingPropertyResult(Js::RecyclableObject *instance, Js::PropertyId id)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return GetLibrary()-&gt;GetUndefined();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}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__inline RecyclableObject *ScriptContext::GetMissingItemResult(Js::RecyclableObject *instance, uint32 index)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return GetLibrary()-&gt;GetUndefined();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}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__inline RecyclableObject *ScriptContext::GetMissingParameterValue(Js::JavascriptFunction *function, uint32 paramIndex)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return GetLibrary()-&gt;GetUndefined();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}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__inline RecyclableObject *ScriptContext::GetNullPropertyResult(Js::RecyclableObject *instance, Js::PropertyId id)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return GetLibrary()-&gt;GetNull();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}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__inline RecyclableObject *ScriptContext::GetNullItemResult(Js::RecyclableObject *instance, uint32 index)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return GetLibrary()-&gt;GetUndefined();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}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__inline SRCINFO *ScriptContext::AddHostSrcInfo(SRCINFO const *pSrcInfo)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{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Assert(pSrcInfo != nullptr);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    return RecyclerNewZ(this-&gt;GetRecycler(), SRCINFO, *pSrcInfo);</w:t>
      </w:r>
    </w:p>
    <w:p w:rsidR="00306A99" w:rsidRPr="00306A99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 xml:space="preserve">    }</w:t>
      </w:r>
    </w:p>
    <w:p w:rsidR="00306A99" w:rsidRPr="00365393" w:rsidRDefault="00306A99" w:rsidP="00306A99">
      <w:pPr>
        <w:pStyle w:val="NoSpacing"/>
        <w:rPr>
          <w:rFonts w:ascii="Consolas" w:hAnsi="Consolas" w:cs="Consolas"/>
          <w:sz w:val="18"/>
          <w:szCs w:val="18"/>
        </w:rPr>
      </w:pPr>
      <w:r w:rsidRPr="00306A99">
        <w:rPr>
          <w:rFonts w:ascii="Consolas" w:hAnsi="Consolas" w:cs="Consolas"/>
          <w:sz w:val="18"/>
          <w:szCs w:val="18"/>
        </w:rPr>
        <w:t>}</w:t>
      </w:r>
      <w:bookmarkStart w:id="0" w:name="_GoBack"/>
      <w:bookmarkEnd w:id="0"/>
    </w:p>
    <w:sectPr w:rsidR="00306A99" w:rsidRPr="00365393" w:rsidSect="004A2EFF">
      <w:pgSz w:w="12240" w:h="15840"/>
      <w:pgMar w:top="720" w:right="720" w:bottom="720" w:left="720" w:header="720" w:footer="720" w:gutter="0"/>
      <w:cols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93"/>
    <w:rsid w:val="00306A99"/>
    <w:rsid w:val="00365393"/>
    <w:rsid w:val="004A2EFF"/>
    <w:rsid w:val="00B1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24BF2"/>
  <w15:chartTrackingRefBased/>
  <w15:docId w15:val="{54B8166A-7710-4840-BCA0-2594AB2D2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E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catae\Desktop\gulpconcat\dist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2</TotalTime>
  <Pages>1</Pages>
  <Words>43684</Words>
  <Characters>249004</Characters>
  <Application>Microsoft Office Word</Application>
  <DocSecurity>0</DocSecurity>
  <Lines>2075</Lines>
  <Paragraphs>584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Catae</dc:creator>
  <cp:keywords/>
  <dc:description/>
  <cp:lastModifiedBy>Fabricio Catae</cp:lastModifiedBy>
  <cp:revision>3</cp:revision>
  <dcterms:created xsi:type="dcterms:W3CDTF">2016-01-18T14:10:00Z</dcterms:created>
  <dcterms:modified xsi:type="dcterms:W3CDTF">2016-01-18T14:12:00Z</dcterms:modified>
</cp:coreProperties>
</file>