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bookmarkStart w:id="0" w:name="_GoBack"/>
      <w:bookmarkEnd w:id="0"/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///----------------------------------------------------------------------------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 InterpreterStackFrame::Process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 Process() processes a single loop of execution for the current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 JavascriptFunction being executed: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 - Individual instructions are dispatched to specific handlers for different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   OpCodes.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006400"/>
          <w:sz w:val="18"/>
          <w:szCs w:val="18"/>
          <w:highlight w:val="white"/>
        </w:rPr>
        <w:t>///----------------------------------------------------------------------------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ENABLE_PROFILE_INFO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#define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INTERPRETERLOOPNAME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ProcessProfiled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#define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PROVIDE_INTERPRETERPROFILE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"Interpreterloop.inl"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#undef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PROVIDE_INTERPRETERPROFILE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#undef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INTERPRETERLOOPNAME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#define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INTERPRETERLOOPNAME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ProcessUnprofiled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"Interpreterloop.inl"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#undef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INTERPRETERLOOPNAME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TEMP_DISABLE_ASMJS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#define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INTERPRETERLOOPNAME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ProcessAsmJs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#define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INTERPRETER_ASMJS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"InterpreterProcessOpCodeAsmJs.h"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"Interpreterloop.inl"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#undef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INTERPRETER_ASMJS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#undef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INTERPRETERLOOPNAME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8000"/>
          <w:sz w:val="18"/>
          <w:szCs w:val="18"/>
          <w:highlight w:val="white"/>
        </w:rPr>
        <w:t>// For now, always collect profile data when debugging,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8000"/>
          <w:sz w:val="18"/>
          <w:szCs w:val="18"/>
          <w:highlight w:val="white"/>
        </w:rPr>
        <w:t>// otherwise the backend will be confused if there's no profile data.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#define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INTERPRETERLOOPNAME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ProcessWithDebugging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#define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PROVIDE_DEBUGGING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ENABLE_PROFILE_INFO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#define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PROVIDE_INTERPRETERPROFILE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#include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"Interpreterloop.inl"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ENABLE_PROFILE_INFO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#undef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PROVIDE_INTERPRETERPROFILE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#undef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PROVIDE_DEBUGGING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#undef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INTERPRETERLOOPNAME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Var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InterpreterStackFrame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::Process()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ENABLE_PROFILE_INFO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AutoRestore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InterpreterStackFrame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interpreterStackFrame;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uint32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savedSwitchProfileModeOnLoopEndNumber;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savedIsAutoProfiling;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savedSwitchProfileMode;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AutoRestore(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InterpreterStackFrame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interpreterStackFrame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: interpreterStackFrame(</w:t>
      </w: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interpreterStackFrame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),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savedIsAutoProfiling(</w:t>
      </w: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interpreterStackFrame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-&gt;isAutoProfiling),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savedSwitchProfileMode(</w:t>
      </w: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interpreterStackFrame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-&gt;switchProfileMode),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savedSwitchProfileModeOnLoopEndNumber(</w:t>
      </w: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interpreterStackFrame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-&gt;switchProfileModeOnLoopEndNumber)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        ~AutoRestore()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interpreterStackFrame-&gt;isAutoProfiling = savedIsAutoProfiling;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interpreterStackFrame-&gt;switchProfileMode = savedSwitchProfileMode;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interpreterStackFrame-&gt;switchProfileModeOnLoopEndNumber = savedSwitchProfileModeOnLoopEndNumber;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 autoRestore(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((m_flags &amp; Js::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InterpreterStackFrameFlags_FromBailOut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&amp;&amp; !(m_flags &amp; 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InterpreterStackFrameFlags_ProcessingBailOutFromEHCode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))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-&gt;ehBailoutData)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m_flags |= Js::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InterpreterStackFrameFlags_ProcessingBailOutFromEHCode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EHBailoutData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 topLevelEHBailoutData =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-&gt;ehBailoutData;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(topLevelEHBailoutData-&gt;parent-&gt;nestingDepth != -1)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topLevelEHBailoutData-&gt;parent-&gt;child = topLevelEHBailoutData;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topLevelEHBailoutData = topLevelEHBailoutData-&gt;parent;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ProcessTryCatchBailout(topLevelEHBailoutData,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-&gt;ehBailoutData-&gt;nestingDepth);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m_flags &amp;= ~Js::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InterpreterStackFrameFlags_ProcessingBailOutFromEHCode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this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-&gt;ehBailoutData =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nullptr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#ifndef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TEMP_DISABLE_ASMJS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FunctionBody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functionBody = GetFunctionBody();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 functionBody-&gt;GetIsAsmjsMode() 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AsmJsFunctionInfo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* asmInfo = functionBody-&gt;GetAsmJsFunctionInfo();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(asmInfo)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AlignMemoryForAsmJs();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Var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returnVar = ProcessAsmJs();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DBG_DUMP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PHASE_TRACE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 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AsmjsFunctionEntryPhase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, functionBody ) 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--AsmJsCallDepth;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 AsmJsCallDepth 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Output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::Print(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L"%*c}"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AsmJsCallDepth,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' '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Output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::Print(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L"}"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switch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 asmInfo-&gt;GetReturnType().which() 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case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AsmJsRetType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Void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case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AsmJsRetType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Signed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Output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::Print(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L" = %d"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JavascriptMath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::ToInt32( returnVar, scriptContext ) 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case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AsmJsRetType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Float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case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AsmJsRetType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Double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Output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::Print(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L" = %.4f"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JavascriptConversion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::ToNumber( returnVar, scriptContext ) 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default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Output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::Print( 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L";\n"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returnVar;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Assert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(functionBody-&gt;GetAsmJsModuleInfo());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ProcessAsmJsModule();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ENABLE_PROFILE_INFO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switchProfileMode =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switchProfileModeOnLoopEndNumber = 0u - 1;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ByteCodeDumper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::Dump(functionBody);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ENABLE_PROFILE_INFO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ExecutionMode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interpreterExecutionMode =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functionBody-&gt;GetInterpreterExecutionMode(!!(GetFlags() &amp; 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InterpreterStackFrameFlags_FromBailOut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(interpreterExecutionMode ==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ExecutionMode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ProfilingInterpreter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isAutoProfiling =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ProcessProfiled();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Assert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interpreterExecutionMode ==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ExecutionMode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Interpreter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||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interpreterExecutionMode ==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ExecutionMode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AutoProfilingInterpreter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isAutoProfiling = interpreterExecutionMode ==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ExecutionMode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AutoProfilingInterpreter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Var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result;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Assert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(!switchProfileMode);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result = ProcessUnprofiled();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Assert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(!(switchProfileMode &amp;&amp; result));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(switchProfileMode)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switchProfileMode =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Assert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(isAutoProfiling);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DBG_DUMP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PHASE_TRACE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InterpreterAutoProfilePhase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, functionBody))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wchar_t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debugStringBuffer[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MAX_FUNCTION_BODY_DEBUG_STRING_SIZE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];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Output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::Print(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L"InterpreterAutoProfile - Func %s - Started profiling\n"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, functionBody-&gt;GetDebugNumberSet(debugStringBuffer));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Output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::Flush();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Assert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(!switchProfileMode);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result = ProcessProfiled();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Assert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(!(switchProfileMode &amp;&amp; result));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(switchProfileMode)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switchProfileMode =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       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Assert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(isAutoProfiling);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DBG_DUMP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PHASE_TRACE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40A32">
        <w:rPr>
          <w:rFonts w:ascii="Consolas" w:hAnsi="Consolas" w:cs="Consolas"/>
          <w:color w:val="2F4F4F"/>
          <w:sz w:val="18"/>
          <w:szCs w:val="18"/>
          <w:highlight w:val="white"/>
        </w:rPr>
        <w:t>InterpreterAutoProfilePhase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, functionBody))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wchar_t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debugStringBuffer[</w:t>
      </w:r>
      <w:r w:rsidRPr="00940A32">
        <w:rPr>
          <w:rFonts w:ascii="Consolas" w:hAnsi="Consolas" w:cs="Consolas"/>
          <w:color w:val="6F008A"/>
          <w:sz w:val="18"/>
          <w:szCs w:val="18"/>
          <w:highlight w:val="white"/>
        </w:rPr>
        <w:t>MAX_FUNCTION_BODY_DEBUG_STRING_SIZE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];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Output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::Print(</w:t>
      </w:r>
      <w:r w:rsidRPr="00940A32">
        <w:rPr>
          <w:rFonts w:ascii="Consolas" w:hAnsi="Consolas" w:cs="Consolas"/>
          <w:color w:val="A31515"/>
          <w:sz w:val="18"/>
          <w:szCs w:val="18"/>
          <w:highlight w:val="white"/>
        </w:rPr>
        <w:t>L"InterpreterAutoProfile - Func %s - Stopped profiling\n"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, functionBody-&gt;GetDebugNumberSet(debugStringBuffer));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940A32">
        <w:rPr>
          <w:rFonts w:ascii="Consolas" w:hAnsi="Consolas" w:cs="Consolas"/>
          <w:color w:val="2B91AF"/>
          <w:sz w:val="18"/>
          <w:szCs w:val="18"/>
          <w:highlight w:val="white"/>
        </w:rPr>
        <w:t>Output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>::Flush();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result;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#else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940A3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ProcessUnprofiled();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808080"/>
          <w:sz w:val="18"/>
          <w:szCs w:val="18"/>
          <w:highlight w:val="white"/>
        </w:rPr>
        <w:t>#endif</w:t>
      </w:r>
    </w:p>
    <w:p w:rsidR="00940A32" w:rsidRPr="00940A32" w:rsidRDefault="00940A32" w:rsidP="00940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40A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940A32" w:rsidRPr="00940A32" w:rsidRDefault="00940A32">
      <w:pPr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br w:type="page"/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Shared intepreter loop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This holds the single definition of the interpreter loop.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It allows for configurable copies of the loop that do extra work without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impacting the mainline performance. (for example the debug loop can simply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check a bit without concern for impacting the nondebug mode.)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defined(INTERPRETER_ASMJS) &amp;&amp; !defined(TEMP_DISABLE_ASMJS)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INTERPRETER_OPCODE OpCodeAsmJs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#else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INTERPRETER_OPCODE OpCode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#ifdef PROVIDE_DEBUGGING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DEBUGGING_LOOP 1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#else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DEBUGGING_LOOP 0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#ifdef PROVIDE_INTERPRETERPROFILE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INTERPRETERPROFILE 1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PROFILEDOP(prof, unprof) prof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#else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INTERPRETERPROFILE 0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PROFILEDOP(prof, unprof) unprof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defined (DBG)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Win8 516184: Huge switch with lots of labels each having a few locals on ARM.DBG causes each occurrence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of this function (call of a javascript function in interpreter mode) to take 7+KB stack space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(without optimizations the compiler accounts for ALL locals inside case labels when allocating space on stack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for locals - SP does not change inside the function). On other platforms this is still huge but better than ARM.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So, for DBG turn on optimizations to prevent this huge loss of stack.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#pragma optimize("g", on)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Var Js::InterpreterStackFrame::INTERPRETERLOOPNAME()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PROBE_STACK(scriptContext, Js::Constants::MinStackInterpreter);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if (!this-&gt;closureInitDone)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// If this is the start of the function, then we've waited until after the stack probe above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// to set up the FD/SS pointers, so do it now.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Assert(this-&gt;m_reader.GetCurrentOffset() == 0);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this-&gt;InitializeClosures();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Assert(this-&gt;returnAddress != nullptr);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AssertMsg(m_arguments == NULL || Js::ArgumentsObject::Is(m_arguments), "Bad arguments!");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 IP Passing in the interpreter: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 We keep a local copy of the bytecode's instruction pointer and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 pass it by reference to the bytecode reader.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 This allows the optimizer to recognize that the local (held in a register)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 dominates the copy in the reader.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 The effect is our dispatch loop is significantly smaller in the common case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 on optimized builds.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 For checked builds this does mean we are incrementing 2 different counters to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// track the ip.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const byte* ip = m_reader.GetIP();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while (true)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INTERPRETER_OPCODE op = ReadByteOp&lt;INTERPRETER_OPCODE&gt;(ip);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#ifdef ENABLE_BASIC_TELEMETRY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if( TELEMETRY_OPCODE_OFFSET_ENABLED 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OpcodeTelemetry&amp; opcodeTelemetry = this-&gt;scriptContext-&gt;GetTelemetry().GetOpcodeTelemetry();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opcodeTelemetry.ProgramLocationFunctionId    ( this-&gt;function-&gt;GetFunctionInfo()-&gt;GetLocalFunctionId() 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opcodeTelemetry.ProgramLocationBytecodeOffset( this-&gt;m_reader.GetCurrentOffset() 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DEBUGGING_LOOP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if (this-&gt;scriptContext-&gt;GetThreadContext()-&gt;GetDebugManager()-&gt;stepController.IsActive() &amp;&amp;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this-&gt;scriptContext-&gt;GetThreadContext()-&gt;GetDebugManager()-&gt;stepController.IsStepComplete_AllowingFalsePositives(this))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// BrLong is used for branch island, we don't want to break over there, as they don't belong to any statement. Just skip this.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if (!InterpreterStackFrame::IsBrLong(op, ip) &amp;&amp; !this-&gt;m_functionBody-&gt;GetUtf8SourceInfo()-&gt;GetIsLibraryCode())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uint prevOffset = m_reader.GetCurrentOffset();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InterpreterHaltState haltState(STOP_STEPCOMPLETE, m_functionBody);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this-&gt;scriptContext-&gt;GetDebugContext()-&gt;GetProbeContainer()-&gt;DispatchStepHandler(&amp;haltState, &amp;op);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 (prevOffset != m_reader.GetCurrentOffset())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The location of the statement has been changed, setnextstatement was called.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Reset m_outParams and m_outSp as before SetNext was called, we could be in the middle of StartCall.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It's fine to do because SetNext can only be done to a statement -- function-level destination,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and can't land to an expression inside call.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ResetOut();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ip = m_reader.GetIP();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// The break opcode will be handled later in the switch block.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if (op != OpCode::Break &amp;&amp; this-&gt;scriptContext-&gt;GetThreadContext()-&gt;GetDebugManager()-&gt;asyncBreakController.IsBreak())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if (!InterpreterStackFrame::IsBrLong(op, ip) &amp;&amp; !this-&gt;m_functionBody-&gt;GetUtf8SourceInfo()-&gt;GetIsLibraryCode())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uint prevOffset = m_reader.GetCurrentOffset();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InterpreterHaltState haltState(STOP_ASYNCBREAK, m_functionBody);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this-&gt;scriptContext-&gt;GetDebugContext()-&gt;GetProbeContainer()-&gt;DispatchAsyncBreak(&amp;haltState);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 (prevOffset != m_reader.GetCurrentOffset())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The location of the statement has been changed, setnextstatement was called.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ip = m_reader.GetIP();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continue;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SWAP_BP_FOR_OPCODE: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switch (op)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case INTERPRETER_OPCODE::Ret: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Return "Reg: 0" as the return-value.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- JavaScript functions always return a value, and this value is always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  accessible to the caller.  For an empty "return;" or exiting the end of the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  function's body, it is assumed that the byte-code author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  (ByteCodeGenerator) will load 'undefined' into R0.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- If R0 has not explicitly been set, it will contain whatever garbage value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  was last set.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 xml:space="preserve">                //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this-&gt;retOffset = m_reader.GetCurrentOffset();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m_reader.Empty(ip);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return GetReg((RegSlot)0);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case INTERPRETER_OPCODE::Yield: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m_reader.Reg2_Small(ip);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return GetReg(GetFunctionBody()-&gt;GetYieldRegister());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DEF2(x, op, func) PROCESS_##x(op, 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940A32">
        <w:rPr>
          <w:rFonts w:ascii="Consolas" w:hAnsi="Consolas" w:cs="Consolas"/>
          <w:sz w:val="18"/>
          <w:szCs w:val="18"/>
          <w:lang w:val="es-MX"/>
        </w:rPr>
        <w:t>#define DEF3(x, op, func, y) PROCESS_##x(op, func, 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DEF2_WMS(x, op, func) PROCESS_##x##_COMMON(op, func, _Small)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DEF3_WMS(x, op, func, y) PROCESS_##x##_COMMON(op, func, y, _Small)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DEF4_WMS(x, op, func, y, t) PROCESS_##x##_COMMON(op, func, y, _Small, 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#include "InterpreterHandler.inl"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case INTERPRETER_OPCODE::Leave: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Return the continuation address to the helper.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This tells the helper that control left the scope without completing the try/handler,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which is particularly significant when executing a finally.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m_reader.Empty(ip);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return (Var)this-&gt;m_reader.GetCurrentOffset();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case INTERPRETER_OPCODE::LeaveNull: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Return to the helper without specifying a continuation address,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indicating that the handler completed without jumping, so exception processing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should continue.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m_reader.Empty(ip);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case INTERPRETER_OPCODE::ExtendedOpcodePrefix: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ip = [this](const byte * ip) -&gt; const byte *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INTERPRETER_OPCODE op = (INTERPRETER_OPCODE)(ReadByteOp&lt;INTERPRETER_OPCODE&gt;(ip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DBG_DUMP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, true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) + (INTERPRETER_OPCODE::ExtendedOpcodePrefix &lt;&lt; 8));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switch (op)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EXDEF2(x, op, func) PROCESS_##x(op, 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EXDEF3(x, op, func, y) PROCESS_##x(op, func, 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EXDEF2_WMS(x, op, func) PROCESS_##x##_COMMON(op, func, _Small)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EXDEF3_WMS(x, op, func, y) PROCESS_##x##_COMMON(op, func, y, _Small)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EXDEF4_WMS(x, op, func, y, t) PROCESS_##x##_COMMON(op, func, y, _Small, 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#include "InterpreterHandler.inl"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default: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Help the C++ optimizer by declaring that the cases we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have above are sufficient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AssertMsg(false, "dispatch to bad opcode");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__assume(false);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};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ip;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ENABLE_PROFILE_INFO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 (switchProfileMode)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Aborting the current interpreter loop to switch the profile mode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nullptr;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 xml:space="preserve">            case INTERPRETER_OPCODE::MediumLayoutPrefix: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Var yieldValue = nullptr;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ip = [this, &amp;yieldValue](const byte * ip) -&gt; const byte *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INTERPRETER_OPCODE op = ReadByteOp&lt;INTERPRETER_OPCODE&gt;(ip);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switch (op)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case INTERPRETER_OPCODE::Yield: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m_reader.Reg2_Medium(ip);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yieldValue = GetReg(GetFunctionBody()-&gt;GetYieldRegister());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DEF2_WMS(x, op, func) PROCESS_##x##_COMMON(op, func, _Medium)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DEF3_WMS(x, op, func, y) PROCESS_##x##_COMMON(op, func, y, _Medium)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DEF4_WMS(x, op, func, y, t) PROCESS_##x##_COMMON(op, func, y, _Medium, 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#include "InterpreterHandler.inl"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default: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Help the C++ optimizer by declaring that the cases we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have above are sufficient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AssertMsg(false, "dispatch to bad opcode");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__assume(false);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ip;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 (yieldValue != nullptr)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yieldValue;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ENABLE_PROFILE_INFO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 (switchProfileMode)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Aborting the current interpreter loop to switch the profile mode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nullptr;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case INTERPRETER_OPCODE::ExtendedMediumLayoutPrefix: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INTERPRETER_ASMJS  // Asmjs doesn't have any extended opcodes for now, remove that case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ip = [this](const byte * ip) -&gt; const byte *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INTERPRETER_OPCODE op = (INTERPRETER_OPCODE)(ReadByteOp&lt;INTERPRETER_OPCODE&gt;(ip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DBG_DUMP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, true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) + (INTERPRETER_OPCODE::ExtendedOpcodePrefix &lt;&lt; 8));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switch (op)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EXDEF2_WMS(x, op, func) PROCESS_##x##_COMMON(op, func, _Medium)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EXDEF3_WMS(x, op, func, y) PROCESS_##x##_COMMON(op, func, y, _Medium)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EXDEF4_WMS(x, op, func, y, t) PROCESS_##x##_COMMON(op, func, y, _Medium, 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#include "InterpreterHandler.inl"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default: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Help the C++ optimizer by declaring that the cases we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have above are sufficient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AssertMsg(false, "dispatch to bad opcode");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__assume(false);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};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ip;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ENABLE_PROFILE_INFO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 (switchProfileMode)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 xml:space="preserve">                    // Aborting the current interpreter loop to switch the profile mode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nullptr;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case INTERPRETER_OPCODE::LargeLayoutPrefix: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Var yieldValue = nullptr;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ip = [this, &amp;yieldValue](const byte * ip) -&gt; const byte *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INTERPRETER_OPCODE op = ReadByteOp&lt;INTERPRETER_OPCODE&gt;(ip);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switch (op)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case INTERPRETER_OPCODE::Yield: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m_reader.Reg2_Large(ip);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yieldValue = GetReg(GetFunctionBody()-&gt;GetYieldRegister());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break;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DEF2_WMS(x, op, func) PROCESS_##x##_COMMON(op, func, _Large)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DEF3_WMS(x, op, func, y) PROCESS_##x##_COMMON(op, func, y, _Large)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DEF4_WMS(x, op, func, y, t) PROCESS_##x##_COMMON(op, func, y, _Large, 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#include "InterpreterHandler.inl"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default: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Help the C++ optimizer by declaring that the cases we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have above are sufficient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AssertMsg(false, "dispatch to bad opcode");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__assume(false);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ip;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 (yieldValue != nullptr)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yieldValue;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ENABLE_PROFILE_INFO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if(switchProfileMode)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Aborting the current interpreter loop to switch the profile mode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nullptr;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case INTERPRETER_OPCODE::ExtendedLargeLayoutPrefix: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INTERPRETER_ASMJS  // Asmjs doesn't have any extended opcodes for now, remove that case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ip = [this](const byte * ip) -&gt; const byte *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INTERPRETER_OPCODE op = (INTERPRETER_OPCODE)(ReadByteOp&lt;INTERPRETER_OPCODE&gt;(ip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DBG_DUMP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, true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) + (INTERPRETER_OPCODE::ExtendedOpcodePrefix &lt;&lt; 8));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switch (op)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EXDEF2_WMS(x, op, func) PROCESS_##x##_COMMON(op, func, _Large)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EXDEF3_WMS(x, op, func, y) PROCESS_##x##_COMMON(op, func, y, _Large)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EXDEF4_WMS(x, op, func, y, t) PROCESS_##x##_COMMON(op, func, y, _Large, 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#include "InterpreterHandler.inl"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default: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Help the C++ optimizer by declaring that the cases we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have above are sufficient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AssertMsg(false, "dispatch to bad opcode");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 xml:space="preserve">                            __assume(false);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};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ip;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ENABLE_PROFILE_INFO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if(switchProfileMode)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Aborting the current interpreter loop to switch the profile mode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return nullptr;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case INTERPRETER_OPCODE::EndOfBlock: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Note that at this time though ip was advanced by 'OpCode op = ReadByteOp&lt;INTERPRETER_OPCODE&gt;(ip)',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we haven't advanced m_reader.m_currentLocation yet, thus m_reader.m_currentLocation still points to EndOfBLock,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and that +1 will point to 1st byte past the buffer.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Assert(m_reader.GetCurrentOffset() + sizeof(byte) == m_functionBody-&gt;GetByteCode()-&gt;GetLength());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Reached an "OpCode::EndOfBlock" so need to exit this interpreter loop because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there is no more byte-code to execute.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- This prevents us from accessing random memory as byte-codes.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- Functions should contain an "OpCode::Ret" instruction to organize an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  orderly return.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DEBUGGING_LOOP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However, during debugging an exception can be skipped which causes the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statement that caused to exception to be skipped. If this statement is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the statement that contains the OpCode::Ret then the EndOfBlock will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be executed. In these cases it is sufficient to return undefined.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return this-&gt;scriptContext-&gt;GetLibrary()-&gt;GetUndefined();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#else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case INTERPRETER_OPCODE::Break: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DEBUGGING_LOOP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The reader has already advanced the IP: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if (this-&gt;m_functionBody-&gt;ProbeAtOffset(m_reader.GetCurrentOffset(), &amp;op))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uint prevOffset = m_reader.GetCurrentOffset();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InterpreterHaltState haltState(STOP_BREAKPOINT, m_functionBody);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this-&gt;scriptContext-&gt;GetDebugContext()-&gt;GetProbeContainer()-&gt;DispatchProbeHandlers(&amp;haltState);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if (prevOffset != m_reader.GetCurrentOffset())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// The location of the statement has been changed, setnextstatement was called.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ip = m_reader.GetIP();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continue;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Jump back to the start of the switch.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goto SWAP_BP_FOR_OPCODE;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else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DEBUGGING_LOOP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an inline break statement rather than a probe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 xml:space="preserve">                    if (!this-&gt;scriptContext-&gt;GetThreadContext()-&gt;GetDebugManager()-&gt;stepController.ContinueFromInlineBreakpoint())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uint prevOffset = m_reader.GetCurrentOffset();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InterpreterHaltState haltState(STOP_INLINEBREAKPOINT, m_functionBody);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this-&gt;scriptContext-&gt;GetDebugContext()-&gt;GetProbeContainer()-&gt;DispatchInlineBreakpoint(&amp;haltState);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if (prevOffset != m_reader.GetCurrentOffset())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// The location of the statement has been changed, setnextstatement was called.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ip = m_reader.GetIP();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    continue;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// Consume after dispatching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    m_reader.Empty(ip);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#else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m_reader.Empty(ip);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break;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default: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Help the C++ optimizer by declaring that the cases we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// have above are sufficient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AssertMsg(false, "dispatch to bad opcode");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        __assume(false);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  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}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defined (DBG)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Restore optimizations to what's specified by the /O switch.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#pragma optimize("", on)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DEBUGGING_LOOP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INTERPRETERPROFILE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PROFILEDOP</w:t>
      </w:r>
    </w:p>
    <w:p w:rsidR="00B156D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INTERPRETER_OPCODE</w:t>
      </w:r>
    </w:p>
    <w:p w:rsidR="00940A32" w:rsidRPr="00940A32" w:rsidRDefault="00940A32">
      <w:pPr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br w:type="page"/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Default all macro to nothing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DEF2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DEF2(process, op, 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DEF3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DEF3(process, op, func, 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DEF2_WMS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DEF2_WMS(process, op, 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DEF3_WMS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DEF3_WMS(process, op, func, 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DEF4_WMS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DEF4_WMS(process, op, func, y, 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EXDEF2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EXDEF2(process, op, 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EXDEF3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EXDEF3(process, op, func, 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EXDEF2_WMS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EXDEF2_WMS(process, op, 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EXDEF3_WMS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EXDEF3_WMS(process, op, func, 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#ifndef EXDEF4_WMS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#define EXDEF4_WMS(process, op, func, y, 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defined(INTERPRETER_ASMJS) &amp;&amp; !defined(TEMP_DISABLE_ASMJS)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#include "InterpreterHandlerAsmJs.inl"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#else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    (FALLTHROUGH,             EndSwitch,                  /* Common case with Br */)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    (BR,                      Br,                         OP_Br)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#ifdef BYTECODE_BRANCH_ISLAND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    (BRLONG,                  BrLong,                     OP_Br)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(CUSTOM,                  StartCall,                  OP_StartCall, StartCall)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    (NOP,                     Nop,                        Empty)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DEF2_WMS(NOP,                     Unused,                     Reg1)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DEF2_WMS(IP_TARG,                 ProfiledLoopStart,          OP_ProfiledLoopStart)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DEF2_WMS(FALLTHROUGH,             LoopBodyStart,              /* Common case with ProfiledLoopBodyStart */)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DEF2_WMS(IP_TARG,                 ProfiledLoopBodyStart,      OP_ProfiledLoopBodyStart)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DEF2_WMS(IP_TARG,                 ProfiledLoopEnd,            OP_ProfiledLoopEnd)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DEF2_WMS(BRCMem,                  BrEq_A,                     JavascriptOperators::Equal)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DEF2_WMS(BRCMem,                  BrGt_A,                     JavascriptOperators::Greater)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DEF2_WMS(BRCMem,                  BrGe_A,                     JavascriptOperators::GreaterEqual)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DEF2_WMS(BRCMem,                  BrLt_A,                     JavascriptOperators::Less)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DEF2_WMS(BRCMem,                  BrLe_A,                     JavascriptOperators::LessEqual)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DEF2_WMS(BRCMem,                  BrNeq_A,                    JavascriptOperators::NotEqual)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DEF2_WMS(BRBMem_ALLOW_STACK,      BrFalse_A,                  OP_BrFalse_A)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DEF2_WMS(BRBMem_ALLOW_STACK,      BrTrue_A,                   OP_BrTrue_A)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DEF2_WMS(BRB_ALLOW_STACK,         BrOnObject_A,               JavascriptOperators::IsObject)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DEF2_WMS(BRB,                     BrNotNull_A,                OP_BrNotNull_A)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//Not emitted for byte code, keep it here for completeness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//EXDEF2_WMS(BRB,                   BrUndecl_A,                 OP_BrUndecl_A)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EXDEF2_WMS(BRB,                     BrNotUndecl_A,              OP_BrNotUndecl_A)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DEF2_WMS(FALLTHROUGH,             Case,                       /* Common case with BrSrEq_A */)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DEF2_WMS(BRCMem,                  BrSrEq_A,                   JavascriptOperators::StrictEqual)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DEF2_WMS(BRCMem,                  BrSrNeq_A,                  JavascriptOperators::NotStrictEqual)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>//Not emitted for byte code, keep it here for completeness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//DEF2    (BRS,                     BrHasSideEffects,           JavascriptOperators::OP_BrHasSideEffects)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    (BRS,                     BrNotHasSideEffects,        JavascriptOperators::OP_BrNotHasSideEffects)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    (BRPROP,                  BrOnHasProperty,            OP_BrOnHasProperty)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    (BRPROP,                  BrOnNoProperty,             OP_BrOnNoProperty)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    (BRLOCALPROP,             BrOnNoLocalProperty,        OP_BrOnNoProperty)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    (BRENVPROP,               BrOnNoEnvProperty,          OP_BrOnNoEnvProperty)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DEF2_WMS(BRBS,                    BrFncNeqApply,              JavascriptOperators::OP_BrFncNeqApply)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//Not emitted for byte code, keep it here for completeness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//DEF2_WMS(BRBS,                    BrFncEqApply,               JavascriptOperators::OP_BrFncEqApply)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CallI,                      OP_CallI,         CallI)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CallIExtended,              OP_CallIExtended, CallIExtended)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CallIExtendedFlags,         OP_CallIExtendedFlags, CallIExtendedFlags)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CallIFlags,                 OP_CallIFlags,      CallIFlags)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ProfiledCallI,                           PROFILEDOP(OP_ProfiledCallI, OP_CallI), ProfiledCallI)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ProfiledCallIExtended,                   PROFILEDOP(OP_ProfiledCallIExtended, OP_CallIExtended), ProfiledCallIExtended)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ProfiledCallIExtendedFlags,              PROFILEDOP(OP_ProfiledCallIExtendedFlags, OP_CallIExtendedFlags), ProfiledCallIExtendedFlags)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ProfiledCallIWithICIndex,                PROFILEDOP(OP_ProfiledCallIWithICIndex, OP_CallI), ProfiledCallIWithICIndex)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DEF3_WMS(CALL_FLAGS_Value,        ProfiledCallIExtendedWithICIndex,        PROFILEDOP(OP_ProfiledCallIExtendedWithICIndex, OP_CallIExtended), ProfiledCallIExtendedWithICIndex)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ProfiledCallIExtendedFlagsWithICIndex,   PROFILEDOP(OP_ProfiledCallIExtendedFlagsWithICIndex, OP_CallIExtendedFlags), ProfiledCallIExtendedFlagsWithICIndex)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ProfiledCallIFlagsWithICIndex,           PROFILEDOP(OP_ProfiledCallIFlags, OP_CallIFlags), ProfiledCallIFlagsWithICIndex)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ProfiledCallIFlags,                      PROFILEDOP(OP_ProfiledCallIFlags, OP_CallIFlags), ProfiledCallIFlags)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ProfiledReturnTypeCallI,                 PROFILEDOP(OP_ProfiledReturnTypeCallI, OP_CallI), ProfiledCallI)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ProfiledReturnTypeCallIExtended,         PROFILEDOP(OP_ProfiledReturnTypeCallIExtended, OP_CallIExtended), ProfiledCallIExtended)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ProfiledReturnTypeCallIExtendedFlags,    PROFILEDOP(OP_ProfiledReturnTypeCallIExtendedFlags, OP_CallIExtendedFlags), ProfiledCallIExtendedFlags)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DEF3_WMS(CALL_FLAGS_None,         ProfiledReturnTypeCallIFlags,            PROFILEDOP(OP_ProfiledReturnTypeCallIFlags, OP_CallIFlags), ProfiledCallIFlags)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EXDEF2_WMS(A1toA1Mem,               Conv_Str,                   JavascriptConversion::ToString)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Conv_Obj,                   JavascriptOperators::ToObject)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EXDEF2_WMS(A1toA1Mem,               NewWithObject,              JavascriptOperators::ToWithObject)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Conv_Num,                   JavascriptOperators::ToNumber)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Incr_A,                     JavascriptMath::Increment)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Decr_A,                     JavascriptMath::Decrement)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Neg_A,                      JavascriptMath::Negate)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Not_A,                      JavascriptMath::Not)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Typeof,                     JavascriptOperators::Typeof)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Delete_A,                   JavascriptOperators::Delete)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DEF2_WMS(GET_ELEM_IMem,           TypeofElem,                 JavascriptOperators::TypeofElem)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DEF2_WMS(A3toA1Mem,               Concat3,                    JavascriptOperators::Concat3)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DEF2_WMS(A2I1toA1Mem,             NewConcatStrMulti,          JavascriptOperators::NewConcatStrMulti)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DEF2_WMS(A2I1toXXMem,             SetConcatStrMultiItem,      JavascriptOperators::SetConcatStrMultiItem)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DEF2_WMS(A3I1toXXMem,             SetConcatStrMultiItem2,     JavascriptOperators::SetConcatStrMultiItem2)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Add_A,                      JavascriptMath::Add)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Div_A,                      JavascriptMath::Divide)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DEF2_WMS(A2toA1MemProfiled,       ProfiledDiv_A,              PROFILEDOP(ProfiledDivide&lt;true&gt;, ProfiledDivide&lt;false&gt;))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Mul_A,                      JavascriptMath::Multiply)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Expo_A,                     JavascriptMath::Exponentiation)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Rem_A,                      JavascriptMath::Modulus)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DEF2_WMS(A2toA1MemProfiled,       ProfiledRem_A,              PROFILEDOP(ProfileModulus&lt;true&gt;, ProfileModulus&lt;false&gt;))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Sub_A,                      JavascriptMath::Subtract)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And_A,                      JavascriptMath::And)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Or_A,                       JavascriptMath::Or)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Xor_A,                      JavascriptMath::Xor)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 xml:space="preserve">  DEF2_WMS(A2toA1Mem,               Shl_A,                      JavascriptMath::ShiftLeft)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Shr_A,                      JavascriptMath::ShiftRight)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ShrU_A,                     JavascriptMath::ShiftRightU)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DEF2_WMS(CMMem,                   CmEq_A,                     JavascriptOperators::Equal)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DEF2_WMS(CMMem,                   CmGt_A,                     JavascriptOperators::Greater)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DEF2_WMS(CMMem,                   CmGe_A,                     JavascriptOperators::GreaterEqual)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DEF2_WMS(CMMem,                   CmLt_A,                     JavascriptOperators::Less)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DEF2_WMS(CMMem,                   CmLe_A,                     JavascriptOperators::LessEqual)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DEF2_WMS(CMMem,                   CmNeq_A,                    JavascriptOperators::NotEqual)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DEF2_WMS(CMMem,                   CmSrEq_A,                   JavascriptOperators::StrictEqual)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DEF2_WMS(CMMem,                   CmSrNeq_A,                  JavascriptOperators::NotStrictEqual)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DEF2_WMS(FALLTHROUGH,             BeginSwitch,                /* Common case with Ld_A */)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DEF2_WMS(FALLTHROUGH,             InitConst,                  /* Common case with Ld_A */)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DEF2_WMS(A1toA1_ALLOW_STACK,      Ld_A,                       OP_Ld_A)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DEF2_WMS(INNERtoA1,               LdInnerScope,               OP_Ld_A)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DEF2_WMS(XXtoA1,                  LdLocalObj,                 OP_LdLocalObj)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EXDEF2_WMS(A1toA1_ALLOW_STACK,      UnwrapWithObj,              JavascriptOperators::OP_UnwrapWithObj)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EXDEF2_WMS(A2toXX,                  SetComputedNameVar,         JavascriptOperators::OP_SetComputedNameVar)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DEF2_WMS(A1toXX_ALLOW_STACK,      ChkUndecl,                  OP_ChkUndecl)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DEF2_WMS(XXtoA1,                  InitUndecl,                 OP_InitUndecl)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DEF2_WMS(ELEM_RtU_to_XX,          EnsureNoRootFld,            OP_EnsureNoRootProperty)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DEF2_WMS(ELEM_RtU_to_XX,          EnsureNoRootRedeclFld,      OP_EnsureNoRootRedeclProperty)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DEF2_WMS(ELEM_C2_to_XX,           ScopedEnsureNoRedeclFld,    OP_ScopedEnsureNoRedeclProperty)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DEF2_WMS(A1toA1Profiled,          ProfiledBeginSwitch,        PROFILEDOP(ProfiledSwitch&lt;true&gt;, ProfiledSwitch&lt;false&gt;))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DEF2_WMS(XXtoA1Mem,               LdC_A_Null,                 JavascriptOperators::OP_LdNull)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DEF2_WMS(XXtoA1,                  ArgIn0,                     OP_ArgIn0)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DEF2_WMS(CUSTOM_ArgNoSrc,         ArgOut_Env,                 OP_ArgOut_Env)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#if DBG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DEF2_WMS(CUSTOM_L_Arg,            ArgOut_ANonVar,             OP_ArgOut_ANonVar)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#else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DEF2_WMS(FALLTHROUGH,             ArgOut_ANonVar,             /* Common case with ArgOUt_A in fre build */)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DEF2_WMS(CUSTOM_L_Arg,            ArgOut_A,                   OP_ArgOut_A)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DEF3_WMS(CUSTOM_L_Arg2,           ProfiledArgOut_A,           PROFILEDOP(OP_ProfiledArgOut_A, OP_ArgOut_A), ProfiledArg)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LdFld,                      OP_GetProperty,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LdLocalFld,                 OP_GetLocalProperty,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LdSuperFld,                 OP_GetSuperProperty, ElementC2)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LdFldForTypeOf,             OP_GetPropertyForTypeOf,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LdRootFldForTypeOf,         OP_GetRootPropertyForTypeOf,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LdFldForCallApplyTarget,    OP_GetProperty,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ProfiledLdFld,              PROFILEDOP(OP_ProfiledGetProperty, OP_GetProperty),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ProfiledLdLocalFld,         PROFILEDOP(OP_ProfiledGetLocalProperty, OP_GetLocalProperty),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ProfiledLdSuperFld,         PROFILEDOP(OP_ProfiledGetSuperProperty, OP_GetSuperProperty), ElementC2)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ProfiledLdFldForTypeOf,     PROFILEDOP(OP_ProfiledGetPropertyForTypeOf, OP_GetPropertyForTypeOf),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ProfiledLdRootFldForTypeOf, PROFILEDOP(OP_ProfiledGetRootPropertyForTypeOf, OP_GetRootPropertyForTypeOf),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ProfiledLdFldForCallApplyTarget,PROFILEDOP(OP_ProfiledGetPropertyCallApplyTarget, OP_GetProperty),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LdRootFld,                  OP_GetRootProperty,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ProfiledLdRootFld,          PROFILEDOP(OP_ProfiledGetRootProperty, OP_GetRootProperty),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LdMethodFld,                OP_GetMethodProperty,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ProfiledLdMethodFld,        PROFILEDOP(OP_ProfiledGetMethodProperty, OP_GetMethodProperty),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LdLocalMethodFld,           OP_GetLocalMethodProperty,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ProfiledLdLocalMethodFld,   PROFILEDOP(OP_ProfiledGetLocalMethodProperty, OP_GetLocalMethodProperty),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LdRootMethodFld,            OP_GetRootMethodProperty,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ProfiledLdRootMethodFld,    PROFILEDOP(OP_ProfiledGetRootMethodProperty, OP_GetRootMethodProperty),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DeleteFld,                  OP_DeleteFld,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>EXDEF3_WMS(CUSTOM_L_Value,          DeleteLocalFld,             OP_DeleteLocalFld, ElementU)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DeleteRootFld,              OP_DeleteRootFld,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DeleteFldStrict,            OP_DeleteFldStrict,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DeleteRootFldStrict,        OP_DeleteRootFldStrict,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StFld,                      OP_SetProperty,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StLocalFld,                 OP_SetLocalProperty,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StSuperFld,                 OP_SetSuperProperty, ElementC2)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ProfiledStFld,              PROFILEDOP(OP_ProfiledSetProperty, OP_SetProperty),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ProfiledStLocalFld,         PROFILEDOP(OP_ProfiledSetLocalProperty, OP_SetLocalProperty),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ProfiledStSuperFld,         PROFILEDOP(OP_ProfiledSetSuperProperty, OP_SetSuperProperty), ElementC2)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StRootFld,                  OP_SetRootProperty,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ProfiledStRootFld,          PROFILEDOP(OP_ProfiledSetRootProperty, OP_SetRootProperty),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StFldStrict,                OP_SetPropertyStrict,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ProfiledStFldStrict,        PROFILEDOP(OP_ProfiledSetPropertyStrict, OP_SetPropertyStrict),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StRootFldStrict,            OP_SetRootPropertyStrict,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ProfiledStRootFldStrict,    PROFILEDOP(OP_ProfiledSetRootPropertyStrict, OP_SetRootPropertyStrict),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InitFld,                    OP_InitProperty,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ProfiledInitFld,            PROFILEDOP(OP_ProfiledInitProperty, OP_InitProperty),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InitLocalFld,               OP_InitLocalProperty,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ProfiledInitLocalFld,       PROFILEDOP(OP_ProfiledInitLocalProperty, OP_InitLocalProperty),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InitRootFld,                OP_InitRootProperty,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ProfiledInitRootFld,        PROFILEDOP(OP_ProfiledInitRootProperty, OP_InitRootProperty),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InitUndeclLetFld,           OP_InitUndeclLetProperty, ElementPIndexed)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InitUndeclLocalLetFld,      OP_InitUndeclLocalLetProperty,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InitUndeclConstFld,         OP_InitUndeclConstProperty, ElementPIndexed)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InitUndeclLocalConstFld,    OP_InitUndeclLocalConstProperty,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InitLetFld,                 OP_InitLetFld,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InitLocalLetFld,            OP_InitLocalLetFld,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InitInnerFld,               OP_InitInnerFld, ElementPIndexed)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InitInnerLetFld,            OP_InitInnerLetFld, ElementPIndexed)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InitRootLetFld,             OP_InitRootLetFld,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InitConstFld,               OP_InitConstFld,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InitRootConstFld,           OP_InitRootConstFld, ElementRootCP)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DEF2_WMS(ELEM_RtU_to_XX,          InitUndeclRootLetFld,       OP_InitUndeclRootLetProperty)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DEF2_WMS(ELEM_RtU_to_XX,          InitUndeclRootConstFld,     OP_InitUndeclRootConstProperty)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InitUndeclConsoleLetFld,    OP_InitUndeclConsoleLetProperty, ElementScopedU)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InitUndeclConsoleConstFld,  OP_InitUndeclConsoleConstProperty, ElementScopedU)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InitClassMember,            OP_InitClassMember,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InitClassMemberComputedName,OP_InitClassMemberComputedName, 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InitClassMemberSet,         OP_InitClassMemberSet,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InitClassMemberGetComputedName, OP_InitClassMemberGetComputedName, 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InitClassMemberGet,         OP_InitClassMemberGet,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InitClassMemberSetComputedName, OP_InitClassMemberSetComputedName, 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EXDEF2_WMS(BRB,                     BrOnClassConstructor,       OP_BrOnClassConstructor)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DEF3_WMS(GET_ELEM_LOCALSLOTNonVar,LdLocalSlot,                OP_LdSlot, ElementSlotI1)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DEF3_WMS(GET_ELEM_INNERSLOTNonVar,LdInnerSlot,                OP_LdInnerSlot, ElementSlotI2)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EXDEF3_WMS(GET_ELEM_INNERSLOTNonVar,LdInnerObjSlot,             OP_LdInnerObjSlot, ElementSlotI2)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DEF3_WMS(GET_ELEM_ENVSLOTNonVar,  LdEnvSlot,                  OP_LdEnvSlot, ElementSlotI2)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DEF3_WMS(GET_ELEM_ENVSLOTNonVar,  LdEnvObj,                   OP_LdEnvObj, ElementSlotI1)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EXDEF3_WMS(GET_ELEM_ENVSLOTNonVar,  LdEnvObjSlot,               OP_LdEnvObjSlot, ElementSlotI2)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DEF3_WMS(GET_ELEM_SLOTNonVar,     ProfiledLdSlot,             PROFILEDOP(OP_ProfiledLdSlot, OP_LdSlot), ProfiledElementSlot)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DEF3_WMS(GET_ELEM_INNERSLOTNonVar,ProfiledLdInnerSlot,        PROFILEDOP(OP_ProfiledLdInnerSlot, OP_LdInnerSlot), ProfiledElementSlotI2)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>EXDEF3_WMS(GET_ELEM_INNERSLOTNonVar,ProfiledLdInnerObjSlot,     PROFILEDOP(OP_ProfiledLdInnerObjSlot, OP_LdInnerObjSlot), ProfiledElementSlotI2)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DEF3_WMS(GET_ELEM_LOCALSLOTNonVar,ProfiledLdLocalSlot,        PROFILEDOP(OP_ProfiledLdSlot, OP_LdSlot), ProfiledElementSlotI1)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DEF3_WMS(GET_ELEM_ENVSLOTNonVar,  ProfiledLdEnvSlot,          PROFILEDOP(OP_ProfiledLdEnvSlot, OP_LdEnvSlot), ProfiledElementSlotI2)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EXDEF3_WMS(GET_ELEM_ENVSLOTNonVar,  ProfiledLdEnvObjSlot,       PROFILEDOP(OP_ProfiledLdEnvObjSlot, OP_LdEnvObjSlot), ProfiledElementSlotI2)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EXDEF3_WMS(GET_ELEM_SLOTNonVar,     LdObjSlot,                  OP_LdObjSlot, ElementSlot)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EXDEF3_WMS(GET_ELEM_SLOTNonVar,     ProfiledLdObjSlot,          PROFILEDOP(OP_ProfiledLdObjSlot, OP_LdObjSlot), ProfiledElementSlot)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EXDEF3_WMS(GET_ELEM_LOCALSLOTNonVar,LdLocalObjSlot,             OP_LdObjSlot, ElementSlotI1)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EXDEF3_WMS(GET_ELEM_LOCALSLOTNonVar,ProfiledLdLocalObjSlot,     PROFILEDOP(OP_ProfiledLdObjSlot, OP_LdObjSlot), ProfiledElementSlotI1)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DEF2_WMS(SET_ELEM_LOCALSLOTNonVar,StLocalSlot,                OP_StSlot)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EXDEF2_WMS(SET_ELEM_LOCALSLOTNonVar,StLocalSlotChkUndecl,       OP_StSlotChkUndecl)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DEF2_WMS(SET_ELEM_INNERSLOTNonVar,StInnerSlot,                OP_StSlot)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EXDEF2_WMS(SET_ELEM_INNERSLOTNonVar,StInnerObjSlot,             OP_StObjSlot)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DEF2_WMS(SET_ELEM_ENVSLOTNonVar,  StEnvSlot,                  OP_StEnvSlot)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EXDEF2_WMS(SET_ELEM_ENVSLOTNonVar,  StEnvSlotChkUndecl,         OP_StEnvSlotChkUndecl)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EXDEF2_WMS(SET_ELEM_SLOTNonVar,     StObjSlot,                  OP_StObjSlot)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EXDEF2_WMS(SET_ELEM_LOCALSLOTNonVar,StLocalObjSlot,             OP_StObjSlot)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EXDEF2_WMS(SET_ELEM_LOCALSLOTNonVar,StLocalObjSlotChkUndecl,    OP_StObjSlotChkUndecl)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EXDEF2_WMS(SET_ELEM_ENVSLOTNonVar,  StEnvObjSlot,               OP_StEnvObjSlot)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EXDEF2_WMS(SET_ELEM_SLOTNonVar,     StObjSlotChkUndecl,         OP_StObjSlotChkUndecl)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EXDEF2_WMS(SET_ELEM_ENVSLOTNonVar,  StEnvObjSlotChkUndecl,      OP_StEnvObjSlotChkUndecl)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LdElemI_A,                  OP_GetElementI, 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ProfiledLdElemI_A,          PROFILEDOP(OP_ProfiledGetElementI, OP_GetElementI), ProfiledElementI)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DEF2_WMS(GET_ELEM_IMem,           LdMethodElem,               JavascriptOperators::OP_GetMethodElement)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StElemI_A,                  OP_SetElementI, 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StElemI_A_Strict,           OP_SetElementIStrict, 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ProfiledStElemI_A,          PROFILEDOP(OP_ProfiledSetElementI, OP_SetElementI), ProfiledElementI)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ProfiledStElemI_A_Strict,   PROFILEDOP(OP_ProfiledSetElementIStrict, OP_SetElementIStrict), ProfiledElementI)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StArrItemI_CI4,             OP_SetArrayItemI_CI4, ElementUnsigned1)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DEF2_WMS(FALLTHROUGH,             StArrInlineItem_CI4,        /*Common case with StArrItemC_CI4 */)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StArrItemC_CI4,             OP_SetArrayItemC_CI4, ElementUnsigned1)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DEF3_WMS(CUSTOM_L_R0,             LdArrHead,                  OP_LdArrayHeadSegment, Reg2)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StArrSegItem_CI4,           OP_SetArraySegmentItem_CI4, ElementUnsigned1)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(CUSTOM,                  StArrSegItem_A,             OP_SetArraySegmentVars, Auxiliary)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DEF3_WMS(CALL,                    NewScObject,                OP_NewScObject, CallI)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DEF3_WMS(CUSTOM_L_R0,             NewScObjectNoCtorFull,      OP_NewScObjectNoCtorFull, Reg2)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EXDEF2_WMS(A1toA1Mem,               LdCustomSpreadIteratorList, JavascriptOperators::OP_LdCustomSpreadIteratorList)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EXDEF3_WMS(CALL,                    NewScObjectSpread,          OP_NewScObjectSpread, CallIExtended)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DEF3_WMS(CALL,                    NewScObjArray,              OP_NewScObjArray, CallI)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DEF3_WMS(CALL,                    NewScObjArraySpread,        OP_NewScObjArraySpread, CallIExtended)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DEF3_WMS(CALL,                    ProfiledNewScObject,        PROFILEDOP(OP_ProfiledNewScObject, OP_NewScObject), ProfiledCallI)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EXDEF3_WMS(CALL,                    ProfiledNewScObjectSpread,  PROFILEDOP(OP_ProfiledNewScObjectSpread, OP_NewScObjectSpread), ProfiledCallIExtended)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DEF3_WMS(CALL,                    ProfiledNewScObjectWithICIndex,       PROFILEDOP(OP_ProfiledNewScObjectWithICIndex, OP_NewScObject), ProfiledCallIWithICIndex)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DEF3_WMS(CALL,                    ProfiledNewScObjArray,      PROFILEDOP(OP_ProfiledNewScObjArray, OP_ProfiledNewScObjArray_NoProfile), Profiled2CallI)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DEF3_WMS(CALL,                    ProfiledNewScObjArraySpread,PROFILEDOP(OP_ProfiledNewScObjArraySpread, OP_ProfiledNewScObjArraySpread_NoProfile), Profiled2CallIExtended)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DEF2_WMS(XXtoA1NonVar,            LdArgCnt,                   OP_LdArgCnt)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DEF3_WMS(CUSTOM_L_R0,             LdLen_A,                    OP_LdLen, Reg2)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DEF3_WMS(CUSTOM_L_R0,             ProfiledLdLen_A,            PROFILEDOP(OP_ProfiledLdLen, OP_LdLen), ProfiledReg2)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DEF2_WMS(XXtoA1Mem,               LdUndef,                    JavascriptOperators::OP_LdUndef)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DEF2_WMS(XXtoA1Mem,               LdNaN,                      JavascriptOperators::OP_LdNaN)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DEF2_WMS(XXtoA1Mem,               LdInfinity,                 JavascriptOperators::OP_LdInfinity)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DEF2_WMS(XXtoA1Mem,               LdTrue,                     JavascriptBoolean::OP_LdTrue)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DEF2_WMS(XXtoA1Mem,               LdFalse,                    JavascriptBoolean::OP_LdFalse)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 xml:space="preserve">  DEF2_WMS(A1I1toA1Mem,             LdThis,                     JavascriptOperators::OP_GetThisNoFastPath)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EXDEF2_WMS(XXtoA1Mem,               LdSuper,                    OP_LdSuper)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EXDEF2_WMS(XXtoA1Mem,               LdSuperCtor,                OP_LdSuperCtor)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EXDEF2_WMS(XXtoA1Mem,               ScopedLdSuper,              OP_ScopedLdSuper)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EXDEF2_WMS(XXtoA1Mem,               ScopedLdSuperCtor,          OP_ScopedLdSuperCtor)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EXDEF2_WMS(A2toXX,                  SetHomeObj,                 JavascriptOperators::OP_SetHomeObj)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StrictLdThis,               JavascriptOperators::OP_StrictGetThis)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DEF2_WMS(A1I1toA1Mem,             ProfiledLdThis,             PROFILEDOP(OP_ProfiledLdThis, JavascriptOperators::OP_GetThisNoFastPath))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DEF2_WMS(A1toA1Mem,               ProfiledStrictLdThis,       PROFILEDOP(OP_ProfiledStrictLdThis, JavascriptOperators::OP_StrictGetThis))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DEF2_WMS(XXtoA1Mem,               LdHeapArgsCached,           OP_LdHeapArgsCached)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EXDEF2_WMS(XXtoA1Mem,               LdLetHeapArgsCached,        OP_LdLetHeapArgsCached)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EXDEF2_WMS(XXtoA1NonVar,            LdStackArgPtr,              OP_LdStackArgPtr)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InitSetFld,                 OP_InitSetFld,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InitGetFld,                 OP_InitGetFld,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InitSetElemI,               OP_InitSetElemI, 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InitGetElemI,               OP_InitGetElemI, 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InitComputedProperty,       OP_InitComputedProperty, 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940A32">
        <w:rPr>
          <w:rFonts w:ascii="Consolas" w:hAnsi="Consolas" w:cs="Consolas"/>
          <w:sz w:val="18"/>
          <w:szCs w:val="18"/>
          <w:lang w:val="pt-BR"/>
        </w:rPr>
        <w:t>EXDEF3_WMS(CUSTOM,                  InitProto,                  OP_InitProto,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  <w:lang w:val="pt-BR"/>
        </w:rPr>
        <w:t xml:space="preserve">  </w:t>
      </w:r>
      <w:r w:rsidRPr="00940A32">
        <w:rPr>
          <w:rFonts w:ascii="Consolas" w:hAnsi="Consolas" w:cs="Consolas"/>
          <w:sz w:val="18"/>
          <w:szCs w:val="18"/>
        </w:rPr>
        <w:t>DEF3_WMS(CUSTOM,                  LdElemUndefScoped,          OP_LdElementUndefinedScoped, ElementScopedU)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DEF3_WMS(CUSTOM_L_R0,             LdFuncExpr,                 OP_LdFunctionExpression, Reg1)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StFuncExpr,                 OP_StFunctionExpression, ElementC)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StLocalFuncExpr,            OP_StLocalFunctionExpression, ElementU)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EXDEF3_WMS(CUSTOM_L_R0,             LdNewTarget,                OP_LdNewTarget, Reg1)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    (EMPTY,                   ChkNewCallFlag,             OP_ChkNewCallFlag)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DEF2_WMS(U1toINNERMemNonVar,      NewBlockScope,              JavascriptOperators::OP_NewBlockScope)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CloneBlockScope,            OP_CloneBlockScope, Unsigned1)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DEF2_WMS(U1toINNERMemNonVar,      NewPseudoScope,             JavascriptOperators::OP_NewPseudoScope)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NewStackScFunc,             OP_NewStackScFunc, ElementSlotI1)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DEF2_WMS(GET_SLOT_FB,             NewScFunc,                  ScriptFunction::OP_NewScFunc)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DEF2_WMS(GET_SLOT_FB,             NewScGenFunc,               JavascriptGeneratorFunction::OP_NewScGenFunc)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NewInnerStackScFunc,        OP_NewInnerStackScFunc, ElementSlot)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EXDEF2_WMS(GET_ELEM_SLOT_FB,        NewInnerScFunc,             ScriptFunction::OP_NewScFunc)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EXDEF2_WMS(GET_ELEM_SLOT_FB,        NewInnerScGenFunc,          JavascriptGeneratorFunction::OP_NewScGenFunc)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DEF2_WMS(A1toA1MemNonVar,         GetForInEnumerator,         JavascriptOperators::OP_GetForInEnumerator)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DEF3_WMS(A1toXXMemNonVar,         ReleaseForInEnumerator,     JavascriptOperators::OP_ReleaseForInEnumerator, ForInObjectEnumerator *)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DEF2_WMS(A1toXXMem,               Throw,                      JavascriptExceptionOperators::OP_Throw)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DEF2_WMS(XXtoA1NonVar,            LdArgumentsFromFrame,       OP_LdArgumentsFromFrame)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DEF2_WMS(A1toA1MemNonVar,         LdHeapArguments,            OP_LdHeapArguments)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DEF2_WMS(A1toA1MemNonVar,         LdLetHeapArguments,         OP_LdLetHeapArguments)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DEF2_WMS(A2toA1MemNonVar,         LdInnerFrameDisplay,        OP_LdInnerFrameDisplay)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DEF2_WMS(A1toA1MemNonVar,         LdInnerFrameDisplayNoParent,OP_LdInnerFrameDisplayNoParent)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DEF2_WMS(A1INNERtoA1MemNonVar,    LdIndexedFrameDisplay,      OP_LdFrameDisplay)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DEF2_WMS(XXINNERtoA1MemNonVar,    LdIndexedFrameDisplayNoParent,OP_LdFrameDisplayNoParent&lt;true&gt;)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DEF2_WMS(A2toXXMemNonVar,         LdFuncExprFrameDisplay,     OP_LdFuncExprFrameDisplaySetLocal)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DEF3_WMS(CUSTOM_L_R0,             IsInst,                     OP_IsInst, Reg3C)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DEF2_WMS(A2toA1Mem,               IsIn,                       JavascriptOperators::IsIn)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ScopedLdFld,                OP_GetPropertyScoped,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EXDEF3_WMS(CUSTOM_L_Value,          ScopedLdFldForTypeOf,       OP_GetPropertyForTypeOfScoped,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ScopedLdMethodFld,          OP_GetMethodPropertyScoped, ElementCP)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ScopedStFld,                OP_SetPropertyScoped,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ConsoleScopedStFld,         OP_ConsoleSetPropertyScoped,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ScopedStFldStrict,          OP_SetPropertyScopedStrict, ElementP)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DEF2_WMS(GET_ELEM_IMem,           DeleteElemI_A,              JavascriptOperators::OP_DeleteElementI)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DEF2_WMS(GET_ELEM_IMem_Strict,    DeleteElemIStrict_A,        JavascriptOperators::OP_DeleteElementI)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ScopedLdInst,               OP_ScopedLdInst, ElementScopedC2)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ScopedInitFunc,             OP_ScopedInitFunc, ElementScopedC)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ScopedDeleteFld,            OP_ScopedDeleteFld, ElementScopedC)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DEF3_WMS(CUSTOM_L_Value,          ScopedDeleteFldStrict,      OP_ScopedDeleteFldStrict, ElementScopedC)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LdElemUndef,                OP_LdElementUndefined, ElementU)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LdLocalElemUndef,           OP_LdLocalElementUndefined, ElementRootU)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DEF2_WMS(XXtoA1,                  NewScObjectSimple,          OP_NewScObjectSimple)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(CUSTOM,                  NewScObject_A,              OP_NewScObject_A, Auxiliary)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(CUSTOM,                  NewScObjectLiteral,         OP_NewScObjectLiteral, Auxiliary)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(CUSTOM_L_R0,             LdPropIds,                  OP_LdPropIds, Auxiliary)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(CUSTOM,                  InitCachedFuncs,            OP_InitCachedFuncs, AuxNoReg)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lastRenderedPageBreak/>
        <w:t xml:space="preserve">  DEF2_WMS(LOCALI1toA1,             GetCachedFunc,              OP_GetCachedFunc)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DEF2_WMS(EnvU1toXX,               InvalCachedScope,           JavascriptOperators::OP_InvalidateCachedScope)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(CUSTOM,                  CommitScope,                OP_CommitScope, AuxNoReg)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DEF2_WMS(A1I2toXXNonVar_FuncBody, NewInnerScopeSlots,         OP_NewInnerScopeSlots)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CloneInnerScopeSlots,       OP_CloneInnerScopeSlots, Unsigned1)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DEF3_WMS(CUSTOM_L_R0,             NewScArray,                 OP_NewScArray, Reg1Unsigned1)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DEF2_WMS(U1toA1,                  NewScArrayWithMissingValues,JavascriptArray::OP_NewScArrayWithMissingValues)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(CUSTOM_L_R0,             NewScIntArray,              OP_NewScIntArray, Auxiliary)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(CUSTOM_L_R0,             NewScFltArray,              OP_NewScFltArray, Auxiliary)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DEF3_WMS(CUSTOM_L_R0,             ProfiledNewScArray,         PROFILEDOP(OP_ProfiledNewScArray, OP_ProfiledNewScArray_NoProfile), ProfiledReg1Unsigned1)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(CUSTOM_L_R0,             ProfiledNewScIntArray,      PROFILEDOP(OP_ProfiledNewScIntArray, OP_NewScIntArray), ProfiledAuxiliary)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(CUSTOM_L_R0,             ProfiledNewScFltArray,      PROFILEDOP(OP_ProfiledNewScFltArray, OP_NewScFltArray), ProfiledAuxiliary)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DEF2_WMS(RegextoA1,               NewRegEx,                   JavascriptRegExp::OP_NewRegEx)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InitClass,                  OP_InitClass, Class)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DEF3_WMS(BRBReturnP1toA1,         BrOnEmpty,                  JavascriptOperators::OP_BrOnEmpty, ForInObjectEnumerator *)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    (TRY,                     TryCatch,                   OP_TryCatch)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    (TRY,                     TryFinally,                 OP_TryFinally)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EXDEF2_WMS(TRYBR2,                  TryFinallyWithYield,        OP_TryFinallyWithYield)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    (EMPTY,                   ResumeCatch,                OP_ResumeCatch)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EXDEF2_WMS(TRYBR2,                  ResumeFinally,              OP_ResumeFinally)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DEF2_WMS(A1NonVarToA1,            ResumeYield,                OP_ResumeYield)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DEF2_WMS(A2NonVarToA1Reg,         ResumeYieldStar,            OP_ResumeYield)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EXDEF2_WMS(A2toA1Mem,               AsyncSpawn,                 JavascriptOperators::OP_AsyncSpawn)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    (W1,                      RuntimeTypeError,           JavascriptExceptionOperators::OP_RuntimeTypeError)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    (W1,                      RuntimeReferenceError,      JavascriptExceptionOperators::OP_RuntimeReferenceError)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    (CUSTOM_L_R0,             SpreadArrayLiteral,         OP_SpreadArrayLiteral, Reg2Aux)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EXDEF2_WMS(A1toXX,                  ObjectFreeze,               JavascriptOperators::OP_Freeze)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ClearAttributes,            OP_ClearAttributes, ElementU)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 xml:space="preserve">  DEF3_WMS(CUSTOM,                  ApplyArgs,                  OP_ApplyArgs, Reg5)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EXDEF3_WMS(CUSTOM,                  EmitTmpRegCount,            OP_EmitTmpRegCount, Unsigned1)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#endif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// help the caller to undefine all the macros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DEF2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DEF3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DEF2_WMS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DEF3_WMS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DEF4_WMS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EXDEF2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EXDEF3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EXDEF2_WMS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EXDEF3_WMS</w:t>
      </w:r>
    </w:p>
    <w:p w:rsidR="00940A32" w:rsidRPr="00940A32" w:rsidRDefault="00940A32" w:rsidP="00940A32">
      <w:pPr>
        <w:pStyle w:val="NoSpacing"/>
        <w:rPr>
          <w:rFonts w:ascii="Consolas" w:hAnsi="Consolas" w:cs="Consolas"/>
          <w:sz w:val="18"/>
          <w:szCs w:val="18"/>
        </w:rPr>
      </w:pPr>
      <w:r w:rsidRPr="00940A32">
        <w:rPr>
          <w:rFonts w:ascii="Consolas" w:hAnsi="Consolas" w:cs="Consolas"/>
          <w:sz w:val="18"/>
          <w:szCs w:val="18"/>
        </w:rPr>
        <w:t>#undef EXDEF4_WMS</w:t>
      </w:r>
    </w:p>
    <w:sectPr w:rsidR="00940A32" w:rsidRPr="00940A32" w:rsidSect="00940A3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32"/>
    <w:rsid w:val="004A2EFF"/>
    <w:rsid w:val="00940A32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0AA9"/>
  <w15:chartTrackingRefBased/>
  <w15:docId w15:val="{F06E2269-C856-4087-9F9E-01AB6344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9204</Words>
  <Characters>52464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2016-01-18T14:07:00Z</dcterms:created>
  <dcterms:modified xsi:type="dcterms:W3CDTF">2016-01-18T14:09:00Z</dcterms:modified>
</cp:coreProperties>
</file>