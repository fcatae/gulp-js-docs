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#pragma once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struct CodeGenWorkItem;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class Lowerer;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class Inline;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class FlowGraph;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defined(_M_ARM32_OR_ARM64)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#include "UnwindInfoManager.h"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struct Cloner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Cloner(Lowerer *lowerer, JitArenaAllocator *alloc) 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alloc(alloc),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symMap(nullptr),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labelMap(nullptr),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lowerer(lowerer),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instrFirst(nullptr),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instrLast(nullptr),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fRetargetClonedBranch(FALSE)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~Cloner()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(symMap)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Adelete(alloc, symMap);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(labelMap)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Adelete(alloc, labelMap);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AddInstr(IR::Instr * instrOrig, IR::Instr * instrClone);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Finish();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RetargetClonedBranches();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HashTable&lt;StackSym*&gt; *symMap;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HashTable&lt;IR::LabelInstr*&gt; *labelMap;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Lowerer * lowerer;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instrFirst;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instrLast;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fRetargetClonedBranch;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JitArenaAllocator *alloc;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clonedInstrGetOrigArgSlotSym;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typedef JsUtil::Pair&lt;uint32, IR::LabelInstr*&gt; YieldOffsetResumeLabel;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typedef JsUtil::List&lt;YieldOffsetResumeLabel, JitArenaAllocator&gt; YieldOffsetResumeLabelList;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typedef HashTable&lt;uint32, JitArenaAllocator&gt; SlotArrayCheckTable;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struct FrameDisplayCheckRecord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SlotArrayCheckTable *table;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 slotId;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FrameDisplayCheckRecord() : table(nullptr), slotId((uint32)-1) {}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typedef HashTable&lt;FrameDisplayCheckRecord*, JitArenaAllocator&gt; FrameDisplayCheckTable;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class Func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public: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Func(JitArenaAllocator *alloc, CodeGenWorkItem* workItem, const Js::FunctionCodeGenRuntimeData *const runtimeData,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Js::PolymorphicInlineCacheInfo * const polymorphicInlineCacheInfo, CodeGenAllocators *const codeGenAllocators,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CodeGenNumberAllocator * numberAllocator, Js::ReadOnlyDynamicProfileInfo *const profileInfo,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Js::ScriptContextProfiler *const codeGenProfiler, const bool isBackgroundJIT, Func * parentFunc = nullptr,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uint postCallByteCodeOffset = Js::Constants::NoByteCodeOffset,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Js::RegSlot returnValueRegSlot = Js::Constants::NoRegister, const bool isInlinedConstructor = false,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Js::ProfileId callSiteIdInParentFunc = UINT16_MAX, bool isGetterSetter = false);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public: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ArenaAllocator *GetCodeGenAllocator() const { return &amp;this-&gt;m_codeGenAllocators-&gt;allocator;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CodeGenAllocators * const GetCodeGenAllocators()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this-&gt;GetTopFunc()-&gt;m_codeGenAllocators;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NativeCodeData::Allocator *GetNativeCodeDataAllocator()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&amp;this-&gt;GetTopFunc()-&gt;nativeCodeDataAllocator;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NativeCodeData::Allocator *GetTransferDataAllocator()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&amp;this-&gt;GetTopFunc()-&gt;transferDataAllocator;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CodeGenNumberAllocator * GetNumberAllocator()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this-&gt;numberAllocator;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EmitBufferManager&lt;CriticalSection&gt; *GetEmitBufferManager()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&amp;this-&gt;m_codeGenAllocators-&gt;emitBufferManager;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Js::ScriptContextProfiler *GetCodeGenProfiler()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PROFILE_EXEC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m_codeGenProfiler;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InitLocalClosureSyms();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HasAnyStackNestedFunc() const { return this-&gt;hasAnyStackNestedFunc;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DoStackNestedFunc() const { return this-&gt;stackNestedFunc;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DoStackFrameDisplay() const { return this-&gt;stackClosure;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DoStackScopeSlots() const { return this-&gt;stackClosure;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IsBackgroundJIT() const { return this-&gt;m_isBackgroundJIT;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HasArgumentSlot() const { return this-&gt;GetInParamsCount() != 0 &amp;&amp; !this-&gt;IsLoopBody();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IsLoopBody()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IsLoopBodyInTry()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CanAllocInPreReservedHeapPageSegment();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SetDoFastPaths();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DoFastPaths() const { Assert(this-&gt;hasCalledSetDoFastPaths); return this-&gt;m_doFastPaths;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DoLoopFastPaths()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(!IsSimpleJit() || Js::FunctionBody::IsNewSimpleJit())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!PHASE_OFF(Js::FastPathPhase, this)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!PHASE_OFF(Js::LoopFastPathPhase,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DoGlobOpt()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    !PHASE_OFF(Js::GlobOptPhase, this-&gt;GetJnFunction()) &amp;&amp; !IsSimpleJit()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(!GetTopFunc()-&gt;HasTry() || GetTopFunc()-&gt;CanOptimizeTryCatch());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DoInline()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DoGlobOpt() &amp;&amp; !GetTopFunc()-&gt;HasTry();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DoOptimizeTryCatch()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DoGlobOpt();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CanOptimizeTryCatch()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!this-&gt;HasFinally() &amp;&amp; !this-&gt;IsLoopBody() &amp;&amp; !PHASE_OFF(Js::OptimizeTryCatchPhase,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DoSimpleJitDynamicProfile() const { return IsSimpleJit() &amp;&amp; GetTopFunc()-&gt;GetJnFunction()-&gt;DoSimpleJitDynamicProfile();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IsSimpleJit() const { return m_workItem-&gt;GetJitMode() == ExecutionMode::SimpleJit;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BuildIR();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Codegen();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ThrowIfScriptClosed();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StackAllocate(int 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StackAllocate(StackSym *stackSym, int 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SetArgOffset(StackSym *stackSym, int32 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GetLocalVarSlotOffset(int32 slotId);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GetHasLocalVarChangedOffset();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IsJitInDebugMode();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IsNonTempLocalVar(uint32 slotIndex);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AdjustOffsetValue(int32 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OnAddSym(Sym* sym);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MD_GROW_LOCALS_AREA_UP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AjustLocalVarSlotOffset();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DoGlobOptsForGeneratorFunc();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static inline uint32 GetDiagLocalSlotSize()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For the debug purpose we will have fixed stack slot size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We will allocated the 8 bytes for each variable.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MachDouble;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The pattern used to pre-fill locals for CHK builds.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When we restore bailout values we check for this pattern, this is how we assert for non-initialized variables/garbage.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static const uint32 c_debugFillPattern4 = 0xcececece;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static const unsigned __int64 c_debugFillPattern8 = 0xcececececececece;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defined(_M_IX86) || defined (_M_ARM)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static const uint32 c_debugFillPattern = c_debugFillPattern4;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#elif defined(_M_X64) || defined(_M_ARM64)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static const unsigned __int64 c_debugFillPattern = c_debugFillPattern8;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#error unsuported platform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GetInstrCount();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inline Js::ScriptContext* GetScriptContext() const { return m_workItem-&gt;GetScriptContext();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NumberInstrs();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IsTopFunc() const { return this-&gt;parentFunc == nullptr;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const * GetTopFunc()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* GetTopFunc();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SetFirstArgOffset(IR::Instr* inlineeStart);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GetFunctionNumber()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this-&gt;m_workItem-&gt;GetFunctionNumber();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GetLocalFunctionId()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this-&gt;m_workItem-&gt;GetFunctionBody()-&gt;GetLocalFunctionId();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GetSourceContextId()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this-&gt;m_workItem-&gt;GetFunctionBody()-&gt;GetSourceContextId();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HasTry()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Assert(this-&gt;m_jnFunction);     // For now we always have a function body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this-&gt;m_jnFunction-&gt;GetHasTry();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HasFinally()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Assert(this-&gt;m_jnFunction);     // For now we always have a function body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this-&gt;m_jnFunction-&gt;GetHasFinally();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Js::ArgSlot GetInParamsCount()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Assert(this-&gt;m_jnFunction);     // For now we always have a function body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this-&gt;m_jnFunction-&gt;GetInParamsCount();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IsGlobalFunc()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Assert(this-&gt;m_jnFunction);     // For now we always have a function body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this-&gt;m_jnFunction-&gt;GetIsGlobalFunc();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RecyclerWeakReference&lt;Js::FunctionBody&gt; *GetWeakFuncRef()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Js::FunctionBody * GetJnFunction() const { return m_jnFunction;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*EnsureLoopParamSym();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*GetFuncObjSym() const { return m_funcObjSym;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SetFuncObjSym(StackSym *sym) { m_funcObjSym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*GetJavascriptLibrarySym() const { return m_javascriptLibrarySym;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SetJavascriptLibrarySym(StackSym *sym) { m_javascriptLibrarySym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*GetScriptContextSym() const { return m_scriptContextSym;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SetScriptContextSym(StackSym *sym) { m_scriptContextSym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*GetFunctionBodySym() const { return m_functionBodySym;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SetFunctionBodySym(StackSym *sym) { m_functionBodySym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*GetLocalClosureSym() const { return m_localClosureSym;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void SetLocalClosureSym(StackSym *sym) { m_localClosureSym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*GetLocalFrameDisplaySym() const { return m_localFrameDisplaySym;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SetLocalFrameDisplaySym(StackSym *sym) { m_localFrameDisplaySym = sym;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uint8 *GetCallsCountAddress()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EnsurePinnedTypeRefs();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PinTypeRef(void* typeRef);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EnsureSingleTypeGuards();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Js::JitTypePropertyGuard* GetOrCreateSingleTypeGuard(Js::Type* type);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EnsureEquivalentTypeGuards();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Js::JitEquivalentTypeGuard * CreateEquivalentTypeGuard(Js::Type* type, uint32 objTypeSpecFldId);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EnsurePropertyGuardsByPropertyId();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EnsureCtorCachesByPropertyId();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LinkGuardToPropertyId(Js::PropertyId propertyId, Js::JitIndexedPropertyGuard* guard);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LinkCtorCacheToPropertyId(Js::PropertyId propertyId, Js::JitTimeConstructorCache* cache);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Js::JitTimeConstructorCache* GetConstructorCache(const Js::ProfileId profiledCallSiteId);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SetConstructorCache(const Js::ProfileId profiledCallSiteId, Js::JitTimeConstructorCache* constructorCache);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EnsurePropertiesWrittenTo();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EnsureCallSiteToArgumentsOffsetFixupMap();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EnsureFuncStartLabel();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GetFuncStartLabel();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EnsureFuncEndLabel();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GetFuncEndLabel();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_M_X64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SetSpillSize(int32 spillSize)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m_spillSize = spillSize;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GetSpillSize()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m_spillSize;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SetArgsSize(int32 argsSize)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m_argsSize = argsSize;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GetArgsSize()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m_argsSize;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SetSavedRegSize(int32 savedRegSize)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m_savedRegSize = savedRegSize;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GetSavedRegSize()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m_savedRegSize;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IsInlinee()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Assert(m_inlineeFrameStartSym ? (m_inlineeFrameStartSym-&gt;m_offset != -1) : 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m_inlineeFrameStartSym !=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SetInlineeFrameStartSym(StackSym *sym)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Assert(m_inlineeFrameStartSym ==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m_inlineeFrameStartSym = 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*GetInlineeArgCountSlotOpnd()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GetInlineeOpndAtOffset(Js::Constants::InlineeMetaArgIndex_Argc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*GetNextInlineeFrameArgCountSlotOpnd()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Assert(!this-&gt;m_hasInlineArgsOpt);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GetInlineeOpndAtOffset((Js::Constants::InlineeMetaArgCount + actualCount)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*GetInlineeFunctionObjectSlotOpnd()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Assert(!this-&gt;m_hasInlineArgsOpt);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GetInlineeOpndAtOffset(Js::Constants::InlineeMetaArgIndex_FunctionObject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*GetInlineeArgumentsObjectSlotOpnd()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GetInlineeOpndAtOffset(Js::Constants::InlineeMetaArgIndex_ArgumentsObject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*GetInlineeArgvSlotOpnd()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Assert(!this-&gt;m_hasInlineArgsOpt);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GetInlineeOpndAtOffset(Js::Constants::InlineeMetaArgIndex_Argv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IsInlined()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this-&gt;parentFunc !=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IsInlinedConstructor()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this-&gt;isInlinedConstructor;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IsTJLoopBody()const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this-&gt;isTJLoopBody;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Js::ObjTypeSpecFldInfo* GetObjTypeSpecFldInfo(const uint index)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Js::ObjTypeSpecFldInfo* GetGlobalObjTypeSpecFldInfo(uint propertyInfoId)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SetGlobalObjTypeSpecFldInfo(uint propertyInfoId, Js::ObjTypeSpecFldInfo* info);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Gets an inline cache pointer to use in jitted code. Cached data may not be stable while jitting. Does not return null.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Js::InlineCache *GetRuntimeInlineCache(const uint index)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Js::PolymorphicInlineCache * GetRuntimePolymorphicInlineCache(const uint index)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byte GetPolyCacheUtil(const uint index)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byte GetPolyCacheUtilToInitialize(const uint index)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defined(_M_ARM32_OR_ARM64)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RegNum GetLocalsPointer()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void                Dump(IRDumpFlags flags);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Dump();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DumpHeader();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 || defined(ENABLE_IR_VIEWER)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LPCSTR GetVtableName(INT_PTR address);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 | defined(VTUNE_PROFILING)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DoRecordNativeMap() const;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public: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JitArenaAllocator *    m_alloc;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CodeGenWorkItem*    m_workItem;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Js::FunctionCodeGenJitTimeData *const m_jitTimeData;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Js::FunctionCodeGenRuntimeData *const m_runtimeData;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Js::PolymorphicInlineCacheInfo *const m_polymorphicInlineCacheInfo;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This indicates how many constructor caches we inserted into the constructorCaches array, not the total size of the array.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constructorCacheCount;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This array maps callsite ids to constructor caches. The size corresponds to the number of callsites in the function.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Js::JitTimeConstructorCache** constructorCaches;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JsUtil::BaseHashSet&lt;void*, JitArenaAllocator, PowerOf2SizePolicy&gt; TypeRefSet;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TypeRefSet* pinnedTypeRefs;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JsUtil::BaseDictionary&lt;Js::Type*, Js::JitTypePropertyGuard*, JitArenaAllocator, PowerOf2SizePolicy&gt; TypePropertyGuardDictionary;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TypePropertyGuardDictionary* singleTypeGuards;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SListCounted&lt;Js::JitEquivalentTypeGuard*&gt; EquivalentTypeGuardList;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EquivalentTypeGuardList* equivalentTypeGuards;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JsUtil::BaseHashSet&lt;Js::JitIndexedPropertyGuard*, JitArenaAllocator, PowerOf2SizePolicy&gt; IndexedPropertyGuardSet;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JsUtil::BaseDictionary&lt;Js::PropertyId, IndexedPropertyGuardSet*, JitArenaAllocator, PowerOf2SizePolicy&gt; PropertyGuardByPropertyIdMap;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PropertyGuardByPropertyIdMap* propertyGuardsByPropertyId;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JsUtil::BaseHashSet&lt;Js::ConstructorCache*, JitArenaAllocator, PowerOf2SizePolicy&gt; CtorCacheSet;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JsUtil::BaseDictionary&lt;Js::PropertyId, CtorCacheSet*, JitArenaAllocator, PowerOf2SizePolicy&gt; CtorCachesByPropertyIdMap;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CtorCachesByPropertyIdMap* ctorCachesByPropertyId;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JsUtil::BaseDictionary&lt;Js::ProfileId, int32, JitArenaAllocator, PrimeSizePolicy&gt; CallSiteToArgumentsOffsetFixupMap;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CallSiteToArgumentsOffsetFixupMap* callSiteToArgumentsOffsetFixupMap;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 indexedPropertyGuardCount;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JsUtil::BaseHashSet&lt;Js::PropertyId, JitArenaAllocator&gt; PropertyIdSet;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PropertyIdSet* propertiesWrittenTo;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PropertyIdSet lazyBailoutProperties;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anyPropertyMayBeWrittenTo;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SlotArrayCheckTable *slotArrayCheckTable;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FrameDisplayCheckTable *frameDisplayCheckTable;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        m_headInstr;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121DF4">
        <w:rPr>
          <w:rFonts w:ascii="Consolas" w:hAnsi="Consolas" w:cs="Consolas"/>
          <w:sz w:val="18"/>
          <w:szCs w:val="18"/>
        </w:rPr>
        <w:t xml:space="preserve">    </w:t>
      </w:r>
      <w:r w:rsidRPr="00121DF4">
        <w:rPr>
          <w:rFonts w:ascii="Consolas" w:hAnsi="Consolas" w:cs="Consolas"/>
          <w:sz w:val="18"/>
          <w:szCs w:val="18"/>
          <w:lang w:val="pt-BR"/>
        </w:rPr>
        <w:t>IR::Instr *         m_exitInstr;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121DF4">
        <w:rPr>
          <w:rFonts w:ascii="Consolas" w:hAnsi="Consolas" w:cs="Consolas"/>
          <w:sz w:val="18"/>
          <w:szCs w:val="18"/>
          <w:lang w:val="pt-BR"/>
        </w:rPr>
        <w:t xml:space="preserve">    IR::Instr *         m_tailInstr;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_M_X64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m_spillSize;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m_argsSize;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m_savedRegSize;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PrologEncoder       m_prologEncoder;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SymTable *          m_symTable;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m_loopParamSym;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m_funcObjSym;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m_javascriptLibrarySym;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m_scriptContextSym;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m_functionBodySym;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m_localClosureSym;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m_localFrameDisplaySym;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m_bailoutReturnValueSym;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m_hasBailedOutSym;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m_localStackHeight;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               frameSize;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inlineDepth;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postCallByteCodeOffset;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Js::RegSlot         returnValueRegSlot;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Js::ArgSlot         actualCount;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firstActualStackOffset;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tryCatchNestingLevel;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m_totalJumpTableSizeInBytesForSwitchStatements;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defined(_M_ARM32_OR_ARM64)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//Offset to arguments from sp + m_localStackHeight;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//For non leaf functions this is (callee saved register count + LR + R11) * MachRegInt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//For leaf functions this is (saved registers) * MachRegInt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m_ArgumentsOffset;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UnwindInfoManager   m_unwindInfo;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   m_epilogLabel;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   m_funcStartLabel;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   m_funcEndLabel;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Keep track of the maximum number of args on the stack.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m_argSlotsForFunctionsCalled;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m_callSiteCount;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FlowGraph *         m_fg;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unsigned int        m_labelCount;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BitVector           m_regsUsed;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tempSymDouble;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             loopCount;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Js::ProfileId       callSiteIdInParentFunc;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m_isLeaf: 1;  // This is set in the IRBuilder and might be inaccurate after inlining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m_hasCalls: 1; // This is more accurate compared to m_isLeaf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m_hasInlineArgsOpt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m_doFastPaths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hasBailout: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hasBailoutInEHRegion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hasStackArgs: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hasArgumentObject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hasUnoptimizedArgumentsAcccess : 1; // True if there are any arguments access beyond the simple case of this.apply pattern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m_canDoInlineArgsOpt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hasApplyTargetInlining:1;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isGetterSetter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bool          isInlinedConstructor: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hasImplicitCalls: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hasTempObjectProducingInstr:1; // At least one instruction which can produce temp object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isTJLoopBody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isFlowGraphValid :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hasCalledSetDoFastPaths:1;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isPostLower:1;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isPostRegAlloc:1;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isPostPeeps:1;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bool                isPostLayout:1;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isPostFinalLower:1;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typedef JsUtil::Stack&lt;Js::Phase&gt; CurrentPhasesStack;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CurrentPhasesStack  currentPhases;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IsInPhase(Js::Phase 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BeginPhase(Js::Phase 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EndPhase(Js::Phase tag, bool dump = 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EndProfiler(Js::Phase 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BeginClone(Lowerer *lowerer, JitArenaAllocator *alloc);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EndClone();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Cloner *            GetCloner() const { return GetTopFunc()-&gt;m_cloner;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InstrMap *          GetCloneMap() const { return GetTopFunc()-&gt;m_cloneMap;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ClearCloneMap() { Assert(this-&gt;IsTopFunc()); this-&gt;m_cloneMap = nullptr;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HasByteCodeOffset() const { return !this-&gt;GetTopFunc()-&gt;hasInstrNumber;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DoMaintainByteCodeOffset() const { return this-&gt;HasByteCodeOffset() &amp;&amp; this-&gt;GetTopFunc()-&gt;maintainByteCodeOffset;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StopMaintainByteCodeOffset() { this-&gt;GetTopFunc()-&gt;maintainByteCodeOffset = false;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*              GetParentFunc() const { return parentFunc;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               GetMaxInlineeArgOutCount() const { return maxInlineeArgOutCount;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UpdateMaxInlineeArgOutCount(uint inlineeArgOutCount);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ptrdiff_t           m_codeSize;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GetHasCalls() const { return this-&gt;m_hasCalls;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SetHasCalls() { this-&gt;m_hasCalls = true;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SetHasCallsOnSelfAndParents()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Func *curFunc = this;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while (curFunc)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curFunc-&gt;SetHasCalls();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curFunc = curFunc-&gt;GetParentFunc();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SetHasInstrNumber(bool has) { this-&gt;GetTopFunc()-&gt;hasInstrNumber = has;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HasInstrNumber() const { return this-&gt;GetTopFunc()-&gt;hasInstrNumber;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HasInlinee() const { Assert(this-&gt;IsTopFunc()); return this-&gt;hasInlinee;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SetHasInlinee() { Assert(this-&gt;IsTopFunc()); this-&gt;hasInlinee = true;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GetThisOrParentInlinerHasArguments() const { return thisOrParentInlinerHasArguments;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GetHasStackArgs() const { return this-&gt;hasStackArgs;}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SetHasStackArgs(bool has) { this-&gt;hasStackArgs = has;}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GetHasArgumentObject() const { return this-&gt;hasArgumentObject;}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SetHasArgumentObject() { this-&gt;hasArgumentObject = true;}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GetHasUnoptimizedArgumentsAcccess() const { return this-&gt;hasUnoptimizedArgumentsAcccess;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SetHasUnoptimizedArgumentsAccess(bool args)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// Once set to 'true' make sure this does not become false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if (!this-&gt;hasUnoptimizedArgumentsAcccess)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this-&gt;hasUnoptimizedArgumentsAcccess = args;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if (args)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Func *curFunc = this-&gt;GetParentFunc();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while (curFunc)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curFunc-&gt;hasUnoptimizedArgumentsAcccess = args;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curFunc = curFunc-&gt;GetParentFunc();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DisableCanDoInlineArgOpt()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Func* curFunc = this;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while (curFunc)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curFunc-&gt;m_canDoInlineArgsOpt =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curFunc-&gt;m_hasInlineArgsOpt =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curFunc = curFunc-&gt;GetParentFunc();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GetHasApplyTargetInlining() const { return this-&gt;hasApplyTargetInlining;}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SetHasApplyTargetInlining() { this-&gt;hasApplyTargetInlining = true;}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GetHasMarkTempObjects() const { return this-&gt;hasMarkTempObjects;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SetHasMarkTempObjects() { this-&gt;hasMarkTempObjects = true;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GetHasImplicitCalls() const { return this-&gt;hasImplicitCalls;}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SetHasImplicitCalls(bool has) { this-&gt;hasImplicitCalls = has;}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SetHasImplicitCallsOnSelfAndParents()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this-&gt;SetHasImplicitCalls(true);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Func *curFunc = this-&gt;GetParentFunc();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while (curFunc &amp;&amp; !curFunc-&gt;IsTopFunc())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curFunc-&gt;SetHasImplicitCalls(true);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curFunc = curFunc-&gt;GetParentFunc();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GetHasTempObjectProducingInstr() const { return this-&gt;hasTempObjectProducingInstr;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               SetHasTempObjectProducingInstr(bool has) { this-&gt;hasTempObjectProducingInstr = has;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Js::ReadOnlyDynamicProfileInfo * GetProfileInfo() const { return this-&gt;profileInfo;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HasProfileInfo() { return this-&gt;profileInfo-&gt;HasProfileInfo();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HasArrayInfo()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const auto top = this-&gt;GetTopFunc();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this-&gt;HasProfileInfo() &amp;&amp; this-&gt;GetWeakFuncRef() &amp;&amp; !(top-&gt;HasTry() &amp;&amp; !top-&gt;DoOptimizeTryCatch())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top-&gt;DoGlobOpt() &amp;&amp; !PHASE_OFF(Js::LoopFastPathPhase, top);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static Js::BuiltinFunction GetBuiltInIndex(IR::Opnd* opnd)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Assert(opnd);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Js::BuiltinFunction index;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(opnd-&gt;IsRegOpnd())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index = opnd-&gt;AsRegOpnd()-&gt;m_sym-&gt;m_builtInIndex;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 if (opnd-&gt;IsSymOpnd())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PropertySym *propertySym = opnd-&gt;AsSymOpnd()-&gt;m_sym-&gt;AsPropertySym();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index = Js::JavascriptLibrary::GetBuiltinFunctionForPropId(propertySym-&gt;m_propertyId);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index = Js::BuiltinFunction::None;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index;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static bool IsBuiltInInlinedInLowerer(IR::Opnd* opnd)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Assert(opnd);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Js::BuiltinFunction index = Func::GetBuiltInIndex(opnd);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switch (index)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Js::BuiltinFunction::String_CharAt: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Js::BuiltinFunction::String_CharCodeAt: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Js::BuiltinFunction::String_CodePointAt: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Js::BuiltinFunction::Math_Abs: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Js::BuiltinFunction::Array_Push: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case Js::BuiltinFunction::String_Replace: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default: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AddYieldOffsetResumeLabel(uint32 offset, IR::LabelInstr* label)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m_yieldOffsetResumeLabelList-&gt;Add(YieldOffsetResumeLabel(offset, label));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MapYieldOffsetResumeLabels(Fn fn)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m_yieldOffsetResumeLabelList-&gt;Map(fn);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MapUntilYieldOffsetResumeLabels(Fn fn)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m_yieldOffsetResumeLabelList-&gt;MapUntil(fn);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RemoveYieldOffsetResumeLabel(const YieldOffsetResumeLabel&amp; yorl)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m_yieldOffsetResumeLabelList-&gt;Remove(yorl);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RemoveDeadYieldOffsetResumeLabel(IR::LabelInstr* label)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uint32 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bool found = m_yieldOffsetResumeLabelList-&gt;MapUntil([&amp;offset, &amp;label](int i, YieldOffsetResumeLabel&amp; yorl)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 (yorl.Second() == label)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offset = yorl.First();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Assert(found);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RemoveYieldOffsetResumeLabel(YieldOffsetResumeLabel(offset, label));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AddYieldOffsetResumeLabel(offset,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GetFunctionEntryInsertionPoint();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IR::IndirOpnd * GetConstantAddressIndirOpnd(void * address, IR::AddrOpndKind kind, IRType type, Js::OpCode loadOpCode);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MarkConstantAddressSyms(BVSparse&lt;JitArenaAllocator&gt; * bv);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DisableConstandAddressLoadHoist() { canHoistConstantAddressLoad = false;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AddSlotArrayCheck(IR::SymOpnd *fieldO</w:t>
      </w:r>
      <w:bookmarkStart w:id="0" w:name="_GoBack"/>
      <w:bookmarkEnd w:id="0"/>
      <w:r w:rsidRPr="00121DF4">
        <w:rPr>
          <w:rFonts w:ascii="Consolas" w:hAnsi="Consolas" w:cs="Consolas"/>
          <w:sz w:val="18"/>
          <w:szCs w:val="18"/>
        </w:rPr>
        <w:t>pnd);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void AddFrameDisplayCheck(IR::SymOpnd *fieldOpnd, uint32 slotId = (uint32)-1);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allowRemoveBailOutArgInstr;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defined(_M_ARM32_OR_ARM64)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    GetInlineeArgumentStackSize()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int32 count = this-&gt;GetMaxInlineeArgOutCount();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(count)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((count + 1) * MachPtr); // +1 for the dedicated zero out argc slot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public: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BVSparse&lt;JitArenaAllocator&gt; *  argObjSyms;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BVSparse&lt;JitArenaAllocator&gt; *  m_nonTempLocalVars;  // Only populated in debug mode as part of IRBuilder. Used in GlobOpt and BackwardPass.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InlineeFrameInfo*              frameInfo;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m_inlineeId;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IR::LabelInstr *    m_bailOutNoSaveLabel;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private: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PROFILE_EXEC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Js::ScriptContextProfiler *const m_codeGenProfiler;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Js::FunctionBody*   m_jnFunction;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* const        parentFunc;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          m_inlineeFrameStartSym;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               maxInlineeArgOutCount;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bool          m_isBackgroundJIT;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hasInstrNumber;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maintainByteCodeOffset;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hasInlinee;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thisOrParentInlinerHasArguments;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useRuntimeStats;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stackNestedFunc;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stackClosure;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hasAnyStackNestedFunc;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               hasMarkTempObjects;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Cloner *            m_cloner;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InstrMap *          m_cloneMap;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Js::ReadOnlyDynamicProfileInfo *const profileInfo;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NativeCodeData::Allocator       nativeCodeDataAllocator;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NativeCodeData::Allocator       transferDataAllocator;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CodeGenNumberAllocator *        numberAllocator;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m_localVarSlotsOffset;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          m_hasLocalVarChangedOffset;    // Offset on stack of 1 byte which indicates if any local var has changed.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CodeGenAllocators *const m_codeGenAllocators;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YieldOffsetResumeLabelList * m_yieldOffsetResumeLabelList;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*CreateInlineeStackSym();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IR::SymOpnd *GetInlineeOpndAtOffset(int32 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HasLocalVarSlotCreated() const { return m_localVarSlotsOffset != Js::Constants::InvalidOffset;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EnsureLocalVarSlots();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SList&lt;IR::RegOpnd *&gt; constantAddressRegOpnd;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lastConstantAddressRegLoadInstr;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canHoistConstantAddressLoad;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VtableHashMap * vtableMap;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class AutoCodeGenPhase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public: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AutoCodeGenPhase(Func * func, Js::Phase phase) : func(func), phase(phase), dump(false), isPhaseComplete(false)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func-&gt;BeginPhase(phase);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~AutoCodeGenPhase()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if(this-&gt;isPhaseComplete)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func-&gt;EndPhase(phase, dump);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//End the profiler tag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func-&gt;EndProfiler(phase);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void EndPhase(Func * func, Js::Phase phase, bool dump, bool isPhaseComplete)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Assert(this-&gt;func == func);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Assert(this-&gt;phase == 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this-&gt;dump = dump &amp;&amp; (PHASE_DUMP(Js::SimpleJitPhase, func-&gt;GetJnFunction()) || !func-&gt;IsSimpleJit());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this-&gt;isPhaseComplete = isPhaseComplete;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private: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* 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Js::Phase phase;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dump;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isPhaseComplete;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#define BEGIN_CODEGEN_PHASE(func, phase) { AutoCodeGenPhase __autoCodeGen(func, 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#define END_CODEGEN_PHASE(func, phase) __autoCodeGen.EndPhase(func, phase, true, true); }</w:t>
      </w:r>
    </w:p>
    <w:p w:rsid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#define END_CODEGEN_PHASE_NO_DUMP(func, phase) __autoCodeGen.EndPhase(func, phase, false, true); }</w:t>
      </w:r>
    </w:p>
    <w:p w:rsidR="00121DF4" w:rsidRDefault="00121DF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#include "BackEnd.h"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#include "Base\EtwTrace.h"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#include "Base\ScriptContextProfiler.h"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Func::Func(JitArenaAllocator *alloc, CodeGenWorkItem* workItem, const Js::FunctionCodeGenRuntimeData *const runtimeData,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Js::PolymorphicInlineCacheInfo * const polymorphicInlineCacheInfo, CodeGenAllocators *const codeGenAllocators,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CodeGenNumberAllocator * numberAllocator, Js::ReadOnlyDynamicProfileInfo *const profileInfo,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Js::ScriptContextProfiler *const codeGenProfiler, const bool isBackgroundJIT, Func * parentFunc,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postCallByteCodeOffset, Js::RegSlot returnValueRegSlot, const bool isInlinedConstructor,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Js::ProfileId callSiteIdInParentFunc, bool isGetterSetter) :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m_alloc(alloc),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m_workItem(workItem),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m_jitTimeData(workItem-&gt;RecyclableData()-&gt;JitTimeData()),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m_runtimeData(runtimeData),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m_polymorphicInlineCacheInfo(polymorphicInlineCacheInfo),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m_codeGenAllocators(codeGenAllocators),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m_inlineeId(0),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pinnedTypeRefs(nullptr),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singleTypeGuards(nullptr),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equivalentTypeGuards(nullptr),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propertyGuardsByPropertyId(nullptr),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ctorCachesByPropertyId(nullptr),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callSiteToArgumentsOffsetFixupMap(nullptr),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indexedPropertyGuardCount(0),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propertiesWrittenTo(nullptr),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lazyBailoutProperties(alloc),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anyPropertyMayBeWrittenTo(false),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PROFILE_EXEC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m_codeGenProfiler(codeGenProfiler),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m_isBackgroundJIT(isBackgroundJIT),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</w:rPr>
        <w:t xml:space="preserve">    </w:t>
      </w:r>
      <w:r w:rsidRPr="00121DF4">
        <w:rPr>
          <w:rFonts w:ascii="Consolas" w:hAnsi="Consolas" w:cs="Consolas"/>
          <w:sz w:val="18"/>
          <w:szCs w:val="18"/>
          <w:lang w:val="es-MX"/>
        </w:rPr>
        <w:t>m_cloner(nullptr),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m_cloneMap(nullptr),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m_loopParamSym(nullptr),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m_funcObjSym(nullptr),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m_localClosureSym(nullptr),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m_localFrameDisplaySym(nullptr),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m_bailoutReturnValueSym(nullptr),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m_hasBailedOutSym(nullptr),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</w:t>
      </w:r>
      <w:r w:rsidRPr="00121DF4">
        <w:rPr>
          <w:rFonts w:ascii="Consolas" w:hAnsi="Consolas" w:cs="Consolas"/>
          <w:sz w:val="18"/>
          <w:szCs w:val="18"/>
        </w:rPr>
        <w:t>m_inlineeFrameStartSym(nullptr),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m_regsUsed(0),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m_fg(nullptr),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m_labelCount(0),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m_argSlotsForFunctionsCalled(0),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m_isLeaf(false),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m_hasCalls(false),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m_hasInlineArgsOpt(false),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m_canDoInlineArgsOpt(true),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m_doFastPaths(false),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hasBailout(false),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hasBailoutInEHRegion(false),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hasInstrNumber(false),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maintainByteCodeOffset(true),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frameSize(0),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parentFunc(parentFunc),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argObjSyms(nullptr),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m_nonTempLocalVars(nullptr),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hasAnyStackNestedFunc(false),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hasMarkTempObjects(false),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postCallByteCodeOffset(postCallByteCodeOffset),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maxInlineeArgOutCount(0),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returnValueRegSlot(returnValueRegSlot),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firstActualStackOffset(-1),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m_localVarSlotsOffset(Js::Constants::InvalidOffset),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m_hasLocalVarChangedOffset(Js::Constants::InvalidOffset),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actualCount((Js::ArgSlot) - 1),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tryCatchNestingLevel(0),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m_localStackHeight(0),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tempSymDouble(nullptr),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hasInlinee(false),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thisOrParentInlinerHasArguments(false),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hasStackArgs(false),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hasArgumentObject(false),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hasUnoptimizedArgumentsAcccess(false),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hasApplyTargetInlining(false),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hasImplicitCalls(false),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hasTempObjectProducingInstr(false),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isInlinedConstructor(isInlinedConstructor),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numberAllocator(numberAllocator),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profileInfo(profileInfo),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loopCount(0),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callSiteIdInParentFunc(callSiteIdInParentFunc),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isGetterSetter(isGetterSetter),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frameInfo(nullptr),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isTJLoopBody(false),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isFlowGraphValid(false),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m_callSiteCount(0),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stackNestedFunc(false),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stackClosure(false)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defined(_M_ARM32_OR_ARM64)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m_ArgumentsOffset(0)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m_epilogLabel(nullptr)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m_funcStartLabel(nullptr)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m_funcEndLabel(nullptr)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_M_X64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m_prologEncoder(alloc)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hasCalledSetDoFastPaths(false)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allowRemoveBailOutArgInstr(false)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currentPhases(alloc)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isPostLower(false)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isPostRegAlloc(false)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isPostPeeps(false)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isPostLayout(false)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isPostFinalLower(false)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vtableMap(nullptr)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m_yieldOffsetResumeLabelList(nullptr)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m_bailOutNoSaveLabel(nullptr)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constantAddressRegOpnd(alloc)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lastConstantAddressRegLoadInstr(nullptr)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m_totalJumpTableSizeInBytesForSwitchStatements(0)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slotArrayCheckTable(nullptr)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, frameDisplayCheckTable(nullptr)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Assert(this-&gt;IsInlined() == !!runtimeData);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(this-&gt;IsInlined())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m_inlineeId = ++(GetTopFunc()-&gt;m_inlineeId);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m_jnFunction = m_workItem-&gt;GetFunctionBody();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doStackNestedFunc = m_jnFunction-&gt;DoStackNestedFunc();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doStackClosure = m_jnFunction-&gt;DoStackClosure() &amp;&amp; !PHASE_OFF(Js::FrameDisplayFastPathPhase,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Assert(!doStackClosure || doStackNestedFunc);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this-&gt;stackClosure = doStackClosure &amp;&amp; this-&gt;IsTopFunc();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(this-&gt;stackClosure)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m_workItem-&gt;GetEntryPoint()-&gt;SetHasJittedStackClosure();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(m_jnFunction-&gt;GetDoBackendArgumentsOptimization() &amp;&amp; !m_jnFunction-&gt;GetHasTry())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doBackendArgumentsOptimization bit is set when there is no eval inside a function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as determined by the bytecode generator.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SetHasStackArgs(true);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(m_workItem-&gt;Type() == JsFunctionType)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(doStackNestedFunc &amp;&amp; m_jnFunction-&gt;GetNestedCount() != 0)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Assert(!(this-&gt;IsJitInDebugMode() &amp;&amp; !m_jnFunction-&gt;GetUtf8SourceInfo()-&gt;GetIsLibraryCode()));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stackNestedFunc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this-&gt;GetTopFunc()-&gt;hasAnyStackNestedFunc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Assert(m_workItem-&gt;Type() == JsLoopBodyWorkItemType);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(m_jnFunction-&gt;GetHasOrParentHasArguments() || parentFunc &amp;&amp; parentFunc-&gt;thisOrParentInlinerHasArguments)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thisOrParentInlinerHasArguments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(parentFunc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inlineDepth =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m_symTable = JitAnew(alloc, SymTable);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m_symTable-&gt;Init(this);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Assert(Js::Constants::NoByteCodeOffset == postCallByteCodeOffset);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Assert(Js::Constants::NoRegister == returnValueRegSlot);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defined(_M_IX86) ||  defined(_M_X64)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(HasArgumentSlot())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Pre-allocate the single argument slot we'll reserve for the arguments object.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For ARM, the argument slot is not part of the local but part of the register saves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m_localStackHeight = MachArgsSlotOffset;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inlineDepth = parentFunc-&gt;inlineDepth + 1;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Assert(Js::Constants::NoByteCodeOffset != postCallByteCodeOffset);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this-&gt;constructorCacheCount =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this-&gt;constructorCaches = AnewArrayZ(this-&gt;m_alloc, Js::JitTimeConstructorCache*, this-&gt;m_jnFunction-&gt;GetProfiledCallSiteCount());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m_codeSize = -1;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defined(_M_X64)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m_spillSize = -1;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m_argsSize = -1;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m_savedRegSize = -1;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(this-&gt;IsJitInDebugMode())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m_nonTempLocalVars = Anew(this-&gt;m_alloc, BVSparse&lt;JitArenaAllocator&gt;,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(this-&gt;m_jnFunction-&gt;IsGenerator())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m_yieldOffsetResumeLabelList = YieldOffsetResumeLabelList::New(this-&gt;m_alloc);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canHoistConstantAddressLoad = !PHASE_OFF(Js::HoistConstAddrPhase,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Func::IsLoopBody()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this-&gt;m_workItem-&gt;Type() == JsLoopBodyWorkItemType;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Func::IsLoopBodyInTry()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IsLoopBody() &amp;&amp; ((JsLoopBodyCodeGen*)this-&gt;m_workItem)-&gt;loopHeader-&gt;isInTry;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Func::Codegen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Codegen this function.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Func::Codegen()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Assert(!IsJitInDebugMode() || !m_jnFunction-&gt;GetHasTry());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Js::ScriptContext* scriptContext = this-&gt;GetScriptContext();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if(IS_JS_ETW(EventEnabledJSCRIPT_FUNCTION_JIT_START()))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WCHAR displayNameBuffer[256];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WCHAR* displayName = displayNameBuffer;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size_t sizeInChars = this-&gt;m_workItem-&gt;GetDisplayName(displayName, 256);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if(sizeInChars &gt; 256)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displayName = new WCHAR[sizeInChars];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this-&gt;m_workItem-&gt;GetDisplayName(displayName, 256);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JS_ETW(EventWriteJSCRIPT_FUNCTION_JIT_START(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this-&gt;GetFunctionNumber(),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displayName,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this-&gt;GetScriptContext(),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this-&gt;m_workItem-&gt;GetInterpretedCount(),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(const unsigned int)this-&gt;m_jnFunction-&gt;LengthInBytes(),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this-&gt;m_jnFunction-&gt;GetByteCodeCount(),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this-&gt;m_jnFunction-&gt;GetByteCodeInLoopCount(),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(int)this-&gt;m_workItem-&gt;GetJitMode()));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if(displayName != displayNameBuffer)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delete[] displayName;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(Js::Configuration::Global.flags.TestTrace.IsEnabled(Js::BackEndPhase))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(this-&gt;IsLoopBody())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Output::Print(L"---BeginBackEnd: function: %s, loop:%d---\r\n", this-&gt;GetJnFunction()-&gt;GetDisplayName(),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static_cast&lt;JsLoopBodyCodeGen *&gt;(this-&gt;m_workItem)-&gt;GetLoopNumber());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Output::Print(L"---BeginBackEnd: function: %s---\r\n", this-&gt;GetJnFunction()-&gt;GetDisplayName());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wchar_t debugStringBuffer[MAX_FUNCTION_BODY_DEBUG_STRING_SIZE];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LARGE_INTEGER start_time = { 0 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if(PHASE_TRACE(Js::BackEndPhase, GetJnFunction()))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QueryPerformanceCounter(&amp;start_time);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(this-&gt;IsLoopBody())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L"BeginBackEnd - function: %s (%s, line %u), loop: %u, mode: %S",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GetJnFunction()-&gt;GetDisplayName(),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GetJnFunction()-&gt;GetDebugNumberSet(debugStringBuffer),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GetJnFunction()-&gt;GetLineNumber(),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static_cast&lt;JsLoopBodyCodeGen *&gt;(this-&gt;m_workItem)-&gt;GetLoopNumber(),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ExecutionModeName(m_workItem-&gt;GetJitMode()));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 (this-&gt;m_jnFunction-&gt;GetIsAsmjsMode())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 (Asmjs)\n");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L"BeginBackEnd - function: %s (%s, line %u), mode: %S",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GetJnFunction()-&gt;GetDisplayName(),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GetJnFunction()-&gt;GetDebugNumberSet(debugStringBuffer),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GetJnFunction()-&gt;GetLineNumber(),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ExecutionModeName(m_workItem-&gt;GetJitMode()));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 (this-&gt;m_jnFunction-&gt;GetIsAsmjsMode())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 (Asmjs)\n");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FIELD_ACCESS_STATS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(PHASE_TRACE(Js::ObjTypeSpecPhase, this-&gt;GetJnFunction()) || PHASE_TRACE(Js::EquivObjTypeSpecPhase, this-&gt;GetJnFunction()))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(this-&gt;m_jitTimeData-&gt;inlineCacheStats)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auto stats = this-&gt;m_jitTimeData-&gt;inlineCacheStats;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    Output::Print(L"ObjTypeSpec: jitting function %s (#%s): inline cache stats:\n", this-&gt;GetJnFunction()-&gt;GetDisplayName(), this-&gt;GetJnFunction()-&gt;GetDebugNumberSet(debugStringBuffer));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    overall: total %u, no profile info %u\n", stats-&gt;totalInlineCacheCount, stats-&gt;noInfoInlineCacheCount);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    mono: total %u, empty %u, cloned %u\n",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stats-&gt;monoInlineCacheCount, stats-&gt;emptyMonoInlineCacheCount, stats-&gt;clonedMonoInlineCacheCount);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    poly: total %u (high %u, low %u), null %u, empty %u, ignored %u, disabled %u, equivalent %u, non-equivalent %u, cloned %u\n",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stats-&gt;polyInlineCacheCount, stats-&gt;highUtilPolyInlineCacheCount, stats-&gt;lowUtilPolyInlineCacheCount,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stats-&gt;nullPolyInlineCacheCount, stats-&gt;emptyPolyInlineCacheCount, stats-&gt;ignoredPolyInlineCacheCount, stats-&gt;disabledPolyInlineCacheCount,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stats-&gt;equivPolyInlineCacheCount, stats-&gt;nonEquivPolyInlineCacheCount, stats-&gt;clonedPolyInlineCacheCount);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Output::Print(L"EquivObjTypeSpec: function %s (%s): inline cache stats unavailable\n", this-&gt;GetJnFunction()-&gt;GetDisplayName(), this-&gt;GetJnFunction()-&gt;GetDebugNumberSet(debugStringBuffer));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BEGIN_CODEGEN_PHASE(this, Js::BackEndPhase);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IRBuilder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Js::IRBuilderPhase);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IRBuilderAsmJs asmIrBuilder(this);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asmIrBuilder.Build();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IRBuilder irBuilder(this);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irBuilder.Build();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Js::IRBuilderPhase);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IR_VIEWER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IRtoJSObjectBuilder::DumpIRtoGlobalObject(this, Js::IRBuilderPhase);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/* IR_VIEWER */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Js::InlinePhase);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InliningHeuristics heuristics(this-&gt;GetJnFunction());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Inline inliner(this, heuristics);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inliner.Optimize();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Js::InlinePhase);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(scriptContext-&gt;IsClosed())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Should not be jitting something in the foreground when the script context is actually closed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Assert(IsBackgroundJIT() || !scriptContext-&gt;IsActuallyClosed());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throw Js::OperationAbortedException();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FlowGraph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Scope for FlowGraph arena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    NoRecoverMemoryJitArenaAllocator fgAlloc(L"BE-FlowGraph", m_alloc-&gt;GetPageAllocator(), Js::Throw::OutOfMemory);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BEGIN_CODEGEN_PHASE(this, Js::FGBuildPhase);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this-&gt;m_fg = FlowGraph::New(this, &amp;fgAlloc);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this-&gt;m_fg-&gt;Build();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END_CODEGEN_PHASE(this, Js::FGBuildPhase);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Global Optimization and Type Specialization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BEGIN_CODEGEN_PHASE(this, Js::GlobOptPhase);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GlobOpt globOpt(this);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globOpt.Optimize();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END_CODEGEN_PHASE(this, Js::GlobOptPhase);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Delete flowGraph now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this-&gt;m_fg-&gt;Destroy();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this-&gt;m_fg =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IR_VIEWER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IRtoJSObjectBuilder::DumpIRtoGlobalObject(this, Js::GlobOptPhase);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/* IR_VIEWER */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ThrowIfScriptClosed();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Lowering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Lowerer lowerer(this);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Js::LowererPhase);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lowerer.Lower();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Js::LowererPhase);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IR_VIEWER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IRtoJSObjectBuilder::DumpIRtoGlobalObject(this, Js::LowererPhase);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/* IR_VIEWER */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Encode constants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Security security(this);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Js::EncodeConstantsPhase)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security.EncodeLargeConstants();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Js::EncodeConstantsPhase);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(this-&gt;GetScriptContext()-&gt;GetThreadContext()-&gt;DoInterruptProbe(this-&gt;GetJnFunction()))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BEGIN_CODEGEN_PHASE(this, Js::InterruptProbePhase)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lowerer.DoInterruptProbes();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END_CODEGEN_PHASE(this, Js::InterruptProbePhase)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Register Allocation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Js::RegAllocPhase);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LinearScan linearScan(this);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linearScan.RegAlloc();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Js::RegAllocPhase);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IR_VIEWER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IRtoJSObjectBuilder::DumpIRtoGlobalObject(this, Js::RegAllocPhase);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/* IR_VIEWER */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ThrowIfScriptClosed();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Peephole optimizations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Js::PeepsPhase);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Peeps peeps(this);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peeps.PeepFunc();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Js::PeepsPhase);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Layout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Js::LayoutPhase);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SimpleLayout layout(this);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layout.Layout();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Js::LayoutPhase);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(this-&gt;HasTry() &amp;&amp; this-&gt;hasBailoutInEHRegion)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BEGIN_CODEGEN_PHASE(this, Js::EHBailoutPatchUpPhase);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lowerer.EHBailoutPatchUp();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END_CODEGEN_PHASE(this, Js::EHBailoutPatchUpPhase);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Insert NOPs (moving this before prolog/epilog for AMD64 and possibly ARM).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Js::InsertNOPsPhase);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security.InsertNOPs();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Js::InsertNOPsPhase);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Prolog/Epilog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Js::PrologEpilogPhase);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lowerer.LowerPrologEpilogAsmJs();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lowerer.LowerPrologEpilog();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Js::PrologEpilogPhase);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Js::FinalLowerPhase);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lowerer.FinalLower();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END_CODEGEN_PHASE(this, Js::FinalLowerPhase);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Encoder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BEGIN_CODEGEN_PHASE(this, Js::EncoderPhase);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Encoder encoder(this);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encoder.Encode();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END_CODEGEN_PHASE_NO_DUMP(this, Js::EncoderPhase);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IR_VIEWER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IRtoJSObjectBuilder::DumpIRtoGlobalObject(this, Js::EncoderPhase);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/* IR_VIEWER */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END_CODEGEN_PHASE(this, Js::BackEndPhase);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(Js::Configuration::Global.flags.TestTrace.IsEnabled(Js::BackEndPhase))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Output::Print(L"---EndBackEnd---\r\n");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PROFILE_BAILOUT_RECORD_MEMORY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(Js::Configuration::Global.flags.ProfileBailOutRecordMemory)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scriptContext-&gt;codeSize += this-&gt;m_codeSize;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(PHASE_TRACE(Js::BackEndPhase, GetJnFunction()))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LARGE_INTEGER freq;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LARGE_INTEGER end_time;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QueryPerformanceCounter(&amp;end_time);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QueryPerformanceFrequency(&amp;freq);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(this-&gt;IsLoopBody())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L"EndBackEnd - function: %s (%s, line %u), loop: %u, mode: %S, time:%8.6f mSec",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GetJnFunction()-&gt;GetDisplayName(),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GetJnFunction()-&gt;GetDebugNumberSet(debugStringBuffer),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GetJnFunction()-&gt;GetLineNumber(),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static_cast&lt;JsLoopBodyCodeGen *&gt;(this-&gt;m_workItem)-&gt;GetLoopNumber(),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ExecutionModeName(m_workItem-&gt;GetJitMode()),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(((double)((end_time.QuadPart - start_time.QuadPart)* (double)1000.0 / (double)freq.QuadPart))) / (1));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 (this-&gt;m_jnFunction-&gt;GetIsAsmjsMode())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 (Asmjs)\n");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L"EndBackEnd - function: %s (%s, line %u), mode: %S time:%8.6f mSec",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GetJnFunction()-&gt;GetDisplayName(),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GetJnFunction()-&gt;GetDebugNumberSet(debugStringBuffer),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GetJnFunction()-&gt;GetLineNumber(),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ExecutionModeName(m_workItem-&gt;GetJitMode()),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(((double)((end_time.QuadPart - start_time.QuadPart)* (double)1000.0 / (double)freq.QuadPart))) / (1));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 (this-&gt;m_jnFunction-&gt;GetIsAsmjsMode())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 (Asmjs)\n");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if(IS_JS_ETW(EventEnabledJSCRIPT_FUNCTION_JIT_STOP()))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WCHAR displayNameBuffer[256];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WCHAR* displayName = displayNameBuffer;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size_t sizeInChars = this-&gt;m_workItem-&gt;GetDisplayName(displayName, 256);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if(sizeInChars &gt; 256)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displayName = new WCHAR[sizeInChars];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        this-&gt;m_workItem-&gt;GetDisplayName(displayName, 256);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void* entryPoint;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ptrdiff_t codeSize;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this-&gt;m_workItem-&gt;GetEntryPointAddress(&amp;entryPoint, &amp;codeSize);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JS_ETW(EventWriteJSCRIPT_FUNCTION_JIT_STOP(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this-&gt;GetFunctionNumber(),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displayName,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scriptContext,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this-&gt;m_workItem-&gt;GetInterpretedCount(),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entryPoint,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codeSize));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if(displayName != displayNameBuffer)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delete[] displayName;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(Js::Configuration::Global.flags.IsEnabled(Js::AsmDumpModeFlag))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FILE * oldFile =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FILE * asmFile = scriptContext-&gt;GetNativeCodeGenerator()-&gt;asmFile;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(asmFile)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oldFile = Output::SetFile(asmFile);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this-&gt;Dump(IRDumpFlags_AsmDumpMode);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(asmFile)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FILE *openedFile = Output::SetFile(oldFile);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Assert(openedFile == asmFile);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Func::StackAllocate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Allocate stack space of given size.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Func::StackAllocate(int size)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MD_GROW_LOCALS_AREA_UP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Locals have positive offsets and are allocated from bottom to top.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m_localStackHeight = Math::Align(m_localStackHeight, min(size, MachStackAlignment));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offset = m_localStackHeight;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m_localStackHeight += 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Locals have negative offsets and are allocated from top to bottom.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m_localStackHeight += size;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m_localStackHeight = Math::Align(m_localStackHeight, min(size, MachStackAlignment));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offset = -m_localStackHeight;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return 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Func::StackAllocate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Allocate stack space for this symbol.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Func::StackAllocate(StackSym *stackSym, int size)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Assert(size &gt; 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(stackSym-&gt;IsArgSlotSym() || stackSym-&gt;IsParamSlotSym() || stackSym-&gt;IsAllocated())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stackSym-&gt;m_offset;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Assert(stackSym-&gt;m_offset == 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stackSym-&gt;m_allocated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stackSym-&gt;m_offset = StackAllocate(size);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stackSym-&gt;m_offset;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Func::SetArgOffset(StackSym *stackSym, int32 offset)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AssertMsg(offset &gt;= 0, "Why is the offset, negative?");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stackSym-&gt;m_offset = 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stackSym-&gt;m_allocated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Ensures that local var slots are created, if the function has locals.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Allocate stack space for locals used for debugging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(for local non-temp vars we write-through memory so that locals inspection can make use of that.).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     On stack, after local slots we allocate space for metadata (in particular, whether any the locals was changed in debugger).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Func::EnsureLocalVarSlots()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Assert(IsJitInDebugMode());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(!this-&gt;HasLocalVarSlotCreated())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Assert(this-&gt;m_jnFunction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uint32 localSlotCount = this-&gt;m_jnFunction-&gt;GetNonTempLocalVarCount();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(localSlotCount &amp;&amp; m_localVarSlotsOffset == Js::Constants::InvalidOffset)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Allocate the slots.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int32 size = localSlotCount * GetDiagLocalSlotSize();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m_localVarSlotsOffset = StackAllocate(size);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m_hasLocalVarChangedOffset = StackAllocate(max(1, MachStackAlignment)); // Can't alloc less than StackAlignment bytes.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Assert(this-&gt;m_workItem-&gt;Type() == JsFunctionType);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// Store in the entry point info, so that it will later be used when we do the variable inspection.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Js::FunctionEntryPointInfo * entryPointInfo = static_cast&lt;Js::FunctionEntryPointInfo*&gt;(this-&gt;m_workItem-&gt;GetEntryPoint());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Assert(entryPointInfo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entryPointInfo-&gt;localVarSlotsOffset = AdjustOffsetValue(m_localVarSlotsOffset);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entryPointInfo-&gt;localVarChangedOffset = AdjustOffsetValue(m_hasLocalVarChangedOffset);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Func::SetFirstArgOffset(IR::Instr* inlineeStart)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Assert(inlineeStart-&gt;m_func ==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Assert(!IsTopFunc());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lastOffset;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IR::Instr* arg = inlineeStart-&gt;GetNextArg();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auto lastArgOutStackSym = arg-&gt;GetDst()-&gt;AsSymOpnd()-&gt;m_sym-&gt;AsStackSym();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lastOffset = lastArgOutStackSym-&gt;m_offset;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Assert(lastArgOutStackSym-&gt;m_isSingleDef);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auto secondLastArgOutOpnd = lastArgOutStackSym-&gt;m_instrDef-&gt;GetSrc2();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(secondLastArgOutOpnd-&gt;IsSymOpnd())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const auto secondLastOffset = secondLastArgOutOpnd-&gt;AsSymOpnd()-&gt;m_sym-&gt;AsStackSym()-&gt;m_offset;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(secondLastOffset &gt; lastOffset)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lastOffset = secondLastOffset;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lastOffset += MachPtr;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firstActualStackOffset = lastOffset - ((this-&gt;actualCount + Js::Constants::InlineeMetaArgCount)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Assert((this-&gt;firstActualStackOffset == -1) || (this-&gt;firstActualStackOffset == firstActualStackOffset));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this-&gt;firstActualStackOffset = firstActualStackOffset;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Func::GetLocalVarSlotOffset(int32 slotId)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this-&gt;EnsureLocalVarSlots();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Assert(m_localVarSlotsOffset != Js::Constants::InvalidOffset);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int32 slotOffset = slotId * GetDiagLocalSlotSize();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m_localVarSlotsOffset + slotOffset;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Func::OnAddSym(Sym* sym)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Assert(sym);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(this-&gt;IsJitInDebugMode() &amp;&amp; this-&gt;IsNonTempLocalVar(sym-&gt;m_id))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Assert(m_nonTempLocalVars);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m_nonTempLocalVars-&gt;Set(sym-&gt;m_id);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Returns offset of the flag (1 byte) whether any local was changed (in debugger).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If the function does not have any locals, returns -1.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Func::GetHasLocalVarChangedOffset()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this-&gt;EnsureLocalVarSlots();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m_hasLocalVarChangedOffset;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Func::IsJitInDebugMode()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Js::Configuration::Global.EnableJitInDebugMode()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this-&gt;m_workItem-&gt;IsJitInDebugMode();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Func::IsNonTempLocalVar(uint32 slotIndex)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Assert(this-&gt;m_jnFunction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this-&gt;m_jnFunction-&gt;IsNonTempLocalVar(slotIndex);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Func::AdjustOffsetValue(int32 offset)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MD_GROW_LOCALS_AREA_UP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-(offset + BailOutInfo::StackSymBias);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Stack offset are negative, includes the PUSH EBP and return address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offset - (2 * MachPtr);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MD_GROW_LOCALS_AREA_UP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 Note: this is called during jit-compile when we finalize bail out record.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Func::AjustLocalVarSlotOffset()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(m_jnFunction-&gt;GetNonTempLocalVarCount())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Turn positive SP-relative base locals offset into negative frame-pointer-relative offset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This is changing value for restoring the locals when read due to locals inspection.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int localsOffset = m_localVarSlotsOffset - (m_localStackHeight + m_ArgumentsOffset);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int valueChangeOffset = m_hasLocalVarChangedOffset - (m_localStackHeight + m_ArgumentsOffset);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Js::FunctionEntryPointInfo * entryPointInfo = static_cast&lt;Js::FunctionEntryPointInfo*&gt;(this-&gt;m_workItem-&gt;GetEntryPoint());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Assert(entryPointInfo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entryPointInfo-&gt;localVarSlotsOffset = localsOffset;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entryPointInfo-&gt;localVarChangedOffset = valueChangeOffset;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Func::DoGlobOptsForGeneratorFunc()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Disable GlobOpt optimizations for generators initially. Will visit and enable each one by one.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!m_jnFunction-&gt;IsGenerator();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Func::SetDoFastPaths()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Make sure we only call this once!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Assert(!this-&gt;hasCalledSetDoFastPaths);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isLeaf = this-&gt;m_isLeaf &amp;&amp; !PHASE_OFF(Js::LeafFastPathPhase,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bool doFastPaths =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if(!PHASE_OFF(Js::FastPathPhase, this) &amp;&amp; (!IsSimpleJit() || Js::FunctionBody::IsNewSimpleJit()))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(isLeaf || this-&gt;GetScriptContext()-&gt;GetThreadContext()-&gt;GetSourceSize() &lt; (size_t)CONFIG_FLAG(FastPathCap) || CONFIG_FLAG(ForceFastPath))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doFastPaths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this-&gt;m_doFastPaths = doFastPaths;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this-&gt;hasCalledSetDoFastPaths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_M_ARM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RegNum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Func::GetLocalsPointer()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(Js::Configuration::Global.flags.IsEnabled(Js::ForceLocalsPtrFlag))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ALT_LOCALS_PTR;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(this-&gt;m_jnFunction-&gt;GetHasTry())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ALT_LOCALS_PTR;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RegSP;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Func::AddSlotArrayCheck(IR::SymOpnd *fieldOpnd)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(PHASE_OFF(Js::ClosureRangeCheckPhase, this))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(this-&gt;slotArrayCheckTable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this-&gt;slotArrayCheckTable = SlotArrayCheckTable::New(m_alloc, 4);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PropertySym *propertySym = fieldOpnd-&gt;m_sym-&gt;AsPropertySym();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slot = propertySym-&gt;m_propertyId;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*pSlotId = this-&gt;slotArrayCheckTable-&gt;FindOrInsert(slot, propertySym-&gt;m_stackSym-&gt;m_id);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(pSlotId &amp;&amp; (*pSlotId == (uint32)-1 || *pSlotId &lt; slot))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*pSlotId = propertySym-&gt;m_propertyId;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Func::AddFrameDisplayCheck(IR::SymOpnd *fieldOpnd, uint32 slotId)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(PHASE_OFF(Js::ClosureRangeCheckPhase, this))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(this-&gt;frameDisplayCheckTable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this-&gt;frameDisplayCheckTable = FrameDisplayCheckTable::New(m_alloc, 4);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PropertySym *propertySym = fieldOpnd-&gt;m_sym-&gt;AsPropertySym();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FrameDisplayCheckRecord **record = this-&gt;frameDisplayCheckTable-&gt;FindOrInsertNew(propertySym-&gt;m_stackSym-&gt;m_id);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(*record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*record = JitAnew(m_alloc, FrameDisplayCheckRecord);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uint32 frameDisplaySlot = propertySym-&gt;m_propertyId;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((*record)-&gt;table == nullptr || (*record)-&gt;slotId &lt; frameDisplaySlot)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(*record)-&gt;slotId = frameDisplaySlot;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(slotId != (uint32)-1)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((*record)-&gt;table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(*record)-&gt;table = SlotArrayCheckTable::New(m_alloc, 4);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uint32 *pSlotId = (*record)-&gt;table-&gt;FindOrInsert(slotId, frameDisplaySlot);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(pSlotId &amp;&amp; *pSlotId &lt; slotId)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*pSlotId = slotId;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Func::InitLocalClosureSyms()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Assert(this-&gt;m_localClosureSym ==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Allocate stack space for closure pointers. Do this only if we're jitting for stack closures, and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tell bailout that these are not byte code symbols so that we don't try to encode them in the bailout record,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as they don't have normal lifetimes.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Js::RegSlot regSlot = this-&gt;GetJnFunction()-&gt;GetLocalClosureReg();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(regSlot != Js::Constants::NoRegister)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this-&gt;m_localClosureSym =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StackSym::FindOrCreate(static_cast&lt;SymID&gt;(regSlot),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   this-&gt;DoStackFrameDisplay() ? (Js::RegSlot)-1 : regSlot,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  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regSlot = this-&gt;GetJnFunction()-&gt;GetLocalFrameDisplayReg();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(regSlot != Js::Constants::NoRegister)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this-&gt;m_localFrameDisplaySym =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StackSym::FindOrCreate(static_cast&lt;SymID&gt;(regSlot),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   this-&gt;DoStackFrameDisplay() ? (Js::RegSlot)-1 : regSlot,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                     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 Func::CanAllocInPreReservedHeapPageSegment 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_CONTROL_FLOW_GUARD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PHASE_FORCE1(Js::PreReservedHeapAllocPhase) || (!PHASE_OFF1(Js::PreReservedHeapAllocPhase) &amp;&amp;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!IsJitInDebugMode() &amp;&amp; !GetScriptContext()-&gt;IsInDebugMode() &amp;&amp; GetScriptContext()-&gt;GetThreadContext()-&gt;IsCFGEnabled()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_M_IX86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&amp;&amp; m_workItem-&gt;GetJitMode() == ExecutionMode::FullJit &amp;&amp; GetCodeGenAllocators()-&gt;canCreatePreReservedSegment);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#elif _M_X64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&amp;&amp; 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&amp;&amp; false); //Not yet implemented for architectures other than x86 and amd64.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  //_M_ARCH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#endif//_CONTROL_FLOW_GUARD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Func::GetInstrCount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Returns the number of instrs.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Note: It counts all instrs for now, including labels, etc.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uint32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Func::GetInstrCount()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instrCount =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FOREACH_INSTR_IN_FUNC(instr, this)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instrCount++;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}NEXT_INSTR_IN_FUNC;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instrCount;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Func::NumberInstrs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    Number each instruction in order of appearance in the function.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Func::NumberInstrs()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Assert(!this-&gt;hasInstrNumber);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this-&gt;hasInstrNumber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uint instrCount =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FOREACH_INSTR_IN_FUNC(instr, this)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instr-&gt;SetNumber(instrCount++);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NEXT_INSTR_IN_FUNC;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Func::IsInPhase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Determines whether the function is currently in the provided phase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Func::IsInPhase(Js::Phase tag)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this-&gt;GetTopFunc()-&gt;currentPhases.Contains(tag);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Func::BeginPhase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Takes care of the profiler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Func::BeginPhase(Js::Phase tag)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this-&gt;GetTopFunc()-&gt;currentPhases.Push(tag);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PROFILE_EXEC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AssertMsg((this-&gt;m_codeGenProfiler != nullptr) == Js::Configuration::Global.flags.IsEnabled(Js::ProfileFlag),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"Profiler tag is supplied but the profiler pointer is NULL");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(this-&gt;m_codeGenProfiler)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this-&gt;m_codeGenProfiler-&gt;ProfileBegin(tag);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Func::EndPhase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Takes care of the profiler and dumper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Func::EndProfiler(Js::Phase tag)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Assert(this-&gt;GetTopFunc()-&gt;currentPhases.Count() &gt; 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Js::Phase popped = this-&gt;GetTopFunc()-&gt;currentPhases.Pop();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Assert(tag == popped);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#ifdef PROFILE_EXEC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AssertMsg((this-&gt;m_codeGenProfiler != nullptr) == Js::Configuration::Global.flags.IsEnabled(Js::ProfileFlag),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"Profiler tag is supplied but the profiler pointer is NULL");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(this-&gt;m_codeGenProfiler)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this-&gt;m_codeGenProfiler-&gt;ProfileEnd(tag);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Func::EndPhase(Js::Phase tag, bool dump)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this-&gt;EndProfiler(tag);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if(dump &amp;&amp; (PHASE_DUMP(tag, this)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|| PHASE_DUMP(Js::BackEndPhase, this)))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Output::Print(L"-----------------------------------------------------------------------------\n");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(m_workItem-&gt;Type() == JsLoopBodyWorkItemType)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Output::Print(L"************   IR after %s (%S) Loop %d ************\n", Js::PhaseNames[tag], ExecutionModeName(m_workItem-&gt;GetJitMode()), ((JsLoopBodyCodeGen*)m_workItem)-&gt;GetLoopNumber());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Output::Print(L"************   IR after %s (%S)  ************\n", Js::PhaseNames[tag], ExecutionModeName(m_workItem-&gt;GetJitMode()));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this-&gt;Dump(Js::Configuration::Global.flags.AsmDiff? IRDumpFlags_AsmDumpMode : IRDumpFlags_None);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(tag == Js::LowererPhase)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Assert(!this-&gt;isPostLower);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this-&gt;isPostLower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 if (tag == Js::RegAllocPhase)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Assert(!this-&gt;isPostRegAlloc);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this-&gt;isPostRegAlloc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 if (tag == Js::PeepsPhase)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Assert(this-&gt;isPostLower &amp;&amp; !this-&gt;isPostLayout);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this-&gt;isPostPeeps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 if (tag == Js::LayoutPhase)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Assert(this-&gt;isPostPeeps &amp;&amp; !this-&gt;isPostLayout);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this-&gt;isPostLayout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 if (tag == Js::FinalLowerPhase)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Assert(this-&gt;isPostLayout &amp;&amp; !this-&gt;isPostFinalLower);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this-&gt;isPostFinalLower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(this-&gt;isPostLower)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#ifndef _M_ARM    // Need to verify ARM is clean.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DbCheckPostLower dbCheck(this);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dbCheck.Check();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 const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Func::GetTopFunc()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const * func = this;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while (!func-&gt;IsTopFunc())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func = func-&gt;parentFunc;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Func::GetTopFunc()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Func * func = this;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while (!func-&gt;IsTopFunc())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func = func-&gt;parentFunc;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StackSym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Func::EnsureLoopParamSym()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(this-&gt;m_loopParamSym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this-&gt;m_loopParamSym = StackSym::New(TyMachPtr,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this-&gt;m_loopParamSym;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Func::UpdateMaxInlineeArgOutCount(uint inlineeArgOutCount)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(maxInlineeArgOutCount &lt; inlineeArgOutCount)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maxInlineeArgOutCount = inlineeArgOutCount;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Func::BeginClone(Lowerer * lowerer, JitArenaAllocator *alloc)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AssertMsg(m_cloner == nullptr, "Starting new clone while one is in progress");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m_cloner = JitAnew(alloc, Cloner, lowerer, 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(m_cloneMap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m_cloneMap = JitAnew(alloc, InstrMap, alloc, 7);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Func::EndClone()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Assert(this-&gt;IsTopFunc());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(m_cloner)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m_cloner-&gt;Finish();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</w:t>
      </w:r>
      <w:r w:rsidRPr="00121DF4">
        <w:rPr>
          <w:rFonts w:ascii="Consolas" w:hAnsi="Consolas" w:cs="Consolas"/>
          <w:sz w:val="18"/>
          <w:szCs w:val="18"/>
          <w:lang w:val="es-MX"/>
        </w:rPr>
        <w:t>JitAdelete(m_cloner-&gt;alloc, m_cloner);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    m_cloner =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121DF4">
        <w:rPr>
          <w:rFonts w:ascii="Consolas" w:hAnsi="Consolas" w:cs="Consolas"/>
          <w:sz w:val="18"/>
          <w:szCs w:val="18"/>
          <w:lang w:val="es-MX"/>
        </w:rPr>
        <w:t>IR::SymOpnd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Func::GetInlineeOpndAtOffset(int32 offset)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Assert(IsInlinee());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*stackSym = CreateInlineeStackSym();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this-&gt;SetArgOffset(stackSym, stackSym-&gt;m_offset + offset);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Assert(stackSym-&gt;m_offset &gt;= 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IR::SymOpnd::New(stackSym, 0, TyMachReg,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StackSym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Func::CreateInlineeStackSym()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Make sure this is an inlinee and that GlobOpt has initialized the offset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in the inlinee's frame.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Assert(IsInlinee());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Assert(m_inlineeFrameStartSym-&gt;m_offset != -1);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 *stackSym = m_symTable-&gt;GetArgSlotSym((Js::ArgSlot)-1);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stackSym-&gt;m_isInlinedArgSlot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stackSym-&gt;m_offset = m_inlineeFrameStartSym-&gt;m_offset;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stackSym-&gt;m_allocated =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stackSym;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uint8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Func::GetCallsCountAddress()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Assert(this-&gt;m_workItem-&gt;Type() == JsFunctionType);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JsFunctionCodeGen * functionCodeGen = static_cast&lt;JsFunctionCodeGen *&gt;(this-&gt;m_workItem);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functionCodeGen-&gt;GetFunctionBody()-&gt;GetCallsCountAddress(functionCodeGen-&gt;GetEntryPoint());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RecyclerWeakReference&lt;Js::FunctionBody&gt;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Func::GetWeakFuncRef()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(this-&gt;m_jitTimeData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this-&gt;m_jitTimeData-&gt;GetWeakFuncRef();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Js::InlineCache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Func::GetRuntimeInlineCache(const uint index)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if(this-&gt;m_runtimeData)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const auto inlineCache = this-&gt;m_runtimeData-&gt;ClonedInlineCaches()-&gt;GetInlineCache(this-&gt;m_jnFunction, 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if(inlineCache)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inlineCache;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this-&gt;m_jnFunction-&gt;GetInlineCache(index);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Js::PolymorphicInlineCache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Func::GetRuntimePolymorphicInlineCache(const uint index)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(this-&gt;m_polymorphicInlineCacheInfo)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this-&gt;m_polymorphicInlineCacheInfo-&gt;GetPolymorphicInlineCaches()-&gt;GetInlineCache(this-&gt;m_jnFunction, 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byte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Func::GetPolyCacheUtilToInitialize(const uint index)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this-&gt;GetRuntimePolymorphicInlineCache(index) ? this-&gt;GetPolyCacheUtil(index) : PolymorphicInlineCacheUtilizationMinValue;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byte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Func::GetPolyCacheUtil(const uint index)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this-&gt;m_polymorphicInlineCacheInfo-&gt;GetUtilArray()-&gt;GetUtil(this-&gt;m_jnFunction, 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Js::ObjTypeSpecFldInfo*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Func::GetObjTypeSpecFldInfo(const uint index)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(this-&gt;m_jitTimeData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Assert(this-&gt;m_jitTimeData-&gt;GetObjTypeSpecFldInfoArray());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this-&gt;m_jitTimeData-&gt;GetObjTypeSpecFldInfoArray()-&gt;GetInfo(this-&gt;m_jnFunction, index);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Js::ObjTypeSpecFldInfo*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Func::GetGlobalObjTypeSpecFldInfo(uint propertyInfoId)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Assert(this-&gt;m_jitTimeData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this-&gt;m_jitTimeData-&gt;GetGlobalObjTypeSpecFldInfo(propertyInfoId);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Func::SetGlobalObjTypeSpecFldInfo(uint propertyInfoId, Js::ObjTypeSpecFldInfo* info)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Assert(this-&gt;m_jitTimeData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this-&gt;m_jitTimeData-&gt;SetGlobalObjTypeSpecFldInfo(propertyInfoId, info);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Func::EnsurePinnedTypeRefs()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(this-&gt;pinnedTypeRefs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this-&gt;pinnedTypeRefs = JitAnew(this-&gt;m_alloc, TypeRefSet,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Func::PinTypeRef(void* typeRef)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EnsurePinnedTypeRefs();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this-&gt;pinnedTypeRefs-&gt;AddNew(typeRef);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Func::EnsureSingleTypeGuards()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(this-&gt;singleTypeGuards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this-&gt;singleTypeGuards = JitAnew(this-&gt;m_alloc, TypePropertyGuardDictionary,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Js::JitTypePropertyGuard*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Func::GetOrCreateSingleTypeGuard(Js::Type* type)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EnsureSingleTypeGuards();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Js::JitTypePropertyGuard* guard;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(!this-&gt;singleTypeGuards-&gt;TryGetValue(type, &amp;guard))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Property guards are allocated by NativeCodeData::Allocator so that their lifetime extends as long as the EntryPointInfo is alive.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guard = NativeCodeDataNew(GetNativeCodeDataAllocator(), Js::JitTypePropertyGuard, type, this-&gt;indexedPropertyGuardCount++);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this-&gt;singleTypeGuards-&gt;Add(type, guard);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Assert(guard-&gt;GetType() == type);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guard;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Func::EnsureEquivalentTypeGuards()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(this-&gt;equivalentTypeGuards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this-&gt;equivalentTypeGuards = JitAnew(this-&gt;m_alloc, EquivalentTypeGuardList,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Js::JitEquivalentTypeGuard*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Func::CreateEquivalentTypeGuard(Js::Type* type, uint32 objTypeSpecFldId)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EnsureEquivalentTypeGuards();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Js::JitEquivalentTypeGuard* guard = NativeCodeDataNew(GetNativeCodeDataAllocator(), Js::JitEquivalentTypeGuard, type, this-&gt;indexedPropertyGuardCount++, objTypeSpecFldId);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If we want to hard code the address of the cache, we will need to go back to allocating it from the native code data allocator.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We would then need to maintain consistency (double write) to both the recycler allocated cache and the one on the heap.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Js::EquivalentTypeCache* cache = NativeCodeDataNewZ(GetTransferDataAllocator(), Js::EquivalentTypeCache);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guard-&gt;SetCache(cache);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// Give the cache a back-pointer to the guard so that the guard can be cleared at runtime if necessary.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cache-&gt;SetGuard(guard);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this-&gt;equivalentTypeGuards-&gt;Prepend(guard);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guard;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Func::EnsurePropertyGuardsByPropertyId()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(this-&gt;propertyGuardsByPropertyId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this-&gt;propertyGuardsByPropertyId = JitAnew(this-&gt;m_alloc, PropertyGuardByPropertyIdMap,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Func::EnsureCtorCachesByPropertyId()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(this-&gt;ctorCachesByPropertyId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this-&gt;ctorCachesByPropertyId = JitAnew(this-&gt;m_alloc, CtorCachesByPropertyIdMap,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Func::LinkGuardToPropertyId(Js::PropertyId propertyId, Js::JitIndexedPropertyGuard* guard)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Assert(guard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Assert(guard-&gt;GetValue() != NULL);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Assert(this-&gt;propertyGuardsByPropertyId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IndexedPropertyGuardSet* 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(!this-&gt;propertyGuardsByPropertyId-&gt;TryGetValue(propertyId, &amp;set))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set = JitAnew(this-&gt;m_alloc, IndexedPropertyGuardSet,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this-&gt;propertyGuardsByPropertyId-&gt;Add(propertyId, 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set-&gt;Item(guard);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Func::LinkCtorCacheToPropertyId(Js::PropertyId propertyId, Js::JitTimeConstructorCache* cache)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Assert(cache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Assert(this-&gt;ctorCachesByPropertyId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CtorCacheSet* set;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if (!this-&gt;ctorCachesByPropertyId-&gt;TryGetValue(propertyId, &amp;set))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set = JitAnew(this-&gt;m_alloc, CtorCacheSet,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this-&gt;ctorCachesByPropertyId-&gt;Add(propertyId, set);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set-&gt;Item(cache-&gt;runtimeCache);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Js::JitTimeConstructorCache* Func::GetConstructorCache(const Js::ProfileId profiledCallSiteId)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Assert(GetJnFunction()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Assert(profiledCallSiteId &lt; GetJnFunction()-&gt;GetProfiledCallSiteCount());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Assert(this-&gt;constructorCaches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this-&gt;constructorCaches[profiledCallSiteId];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Func::SetConstructorCache(const Js::ProfileId profiledCallSiteId, Js::JitTimeConstructorCache* constructorCache)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const auto functionBody = this-&gt;GetJnFunction();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Assert(functionBody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Assert(profiledCallSiteId &lt; functionBody-&gt;GetProfiledCallSiteCount());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Assert(constructorCache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Assert(this-&gt;constructorCaches !=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Assert(this-&gt;constructorCaches[profiledCallSiteId] ==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this-&gt;constructorCacheCount++;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this-&gt;constructorCaches[profiledCallSiteId] = constructorCache;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Func::EnsurePropertiesWrittenTo()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(this-&gt;propertiesWrittenTo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this-&gt;propertiesWrittenTo = JitAnew(this-&gt;m_alloc, PropertyIdSet,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Func::EnsureCallSiteToArgumentsOffsetFixupMap()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(this-&gt;callSiteToArgumentsOffsetFixupMap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this-&gt;callSiteToArgumentsOffsetFixupMap = JitAnew(this-&gt;m_alloc, CallSiteToArgumentsOffsetFixupMap, 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IR::LabelInstr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Func::GetFuncStartLabel()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m_funcStartLabel;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IR::LabelInstr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Func::EnsureFuncStartLabel()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if(m_funcStartLabel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m_funcStartLabel = IR::LabelInstr::New( Js::OpCode::Label, this 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m_funcStartLabel;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IR::LabelInstr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Func::GetFuncEndLabel()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m_funcEndLabel;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IR::LabelInstr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Func::EnsureFuncEndLabel()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if(m_funcEndLabel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m_funcEndLabel = IR::LabelInstr::New( Js::OpCode::Label, this 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m_funcEndLabel;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Cloner::AddInstr(IR::Instr * instrOrig, IR::Instr * instrClone)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(!this-&gt;instrFirst)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this-&gt;instrFirst = instrClone;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this-&gt;instrLast = instrClone;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Cloner::Finish()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this-&gt;RetargetClonedBranches();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(this-&gt;lowerer)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lowerer-&gt;LowerRange(this-&gt;instrFirst, this-&gt;instrLast, false, false);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Cloner::RetargetClonedBranches()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(!this-&gt;fRetargetClonedBranch)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FOREACH_INSTR_IN_RANGE(instr, this-&gt;instrFirst, this-&gt;instrLast)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(instr-&gt;IsBranchInstr())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instr-&gt;AsBranchInstr()-&gt;RetargetClonedBranch();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NEXT_INSTR_IN_RANGE;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Func::ThrowIfScriptClosed()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Js::ScriptContext* scriptContext = this-&gt;GetScriptContext();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if(scriptContext-&gt;IsClosed())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Should not be jitting something in the foreground when the script context is actually closed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Assert(IsBackgroundJIT() || !scriptContext-&gt;IsActuallyClosed());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throw Js::OperationAbortedException();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IR::IndirOpnd * Func::GetConstantAddressIndirOpnd(void * address, IR::AddrOpndKind kind, IRType type, Js::OpCode loadOpCode)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Assert(this-&gt;GetTopFunc() ==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(!canHoistConstantAddressLoad)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We can't hoist constant address load after lower, as we can't mark the sym as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 xml:space="preserve">        // live on back edge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int offset = 0;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IR::RegOpnd ** foundRegOpnd = this-&gt;constantAddressRegOpnd.Find([address, &amp;offset](IR::RegOpnd * regOpnd)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Assert(regOpnd-&gt;m_sym-&gt;IsSingleDef());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void * curr = regOpnd-&gt;m_sym-&gt;m_instrDef-&gt;GetSrc1()-&gt;AsAddrOpnd()-&gt;m_address;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ptrdiff_t diff = (intptr_t)address - (intptr_t)curr;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(!Math::FitsInDWord(diff))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offset = (int)diff;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IR::RegOpnd * addressRegOpnd;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(foundRegOpnd !=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addressRegOpnd = *foundRegOpnd;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Assert(offset == 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addressRegOpnd = IR::RegOpnd::New(TyMachPtr,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IR::Instr *const newInstr =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IR::Instr::New(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loadOpCode,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addressRegOpnd,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IR::AddrOpnd::New(address, kind, this, true),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this-&gt;constantAddressRegOpnd.Prepend(addressRegOpnd);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IR::Instr * insertBeforeInstr = this-&gt;lastConstantAddressRegLoadInstr;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if (insertBeforeInstr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insertBeforeInstr = this-&gt;GetFunctionEntryInsertionPoint();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this-&gt;lastConstantAddressRegLoadInstr = newInstr;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insertBeforeInstr-&gt;InsertBefore(newInstr);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IR::IndirOpnd * indirOpnd =  IR::IndirOpnd::New(addressRegOpnd, offset, type, this, true);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indirOpnd-&gt;SetAddrKind(kind, address);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indirOpnd;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 Func::MarkConstantAddressSyms(BVSparse&lt;JitArenaAllocator&gt; * bv)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Assert(this-&gt;GetTopFunc() ==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this-&gt;constantAddressRegOpnd.Iterate([bv](IR::RegOpnd * regOpnd)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bv-&gt;Set(regOpnd-&gt;m_sym-&gt;m_id);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IR::Instr *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Func::GetFunctionEntryInsertionPoint()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Assert(this-&gt;GetTopFunc() == this);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IR::Instr * insertInsert = this-&gt;lastConstantAddressRegLoadInstr;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(insertInsert !=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insertInsert-&gt;m_next;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insertInsert = this-&gt;m_headInstr;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(this-&gt;HasTry())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// Insert it inside the root region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insertInsert = insertInsert-&gt;m_next;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Assert(insertInsert-&gt;IsLabelInstr() &amp;&amp; insertInsert-&gt;AsLabelInstr()-&gt;GetRegion()-&gt;GetType() == RegionTypeRoot);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insertInsert-&gt;m_next;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Func::DumpHeader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Func::DumpHeader()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Output::Print(L"-----------------------------------------------------------------------------\n");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this-&gt;m_jnFunction-&gt;DumpFullFunctionName();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Output::SkipToColumn(50);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Output::Print(L"Instr Count:%d", GetInstrCount());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if(m_codeSize &gt; 0)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Output::Print(L"\t\tSize:%d\n\n", m_codeSize);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Output::Print(L"\n\n");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 Func::Dump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///----------------------------------------------------------------------------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Func::Dump(IRDumpFlags flags)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this-&gt;DumpHeader();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FOREACH_INSTR_IN_FUNC(instr, this)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instr-&gt;DumpGlobOptInstrString();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instr-&gt;Dump(flags);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}NEXT_INSTR_IN_FUNC;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Output::Flush();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void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Func::Dump()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this-&gt;Dump(IRDumpFlags_None);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 || defined(ENABLE_IR_VIEWER)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LPCSTR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Func::GetVtableName(INT_PTR address)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lastRenderedPageBreak/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(vtableMap == nullptr)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vtableMap = VirtualTableRegistry::CreateVtableHashMap(this-&gt;m_alloc);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LPCSTR name = vtableMap-&gt;Lookup(address, nullptr);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(name)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if (strncmp(name, "class ", _countof("class ") - 1) == 0)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    name += _countof("class ") - 1;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name;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"";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 | defined(VTUNE_PROFILING)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bool Func::DoRecordNativeMap() const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defined(VTUNE_PROFILING)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if (EtwTrace::isJitProfilingActive)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{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    return true;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}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#if DBG_DUMP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PHASE_DUMP(Js::EncoderPhase, this) &amp;&amp; Js::Configuration::Global.flags.Verbose;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#else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 xml:space="preserve">    return false;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p w:rsidR="00121DF4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}</w:t>
      </w:r>
    </w:p>
    <w:p w:rsidR="00B156D2" w:rsidRPr="00121DF4" w:rsidRDefault="00121DF4" w:rsidP="00121DF4">
      <w:pPr>
        <w:pStyle w:val="NoSpacing"/>
        <w:rPr>
          <w:rFonts w:ascii="Consolas" w:hAnsi="Consolas" w:cs="Consolas"/>
          <w:sz w:val="18"/>
          <w:szCs w:val="18"/>
        </w:rPr>
      </w:pPr>
      <w:r w:rsidRPr="00121DF4">
        <w:rPr>
          <w:rFonts w:ascii="Consolas" w:hAnsi="Consolas" w:cs="Consolas"/>
          <w:sz w:val="18"/>
          <w:szCs w:val="18"/>
        </w:rPr>
        <w:t>#endif</w:t>
      </w:r>
    </w:p>
    <w:sectPr w:rsidR="00B156D2" w:rsidRPr="00121DF4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F4"/>
    <w:rsid w:val="00121DF4"/>
    <w:rsid w:val="004A2EFF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21EB-B458-430E-B733-C1B85A03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40</Pages>
  <Words>12391</Words>
  <Characters>70631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2016-01-18T17:10:00Z</dcterms:created>
  <dcterms:modified xsi:type="dcterms:W3CDTF">2016-01-18T17:22:00Z</dcterms:modified>
</cp:coreProperties>
</file>