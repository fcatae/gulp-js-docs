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bookmarkStart w:id="0" w:name="_GoBack"/>
      <w:r w:rsidRPr="00AC5D30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>#pragma once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>template &lt;class ResultType, class Context&gt;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>struct WalkerPolicyBase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>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typedef ResultType ResultType;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typedef Context Context;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inline bool ContinueWalk(ResultType) { return true;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inline ResultType DefaultResult() { return ResultType();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inline ResultType WalkNode(ParseNode *pnode, Context context) { return DefaultResult();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inline ResultType WalkListNode(ParseNode *pnode, Context context) { return DefaultResult();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virtual ResultType WalkChild(ParseNode *pnode, Context context) { return DefaultResult();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inline ResultType WalkFirstChild(ParseNode *pnode, Context context) { return WalkChild(pnode, context);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inline ResultType WalkSecondChild(ParseNode *pnode, Context context) { return WalkChild(pnode, context);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inline ResultType WalkNthChild(ParseNode *pparentnode, ParseNode *pnode, Context context) { return WalkChild(pnode, context);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inline void WalkReference(ParseNode **ppnode, Context context) {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>};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>template &lt;class Context&gt;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>struct WalkerPolicyBase&lt;bool, Context&gt;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>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typedef bool ResultType;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typedef Context Context;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inline bool ContinueWalk(ResultType) { return true;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inline bool DefaultResult() { return true;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inline ResultType WalkNode(ParseNode *pnode, Context context) { return DefaultResult();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inline ResultType WalkListNode(ParseNode *pnode, Context context) { return DefaultResult();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virtual ResultType WalkChild(ParseNode *pnode, Context context) { return DefaultResult();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inline ResultType WalkFirstChild(ParseNode *pnode, Context context) { return WalkChild(pnode, context);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inline ResultType WalkSecondChild(ParseNode *pnode, Context context) { return WalkChild(pnode, context);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inline ResultType WalkNthChild(ParseNode *pparentnode, ParseNode *pnode, Context context) { return WalkChild(pnode, context);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inline void WalkReference(ParseNode **ppnode, Context context) {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>};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>template &lt;typename WalkerPolicy&gt;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>class ParseNodeWalker : public WalkerPolicy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>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>public: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typedef typename WalkerPolicy::Context Context;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>protected: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typedef typename WalkerPolicy::ResultType ResultType;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>private: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ResultType WalkList(ParseNode *pnodeparent, ParseNode *&amp;pnode, Context context)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ResultType result = DefaultResult();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bool first = true;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if (pnode)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result = WalkListNode(pnode,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if (!ContinueWalk(result)) return result;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</w:t>
      </w:r>
      <w:r w:rsidRPr="00AC5D30">
        <w:rPr>
          <w:rFonts w:ascii="Consolas" w:hAnsi="Consolas" w:cs="Consolas"/>
          <w:sz w:val="18"/>
          <w:szCs w:val="18"/>
          <w:lang w:val="pt-BR"/>
        </w:rPr>
        <w:t>ParseNodePtr current = pnode;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AC5D30">
        <w:rPr>
          <w:rFonts w:ascii="Consolas" w:hAnsi="Consolas" w:cs="Consolas"/>
          <w:sz w:val="18"/>
          <w:szCs w:val="18"/>
          <w:lang w:val="pt-BR"/>
        </w:rPr>
        <w:t xml:space="preserve">            ParseNodePtr *ppnode = &amp;pnode;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  <w:lang w:val="pt-BR"/>
        </w:rPr>
        <w:t xml:space="preserve">            </w:t>
      </w:r>
      <w:r w:rsidRPr="00AC5D30">
        <w:rPr>
          <w:rFonts w:ascii="Consolas" w:hAnsi="Consolas" w:cs="Consolas"/>
          <w:sz w:val="18"/>
          <w:szCs w:val="18"/>
        </w:rPr>
        <w:t>// Skip list nodes and nested VarDeclList nodes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while ((current-&gt;nop == knopList &amp;&amp; (current-&gt;grfpn &amp; PNodeFlags::fpnDclList) == 0) ||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       (current-&gt;nop == pnode-&gt;nop &amp;&amp; (current-&gt;grfpn &amp; pnode-&gt;grfpn &amp; PNodeFlags::fpnDclList)))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lastRenderedPageBreak/>
        <w:t xml:space="preserve">        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    WalkReference(&amp;current-&gt;sxBin.pnode1,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    result = first ? WalkFirstChild(current-&gt;sxBin.pnode1, context) : WalkNthChild(pnodeparent, current-&gt;sxBin.pnode1,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    first = false;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    if (!ContinueWalk(result)) return result;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    ppnode = &amp;current-&gt;sxBin.pnode2;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    current = *ppnode;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WalkReference(ppnode,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result = first ? WalkFirstChild(*ppnode, context) : WalkNthChild(pnodeparent, *ppnode,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// Reset the reference back.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WalkReference(nullptr,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return result;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ResultType WalkLeaf(ParseNode *pnode, Context context)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return WalkNode(pnode,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ResultType WalkPreUnary(ParseNode *pnode, Context context)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ResultType result = WalkNode(pnode,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if (ContinueWalk(result) &amp;&amp; pnode-&gt;sxUni.pnode1) result = WalkFirstChild(pnode-&gt;sxUni.pnode1,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return result;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ResultType WalkPostUnary(ParseNode *pnode, Context context)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ResultType result = WalkFirstChild(pnode-&gt;sxUni.pnode1,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if (ContinueWalk(result)) result = WalkNode(pnode,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return result;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ResultType WalkBinary(ParseNode *pnode, Context context)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ResultType result = WalkFirstChild(pnode-&gt;sxBin.pnode1,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if (ContinueWalk(result))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result = WalkNode(pnode,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if (ContinueWalk(result)) result = WalkSecondChild(pnode-&gt;sxBin.pnode2,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return result;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ResultType WalkTiernary(ParseNode *pnode, Context context)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ResultType result = WalkFirstChild(pnode-&gt;sxTri.pnode1,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if (ContinueWalk(result))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result = WalkNode(pnode,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if (ContinueWalk(result))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    result = WalkSecondChild(pnode-&gt;sxTri.pnode2,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    if (ContinueWalk(result)) result = WalkNthChild(pnode, pnode-&gt;sxTri.pnode3,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return result;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ResultType WalkCall(ParseNode *pnode, Context context)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ResultType result = WalkFirstChild(pnode-&gt;sxBin.pnode1,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if (ContinueWalk(result))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lastRenderedPageBreak/>
        <w:t xml:space="preserve">            result = WalkNode(pnode,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if (ContinueWalk(result)) result = WalkList(pnode, pnode-&gt;sxBin.pnode2,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return result;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ResultType WalkStringTemplate(ParseNode *pnode, Context context)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ResultType result;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if (!pnode-&gt;sxStrTemplate.isTaggedTemplate)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if (pnode-&gt;sxStrTemplate.pnodeSubstitutionExpressions == nullptr)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    // If we don't have any substitution expressions, then we should only have one string literal and not a list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    result = WalkNode(pnode-&gt;sxStrTemplate.pnodeStringLiterals,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else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    result = WalkList(pnode, pnode-&gt;sxStrTemplate.pnodeSubstitutionExpressions,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    if (ContinueWalk(result))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        result = WalkList(pnode, pnode-&gt;sxStrTemplate.pnodeStringLiterals,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else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// Tagged template nodes are call nodes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result = WalkCall(pnode,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return result;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ResultType WalkVar(ParseNode *pnode, Context context)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ResultType result = WalkNode(pnode,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if (ContinueWalk(result) &amp;&amp; pnode-&gt;sxVar.pnodeInit) result = WalkFirstChild(pnode-&gt;sxVar.pnodeInit,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return result;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ResultType WalkFnc(ParseNode *pnode, Context context)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ResultType result;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// For ordering, arguments are considered prior to the function and the body after.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for (ParseNode** argNode = &amp;(pnode-&gt;sxFnc.pnodeArgs); *argNode != nullptr; argNode = &amp;((*argNode)-&gt;sxVar.pnodeNext))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result = *argNode == pnode-&gt;sxFnc.pnodeArgs ? WalkFirstChild(*argNode, context) : WalkNthChild(pnode, *argNode,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if (!ContinueWalk(result)) return result;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if (pnode-&gt;sxFnc.pnodeRest != nullptr)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result = WalkSecondChild(pnode-&gt;sxFnc.pnodeRest,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if (!ContinueWalk(result))  return result;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result = WalkNode(pnode,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if (ContinueWalk(result)) result = WalkNthChild(pnode, pnode-&gt;sxFnc.pnodeBody,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return result;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ResultType WalkProg(ParseNode *pnode, Context context)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ResultType result = WalkNode(pnode,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if (ContinueWalk(result)) result = WalkList(pnode, pnode-&gt;sxFnc.pnodeBody,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return result;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ResultType WalkFor(ParseNode *pnode, Context context)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ResultType result = WalkFirstChild(pnode-&gt;sxFor.pnodeInit,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if (ContinueWalk(result))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result = WalkNthChild(pnode, pnode-&gt;sxFor.pnodeCond,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if (ContinueWalk(result))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    result = WalkNthChild(pnode, pnode-&gt;sxFor.pnodeIncr,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    if (ContinueWalk(result))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        result = WalkNode(pnode,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        if (ContinueWalk(result))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    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            result = WalkSecondChild(pnode-&gt;sxFor.pnodeBody,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    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return result;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ResultType WalkIf(ParseNode *pnode, Context context)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ResultType result = WalkFirstChild(pnode-&gt;sxIf.pnodeCond,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if (ContinueWalk(result))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result = WalkNode(pnode,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if (ContinueWalk(result))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    result = WalkSecondChild(pnode-&gt;sxIf.pnodeTrue,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    if (ContinueWalk(result) &amp;&amp; pnode-&gt;sxIf.pnodeFalse)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        result = WalkNthChild(pnode, pnode-&gt;sxIf.pnodeFalse,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return result;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ResultType WalkWhile(ParseNode *pnode, Context context)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ResultType result = WalkFirstChild(pnode-&gt;sxWhile.pnodeCond,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if (ContinueWalk(result))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result = WalkNode(pnode,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if (ContinueWalk(result)) result = WalkSecondChild(pnode-&gt;sxWhile.pnodeBody,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return result;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ResultType WalkDoWhile(ParseNode *pnode, Context context)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ResultType result = WalkFirstChild(pnode-&gt;sxWhile.pnodeBody,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if (ContinueWalk(result))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result = WalkNode(pnode,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if (ContinueWalk(result))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    result = WalkSecondChild(pnode-&gt;sxWhile.pnodeCond,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return result;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ResultType WalkForInOrForOf(ParseNode *pnode, Context context)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ResultType result = WalkFirstChild(pnode-&gt;sxForInOrForOf.pnodeLval,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if (ContinueWalk(result))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result = WalkNthChild(pnode, pnode-&gt;sxForInOrForOf.pnodeObj,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if (ContinueWalk(result))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    result = WalkNode(pnode,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    if (ContinueWalk(result)) result = WalkSecondChild(pnode-&gt;sxForInOrForOf.pnodeBody,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return result;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ResultType WalkReturn(ParseNode *pnode, Context context)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ResultType result = WalkNode(pnode,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if (ContinueWalk(result) &amp;&amp; pnode-&gt;sxReturn.pnodeExpr) result = WalkFirstChild(pnode-&gt;sxReturn.pnodeExpr,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return result;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ResultType WalkBlock(ParseNode *pnode, Context context)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ResultType result = WalkNode(pnode,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if (ContinueWalk(result) &amp;&amp; pnode-&gt;sxBlock.pnodeStmt)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result = WalkList(pnode, pnode-&gt;sxBlock.pnodeStmt,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return result;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ResultType WalkWith(ParseNode *pnode, Context context)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ResultType result = WalkFirstChild(pnode-&gt;sxWith.pnodeObj,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if (ContinueWalk(result))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result = WalkNode(pnode,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if (ContinueWalk(result))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    result = WalkSecondChild(pnode-&gt;sxWith.pnodeBody,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return result;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ResultType WalkSwitch(ParseNode *pnode, Context context)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ResultType result = WalkFirstChild(pnode-&gt;sxSwitch.pnodeVal,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if (ContinueWalk(result))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for (ParseNode** caseNode = &amp;(pnode-&gt;sxSwitch.pnodeCases); *caseNode != nullptr; caseNode = &amp;((*caseNode)-&gt;sxCase.pnodeNext))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    result = *caseNode == pnode-&gt;sxSwitch.pnodeCases ? WalkFirstChild(*caseNode, context) : WalkNthChild(pnode, *caseNode,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    if (!ContinueWalk(result)) return result;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result = WalkNode(pnode,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return result;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ResultType WalkCase(ParseNode *pnode, Context context)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ResultType result = WalkFirstChild(pnode-&gt;sxCase.pnodeExpr,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if (ContinueWalk(result))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lastRenderedPageBreak/>
        <w:t xml:space="preserve">            result = WalkNode(pnode,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if (ContinueWalk(result)) result = WalkSecondChild(pnode-&gt;sxCase.pnodeBody,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return result;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ResultType WalkTryFinally(ParseNode *pnode, Context context)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ResultType result = WalkFirstChild(pnode-&gt;sxTryFinally.pnodeTry,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if (ContinueWalk(result))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result = WalkNode(pnode,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if (ContinueWalk(result)) result = WalkSecondChild(pnode-&gt;sxTryFinally.pnodeFinally,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return result;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ResultType WalkFinally(ParseNode *pnode, Context context)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ResultType result = WalkNode(pnode,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if (ContinueWalk(result)) result = WalkFirstChild(pnode-&gt;sxFinally.pnodeBody,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return result;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ResultType WalkCatch(ParseNode *pnode, Context context)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ResultType result = WalkFirstChild(pnode-&gt;sxCatch.pnodeParam,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if (ContinueWalk(result))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result = WalkNode(pnode,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if (ContinueWalk(result)) result = WalkSecondChild(pnode-&gt;sxCatch.pnodeBody,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return result;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ResultType WalkTryCatch(ParseNode *pnode, Context context)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ResultType result = WalkFirstChild(pnode-&gt;sxTryCatch.pnodeTry,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if (ContinueWalk(result))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result = WalkNode(pnode,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if (ContinueWalk(result)) result = WalkSecondChild(pnode-&gt;sxTryCatch.pnodeCatch,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return result;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ResultType WalkTry(ParseNode *pnode, Context context)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ResultType result = WalkNode(pnode,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if (ContinueWalk(result)) result = WalkFirstChild(pnode-&gt;sxTry.pnodeBody,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return result;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ResultType WalkClass(ParseNode *pnode, Context context)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// First walk the class node itself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ResultType result = WalkNode(pnode,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if (!ContinueWalk(result)) return result;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// Walk extends expr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result = WalkFirstChild(pnode-&gt;sxClass.pnodeExtends,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if (!ContinueWalk(result)) return result;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// Walk the constructor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result = WalkNthChild(pnode, pnode-&gt;sxClass.pnodeConstructor,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if (!ContinueWalk(result)) return result;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// Walk all non-static members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result = WalkList(pnode, pnode-&gt;sxClass.pnodeMembers,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if (!ContinueWalk(result)) return result;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// Walk all static members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lastRenderedPageBreak/>
        <w:t xml:space="preserve">        result = WalkList(pnode, pnode-&gt;sxClass.pnodeStaticMembers,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return result;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public: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ResultType Walk(ParseNode *pnode, Context context)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if (!pnode) return DefaultResult();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switch (pnode-&gt;nop)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// Handle all special cases first.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// Post-fix unary operators.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//PTNODE(knopIncPost    , "++ post"    ,Inc     ,Uni  ,fnopUni|fnopAsg)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//PTNODE(knopDecPost    , "-- post"    ,Dec     ,Uni  ,fnopUni|fnopAsg)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case knopIncPost: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case knopDecPost: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return WalkPostUnary(pnode,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// Call and call like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//PTNODE(knopCall       , "()"        ,None    ,Bin  ,fnopBin)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//PTNODE(knopNew        , "new"        ,None    ,Bin  ,fnopBin)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//PTNODE(knopIndex      , "[]"        ,None    ,Bin  ,fnopBin)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case knopCall: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case knopNew: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case knopIndex: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return WalkCall(pnode,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// Tierinary operator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//PTNODE(knopQmark      , "?"            ,None    ,Tri  ,fnopBin)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case knopQmark: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return WalkTiernary(pnode,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// General nodes.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//PTNODE(knopList       , "&lt;list&gt;"    ,None    ,Bin  ,fnopNone)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case knopList: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return WalkList(NULL, 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//PTNODE(knopVarDecl    , "varDcl"    ,None    ,Var  ,fnopNone)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case knopVarDecl: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case knopConstDecl: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case knopLetDecl: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case knopTemp: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return WalkVar(pnode,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//PTNODE(knopFncDecl    , "fncDcl"    ,None    ,Fnc  ,fnopLeaf)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case knopFncDecl: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return WalkFnc(pnode,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//PTNODE(knopProg       , "program"    ,None    ,Fnc  ,fnopNone)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case knopProg: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return WalkProg(pnode,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//PTNODE(knopFor        , "for"        ,None    ,For  ,fnopBreak|fnopContinue)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case knopFor: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return WalkFor(pnode,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//PTNODE(knopIf         , "if"        ,None    ,If   ,fnopNone)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case knopIf: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return WalkIf(pnode,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//PTNODE(knopWhile      , "while"        ,None    ,While,fnopBreak|fnopContinue)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case knopWhile: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return WalkWhile(pnode,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//PTNODE(knopDoWhile    , "do-while"    ,None    ,While,fnopBreak|fnopContinue)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case knopDoWhile: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return WalkDoWhile(pnode,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//PTNODE(knopForIn      , "for in"    ,None    ,ForIn,fnopBreak|fnopContinue|fnopCleanup)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case knopForIn: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return WalkForInOrForOf(pnode,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case knopForOf: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return WalkForInOrForOf(pnode,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//PTNODE(knopReturn     , "return"    ,None    ,Uni  ,fnopNone)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case knopReturn: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return WalkReturn(pnode,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//PTNODE(knopBlock      , "{}"        ,None    ,Block,fnopNone)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case knopBlock: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return WalkBlock(pnode,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//PTNODE(knopWith       , "with"        ,None    ,With ,fnopCleanup)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case knopWith: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return WalkWith(pnode,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//PTNODE(knopSwitch     , "switch"    ,None    ,Switch,fnopBreak)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case knopSwitch: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return WalkSwitch(pnode,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//PTNODE(knopCase       , "case"        ,None    ,Case ,fnopNone)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case knopCase: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return WalkCase(pnode,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//PTNODE(knopTryFinally,"try-finally",None,TryFinally,fnopCleanup)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case knopTryFinally: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return WalkTryFinally(pnode,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case knopFinally: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return WalkFinally(pnode,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//PTNODE(knopCatch      , "catch"     ,None    ,Catch,fnopNone)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case knopCatch: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return WalkCatch(pnode,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//PTNODE(knopTryCatch      , "try-catch" ,None    ,TryCatch  ,fnopCleanup)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case knopTryCatch: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return WalkTryCatch(pnode,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//PTNODE(knopTry        , "try"       ,None    ,Try  ,fnopCleanup)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case knopTry: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return WalkTry(pnode,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//PTNODE(knopThrow      , "throw"     ,None    ,Uni  ,fnopNone)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case knopThrow: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return WalkPostUnary(pnode,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case knopStrTemplate: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return WalkStringTemplate(pnode,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//PTNODE(knopClassDecl  , "classDecl" ,None    ,Class       ,fnopLeaf)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case knopClassDecl: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return WalkClass(pnode,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default: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uint fnop = ParseNode::Grfnop(pnode-&gt;nop);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if (fnop &amp; fnopLeaf || fnop &amp;&amp; fnopNone)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    return WalkLeaf(pnode,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else if (fnop &amp; fnopBin)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lastRenderedPageBreak/>
        <w:t xml:space="preserve">                return WalkBinary(pnode,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else if (fnop &amp; fnopUni)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    // Prefix unary operators.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    return WalkPreUnary(pnode,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// Some node types are both fnopNotExprStmt and something else. Try the above cases first and fall back to this one.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if (fnop &amp; fnopNotExprStmt)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{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    return WalkLeaf(pnode, context);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Assert(false);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    __assume(false);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    }</w:t>
      </w:r>
    </w:p>
    <w:p w:rsidR="00AC5D30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 xml:space="preserve">    }</w:t>
      </w:r>
    </w:p>
    <w:p w:rsidR="00B156D2" w:rsidRPr="00AC5D30" w:rsidRDefault="00AC5D30" w:rsidP="00AC5D30">
      <w:pPr>
        <w:pStyle w:val="NoSpacing"/>
        <w:rPr>
          <w:rFonts w:ascii="Consolas" w:hAnsi="Consolas" w:cs="Consolas"/>
          <w:sz w:val="18"/>
          <w:szCs w:val="18"/>
        </w:rPr>
      </w:pPr>
      <w:r w:rsidRPr="00AC5D30">
        <w:rPr>
          <w:rFonts w:ascii="Consolas" w:hAnsi="Consolas" w:cs="Consolas"/>
          <w:sz w:val="18"/>
          <w:szCs w:val="18"/>
        </w:rPr>
        <w:t>};</w:t>
      </w:r>
      <w:bookmarkEnd w:id="0"/>
    </w:p>
    <w:sectPr w:rsidR="00B156D2" w:rsidRPr="00AC5D30" w:rsidSect="004A2EFF">
      <w:pgSz w:w="12240" w:h="15840"/>
      <w:pgMar w:top="720" w:right="720" w:bottom="720" w:left="720" w:header="720" w:footer="720" w:gutter="0"/>
      <w:cols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30"/>
    <w:rsid w:val="004A2EFF"/>
    <w:rsid w:val="00AC5D30"/>
    <w:rsid w:val="00B1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C05FB-D374-47DA-AA2C-BEB8A7C1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E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catae\Desktop\gulpconcat\dis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9</Pages>
  <Words>3042</Words>
  <Characters>17340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Catae</dc:creator>
  <cp:keywords/>
  <dc:description/>
  <cp:lastModifiedBy>Fabricio Catae</cp:lastModifiedBy>
  <cp:revision>1</cp:revision>
  <dcterms:created xsi:type="dcterms:W3CDTF">2016-01-15T17:17:00Z</dcterms:created>
  <dcterms:modified xsi:type="dcterms:W3CDTF">2016-01-15T17:18:00Z</dcterms:modified>
</cp:coreProperties>
</file>