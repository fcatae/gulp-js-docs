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6D3" w:rsidRPr="008816D3" w:rsidRDefault="008816D3" w:rsidP="008816D3">
      <w:pPr>
        <w:pStyle w:val="NoSpacing"/>
        <w:rPr>
          <w:rFonts w:ascii="Consolas" w:hAnsi="Consolas" w:cs="Consolas"/>
          <w:sz w:val="18"/>
          <w:szCs w:val="18"/>
        </w:rPr>
      </w:pPr>
      <w:bookmarkStart w:id="0" w:name="_GoBack"/>
      <w:bookmarkEnd w:id="0"/>
      <w:r w:rsidRPr="008816D3">
        <w:rPr>
          <w:rFonts w:ascii="Consolas" w:hAnsi="Consolas" w:cs="Consolas"/>
          <w:sz w:val="18"/>
          <w:szCs w:val="18"/>
        </w:rPr>
        <w: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Copyright (C) Microsoft. All rights reserved.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Licensed under the MIT license. See LICENSE.txt file in the project root for full license information.</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#pragma once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namespace Js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IDiagObjectAddress;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IDiagObjectModelDisplay;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RecyclableMethodsGroupWalker;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RecyclableArrayWalker;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type for manipulating JS Vars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struct ResolvedObject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ResolvedObject() : propId(Js::Constants::NoProperty), scriptContext(nullptr), address(nullptr),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objectDisplay(nullptr), obj(nullptr), originalObj(nullptr), isConst(false), name(nullptr)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PropertyId              propId;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IDiagObjectAddress      *address;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IDiagObjectModelDisplay *objectDisplay;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obj;</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originalObj;</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LPCWSTR                 name;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TypeId                  typeId;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isConst;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WeakArenaReference&lt;IDiagObjectModelDisplay&gt;* GetObjectDisplay();</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IDiagObjectModelDisplay * CreateDisplay();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IsInDeadZone()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interfaces for manipulating DataTypes</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Allow setting the value across different parent data types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IDiagObjectAddress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IsWritable() { return !IsInDeadZone();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GetValue(BOOL fUpdated) { return nullptr;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IsInDeadZone() const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IDiagObjectModelWalkerBase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Get the child at i'th position.</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 0;</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Returns number of children for the current diag 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 0;</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 0;</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*FindPropertyAddress(PropertyId propId, bool&amp; isConst) { return nullptr;}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enum DiagObjectModelDisplayType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DiagObjectModelDisplayType_LocalsDisplay,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DiagObjectModelDisplayType_RecyclableObjectDisplay,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DiagObjectModelDisplayType_RecyclableCollectionObjectDisplay,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DiagObjectModelDisplayType_RecyclableKeyValueDisplay,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Allow getting information across different data types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IDiagObjectModelDisplay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Name()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Type()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DBGPROP_ATTRIB_FLAGS GetTypeAttribute()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SetDefaultTypeAttribute(DBGPROP_ATTRIB_FLAGS attributes)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IsLocalsAsRoot()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GetVarValue(BOOL fUpdated) { return nullptr;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 GetDiagAddress() { return nullptr;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DiagObjectModelDisplayType GetType()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IsFake() { return (this-&gt;GetTypeAttribute() &amp; DBGPROP_ATTRIB_VALUE_IS_FAKE) == DBGPROP_ATTRIB_VALUE_IS_FAKE;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IsLiteralProperty() const =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IsSymbolProperty()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There are three distinct types of classes defined in order to inspect a variable on watch/locals window.</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If someone has to change or provide the support for custom types/objects (such as PixelArray etc) be displayed on the debugger, they need to aware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of few things which are mentioned below.</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&lt;...&gt;Display (eg RecyclableArrayDisplay), mentions how current variable is given to debugger, and tells what walker (enumerator) to be chosen</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in order to walk to children of the current variable.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&lt;...&gt;Walker (eg RecyclableArrayWalker), mentions logic of walk thru content of the current variable (the object generally acts like an enumerator). Let say for an array, it has logic to go thru each</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indices and populate values.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&lt;...&gt;Address (eg RecyclableArrayAddress), associated with each child and will be used to updating that item. The object if this will be consumed by "&lt;...&gt;Walker"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object when it walks thru each children of the current variable.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In order to support the custom objects, above classes should be used (or derived) to get started.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enum DebuggerPropertyDisplayInfoFlags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DebuggerPropertyDisplayInfoFlags_None           = 0x0,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DebuggerPropertyDisplayInfoFlags_Const          = 0x1,</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DebuggerPropertyDisplayInfoFlags_InDeadZone     = 0x2,</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DebuggerPropertyDisplayInfoFlags_Unscope        = 0x4,</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struct DebuggerPropertyDisplayInfo</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PropertyId  propId;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aVar;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DWORD       flags; // DebuggerPropertyDisplayInfoFlags.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DebuggerPropertyDisplayInfo(PropertyId _propId, Var _aVar, DWORD _flags) : propId(_propId), aVar(_aVar), flags(_flags)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IsUnscoped() const { return (flags &amp; DebuggerPropertyDisplayInfoFlags_Unscope) != 0;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IsConst() const { return (flags &amp; DebuggerPropertyDisplayInfoFlags_Const) != 0;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IsInDeadZone() const { return (flags &amp; DebuggerPropertyDisplayInfoFlags_InDeadZone) != 0;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enum UIGroupType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UIGroupType_None,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UIGroupType_InnerScope,           // variables under the innerscope (such as Block/Catch)</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UIGroupType_Scope,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UIGroupType_Globals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enum FramesLocalType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LocalType_None     = 0x0,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LocalType_Reg      = 0x1,</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LocalType_InSlot   = 0x2,</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LocalType_InObject = 0x4,</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enum FrameWalkerFlags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FW_None                 = 0x0,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FW_MakeGroups           = 0x1,  // Make groups such as [Scope], [Globals] etc.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FW_EnumWithScopeAlso    = 0x2,  // While walking include the with scope as well.</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FW_AllowLexicalThis     = 0x4,  // Do not filter out Js::PropertyIds::_lexicalThisSlotSymbol</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FW_AllowSuperReference  = 0x8,  // Allow walking of Js::PropertyIds::_superReferenceSymbol and Js::PropertyIds::_superCtorReferenceSymbol</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VariableWalkerBase : public IDiagObjectModelWalkerBase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DiagStackFrame*                                             pFrame;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instance;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JsUtil::List&lt;DebuggerPropertyDisplayInfo*, ArenaAllocator&gt;  *pMembersList;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UIGroupType                                                 groupType;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private: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allowLexicalThis;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allowSuperReference;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VariableWalkerBase(DiagStackFrame* _pFrame, Var _instance, UIGroupType _groupType, bool allowLexicalThis, bool allowSuperReference = false)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pFrame(_pFrame), instance(_instance), pMembersList(nullptr), groupType(_groupType), allowLexicalThis(allowLexicalThis), allowSuperReference(allowSuperReference)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Defined virtual function, should be extended by type of variable scope.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void PopulateMembers() {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 GetObjectAddress(int index) { return nullptr;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GetVarObjectAt(int index);</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IsConstAt(int index);</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IDiagObjectModelWalkerBase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override sealed;</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*FindPropertyAddress(PropertyId propId, bool&amp; isConst)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BOOL GetExceptionObject(int &amp;index, DiagStackFrame* frame, ResolvedObject* pResolvedObject);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bool HasExceptionObject(DiagStackFrame* frame);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BOOL GetReturnedValue(int &amp;index, DiagStackFrame* frame, ResolvedObject* pResolvedObject);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int  GetReturnedValueCount(DiagStackFrame* frame);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#ifdef ENABLE_MUTATION_BREAKPOINT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BOOL GetBreakMutationBreakpointValue(int &amp;index, DiagStackFrame* frame, ResolvedObject* pResolvedObject);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uint GetBreakMutationBreakpointsCount(DiagStackFrame* frame);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#endif</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IsInGroup() const { return (groupType != UIGroupType::UIGroupType_None &amp;&amp; groupType != UIGroupType::UIGroupType_InnerScope);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IsWalkerForCurrentFrame() const { return groupType == UIGroupType::UIGroupType_None;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int GetAdjustedByteCodeOffset() const;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DebuggerPropertyDisplayInfo* AllocateNewPropertyDisplayInfo(PropertyId propertyId, Var value, bool isConst, bool isInDeadZone);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protected: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int GetMemberCount() { return pMembersList ? pMembersList-&gt;Count() : 0;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IsPropertyValid(PropertyId propertyId, RegSlot location, bool *isPropertyInDebuggerScope, bool* isConst, bool* isInDeadZone)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RegSlotVariablesWalker : public VariableWalkerBase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This will be pointing to the inner debugger scope (block/catch)</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DebuggerScope* debuggerScope;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RegSlotVariablesWalker(DiagStackFrame* _pFrame, DebuggerScope *_debuggerScope, UIGroupType _groupType, bool allowSuperReference = false)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VariableWalkerBase(_pFrame, nullptr, _groupType, /* allowLexicalThis */ false, allowSuperReference), debuggerScope(_debuggerScope)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void PopulateMembers()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 GetObjectAddress(int index)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GetVarObjectAt(int index)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private: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IsRegisterValid(PropertyId propertyId, RegSlot registerSlot)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IsRegisterInScope(PropertyId propertyId, RegSlot registerSlot)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GetVarObjectAndRegAt(int index, RegSlot* reg = nullptr);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SlotArrayVariablesWalker : public VariableWalkerBase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SlotArrayVariablesWalker(DiagStackFrame* _pFrame, Var _instance, UIGroupType _groupType, bool allowLexicalThis, bool allowSuperReference = false) : VariableWalkerBase(_pFrame, _instance, _groupType, allowLexicalThis, allowSuperReference)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void PopulateMembers()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 GetObjectAddress(int index)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ScopeSlots GetSlotArray()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*slotArray = (Var *) instance;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Assert(slotArray != nullptr);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return ScopeSlots(slotArray);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ObjectVariablesWalker : public VariableWalkerBase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ObjectVariablesWalker(DiagStackFrame* _pFrame, Var _instance, UIGroupType _groupType, bool allowLexicalThis, bool allowSuperReference = false) : VariableWalkerBase(_pFrame, _instance, _groupType, allowLexicalThis, allowSuperReference)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void PopulateMembers()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 GetObjectAddress(int index)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protected: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AddObjectProperties(int count, Js::RecyclableObject* 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RootObjectVariablesWalker : public ObjectVariablesWalker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RootObjectVariablesWalker(DiagStackFrame* _pFrame, Var _instance, UIGroupType _groupType) : ObjectVariablesWalker(_pFrame, _instance, _groupType, /* allowLexicalThis */ false)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void PopulateMembers()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DiagScopeVariablesWalker sealed : public VariableWalkerBase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Represent catch/with scope objects, (ie. the representation for the diagnostics purposes.)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JsUtil::List&lt;IDiagObjectModelWalkerBase*, ArenaAllocator&gt; *pDiagScopeObjects;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ulong diagScopeVarCount;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scopeIsInitialized;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enumWithScopeAlso;</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DiagScopeVariablesWalker(DiagStackFrame* _pFrame, Var _instance, bool _enumWithScopeAlso)</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VariableWalkerBase(_pFrame, _instance, UIGroupType_InnerScope, /* allowLexicalThis */ false), pDiagScopeObjects(nullptr), diagScopeVarCount(0), scopeIsInitialized(false), enumWithScopeAlso(_enumWithScopeAlso)</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DiagScopeVariablesWalker(DiagStackFrame* _pFrame, Var _instance, IDiagObjectModelWalkerBase* innerWalker);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*FindPropertyAddress(PropertyId propId, bool&amp; isConst)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Display of variable on the locals window</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Also responsible for walking on the current frame and build up chain of scopes.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LocalsWalker sealed : public IDiagObjectModelWalkerBase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friend class RecyclableArgumentsArrayWalker;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DiagStackFrame* pFrame;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JsUtil::List&lt;VariableWalkerBase *, ArenaAllocator&gt; * pVarWalkers; // This includes, current frame, all scopes and globals for a current frame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uint totalLocalsCount;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DWORD frameWalkerFlags;</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true, if user has not defined the 'arguments' in the script, this is used for displaying a fake arguments object and display in the locals window.</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hasUserNotDefinedArguments;</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LocalsWalker(DiagStackFrame* _frame, DWORD _frameWalkerFlags);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{return FALSE;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DWORD GetCurrentFramesLocalsType(DiagStackFrame* frame);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IDiagObjectAddress * FindPropertyAddress(PropertyId propId, bool&amp; isConst)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enumerateGroups will be true for the when fetching from a variable from the expression evaluation.</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IDiagObjectAddress * FindPropertyAddress(PropertyId propId, bool enumerateGroups, bool&amp; isConst);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template &lt;typename FnProcessResolvedObject&gt;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DynamicObject* CreateAndPopulateActivationObject(ScriptContext* scriptContext, FnProcessResolvedObject processResolvedObjectFn)</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Assert(scriptContext);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Js::DynamicObject* activeScopeObject = nullptr;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ulong count = this-&gt;GetChildrenCount();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if (count &gt; 0)</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activeScopeObject = scriptContext-&gt;GetLibrary()-&gt;CreateActivationObject();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for (ulong i = 0; i &lt; count; i++)</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Js::ResolvedObject resolveObject;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if (this-&gt;Get(i, &amp;resolveObject) &amp;&amp; resolveObject.propId != Js::Constants::NoProperty)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if (!activeScopeObject-&gt;HasOwnProperty(resolveObject.propId))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OUTPUT_TRACE(Js::ConsoleScopePhase, L"Adding '%s' property to activeScopeObject\n", resolveObject.scriptContext-&gt;GetPropertyName(resolveObject.propId)-&gt;GetBuffer());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if (resolveObject.IsInDeadZone())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PropertyOperationFlags flags = static_cast&lt;PropertyOperationFlags&gt;(PropertyOperation_SpecialValue | PropertyOperation_AllowUndecl);</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PropertyAttributes attributes = resolveObject.isConst ? PropertyConstDefaults : PropertyLetDefaults;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resolveObject.obj = scriptContext-&gt;GetLibrary()-&gt;GetUndeclBlockVar();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activeScopeObject-&gt;SetPropertyWithAttributes(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resolveObject.propId,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resolveObject.obj,</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attributes, nullptr, flags);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else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activeScopeObject-&gt;SetPropertyWithAttributes(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resolveObject.propId,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JavascriptOperators::BoxStackInstance(resolveObject.obj, scriptContext), //The value escapes, box if necessary.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resolveObject.isConst ? PropertyConstDefaults : PropertyDynamicTypeDefaults,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nullptr);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processResolvedObjectFn(resolveObject);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return activeScopeObject;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private: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CreateArgumentsObject(ResolvedObject* pResolvedObject);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ShouldMakeGroups() const { return frameWalkerFlags &amp; FW_MakeGroups;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ShouldInsertFakeArguments();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ExpandArgumentsObject(IDiagObjectModelDisplay * argumentsDisplay);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LocalsDisplay : public IDiagObjectModelDisplay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DiagStackFrame* pFrame;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LocalsDisplay(DiagStackFrame* _frame);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Name()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Type()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DBGPROP_ATTRIB_FLAGS GetTypeAttribute()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IsLocalsAsRoot() { return TRUE;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DiagObjectModelDisplayType GetType() { return DiagObjectModelDisplayType_LocalsDisplay;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IsLiteralProperty() const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The locals var's addresses.</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A representation of a address when this Var is taken from the slot array.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LocalObjectAddressForSlot : public IDiagObjectAddress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ScopeSlots slotArray;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int slotIndex;</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value;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LocalObjectAddressForSlot(ScopeSlots _pSlotArray, int _slotIndex, Js::Var _value);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GetValue(BOOL fUpdated);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IsInDeadZone()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A representation of a address when this Var is taken from the direct regslot.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LocalObjectAddressForRegSlot : public IDiagObjectAddress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DiagStackFrame* pFrame;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RegSlot regSlot;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value;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LocalObjectAddressForRegSlot(DiagStackFrame* _pFrame, RegSlot _regSlot, Js::Var _value);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GetValue(BOOL fUpdated);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IsInDeadZone()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CatchScopeWalker sealed : public IDiagObjectModelWalkerBase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DiagStackFrame* pFrame;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DebuggerScope * debuggerScope;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CatchScopeWalker(DiagStackFrame* _pFrame, DebuggerScope* _debuggerScope)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pFrame(_pFrame), debuggerScope(_debuggerScope)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IDiagObjectModelWalkerBase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override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*FindPropertyAddress(PropertyId propId, bool&amp; isConst)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private: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FetchValueAndAddress(DebuggerScopeProperty &amp;scopeProperty, _Out_opt_ Var *pValue, _Out_opt_ IDiagObjectAddress ** ppAddress);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Objects</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RecyclableObjectWalker : public IDiagObjectModelWalkerBase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protected: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instance;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originalInstance;             // Remember original instance for prototype walk, because evaluating getters in CallGetter() if __proto__ instance is passed does not work</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JsUtil::List&lt;DebuggerPropertyDisplayInfo *, ArenaAllocator&gt; * pMembersList;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RecyclableArrayWalker * innerArrayObjectWalker;                 // Will be used for array indices on the 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JsUtil::List&lt;IDiagObjectModelWalkerBase *, ArenaAllocator&gt; * fakeGroupObjectWalkerList; // such as [prototype], [Methods] etc.</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InsertItem(Js::RecyclableObject *pOriginalObject, Js::RecyclableObject *pObject, PropertyId propertyId, bool isConst, bool isUnscoped, Js::RecyclableMethodsGroupWalker **ppMethodsGrouptWalker, bool shouldPinProperty = false);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InsertItem(PropertyId propertyId, bool isConst, bool isUnscoped, Var itemObj, Js::RecyclableMethodsGroupWalker **ppMethodsGrouptWalker, bool shouldPinProperty = false);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EnsureFakeGroupObjectWalkerList();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RecyclableObjectWalker(ScriptContext* pContext, Var slot);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RecyclableObjectWalker(ScriptContext* pContext, Var slot, Var originalInstance);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*FindPropertyAddress(PropertyId propertyId, bool&amp; isConst)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Var GetObject(RecyclableObject* originalInstance, RecyclableObject* instance, PropertyId propertyId,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RecyclableObjectAddress : public IDiagObjectAddress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parentObj;</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Js::PropertyId propId;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Js::Var value;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isInDeadZone;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RecyclableObjectAddress(Var parentObj, Js::PropertyId _propId, Js::Var _value, BOOL _isInDeadZone);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IsWritable()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GetValue(BOOL fUpdated);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IsInDeadZone()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RecyclableObjectDisplay : public IDiagObjectModelDisplay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protected: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instance;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originalInstance;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LPCWSTR name;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IDiagObjectAddress* pObjAddress;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DBGPROP_ATTRIB_FLAGS defaultAttributes;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PropertyId propertyId;</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RecyclableObjectDisplay(ResolvedObject* resolvedObject, DBGPROP_ATTRIB_FLAGS defaultAttributes = DBGPROP_ATTRIB_NO_ATTRIB);</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Name()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Type()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SetDefaultTypeAttribute(DBGPROP_ATTRIB_FLAGS attributes) override { defaultAttributes = attributes; return TRUE;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DBGPROP_ATTRIB_FLAGS GetTypeAttribute()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GetVarValue(BOOL fUpdated)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 GetDiagAddress() override { return pObjAddress;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DiagObjectModelDisplayType GetType() { return DiagObjectModelDisplayType_RecyclableObjectDisplay;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IsLiteralProperty()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IsSymbolProperty()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static BOOL GetPropertyWithScriptEnter(RecyclableObject* originalInstance, RecyclableObject* instance, PropertyId propertyId, Var* value,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StringBuilder&lt;ArenaAllocator&gt;* GetStringBuilder();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PropertyId GetPropertyId() const;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Arrays</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RecyclableArrayAddress : public IDiagObjectAddress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protected: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parentArray;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unsigned int index;</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RecyclableArrayAddress(Var parentArray, unsigned int index);</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RecyclableArrayDisplay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protected: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HasChildrenInternal(Js::JavascriptArray* arrayObj);</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RecyclableArrayDisplay(ResolvedObject* resolvedObject);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RecyclableArrayWalker : public RecyclableObjectWalker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protected:</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uint32 indexedItemCount;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JsUtil::List&lt;uint32, ArenaAllocator&gt; * pAbsoluteIndexList;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Just populate the indexes only.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bool fOnlyOwnProperties;</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uint32 RecyclableArrayWalker::GetItemCount(Js::JavascriptArray* arrayObj);</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ES5Array will extend this.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virtual uint32 GetNextDescriptor(uint32 currentDescriptor) { return Js::JavascriptArray::InvalidIndex;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LPCWSTR RecyclableArrayWalker::GetIndexName(uint32 index, StringBuilder&lt;ArenaAllocator&gt;* stringBuilder);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Js::JavascriptArray* GetArrayObject();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RecyclableArrayWalker(ScriptContext* pContext, Var slot, Var originalInstance);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SetOnlyWalkOwnProperties(bool set) { fOnlyOwnProperties = set;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FetchItemAtIndex(Js::JavascriptArray* arrayObj, uint32 index, Var *value);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FetchItemAt(Js::JavascriptArray* arrayObj, uint32 index);</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GetResolvedObject(Js::JavascriptArray* arrayObj, int index, ResolvedObject* pResolvedObject, uint32 * pabsIndex) sealed;</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StringBuilder&lt;ArenaAllocator&gt;* GetBuilder();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Arguments 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RecyclableArgumentsObjectDisplay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LocalsWalker *pLocalsWalker;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RecyclableArgumentsObjectDisplay(ResolvedObject* resolvedObject, LocalsWalker *localsWalker);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RecyclableArgumentsObjectWalker : public RecyclableObjectWalker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LocalsWalker *pLocalsWalker;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RecyclableArgumentsObjectWalker(ScriptContext* pContext, Var instance, LocalsWalker * localsWalker);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RecyclableArgumentsArrayAddress : public IDiagObjectAddress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parentArray;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unsigned int index;</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RecyclableArgumentsArrayAddress(Var parentArray, unsigned int index);</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RecyclableArgumentsArrayWalker : public RecyclableArrayWalker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JsUtil::List&lt;IDiagObjectAddress *, ArenaAllocator&gt; * pFormalsList;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RecyclableArgumentsArrayWalker(ScriptContext* pContext, Var slot, Var originalInstance);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FetchFormalsAddress (LocalsWalker * localsWalker);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Typed array objects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RecyclableTypedArrayAddress : public RecyclableArrayAddress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RecyclableTypedArrayAddress(Var parentArray, unsigned int index);</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RecyclableTypedArrayDisplay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RecyclableTypedArrayDisplay(ResolvedObject* resolvedObject);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RecyclableTypedArrayWalker : public RecyclableArrayWalker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RecyclableTypedArrayWalker(ScriptContext* pContext, Var slot, Var originalInstance);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Pixel array objects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RecyclablePixelArrayAddress : public RecyclableArrayAddress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RecyclablePixelArrayAddress(Var parentArray, unsigned int index);</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RecyclablePixelArrayDisplay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RecyclablePixelArrayDisplay(ResolvedObject* resolvedObject);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RecyclablePixelArrayWalker : public RecyclableArrayWalker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RecyclablePixelArrayWalker(ScriptContext* pContext, Var slot, Var originalInstance);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ES5 array objects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RecyclableES5ArrayAddress : public RecyclableArrayAddress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RecyclableES5ArrayAddress(Var parentArray, unsigned int index);</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RecyclableES5ArrayDisplay : public RecyclableArrayDisplay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RecyclableES5ArrayDisplay(ResolvedObject* resolvedObject);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RecyclableES5ArrayWalker sealed : public RecyclableArrayWalker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RecyclableES5ArrayWalker(ScriptContext* pContext, Var slot, Var originalInstance);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uint32 GetNextDescriptor(uint32 currentDescriptor)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FetchItemAtIndex(Js::JavascriptArray* arrayObj, uint32 index, Var *value)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FetchItemAt(Js::JavascriptArray* arrayObj, uint32 index)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Proto group 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RecyclableProtoObjectWalker : public RecyclableObjectWalker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RecyclableProtoObjectWalker(ScriptContext* pContext, Var slot, Var originalInstance);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*FindPropertyAddress(PropertyId propId, bool&amp; isConst)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RecyclableProtoObjectAddress : public RecyclableObjectAddress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RecyclableProtoObjectAddress(Var _parentObj, Js::PropertyId _propId, Js::Var _value);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Map, Set, and WeakMap group objects</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template &lt;typename TData&gt;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struct RecyclableCollectionObjectWalkerPropertyData</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RecyclableCollectionObjectWalkerPropertyData():key(nullptr), value(nullptr) {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RecyclableCollectionObjectWalkerPropertyData(Var key, Var value):key(key), value(value) {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key;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value;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template&lt;&gt;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struct RecyclableCollectionObjectWalkerPropertyData&lt;JavascriptSet&gt;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RecyclableCollectionObjectWalkerPropertyData():value(nullptr) {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RecyclableCollectionObjectWalkerPropertyData(Var value):value(value) {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value;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template&lt;&gt;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struct RecyclableCollectionObjectWalkerPropertyData&lt;JavascriptWeakSet&gt;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RecyclableCollectionObjectWalkerPropertyData():value(nullptr) {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RecyclableCollectionObjectWalkerPropertyData(Var value):value(value) {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value;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template &lt;typename TData&gt;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RecyclableCollectionObjectWalker : public IDiagObjectModelWalkerBase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instance;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JsUtil::List&lt;RecyclableCollectionObjectWalkerPropertyData&lt;TData&gt;, ArenaAllocator&gt;* propertyList;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const wchar_t* Name();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IDiagObjectModelDisplay* CreateTDataDisplay(ResolvedObject* resolvedObject, int i);</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GetChildren();</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RecyclableCollectionObjectWalker(ScriptContext* scriptContext, Var instance):scriptContext(scriptContext), instance(instance), propertyList(nullptr) {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typedef RecyclableCollectionObjectWalker&lt;JavascriptMap&gt; RecyclableMapObjectWalker;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typedef RecyclableCollectionObjectWalker&lt;JavascriptSet&gt; RecyclableSetObjectWalker;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typedef RecyclableCollectionObjectWalker&lt;JavascriptWeakMap&gt; RecyclableWeakMapObjectWalker;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typedef RecyclableCollectionObjectWalker&lt;JavascriptWeakSet&gt; RecyclableWeakSetObjectWalker;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template &lt;typename TData&gt;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RecyclableCollectionObjectDisplay : public IDiagObjectModelDisplay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const wchar_t* name;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RecyclableCollectionObjectWalker&lt;TData&gt;* 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RecyclableCollectionObjectDisplay(ScriptContext* scriptContext, const wchar_t* name, RecyclableCollectionObjectWalker&lt;TData&gt;* walker) : scriptContext(scriptContext), name(name), walker(walker) {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Name() override { return name;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Type() override { return L"";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 { return walker-&gt;GetChildrenCount() &gt; 0;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SetDefaultTypeAttribute(DBGPROP_ATTRIB_FLAGS attributes) override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DBGPROP_ATTRIB_FLAGS GetTypeAttribute() override { return DBGPROP_ATTRIB_VALUE_READONLY | DBGPROP_ATTRIB_VALUE_IS_FAKE | (HasChildren() ? DBGPROP_ATTRIB_VALUE_IS_EXPANDABLE : 0);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Var GetVarValue(BOOL fUpdated) override { return nullptr;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IDiagObjectAddress * GetDiagAddress() override { return nullptr;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DiagObjectModelDisplayType GetType() { return DiagObjectModelDisplayType_RecyclableCollectionObjectDisplay;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IsLiteralProperty() const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RecyclableKeyValueDisplay : public IDiagObjectModelDisplay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key;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value;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const wchar_t* name;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RecyclableKeyValueDisplay(ScriptContext* scriptContext, Var key, Var value, const wchar_t* name) : scriptContext(scriptContext), key(key), value(value), name(name) {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Name() override { return name;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Type() override { return L"";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 { return TRUE;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Set(Var updateObject) override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DBGPROP_ATTRIB_FLAGS GetTypeAttribute() override { return DBGPROP_ATTRIB_VALUE_IS_EXPANDABLE | DBGPROP_ATTRIB_VALUE_IS_FAKE | DBGPROP_ATTRIB_VALUE_READONLY;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virtual DiagObjectModelDisplayType GetType() { return DiagObjectModelDisplayType_RecyclableKeyValueDisplay;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IsLiteralProperty() const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RecyclableKeyValueWalker : public IDiagObjectModelWalkerBase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ScriptContext* scriptContext;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key;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 value;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RecyclableKeyValueWalker(ScriptContext* scriptContext, Var key, Var value):scriptContext(scriptContext), key(key), value(value) {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 { return 2;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override { return FALSE;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RecyclableProxyObjectDisplay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RecyclableProxyObjectDisplay(ResolvedObject* resolvedObject);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 { return TRUE;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RecyclableProxyObjectWalker : public RecyclableObjectWalker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RecyclableProxyObjectWalker(ScriptContext* pContext, Var instance);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 { return 2;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Methods group 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RecyclableMethodsGroupWalker : public RecyclableObjectWalker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RecyclableMethodsGroupWalker(ScriptContext* pContext, Var slot);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AddItem(Js::PropertyId propertyId, Var obj);</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GetGroupObject(ResolvedObject* pResolvedObject) override;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void Sort();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RecyclableMethodsGroupDisplay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RecyclableMethodsGroupWalker *methodGroupWalker;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RecyclableMethodsGroupDisplay(RecyclableMethodsGroupWalker *_methodGroupWalker, ResolvedObject* resolvedObject);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Type()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DBGPROP_ATTRIB_FLAGS GetTypeAttribute()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lastRenderedPageBreak/>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Scope group 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ScopeVariablesGroupDisplay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VariableWalkerBase *scopeGroupWalker;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ScopeVariablesGroupDisplay(VariableWalkerBase *walker, ResolvedObject* resolvedObject);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Type()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DBGPROP_ATTRIB_FLAGS GetTypeAttribute()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Concrete classes for Globals group object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GlobalsScopeVariablesGroupDisplay sealed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VariableWalkerBase *globalsGroupWalker;</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GlobalsScopeVariablesGroupDisplay(VariableWalkerBase *walker, ResolvedObject* resolvedObject);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Type()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DBGPROP_ATTRIB_FLAGS GetTypeAttribute()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#ifdef ENABLE_MUTATION_BREAKPOINT</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 For Pending Mutation breakpoint</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PendingMutationBreakpointDisplay : public RecyclableObjectDisplay</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MutationType mutationType;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PendingMutationBreakpointDisplay(ResolvedObject* resolvedObject, MutationType mutationType);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LPCWSTR Value(int radix) override { return L"";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HasChildren() override { return TRUE;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WeakArenaReference&lt;IDiagObjectModelWalkerBase&gt;* CreateWalker()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class PendingMutationBreakpointWalker : public RecyclableObjectWalker</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MutationType mutationType;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public:</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PendingMutationBreakpointWalker(ScriptContext* pContext, Var instance, MutationType mutationType);</w:t>
      </w:r>
    </w:p>
    <w:p w:rsidR="008816D3" w:rsidRPr="008816D3" w:rsidRDefault="008816D3" w:rsidP="008816D3">
      <w:pPr>
        <w:pStyle w:val="NoSpacing"/>
        <w:rPr>
          <w:rFonts w:ascii="Consolas" w:hAnsi="Consolas" w:cs="Consolas"/>
          <w:sz w:val="18"/>
          <w:szCs w:val="18"/>
        </w:rPr>
      </w:pP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BOOL Get(int i, ResolvedObject* pResolvedObject)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virtual ulong GetChildrenCount() override;</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 xml:space="preserve">    };</w:t>
      </w:r>
    </w:p>
    <w:p w:rsidR="008816D3" w:rsidRPr="008816D3" w:rsidRDefault="008816D3" w:rsidP="008816D3">
      <w:pPr>
        <w:pStyle w:val="NoSpacing"/>
        <w:rPr>
          <w:rFonts w:ascii="Consolas" w:hAnsi="Consolas" w:cs="Consolas"/>
          <w:sz w:val="18"/>
          <w:szCs w:val="18"/>
        </w:rPr>
      </w:pPr>
      <w:r w:rsidRPr="008816D3">
        <w:rPr>
          <w:rFonts w:ascii="Consolas" w:hAnsi="Consolas" w:cs="Consolas"/>
          <w:sz w:val="18"/>
          <w:szCs w:val="18"/>
        </w:rPr>
        <w:t>#endif</w:t>
      </w:r>
    </w:p>
    <w:p w:rsidR="008816D3" w:rsidRDefault="008816D3" w:rsidP="008816D3">
      <w:pPr>
        <w:pStyle w:val="NoSpacing"/>
        <w:rPr>
          <w:rFonts w:ascii="Consolas" w:hAnsi="Consolas" w:cs="Consolas"/>
          <w:sz w:val="18"/>
          <w:szCs w:val="18"/>
        </w:rPr>
      </w:pPr>
      <w:r w:rsidRPr="008816D3">
        <w:rPr>
          <w:rFonts w:ascii="Consolas" w:hAnsi="Consolas" w:cs="Consolas"/>
          <w:sz w:val="18"/>
          <w:szCs w:val="18"/>
        </w:rPr>
        <w:t>}</w:t>
      </w:r>
    </w:p>
    <w:p w:rsidR="008816D3" w:rsidRDefault="008816D3">
      <w:pPr>
        <w:rPr>
          <w:rFonts w:ascii="Consolas" w:hAnsi="Consolas" w:cs="Consolas"/>
          <w:sz w:val="18"/>
          <w:szCs w:val="18"/>
        </w:rPr>
      </w:pPr>
      <w:r>
        <w:rPr>
          <w:rFonts w:ascii="Consolas" w:hAnsi="Consolas" w:cs="Consolas"/>
          <w:sz w:val="18"/>
          <w:szCs w:val="18"/>
        </w:rPr>
        <w:br w:type="page"/>
      </w:r>
    </w:p>
    <w:p w:rsidR="00723EE8" w:rsidRPr="00723EE8" w:rsidRDefault="00723EE8" w:rsidP="008816D3">
      <w:pPr>
        <w:pStyle w:val="NoSpacing"/>
        <w:rPr>
          <w:rFonts w:ascii="Consolas" w:hAnsi="Consolas" w:cs="Consolas"/>
          <w:sz w:val="18"/>
          <w:szCs w:val="18"/>
        </w:rPr>
      </w:pPr>
      <w:r w:rsidRPr="00723EE8">
        <w:rPr>
          <w:rFonts w:ascii="Consolas" w:hAnsi="Consolas" w:cs="Consolas"/>
          <w:sz w:val="18"/>
          <w:szCs w:val="18"/>
        </w:rPr>
        <w:lastRenderedPageBreak/>
        <w: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Copyright (C) Microsoft. All rights reserved.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Licensed under the MIT license. See LICENSE.txt file in the project root for full license information.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"RuntimeDebugPch.h"</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Parser includes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"CharClassifier.h"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TODO: clean up the need of these regex related header here just for GroupInfo needed in JavascriptRegExpConstructor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"RegexCommon.h"</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Runtime includes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"Library\ObjectPrototypeObject.h"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"Library\JavascriptNumberObject.h"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"Library\BoundFunction.h"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"Library\JavascriptRegExpConstructor.h"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"Library\SameValueComparer.h"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"Library\MapOrSetDataList.h"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"Library\JavascriptProxy.h"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"Library\JavascriptMap.h"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"Library\JavascriptSet.h"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"Library\JavascriptWeakMap.h"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"Library\JavascriptWeakSet.h"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"Library\ArgumentsObject.h"</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"Types\DynamicObjectEnumerator.h"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"Types\DynamicObjectSnapshotEnumerator.h"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"Types\DynamicObjectSnapshotEnumeratorWPCache.h"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"Library\ForInObjectEnumerator.h"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"Library\ES5Array.h"</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Other includes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&lt;shlwapi.h&gt;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#include &lt;strsafe.h&gt;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namespace Js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#define RETURN_VALUE_MAX_NAME   255</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#define PENDING_MUTATION_VALUE_MAX_NAME   255</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Some helper routines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__cdecl ElementsComparer(__in void* context, __in const void* item1, __in const void* item2)</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*scriptContext = (ScriptContext *)context;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DWORD_PTR *p1 = reinterpret_cast&lt;const DWORD_PTR*&gt;(item1);</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DWORD_PTR *p2 = reinterpret_cast&lt;const DWORD_PTR*&gt;(item2);</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 pPVItem1 = (DebuggerPropertyDisplayInfo *)(*p1);</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 pPVItem2 = (DebuggerPropertyDisplayInfo *)(*p2);</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Js::PropertyRecord *propertyRecord1 = scriptContext-&gt;GetPropertyName(pPVItem1-&gt;propId);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Js::PropertyRecord *propertyRecord2 = scriptContext-&gt;GetPropertyName(pPVItem2-&gt;propId);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wchar_t *str1 = propertyRecord1-&gt;GetBuffer();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wchar_t *str2 = propertyRecord2-&gt;GetBuffer();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Do the natural comparison, for example test2 comes before test11.</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StrCmpLogicalW(str1, str2);</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*GetArenaFromContext(ScriptContext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return scriptContext-&gt;GetThreadContext()-&gt;GetDebugManager()-&gt;GetDiagnosticArena()-&gt;Arena();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&lt;class T&gt;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CreateAWalker(ScriptContext * scriptContext, Var instance, Var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pOMWalker = Anew(pRefArena-&gt;Arena(), T, scriptContext, instance,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HeapNew(WeakArenaReference&lt;IDiagObjectModelWalkerBase&gt;,pRefArena, pOMWalker);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ResolvedObject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WeakArenaReference&lt;IDiagObjectModelDisplay&gt;* ResolvedObject::GetObjectDisplay()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AssertMsg(typeId != TypeIds_HostDispatch, "Bad usage of ResolvedObject::GetObjectDisplay");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IDiagObjectModelDisplay* pOMDisplay = (this-&gt;objectDisplay != nullptr) ? this-&gt;objectDisplay : 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Assert(pOMDisplay);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HeapNew(WeakArenaReference&lt;IDiagObjectModelDisplay&gt;, scriptContext-&gt;GetThreadContext()-&gt;GetDebugManager()-&gt;GetDiagnosticArena(), pOMDisplay);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IDiagObjectModelDisplay * ResolvedObject::CreateDisplay()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IDiagObjectModelDisplay* pOMDisplay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(Js::TypedArrayBase::Is(obj))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pOMDisplay = Anew(pRefArena-&gt;Arena(), RecyclableTypedArrayDisplay, this);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(Js::ES5Array::Is(obj))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pOMDisplay = Anew(pRefArena-&gt;Arena(), RecyclableES5ArrayDisplay, this);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(Js::JavascriptArray::Is(obj))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DisableJIT-TODO: Review- is this correct?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#if ENABLE_COPYONACCESS_ARRAY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Make sure any NativeIntArrays are converted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Js::JavascriptLibrary::CheckAndConvertCopyOnAccessNativeIntArray&lt;Var&gt;(obj);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#endif</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pOMDisplay = Anew(pRefArena-&gt;Arena(), RecyclableArrayDisplay, this);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pOMDisplay = Anew(pRefArena-&gt;Arena(), RecyclableObjectDisplay, this);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(this-&gt;isConst || this-&gt;propId == Js::PropertyIds::_superReferenceSymbol || this-&gt;propId == Js::PropertyIds::_superReferenceSymbol)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pOMDisplay-&gt;SetDefaultTypeAttribute(DBGPROP_ATTRIB_VALUE_READONLY);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pOMDisplay;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ResolvedObject::IsInDeadZone() 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this-&gt;obj == scriptContext-&gt;GetLibrary()-&gt;GetDebuggerDeadZoneBlockVariableString();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LocalsDisplay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LocalsDisplay::LocalsDisplay(DiagStackFrame* _frame)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pFrame(_frame)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LocalsDisplay::Name()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L"Locals";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LocalsDisplay::Type()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LocalsDisplay::Value(int radix)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L"Locals";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LocalsDisplay::HasChildren()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Js::JavascriptFunction* func = pFrame-&gt;GetJavascriptFunction();</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FunctionBody* function = func-&gt;GetFunctionBody();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function &amp;&amp; function-&gt;GetLocalsCount()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DBGPROP_ATTRIB_FLAGS LocalsDisplay::GetTypeAttribute()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DBGPROP_ATTRIB_NO_ATTRIB;</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LocalsDisplay::Set(Var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This is the hidden root object for Locals it doesn't get updated.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LocalsDisplay::CreateWalker()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pFrame-&gt;GetScriptContext()-&gt;GetThreadContext()-&gt;GetDebugManager()-&gt;GetDiagnosticArena();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 pOMWalker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BEGIN_JS_RUNTIME_CALL_EX(pFrame-&gt;GetScriptContext(),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IGNORE_STACKWALK_EXCEPTION(scriptContext);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pOMWalker = Anew(pRefArena-&gt;Arena(), LocalsWalker, pFrame, FrameWalkerFlags::FW_MakeGroups);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END_JS_RUNTIME_CALL(scriptContext);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HeapNew(WeakArenaReference&lt;IDiagObjectModelWalkerBase&gt;,pRefArena, pOMWalker);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Variables on the scope or in current function.</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/*static*/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VariableWalkerBase::GetExceptionObject(int &amp;index, DiagStackFrame* frame,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Assert(index &gt;=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(HasExceptionObject(frame))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(index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L"{exception}";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TypeIds_Error;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pResolvedObject-&gt;scriptContext-&gt;GetDebugContext()-&gt;GetProbeContainer()-&gt;GetExceptionObject();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(pResolvedObject-&gt;obj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pResolvedObject-&gt;scriptContext-&gt;GetLibrary()-&gt;GetUndefined();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Adjust the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 -= 1;</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/*static*/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VariableWalkerBase::HasExceptionObject(DiagStackFrame* 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Assert(frame-&gt;GetScriptContext());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frame-&gt;GetScriptContext()-&gt;GetDebugContext()-&gt;GetProbeContainer()-&gt;GetExceptionObject()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/*static*/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VariableWalkerBase::GetReturnedValue(int &amp;index, DiagStackFrame* frame,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Assert(index &gt;=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ReturnedValueList *returnedValueList = frame-&gt;GetScriptContext()-&gt;GetDebugContext()-&gt;GetProbeContainer()-&gt;GetReturnedValueList();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(returnedValueList != nullptr &amp;&amp; returnedValueList-&gt;Count() &gt; 0 &amp;&amp; frame-&gt;IsTopFrame())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(index &lt; returnedValueList-&gt;Count())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DBGPROP_ATTRIB_FLAGS defaultAttributes = DBGPROP_ATTRIB_VALUE_IS_RETURN_VALUE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WCHAR * finalName = AnewArray(GetArenaFromContext(pResolvedObject-&gt;scriptContext), WCHAR, RETURN_VALUE_MAX_NAME);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ReturnedValue * returnValue = returnedValueList-&gt;Item(index);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if (returnValue-&gt;isValueOfReturnStatement)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swprintf_s(finalName, RETURN_VALUE_MAX_NAME, L"[Return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frame-&gt;GetRegValue(Js::FunctionBody::ReturnValueRegSlot);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Anew(frame-&gt;GetArena(), LocalObjectAddressForRegSlot, frame, Js::FunctionBody::ReturnValueRegSlot, 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(returnValue-&gt;calledFunction-&gt;IsScriptFunction())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swprintf_s(finalName, RETURN_VALUE_MAX_NAME, L"[%s returned]", returnValue-&gt;calledFunction-&gt;GetFunctionBody()-&gt;GetDisplayName());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Js::JavascriptString *builtInName = returnValue-&gt;calledFunction-&gt;GetDisplayName();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swprintf_s(finalName, RETURN_VALUE_MAX_NAME, L"[%s returned]", builtInName-&gt;GetSz());</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returnValue-&gt;returnedValue;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defaultAttributes |= DBGPROP_ATTRIB_VALUE_READONLY;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Assert(pResolvedObject-&gt;obj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finalName;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TypeIds_Object;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pResolvedObject-&gt;CreateDisplay();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pResolvedObject-&gt;objectDisplay-&gt;SetDefaultTypeAttribute(defaultAttributes);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Adjust the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 -= returnedValueList-&gt;Count();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/*static*/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VariableWalkerBase::GetReturnedValueCount(DiagStackFrame* 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Assert(frame-&gt;GetScriptContext());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ReturnedValueList *returnedValueList = frame-&gt;GetScriptContext()-&gt;GetDebugContext()-&gt;GetProbeContainer()-&gt;GetReturnedValueList();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returnedValueList != nullptr &amp;&amp; frame-&gt;IsTopFrame() ? returnedValueList-&gt;Count()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#ifdef ENABLE_MUTATION_BREAKPOINT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VariableWalkerBase::GetBreakMutationBreakpointValue(int &amp;index, DiagStackFrame* frame,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Assert(index &gt;=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Js::MutationBreakpoint *mutationBreakpoint = frame-&gt;GetScriptContext()-&gt;GetDebugContext()-&gt;GetProbeContainer()-&gt;GetDebugManager()-&gt;GetActiveMutationBreakpoint();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(mutationBreakpoint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(index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pResolvedObject-&gt;name = L"[Pending Mutation]";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TypeIds_Object;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mutationBreakpoint-&gt;GetMutationObjectVar();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pResolvedObject-&gt;scriptContext-&gt;GetThreadContext()-&gt;GetDebugManager()-&gt;GetDiagnosticArena();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Anew(pRefArena-&gt;Arena(), PendingMutationBreakpointDisplay, pResolvedObject, mutationBreakpoint-&gt;GetBreakMutationType());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pResolvedObject-&gt;objectDisplay-&gt;SetDefaultTypeAttribute(DBGPROP_ATTRIB_VALUE_PENDING_MUTATION | DBGPROP_ATTRIB_VALUE_READONLY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 -= 1; // Adjust the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  VariableWalkerBase::GetBreakMutationBreakpointsCount(DiagStackFrame* 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Assert(frame-&gt;GetScriptContext());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frame-&gt;GetScriptContext()-&gt;GetDebugContext()-&gt;GetProbeContainer()-&gt;GetDebugManager()-&gt;GetActiveMutationBreakpoint() != nullptr ? 1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#endif</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VariableWalkerBase::Get(int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AssertMsg(pResolvedObject, "Bad usage of VariableWalkerBase::Get");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pFrame-&gt;GetScriptContext();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&lt;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(GetMemberCount() &gt;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pMembersList-&gt;Item(i)-&gt;propId;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Assert(pResolvedObject-&gt;propId != Js::Constants::NoProperty);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Assert(!Js::IsInternalPropertyId(pResolvedObject-&gt;propId));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(pResolvedObject-&gt;propId == Js::PropertyIds::_superReferenceSymbol || pResolvedObject-&gt;propId == Js::PropertyIds::_superCtorReferenceSymbol)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L"super";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Js::PropertyRecord* propertyRecord = pResolvedObject-&gt;scriptContext-&gt;GetPropertyName(pResolvedObject-&gt;propId);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propertyRecord-&gt;GetBuffer();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GetVarObjectAt(i);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GetObjectAddress(i);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pResolvedObject-&gt;isConst          = IsConstAt(i);</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VariableWalkerBase::GetVarObjectAt(int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Assert(index &lt; pMembersList-&gt;Count());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pMembersList-&gt;Item(index)-&gt;aVar;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VariableWalkerBase::IsConstAt(int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Assert(index &lt; pMembersList-&gt;Count());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displayInfo = pMembersList-&gt;Item(index);</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Dead zone variables are also displayed as read only.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displayInfo-&gt;IsConst() || displayInfo-&gt;IsInDeadZone();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VariableWalkerBase::GetChildrenCount()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PopulateMembers();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GetMemberCount();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VariableWalkerBase::GetGroupObject(ResolvedObject*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(!IsInGroup()) return FALSE;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This is fake [Methods]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groupType == UIGroupType_Scope ? L"[Scope]" : L"[Globals]";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Js::RecyclableObject::FromVar(instance);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TypeIds_Function;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  // Scope object should not be editable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GetArenaFromContext(pResolvedObject-&gt;scriptContext);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Assert(arena);</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(groupType == UIGroupType_Scope)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Anew(arena, ScopeVariablesGroupDisplay, this,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Anew(arena, GlobalsScopeVariablesGroupDisplay, this,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*VariableWalkerBase::FindPropertyAddress(PropertyId propId, bool&amp;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PopulateMembers();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pMembersList-&gt;Count();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*pair = pMembersList-&gt;Item(i);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Assert(pair);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(pair-&gt;propId == 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 = pair-&gt;IsConst();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GetObjectAddress(i);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Determines if the given property is valid for display in the locals window.</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Cases in which the property is valid are: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1. It is not represented by an internal 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2. It is a var 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3. It is a let/const property in scope and is not in a dead zone (assuming isInDeadZone is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(Determines if the given property is currently in block scope and not in a dead 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VariableWalkerBase::IsPropertyValid(PropertyId propertyId, RegSlot location, bool *isPropertyInDebuggerScope, bool* isConst, bool* isInDeadZone) 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Assert(isPropertyInDebuggerScope);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*isPropertyInDebuggerScope = false;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Default to writable (for the case of vars and internal properties).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 = false;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(!allowLexicalThis &amp;&amp; propertyId == Js::PropertyIds::_lexicalThisSlotSymbol)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(!allowSuperReference &amp;&amp; (propertyId == Js::PropertyIds::_superReferenceSymbol || propertyId == Js::PropertyIds::_superCtorReferenceSymbol))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(Js::IsInternalPropertyId(propertyId))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*pFBody = pFrame-&gt;GetJavascriptFunction()-&gt;GetFunctionBody();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 &amp;&amp; pFBody-&gt;GetScopeObjectChain())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offset = GetAdjustedByteCodeOffset();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(pFBody-&gt;GetScopeObjectChain()-&gt;TryGetDebuggerScopePropertyInfo(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location,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offset,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isPropertyInDebuggerScope,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the register was not found in any scopes, then it's a var and should be in 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!*isPropertyInDebuggerScope;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Gets an adjusted offset for the current bytecode location based on which stack frame we're in.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we're in the top frame (leaf node), then the byte code offset should remain as is, to reflect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the current position of the instruction pointer.  If we're not in the top frame, we need to subtract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1 as the byte code location will be placed at the next statement to be executed at the top 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In the case of block scoping, this is an inaccurate location for viewing variables since the next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statement could be beyond the current block scope.  For inspection, we want to remain in the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current block that the function was called from.</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 An example is this: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function foo() { ... }   // Frame 0 (with breakpoint inside)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function bar() {         // Frame 1</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let a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foo(); // &lt;-- Inspecting here, foo is already evaluated.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foo(); // &lt;-- Byte code offset is now here, so we need to -1 to get back in the block 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VariableWalkerBase::GetAdjustedByteCodeOffset() 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offset = pFrame-&gt;GetByteCodeOffset();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(!pFrame-&gt;IsTopFrame() &amp;&amp; pFrame-&gt;IsInterpreterFrame())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Native frames are already adjusted so just need to adjust interpreted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frames that are not the top 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--offset;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offset;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Allocates and returns a property display 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VariableWalkerBase::AllocateNewPropertyDisplayInfo(PropertyId propertyId, Var value, bool isConst, bool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Assert(isInDeadZone || !pFrame-&gt;GetScriptContext()-&gt;IsUndeclBlockVar(value));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DWORD flags = DebuggerPropertyDisplayInfoFlags_None;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flags |= isConst ? DebuggerPropertyDisplayInfoFlags_Const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flags |= isInDeadZone ? DebuggerPropertyDisplayInfoFlags_InDeadZone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pFrame-&gt;GetArena();</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 = pFrame-&gt;GetScriptContext()-&gt;GetLibrary()-&gt;GetDebuggerDeadZoneBlockVariableString();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Anew(arena, DebuggerPropertyDisplayInfo, propertyId, value, flags);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Slot array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SlotArrayVariablesWalker::PopulateMembers()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 == nullptr &amp;&amp; instance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pFrame-&gt;GetArena();</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ScopeSlots slotArray = GetSlotArray();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(slotArray.IsFunctionScopeSlotArray())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*pFBody = slotArray.GetFunctionBody();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(pFBody-&gt;GetPropertyIdsForScopeSlotArray()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 slotArrayCount = slotArray.GetCount();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 = JsUtil::List&lt;DebuggerPropertyDisplayInfo *, ArenaAllocator&gt;::New(arena, slotArrayCount);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(ulong i = 0; i &lt; slotArrayCount;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 propertyId = pFBody-&gt;GetPropertyIdsForScopeSlotArray()[i];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isPropertyInDebuggerScope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bool isInDeadZone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(propertyId != Js::Constants::NoProperty &amp;&amp; IsPropertyValid(propertyId, i, &amp;isPropertyInDebuggerScope, &amp;isConst, &amp;isInDeadZone))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slotArray.Get(i);</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(pFrame-&gt;GetScriptContext()-&gt;IsUndeclBlockVar(value))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*pair = AllocateNewPropertyDisplayInfo(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Assert(pair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pMembersList-&gt;Add(pair);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DebuggerScope* debuggerScope = slotArray.GetDebuggerScope();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AssertMsg(debuggerScope, "Slot array debugger scope is missing but should be created.");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 = JsUtil::List&lt;DebuggerPropertyDisplayInfo *, ArenaAllocator&gt;::New(arena);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(debuggerScope-&gt;HasProperties())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debuggerScope-&gt;scopeProperties-&gt;Map([&amp;] (int i, Js::DebuggerScopeProperty&amp; scopeProperty)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slotArray.Get(scopeProperty.location);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 = scopeProperty.IsConst();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isInDeadZone = false;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(pFrame-&gt;GetScriptContext()-&gt;IsUndeclBlockVar(value))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*pair = AllocateNewPropertyDisplayInfo(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scopeProperty.propId,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Assert(pair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pMembersList-&gt;Add(pair);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SlotArrayVariablesWalker::GetObjectAddress(int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Assert(index &lt; pMembersList-&gt;Count());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ScopeSlots slotArray = GetSlotArray();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Anew(pFrame-&gt;GetArena(), LocalObjectAddressForSlot, slotArray, index, pMembersList-&gt;Item(index)-&gt;aVar);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Regslot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RegSlotVariablesWalker::PopulateMembers()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if (pMembersList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*pFBody = pFrame-&gt;GetJavascriptFunction()-&gt;GetFunctionBody();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pFrame-&gt;GetArena();</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PropertyIdOnRegSlotsContainer *propIdContainer = pFBody-&gt;GetPropertyIdOnRegSlotsContainer();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this container can be nullptr if there is no locals in current 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(propIdContainer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 = JsUtil::List&lt;DebuggerPropertyDisplayInfo *, ArenaAllocator&gt;::New(arena);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(uint i = 0; i &lt; propIdContainer-&gt;length;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RegSlot reg;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propIdContainer-&gt;FetchItemAt(i, pFBody, &amp;propertyId, &amp;reg);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shouldInsert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isInDeadZone = false;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(this-&gt;debuggerScope)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DebuggerScopeProperty debuggerScopeProperty;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(this-&gt;debuggerScope-&gt;TryGetValidProperty(propertyId, reg, GetAdjustedByteCodeOffset(), &amp;debuggerScopeProperty, &amp;isInDeadZone))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 = debuggerScopeProperty.IsConst();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shouldInsert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isPropertyInDebuggerScope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shouldInsert = IsPropertyValid(propertyId, reg, &amp;isPropertyInDebuggerScope, &amp;isConst, &amp;isInDeadZone) &amp;&amp; !isPropertyInDebuggerScope;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(shouldInsert)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pFrame-&gt;GetRegValue(reg);</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the user didn't supply an arguments object, a fake one will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be created when evaluating LocalsWalker::ShouldInsertFakeArguments().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(!(propertyId == PropertyIds::arguments &amp;&amp; value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(pFrame-&gt;GetScriptContext()-&gt;IsUndeclBlockVar(value))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*info = AllocateNewPropertyDisplayInfo(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(Var)reg,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Assert(info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pMembersList-&gt;Add(info);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RegSlotVariablesWalker::GetVarObjectAndRegAt(int index, RegSlot* reg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Assert(index &lt; pMembersList-&gt;Count());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returnedVar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RegSlot returnedReg = Js::Constants::NoRegister;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displayInfo = pMembersList-&gt;Item(index);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(displayInfo-&gt;IsInDeadZone())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The uninitialized string is already set in the var for the dead zone 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Assert(JavascriptString::Is(displayInfo-&gt;aVar));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returnedVar = displayInfo-&gt;aVar;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returnedReg = ::Math::PointerCastToIntegral&lt;RegSlot&gt;(displayInfo-&gt;aVar);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returnedVar = pFrame-&gt;GetRegValue(returnedReg);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(reg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*reg = returnedReg;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AssertMsg(returnedVar, "Var should be replaced with the dead zone string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returnedVar;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RegSlotVariablesWalker::GetVarObjectAt(int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GetVarObjectAndRegAt(index);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RegSlotVariablesWalker::GetObjectAddress(int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RegSlot reg = Js::Constants::NoRegister;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obj = GetVarObjectAndRegAt(index, &amp;reg);</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Anew(pFrame-&gt;GetArena(), LocalObjectAddressForRegSlot, pFrame, reg, 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For an activation 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ObjectVariablesWalker::PopulateMembers()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 == nullptr &amp;&amp; instance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 scriptContext = pFrame-&gt;GetScriptContext();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GetArenaFromContext(scriptContext);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Assert(Js::RecyclableObject::Is(instance));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object = Js::RecyclableObject::FromVar(instance);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Assert(JavascriptOperators::IsObject(object));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count = object-&gt;GetPropertyCount();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 = JsUtil::List&lt;DebuggerPropertyDisplayInfo *, ArenaAllocator&gt;::New(arena, 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AddObjectProperties(count,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ObjectVariablesWalker::AddObjectProperties(int count, Js::RecyclableObject*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 scriptContext = pFrame-&gt;GetScriptContext();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For the scopes and locals only enumerable properties will be shown.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 propertyId = object-&gt;GetPropertyId((PropertyIndex)i);</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isPropertyInDebuggerScope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isInDeadZone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(propertyId != Js::Constants::NoProperty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&amp;&amp; IsPropertyValid(propertyId, Js::Constants::NoRegister, &amp;isPropertyInDebuggerScope, &amp;isConst, &amp;isInDeadZone)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&amp;&amp; object-&gt;IsEnumerable(propertyId))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itemObj = RecyclableObjectWalker::GetObject(object, object, propertyId,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(itemObj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itemObj = scriptContext-&gt;GetLibrary()-&gt;GetUndefined();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AssertMsg(!RootObjectBase::Is(object) || !isConst, "root object shouldn't produce const properties through IsPropertyValid");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*info = AllocateNewPropertyDisplayInfo(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itemObj,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pMembersList-&gt;Add(info);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ObjectVariablesWalker::GetObjectAddress(int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Assert(index &lt; pMembersList-&gt;Count());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info = pMembersList-&gt;Item(index);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Anew(pFrame-&gt;GetArena(), RecyclableObjectAddress, instance, info-&gt;propId, info-&gt;aVar, info-&gt;IsInDeadZone() ? TRUE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For root access on the Global object (adds let/const variables before properties)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RootObjectVariablesWalker::PopulateMembers()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 == nullptr &amp;&amp; instance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 scriptContext = pFrame-&gt;GetScriptContext();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GetArenaFromContext(scriptContext);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Assert(Js::RootObjectBase::Is(instance));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Js::RootObjectBase* object = Js::RootObjectBase::FromVar(instance);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count = object-&gt;GetPropertyCount();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 = JsUtil::List&lt;DebuggerPropertyDisplayInfo *, ArenaAllocator&gt;::New(arena, 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Add let/const globals first so that they take precedence over the global properties.  Then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VariableWalkerBase::FindPropertyAddress will correctly find let/const globals that shadow</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global properties of the same 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object-&gt;MapLetConstGlobals([&amp;](const PropertyRecord* propertyRecord, Var value, bool isConst)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(!scriptContext-&gt;IsUndeclBlockVar(value))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Let/const are always enumerable and valid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*info = AllocateNewPropertyDisplayInfo(propertyRecord-&gt;GetPropertyId(), value, isConst, false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pMembersList-&gt;Add(info);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AddObjectProperties(count,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DiagScopeVariablesWalker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DiagScopeVariablesWalker::DiagScopeVariablesWalker(DiagStackFrame* _pFrame, Var _instance, IDiagObjectModelWalkerBase* innerWalker)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VariableWalkerBase(_pFrame, _instance, UIGroupType_InnerScope, /* allowLexicalThis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 scriptContext = _pFrame-&gt;GetScriptContext();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pDiagScopeObjects = JsUtil::List&lt;IDiagObjectModelWalkerBase *, ArenaAllocator&gt;::New(arena);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pDiagScopeObjects-&gt;Add(innerWalker);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diagScopeVarCount = innerWalker-&gt;GetChildrenCount();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scopeIsInitialized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DiagScopeVariablesWalker::GetChildrenCount()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(scopeIsInitialized)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diagScopeVarCount;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*pFBody = pFrame-&gt;GetJavascriptFunction()-&gt;GetFunctionBody();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(pFBody-&gt;GetScopeObjectChain())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bytecodeOffset = GetAdjustedByteCodeOffset();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 scriptContext = pFrame-&gt;GetScriptContext();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pDiagScopeObjects = JsUtil::List&lt;IDiagObjectModelWalkerBase *, ArenaAllocator&gt;::New(arena);</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Look for catch/with/block scopes which encompass current offset (skip block scopes as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they are only used for lookup within the RegSlotVariablesWalker).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Go the reverse way so that we find the innermost scope first;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Js::ScopeObjectChain * pScopeObjectChain = pFBody-&gt;GetScopeObjectChain();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pScopeObjectChain-&gt;pScopeChain-&gt;Count() - 1 ; i &gt;= 0;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Js::DebuggerScope *debuggerScope = pScopeObjectChain-&gt;pScopeChain-&gt;Item(i);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isScopeInRange = debuggerScope-&gt;IsOffsetInScope(bytecodeOffset);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(isScopeInRange &amp;&amp; (debuggerScope-&gt;IsOwnScope() || debuggerScope-&gt;scopeType == DiagBlockScopeDirect))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switch (debuggerScope-&gt;scopeType)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DiagWithScope: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(enumWithScopeAlso)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RecyclableObjectWalker* recylableObjectWalker = Anew(arena, RecyclableObjectWalker,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(Var)pFrame-&gt;GetRegValue(debuggerScope-&gt;GetLocation(),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pDiagScopeObjects-&gt;Add(recylableObjectWalker);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diagScopeVarCount += recylableObjectWalker-&gt;GetChildrenCount();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DiagCatchScopeDirect: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DiagCatchScopeInObject: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CatchScopeWalker* catchScopeWalker = Anew(arena, CatchScopeWalker, pFrame, debuggerScope);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pDiagScopeObjects-&gt;Add(catchScopeWalker);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diagScopeVarCount += catchScopeWalker-&gt;GetChildrenCount();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case DiagCatchScopeInSlot: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DiagBlockScopeInSlot: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SlotArrayVariablesWalker* blockScopeWalker = Anew(arena, SlotArrayVariablesWalker, 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(Var)pFrame-&gt;GetInnerScopeFromRegSlot(debuggerScope-&gt;GetLocation()), UIGroupType_InnerScope, /* allowLexicalThis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pDiagScopeObjects-&gt;Add(blockScopeWalker);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diagScopeVarCount += blockScopeWalker-&gt;GetChildrenCount();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DiagBlockScopeDirect: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RegSlotVariablesWalker *pObjWalker = Anew(arena, RegSlotVariablesWalker, pFrame, debuggerScope, UIGroupType_InnerScope);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pDiagScopeObjects-&gt;Add(pObjWalker);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diagScopeVarCount += pObjWalker-&gt;GetChildrenCount();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DiagBlockScopeInObject: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ObjectVariablesWalker* objectVariablesWalker = Anew(arena, ObjectVariablesWalker, pFrame, pFrame-&gt;GetInnerScopeFromRegSlot(debuggerScope-&gt;GetLocation()), UIGroupType_InnerScope, /* allowLexicalThis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pDiagScopeObjects-&gt;Add(objectVariablesWalker);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diagScopeVarCount += objectVariablesWalker-&gt;GetChildrenCount();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default: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scopeIsInitialized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diagScopeVarCount;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DiagScopeVariablesWalker::Get(int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&gt;= 0 &amp;&amp; i &lt; (int)diagScopeVarCount)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j = 0; j &lt; pDiagScopeObjects-&gt;Count(); 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*pObjWalker = pDiagScopeObjects-&gt;Item(j);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&lt; (int)pObjWalker-&gt;GetChildrenCount())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pObjWalker-&gt;Get(i,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 -= (int)pObjWalker-&gt;GetChildrenCount();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 &gt;=0);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DiagScopeVariablesWalker::FindPropertyAddress(PropertyId propId, bool&amp;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address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Ensure that children are fetched.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GetChildrenCount();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(pDiagScopeObjects)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j = 0; j &lt; pDiagScopeObjects-&gt;Count(); 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IDiagObjectModelWalkerBase *pObjWalker = pDiagScopeObjects-&gt;Item(j);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Assert(pObjWalker);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address = pObjWalker-&gt;FindPropertyAddress(propId,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Locals 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LocalsWalker::LocalsWalker(DiagStackFrame* _frame, DWORD _frameWalkerFlags)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pFrame(_frame), frameWalkerFlags(_frameWalkerFlags), pVarWalkers(nullptr), totalLocalsCount(0), hasUserNotDefinedArguments(false)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*pFBody = pFrame-&gt;GetJavascriptFunction()-&gt;GetFunctionBody();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 &amp;&amp; !pFBody-&gt;GetUtf8SourceInfo()-&gt;GetIsLibraryCode())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Allocate the container of all walkers.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pFrame-&gt;GetArena();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 = JsUtil::List&lt;VariableWalkerBase *, ArenaAllocator&gt;::New(arena);</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VariableWalkerBase *pVarWalker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Top most function will have one of these regslot, slotarray or activation 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FrameDisplay * pDisplay = pFrame-&gt;GetFrameDisplay();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 scopeCount = (uint)(pDisplay ? pDisplay-&gt;GetLength()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 nextStartIndex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Add the catch/with/block expression scope objects.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(pFBody-&gt;GetScopeObjectChain())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pVarWalkers-&gt;Add(Anew(arena, DiagScopeVariablesWalker, pFrame, nullptr, !!(frameWalkerFlags &amp; FrameWalkerFlags::FW_EnumWithScopeAlso)));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In the eval function, we will not show global items directly, instead they should go as a group node.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shouldAddGlobalItemsDirectly = pFBody-&gt;GetIsGlobalFunc() &amp;&amp; !pFBody-&gt;IsEval();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(shouldAddGlobalItemsDirectly)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Global properties will be enumerated using RootObjectVariablesWalker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pVarWalkers-&gt;Add(Anew(arena, RootObjectVariablesWalker, pFrame, pFrame-&gt;GetRootObject(), UIGroupType_None));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DWORD localsType = GetCurrentFramesLocalsType(pFrame);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(localsType &amp; FramesLocalType::LocalType_Reg)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pVarWalkers-&gt;Add(Anew(arena, RegSlotVariablesWalker, pFrame, nullptr /*not debugger scope*/, UIGroupType_None, !!(frameWalkerFlags &amp; FrameWalkerFlags::FW_AllowSuperReference)));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(localsType &amp; FramesLocalType::LocalType_InObject)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Assert(scopeCount &gt;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 = Anew(arena, ObjectVariablesWalker, pFrame, pDisplay-&gt;GetItem(nextStartIndex++), UIGroupType_None, !!(frameWalkerFlags &amp; FrameWalkerFlags::FW_AllowLexicalThis), !!(frameWalkerFlags &amp; FrameWalkerFlags::FW_AllowSuperReference));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(localsType &amp; FramesLocalType::LocalType_InSlot)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Assert(scopeCount &gt;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 = Anew(arena, SlotArrayVariablesWalker, pFrame, (Js::Var *)pDisplay-&gt;GetItem(nextStartIndex++), UIGroupType_None, !!(frameWalkerFlags &amp; FrameWalkerFlags::FW_AllowLexicalThis), !!(frameWalkerFlags &amp; FrameWalkerFlags::FW_AllowSuperReference));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(scopeCount &gt; 0 &amp;&amp; pFBody-&gt;GetFrameDisplayRegister()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Assert((Var)pDisplay-&gt;GetItem(0) == pFrame-&gt;GetScriptContext()-&gt;GetLibrary()-&gt;GetNull());</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 dummy scope with nullptr register is created. Skip this.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nextStartIndex++;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(pVarWalker)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pVarWalkers-&gt;Add(pVarWalker);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Js::Var nullVar = pFrame-&gt;GetScriptContext()-&gt;GetLibrary()-&gt;GetNull();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(uint i = nextStartIndex; i &lt; (uint)scopeCount;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currentScopeObject = pDisplay-&gt;GetItem(i);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(currentScopeObject != nullptr &amp;&amp; currentScopeObject != nullVar) // Skip nullptr (dummy 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ScopeType scopeType = FrameDisplay::GetScopeType(currentScopeObject);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switch(scopeType)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ScopeType_ActivationObject: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 = Anew(arena, ObjectVariablesWalker, pFrame, currentScopeObject, UIGroupType_Scope, !!(frameWalkerFlags &amp; FrameWalkerFlags::FW_AllowLexicalThis), !!(frameWalkerFlags &amp; FrameWalkerFlags::FW_AllowSuperReference));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pVarWalkers-&gt;Add(pVarWalker);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ScopeType_SlotArray: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 = Anew(arena, SlotArrayVariablesWalker, pFrame, currentScopeObject, UIGroupType_Scope, !!(frameWalkerFlags &amp; FrameWalkerFlags::FW_AllowLexicalThis), !!(frameWalkerFlags &amp; FrameWalkerFlags::FW_AllowSuperReference));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pVarWalkers-&gt;Add(pVarWalker);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ScopeType_WithScope: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(frameWalkerFlags &amp; FrameWalkerFlags::FW_EnumWithScopeAlso) == FrameWalkerFlags::FW_EnumWithScopeAlso)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RecyclableObjectWalker* withScopeWalker = Anew(arena, RecyclableObjectWalker, pFrame-&gt;GetScriptContext(), currentScopeObject);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 = Anew(arena, DiagScopeVariablesWalker, pFrame, currentScopeObject, withScopeWalker);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pVarWalkers-&gt;Add(pVarWalker);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default: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No need to add global properties if this is a global function, as it is already done above.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(!shouldAddGlobalItemsDirectly)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 = Anew(arena, RootObjectVariablesWalker, pFrame, pFrame-&gt;GetRootObject(),  UIGroupType_Globals);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pVarWalkers-&gt;Add(pVarWalker);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BOOL LocalsWalker::CreateArgumentsObject(ResolvedObject*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Assert(hasUserNotDefinedArguments);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Js::PropertyIds::arguments;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TypeIds_Arguments;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*pFBody = pFrame-&gt;GetJavascriptFunction()-&gt;GetFunctionBody();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Assert(pFBody);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pFrame-&gt;GetArgumentsObject();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(pResolvedObject-&gt;obj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pFrame-&gt;CreateHeapArguments();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Anew(pFrame-&gt;GetArena(), RecyclableArgumentsObjectDisplay, pResolvedObject, this);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ExpandArgumentsObject(pResolvedObject-&gt;objectDisplay);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Anew(GetArenaFromContext(pResolvedObject-&gt;scriptContext),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pResolvedObject-&gt;scriptContext-&gt;GetGlobalObject(),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Js::PropertyIds::arguments,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false /*isInDeadZone*/);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LocalsWalker::Get(int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&gt;= (int)totalLocalsCount)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pFrame-&gt;GetScriptContext();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(VariableWalkerBase::GetExceptionObject(i, pFrame,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#ifdef ENABLE_MUTATION_BREAKPOINT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Pending mutation display should be before any return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(VariableWalkerBase::GetBreakMutationBreakpointValue(i, pFrame,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#endif</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(VariableWalkerBase::GetReturnedValue(i, pFrame,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(hasUserNotDefinedArguments)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CreateArgumentsObject(pResolvedObject);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(!pVarWalkers || pVarWalkers-&gt;Count()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In the case of not making groups, all variables will be arranged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as one long list in the locals window.</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(!ShouldMakeGroups())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j = 0; j &lt; pVarWalkers-&gt;Count(); 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count = pVarWalkers-&gt;Item(j)-&gt;GetChildrenCount();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&lt; 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pVarWalkers-&gt;Item(j)-&gt;Get(i,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 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startScopeIndex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Need to determine what range of local variables we're in for the requested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Non-grouped local variables are organized with reg slot coming first, then followed by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scope slot/activation object variables. Catch and with variables follow next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and group variables are stored last which come from upper scopes that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are accessed in this function (those passed down as part of a closure).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Note that all/any/none of these walkers may be present.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Example variable layout: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[0-2] - Reg slot vars.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[3-4] - Scope slot array vars.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[5-8] - Global vars (stored on the global object as properties).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j = 0; j &lt; pVarWalkers-&gt;Count(); ++j)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VariableWalkerBase *variableWalker = pVarWalkers-&gt;Item(j);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(!variableWalker-&gt;IsInGroup())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count = variableWalker-&gt;GetChildrenCount();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&lt; 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variableWalker-&gt;Get(i,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 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startScopeIndex++;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We've finished with all walkers for the current locals level so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break out in order to handle the groups.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Handle groups.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 + startScopeIndex) &lt; pVarWalkers-&gt;Count());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VariableWalkerBase *variableWalker = pVarWalkers-&gt;Item(i + startScopeIndex);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variableWalker-&gt;GetGroupObject(pResolvedObject);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LocalsWalker::ShouldInsertFakeArguments()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JavascriptFunction* func = pFrame-&gt;GetJavascriptFunction();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(func-&gt;IsScriptFunction()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&amp;&amp; !func-&gt;GetFunctionBody()-&gt;GetUtf8SourceInfo()-&gt;GetIsLibraryCode()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&amp;&amp; !func-&gt;GetFunctionBody()-&gt;GetIsGlobalFunc())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hasUserNotDefinedArguments  = (nullptr == FindPropertyAddress(PropertyIds::arguments, false /*walkers on the current frame*/,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hasUserNotDefinedArguments;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LocalsWalker::GetChildrenCount()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(totalLocalsCount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(pVarWalkers)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groupWalkersStartIndex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pVarWalkers-&gt;Count();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VariableWalkerBase* variableWalker = pVarWalkers-&gt;Item(i);</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In the case of making groups, we want to include any variables that aren't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part of a group as part of the local variable 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(!ShouldMakeGroups() || !variableWalker-&gt;IsInGroup())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++groupWalkersStartIndex;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totalLocalsCount += variableWalker-&gt;GetChildrenCount();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Add on the number of groups to display in locals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(group walkers come after function local walkers).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totalLocalsCount += (pVarWalkers-&gt;Count() - groupWalkersStartIndex);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(VariableWalkerBase::HasExceptionObject(pFrame))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totalLocalsCount++;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#ifdef ENABLE_MUTATION_BREAKPOINT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totalLocalsCount += VariableWalkerBase::GetBreakMutationBreakpointsCount(pFrame);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#endif</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totalLocalsCount += VariableWalkerBase::GetReturnedValueCount(pFrame);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Check if needed to add fake 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(ShouldInsertFakeArguments())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In this case we need to create arguments object explicitly.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totalLocalsCount++;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totalLocalsCount;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/*static*/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DWORD LocalsWalker::GetCurrentFramesLocalsType(DiagStackFrame* 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Assert(frame);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FunctionBody *pFBody = frame-&gt;GetJavascriptFunction()-&gt;GetFunctionBody();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Assert(pFBody);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DWORD localType = FramesLocalType::LocalType_None;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(pFBody-&gt;GetFrameDisplayRegister()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(pFBody-&gt;GetObjectRegister()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current scope is activation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localType = FramesLocalType::LocalType_InObject;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(pFBody-&gt;scopeSlotArraySize &gt;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localType = FramesLocalType::LocalType_InSlot;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(pFBody-&gt;GetPropertyIdOnRegSlotsContainer() &amp;&amp; pFBody-&gt;GetPropertyIdOnRegSlotsContainer()-&gt;length &gt;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localType |= FramesLocalType::LocalType_Reg;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localType;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LocalsWalker::FindPropertyAddress(PropertyId propId, bool&amp;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FindPropertyAddress(propId, true,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LocalsWalker::FindPropertyAddress(PropertyId propId, bool enumerateGroups, bool&amp;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(propId == PropertyIds::arguments &amp;&amp; hasUserNotDefinedArguments)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ResolvedObject resolveObject;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resolveObject.scriptContext = pFrame-&gt;GetScriptContext();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(CreateArgumentsObject(&amp;resolveObject))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resolveObject.address;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(pVarWalkers)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pVarWalkers-&gt;Count();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VariableWalkerBase *pVarWalker = pVarWalkers-&gt;Item(i);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(!enumerateGroups &amp;&amp; !pVarWalker-&gt;IsWalkerForCurrentFrame())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continue;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*address = pVarWalkers-&gt;Item(i)-&gt;FindPropertyAddress(propId,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LocalsWalker::ExpandArgumentsObject(IDiagObjectModelDisplay * argumentsDisplay)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Assert(argumentsDisplay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WeakArenaReference&lt;Js::IDiagObjectModelWalkerBase&gt;* argumentsObjectWalkerRef = argumentsDisplay-&gt;CreateWalker();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Assert(argumentsObjectWalkerRef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 walker = argumentsObjectWalkerRef-&gt;GetStrongReference();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count = (int)walker-&gt;GetChildrenCount();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Js::ResolvedObject tempResolvedObj;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walker-&gt;Get(i, &amp;tempResolvedObj);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argumentsObjectWalkerRef-&gt;ReleaseStrongReference();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HeapDelete(argumentsObjectWalkerRef);</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LocalObjectAddressForSlot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LocalObjectAddressForSlot::LocalObjectAddressForSlot(ScopeSlots _pSlotArray, int _slotIndex, Js::Var _value)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slotArray(_pSlotArray),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slotIndex(_slotIndex),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value(_value)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LocalObjectAddressForSlot::Set(Var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AssertMsg(FALSE, "Should not be able to set the value of a slot in a dead 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slotArray.Set(slotIndex,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LocalObjectAddressForSlot::GetValue(BOOL fUpdated)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(!fUpdated ||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#if DBG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we're in a dead zone, the value will be the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[Uninitialized block variable] 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Assert(JavascriptString::Is(value));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#endif // DBG</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slotArray.Get(slotIndex);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LocalObjectAddressForSlot::IsInDeadZone() 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slotArray.Get(slotIndex);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(!RecyclableObject::Is(value))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 obj = RecyclableObject::FromVar(value);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scriptContext = obj-&gt;GetScriptContext();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return scriptContext-&gt;IsUndeclBlockVar(obj) ? TRUE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LocalObjectAddressForSlot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LocalObjectAddressForRegSlot::LocalObjectAddressForRegSlot(DiagStackFrame* _pFrame, RegSlot _regSlot, Js::Var _value)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pFrame(_pFrame),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regSlot(_regSlot),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value(_value)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LocalObjectAddressForRegSlot::IsInDeadZone() 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regSlot == Js::Constants::NoRegister;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LocalObjectAddressForRegSlot::Set(Var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Assert(pFrame);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AssertMsg(FALSE, "Should not be able to set the value of a register in a dead 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pFrame-&gt;SetRegValue(regSlot, updateObject);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LocalObjectAddressForRegSlot::GetValue(BOOL fUpdated)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(!fUpdated ||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#if DBG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we're in a dead zone, the value will be the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[Uninitialized block variable] 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Assert(JavascriptString::Is(value));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#endif // DBG</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pFrame-&gt;GetRegValue(regSlot);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CatchScopeWalker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CatchScopeWalker::Get(int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pFrame-&gt;GetScriptContext();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 &lt; (int)GetChildrenCount());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Js::DebuggerScopeProperty scopeProperty = debuggerScope-&gt;scopeProperties-&gt;Item(i);</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scopeProperty.propId;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Js::PropertyRecord* propertyRecord = pResolvedObject-&gt;scriptContext-&gt;GetPropertyName(pResolvedObject-&gt;propId);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TODO: If this is a symbol-keyed property, we should indicate that in the name - "Symbol (description)"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propertyRecord-&gt;GetBuffer();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FetchValueAndAddress(scopeProperty, &amp;pResolvedObject-&gt;obj, &amp;pResolvedObject-&gt;address);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Anew(pFrame-&gt;GetArena(), RecyclableObjectDisplay, pResolvedObject);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CatchScopeWalker::GetChildrenCount()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debuggerScope-&gt;scopeProperties-&gt;Count();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CatchScopeWalker::FetchValueAndAddress(DebuggerScopeProperty &amp;scopeProperty, _Out_opt_ Var *pValue, _Out_opt_ IDiagObjectAddress ** ppAddress)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Assert(pValue != nullptr || ppAddress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pFrame-&gt;GetArena();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outValue;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pAddress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scriptContext = pFrame-&gt;GetScriptContext();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(debuggerScope-&gt;scopeType == Js::DiagCatchScopeInObject)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obj = pFrame-&gt;GetInnerScopeFromRegSlot(debuggerScope-&gt;GetLocation());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Assert(RecyclableObject::Is(obj));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outValue = RecyclableObjectWalker::GetObject(RecyclableObject::FromVar(obj), RecyclableObject::FromVar(obj), scopeProperty.propId,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isInDeadZone = scriptContext-&gt;IsUndeclBlockVar(outValue);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outValue = scriptContext-&gt;GetLibrary()-&gt;GetDebuggerDeadZoneBlockVariableString();</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pAddress = Anew(arena, RecyclableObjectAddress, obj, scopeProperty.propId, outValue,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outValue = pFrame-&gt;GetRegValue(scopeProperty.location);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isInDeadZone = scriptContext-&gt;IsUndeclBlockVar(outValue);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outValue = scriptContext-&gt;GetLibrary()-&gt;GetDebuggerDeadZoneBlockVariableString();</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pAddress = Anew(arena, LocalObjectAddressForRegSlot, pFrame, scopeProperty.location, outValue);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*pValue = outValue;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(ppAddress)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*ppAddress = pAddress;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*CatchScopeWalker::FindPropertyAddress(PropertyId _propId, bool&amp;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 properties = debuggerScope-&gt;scopeProperties;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properties-&gt;Count();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(properties-&gt;Item(i).propId == _propId)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FetchValueAndAddress(properties-&gt;Item(i), nullptr, &amp;address);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RecyclableObjectAddress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RecyclableObjectAddress::RecyclableObjectAddress(Var _parentObj, Js::PropertyId _propId, Js::Var _value, BOOL _isInDeadZone)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parentObj(_parentObj),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propId(_propId),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value(_value),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isInDeadZone(_isInDeadZone)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parentObj = ((RecyclableObject*)parentObj)-&gt;GetThisObjectOrUnWrap();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RecyclableObjectAddress::IsInDeadZone() 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RecyclableObjectAddress::Set(Var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(Js::RecyclableObject::Is(parentObj))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 = Js::RecyclableObject::FromVar(parentObj);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requestContext = obj-&gt;GetScriptContext(); //TODO: real requestContext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Js::JavascriptOperators::SetProperty(obj, obj, propId, updateObject, requestContext);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RecyclableObjectAddress::IsWritable()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(Js::RecyclableObject::Is(parentObj))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 = Js::RecyclableObject::FromVar(parentObj);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obj-&gt;IsWritable(propId);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RecyclableObjectAddress::GetValue(BOOL fUpdated)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(!fUpdated)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(Js::RecyclableObject::Is(parentObj))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 = Js::RecyclableObject::FromVar(parentObj);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 requestContext = obj-&gt;GetScriptContext();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objValue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(Js::JavascriptOperators::GetProperty(obj, propId, &amp;objValue, requestContext))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objValue;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RecyclableObjectDisplay::RecyclableObjectDisplay(ResolvedObject* resolvedObject, DBGPROP_ATTRIB_FLAGS defaultAttributes)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scriptContext(resolvedObject-&gt;scriptContext),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originalInstance(resolvedObject-&gt;originalObj != nullptr ? resolvedObject-&gt;originalObj : resolvedObject-&gt;obj), // If we don't have it set it means originalInstance should point to object itself</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name(resolvedObject-&gt;name),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pObjAddress(resolvedObject-&gt;address),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defaultAttributes(defaultAttributes),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propertyId(resolvedObject-&gt;propId)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RecyclableObjectDisplay::IsLiteralProperty() 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Assert(this-&gt;scriptContext);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(this-&gt;propertyId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Js::PropertyRecord const * propertyRecord = this-&gt;scriptContext-&gt;GetThreadContext()-&gt;GetPropertyName(this-&gt;propertyId);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WCHAR* startOfPropertyName = propertyRecord-&gt;GetBuffer();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WCHAR* endOfIdentifier = this-&gt;scriptContext-&gt;GetCharClassifier()-&gt;SkipIdentifier((LPCOLESTR)propertyRecord-&gt;GetBuffer());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(charcount_t)(endOfIdentifier - startOfPropertyName) == propertyRecord-&gt;GetLength();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RecyclableObjectDisplay::IsSymbolProperty()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Assert(this-&gt;scriptContext);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(this-&gt;propertyId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Js::PropertyRecord const * propertyRecord = this-&gt;scriptContext-&gt;GetThreadContext()-&gt;GetPropertyName(this-&gt;propertyId);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propertyRecord-&gt;IsSymbol();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RecyclableObjectDisplay::Name()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RecyclableObjectDisplay::Type()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typeStr;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if(Js::TaggedInt::Is(instance) || Js::JavascriptNumber::Is(instance))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typeStr = L"Number";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 = Js::RecyclableObject::FromVar(instance);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builder = scriptContext-&gt;GetThreadContext()-&gt;GetDebugManager()-&gt;pCurrentInterpreterLocation-&gt;stringBuilder;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For the RecyclableObject try to find out the constructor, which will be shown as type for the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This case is to handle the user defined function, built in objects have dedicated classes to handle.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TypeId typeId = obj-&gt;GetTypeId();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(typeId == TypeIds_Object &amp;&amp; GetPropertyWithScriptEnter(obj, obj, PropertyIds::constructor, &amp;value,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builder-&gt;AppendCppLiteral(L"Object");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(Js::JavascriptFunction::Is(value))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Js::JavascriptFunction *pfunction = Js::JavascriptFunction::FromVar(value);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For an odd chance that the constructor wasn't called to create the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Js::ParseableFunctionInfo *pFuncBody = pfunction-&gt;GetFunctionProxy() != nullptr ? pfunction-&gt;GetFunctionProxy()-&gt;EnsureDeserialized()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(pFuncBody)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wchar_t* pDisplayName = pFuncBody-&gt;GetDisplayName();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builder-&gt;AppendCppLiteral(L",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builder-&gt;AppendSz(pDisplayName);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typeStr = builder-&gt;Detach();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(obj-&gt;GetDiagTypeString(builder,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typeStr = builder-&gt;Detach();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typeStr = L"Undefined";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typeStr;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RecyclableObjectDisplay::GetVarValue(BOOL fUpdated)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(pObjAddress)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pObjAddress-&gt;GetValue(fUpdated);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RecyclableObjectDisplay::Value(int radix)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valueStr = L"";</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if(Js::TaggedInt::Is(instance)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Js::JavascriptNumber::Is(instance)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Js::JavascriptNumberObject::Is(instance)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Js::JavascriptOperators::GetTypeId(instance) == TypeIds_Int64Number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Js::JavascriptOperators::GetTypeId(instance) == TypeIds_UInt64Number)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double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(Js::TaggedInt::Is(instance))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 = TaggedInt::ToDouble(instance);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(Js::JavascriptNumber::Is(instance))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 = Js::JavascriptNumber::GetValue(instance);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(Js::JavascriptOperators::GetTypeId(instance) == TypeIds_Int64Number)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 = (double)JavascriptInt64Number::FromVar(instance)-&gt;GetValue();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(Js::JavascriptOperators::GetTypeId(instance) == TypeIds_UInt64Number)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 = (double)JavascriptUInt64Number::FromVar(instance)-&gt;GetValue();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Js::JavascriptNumberObject* numobj = Js::JavascriptNumberObject::FromVar(instance);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 = numobj-&gt;GetValue();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For fractional values, radix is ignored.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long l = (long)value;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isZero = JavascriptNumber::IsZero(value - (double)l);</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(radix == 10 || !isZero)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(Js::JavascriptNumber::IsNegZero(value))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In debugger, we wanted to show negative zero explicitly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valueStr = L"-0";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valueStr = Js::JavascriptNumber::ToStringRadix10(value, scriptContext)-&gt;GetSz();</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(radix &gt;= 2 &amp;&amp; radix &lt;= 36)</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(radix == 16)</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(value &lt;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On the tools side we show unsigned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ul = (ulong)(long)value; // ARM: casting negative value to ulong gives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 = (double)ul;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valueStr = Js::JavascriptString::Concat(scriptContext-&gt;GetLibrary()-&gt;CreateStringFromCppLiteral(L"0x"),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Js::JavascriptNumber::ToStringRadixHelper(value, radix, scriptContext))-&gt;GetSz();</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valueStr = Js::JavascriptNumber::ToStringRadixHelper(value, radix, scriptContext)-&gt;GetSz();</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 = Js::RecyclableObject::FromVar(instance);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builder = scriptContext-&gt;GetThreadContext()-&gt;GetDebugManager()-&gt;pCurrentInterpreterLocation-&gt;stringBuilder;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(obj-&gt;GetDiagValueString(builder,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valueStr = builder-&gt;Detach();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valueStr = L"undefined";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valueStr;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(Js::RecyclableObject::Is(instance))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object = Js::RecyclableObject::FromVar(instance);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(JavascriptOperators::IsObject(object))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(JavascriptOperators::GetTypeId(object) == TypeIds_HostDispatch)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try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BEGIN_JS_RUNTIME_CALL_EX(scriptContext,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IGNORE_STACKWALK_EXCEPTION(scriptContext);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(object-&gt;CanHaveInterceptors())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Js::ForInObjectEnumerator enumerator(object, object-&gt;GetScriptContext(), /* enumSymbols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(enumerator.MoveNext())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enumerator.Clear();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(object-&gt;GetPropertyCount() &gt; 0 || (JavascriptOperators::GetTypeId(object-&gt;GetPrototype()) != TypeIds_Null))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END_JS_RUNTIME_CALL(scriptContext);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catch (Js::JavascriptExceptionObject* exception)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The For in enumerator can throw an exception and we will use the error object as a child in that case.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error = exception-&gt;GetThrownObject(scriptContext);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(error != nullptr &amp;&amp; Js::JavascriptError::Is(error))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RecyclableObjectDisplay::Set(Var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(pObjAddress)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pObjAddress-&gt;Set(updateObject);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DBGPROP_ATTRIB_FLAGS RecyclableObjectDisplay::GetTypeAttribute()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DBGPROP_ATTRIB_FLAGS flag = defaultAttributes;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(Js::RecyclableObject::Is(instance))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(instance == scriptContext-&gt;GetLibrary()-&gt;GetDebuggerDeadZoneBlockVariableString())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flag |= DBGPROP_ATTRIB_VALUE_IS_INVALID;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(JavascriptOperators::GetTypeId(instance) == TypeIds_Function)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flag |= DBGPROP_ATTRIB_VALUE_IS_METHOD;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(JavascriptOperators::GetTypeId(instance) == TypeIds_String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JavascriptOperators::GetTypeId(instance) == TypeIds_StringObject)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flag |= DBGPROP_ATTRIB_VALUE_IS_RAW_STRING;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 checkWriteableFunction = [&amp;]()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(pObjAddress &amp;&amp; !pObjAddress-&gt;IsWritable())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flag |= DBGPROP_ATTRIB_VALUE_READONLY;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(!scriptContext-&gt;GetThreadContext()-&gt;IsScriptActive())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BEGIN_JS_RUNTIME_CALL_EX(scriptContext,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IGNORE_STACKWALK_EXCEPTION(scriptContext);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checkWriteableFunction();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END_JS_RUNTIME_CALL(scriptContext);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checkWriteableFunction();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TODO : need to identify Events explicitly for fastDOM</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flag;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static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RecyclableObjectDisplay::GetPropertyWithScriptEnter(RecyclableObject* originalInstance, RecyclableObject* instance, PropertyId propertyId, Var* value, ScriptContext*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retValue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if(!scriptContext-&gt;GetThreadContext()-&gt;IsScriptActive())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BEGIN_JS_RUNTIME_CALL_EX(scriptContext,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IGNORE_STACKWALK_EXCEPTION(scriptContext);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retValue = Js::JavascriptOperators::GetProperty(originalInstance, instance, propertyId, value,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END_JS_RUNTIME_CALL(scriptContext);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retValue = Js::JavascriptOperators::GetProperty(originalInstance, instance, propertyId, value,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RecyclableObjectDisplay::CreateWalker()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CreateAWalker&lt;RecyclableObjectWalker&gt;(scriptContext, instance,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RecyclableObjectDisplay::GetStringBuilder()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scriptContext-&gt;GetThreadContext()-&gt;GetDebugManager()-&gt;pCurrentInterpreterLocation-&gt;stringBuilder;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 RecyclableObjectDisplay::GetPropertyId() 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this-&gt;propertyId;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RecyclableObjectWalker::RecyclableObjectWalker(ScriptContext* _scriptContext, Var _slot)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scriptContext(_scriptContext),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instance(_slot),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originalInstance(_slot),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innerArrayObjectWalker(nullptr),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RecyclableObjectWalker::RecyclableObjectWalker(ScriptContext* _scriptContext, Var _slot, Var _originalInstance)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scriptContext(_scriptContext),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instance(_slot),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originalInstance(_originalInstance),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innerArrayObjectWalker(nullptr),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RecyclableObjectWalker::Get(int index,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AssertMsg(pResolvedObject, "Bad usage of RecyclableObjectWalker::Get");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fakeObjCount = fakeGroupObjectWalkerList ? fakeGroupObjectWalkerList-&gt;Count()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nonArrayElementCount = Js::RecyclableObject::Is(instance) ? pMembersList-&gt;Count()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arrayItemCount = innerArrayObjectWalker ? innerArrayObjectWalker-&gt;GetChildrenCount()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(index &lt; 0 || !pMembersList || index &gt;= (pMembersList-&gt;Count() + arrayItemCount + fakeObjCount))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First the virtual groups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(index &lt; fakeObjCount)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Assert(fakeGroupObjectWalkerList);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fakeGroupObjectWalkerList-&gt;Item(index)-&gt;GetGroupObject(pResolvedObject);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 -= fakeObjCount;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(index &lt; nonArrayElementCount)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Assert(Js::RecyclableObject::Is(instance));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pMembersList-&gt;Item(index)-&gt;propId;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(pResolvedObject-&gt;propId == Js::Constants::NoProperty || Js::IsInternalPropertyId(pResolvedObject-&gt;propId))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Js::DebuggerPropertyDisplayInfo* displayInfo = pMembersList-&gt;Item(index);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Js::PropertyRecord* propertyRecord = scriptContext-&gt;GetPropertyName(pResolvedObject-&gt;propId);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propertyRecord-&gt;GetBuffer();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displayInfo-&gt;aVar;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Anew(GetArenaFromContext(scriptContext),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displayInfo-&gt;IsInDeadZone() ? TRUE : FALSE);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pResolvedObject-&gt;isConst = displayInfo-&gt;IsConst();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 -= nonArrayElementCount;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(index &lt; arrayItemCount)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Assert(innerArrayObjectWalker);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innerArrayObjectWalker-&gt;Get(index,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RecyclableObjectWalker::EnsureFakeGroupObjectWalkerList()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(fakeGroupObjectWalkerList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 = JsUtil::List&lt;IDiagObjectModelWalkerBase *, ArenaAllocator&gt;::New(arena);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*RecyclableObjectWalker::FindPropertyAddress(PropertyId propertyId, bool&amp;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GetChildrenCount(); // Ensure to populate members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pMembersList-&gt;Count();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*pair = pMembersList-&gt;Item(i);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Assert(pair);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(pair-&gt;propId ==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 = pair-&gt;IsConst();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pair-&gt;aVar,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pair-&gt;IsInDeadZone() ? TRUE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Following is for "with object" scope lookup. We may have members in [Methods] group or prototype chain that need to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be exposed to expression evaluation.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(fakeGroupObjectWalkerList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WARNING: Following depends on [Methods] group being before [prototype] group. We need to check local [Methods] group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first for local properties before going to prototype chain.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fakeGroupObjectWalkerList-&gt;Count();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address = fakeGroupObjectWalkerList-&gt;Item(i)-&gt;FindPropertyAddress(propertyId,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RecyclableObjectWalker::GetChildrenCount()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GetArenaFromContext(scriptContext);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 = JsUtil::List&lt;DebuggerPropertyDisplayInfo *, ArenaAllocator&gt;::New(arena);</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RecyclableMethodsGroupWalker *pMethodsGroupWalker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if (Js::RecyclableObject::Is(instance))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object = Js::RecyclableObject::FromVar(instance);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we are walking a prototype, we'll use its instance for property names enumeration, but originalInstance to get values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originalObject = (originalInstance != nullptr) ? Js::RecyclableObject::FromVar(originalInstance) :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Js::TypeId typeId = JavascriptOperators::GetTypeId(instance);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(JavascriptOperators::IsObject(object))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(object-&gt;CanHaveInterceptors() || JavascriptOperators::GetTypeId(object) == TypeIds_Proxy)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try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JavascriptEnumerator* enumerator;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(object-&gt;GetEnumerator(true/*enumNonEnumable*/, (Var*)&amp;enumerator, scriptContext, false/*preferSnapshotSyntax*/, true/*enumSymbols*/))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while ((obj = enumerator-&gt;GetCurrentAndMoveNext(propertyId))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(!JavascriptString::Is(obj))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continue;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JavascriptString *pString = JavascriptString::FromVar(obj);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(VirtualTableInfo&lt;Js::PropertyString&gt;::HasVirtualTable(pString))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we have a property string, it is assumed that the propertyId is being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kept alive with the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PropertyString * propertyString = (PropertyString *)pString;</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 = propertyString-&gt;GetPropertyRecord()-&gt;GetPropertyId();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PropertyRecord* propertyRecord;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scriptContext-&gt;GetOrAddPropertyRecord(pString-&gt;GetSz(), pString-&gt;GetLength(), &amp;propertyRecord);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 = propertyRecord-&gt;GetPropertyId();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GetCurrentAndMoveNext shouldn't return an internal property 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Assert(!Js::IsInternalPropertyId(propertyId));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indexVal;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varValue;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(scriptContext-&gt;IsNumericPropertyId(propertyId, &amp;indexVal) &amp;&amp; object-&gt;GetItem(object, indexVal, &amp;varValue,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InsertItem(propertyId, false /*isConst*/, false /*isUnscoped*/, varValue, &amp;pMethodsGroupWalker, true /*shouldPinProperty*/);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InsertItem(originalObject, object, propertyId, false /*isConst*/, false /*isUnscoped*/, &amp;pMethodsGroupWalker, true /*shouldPinProperty*/);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catch (JavascriptExceptionObject* exception)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error = exception-&gt;GetThrownObject(scriptContext);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(error != nullptr &amp;&amp; Js::JavascriptError::Is(error))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 propertyId = scriptContext-&gt;GetOrAddPropertyIdTracked(L"{error}");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InsertItem(propertyId, false /*isConst*/, false /*isUnscoped*/, error, &amp;pMethodsGroupWalker);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(typeId == TypeIds_Proxy)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Provide [Proxy] group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EnsureFakeGroupObjectWalkerList();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JavascriptProxy* proxy = JavascriptProxy::FromVar(object);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RecyclableProxyObjectWalker* proxyWalker = Anew(arena, RecyclableProxyObjectWalker, scriptContext, proxy);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fakeGroupObjectWalkerList-&gt;Add(proxyWalker);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current object has internal proto object then provide [prototype] group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(JavascriptOperators::GetTypeId(object-&gt;GetPrototype()) != TypeIds_Null)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Has [prototype]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EnsureFakeGroupObjectWalkerList();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RecyclableProtoObjectWalker *pProtoWalker = Anew(arena, RecyclableProtoObjectWalker, scriptContext, instance, (originalInstance == nullptr) ? instance :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fakeGroupObjectWalkerList-&gt;Add(pProtoWalker);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 wrapperObject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(JavascriptOperators::GetTypeId(object) == TypeIds_WithScopeObject)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wrapperObject =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object = object-&gt;GetThisObjectOrUnWrap();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count = object-&gt;GetPropertyCount();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 propertyId = object-&gt;GetPropertyId((PropertyIndex)i);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isUnscoped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(wrapperObject &amp;&amp; JavascriptOperators::IsPropertyUnscopable(object,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isUnscoped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(propertyId != Js::Constants::NoProperty &amp;&amp; !Js::IsInternalPropertyId(propertyId))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InsertItem(originalObject, object, propertyId, false /*isConst*/, isUnscoped, &amp;pMethodsGroupWalker);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(CONFIG_FLAG(EnumerateSpecialPropertiesInDebugger))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count = object-&gt;GetSpecialPropertyCount();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 const * specialPropertyIds = object-&gt;GetSpecialPropertyIds();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 propertyId = specialPropertyIds[i];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isUnscoped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(wrapperObject &amp;&amp; JavascriptOperators::IsPropertyUnscopable(object,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isUnscoped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(propertyId != Js::Constants::NoProperty)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(propertyId == PropertyIds::length &amp;&amp; Js::JavascriptArray::Is(object))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For JavascriptArrays, we allow resetting the length special 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isConst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 containsPredicate = [&amp;](Js::DebuggerPropertyDisplayInfo* info) { return info-&gt;propId == propertyId;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(Js::BoundFunction::Is(object)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&amp;&amp; this-&gt;pMembersList-&gt;Any(containsPredicate))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Bound functions can already contain their special properties,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so we need to check for that (caller and arguments).  This occurs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when JavascriptFunction::EntryBind() is called.  Arguments can similarly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already display caller in compat mode 8.</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continue;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AssertMsg(!this-&gt;pMembersList-&gt;Any(containsPredicate), "Special property already on the object, no need to insert.");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InsertItem(originalObject, object, propertyId, isConst, isUnscoped, &amp;pMethodsGroupWalker);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(Js::JavascriptFunction::Is(object))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We need to special-case RegExp constructor here because it has some special properties (above) and some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special enumerable properties which should all show up in the debugger.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JavascriptRegExpConstructor* regExp = scriptContext-&gt;GetLibrary()-&gt;GetRegExpConstructor();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(regExp ==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isUnscoped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 =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count = regExp-&gt;GetSpecialEnumerablePropertyCount();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 const * specialPropertyIds = regExp-&gt;GetSpecialEnumerablePropertyIds();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(int i = 0; i &lt; 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 propertyId = specialPropertyIds[i];</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InsertItem(originalObject, object, propertyId, isConst, isUnscoped, &amp;pMethodsGroupWalker);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(Js::JavascriptFunction::FromVar(object)-&gt;IsScriptFunction() || Js::JavascriptFunction::FromVar(object)-&gt;IsBoundFunction())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Adding special property length for the ScriptFunction, like it is done in JavascriptFunction::GetSpecialNonEnumerablePropertyName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InsertItem(originalObject, object, PropertyIds::length, true/*not editable*/, false /*isUnscoped*/, &amp;pMethodsGroupWalker);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current object has internal proto object then provide [prototype] group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(JavascriptOperators::GetTypeId(object-&gt;GetPrototype()) != TypeIds_Null)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Has [prototype]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EnsureFakeGroupObjectWalkerList();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RecyclableProtoObjectWalker *pProtoWalker = Anew(arena, RecyclableProtoObjectWalker, scriptContext, instance,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fakeGroupObjectWalkerList-&gt;Add(pProtoWalker);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If the object contains array indices.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(typeId == TypeIds_Arguments)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Create ArgumentsArray walker for a arguments 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Js::ArgumentsObject * argObj = static_cast&lt;Js::ArgumentsObject*&gt;(instance);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Assert(argObj);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(argObj-&gt;GetNumberOfArguments() &gt; 0 || argObj-&gt;HasNonEmptyObjectArray())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innerArrayObjectWalker = Anew(arena, RecyclableArgumentsArrayWalker, scriptContext, (Var)instance,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(typeId == TypeIds_Map)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Provide [Map] group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EnsureFakeGroupObjectWalkerList();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JavascriptMap* map = JavascriptMap::FromVar(object);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RecyclableMapObjectWalker *pMapWalker = Anew(arena, RecyclableMapObjectWalker, scriptContext, map);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fakeGroupObjectWalkerList-&gt;Add(pMapWalker);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(typeId == TypeIds_Set)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Provide [Set] group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EnsureFakeGroupObjectWalkerList();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JavascriptSet* set = JavascriptSet::FromVar(object);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RecyclableSetObjectWalker *pSetWalker = Anew(arena, RecyclableSetObjectWalker, scriptContext, 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fakeGroupObjectWalkerList-&gt;Add(pSetWalker);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(typeId == TypeIds_WeakMap)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Provide [WeakMap] group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EnsureFakeGroupObjectWalkerList();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JavascriptWeakMap* weakMap = JavascriptWeakMap::FromVar(object);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RecyclableWeakMapObjectWalker *pWeakMapWalker = Anew(arena, RecyclableWeakMapObjectWalker, scriptContext, weakMap);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fakeGroupObjectWalkerList-&gt;Add(pWeakMapWalker);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(typeId == TypeIds_WeakSet)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Provide [WeakSet] group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EnsureFakeGroupObjectWalkerList();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JavascriptWeakSet* weakSet = JavascriptWeakSet::FromVar(object);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RecyclableWeakSetObjectWalker *pWeakSetWalker = Anew(arena, RecyclableWeakSetObjectWalker, scriptContext, weakSet);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fakeGroupObjectWalkerList-&gt;Add(pWeakSetWalker);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(Js::DynamicType::Is(typeId))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DynamicObject *const dynamicObject = Js::DynamicObject::FromVar(instance);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(dynamicObject-&gt;HasNonEmptyObjectArray())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ArrayObject* objectArray = dynamicObject-&gt;GetObjectArray();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(Js::ES5Array::Is(objectArray))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innerArrayObjectWalker = Anew(arena, RecyclableES5ArrayWalker, scriptContext, objectArray,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(Js::JavascriptArray::Is(objectArray))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innerArrayObjectWalker = Anew(arena, RecyclableArrayWalker, scriptContext, objectArray,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innerArrayObjectWalker = Anew(arena, RecyclableTypedArrayWalker, scriptContext, objectArray,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innerArrayObjectWalker-&gt;SetOnlyWalkOwnProperties(true);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Sort the members of the methods group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pMethodsGroupWalker-&gt;Sort();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Sort current pMembersList.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pMembersList-&gt;Sort(ElementsComparer,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childrenCount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(innerArrayObjectWalker ? innerArrayObjectWalker-&gt;GetChildrenCount()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(fakeGroupObjectWalkerList ? fakeGroupObjectWalkerList-&gt;Count()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RecyclableObjectWalker::InsertItem(</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*pOriginalObject,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*pObject,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isReadOnly,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isUnscoped,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Js::RecyclableMethodsGroupWalker **ppMethodsGroupWalker,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shouldPinProperty /*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Assert(pOriginalObject);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Assert(ppMethodsGroupWalker);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(propertyId != PropertyIds::__proto__)</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InsertItem(propertyId, isReadOnly, isUnscoped, RecyclableObjectWalker::GetObject(pOriginalObject, pObject, propertyId, scriptContext), ppMethodsGroupWalker, shouldPinProperty);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else // Since __proto__ defined as a Getter we should always evaluate it against object itself instead of walking prototype chain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InsertItem(propertyId, isReadOnly, isUnscoped, RecyclableObjectWalker::GetObject(pObject, pObject, propertyId, scriptContext), ppMethodsGroupWalker, shouldPinProperty);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RecyclableObjectWalker::InsertItem(</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isUnscoped,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itemObj,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 RecyclableMethodsGroupWalker **ppMethodsGroupWalker,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shouldPinProperty /*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Assert(ppMethodsGroupWalker);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(itemObj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itemObj = scriptContext-&gt;GetLibrary()-&gt;GetUndefined();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(shouldPinProperty)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Js::PropertyRecord * propertyRecord = scriptContext-&gt;GetPropertyName(propertyId);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(propertyRecord)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Pin this record so that it will not go away till we are done with this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scriptContext-&gt;GetDebugContext()-&gt;GetProbeContainer()-&gt;PinPropertyRecord(propertyRecord);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*arena = GetArenaFromContext(scriptContext);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(JavascriptOperators::GetTypeId(itemObj) == TypeIds_Function)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EnsureFakeGroupObjectWalkerList();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(*ppMethodsGroupWalker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*ppMethodsGroupWalker = Anew(arena, RecyclableMethodsGroupWalker, scriptContext,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fakeGroupObjectWalkerList-&gt;Add(*ppMethodsGroupWalker);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(*ppMethodsGroupWalker)-&gt;AddItem(propertyId, itemObj);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DWORD flags = DebuggerPropertyDisplayInfoFlags_None;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flags |= isConst ? DebuggerPropertyDisplayInfoFlags_Const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flags |= isUnscoped ? DebuggerPropertyDisplayInfoFlags_Unscope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*info = Anew(arena, DebuggerPropertyDisplayInfo, propertyId, itemObj, flags);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pMembersList-&gt;Add(info);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/*static*/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RecyclableObjectWalker::GetObject(RecyclableObject* originalInstance, RecyclableObject* instance, PropertyId propertyId, ScriptContext*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Assert(!Js::IsInternalPropertyId(propertyId));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Var obj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try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(!RecyclableObjectDisplay::GetPropertyWithScriptEnter(originalInstance, instance, propertyId, &amp;obj,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instance-&gt;GetScriptContext()-&gt;GetMissingPropertyResult(instance, 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catch(Js::JavascriptExceptionObject * exceptionObject)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error = exceptionObject-&gt;GetThrownObject(instance-&gt;GetScriptContext());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(error != nullptr &amp;&amp; Js::JavascriptError::Is(error))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obj = error;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RecyclableArrayAddress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RecyclableArrayAddress::RecyclableArrayAddress(Var _parentArray, unsigned int _index)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parentArray(_parentArray),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index(_index)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RecyclableArrayAddress::Set(Var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(Js::JavascriptArray::Is(parentArray))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Js::JavascriptArray* jsArray = Js::JavascriptArray::FromVar(parentArray);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jsArray-&gt;SetItem(index, updateObject, PropertyOperation_None);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RecyclableArrayDisplay::RecyclableArrayDisplay(ResolvedObject* 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RecyclableObjectDisplay(resolvedObject)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RecyclableArrayDisplay::HasChildrenInternal(Js::JavascriptArray* 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(JavascriptOperators::GetTypeId(arrayObj-&gt;GetPrototype()) != TypeIds_Null)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index = arrayObj-&gt;GetNextIndex(Js::JavascriptArray::InvalidIndex);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index != Js::JavascriptArray::InvalidIndex &amp;&amp; index &lt; arrayObj-&gt;GetLength();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RecyclableArrayDisplay::HasChildren()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(Js::JavascriptArray::Is(instance))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Js::JavascriptArray* arrayObj = Js::JavascriptArray::FromVar(instance);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(HasChildrenInternal(arrayObj))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RecyclableObjectDisplay::HasChildren();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RecyclableArrayDisplay::CreateWalker()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CreateAWalker&lt;RecyclableArrayWalker&gt;(scriptContext, instance,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RecyclableArrayWalker::GetItemCount(Js::JavascriptArray* 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(pAbsoluteIndexList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Assert(arrayObj);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pAbsoluteIndexList = JsUtil::List&lt;uint32, ArenaAllocator&gt;::New(GetArenaFromContext(scriptContext));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Assert(pAbsoluteIndexList);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dataIndex = Js::JavascriptArray::InvalidIndex;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descriptorIndex = Js::JavascriptArray::InvalidIndex;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absIndex = Js::JavascriptArray::InvalidIndex;</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(absIndex == dataIndex)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dataIndex = arrayObj-&gt;GetNextIndex(dataIndex);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(absIndex == descriptorIndex)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descriptorIndex = GetNextDescriptor(descriptorIndex);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absIndex = min(dataIndex, descriptorIndex);</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(absIndex == Js::JavascriptArray::InvalidIndex || absIndex &gt;= arrayObj-&gt;GetLength())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break;</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pAbsoluteIndexList-&gt;Add(absIndex);</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while (absIndex &lt; arrayObj-&gt;GetLength());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(uint32)pAbsoluteIndexList-&gt;Count();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RecyclableArrayWalker::FetchItemAtIndex(Js::JavascriptArray* arrayObj, uint32 index, Var *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Assert(value);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arrayObj-&gt;DirectGetItemAt(index,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RecyclableArrayWalker::FetchItemAt(Js::JavascriptArray* arrayObj, uint32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arrayObj-&gt;DirectGetItem(index);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RecyclableArrayWalker::GetIndexName(uint32 index, StringBuilder&lt;ArenaAllocator&gt;* 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stringBuilder-&gt;Append(L'[');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(stringBuilder-&gt;AppendUint64(index)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stringBuilder-&gt;Append(L']');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stringBuilder-&gt;Detach();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RecyclableArrayWalker::RecyclableArrayWalker(ScriptContext* scriptContext, Var instance, Var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indexedItemCount(0),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pAbsoluteIndexList(nullptr),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fOnlyOwnProperties(false),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RecyclableObjectWalker(scriptContext,instance,originalInstance)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RecyclableArrayWalker::GetResolvedObject(Js::JavascriptArray* arrayObj, int index, ResolvedObject* pResolvedObject, uint32 * pabsIndex)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Assert(pAbsoluteIndexList);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Assert(pAbsoluteIndexList-&gt;Count() &gt; index);</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translate i'th Item to the correct array index and return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absIndex = pAbsoluteIndexList-&gt;Item(index);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FetchItemAt(arrayObj, absIndex);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builder = GetBuilder();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GetIndexName(absIndex, 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(pabsIndex)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*pabsIndex = absIndex;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RecyclableArrayWalker::Get(int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AssertMsg(pResolvedObject, "Bad usage of RecyclableArrayWalker::Get");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(Js::JavascriptArray::Is(instance) || Js::ES5Array::Is(instance))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Js::JavascriptArray* arrayObj = GetArrayObject();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nonArrayElementCount = (!fOnlyOwnProperties ? RecyclableObjectWalker::GetChildrenCount()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&lt; nonArrayElementCount)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RecyclableObjectWalker::Get(i,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 -= nonArrayElementCount;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absIndex; // Absolute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GetResolvedObject(arrayObj, i, pResolvedObject, &amp;absIndex);</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Anew(GetArenaFromContext(scriptContext),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RecyclableArrayAddress,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absIndex);</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Js::JavascriptArray* RecyclableArrayWalker::GetArrayObject()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Assert(Js::JavascriptArray::Is(instance) || Js::ES5Array::Is(instance));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Js::ES5Array::Is(instance)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static_cast&lt;Js::JavascriptArray *&gt;(RecyclableObject::FromVar(instance))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Js::JavascriptArray::FromVar(instance);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RecyclableArrayWalker::GetChildrenCount()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(Js::JavascriptArray::Is(instance) || Js::ES5Array::Is(instance))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count = (!fOnlyOwnProperties ? RecyclableObjectWalker::GetChildrenCount()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Js::JavascriptArray* arrayObj = GetArrayObject();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GetItemCount(arrayObj) + 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RecyclableArrayWalker::GetBuilder()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scriptContext-&gt;GetThreadContext()-&gt;GetDebugManager()-&gt;pCurrentInterpreterLocation-&gt;stringBuilder;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RecyclableArgumentsArrayAddress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RecyclableArgumentsArrayAddress::RecyclableArgumentsArrayAddress(Var _parentArray, unsigned int _index)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parentArray(_parentArray),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index(_index)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RecyclableArgumentsArrayAddress::Set(Var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(Js::ArgumentsObject::Is(parentArray))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Js::ArgumentsObject* argObj = static_cast&lt;Js::ArgumentsObject*&gt;(parentArray);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argObj-&gt;SetItem(index, updateObject, PropertyOperation_None);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RecyclableArgumentsObjectDisplay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RecyclableArgumentsObjectDisplay::RecyclableArgumentsObjectDisplay(ResolvedObject* resolvedObject, LocalsWalker *localsWalker)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RecyclableObjectDisplay(resolvedObject), pLocalsWalker(localsWalker)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RecyclableArgumentsObjectDisplay::HasChildren()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It must have children otherwise object itself was not created in first place.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RecyclableArgumentsObjectDisplay::CreateWalker()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pOMWalker = Anew(pRefArena-&gt;Arena(), RecyclableArgumentsObjectWalker, scriptContext, instance, pLocalsWalker);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HeapNew(WeakArenaReference&lt;IDiagObjectModelWalkerBase&gt;,pRefArena, pOMWalker);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RecyclableArgumentsObjectWalker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RecyclableArgumentsObjectWalker::RecyclableArgumentsObjectWalker(ScriptContext* pContext, Var _instance, LocalsWalker * localsWalker)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RecyclableObjectWalker(pContext, _instance), pLocalsWalker(localsWalker)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RecyclableArgumentsObjectWalker::GetChildrenCount()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(innerArrayObjectWalker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count = RecyclableObjectWalker::GetChildrenCount();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(innerArrayObjectWalker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RecyclableArgumentsArrayWalker *pWalker = static_cast&lt;RecyclableArgumentsArrayWalker *&gt; (innerArrayObjectWalker);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pWalker-&gt;FetchFormalsAddress(pLocalsWalker);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RecyclableObjectWalker::GetChildrenCount();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RecyclableArgumentsArrayWalker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RecyclableArgumentsArrayWalker::RecyclableArgumentsArrayWalker(ScriptContext* _scriptContext, Var _instance, Var _originalInstance)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RecyclableArrayWalker(_scriptContext, _instance, _originalInstance), pFormalsList(nullptr)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RecyclableArgumentsArrayWalker::GetChildrenCount()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Assert(Js::ArgumentsObject::Is(instance));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Js::ArgumentsObject * argObj = static_cast&lt;Js::ArgumentsObject*&gt;(instance);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pMembersList = JsUtil::List&lt;DebuggerPropertyDisplayInfo *, ArenaAllocator&gt;::New(GetArenaFromContext(scriptContext));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Assert(pMembersList);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totalCount = argObj-&gt;GetNumberOfArguments();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Js::ArrayObject * objectArray = argObj-&gt;GetObjectArray();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(objectArray != nullptr &amp;&amp; objectArray-&gt;GetLength() &gt; totalCount)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totalCount = objectArray-&gt;GetLength();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(uint32 index = 0; index &lt; totalCount;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itemObj;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(argObj-&gt;GetItem(argObj, index, &amp;itemObj,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*info = Anew(GetArenaFromContext(scriptContext), DebuggerPropertyDisplayInfo, index, itemObj, DebuggerPropertyDisplayInfoFlags_None);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pMembersList-&gt;Add(info);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pMembersList ? pMembersList-&gt;Count()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RecyclableArgumentsArrayWalker::FetchFormalsAddress(LocalsWalker * localsWalker)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Assert(localsWalker);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Assert(localsWalker-&gt;pFrame);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*pFBody = localsWalker-&gt;pFrame-&gt;GetJavascriptFunction()-&gt;GetFunctionBody();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Assert(pFBody);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PropertyIdOnRegSlotsContainer * container = pFBody-&gt;GetPropertyIdOnRegSlotsContainer();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(container &amp;&amp;  container-&gt;propertyIdsForFormalArgs)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for (uint32 i = 0; i &lt; container-&gt;propertyIdsForFormalArgs-&gt;count;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(container-&gt;propertyIdsForFormalArgs-&gt;elements[i] != Js::Constants::NoRegister)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isConst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 address = localsWalker-&gt;FindPropertyAddress(container-&gt;propertyIdsForFormalArgs-&gt;elements[i], false,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(pFormalsList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pFormalsList = JsUtil::List&lt;IDiagObjectAddress *, ArenaAllocator&gt;::New(GetArenaFromContext(scriptContext));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pFormalsList-&gt;Add(address);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RecyclableArgumentsArrayWalker::Get(int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AssertMsg(pResolvedObject, "Bad usage of RecyclableArgumentsArrayWalker::Get");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 &gt;=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Assert(Js::ArgumentsObject::Is(instance));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 &amp;&amp; i &lt; pMembersList-&gt;Count())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Assert(pMembersList-&gt;Item(i)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(pFormalsList &amp;&amp; i &lt; pFormalsList-&gt;Count())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pFormalsList-&gt;Item(i);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pResolvedObject-&gt;address-&gt;GetValue(FALSE);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(pResolvedObject-&gt;obj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Temp workaround till the arguments (In jit code) work is ready.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Assert(Js::Configuration::Global.EnableJitInDebugMode());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pMembersList-&gt;Item(i)-&gt;aVar;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(pResolvedObject-&gt;obj != pMembersList-&gt;Item(i)-&gt;aVar)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We set the formals value in the object itself, so that expression evaluation can reflect them correctly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Js::HeapArgumentsObject* argObj = static_cast&lt;Js::HeapArgumentsObject*&gt;(instance);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JavascriptOperators::SetItem(instance, argObj, (uint32)pMembersList-&gt;Item(i)-&gt;propId, pResolvedObject-&gt;obj, scriptContext, PropertyOperation_None);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pMembersList-&gt;Item(i)-&gt;aVar;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builder = GetBuilder();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GetIndexName(pMembersList-&gt;Item(i)-&gt;propId, builder);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(pResolvedObject-&gt;typeId != TypeIds_HostDispatch &amp;&amp; pResolvedObject-&gt;address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Anew(GetArenaFromContext(scriptContext),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RecyclableArgumentsArrayAddress,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pMembersList-&gt;Item(i)-&gt;propId);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RecyclableTypedArrayAddress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RecyclableTypedArrayAddress::RecyclableTypedArrayAddress(Var _parentArray, unsigned int _index)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RecyclableArrayAddress(_parentArray, _index)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RecyclableTypedArrayAddress::Set(Var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(Js::TypedArrayBase::Is(parentArray))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Js::TypedArrayBase* typedArrayObj = Js::TypedArrayBase::FromVar(parentArray);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typedArrayObj-&gt;SetItem(index, updateObject, PropertyOperation_None);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RecyclableTypedArrayDisplay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RecyclableTypedArrayDisplay::RecyclableTypedArrayDisplay(ResolvedObject* 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RecyclableObjectDisplay(resolvedObject)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RecyclableTypedArrayDisplay::HasChildren()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(Js::TypedArrayBase::Is(instance))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Js::TypedArrayBase* typedArrayObj = Js::TypedArrayBase::FromVar(instance);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(typedArrayObj-&gt;GetLength() &gt;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RecyclableObjectDisplay::HasChildren();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RecyclableTypedArrayDisplay::CreateWalker()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CreateAWalker&lt;RecyclableTypedArrayWalker&gt;(scriptContext, instance,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RecyclableTypedArrayWalker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RecyclableTypedArrayWalker::RecyclableTypedArrayWalker(ScriptContext* _scriptContext, Var _instance, Var _originalInstance)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RecyclableArrayWalker(_scriptContext, _instance, _originalInstance)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RecyclableTypedArrayWalker::GetChildrenCount()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(!indexedItemCount)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Assert(Js::TypedArrayBase::Is(instance));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Js::TypedArrayBase * typedArrayObj = Js::TypedArrayBase::FromVar(instance);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indexedItemCount = typedArrayObj-&gt;GetLength() + (!fOnlyOwnProperties ? RecyclableObjectWalker::GetChildrenCount()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indexedItemCount;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RecyclableTypedArrayWalker::Get(int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AssertMsg(pResolvedObject, "Bad usage of RecyclableTypedArrayWalker::Get");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Assert(Js::TypedArrayBase::Is(instance));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Js::TypedArrayBase * typedArrayObj = Js::TypedArrayBase::FromVar(instance);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int nonArrayElementCount = (!fOnlyOwnProperties ? RecyclableObjectWalker::GetChildrenCount() : 0);</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&lt; nonArrayElementCount)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RecyclableObjectWalker::Get(i,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i -= nonArrayElementCount;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typedArrayObj-&gt;DirectGetItem(i);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builder = GetBuilder();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GetIndexName(i, builder);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Assert(pResolvedObject-&gt;typeId != TypeIds_HostDispatch);</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Anew(GetArenaFromContext(scriptContext),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RecyclableTypedArrayAddress,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RecyclableES5ArrayAddress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RecyclableES5ArrayAddress::RecyclableES5ArrayAddress(Var _parentArray, unsigned int _index)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RecyclableArrayAddress(_parentArray, _index)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RecyclableES5ArrayAddress::Set(Var updateObject)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(Js::ES5Array::Is(parentArray))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Js::ES5Array* arrayObj = Js::ES5Array::FromVar(parentArray);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arrayObj-&gt;SetItem(index, updateObject, PropertyOperation_None);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RecyclableES5ArrayDisplay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RecyclableES5ArrayDisplay::RecyclableES5ArrayDisplay(ResolvedObject* 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RecyclableArrayDisplay(resolvedObject)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RecyclableES5ArrayDisplay::HasChildren()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(Js::ES5Array::Is(instance))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Js::JavascriptArray* arrayObj = static_cast&lt;Js::JavascriptArray *&gt;(RecyclableObject::FromVar(instance));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(HasChildrenInternal(arrayObj))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RecyclableObjectDisplay::HasChildren();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RecyclableES5ArrayDisplay::CreateWalker()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CreateAWalker&lt;RecyclableES5ArrayWalker&gt;(scriptContext, instance,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RecyclableES5ArrayWalker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RecyclableES5ArrayWalker::RecyclableES5ArrayWalker(ScriptContext* _scriptContext, Var _instance, Var _originalInstance)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RecyclableArrayWalker(_scriptContext, _instance, _originalInstance)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uint32 RecyclableES5ArrayWalker::GetNextDescriptor(uint32 currentDescriptor)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Js::ES5Array *es5Array = static_cast&lt;Js::ES5Array *&gt;(RecyclableObject::FromVar(instance));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IndexPropertyDescriptor* descriptor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 descriptorValidationToken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es5Array-&gt;GetNextDescriptor(currentDescriptor, &amp;descriptor, &amp;descriptorValidationToken);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RecyclableES5ArrayWalker::FetchItemAtIndex(Js::JavascriptArray* arrayObj, uint32 index, Var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Assert(value);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arrayObj-&gt;GetItem(arrayObj, index, value,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RecyclableES5ArrayWalker::FetchItemAt(Js::JavascriptArray* arrayObj, uint32 index)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Assert(arrayObj);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(FetchItemAtIndex(arrayObj, index, &amp;value))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RecyclableProtoObjectWalker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RecyclableProtoObjectWalker::RecyclableProtoObjectWalker(ScriptContext* pContext, Var instance, Var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RecyclableObjectWalker(pContext,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this-&gt;originalInstance = originalInstance;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RecyclableProtoObjectWalker::GetGroupObject(ResolvedObject*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DBGPROP_ATTRIB_FLAGS defaultAttributes = DBGPROP_ATTRIB_NO_ATTRIB;</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(scriptContext-&gt;GetLibrary()-&gt;GetObjectPrototypeObject()-&gt;is__proto__Enabled())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L"__proto__";</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PropertyIds::__proto__;</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L"[prototype]";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Constants::NoProperty; // This property will not be editable.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defaultAttributes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 *obj               = Js::RecyclableObject::FromVar(instance);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Assert(obj-&gt;GetPrototype()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//withscopeObjects prototype is null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Assert(obj-&gt;GetPrototype()-&gt;GetTypeId() != TypeIds_Null || (obj-&gt;GetPrototype()-&gt;GetTypeId() == TypeIds_Null &amp;&amp; obj-&gt;GetTypeId() == TypeIds_WithScopeObject));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obj-&gt;GetPrototype();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pResolvedObject-&gt;originalObj        = (originalInstance != nullptr) ? Js::RecyclableObject::FromVar(originalInstance) : 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ArenaAllocator * arena = 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pResolvedObject-&gt;CreateDisplay();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pResolvedObject-&gt;objectDisplay-&gt;SetDefaultTypeAttribute(defaultAttributes);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Anew(arena,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RecyclableProtoObjectAddress,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PropertyIds::prototype,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IDiagObjectAddress* RecyclableProtoObjectWalker::FindPropertyAddress(PropertyId propId, bool&amp; isConst)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ResolvedObject resolvedProto;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GetGroupObject(&amp;resolvedProto);</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struct AutoCleanup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WeakArenaReference&lt;Js::IDiagObjectModelWalkerBase&gt; * walkerRef;</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 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AutoCleanup() : walkerRef(nullptr), walker(nullptr)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~AutoCleanup()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walkerRef-&gt;ReleaseStrongReference();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(walkerRef)</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HeapDelete(walkerRef);</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autoCleanup;</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Assert(resolvedProto.objectDisplay);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autoCleanup.walkerRef = resolvedProto.objectDisplay-&gt;CreateWalker();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autoCleanup.walker = autoCleanup.walkerRef-&gt;GetStrongReference();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autoCleanup.walker ? autoCleanup.walker-&gt;FindPropertyAddress(propId, isConst)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RecyclableProtoObjectAddress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RecyclableProtoObjectAddress::RecyclableProtoObjectAddress(Var _parentObj, Js::PropertyId _propId, Js::Var _value)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RecyclableObjectAddress(_parentObj, _propId, _value, false /*isInDeadZone*/)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RecyclableCollectionObjectWalker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&lt;typename TData&gt; const wchar_t* RecyclableCollectionObjectWalker&lt;TData&gt;::Name() { static_assert(false, L"Must use specialization");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 const wchar_t* RecyclableCollectionObjectWalker&lt;JavascriptMap&gt;::Name() { return L"[Map]";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 const wchar_t* RecyclableCollectionObjectWalker&lt;JavascriptSet&gt;::Name() { return L"[Set]";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template &lt;&gt; const wchar_t* RecyclableCollectionObjectWalker&lt;JavascriptWeakMap&gt;::Name() { return L"[WeakMap]";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 const wchar_t* RecyclableCollectionObjectWalker&lt;JavascriptWeakSet&gt;::Name() { return L"[WeakSet]";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&lt;typename TData&gt;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RecyclableCollectionObjectWalker&lt;TData&gt;::GetGroupObject(ResolvedObject*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typedef RecyclableCollectionObjectDisplay&lt;TData&gt; RecyclableDataObjectDisplay;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Anew(GetArenaFromContext(scriptContext), RecyclableDataObjectDisplay, scriptContext, pResolvedObject-&gt;name, this);</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&lt;typename TData&gt;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RecyclableCollectionObjectWalker&lt;TData&gt;::Get(int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 builder = scriptContext-&gt;GetThreadContext()-&gt;GetDebugManager()-&gt;pCurrentInterpreterLocation-&gt;stringBuilder;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builder-&gt;AppendUint64(i);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builder-&gt;Detach();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CreateTDataDisplay(pResolvedObject, i);</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&lt;typename TData&gt;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IDiagObjectModelDisplay* RecyclableCollectionObjectWalker&lt;TData&gt;::CreateTDataDisplay(ResolvedObject* resolvedObject, int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key = propertyList-&gt;Item(i).key;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propertyList-&gt;Item(i).value;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Anew(GetArenaFromContext(scriptContext), RecyclableKeyValueDisplay, resolvedObject-&gt;scriptContext, key, value, resolvedObject-&gt;name);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IDiagObjectModelDisplay* RecyclableCollectionObjectWalker&lt;JavascriptSet&gt;::CreateTDataDisplay(ResolvedObject* resolvedObject, int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resolvedObject-&gt;obj = propertyList-&gt;Item(i).value;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IDiagObjectModelDisplay* display = resolvedObject-&gt;CreateDisplay();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display-&gt;SetDefaultTypeAttribute(DBGPROP_ATTRIB_VALUE_READONLY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IDiagObjectModelDisplay* RecyclableCollectionObjectWalker&lt;JavascriptWeakSet&gt;::CreateTDataDisplay(ResolvedObject* resolvedObject, int i)</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resolvedObject-&gt;obj = propertyList-&gt;Item(i).value;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IDiagObjectModelDisplay* display = resolvedObject-&gt;CreateDisplay();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display-&gt;SetDefaultTypeAttribute(DBGPROP_ATTRIB_VALUE_READONLY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&lt;typename TData&gt;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RecyclableCollectionObjectWalker&lt;TData&gt;::GetChildrenCount()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TData* data = TData::FromVar(instance);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(data-&gt;Size() &gt; 0 &amp;&amp; propertyList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propertyList = JsUtil::List&lt;RecyclableCollectionObjectWalkerPropertyData&lt;TData&gt;, ArenaAllocator&gt;::New(GetArenaFromContext(scriptContext));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GetChildren();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data-&gt;Size();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RecyclableCollectionObjectWalker&lt;JavascriptMap&gt;::GetChildren()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JavascriptMap* data = JavascriptMap::FromVar(instance);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 iterator = data-&gt;GetIterator();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while (iterator.Next())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key = iterator.Current().Key();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iterator.Current().Value();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propertyList-&gt;Add(RecyclableCollectionObjectWalkerPropertyData&lt;JavascriptMap&gt;(key,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RecyclableCollectionObjectWalker&lt;JavascriptSet&gt;::GetChildren()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JavascriptSet* data = JavascriptSet::FromVar(instance);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auto iterator = data-&gt;GetIterator();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while (iterator.Next())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iterator.Current();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propertyList-&gt;Add(RecyclableCollectionObjectWalkerPropertyData&lt;JavascriptSet&gt;(value));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RecyclableCollectionObjectWalker&lt;JavascriptWeakMap&gt;::GetChildren()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JavascriptWeakMap* data = JavascriptWeakMap::FromVar(instance);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data-&gt;Map([&amp;](Var key, Var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propertyList-&gt;Add(RecyclableCollectionObjectWalkerPropertyData&lt;JavascriptWeakMap&gt;(key,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RecyclableCollectionObjectWalker&lt;JavascriptWeakSet&gt;::GetChildren()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JavascriptWeakSet* data = JavascriptWeakSet::FromVar(instance);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data-&gt;Map([&amp;](Var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propertyList-&gt;Add(RecyclableCollectionObjectWalkerPropertyData&lt;JavascriptWeakSet&gt;(value));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RecyclableCollectionObjectDisplay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&lt;typename TData&gt;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RecyclableCollectionObjectDisplay&lt;TData&gt;::Value(int radix)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StringBuilder&lt;ArenaAllocator&gt;* builder = scriptContext-&gt;GetThreadContext()-&gt;GetDebugManager()-&gt;pCurrentInterpreterLocation-&gt;stringBuilder;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builder-&gt;AppendCppLiteral(L"size =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builder-&gt;AppendUint64(walker-&gt;GetChildrenCount());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builder-&gt;Detach();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template &lt;typename TData&gt;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RecyclableCollectionObjectDisplay&lt;TData&gt;::CreateWalker()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 pRefArena, 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RecyclableKeyValueDisplay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RecyclableKeyValueDisplay::CreateWalker()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pOMWalker = Anew(pRefArena-&gt;Arena(), RecyclableKeyValueWalker, scriptContext, key,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 pRefArena, pOMWalker);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RecyclableKeyValueDisplay::Value(int radix)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ResolvedObject ro;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ro.scriptContext = scriptContext;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ro.obj = key;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RecyclableObjectDisplay keyDisplay(&amp;ro);</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ro.obj =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RecyclableObjectDisplay valueDisplay(&amp;ro);</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Note, RecyclableObjectDisplay::Value(int) uses the shared string 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so we cannot call it while building our string below.  Call both before hand.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wchar_t* keyValue = keyDisplay.Value(radix);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wchar_t* valueValue = valueDisplay.Value(radix);</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builder = scriptContext-&gt;GetThreadContext()-&gt;GetDebugManager()-&gt;pCurrentInterpreterLocation-&gt;stringBuilder;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builder-&gt;AppendSz(keyValue);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builder-&gt;AppendCppLiteral(L",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builder-&gt;AppendSz(valueValue);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builder-&gt;Detach();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RecyclableKeyValueWalker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RecyclableKeyValueWalker::Get(int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L"key";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key;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(i == 1)</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pResolvedObject-&gt;CreateDisplay();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pResolvedObject-&gt;objectDisplay-&gt;SetDefaultTypeAttribute(DBGPROP_ATTRIB_VALUE_READONLY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RecyclableProxyObjectDisplay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RecyclableProxyObjectDisplay::RecyclableProxyObjectDisplay(ResolvedObject* 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RecyclableObjectDisplay(resolvedObject)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RecyclableProxyObjectDisplay::CreateWalker()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pOMWalker = Anew(pRefArena-&gt;Arena(), RecyclableProxyObjectWalker, scriptContext,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 pRefArena, pOMWalker);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RecyclableProxyObjectWalker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RecyclableProxyObjectWalker::RecyclableProxyObjectWalker(ScriptContext* pContext, Var _instance)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RecyclableObjectWalker(pContext, _instance)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RecyclableProxyObjectWalker::GetGroupObject(ResolvedObject*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L"[Proxy]";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pResolvedObject-&gt;address = nullptr;</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Anew(GetArenaFromContext(scriptContext), RecyclableProxyObjectDisplay,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pResolvedObject-&gt;objectDisplay-&gt;SetDefaultTypeAttribute(DBGPROP_ATTRIB_VALUE_READONLY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RecyclableProxyObjectWalker::Get(int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JavascriptProxy* proxy = JavascriptProxy::FromVar(instance);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L"[target]";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proxy-&gt;GetTarget();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(i == 1)</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L"[handler]";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proxy-&gt;GetHandler();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pResolvedObject-&gt;CreateDisplay();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pResolvedObject-&gt;objectDisplay-&gt;SetDefaultTypeAttribute(DBGPROP_ATTRIB_VALUE_READONLY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Anew(GetArenaFromContext(pResolvedObject-&gt;scriptContext),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RecyclableObjectAddress,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pResolvedObject-&gt;scriptContext-&gt;GetGlobalObject(),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Js::PropertyIds::Proxy,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false /*isInDeadZone*/);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RecyclableMethodsGroupWalker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RecyclableMethodsGroupWalker::RecyclableMethodsGroupWalker(ScriptContext* scriptContext, Var 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RecyclableObjectWalker(scriptContext,instance)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RecyclableMethodsGroupWalker::AddItem(Js::PropertyId propertyId, Var 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(pMembersList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 = JsUtil::List&lt;DebuggerPropertyDisplayInfo *, ArenaAllocator&gt;::New(GetArenaFromContext(scriptContext));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Assert(pMembersList);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DebuggerPropertyDisplayInfo *info = Anew(GetArenaFromContext(scriptContext), DebuggerPropertyDisplayInfo, propertyId, obj, DebuggerPropertyDisplayInfoFlags_Const);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pMembersList-&gt;Add(info);</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RecyclableMethodsGroupWalker::GetChildrenCount()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pMembersList ? pMembersList-&gt;Count()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RecyclableMethodsGroupWalker::Get(int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AssertMsg(pResolvedObject, "Bad usage of RecyclableMethodsGroupWalker::Get");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RecyclableObjectWalker::Get(i,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RecyclableMethodsGroupWalker::GetGroupObject(ResolvedObject*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Assert(pResolvedObject);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This is fake [Methods]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L"[Methods]";</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Js::RecyclableObject::FromVar(instance);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 // Methods object will not be editable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Anew(GetArenaFromContext(scriptContext), RecyclableMethodsGroupDisplay, this, pResolvedObject);</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void RecyclableMethodsGroupWalker::Sort()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pMembersList-&gt;Sort(ElementsComparer,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RecyclableMethodsGroupDisplay::RecyclableMethodsGroupDisplay(RecyclableMethodsGroupWalker *_methodGroupWalker, ResolvedObject* 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methodGroupWalker(_methodGroupWalker),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RecyclableObjectDisplay(resolvedObject)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RecyclableMethodsGroupDisplay::Type()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RecyclableMethodsGroupDisplay::Value(int radix)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RecyclableMethodsGroupDisplay::HasChildren()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methodGroupWalker ? TRUE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DBGPROP_ATTRIB_FLAGS RecyclableMethodsGroupDisplay::GetTypeAttribute()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DBGPROP_ATTRIB_VALUE_READONLY | DBGPROP_ATTRIB_VALUE_IS_FAKE | DBGPROP_ATTRIB_VALUE_IS_METHOD | DBGPROP_ATTRIB_VALUE_IS_EXPANDABLE;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RecyclableMethodsGroupDisplay::CreateWalker()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(methodGroupWalker)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 pRefArena, methodGroupWalker);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ScopeVariablesGroupDisplay::ScopeVariablesGroupDisplay(VariableWalkerBase *walker, ResolvedObject* 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scopeGroupWalker(walker),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RecyclableObjectDisplay(resolvedObject)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ScopeVariablesGroupDisplay::Type()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ScopeVariablesGroupDisplay::Value(int radix)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(ActivationObject::Is(instance))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The scope is defined by the activation 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*object = Js::RecyclableObject::FromVar(instance);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try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Trying to find out the JavascriptFunction from the 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value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(object-&gt;GetTypeId() == TypeIds_ActivationObject &amp;&amp; GetPropertyWithScriptEnter(object, object, PropertyIds::arguments, &amp;value,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(Js::RecyclableObject::Is(value))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Js::RecyclableObject *argObject = Js::RecyclableObject::FromVar(value);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Var calleeFunc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(GetPropertyWithScriptEnter(argObject, argObject, PropertyIds::callee, &amp;calleeFunc, scriptContext) &amp;&amp; Js::JavascriptFunction::Is(calleeFunc))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Js::JavascriptFunction *calleeFunction = Js::JavascriptFunction::FromVar(calleeFunc);</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*pFuncBody = calleeFunction-&gt;GetFunctionBody();</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(pFuncBody)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const wchar_t* pDisplayName = pFuncBody-&gt;GetDisplayName();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StringBuilder&lt;ArenaAllocator&gt;* builder = GetStringBuilder();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builder-&gt;Reset();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builder-&gt;AppendSz(pDisplayName);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builder-&gt;Detach();</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catch(Js::JavascriptExceptionObject *exceptionObject)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exceptionObject;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Not doing anything over here.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The scope is defined by a slot array object so grab the function body out to get the function 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ScopeSlots slotArray = ScopeSlots(reinterpret_cast&lt;Var*&gt;(instance));</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if(slotArray.IsFunctionScopeSlotArray())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Js::FunctionBody *functionBody = slotArray.GetFunctionBody();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functionBody-&gt;GetDisplayName();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handling for block/catch scope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ScopeVariablesGroupDisplay::HasChildren()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scopeGroupWalker ? TRUE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DBGPROP_ATTRIB_FLAGS ScopeVariablesGroupDisplay::GetTypeAttribute()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DBGPROP_ATTRIB_VALUE_READONLY | DBGPROP_ATTRIB_VALUE_IS_FAKE | DBGPROP_ATTRIB_VALUE_IS_EXPANDABLE;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ScopeVariablesGroupDisplay::CreateWalker()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(scopeGroupWalker)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 pRefArena, scopeGroupWalker);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GlobalsScopeVariablesGroupDisplay::GlobalsScopeVariablesGroupDisplay(VariableWalkerBase *walker, ResolvedObject* 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globalsGroupWalker(walker),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RecyclableObjectDisplay(resolvedObject)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GlobalsScopeVariablesGroupDisplay::Type()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LPCWSTR GlobalsScopeVariablesGroupDisplay::Value(int radix)</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L"";</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GlobalsScopeVariablesGroupDisplay::HasChildren()</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globalsGroupWalker ? globalsGroupWalker-&gt;GetChildrenCount() &gt; 0 :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DBGPROP_ATTRIB_FLAGS GlobalsScopeVariablesGroupDisplay::GetTypeAttribute()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return DBGPROP_ATTRIB_VALUE_READONLY | DBGPROP_ATTRIB_VALUE_IS_FAKE | (HasChildren() ? DBGPROP_ATTRIB_VALUE_IS_EXPANDABLE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GlobalsScopeVariablesGroupDisplay::CreateWalker()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(globalsGroupWalker)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 pRefArena, globalsGroupWalker);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#ifdef ENABLE_MUTATION_BREAKPOINT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PendingMutationBreakpointDisplay::PendingMutationBreakpointDisplay(ResolvedObject* resolvedObject, MutationType _mutationType)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RecyclableObjectDisplay(resolvedObject), mutationType(_mutationType)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AssertMsg(_mutationType &gt; MutationTypeNone &amp;&amp; _mutationType &lt; MutationTypeAll, "Invalid mutationType value passed to PendingMutationBreakpointDisplay");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WeakArenaReference&lt;IDiagObjectModelWalkerBase&gt;* PendingMutationBreakpointDisplay::CreateWalker()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ReferencedArenaAdapter* pRefArena = scriptContext-&gt;GetThreadContext()-&gt;GetDebugManager()-&gt;GetDiagnosticArena();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(pRefArena)</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IDiagObjectModelWalkerBase* pOMWalker = Anew(pRefArena-&gt;Arena(), PendingMutationBreakpointWalker, scriptContext, instance, this-&gt;mutationType);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HeapNew(WeakArenaReference&lt;IDiagObjectModelWalkerBase&gt;, pRefArena, pOMWalker);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ulong PendingMutationBreakpointWalker::GetChildrenCount()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switch (this-&gt;mutationType)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MutationTypeUpdate: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3;</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MutationTypeDelete: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case MutationTypeAdd: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2;</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default: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AssertMsg(false, "Invalid 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PendingMutationBreakpointWalker::PendingMutationBreakpointWalker(ScriptContext* pContext, Var _instance, MutationType 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RecyclableObjectWalker(pContext, _instance)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this-&gt;mutationType = 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BOOL PendingMutationBreakpointWalker::Get(int i, ResolvedObject* pResolvedObject)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Js::MutationBreakpoint *mutationBreakpoint = scriptContext-&gt;GetDebugContext()-&gt;GetProbeContainer()-&gt;GetDebugManager()-&gt;GetActiveMutationBreakpoint();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Assert(mutationBreakpoint);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(mutationBreakpoint != nullptr)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lastRenderedPageBreak/>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(i == 0)</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&lt;Property Name&gt; [Adding] : New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&lt;Property Name&gt; [Changing] : Old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&lt;Property Name&gt; [Deleting] : Old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WCHAR * displayName = AnewArray(GetArenaFromContext(scriptContext), WCHAR, PENDING_MUTATION_VALUE_MAX_NAME);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swprintf_s(displayName, PENDING_MUTATION_VALUE_MAX_NAME, L"%s [%s]", mutationBreakpoint-&gt;GetBreakPropertyName(), Js::MutationBreakpoint::GetBreakMutationTypeName(mutationType));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if (mutationType == MutationTypeUpdate || mutationType == MutationTypeDelete)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Old/Current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PropertyId breakPId = mutationBreakpoint-&gt;GetBreakPropertyId();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breakPId;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JavascriptOperators::OP_GetProperty(mutationBreakpoint-&gt;GetMutationObjectVar(), breakPId,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 New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mutationBreakpoint-&gt;GetBreakNewValueVar();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((i == 1) &amp;&amp; (mutationType == MutationTypeUpdate))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L"[New Value]";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mutationBreakpoint-&gt;GetBreakNewValueVar();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Constants::NoProperty;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 if (((i == 1) &amp;&amp; (mutationType != MutationTypeUpdate)) || (i == 2))</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WCHAR * displayName = AnewArray(GetArenaFromContext(scriptContext), WCHAR, PENDING_MUTATION_VALUE_MAX_NAME);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swprintf_s(displayName, PENDING_MUTATION_VALUE_MAX_NAME, L"[Property container %s]", mutationBreakpoint-&gt;GetParentPropertyName());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pResolvedObject-&gt;name = displayName;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 = mutationBreakpoint-&gt;GetMutationObjectVar();</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pResolvedObject-&gt;propId = mutationBreakpoint-&gt;GetParentPropertyId();</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else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Assert(false);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pResolvedObject-&gt;scriptContext = scriptContext;</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pResolvedObject-&gt;typeId = JavascriptOperators::GetTypeId(pResolvedObject-&gt;obj);</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 = pResolvedObject-&gt;CreateDisplay();</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pResolvedObject-&gt;objectDisplay-&gt;SetDefaultTypeAttribute(DBGPROP_ATTRIB_VALUE_READONLY | DBGPROP_ATTRIB_VALUE_IS_FAKE);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pResolvedObject-&gt;address = nullptr; // TODO: (SaAgarwa) Currently Pending mutation values are not editable, will do as part of another WI</w:t>
      </w:r>
    </w:p>
    <w:p w:rsidR="00723EE8" w:rsidRPr="00723EE8" w:rsidRDefault="00723EE8" w:rsidP="00723EE8">
      <w:pPr>
        <w:pStyle w:val="NoSpacing"/>
        <w:rPr>
          <w:rFonts w:ascii="Consolas" w:hAnsi="Consolas" w:cs="Consolas"/>
          <w:sz w:val="18"/>
          <w:szCs w:val="18"/>
        </w:rPr>
      </w:pP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TRUE;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return FALSE;</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 xml:space="preserve">    }</w:t>
      </w:r>
    </w:p>
    <w:p w:rsidR="00723EE8" w:rsidRPr="00723EE8" w:rsidRDefault="00723EE8" w:rsidP="00723EE8">
      <w:pPr>
        <w:pStyle w:val="NoSpacing"/>
        <w:rPr>
          <w:rFonts w:ascii="Consolas" w:hAnsi="Consolas" w:cs="Consolas"/>
          <w:sz w:val="18"/>
          <w:szCs w:val="18"/>
        </w:rPr>
      </w:pPr>
      <w:r w:rsidRPr="00723EE8">
        <w:rPr>
          <w:rFonts w:ascii="Consolas" w:hAnsi="Consolas" w:cs="Consolas"/>
          <w:sz w:val="18"/>
          <w:szCs w:val="18"/>
        </w:rPr>
        <w:t>#endif</w:t>
      </w:r>
    </w:p>
    <w:p w:rsidR="00B156D2" w:rsidRPr="00723EE8" w:rsidRDefault="00723EE8" w:rsidP="00723EE8">
      <w:pPr>
        <w:pStyle w:val="NoSpacing"/>
        <w:rPr>
          <w:rFonts w:ascii="Consolas" w:hAnsi="Consolas" w:cs="Consolas"/>
          <w:sz w:val="18"/>
          <w:szCs w:val="18"/>
        </w:rPr>
      </w:pPr>
      <w:r w:rsidRPr="00723EE8">
        <w:rPr>
          <w:rFonts w:ascii="Consolas" w:hAnsi="Consolas" w:cs="Consolas"/>
          <w:sz w:val="18"/>
          <w:szCs w:val="18"/>
        </w:rPr>
        <w:t>}</w:t>
      </w:r>
    </w:p>
    <w:sectPr w:rsidR="00B156D2" w:rsidRPr="00723EE8" w:rsidSect="004A2EFF">
      <w:pgSz w:w="12240" w:h="15840"/>
      <w:pgMar w:top="720" w:right="720" w:bottom="720" w:left="720" w:header="720" w:footer="720" w:gutter="0"/>
      <w:cols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E8"/>
    <w:rsid w:val="004A2EFF"/>
    <w:rsid w:val="00723EE8"/>
    <w:rsid w:val="008816D3"/>
    <w:rsid w:val="00B15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AADAE-1324-4132-A897-96D89FC7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E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catae\Desktop\gulpconcat\dis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1</TotalTime>
  <Pages>1</Pages>
  <Words>28446</Words>
  <Characters>162146</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Catae</dc:creator>
  <cp:keywords/>
  <dc:description/>
  <cp:lastModifiedBy>Fabricio Catae</cp:lastModifiedBy>
  <cp:revision>4</cp:revision>
  <dcterms:created xsi:type="dcterms:W3CDTF">2016-01-17T21:48:00Z</dcterms:created>
  <dcterms:modified xsi:type="dcterms:W3CDTF">2016-01-17T21:50:00Z</dcterms:modified>
</cp:coreProperties>
</file>