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bookmarkStart w:id="0" w:name="_GoBack"/>
      <w:r w:rsidRPr="0005491C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#pragma once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typedef int BOOL;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namespace Js {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class JavascriptConversion  /* All static */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public: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Var OrdinaryToPrimitive(Var aValue, JavascriptHint hint, ScriptContext 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Var MethodCallToPrimitive(Var aValue, JavascriptHint hint, ScriptContext 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Var ToPrimitive(Var aValue, JavascriptHint hint, ScriptContext 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BOOL CanonicalNumericIndexString(Var aValue, double *indexValue, ScriptContext 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BOOL ToPropertyKey(Var argument, ScriptContext* scriptContext, const PropertyRecord** propertyRecord);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JavascriptString* ToString(Var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JavascriptString* ToLocaleString(Var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BOOL ToObject(Var aValue, ScriptContext* scriptContext, RecyclableObject** object);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BOOL ToBoolean(Var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BOOL ToBoolean_Full(Var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bool ToBool(Var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double ToNumber(Var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void ToFloat_Helper(Var aValue, float *pResult,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void ToNumber_Helper(Var aValue, double *pResult,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BOOL ToNumber_FromPrimitive(Var aValue, double *pResult, BOOL allowUndefined,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double ToNumber_Full(Var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double ToInteger(Var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double ToInteger(double value);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double ToInteger_Full(Var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int32 ToInt32(Var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__int64 ToInt64(Var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int32 ToInt32(double value);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int32 ToInt32_Full(Var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int8 ToInt8(Var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uint8 ToUInt8(Var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uint8 ToUInt8Clamped(Var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int16 ToInt16(Var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float ToFloat(Var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uint32 ToUInt32(Var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unsigned __int64 ToUInt64(Var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uint32 ToUInt32(double value);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uint32 ToUInt32_Full(Var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uint16 ToUInt16(Var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uint16 ToUInt16(double value);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uint16 ToUInt16_Full(Var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JavascriptString *JavascriptConversion::CoerseString(Var aValue, ScriptContext* scriptContext, const wchar_t* apiNameForErrorMsg);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BOOL CheckObjectCoercible(Var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bool SameValue(Var aValue, Var bValue);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bool SameValueZero(Var aValue, Var bValue);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bool IsCallable(Var aValue);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lastRenderedPageBreak/>
        <w:t xml:space="preserve">        static BOOL ToInt32Finite(Var aValue, ScriptContext* scriptContext, int32* result);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// ToString(ToPrimitive(aValue), for convert to string on concat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JavascriptString * ToPrimitiveString(Var aValue, ScriptContext 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int64 ToLength(Var aValue, ScriptContext* scriptContext);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private: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BOOL ToInt32Finite(double value, int32* result);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template&lt;bool zero&gt;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static bool SameValueCommon(Var aValue, Var bValue);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};</w:t>
      </w:r>
    </w:p>
    <w:p w:rsidR="0005491C" w:rsidRPr="0005491C" w:rsidRDefault="0005491C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}</w:t>
      </w:r>
    </w:p>
    <w:p w:rsidR="0005491C" w:rsidRPr="0005491C" w:rsidRDefault="0005491C">
      <w:pPr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br w:type="page"/>
      </w:r>
    </w:p>
    <w:p w:rsidR="0003204F" w:rsidRPr="0005491C" w:rsidRDefault="0003204F" w:rsidP="0005491C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lastRenderedPageBreak/>
        <w:t>//-------------------------------------------------------------------------------------------------------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#include "RuntimeLanguagePch.h"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#include "Library\JavascriptNumberObject.h"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#include "Library\JavascriptStringObject.h"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#include "Library\DateImplementation.h"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#include "Library\JavascriptDate.h"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extern "C" PVOID _ReturnAddress(VOID);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#pragma intrinsic(_ReturnAddress)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namespace Js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static const double k_2to16 = 65536.0;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static const double k_2to31 = 2147483648.0;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static const double k_2to32 = 4294967296.0;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ES5 9.10 indicates that this method should throw a TypeError if the supplied value is Undefined or Null.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Our implementation returns FALSE in this scenario, expecting the caller to throw the TypeError.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This allows the caller to provide more context in the error message without having to unnecessarily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construct the message string before knowing whether or not the object is coercible.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BOOL JavascriptConversion::CheckObjectCoercible(Var aValue, ScriptContext* scriptContext)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TypeId typeId = JavascriptOperators::GetTypeId(aValue);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 (typeId == TypeIds_Null || typeId == TypeIds_Undefined)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return TRUE;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//ES5 9.11  Undefined, Null, Boolean, Number, String - return false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//If Object has an [[Call]] internal method, then return true, otherwise return false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bool JavascriptConversion::IsCallable(Var aValue)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 (!RecyclableObject::Is(aValue))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JavascriptMethod entryPoint = RecyclableObject::FromVar(aValue)-&gt;GetEntryPoint();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return RecyclableObject::DefaultEntryPoint != entryPoint;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ES5 9.12 SameValue algorithm implementation.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1.    If Type(x) is different from Type(y), return false.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2.    If Type(x) is Undefined, return true.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3.    If Type(x) is Null, return true.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4.    If Type(x) is Number, then.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      a.  If x is NaN and y is NaN, return true.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      b.  If x is +0 and y is -0, return false.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      c.  If x is -0 and y is +0, return false.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      d.  If x is the same number value as y, return true.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      e.  Return false.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5.    If Type(x) is String, then return true if x and y are exactly the same sequence of characters (same length and same characters in corresponding positions); otherwise, return false.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6.    If Type(x) is Boolean, return true if x and y are both true or both false; otherwise, return false.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7.    Return true if x and y refer to the same object. Otherwise, return false.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template&lt;bool zero&gt;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bool JavascriptConversion::SameValueCommon(Var aLeft, Var aRight)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TypeId leftType = JavascriptOperators::GetTypeId(aLeft);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TypeId rightType = JavascriptOperators::GetTypeId(aRight);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//Check for undefined and null type;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 (leftType == TypeIds_Undefined 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rightType == TypeIds_Undefined;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 (leftType == TypeIds_Null)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rightType == TypeIds_Null;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double dblLeft, dblRight;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switch (leftType)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TypeIds_Integer: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switch (rightType)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TypeIds_Integer: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aLeft == aRight;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dblLeft     = TaggedInt::ToDouble(aLeft);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dblRight    = JavascriptNumber::GetValue(aRight);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goto CommonNumber;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int leftValue = TaggedInt::ToInt32(aLeft);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__int64 rightValue = JavascriptInt64Number::FromVar(aRight)-&gt;GetValue();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leftValue == rightValue;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TypeIds_UInt64Number: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int leftValue = TaggedInt::ToInt32(aLeft);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unsigned __int64 rightValue = JavascriptInt64Number::FromVar(aRight)-&gt;GetValue();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leftValue == rightValue;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break;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switch (rightType)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TypeIds_Integer: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__int64 leftValue = JavascriptInt64Number::FromVar(aLeft)-&gt;GetValue();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int rightValue = TaggedInt::ToInt32(aRight);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leftValue == rightValue;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dblLeft     = (double)JavascriptInt64Number::FromVar(aLeft)-&gt;GetValue();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dblRight    = JavascriptNumber::GetValue(aRight);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goto CommonNumber;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__int64 leftValue = JavascriptInt64Number::FromVar(aLeft)-&gt;GetValue();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__int64 rightValue = JavascriptInt64Number::FromVar(aRight)-&gt;GetValue();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leftValue == rightValue;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TypeIds_UInt64Number: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__int64 leftValue = JavascriptInt64Number::FromVar(aLeft)-&gt;GetValue();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unsigned __int64 rightValue = JavascriptInt64Number::FromVar(aRight)-&gt;GetValue();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((unsigned __int64)leftValue == rightValue);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break;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TypeIds_UInt64Number: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switch (rightType)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TypeIds_Integer: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unsigned __int64 leftValue = JavascriptUInt64Number::FromVar(aLeft)-&gt;GetValue();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__int64 rightValue = TaggedInt::ToInt32(aRight);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(leftValue == (unsigned __int64)rightValue);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dblLeft     = (double)JavascriptUInt64Number::FromVar(aLeft)-&gt;GetValue();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dblRight    = JavascriptNumber::GetValue(aRight);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goto CommonNumber;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unsigned __int64 leftValue = JavascriptUInt64Number::FromVar(aLeft)-&gt;GetValue();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__int64 rightValue = JavascriptInt64Number::FromVar(aRight)-&gt;GetValue();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(leftValue == (unsigned __int64)rightValue);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TypeIds_UInt64Number: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unsigned __int64 leftValue = JavascriptUInt64Number::FromVar(aLeft)-&gt;GetValue();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unsigned __int64 rightValue = JavascriptInt64Number::FromVar(aRight)-&gt;GetValue();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leftValue == rightValue;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break;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switch (rightType)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TypeIds_Integer: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dblLeft     = JavascriptNumber::GetValue(aLeft);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dblRight    = TaggedInt::ToDouble(aRight);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goto CommonNumber;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dblLeft     = JavascriptNumber::GetValue(aLeft);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dblRight    = (double)JavascriptInt64Number::FromVar(aRight)-&gt;GetValue();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goto CommonNumber;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TypeIds_UInt64Number: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dblLeft     = JavascriptNumber::GetValue(aLeft);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dblRight    = (double)JavascriptUInt64Number::FromVar(aRight)-&gt;GetValue();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goto CommonNumber;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dblLeft     = JavascriptNumber::GetValue(aLeft);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dblRight    = JavascriptNumber::GetValue(aRight);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CommonNumber: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if (JavascriptNumber::IsNan(dblLeft) &amp;&amp; JavascriptNumber::IsNan(dblRight))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if (zero)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// SameValueZero(+0,-0) returns true;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return dblLeft == dblRight;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else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// SameValue(+0,-0) returns false;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return (NumberUtilities::LuLoDbl(dblLeft) == NumberUtilities::LuLoDbl(dblRight) &amp;&amp;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NumberUtilities::LuHiDbl(dblLeft) == NumberUtilities::LuHiDbl(dblRight));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break;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TypeIds_Boolean: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switch (rightType)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TypeIds_Boolean: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aLeft == aRight;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lastRenderedPageBreak/>
        <w:t xml:space="preserve">            break;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TypeIds_String: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switch (rightType)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TypeIds_String: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JavascriptString::Equals(aLeft, aRight);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break;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TypeIds_Symbol: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switch (rightType)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TypeIds_Symbol: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JavascriptSymbol* leftSymbol = JavascriptSymbol::FromVar(aLeft);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JavascriptSymbol* rightSymbol = JavascriptSymbol::FromVar(aRight);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return leftSymbol-&gt;GetValue() == rightSymbol-&gt;GetValue();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TypeIds_Function: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switch (rightType)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TypeIds_Function: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if (JavascriptFunction::FromVar(aLeft)-&gt;IsThrowTypeErrorFunction() &amp;&amp;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JavascriptFunction::FromVar(aRight)-&gt;IsThrowTypeErrorFunction())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break;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return aLeft == aRight;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template bool JavascriptConversion::SameValueCommon&lt;false&gt;(Var aLeft, Var aRight);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template bool JavascriptConversion::SameValueCommon&lt;true&gt;(Var aLeft, Var aRight);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ToObject() takes a value and converts it to a Object type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Implementation of ES5 9.9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The spec indicates that this method should throw a TypeError if the supplied value is Undefined or Null.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Our implementation returns FALSE in this scenario, expecting the caller to throw the TypeError.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This allows the caller to provide more context in the error message without having to unnecessarily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construct the message string before knowing whether or not the value can be converted to an object.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Undefined   Return FALSE.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Null        Return FALSE.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Boolean     Create a new Boolean object whose [[PrimitiveValue]]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          internal property is set to the value of the boolean.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          See 15.6 for a description of Boolean objects.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          Return TRUE.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Number      Create a new Number object whose [[PrimitiveValue]]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          internal property is set to the value of the number.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          See 15.7 for a description of Number objects.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          Return TRUE.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String      Create a new String object whose [[PrimitiveValue]]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          internal property is set to the value of the string.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          See 15.5 for a description of String objects.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          Return TRUE.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Object      The result is the input argument (no conversion).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          Return TRUE.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BOOL JavascriptConversion::ToObject(Var aValue, ScriptContext* scriptContext, RecyclableObject** object)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Assert(object);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switch (JavascriptOperators::GetTypeId(aValue))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lastRenderedPageBreak/>
        <w:t xml:space="preserve">            case TypeIds_Undefined: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TypeIds_Null: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TypeIds_Integer: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*object = scriptContext-&gt;GetLibrary()-&gt;CreateNumberObject(aValue);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default: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*object = RecyclableObject::FromVar(aValue)-&gt;ToObject(scriptContext);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ToPropertyKey() takes a value and converts it to a property key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Implementation of ES6 7.1.14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BOOL JavascriptConversion::ToPropertyKey(Var argument, ScriptContext* scriptContext, const PropertyRecord** propertyRecord)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Var key = JavascriptConversion::ToPrimitive(argument, JavascriptHint::HintString,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 (JavascriptSymbol::Is(key))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// If we are looking up a property keyed by a symbol, we already have the PropertyId in the symbol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*propertyRecord = JavascriptSymbol::FromVar(key)-&gt;GetValue();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else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// For all other types, convert the key into a string and use that as the property name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JavascriptString * propName = JavascriptConversion::ToString(key,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if (VirtualTableInfo&lt;Js::PropertyString&gt;::HasVirtualTable(propName))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PropertyString * propertyString = (PropertyString *)propName;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*propertyRecord = propertyString-&gt;GetPropertyRecord();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else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scriptContext-&gt;GetOrAddPropertyRecord(propName-&gt;GetString(), propName-&gt;GetLength(), propertyRecord);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return TRUE;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ToPrimitive() takes a value and an optional argument and converts it to a non Object type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Implementation of ES5 9.1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Undefined:The result equals the input argument (no conversion).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Null:     The result equals the input argument (no conversion).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Boolean:  The result equals the input argument (no conversion).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Number:   The result equals the input argument (no conversion).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String:   The result equals the input argument (no conversion).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Object:   Return a default value for the Object.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          The default value of an object is retrieved by calling the [[DefaultValue]]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          internal method of the object, passing the optional hint PreferredType.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          The behavior of the [[DefaultValue]] internal method is defined by this specification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          for all native ECMAScript objects (8.12.9).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Var JavascriptConversion::ToPrimitive(Var aValue, JavascriptHint hint, ScriptContext * requestContext)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switch (JavascriptOperators::GetTypeId(aValue))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TypeIds_Undefined: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TypeIds_Null: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TypeIds_Integer: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TypeIds_Boolean: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TypeIds_String: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TypeIds_Symbol: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aValue;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TypeIds_StringObject: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JavascriptStringObject * stringObject = JavascriptStringObject::FromVar(aValue);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if (stringObject-&gt;GetScriptContext()-&gt;optimizationOverrides.GetSideEffects() &amp; (hint == JavascriptHint::HintString ? SideEffects_ToString : SideEffects_ValueOf))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return MethodCallToPrimitive(aValue, hint, requestContext);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CrossSite::MarshalVar(requestContext, stringObject-&gt;Unwrap());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TypeIds_NumberObject: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JavascriptNumberObject * numberObject = JavascriptNumberObject::FromVar(aValue);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if (hint == JavascriptHint::HintString)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if (numberObject-&gt;GetScriptContext()-&gt;optimizationOverrides.GetSideEffects() &amp; SideEffects_ToString)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return MethodCallToPrimitive(aValue, hint, requestContext);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return JavascriptNumber::ToStringRadix10(numberObject-&gt;GetValue(), requestContext);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else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if (numberObject-&gt;GetScriptContext()-&gt;optimizationOverrides.GetSideEffects() &amp; SideEffects_ValueOf)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return MethodCallToPrimitive(aValue, hint, requestContext);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return CrossSite::MarshalVar(requestContext, numberObject-&gt;Unwrap());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TypeIds_SymbolObject: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JavascriptSymbolObject* symbolObject = JavascriptSymbolObject::FromVar(aValue);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requestContext-&gt;GetLibrary()-&gt;CreateSymbol(symbolObject-&gt;GetValue());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TypeIds_Date: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TypeIds_WinRTDate: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JavascriptDate* dateObject = JavascriptDate::FromVar(aValue);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if(hint == JavascriptHint::HintNumber)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if (dateObject-&gt;GetScriptContext()-&gt;optimizationOverrides.GetSideEffects() &amp; SideEffects_ValueOf)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// if no Method exists this function falls back to OrdinaryToPrimitive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// if IsES6ToPrimitiveEnabled flag is off we also fall back to OrdinaryToPrimitive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lastRenderedPageBreak/>
        <w:t xml:space="preserve">                        return MethodCallToPrimitive(aValue, hint, requestContext);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return JavascriptNumber::ToVarNoCheck(dateObject-&gt;GetTime(), requestContext);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else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if (dateObject-&gt;GetScriptContext()-&gt;optimizationOverrides.GetSideEffects() &amp; SideEffects_ToString)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// if no Method exists this function falls back to OrdinaryToPrimitive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// if IsES6ToPrimitiveEnabled flag is off we also fall back to OrdinaryToPrimitive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return MethodCallToPrimitive(aValue, hint, requestContext);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//NOTE: Consider passing requestContext to JavascriptDate::ToString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return CrossSite::MarshalVar(requestContext, JavascriptDate::ToString(dateObject));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// convert to JavascriptNumber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JavascriptInt64Number::FromVar(aValue)-&gt;ToJavascriptNumber();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TypeIds_UInt64Number: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JavascriptUInt64Number::FromVar(aValue)-&gt;ToJavascriptNumber();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default: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// if no Method exists this function falls back to OrdinaryToPrimitive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// if IsES6ToPrimitiveEnabled flag is off we also fall back to OrdinaryToPrimitive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MethodCallToPrimitive(aValue, hint, requestContext);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//7.1.16 CanonicalNumericIndexString(argument)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//1. Assert : Type(argument) is String.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//2. If argument is "-0", then return -0.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//3. Let n be ToNumber(argument).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//4. If SameValue(ToString(n), argument) is false, then return undefined.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//5. Return n.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BOOL JavascriptConversion::CanonicalNumericIndexString(Var aValue, double *indexValue, ScriptContext * scriptContext)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AssertMsg(JavascriptString::Is(aValue), "CanonicalNumericIndexString expects only string");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 (JavascriptString::IsNegZero(JavascriptString::FromVar(aValue)))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*indexValue = -0;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Var indexNumberValue = JavascriptOperators::ToNumber(aValue,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 (JavascriptString::Equals(JavascriptConversion::ToString(indexNumberValue, scriptContext), aValue))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*indexValue = JavascriptNumber::GetValue(indexNumberValue);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return FALSE;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Var JavascriptConversion::MethodCallToPrimitive(Var aValue, JavascriptHint hint, ScriptContext * requestContext)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Var result = nullptr;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RecyclableObject *const recyclableObject = RecyclableObject::FromVar(aValue);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ScriptContext *const scriptContext = recyclableObject-&gt;GetScriptContext();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/*7.3.7 GetMethod (O, P)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The abstract operation GetMethod is used to get the value of a specific property of an object when the value of the property is expected to be a function.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lastRenderedPageBreak/>
        <w:t xml:space="preserve">        The operation is called with arguments O and P where O is the object, P is the property key. This abstract operation performs the following steps: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Assert: Type(O) is Object.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Assert: IsPropertyKey(P) is true.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Let func be the result of calling the [[Get]] internal method of O passing P and O as the arguments.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ReturnIfAbrupt(func).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 func is undefined, then return undefined.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 IsCallable(func) is false, then throw a TypeError exception.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Return func.*/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Var varMethod;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 (!(requestContext-&gt;GetConfig()-&gt;IsES6ToPrimitiveEnabled()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&amp;&amp; JavascriptOperators::GetPropertyReference(recyclableObject, PropertyIds::_symbolToPrimitive, &amp;varMethod, requestContext)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&amp;&amp; !JavascriptOperators::IsUndefinedObject(varMethod)))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OrdinaryToPrimitive(aValue, hint, requestContext);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 (!JavascriptFunction::Is(varMethod))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// Don't error if we disabled implicit calls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JavascriptError::TryThrowTypeError(scriptContext, requestContext, JSERR_NeedFunction, requestContext-&gt;GetPropertyName(PropertyIds::_symbolToPrimitive)-&gt;GetBuffer());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requestContext-&gt;GetLibrary()-&gt;GetNull();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// Let exoticToPrim be GetMethod(input, @@toPrimitive).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JavascriptFunction* exoticToPrim = JavascriptFunction::FromVar(varMethod);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JavascriptString* hintString = nullptr;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 (hint == JavascriptHint::HintString)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hintString = requestContext-&gt;GetLibrary()-&gt;CreateStringFromCppLiteral(L"string");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else if (hint == JavascriptHint::HintNumber)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hintString = requestContext-&gt;GetLibrary()-&gt;CreateStringFromCppLiteral(L"number");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else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hintString = requestContext-&gt;GetLibrary()-&gt;CreateStringFromCppLiteral(L"default");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// If exoticToPrim is not undefined, then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 (nullptr != exoticToPrim)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ThreadContext * threadContext = requestContext-&gt;GetThreadContext();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result = threadContext-&gt;ExecuteImplicitCall(exoticToPrim, ImplicitCall_ToPrimitive, [=]()-&gt;Js::Var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Stack object should have a pre-op bail on implicit call.  We shouldn't see them here.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Assert(!ThreadContext::IsOnStack(recyclableObject));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Let result be the result of calling the[[Call]] internal method of exoticToPrim, with input as thisArgument and(hint) as argumentsList.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 exoticToPrim-&gt;GetEntryPoint()(exoticToPrim, CallInfo(CallFlags_Value, 2), recyclableObject, hintString);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Assert(!CrossSite::NeedMarshalVar(result, requestContext));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if (!result)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There was an implicit call and implicit calls are disabled. This would typically cause a bailout.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Assert(threadContext-&gt;IsDisableImplicitCall());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requestContext-&gt;GetLibrary()-&gt;GetNull();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// If result is an ECMAScript language value and Type(result) is not Object, then return result.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 (TaggedInt::Is(result) || JavascriptOperators::IsExposedType(JavascriptOperators::GetTypeId(result)))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result;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// Else, throw a TypeError exception.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else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// Don't error if we disabled implicit calls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JavascriptError::TryThrowTypeError(scriptContext, requestContext, JSERR_FunctionArgument_Invalid, L"[Symbol.toPrimitive]");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requestContext-&gt;GetLibrary()-&gt;GetNull();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Var JavascriptConversion::OrdinaryToPrimitive(Var aValue, JavascriptHint hint, ScriptContext * requestContext)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Var result;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RecyclableObject *const recyclableObject = RecyclableObject::FromVar(aValue);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 (!recyclableObject-&gt;ToPrimitive(hint, &amp;result, requestContext))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ScriptContext *const scriptContext = recyclableObject-&gt;GetScriptContext();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long hCode;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switch (hint)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JavascriptHint::HintNumber: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hCode = JSERR_NeedNumber;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break;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JavascriptHint::HintString: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hCode = JSERR_NeedString;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break;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default: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hCode = VBSERR_OLENoPropOrMethod;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break;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JavascriptError::TryThrowTypeError(scriptContext, scriptContext, hCode);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requestContext-&gt;GetLibrary()-&gt;GetNull();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return result;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JavascriptString *JavascriptConversion::CoerseString(Var aValue, ScriptContext* scriptContext, const wchar_t* apiNameForErrorMsg)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 (!JavascriptConversion::CheckObjectCoercible(aValue, scriptContext))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JavascriptError::ThrowTypeError(scriptContext, JSERR_This_NullOrUndefined, apiNameForErrorMsg);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return ToString(aValue,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ToString - abstract operation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ES5 9.8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//Input Type Result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Undefined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"undefined"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Null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"null"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Boolean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lastRenderedPageBreak/>
        <w:t xml:space="preserve">    //    If the argument is true, then the result is "true". If the argument is false, then the result is "false".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Number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See 9.8.1 below.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String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Return the input argument (no conversion)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Object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Apply the following steps: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1. Let primValue be ToPrimitive(input argument, hint String).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2. Return ToString(primValue).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JavascriptString *JavascriptConversion::ToString(Var aValue, ScriptContext* scriptContext)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Assert(scriptContext-&gt;GetThreadContext()-&gt;IsScriptActive());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BOOL fPrimitiveOnly = false;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while(true)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switch (JavascriptOperators::GetTypeId(aValue))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TypeIds_Undefined: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scriptContext-&gt;GetLibrary()-&gt;GetUndefinedDisplayString();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TypeIds_Null: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scriptContext-&gt;GetLibrary()-&gt;GetNullDisplayString();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TypeIds_Integer: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scriptContext-&gt;GetIntegerString(aValue);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TypeIds_Boolean: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JavascriptBoolean::FromVar(aValue)-&gt;GetValue() ? scriptContext-&gt;GetLibrary()-&gt;GetTrueDisplayString() : scriptContext-&gt;GetLibrary()-&gt;GetFalseDisplayString();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JavascriptNumber::ToStringRadix10(JavascriptNumber::GetValue(aValue),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__int64 value = JavascriptInt64Number::FromVar(aValue)-&gt;GetValue();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if (!TaggedInt::IsOverflow(value))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return scriptContext-&gt;GetIntegerString((int)value);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return JavascriptInt64Number::ToString(aValue,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TypeIds_UInt64Number: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unsigned __int64 value = JavascriptUInt64Number::FromVar(aValue)-&gt;GetValue();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if (!TaggedInt::IsOverflow(value))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return scriptContext-&gt;GetIntegerString((uint)value);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return JavascriptUInt64Number::ToString(aValue,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TypeIds_String: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JavascriptString::FromVar(CrossSite::MarshalVar(scriptContext, aValue));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TypeIds_VariantDate: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JavascriptVariantDate::FromVar(aValue)-&gt;GetValueString(scriptContext);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lastRenderedPageBreak/>
        <w:t xml:space="preserve">            case TypeIds_Symbol: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JavascriptSymbol::FromVar(aValue)-&gt;ToString(scriptContext);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TypeIds_GlobalObject: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aValue = static_cast&lt;Js::GlobalObject*&gt;(aValue)-&gt;ToThis();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fall through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default: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AssertMsg(JavascriptOperators::IsObject(aValue), "bad type object in conversion ToString");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if(fPrimitiveOnly)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AssertMsg(FALSE, "wrong call in ToString, no dynamic objects should get here");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JavascriptError::ThrowError(scriptContext, VBSERR_InternalError);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fPrimitiveOnly = true;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aValue = ToPrimitive(aValue, JavascriptHint::HintString,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JavascriptString *JavascriptConversion::ToLocaleString(Var aValue, ScriptContext* scriptContext)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switch (JavascriptOperators::GetTypeId(aValue))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TypeIds_Undefined: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scriptContext-&gt;GetLibrary()-&gt;GetUndefinedDisplayString();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TypeIds_Null: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scriptContext-&gt;GetLibrary()-&gt;GetNullDisplayString();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TypeIds_Integer: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JavascriptNumber::ToLocaleString(TaggedInt::ToInt32(aValue),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TypeIds_Boolean: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JavascriptBoolean::FromVar(aValue)-&gt;GetValue() ? scriptContext-&gt;GetLibrary()-&gt;GetTrueDisplayString() : scriptContext-&gt;GetLibrary()-&gt;GetFalseDisplayString();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JavascriptNumber::ToLocaleString((double)JavascriptInt64Number::FromVar(aValue)-&gt;GetValue(),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TypeIds_UInt64Number: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JavascriptNumber::ToLocaleString((double)JavascriptUInt64Number::FromVar(aValue)-&gt;GetValue(),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JavascriptNumber::ToLocaleString(JavascriptNumber::GetValue(aValue),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TypeIds_String: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JavascriptString::FromVar(aValue);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TypeIds_VariantDate: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// Legacy behavior was to create an empty object and call toLocaleString on it, which would result in this value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scriptContext-&gt;GetLibrary()-&gt;GetObjectDisplayString();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TypeIds_Symbol: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JavascriptSymbol::FromVar(aValue)-&gt;ToString(scriptContext);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default: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RecyclableObject* object = RecyclableObject::FromVar(aValue);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Var value = JavascriptOperators::GetProperty(object, PropertyIds::toLocaleString, scriptContext, NULL);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lastRenderedPageBreak/>
        <w:t xml:space="preserve">                if (JavascriptConversion::IsCallable(value))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RecyclableObject* toLocaleStringFunction = RecyclableObject::FromVar(value);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Var aResult = toLocaleStringFunction-&gt;GetEntryPoint()(toLocaleStringFunction, 1, 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if (JavascriptString::Is(aResult))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return JavascriptString::FromVar(aResult);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return JavascriptConversion::ToString(aResult,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JavascriptError::ThrowTypeError(scriptContext, JSERR_Property_NeedFunction, scriptContext-&gt;GetPropertyName(PropertyIds::toLocaleString)-&gt;GetBuffer());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ToBoolean_Full: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(ES3.0: S9.2):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Input        Output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-----        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'undefined'  'false'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'null'       'false'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Boolean      Value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Number       'false' if +0, -0, or Nan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          'true' otherwise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String       'false' if argument is ""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             'true' otherwise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Object       'true'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Falsy Object 'false'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BOOL JavascriptConversion::ToBoolean_Full(Var aValue, ScriptContext* scriptContext)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AssertMsg(!TaggedInt::Is(aValue), "Should be detected");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AssertMsg(RecyclableObject::Is(aValue), "Should be handled already");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auto type = RecyclableObject::FromVar(aValue)-&gt;GetType();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switch (type-&gt;GetTypeId())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TypeIds_Undefined: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TypeIds_Null: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TypeIds_VariantDate: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TypeIds_Symbol: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TypeIds_Boolean: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JavascriptBoolean::FromVar(aValue)-&gt;GetValue();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#if !FLOATVAR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double value = JavascriptNumber::GetValue(aValue);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(!JavascriptNumber::IsNan(value)) &amp;&amp; (!JavascriptNumber::IsZero(value));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#endif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__int64 value = JavascriptInt64Number::FromVar(aValue)-&gt;GetValue();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value != 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TypeIds_UInt64Number: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unsigned __int64 value = JavascriptUInt64Number::FromVar(aValue)-&gt;GetValue();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value != 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TypeIds_String: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JavascriptString * pstValue = JavascriptString::FromVar(aValue);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pstValue-&gt;GetLength() &gt; 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TypeIds_SIMDFloat32x4: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TypeIds_SIMDFloat64x2: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TypeIds_SIMDInt32x4: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   // SIMD review: may need update once spec is finalized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if (scriptContext-&gt;GetConfig()-&gt;IsSimdjsEnabled())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default: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AssertMsg(JavascriptOperators::IsObject(aValue), "bad type object in conversion ToBoolean");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Falsy objects evaluate to false when converted to Boolean.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!type-&gt;IsFalsy();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void JavascriptConversion::ToFloat_Helper(Var aValue, float *pResult, ScriptContext* scriptContext)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*pResult = (float)ToNumber_Full(aValue,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void JavascriptConversion::ToNumber_Helper(Var aValue, double *pResult, ScriptContext* scriptContext)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Assert(Js::JavascriptStackWalker::ValidateTopJitFrame(scriptContext));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*pResult = ToNumber_Full(aValue,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Used for the JIT's float type specialization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Convert aValue to double, but only allow primitives.  Return false otherwise.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BOOL JavascriptConversion::ToNumber_FromPrimitive(Var aValue, double *pResult, BOOL allowUndefined, ScriptContext* scriptContext)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Assert(Js::JavascriptStackWalker::ValidateTopJitFrame(scriptContext));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Assert(!TaggedNumber::Is(aValue));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RecyclableObject *obj = RecyclableObject::FromVar(aValue);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// NOTE: Don't allow strings, otherwise JIT's float type specialization has to worry about concats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 (obj-&gt;GetTypeId() &gt;= TypeIds_String)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 (!allowUndefined &amp;&amp; obj-&gt;GetTypeId() == TypeIds_Undefined)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*pResult = ToNumber_Full(aValue,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return true;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lastRenderedPageBreak/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ToNumber_Full: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Implements ES6 Draft Rev 26 July 18, 2014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Undefined: NaN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Null:      0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boolean:   v==true ? 1 : 0 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number:    v (original number)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String:    conversion by spec algorithm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object:    ToNumber(PrimitiveValue(v, hint_number))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Symbol:    TypeError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double JavascriptConversion::ToNumber_Full(Var aValue,ScriptContext* scriptContext)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AssertMsg(!TaggedInt::Is(aValue), "Should be detected");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ScriptContext * objectScriptContext = RecyclableObject::Is(aValue) ? RecyclableObject::FromVar(aValue)-&gt;GetScriptContext() : nullptr;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BOOL fPrimitiveOnly = false;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while(true)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switch (JavascriptOperators::GetTypeId(aValue))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TypeIds_Symbol: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JavascriptError::TryThrowTypeError(objectScriptContext, scriptContext, JSERR_NeedNumber);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Fallthrough to return NaN if exceptions are disabled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TypeIds_Undefined: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JavascriptNumber::GetValue(scriptContext-&gt;GetLibrary()-&gt;GetNaN());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TypeIds_Null: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 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TypeIds_Integer: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TaggedInt::ToDouble(aValue);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TypeIds_Boolean: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JavascriptBoolean::FromVar(aValue)-&gt;GetValue() ? 1 : +0;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JavascriptNumber::GetValue(aValue);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(double)JavascriptInt64Number::FromVar(aValue)-&gt;GetValue();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TypeIds_UInt64Number: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(double)JavascriptUInt64Number::FromVar(aValue)-&gt;GetValue();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TypeIds_String: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JavascriptString::FromVar(aValue)-&gt;ToDouble();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TypeIds_VariantDate: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Js::DateImplementation::GetTvUtc(Js::DateImplementation::JsLocalTimeFromVarDate(JavascriptVariantDate::FromVar(aValue)-&gt;GetValue()),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TypeIds_SIMDFloat32x4: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TypeIds_SIMDInt32x4: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TypeIds_SIMDFloat64x2: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JavascriptError::ThrowError(scriptContext, JSERR_NeedNumber);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default: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AssertMsg(JavascriptOperators::IsObject(aValue), "bad type object in conversion ToInteger");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if(fPrimitiveOnly)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JavascriptError::ThrowError(scriptContext, VBSERR_OLENoPropOrMethod);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lastRenderedPageBreak/>
        <w:t xml:space="preserve">                    fPrimitiveOnly = true;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aValue = ToPrimitive(aValue, JavascriptHint::HintNumber,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second part of the ToInteger() implementation.(ES5.0: S9.4).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double JavascriptConversion::ToInteger_Full(Var aValue,ScriptContext* scriptContext)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AssertMsg(!TaggedInt::Is(aValue), "Should be detected");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ScriptContext * objectScriptContext = RecyclableObject::Is(aValue) ? RecyclableObject::FromVar(aValue)-&gt;GetScriptContext() : nullptr;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BOOL fPrimitiveOnly = false;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while(true)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switch (JavascriptOperators::GetTypeId(aValue))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TypeIds_Symbol: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JavascriptError::TryThrowTypeError(objectScriptContext, scriptContext, JSERR_NeedNumber);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Fallthrough to return 0 if exceptions are disabled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TypeIds_Undefined: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TypeIds_Null: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TypeIds_Integer: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TaggedInt::ToInt32(aValue);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TypeIds_Boolean: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JavascriptBoolean::FromVar(aValue)-&gt;GetValue() ? 1 : +0;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ToInteger(JavascriptNumber::GetValue(aValue));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ToInteger((double)JavascriptInt64Number::FromVar(aValue)-&gt;GetValue());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TypeIds_UInt64Number: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ToInteger((double)JavascriptUInt64Number::FromVar(aValue)-&gt;GetValue());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TypeIds_String: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ToInteger(JavascriptString::FromVar(aValue)-&gt;ToDouble());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TypeIds_VariantDate: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ToInteger(ToNumber_Full(aValue, scriptContext));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default: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AssertMsg(JavascriptOperators::IsObject(aValue), "bad type object in conversion ToInteger");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if(fPrimitiveOnly)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AssertMsg(FALSE, "wrong call in ToInteger_Full, no dynamic objects should get here");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JavascriptError::ThrowError(scriptContext, VBSERR_OLENoPropOrMethod);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fPrimitiveOnly = true;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aValue = ToPrimitive(aValue, JavascriptHint::HintNumber,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double JavascriptConversion::ToInteger(double val)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if(JavascriptNumber::IsNan(val))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lastRenderedPageBreak/>
        <w:t xml:space="preserve">        if(JavascriptNumber::IsPosInf(val) || JavascriptNumber::IsNegInf(val) ||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JavascriptNumber::IsZero(val))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val;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return ( ((val &lt; 0) ? -1 : 1 ) * floor(fabs(val)));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ToInt32() converts the given Var to an Int32 value, as described in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(ES3.0: S9.5).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int32 JavascriptConversion::ToInt32_Full(Var aValue, ScriptContext* scriptContext)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Assert(Js::JavascriptStackWalker::ValidateTopJitFrame(scriptContext));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AssertMsg(!TaggedInt::Is(aValue), "Should be detected");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ScriptContext * objectScriptContext = RecyclableObject::Is(aValue) ? RecyclableObject::FromVar(aValue)-&gt;GetScriptContext() : nullptr;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// This is used when TaggedInt's overflow but remain under int32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// so Number is our most critical case: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TypeId typeId = JavascriptOperators::GetTypeId(aValue);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 (typeId == TypeIds_Number)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JavascriptMath::ToInt32Core(JavascriptNumber::GetValue(aValue));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switch (typeId)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TypeIds_Symbol: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JavascriptError::TryThrowTypeError(objectScriptContext, scriptContext, JSERR_NeedNumber);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// Fallthrough to return 0 if exceptions are disabled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TypeIds_Undefined: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TypeIds_Null: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 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TypeIds_Integer: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TaggedInt::ToInt32(aValue);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TypeIds_Boolean: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JavascriptBoolean::FromVar(aValue)-&gt;GetValue() ? 1 : +0;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// we won't lose precision if the int64 is within 32bit boundary; otherwise we need to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// treat it as double anyhow.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JavascriptMath::ToInt32Core((double)JavascriptInt64Number::FromVar(aValue)-&gt;GetValue());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TypeIds_UInt64Number: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// we won't lose precision if the int64 is within 32bit boundary; otherwise we need to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// treat it as double anyhow.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JavascriptMath::ToInt32Core((double)JavascriptUInt64Number::FromVar(aValue)-&gt;GetValue());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TypeIds_String: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double result;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if (JavascriptString::FromVar(aValue)-&gt;ToDouble(&amp;result))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JavascriptMath::ToInt32Core(result);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// If the string isn't a valid number, ToDouble returns NaN, and ToInt32 of that is 0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TypeIds_VariantDate: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ToInt32(ToNumber_Full(aValue, scriptContext));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default: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AssertMsg(JavascriptOperators::IsObject(aValue), "bad type object in conversion ToInteger32");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aValue = ToPrimitive(aValue, JavascriptHint::HintNumber,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switch (JavascriptOperators::GetTypeId(aValue))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TypeIds_Symbol: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JavascriptError::TryThrowTypeError(objectScriptContext, scriptContext, JSERR_NeedNumber);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// Fallthrough to return 0 if exceptions are disabled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TypeIds_Undefined: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TypeIds_Null: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 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TypeIds_Integer: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TaggedInt::ToInt32(aValue);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TypeIds_Boolean: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JavascriptBoolean::FromVar(aValue)-&gt;GetValue() ? 1 : +0;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ToInt32(JavascriptNumber::GetValue(aValue));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// we won't lose precision if the int64 is within 32bit boundary; otherwise we need to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// treat it as double anyhow.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JavascriptMath::ToInt32Core((double)JavascriptInt64Number::FromVar(aValue)-&gt;GetValue());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TypeIds_UInt64Number: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// we won't lose precision if the int64 is within 32bit boundary; otherwise we need to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// treat it as double anyhow.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JavascriptMath::ToInt32Core((double)JavascriptUInt64Number::FromVar(aValue)-&gt;GetValue());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TypeIds_String: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double result;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if (JavascriptString::FromVar(aValue)-&gt;ToDouble(&amp;result))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ToInt32(result);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// If the string isn't a valid number, ToDouble returns NaN, and ToInt32 of that is 0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TypeIds_VariantDate: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ToInt32(ToNumber_Full(aValue, scriptContext));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default: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AssertMsg(FALSE, "wrong call in ToInteger32_Full, no dynamic objects should get here.");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JavascriptError::ThrowError(scriptContext, VBSERR_OLENoPropOrMethod);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a strict version of ToInt32 conversion that returns false for non int32 values like, inf, NaN, undef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BOOL JavascriptConversion::ToInt32Finite(Var aValue, ScriptContext* scriptContext, int32* result)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ScriptContext * objectScriptContext = RecyclableObject::Is(aValue) ? RecyclableObject::FromVar(aValue)-&gt;GetScriptContext() : nullptr;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BOOL fPrimitiveOnly = false;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while(true)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switch (JavascriptOperators::GetTypeId(aValue))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TypeIds_Symbol: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JavascriptError::TryThrowTypeError(objectScriptContext, scriptContext, JSERR_NeedNumber);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Fallthrough to return false and set result to 0 if exceptions are disabled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TypeIds_Undefined: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lastRenderedPageBreak/>
        <w:t xml:space="preserve">                *result = 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TypeIds_Null: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*result = 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TypeIds_Integer: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*result = TaggedInt::ToInt32(aValue);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TypeIds_Boolean: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*result = JavascriptBoolean::FromVar(aValue)-&gt;GetValue() ? 1 : +0;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ToInt32Finite(JavascriptNumber::GetValue(aValue), result);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we won't lose precision if the int64 is within 32bit boundary; otherwise we need to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treat it as double anyhow.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ToInt32Finite((double)JavascriptInt64Number::FromVar(aValue)-&gt;GetValue(), result);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TypeIds_UInt64Number: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we won't lose precision if the int64 is within 32bit boundary; otherwise we need to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treat it as double anyhow.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ToInt32Finite((double)JavascriptUInt64Number::FromVar(aValue)-&gt;GetValue(), result);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TypeIds_String: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ToInt32Finite(JavascriptString::FromVar(aValue)-&gt;ToDouble(), result);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TypeIds_VariantDate: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ToInt32Finite(ToNumber_Full(aValue, scriptContext), result);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default: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AssertMsg(JavascriptOperators::IsObject(aValue), "bad type object in conversion ToInteger32");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if(fPrimitiveOnly)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AssertMsg(FALSE, "wrong call in ToInteger32_Full, no dynamic objects should get here");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JavascriptError::ThrowError(scriptContext, VBSERR_OLENoPropOrMethod);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fPrimitiveOnly = true;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aValue = ToPrimitive(aValue, JavascriptHint::HintNumber,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int32 JavascriptConversion::ToInt32(double T1)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return JavascriptMath::ToInt32Core(T1);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__int64 JavascriptConversion::ToInt64(Var aValue, ScriptContext* scriptContext)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switch (JavascriptOperators::GetTypeId(aValue))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TypeIds_Integer: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TaggedInt::ToInt32(aValue);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JavascriptInt64Number* int64Number = JavascriptInt64Number::FromVar(aValue);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int64Number-&gt;GetValue();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TypeIds_UInt64Number: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JavascriptUInt64Number* uint64Number = JavascriptUInt64Number::FromVar(aValue);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(__int64)uint64Number-&gt;GetValue();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JavascriptMath::TryToInt64(JavascriptNumber::GetValue(aValue));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default: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(unsigned __int64)JavascriptConversion::ToInt32_Full(aValue,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unsigned __int64 JavascriptConversion::ToUInt64(Var aValue, ScriptContext* scriptContext)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switch (JavascriptOperators::GetTypeId(aValue))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TypeIds_Integer: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(unsigned __int64)TaggedInt::ToInt32(aValue);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JavascriptInt64Number* int64Number = JavascriptInt64Number::FromVar(aValue);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(unsigned __int64)int64Number-&gt;GetValue();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TypeIds_UInt64Number: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JavascriptUInt64Number* uint64Number = JavascriptUInt64Number::FromVar(aValue);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uint64Number-&gt;GetValue();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case TypeIds_Number: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static_cast&lt;unsigned __int64&gt;(JavascriptMath::TryToInt64(JavascriptNumber::GetValue(aValue)));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default: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(unsigned __int64)JavascriptConversion::ToInt32_Full(aValue,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BOOL JavascriptConversion::ToInt32Finite(double value, int32* result)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if((!NumberUtilities::IsFinite(value)) || JavascriptNumber::IsNan(value))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*result = 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else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*result = JavascriptMath::ToInt32Core(value);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(ES3.0: S9.6).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uint32 JavascriptConversion::ToUInt32_Full(Var aValue, ScriptContext* scriptContext)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AssertMsg(!TaggedInt::Is(aValue), "Should be detected");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ScriptContext * objectScriptContext = RecyclableObject::Is(aValue) ? RecyclableObject::FromVar(aValue)-&gt;GetScriptContext() : nullptr;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BOOL fPrimitiveOnly = false;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while(true)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switch (JavascriptOperators::GetTypeId(aValue))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TypeIds_Symbol: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JavascriptError::TryThrowTypeError(objectScriptContext, scriptContext, JSERR_NeedNumber);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lastRenderedPageBreak/>
        <w:t xml:space="preserve">                // Fallthrough to return 0 if exceptions are disabled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TypeIds_Undefined: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TypeIds_Null: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 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TypeIds_Integer: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TaggedInt::ToUInt32(aValue);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TypeIds_Boolean: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JavascriptBoolean::FromVar(aValue)-&gt;GetValue() ? 1 : +0;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JavascriptMath::ToUInt32(JavascriptNumber::GetValue(aValue));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we won't lose precision if the int64 is within 32bit boundary; otherwise we need to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treat it as double anyhow.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JavascriptMath::ToUInt32((double)JavascriptInt64Number::FromVar(aValue)-&gt;GetValue());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TypeIds_UInt64Number: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we won't lose precision if the int64 is within 32bit boundary; otherwise we need to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treat it as double anyhow.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JavascriptMath::ToUInt32((double)JavascriptUInt64Number::FromVar(aValue)-&gt;GetValue());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TypeIds_String: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double result;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if (JavascriptString::FromVar(aValue)-&gt;ToDouble(&amp;result))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return JavascriptMath::ToUInt32(result);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If the string isn't a valid number, ToDouble returns NaN, and ToUInt32 of that is 0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TypeIds_VariantDate: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JavascriptMath::ToUInt32(ToNumber_Full(aValue, scriptContext));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default: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AssertMsg(JavascriptOperators::IsObject(aValue), "bad type object in conversion ToUInt32");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if(fPrimitiveOnly)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AssertMsg(FALSE, "wrong call in ToUInt32_Full, no dynamic objects should get here");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JavascriptError::ThrowError(scriptContext, VBSERR_OLENoPropOrMethod);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fPrimitiveOnly = true;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aValue = ToPrimitive(aValue, JavascriptHint::HintNumber,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uint32 JavascriptConversion::ToUInt32(double T1)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// Same as doing ToInt32 and reinterpret the bits as uint32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return (uint32)JavascriptMath::ToInt32Core(T1);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ToUInt16() converts the given Var to a UInt16 value, as described in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 (ES3.0: S9.6).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//----------------------------------------------------------------------------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uint16 JavascriptConversion::ToUInt16_Full(IN  Var aValue, ScriptContext* scriptContext)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AssertMsg(!TaggedInt::Is(aValue), "Should be detected");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lastRenderedPageBreak/>
        <w:t xml:space="preserve">        ScriptContext * objectScriptContext = RecyclableObject::Is(aValue) ? RecyclableObject::FromVar(aValue)-&gt;GetScriptContext() : nullptr;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BOOL fPrimitiveOnly = false;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while(true)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switch (JavascriptOperators::GetTypeId(aValue))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TypeIds_Symbol: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JavascriptError::TryThrowTypeError(objectScriptContext, scriptContext, JSERR_NeedNumber);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Fallthrough to return 0 if exceptions are disabled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TypeIds_Undefined: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TypeIds_Null: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 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TypeIds_Integer: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TaggedInt::ToUInt16(aValue);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TypeIds_Boolean: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JavascriptBoolean::FromVar(aValue)-&gt;GetValue() ? 1 : +0;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ToUInt16(JavascriptNumber::GetValue(aValue));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we won't lose precision if the int64 is within 16bit boundary; otherwise we need to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treat it as double anyhow.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ToUInt16((double)JavascriptInt64Number::FromVar(aValue)-&gt;GetValue());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TypeIds_UInt64Number: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we won't lose precision if the int64 is within 16bit boundary; otherwise we need to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treat it as double anyhow.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ToUInt16((double)JavascriptUInt64Number::FromVar(aValue)-&gt;GetValue());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TypeIds_String: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double result;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if (JavascriptString::FromVar(aValue)-&gt;ToDouble(&amp;result))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return ToUInt16(result);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// If the string isn't a valid number, ToDouble is NaN, and ToUInt16 of that is 0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case TypeIds_VariantDate: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return ToUInt16(ToNumber_Full(aValue, scriptContext));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default: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AssertMsg(JavascriptOperators::IsObject(aValue), "bad type object in conversion ToUIn16");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if(fPrimitiveOnly)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AssertMsg(FALSE, "wrong call in ToUInt16, no dynamic objects should get here");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    JavascriptError::ThrowError(scriptContext, VBSERR_OLENoPropOrMethod);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fPrimitiveOnly = true;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    aValue = ToPrimitive(aValue, JavascriptHint::HintNumber,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__inline uint16 JavascriptConversion::ToUInt16(double T1)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//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// VC does the right thing here, if we first convert to uint32 and then to uint16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// Spec says mod should be done.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lastRenderedPageBreak/>
        <w:t xml:space="preserve">        //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uint32 result = JavascriptConversion::ToUInt32(T1);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#if defined(_M_IX86) &amp;&amp; _MSC_FULL_VER &lt; 160030329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// Well VC doesn't actually do the right thing...  It takes (uint16)(uint32)double and removes the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// middle uint32 cast to (uint16)double, which isn't the same thing.  Somehow, it only seems to be a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// problem for x86. Forcing a store to uint32 prevents the incorrect optimization.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//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// A bug has been filled in the Dev11 database: TF bug id #901495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// Fixed in compiler 16.00.30329.00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volatile uint32 volResult = result;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#endif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return (uint16) result;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JavascriptString * JavascriptConversion::ToPrimitiveString(Var aValue, ScriptContext * scriptContext)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return ToString(ToPrimitive(aValue, JavascriptHint::None, scriptContext),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int64 JavascriptConversion::ToLength(Var aValue, ScriptContext* scriptContext)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 (TaggedInt::Is(aValue))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int64 length = TaggedInt::ToInt64(aValue);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return (length &lt; 0) ? 0 : length;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double length = JavascriptConversion::ToInteger(aValue, scriptContext);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if (length &lt; 0.0 || JavascriptNumber::IsNegZero(length))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length = 0.0;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else if (length &gt; Math::MAX_SAFE_INTEGER)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{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    length = Math::MAX_SAFE_INTEGER;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}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    return NumberUtilities::TryToInt64(length);</w:t>
      </w:r>
    </w:p>
    <w:p w:rsidR="0003204F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 xml:space="preserve">    }</w:t>
      </w:r>
    </w:p>
    <w:p w:rsidR="00B156D2" w:rsidRPr="0005491C" w:rsidRDefault="0003204F" w:rsidP="0003204F">
      <w:pPr>
        <w:pStyle w:val="NoSpacing"/>
        <w:rPr>
          <w:rFonts w:ascii="Consolas" w:hAnsi="Consolas" w:cs="Consolas"/>
          <w:sz w:val="18"/>
          <w:szCs w:val="18"/>
        </w:rPr>
      </w:pPr>
      <w:r w:rsidRPr="0005491C">
        <w:rPr>
          <w:rFonts w:ascii="Consolas" w:hAnsi="Consolas" w:cs="Consolas"/>
          <w:sz w:val="18"/>
          <w:szCs w:val="18"/>
        </w:rPr>
        <w:t>} // namespace Js</w:t>
      </w:r>
      <w:bookmarkEnd w:id="0"/>
    </w:p>
    <w:sectPr w:rsidR="00B156D2" w:rsidRPr="0005491C" w:rsidSect="004A2EFF">
      <w:pgSz w:w="12240" w:h="15840"/>
      <w:pgMar w:top="720" w:right="720" w:bottom="720" w:left="720" w:header="720" w:footer="720" w:gutter="0"/>
      <w:cols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4F"/>
    <w:rsid w:val="0003204F"/>
    <w:rsid w:val="0005491C"/>
    <w:rsid w:val="004A2EFF"/>
    <w:rsid w:val="00B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3CBDE-A2ED-4136-8C3C-B86C712C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E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atae\Desktop\gulpconcat\dis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24</Pages>
  <Words>9517</Words>
  <Characters>54247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2</cp:revision>
  <dcterms:created xsi:type="dcterms:W3CDTF">2016-01-18T13:33:00Z</dcterms:created>
  <dcterms:modified xsi:type="dcterms:W3CDTF">2016-01-18T13:34:00Z</dcterms:modified>
</cp:coreProperties>
</file>