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bookmarkStart w:id="0" w:name="_GoBack"/>
      <w:r w:rsidRPr="005F21C9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#include "RuntimeByteCodePch.h"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#if DBG_DUMP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#if DBG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// Parser Includes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#include "RegexCommon.h"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#include "DebugWriter.h"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#include "RegexPattern.h"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#endif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namespace Js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// Pre-order recursive dump, head first, then children.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ByteCodeDumper::DumpRecursively(FunctionBody* dumpFunction)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dumpFunction-&gt;EnsureDeserialized();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ByteCodeDumper::Dump(dumpFunction);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for (uint i = 0; i &lt; dumpFunction-&gt;GetNestedCount(); i ++)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dumpFunction-&gt;GetNestedFunc(i)-&gt;EnsureDeserialized();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ByteCodeDumper::DumpRecursively(dumpFunction-&gt;GetNestedFunc(i)-&gt;GetFunctionBody());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ByteCodeDumper::Dump(FunctionBody* dumpFunction)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if (!CONFIG_FLAG(DumpDbgControllerBytecode) &amp;&amp; dumpFunction-&gt;GetSourceContextInfo() &amp;&amp;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dumpFunction-&gt;GetSourceContextInfo()-&gt;url != nullptr &amp;&amp;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_wcsicmp(dumpFunction-&gt;GetSourceContextInfo()-&gt;url, L"dbgcontroller.js") == 0)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return;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ByteCodeReader reader;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reader.Create(dumpFunction);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StatementReader statementReader;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statementReader.Create(dumpFunction);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dumpFunction-&gt;DumpFullFunctionName();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 (");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ArgSlot inParamCount = dumpFunction-&gt;GetInParamsCount();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for (ArgSlot paramIndex = 0; paramIndex &lt; inParamCount; paramIndex++)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if (paramIndex &gt; 0)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Output::Print(L", 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Output::Print(L"In%hu", paramIndex);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Output::Print(L") 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Output::Print(L"(size: %d [%d])\n", dumpFunction-&gt;GetByteCodeCount(), dumpFunction-&gt;GetByteCodeWithoutLDACount());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#if defined(DBG) || defined(ENABLE_DEBUG_CONFIG_OPTIONS)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if (dumpFunction-&gt;IsByteCodeDebugMode())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Output::Print(L"[Bytecode was generated for debug mode]\n");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#endif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#if DBG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if (dumpFunction-&gt;IsReparsed())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Output::Print(L"[A reparse is being done]\n");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#endif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L"      %u locals (%u temps from R%u), %u inline cache\n",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dumpFunction-&gt;GetLocalsCount(),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lastRenderedPageBreak/>
        <w:t xml:space="preserve">            dumpFunction-&gt;GetTempCount(),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dumpFunction-&gt;GetFirstTmpReg(),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dumpFunction-&gt;GetInlineCacheCount());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uint32 statementIndex = 0;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ByteCodeDumper::DumpConstantTable(dumpFunction);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ByteCodeDumper::DumpImplicitArgIns(dumpFunction);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while (true)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while (statementReader.AtStatementBoundary(&amp;reader))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dumpFunction-&gt;PrintStatementSourceLine(statementIndex);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statementIndex = statementReader.MoveNextStatementBoundary();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uint byteOffset = reader.GetCurrentOffset();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LayoutSize layoutSize;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OpCode op = reader.ReadOp(layoutSize);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if (op == OpCode::EndOfBlock)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Assert(reader.GetCurrentOffset() == dumpFunction-&gt;GetByteCode()-&gt;GetLength());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Output::Print(L"    %04x %2s", byteOffset, layoutSize == LargeLayout? L"L-" : layoutSize == MediumLayout? L"M-" : L"");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DumpOp(op, layoutSize, reader, dumpFunction);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if (Js::Configuration::Global.flags.Verbose)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int layoutStart = byteOffset + 2; // Account fo the prefix op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int endByteOffset = reader.GetCurrentOffset();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Output::SkipToColumn(70);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if (layoutSize == LargeLayout)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Output::Print(L"%02X ",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op &gt; Js::OpCode::MaxByteSizedOpcodes?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    Js::OpCode::ExtendedLargeLayoutPrefix : Js::OpCode::LargeLayoutPrefix);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else if (layoutSize == MediumLayout)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Output::Print(L"%02X ",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op &gt; Js::OpCode::MaxByteSizedOpcodes?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    Js::OpCode::ExtendedMediumLayoutPrefix : Js::OpCode::MediumLayoutPrefix);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else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Assert(layoutSize == SmallLayout);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if (op &gt; Js::OpCode::MaxByteSizedOpcodes)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Output::Print(L"%02X ", Js::OpCode::ExtendedOpcodePrefix);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Output::Print(L"   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layoutStart--; // don't have a prefix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Output::Print(L"%02x", (byte)op);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for (int i = layoutStart; i &lt; endByteOffset; i++)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 %02x", reader.GetRawByte(i));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Output::Print(L"\n");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if (statementReader.AtStatementBoundary(&amp;reader))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dumpFunction-&gt;PrintStatementSourceLine(statementIndex);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statementIndex = statementReader.MoveNextStatementBoundary();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lastRenderedPageBreak/>
        <w:t xml:space="preserve">        Output::Print(L"\n");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ByteCodeDumper::DumpConstantTable(FunctionBody *dumpFunction)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    Constant Table:\n    ======== =====\n    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uint count = dumpFunction-&gt;GetConstantCount();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for (RegSlot reg = FunctionBody::FirstRegSlot; reg &lt; count; reg++)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DumpReg(reg);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Var varConst = dumpFunction-&gt;GetConstantVar(reg);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Assert(varConst != nullptr);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if (TaggedInt::Is(varConst))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#if ENABLE_NATIVE_CODEGEN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Output::Print(L"%-10s", OpCodeUtil::GetOpCodeName(OpCode::LdC_A_I4));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#else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Output::Print(L"%-10s", OpCodeUtil::GetOpCodeName(OpCode::Ld_A));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#endif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DumpI4(TaggedInt::ToInt32(varConst));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else if (varConst == (Js::Var)&amp;Js::NullFrameDisplay)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#if ENABLE_NATIVE_CODEGEN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Output::Print(L"%-10s", OpCodeUtil::GetOpCodeName(OpCode::LdNullDisplay));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#else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Output::Print(L"%-10s", OpCodeUtil::GetOpCodeName(OpCode::Ld_A));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(NullDisplay)");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#endif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else if (varConst == (Js::Var)&amp;Js::StrictNullFrameDisplay)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#if ENABLE_NATIVE_CODEGEN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Output::Print(L"%-10s", OpCodeUtil::GetOpCodeName(OpCode::LdStrictNullDisplay));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#else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Output::Print(L"%-10s", OpCodeUtil::GetOpCodeName(OpCode::Ld_A));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(StrictNullDisplay)");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#endif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else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switch (JavascriptOperators::GetTypeId(varConst))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case Js::TypeIds_Undefined: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Output::Print(L"%-10s", OpCodeUtil::GetOpCodeName(OpCode::Ld_A));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 (undefined)");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case Js::TypeIds_Null: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Output::Print(L"%-10s", OpCodeUtil::GetOpCodeName(OpCode::Ld_A));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 (null)");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case Js::TypeIds_Boolean: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Output::Print(L"%-10s", OpCodeUtil::GetOpCodeName(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JavascriptBoolean::FromVar(varConst)-&gt;GetValue() ? OpCode::LdTrue : OpCode::LdFalse));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case Js::TypeIds_Number: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#if ENABLE_NATIVE_CODEGEN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Output::Print(L"%-10s", OpCodeUtil::GetOpCodeName(OpCode::LdC_A_R8));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#else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Output::Print(L"%-10s", OpCodeUtil::GetOpCodeName(OpCode::Ld_A));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#endif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Output::Print(L"%G", JavascriptNumber::GetValue(varConst));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case Js::TypeIds_String: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#if ENABLE_NATIVE_CODEGEN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Output::Print(L"%-10s", OpCodeUtil::GetOpCodeName(OpCode::LdStr));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#else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lastRenderedPageBreak/>
        <w:t xml:space="preserve">                    Output::Print(L"%-10s", OpCodeUtil::GetOpCodeName(OpCode::Ld_A));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#endif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 (\"%s\")", JavascriptString::FromVar(varConst)-&gt;GetSz());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case Js::TypeIds_GlobalObject: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#if ENABLE_NATIVE_CODEGEN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Output::Print(L"%-10s", OpCodeUtil::GetOpCodeName(OpCode::LdRoot));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#else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Output::Print(L"%-10s", OpCodeUtil::GetOpCodeName(OpCode::Ld_A));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#endif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case Js::TypeIds_ModuleRoot: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#if ENABLE_NATIVE_CODEGEN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Output::Print(L"%-10s", OpCodeUtil::GetOpCodeName(OpCode::LdModuleRoot));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#else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Output::Print(L"%-10s", OpCodeUtil::GetOpCodeName(OpCode::Ld_A));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#endif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DumpI4(dumpFunction-&gt;GetModuleID());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case Js::TypeIds_ES5Array: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// ES5Array objects in the constant table are always string template callsite objects.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// If we later put other ES5Array objects in the constant table, we'll need another way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// to decide the constant type.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Output::Print(L"%-10s", L"LdStringTemplate");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 (\"%s\")", dumpFunction-&gt;GetScriptContext()-&gt;GetLibrary()-&gt;GetStringTemplateCallsiteObjectKey(varConst));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AssertMsg(UNREACHED, "Unexpected object type in CloneConstantTable");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Output::Print(L"\n    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ByteCodeDumper::DumpImplicitArgIns(FunctionBody * dumpFunction)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if (dumpFunction-&gt;GetInParamsCount() &lt;= 1 || !dumpFunction-&gt;GetHasImplicitArgIns())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return;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    Implicit Arg Ins:\n    ======== === ===\n    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for (RegSlot reg = 1;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reg &lt; dumpFunction-&gt;GetInParamsCount(); reg++)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DumpReg((RegSlot)(reg + dumpFunction-&gt;GetConstantCount() - 1));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// DisableJIT-TODO: Should this entire function be ifdefed?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#if ENABLE_NATIVE_CODEGEN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Output::Print(L"%-11s", OpCodeUtil::GetOpCodeName(Js::OpCode::ArgIn_A));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#endif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Output::Print(L"In%d\n    ", reg);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if (dumpFunction-&gt;GetHasRestParameter())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DumpReg(dumpFunction-&gt;GetRestParamRegSlot());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#if ENABLE_NATIVE_CODEGEN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Output::Print(L"%-11s", OpCodeUtil::GetOpCodeName(Js::OpCode::ArgIn_Rest));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#endif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Output::Print(L"In%d\n    ", dumpFunction-&gt;GetInParamsCount());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ByteCodeDumper::DumpU4(uint32 value)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 uint:%u ", value);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ByteCodeDumper::DumpI4(int value)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 int:%d ", value);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ByteCodeDumper::DumpU2(ushort value)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 ushort:%d ", value);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ByteCodeDumper::DumpOffset(int byteOffset, ByteCodeReader const&amp;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 x:%04x (%4d) ", reader.GetCurrentOffset() + byteOffset, byteOffset);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ByteCodeDumper::DumpAddr(void* addr)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 addr:%04x ", addr);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ByteCodeDumper::DumpOp(OpCode op, LayoutSize layoutSize, ByteCodeReader&amp; reader, FunctionBody* dumpFunction)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Output::Print(L"%-20s", OpCodeUtil::GetOpCodeName(op));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OpLayoutType nType = OpCodeUtil::GetOpCodeLayout(op);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(layoutSize * OpLayoutType::Count + nType)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#define LAYOUT_TYPE(layout) \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OpLayoutType::layout: \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Assert(layoutSize == SmallLayout); \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Dump##layout(op, reader.layout(), dumpFunction, reader); \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#define LAYOUT_TYPE_WMS(layout) \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SmallLayout * OpLayoutType::Count + OpLayoutType::layout: \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Dump##layout(op, reader.layout##_Small(), dumpFunction, reader); \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 \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MediumLayout * OpLayoutType::Count + OpLayoutType::layout: \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Dump##layout(op, reader.layout##_Medium(), dumpFunction, reader); \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 \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LargeLayout * OpLayoutType::Count + OpLayoutType::layout: \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Dump##layout(op, reader.layout##_Large(), dumpFunction, reader); \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#include "LayoutTypes.h"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AssertMsg(false, "Unknown OpLayout");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ByteCodeDumper::DumpR8(double value)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 double:%g ", value);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ByteCodeDumper::DumpReg(RegSlot registerID)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 R%d ", (int) registerID);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ByteCodeDumper::DumpReg(RegSlot_TwoByte registerID)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 R%d ", (int) registerID);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ByteCodeDumper::DumpReg(RegSlot_OneByte registerID)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 R%d ", (int) registerID);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ByteCodeDumper::DumpProfileId(uint id)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 &lt;%d&gt; ", id);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lastRenderedPageBreak/>
        <w:t xml:space="preserve">    void ByteCodeDumper::DumpEmpty(OpCode op, const unaligned OpLayoutEmpty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ByteCodeDumper::DumpCallI(OpCode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if (data-&gt;Return != Constants::NoRegister)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DumpReg((RegSlot)data-&gt;Return);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Output::Print(L"=");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 R%d(ArgCount: %d)", data-&gt;Function, data-&gt;ArgCount);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ByteCodeDumper::DumpCallIExtended(OpCode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DumpCallI(op, data, dumpFunction, reader);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if (data-&gt;Options &amp; Js::CallIExtended_SpreadArgs)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const Js::AuxArray&lt;uint32&gt; *arr = reader.ReadAuxArray&lt;uint32&gt;(data-&gt;SpreadAuxOffset, dumpFunction);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Output::Print(L" spreadArgs [", arr-&gt;count);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for (uint i = 0; i &lt; arr-&gt;count; i++)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if (i &gt; 10)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Output::Print(L", ...");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if (i != 0)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Output::Print(L", 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Output::Print(L"%u", arr-&gt;elements[i]);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Output::Print(L"]");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ByteCodeDumper::DumpCallIFlags(OpCode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DumpCallI(op, data, dumpFunction, reader);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 &lt;%04x&gt; ", data-&gt;callFlags);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ByteCodeDumper::DumpCallIExtendedFlags(OpCode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DumpCallIFlags(op, data, dumpFunction, reader);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if (data-&gt;Options &amp; Js::CallIExtended_SpreadArgs)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const Js::AuxArray&lt;uint32&gt; *arr = reader.ReadAuxArray&lt;uint32&gt;(data-&gt;SpreadAuxOffset, dumpFunction);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Output::Print(L" spreadArgs [", arr-&gt;count);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for (uint i = 0; i &lt; arr-&gt;count; i++)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if (i &gt; 10)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Output::Print(L", ...");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if (i != 0)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Output::Print(L", 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lastRenderedPageBreak/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Output::Print(L"%u", arr-&gt;elements[i]);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Output::Print(L"]");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ByteCodeDumper::DumpCallIExtendedFlagsWithICIndex(OpCode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DumpCallIFlags(op, data, dumpFunction, reader);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DumpCallIWithICIndex(op, data, dumpFunction, reader);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if (data-&gt;Options &amp; Js::CallIExtended_SpreadArgs)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const Js::AuxArray&lt;uint32&gt; *arr = reader.ReadAuxArray&lt;uint32&gt;(data-&gt;SpreadAuxOffset, dumpFunction);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Output::Print(L" spreadArgs [", arr-&gt;count);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for (uint i = 0; i &lt; arr-&gt;count; i++)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if (i &gt; 10)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Output::Print(L", ...");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if (i != 0)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Output::Print(L", 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Output::Print(L"%u", arr-&gt;elements[i]);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Output::Print(L"]");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ByteCodeDumper::DumpCallIWithICIndex(OpCode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DumpCallI(op, data, dumpFunction, reader);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 &lt;%d&gt; ", 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ByteCodeDumper::DumpCallIFlagsWithICIndex(OpCode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DumpCallI(op, data, dumpFunction, reader);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 &lt;%d&gt; ", 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 &lt;%d&gt; ", data-&gt;callFlags);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ByteCodeDumper::DumpCallIExtendedWithICIndex(OpCode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DumpCallIWithICIndex(op, data, dumpFunction, reader);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if (data-&gt;Options &amp; Js::CallIExtended_SpreadArgs)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const Js::AuxArray&lt;uint32&gt; *arr = reader.ReadAuxArray&lt;uint32&gt;(data-&gt;SpreadAuxOffset, dumpFunction);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Output::Print(L" spreadArgs [", arr-&gt;count);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for (uint i=0; i &lt; arr-&gt;count; i++)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if (i &gt; 10)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Output::Print(L", ...");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if (i != 0)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Output::Print(L", 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lastRenderedPageBreak/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Output::Print(L"%u", arr-&gt;elements[i]);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Output::Print(L"]");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ByteCodeDumper::DumpElementI(OpCode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OpCode::ProfiledLdElemI_A: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OpCode::LdElemI_A: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OpCode::LdMethodElem: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OpCode::TypeofElem: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 = R%d[R%d]", data-&gt;Value, data-&gt;Instance, data-&gt;Element);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OpCode::ProfiledStElemI_A: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OpCode::ProfiledStElemI_A_Strict: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OpCode::StElemI_A: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OpCode::StElemI_A_Strict: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OpCode::InitSetElemI: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OpCode::InitGetElemI: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OpCode::InitComputedProperty: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OpCode::InitClassMemberComputedName: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OpCode::InitClassMemberGetComputedName: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OpCode::InitClassMemberSetComputedName: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</w:t>
      </w:r>
      <w:r w:rsidRPr="005F21C9">
        <w:rPr>
          <w:rFonts w:ascii="Consolas" w:hAnsi="Consolas" w:cs="Consolas"/>
          <w:sz w:val="18"/>
          <w:szCs w:val="18"/>
          <w:lang w:val="pt-BR"/>
        </w:rPr>
        <w:t>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        Output::Print(L" R%d[R%d] = R%d", data-&gt;Instance, data-&gt;Element, data-&gt;Value);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        </w:t>
      </w:r>
      <w:r w:rsidRPr="005F21C9">
        <w:rPr>
          <w:rFonts w:ascii="Consolas" w:hAnsi="Consolas" w:cs="Consolas"/>
          <w:sz w:val="18"/>
          <w:szCs w:val="18"/>
        </w:rPr>
        <w:t>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OpCode::DeleteElemI_A: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OpCode::DeleteElemIStrict_A: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R%d[R%d]", data-&gt;Instance, data-&gt;Element);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AssertMsg(false, "Unknown OpCode for OpLayoutElementI");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ByteCodeDumper::DumpReg2Int1(OpCode op, const unaligned T*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OpCode::LdThis: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</w:t>
      </w:r>
      <w:r w:rsidRPr="005F21C9">
        <w:rPr>
          <w:rFonts w:ascii="Consolas" w:hAnsi="Consolas" w:cs="Consolas"/>
          <w:sz w:val="18"/>
          <w:szCs w:val="18"/>
          <w:lang w:val="pt-BR"/>
        </w:rPr>
        <w:t>case OpCode::ProfiledLdThis: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        Output::Print(L" R%d = R%d, %d", data-&gt;R0, data-&gt;R1, data-&gt;C1);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        </w:t>
      </w:r>
      <w:r w:rsidRPr="005F21C9">
        <w:rPr>
          <w:rFonts w:ascii="Consolas" w:hAnsi="Consolas" w:cs="Consolas"/>
          <w:sz w:val="18"/>
          <w:szCs w:val="18"/>
        </w:rPr>
        <w:t>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OpCode::LdIndexedFrameDisplay: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 = [%d], R%d ", data-&gt;R0, data-&gt;C1, data-&gt;R1);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OpCode::GetCachedFunc: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</w:t>
      </w:r>
      <w:r w:rsidRPr="005F21C9">
        <w:rPr>
          <w:rFonts w:ascii="Consolas" w:hAnsi="Consolas" w:cs="Consolas"/>
          <w:sz w:val="18"/>
          <w:szCs w:val="18"/>
          <w:lang w:val="pt-BR"/>
        </w:rPr>
        <w:t>DumpReg(data-&gt;R0);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        Output::Print(L"= func(");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        DumpReg(data-&gt;R1);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        Output::Print(L",");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        </w:t>
      </w:r>
      <w:r w:rsidRPr="005F21C9">
        <w:rPr>
          <w:rFonts w:ascii="Consolas" w:hAnsi="Consolas" w:cs="Consolas"/>
          <w:sz w:val="18"/>
          <w:szCs w:val="18"/>
        </w:rPr>
        <w:t>DumpI4(data-&gt;C1);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Output::Print(L")");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lastRenderedPageBreak/>
        <w:t xml:space="preserve">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AssertMsg(false, "Unknown OpCode for OpLayoutReg2Int1");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ByteCodeDumper::DumpElementScopedU(OpCode op, const unaligned T * data, Js::FunctionBody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dumpFunction-&gt;GetReferencedPropertyId(data-&gt;PropertyIdIndex));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OpCode::LdElemUndefScoped: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%s = undefined, R%d", pPropertyName-&gt;GetBuffer(), Js::FunctionBody::RootObjectRegSlot);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OpCode::InitUndeclConsoleLetFld: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OpCode::InitUndeclConsoleConstFld: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%s = undefined", pPropertyName-&gt;GetBuffer());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AssertMsg(false, "Unknown OpCode for ElementScopedU");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ByteCodeDumper::DumpElementU(OpCode op, const unaligned T * data, Js::FunctionBody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dumpFunction-&gt;GetReferencedPropertyId(data-&gt;PropertyIdIndex));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OpCode::LdElemUndef: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R%d.%s = undefined", data-&gt;Instance, pPropertyName-&gt;GetBuffer());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// TODO: Change InitUndeclLetFld and InitUndeclConstFld to ElementU layout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// case OpCode::InitUndeclLetFld: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// case OpCode::InitUndeclConstFld: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//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//     PropertyRecord const * pPropertyName = scriptContext-&gt;GetPropertyName(data-&gt;PropertyIndex);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//     Output::Print(L" R%d.%s", data-&gt;Instance, pPropertyName-&gt;GetBuffer());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//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//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OpCode::ClearAttributes: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R%d.%s.writable/enumerable/configurable = 0", data-&gt;Instance, pPropertyName-&gt;GetBuffer());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OpCode::DeleteLocalFld: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 = %s ", data-&gt;Instance, pPropertyName-&gt;GetBuffer());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OpCode::StLocalFuncExpr: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%s = R%d", pPropertyName-&gt;GetBuffer(), data-&gt;Instance);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AssertMsg(false, "Unknown OpCode for ElementU");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ByteCodeDumper::DumpElementRootU(OpCode op, const unaligned T * data, Js::FunctionBody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dumpFunction-&gt;GetReferencedPropertyId(data-&gt;PropertyIdIndex));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OpCode::InitUndeclRootLetFld: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OpCode::InitUndeclRootConstFld: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OpCode::EnsureNoRootFld: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OpCode::EnsureNoRootRedeclFld: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root.%s", pPropertyName-&gt;GetBuffer());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OpCode::LdLocalElemUndef: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%s = undefined", pPropertyName-&gt;GetBuffer());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AssertMsg(false, "Unknown OpCode for ElementRootU");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ByteCodeDumper::DumpElementScopedC(OpCode op, const unaligned T * data, Js::FunctionBody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dumpFunction-&gt;GetReferencedPropertyId(data-&gt;PropertyIdIndex));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OpCode::ScopedEnsureNoRedeclFld: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OpCode::ScopedDeleteFld: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OpCode::ScopedDeleteFldStrict: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%s, R%d", pPropertyName-&gt;GetBuffer(), data-&gt;Value);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OpCode::ScopedInitFunc: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%s = R%d, R%d", pPropertyName-&gt;GetBuffer(), data-&gt;Value,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Js::FunctionBody::RootObjectRegSlot);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AssertMsg(false, "Unknown OpCode for OpLayoutElementScopedC");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lastRenderedPageBreak/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ByteCodeDumper::DumpElementC(OpCode op, const unaligned T * data, Js::FunctionBody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dumpFunction-&gt;GetReferencedPropertyId(data-&gt;PropertyIdIndex));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OpCode::DeleteFld: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OpCode::DeleteRootFld: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OpCode::DeleteFldStrict: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OpCode::DeleteRootFldStrict: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R%d.%s", data-&gt;Instance, pPropertyName-&gt;GetBuffer());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OpCode::InitSetFld: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OpCode::InitGetFld: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OpCode::InitClassMemberGet: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OpCode::InitClassMemberSet: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R%d.%s = (Set/Get) R%d", data-&gt;Instance, pPropertyName-&gt;GetBuffer(),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data-&gt;Value);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OpCode::StFuncExpr: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OpCode::InitProto: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R%d.%s = R%d", data-&gt;Instance, pPropertyName-&gt;GetBuffer(),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data-&gt;Value);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AssertMsg(false, "Unknown OpCode for OpLayoutElementC");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ByteCodeDumper::DumpElementScopedC2(OpCode op, const unaligned T * data, Js::FunctionBody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dumpFunction-&gt;GetReferencedPropertyId(data-&gt;PropertyIdIndex));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OpCode::ScopedLdInst: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R%d, R%d = %s", data-&gt;Value, data-&gt;Value2, pPropertyName-&gt;GetBuffer());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AssertMsg(false, "Unknown OpCode for OpLayoutElementScopedC2");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lastRenderedPageBreak/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ByteCodeDumper::DumpElementC2(OpCode op, const unaligned T * data, Js::FunctionBody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dumpFunction-&gt;GetReferencedPropertyId(data-&gt;PropertyIdIndex));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OpCode::LdSuperFld: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 = R%d(this=R%d).%s #%d", data-&gt;Value, data-&gt;Instance, data-&gt;Value2,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pPropertyName-&gt;GetBuffer(), data-&gt;PropertyIdIndex);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OpCode::ProfiledLdSuperFld: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 = R%d(this=R%d).%s #%d", data-&gt;Value, data-&gt;Instance, data-&gt;Value2,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pPropertyName-&gt;GetBuffer(), data-&gt;PropertyIdIndex);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DumpProfileId(data-&gt;PropertyIdIndex);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OpCode::StSuperFld: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R%d.%s(this=R%d) = R%d #%d", data-&gt;Instance, pPropertyName-&gt;GetBuffer(),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data-&gt;Value2, data-&gt;Value, data-&gt;PropertyIdIndex);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OpCode::ProfiledStSuperFld: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R%d.%s(this=R%d) = R%d #%d", data-&gt;Instance, pPropertyName-&gt;GetBuffer(),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data-&gt;Value2, data-&gt;Value, data-&gt;PropertyIdIndex);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DumpProfileId(data-&gt;PropertyIdIndex);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AssertMsg(false, "Unknown OpCode for OpLayoutElementC2");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ByteCodeDumper::DumpReg1Unsigned1(OpCode op, const unaligned T* data, Js::FunctionBody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OpCode::InvalCachedScope: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#if ENABLE_NATIVE_CODEGEN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OpCode::NewScopeSlots: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>#endif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        Output::Print(L" R%u[%u]", data-&gt;R0, data-&gt;C1);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        </w:t>
      </w:r>
      <w:r w:rsidRPr="005F21C9">
        <w:rPr>
          <w:rFonts w:ascii="Consolas" w:hAnsi="Consolas" w:cs="Consolas"/>
          <w:sz w:val="18"/>
          <w:szCs w:val="18"/>
        </w:rPr>
        <w:t>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OpCode::NewRegEx: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DumpReg(data-&gt;R0);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#if DBG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Output::Print(L"=");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UnifiedRegex::DebugWriter w;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dumpFunction-&gt;GetLiteralRegex(data-&gt;C1)-&gt;Print(&amp;w);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#else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Output::Print(L"=&lt;regex&gt;");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#endif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lastRenderedPageBreak/>
        <w:t xml:space="preserve">                DumpReg(data-&gt;R0);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Output::Print(L"=");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DumpU4(data-&gt;C1);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ByteCodeDumper::DumpElementSlot(OpCode op, const unaligned T * data, Js::FunctionBody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OpCode::NewInnerStackScFunc: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OpCode::NewInnerScFunc: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OpCode::NewInnerScGenFunc: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FunctionProxy* pfuncActual = dumpFunction-&gt;GetNestedFunc((uint)data-&gt;SlotIndex)-&gt;GetFunctionProxy();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</w:t>
      </w:r>
      <w:r w:rsidRPr="005F21C9">
        <w:rPr>
          <w:rFonts w:ascii="Consolas" w:hAnsi="Consolas" w:cs="Consolas"/>
          <w:sz w:val="18"/>
          <w:szCs w:val="18"/>
          <w:lang w:val="pt-BR"/>
        </w:rPr>
        <w:t>Output::Print(L" R%d = env:R%d, %s()", data-&gt;Value, data-&gt;Instance,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                </w:t>
      </w:r>
      <w:r w:rsidRPr="005F21C9">
        <w:rPr>
          <w:rFonts w:ascii="Consolas" w:hAnsi="Consolas" w:cs="Consolas"/>
          <w:sz w:val="18"/>
          <w:szCs w:val="18"/>
        </w:rPr>
        <w:t>pfuncActual-&gt;EnsureDeserialized()-&gt;GetDisplayName());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#if ENABLE_NATIVE_CODEGEN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OpCode::StSlot: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OpCode::StSlotChkUndecl: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#endif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OpCode::StObjSlot: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OpCode::StObjSlotChkUndecl: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R%d[%d] = R%d ",data-&gt;Instance,data-&gt;SlotIndex,data-&gt;Value);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OpCode::LdSlot: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#if ENABLE_NATIVE_CODEGEN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OpCode::LdSlotArr: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#endif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OpCode::LdObjSlot: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 = R%d[%d] ",data-&gt;Value,data-&gt;Instance,data-&gt;SlotIndex);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AssertMsg(false, "Unknown OpCode for OpLayoutElementSlot");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ByteCodeDumper::DumpElementSlotI1(OpCode op, const unaligned T * data, Js::FunctionBody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OpCode::StLocalSlot: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OpCode::StLocalObjSlot: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OpCode::StLocalSlotChkUndecl: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OpCode::StLocalObjSlotChkUndecl: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[%d] = R%d ",data-&gt;SlotIndex, data-&gt;Value);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OpCode::LdLocalSlot: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OpCode::LdEnvObj: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OpCode::LdLocalObjSlot: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 = [%d] ",data-&gt;Value, data-&gt;SlotIndex);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OpCode::NewScFunc: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OpCode::NewStackScFunc: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OpCode::NewScGenFunc: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lastRenderedPageBreak/>
        <w:t xml:space="preserve">                FunctionProxy* pfuncActual = dumpFunction-&gt;GetNestedFunc((uint)data-&gt;SlotIndex)-&gt;GetFunctionProxy();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 = %s()", data-&gt;Value,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pfuncActual-&gt;EnsureDeserialized()-&gt;GetDisplayName());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AssertMsg(false, "Unknown OpCode for OpLayoutElementSlotI1");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ByteCodeDumper::DumpElementSlotI2(OpCode op, const unaligned T * data, Js::FunctionBody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OpCode::StInnerSlot: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OpCode::StInnerObjSlot: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OpCode::StEnvSlot: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OpCode::StEnvObjSlot: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OpCode::StEnvSlotChkUndecl: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OpCode::StEnvObjSlotChkUndecl: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[%d][%d] = R%d ",data-&gt;SlotIndex1, data-&gt;SlotIndex2, data-&gt;Value);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OpCode::LdInnerSlot: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OpCode::LdInnerObjSlot: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OpCode::LdEnvSlot: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OpCode::LdEnvObjSlot: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 = [%d][%d] ",data-&gt;Value, data-&gt;SlotIndex1, data-&gt;SlotIndex2);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AssertMsg(false, "Unknown OpCode for OpLayoutElementSlotI2");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ByteCodeDumper::DumpElementP(OpCode op, const unaligned T * data, Js::FunctionBody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PropertyId propertyId = dumpFunction-&gt;GetPropertyIdFromCacheId(data-&gt;inlineCacheIndex);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scriptContext-&gt;GetPropertyName(propertyId);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OpCode::ScopedLdFldForTypeOf: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OpCode::ScopedLdFld: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 = %s, R%d #%d", data-&gt;Value, pPropertyName-&gt;GetBuffer(),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Js::FunctionBody::RootObjectRegSlot, 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OpCode::ScopedStFld: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OpCode::ConsoleScopedStFld: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OpCode::ScopedStFldStrict: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%s = R%d, R%d #%d", pPropertyName-&gt;GetBuffer(), data-&gt;Value,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Js::FunctionBody::RootObjectRegSlot, 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OpCode::LdLocalFld: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 = %s #%d", data-&gt;Value, pPropertyName-&gt;GetBuffer(), 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OpCode::ProfiledLdLocalFld: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 = %s #%d", data-&gt;Value, pPropertyName-&gt;GetBuffer(), 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DumpProfileId(data-&gt;inlineCacheIndex);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OpCode::StLocalFld: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OpCode::InitLocalFld: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OpCode::InitLocalLetFld: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OpCode::InitUndeclLocalLetFld: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OpCode::InitUndeclLocalConstFld: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%s = R%d #%d", pPropertyName-&gt;GetBuffer(), data-&gt;Value, 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OpCode::ProfiledStLocalFld: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OpCode::ProfiledInitLocalFld: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%s = R%d #%d", pPropertyName-&gt;GetBuffer(), data-&gt;Value, 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DumpProfileId(data-&gt;inlineCacheIndex);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AssertMsg(false, "Unknown OpCode for OpLayoutElementP");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ByteCodeDumper::DumpElementPIndexed(OpCode op, const unaligned T * data, Js::FunctionBody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PropertyId propertyId = dumpFunction-&gt;GetPropertyIdFromCacheId(data-&gt;inlineCacheIndex);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scriptContext-&gt;GetPropertyName(propertyId);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OpCode::InitInnerFld: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OpCode::InitInnerLetFld: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OpCode::InitUndeclLetFld: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OpCode::InitUndeclConstFld: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[%d].%s = R%d #%d", data-&gt;scopeIndex, pPropertyName-&gt;GetBuffer(), data-&gt;Value, 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AssertMsg(false, "Unknown OpCode for OpLayoutElementPIndexed");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ByteCodeDumper::DumpElementCP(OpCode op, const unaligned T * data, Js::FunctionBody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PropertyId propertyId = dumpFunction-&gt;GetPropertyIdFromCacheId(data-&gt;inlineCacheIndex);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scriptContext-&gt;GetPropertyName(propertyId);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OpCode::LdFldForTypeOf: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OpCode::LdFldForCallApplyTarget: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lastRenderedPageBreak/>
        <w:t xml:space="preserve">            case OpCode::LdMethodFld: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OpCode::ScopedLdMethodFld: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 = R%d.%s #%d", data-&gt;Value, data-&gt;Instance,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pPropertyName-&gt;GetBuffer(), 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OpCode::InitLetFld: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OpCode::InitConstFld: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OpCode::StFldStrict: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OpCode::InitClassMember: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R%d.%s = R%d #%d", data-&gt;Instance, pPropertyName-&gt;GetBuffer(),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data-&gt;Value, 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OpCode::ProfiledLdFldForTypeOf: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OpCode::ProfiledLdFld: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OpCode::ProfiledLdFldForCallApplyTarget: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OpCode::ProfiledLdMethodFld: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 = R%d.%s #%d", data-&gt;Value, data-&gt;Instance,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pPropertyName-&gt;GetBuffer(), 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DumpProfileId(data-&gt;inlineCacheIndex);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OpCode::ProfiledInitFld: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OpCode::ProfiledStFld: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OpCode::ProfiledStFldStrict: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R%d.%s = R%d #%d", data-&gt;Instance, pPropertyName-&gt;GetBuffer(),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data-&gt;Value, 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DumpProfileId(data-&gt;inlineCacheIndex);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AssertMsg(false, "Unknown OpCode for OpLayoutElementCP");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ByteCodeDumper::DumpElementRootCP(OpCode op, const unaligned T * data, Js::FunctionBody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PropertyId propertyId = dumpFunction-&gt;GetPropertyIdFromCacheId(data-&gt;inlineCacheIndex);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scriptContext-&gt;GetPropertyName(propertyId);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OpCode::LdRootFld: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OpCode::LdRootMethodFld: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OpCode::LdRootFldForTypeOf: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 = root.%s #%d", data-&gt;Value,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pPropertyName-&gt;GetBuffer(), 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OpCode::InitRootFld: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OpCode::InitRootLetFld: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OpCode::InitRootConstFld: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OpCode::StRootFld: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OpCode::StRootFldStrict: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lastRenderedPageBreak/>
        <w:t xml:space="preserve">                Output::Print(L" root.%s = R%d #%d", pPropertyName-&gt;GetBuffer(),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data-&gt;Value, 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OpCode::ProfiledLdRootFld: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OpCode::ProfiledLdRootFldForTypeOf: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OpCode::ProfiledLdRootMethodFld: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 = root.%s #%d", data-&gt;Value,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pPropertyName-&gt;GetBuffer(), 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DumpProfileId(data-&gt;inlineCacheIndex);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OpCode::ProfiledInitRootFld: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OpCode::ProfiledStRootFld: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OpCode::ProfiledStRootFldStrict: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root.%s = R%d #%d", pPropertyName-&gt;GetBuffer(),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data-&gt;Value, 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DumpProfileId(data-&gt;inlineCacheIndex);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AssertMsg(false, "Unknown OpCode for OpLayoutElementRootCP");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ByteCodeDumper::DumpElementUnsigned1(OpCode op, const unaligned T * data, Js::FunctionBody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OpCode::StArrItemC_CI4: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OpCode::StArrItemI_CI4: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OpCode::StArrSegItem_CI4: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OpCode::StArrInlineItem_CI4: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R%d[", data-&gt;Instance);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DumpI4(data-&gt;Element);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Output::Print(L"] = R%d", data-&gt;Value);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AssertMsg(false, "Unknown OpCode for OpLayoutElementUnsigned1");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ByteCodeDumper::DumpArg(OpCode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OpCode::ProfiledArgOut_A: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OpCode::ArgOut_A: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OpCode::ArgOut_ANonVar: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Out%d =", (int) data-&gt;Arg);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DumpReg(data-&gt;Reg);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AssertMsg(false, "Unknown OpCode for OpLayoutArg");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ByteCodeDumper::DumpArgNoSrc(OpCode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Js::OpCode::ArgOut_Env: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Out%d ", (int) data-&gt;Arg);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AssertMsg(false, "Unknown OpCode for OpLayoutArgNoSrc");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ByteCodeDumper::DumpStartCall(OpCode op, const unaligned OpLayoutStartCall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Assert(op == OpCode::StartCall 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 ArgCount: %d", data-&gt;ArgCount);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 void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ByteCodeDumper::DumpUnsigned1(OpCode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DumpU4(data-&gt;C1);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 void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ByteCodeDumper::DumpReg1(OpCode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case OpCode::ObjectFreeze: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</w:t>
      </w:r>
      <w:r w:rsidRPr="005F21C9">
        <w:rPr>
          <w:rFonts w:ascii="Consolas" w:hAnsi="Consolas" w:cs="Consolas"/>
          <w:sz w:val="18"/>
          <w:szCs w:val="18"/>
          <w:lang w:val="pt-BR"/>
        </w:rPr>
        <w:t>Output::Print(L" R%d.freeze()", data-&gt;R0);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    DumpReg(data-&gt;R0);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    </w:t>
      </w:r>
      <w:r w:rsidRPr="005F21C9">
        <w:rPr>
          <w:rFonts w:ascii="Consolas" w:hAnsi="Consolas" w:cs="Consolas"/>
          <w:sz w:val="18"/>
          <w:szCs w:val="18"/>
        </w:rPr>
        <w:t>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 void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ByteCodeDumper::DumpReg2(OpCode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</w:rPr>
        <w:t xml:space="preserve">    </w:t>
      </w:r>
      <w:r w:rsidRPr="005F21C9">
        <w:rPr>
          <w:rFonts w:ascii="Consolas" w:hAnsi="Consolas" w:cs="Consolas"/>
          <w:sz w:val="18"/>
          <w:szCs w:val="18"/>
          <w:lang w:val="pt-BR"/>
        </w:rPr>
        <w:t>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DumpReg(data-&gt;R0);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DumpReg(data-&gt;R1);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</w:t>
      </w:r>
      <w:r w:rsidRPr="005F21C9">
        <w:rPr>
          <w:rFonts w:ascii="Consolas" w:hAnsi="Consolas" w:cs="Consolas"/>
          <w:sz w:val="18"/>
          <w:szCs w:val="18"/>
        </w:rPr>
        <w:t>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 void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ByteCodeDumper::DumpReg2WithICIndex(OpCode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DumpReg2(op, data, dumpFunction, reader);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 &lt;%d&gt; ", 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 void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ByteCodeDumper::DumpReg3(OpCode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case OpCode::NewInnerScopeSlots: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</w:t>
      </w:r>
      <w:r w:rsidRPr="005F21C9">
        <w:rPr>
          <w:rFonts w:ascii="Consolas" w:hAnsi="Consolas" w:cs="Consolas"/>
          <w:sz w:val="18"/>
          <w:szCs w:val="18"/>
          <w:lang w:val="pt-BR"/>
        </w:rPr>
        <w:t>Output::Print(L" [%d], %d, %d ", data-&gt;R0, data-&gt;R1, data-&gt;R2);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    DumpReg(data-&gt;R0);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    DumpReg(data-&gt;R1);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    DumpReg(data-&gt;R2);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    </w:t>
      </w:r>
      <w:r w:rsidRPr="005F21C9">
        <w:rPr>
          <w:rFonts w:ascii="Consolas" w:hAnsi="Consolas" w:cs="Consolas"/>
          <w:sz w:val="18"/>
          <w:szCs w:val="18"/>
        </w:rPr>
        <w:t>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 void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ByteCodeDumper::DumpReg3C(OpCode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case OpCode::IsInst: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</w:t>
      </w:r>
      <w:r w:rsidRPr="005F21C9">
        <w:rPr>
          <w:rFonts w:ascii="Consolas" w:hAnsi="Consolas" w:cs="Consolas"/>
          <w:sz w:val="18"/>
          <w:szCs w:val="18"/>
          <w:lang w:val="pt-BR"/>
        </w:rPr>
        <w:t>Output::Print(L"R%d = R%d instanceof R%d #%d",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        data-&gt;R0, data-&gt;R1, data-&gt;R2, data-&gt;inlineCacheIndex);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    </w:t>
      </w:r>
      <w:r w:rsidRPr="005F21C9">
        <w:rPr>
          <w:rFonts w:ascii="Consolas" w:hAnsi="Consolas" w:cs="Consolas"/>
          <w:sz w:val="18"/>
          <w:szCs w:val="18"/>
        </w:rPr>
        <w:t>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AssertMsg(false, "Unknown OpCode for OpLayoutReg3C");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 void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ByteCodeDumper::DumpReg4(OpCode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</w:rPr>
        <w:t xml:space="preserve">    </w:t>
      </w:r>
      <w:r w:rsidRPr="005F21C9">
        <w:rPr>
          <w:rFonts w:ascii="Consolas" w:hAnsi="Consolas" w:cs="Consolas"/>
          <w:sz w:val="18"/>
          <w:szCs w:val="18"/>
          <w:lang w:val="pt-BR"/>
        </w:rPr>
        <w:t>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DumpReg(data-&gt;R0);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DumpReg(data-&gt;R1);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DumpReg(data-&gt;R2);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DumpReg(data-&gt;R3);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</w:t>
      </w:r>
      <w:r w:rsidRPr="005F21C9">
        <w:rPr>
          <w:rFonts w:ascii="Consolas" w:hAnsi="Consolas" w:cs="Consolas"/>
          <w:sz w:val="18"/>
          <w:szCs w:val="18"/>
        </w:rPr>
        <w:t>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 void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ByteCodeDumper::DumpReg2B1(OpCode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</w:rPr>
        <w:t xml:space="preserve">    </w:t>
      </w:r>
      <w:r w:rsidRPr="005F21C9">
        <w:rPr>
          <w:rFonts w:ascii="Consolas" w:hAnsi="Consolas" w:cs="Consolas"/>
          <w:sz w:val="18"/>
          <w:szCs w:val="18"/>
          <w:lang w:val="pt-BR"/>
        </w:rPr>
        <w:t>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DumpReg(data-&gt;R0);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DumpReg(data-&gt;R1);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</w:t>
      </w:r>
      <w:r w:rsidRPr="005F21C9">
        <w:rPr>
          <w:rFonts w:ascii="Consolas" w:hAnsi="Consolas" w:cs="Consolas"/>
          <w:sz w:val="18"/>
          <w:szCs w:val="18"/>
        </w:rPr>
        <w:t>DumpI4(data-&gt;B2);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 void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ByteCodeDumper::DumpReg3B1(OpCode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</w:rPr>
        <w:t xml:space="preserve">    </w:t>
      </w:r>
      <w:r w:rsidRPr="005F21C9">
        <w:rPr>
          <w:rFonts w:ascii="Consolas" w:hAnsi="Consolas" w:cs="Consolas"/>
          <w:sz w:val="18"/>
          <w:szCs w:val="18"/>
          <w:lang w:val="pt-BR"/>
        </w:rPr>
        <w:t>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DumpReg(data-&gt;R0);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DumpReg(data-&gt;R1);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DumpReg(data-&gt;R2);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DumpI4(data-&gt;B3);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</w:t>
      </w:r>
      <w:r w:rsidRPr="005F21C9">
        <w:rPr>
          <w:rFonts w:ascii="Consolas" w:hAnsi="Consolas" w:cs="Consolas"/>
          <w:sz w:val="18"/>
          <w:szCs w:val="18"/>
        </w:rPr>
        <w:t>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 void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ByteCodeDumper::DumpReg5(OpCode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</w:rPr>
        <w:t xml:space="preserve">    </w:t>
      </w:r>
      <w:r w:rsidRPr="005F21C9">
        <w:rPr>
          <w:rFonts w:ascii="Consolas" w:hAnsi="Consolas" w:cs="Consolas"/>
          <w:sz w:val="18"/>
          <w:szCs w:val="18"/>
          <w:lang w:val="pt-BR"/>
        </w:rPr>
        <w:t>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DumpReg(data-&gt;R0);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lastRenderedPageBreak/>
        <w:t xml:space="preserve">        DumpReg(data-&gt;R1);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DumpReg(data-&gt;R2);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DumpReg(data-&gt;R3);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</w:t>
      </w:r>
      <w:r w:rsidRPr="005F21C9">
        <w:rPr>
          <w:rFonts w:ascii="Consolas" w:hAnsi="Consolas" w:cs="Consolas"/>
          <w:sz w:val="18"/>
          <w:szCs w:val="18"/>
        </w:rPr>
        <w:t>DumpReg(data-&gt;R4);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ByteCodeDumper::DumpW1(OpCode op, const unaligned OpLayoutW1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DumpU2(data-&gt;C1);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ByteCodeDumper::DumpReg1Int2(OpCode op, const unaligned OpLayoutReg1Int2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</w:rPr>
        <w:t xml:space="preserve">    </w:t>
      </w:r>
      <w:r w:rsidRPr="005F21C9">
        <w:rPr>
          <w:rFonts w:ascii="Consolas" w:hAnsi="Consolas" w:cs="Consolas"/>
          <w:sz w:val="18"/>
          <w:szCs w:val="18"/>
          <w:lang w:val="pt-BR"/>
        </w:rPr>
        <w:t>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DumpReg(data-&gt;R0);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Output::Print(L"=");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DumpI4(data-&gt;C1);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DumpI4(data-&gt;C2);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</w:t>
      </w:r>
      <w:r w:rsidRPr="005F21C9">
        <w:rPr>
          <w:rFonts w:ascii="Consolas" w:hAnsi="Consolas" w:cs="Consolas"/>
          <w:sz w:val="18"/>
          <w:szCs w:val="18"/>
        </w:rPr>
        <w:t>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ByteCodeDumper::DumpAuxNoReg(OpCode op, const unaligned OpLayoutAuxNoReg * playout,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OpCode::CommitScope: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const Js::PropertyIdArray *propIds = reader.ReadPropertyIdArray(playout-&gt;Offset, dumpFunction);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ScriptContext* scriptContext = dumpFunction-&gt;GetScriptContext();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%d [", propIds-&gt;count);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for (uint i=0; i &lt; propIds-&gt;count &amp;&amp; i &lt; 3; i++)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PropertyRecord const * pPropertyName = scriptContext-&gt;GetPropertyName(propIds-&gt;elements[i]);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if (i != 0)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Output::Print(L", 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Output::Print(L"%s", pPropertyName-&gt;GetBuffer());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Output::Print(L"]");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Js::OpCode::InitCachedFuncs: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const Js::FuncInfoArray *arr = reader.ReadAuxArray&lt;FuncInfoEntry&gt;(playout-&gt;Offset, dumpFunction);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%d [", arr-&gt;count);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for (uint i = 0; i &lt; arr-&gt;count &amp;&amp; i &lt; 3; i++)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Js::ParseableFunctionInfo *info = dumpFunction-&gt;GetNestedFunctionForExecution(arr-&gt;elements[i].nestedIndex);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if (i != 0)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Output::Print(L", 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Output::Print(L"%s", info-&gt;GetDisplayName());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Output::Print(L"]");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AssertMsg(false, "Unknown OpCode for OpLayoutType::AuxNoReg");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lastRenderedPageBreak/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ByteCodeDumper::DumpAuxiliary(OpCode op, const unaligned OpLayoutAuxiliary * playout,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OpCode::NewScObjectLiteral: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OpCode::LdPropIds: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const Js::PropertyIdArray *propIds = reader.ReadPropertyIdArray(playout-&gt;Offset, dumpFunction);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ScriptContext* scriptContext = dumpFunction-&gt;GetScriptContext();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DumpReg(playout-&gt;R0);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Output::Print(L"= %d [", propIds-&gt;count);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for (uint i=0; i&lt; propIds-&gt;count &amp;&amp; i &lt; 3; i++)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PropertyRecord const * pPropertyName = scriptContext-&gt;GetPropertyName(propIds-&gt;elements[i]);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if (i != 0)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Output::Print(L", 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Output::Print(L"%s", pPropertyName-&gt;GetBuffer());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if (propIds-&gt;count &gt;= 3)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Output::Print(L", ...");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Output::Print(L"], LiteralId %d", playout-&gt;C1);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OpCode::StArrSegItem_A: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const Js::VarArray *vars = reader.ReadAuxArray&lt;Var&gt;(playout-&gt;Offset, dumpFunction);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DumpReg(playout-&gt;R0);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Output::Print(L"= %d [", vars-&gt;count);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uint i=0;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for (; i&lt;vars-&gt;count &amp;&amp; i &lt; 3; i++)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if (i != 0)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Output::Print(L", 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Output::Print(L"%d", vars-&gt;elements[i]);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if (i != vars-&gt;count)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Output::Print(L", ...");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Output::Print(L"]");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OpCode::NewScIntArray: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const Js::AuxArray&lt;int32&gt; *intArray = reader.ReadAuxArray&lt;int32&gt;(playout-&gt;Offset, dumpFunction);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 = %d [", playout-&gt;R0, intArray-&gt;count);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uint i;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for (i = 0; i&lt;intArray-&gt;count &amp;&amp; i &lt; 3; i++)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if (i != 0)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Output::Print(L", 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lastRenderedPageBreak/>
        <w:t xml:space="preserve">                    Output::Print(L"%d", intArray-&gt;elements[i]);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if (i != intArray-&gt;count)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Output::Print(L", ...");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Output::Print(L"]");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OpCode::NewScFltArray: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const Js::AuxArray&lt;double&gt; *dblArray = reader.ReadAuxArray&lt;double&gt;(playout-&gt;Offset, dumpFunction);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 R%d = %d [", playout-&gt;R0, dblArray-&gt;count);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uint i;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for (i = 0; i&lt;dblArray-&gt;count &amp;&amp; i &lt; 3; i++)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if (i != 0)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Output::Print(L", 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Output::Print(L"%f", dblArray-&gt;elements[i]);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if (i != dblArray-&gt;count)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Output::Print(L", ...");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Output::Print(L"]");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case OpCode::NewScObject_A: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const Js::VarArrayVarCount *vars = reader.ReadVarArrayVarCount(playout-&gt;Offset, dumpFunction);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DumpReg(playout-&gt;R0);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int count = Js::TaggedInt::ToInt32(vars-&gt;count);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Output::Print(L"= %d [", count);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int i=0;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for (; i&lt;count &amp;&amp; i &lt; 3; i++)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if (i != 0)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Output::Print(L", 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if (TaggedInt::Is(vars-&gt;elements[i]))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Output::Print(L"%d", TaggedInt::ToInt32(vars-&gt;elements[i]));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else if (JavascriptNumber::Is(vars-&gt;elements[i]))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Output::Print(L"%g", JavascriptNumber::GetValue(vars-&gt;elements[i]));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    Assert(false);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if (i != count)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Output::Print(L", ...");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Output::Print(L"]");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AssertMsg(false, "Unknown OpCode for OpLayoutType::Auxiliary");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ByteCodeDumper::DumpReg2Aux(OpCode op, const unaligned OpLayoutReg2Aux * playout,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switch (op)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case Js::OpCode::SpreadArrayLiteral: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const Js::AuxArray&lt;uint32&gt; *arr = reader.ReadAuxArray&lt;uint32&gt;(playout-&gt;Offset, dumpFunction);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Output::Print(L" R%u &lt;- R%u, %u spreadArgs [", playout-&gt;R0, playout-&gt;R1, arr-&gt;count);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for (uint i = 0; i &lt; arr-&gt;count; i++)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if (i &gt; 10)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Output::Print(L", ...");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if (i != 0)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    Output::Print(L", 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    Output::Print(L"%u", arr-&gt;elements[i]);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Output::Print(L"]");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default: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AssertMsg(false, "Unknown OpCode for OpLayoutType::Reg2Aux");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break;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ByteCodeDumper::DumpClass(OpCode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DumpReg(data-&gt;Constructor);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if (data-&gt;Extends != Js::Constants::NoRegister)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Output::Print(L"extends");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DumpReg((RegSlot)data-&gt;Extends);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#ifdef BYTECODE_BRANCH_ISLAND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ByteCodeDumper::DumpBrLong(OpCode op, const unaligned OpLayoutBrLong*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DumpOffset(data-&gt;RelativeJumpOffset, reader);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#endif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ByteCodeDumper::DumpBr(OpCode op, const unaligned OpLayoutBr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DumpOffset(data-&gt;RelativeJumpOffset, reader);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ByteCodeDumper::DumpBrS(OpCode op, const unaligned OpLayoutBrS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DumpOffset(data-&gt;RelativeJumpOffset, reader);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DumpI4(data-&gt;val);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lastRenderedPageBreak/>
        <w:t xml:space="preserve">    void ByteCodeDumper::DumpBrReg1(OpCode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DumpOffset(data-&gt;RelativeJumpOffset, reader);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DumpReg(data-&gt;R1);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template &lt;class T&gt;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ByteCodeDumper::DumpBrReg2(OpCode op, const unaligned T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</w:rPr>
        <w:t xml:space="preserve">    </w:t>
      </w:r>
      <w:r w:rsidRPr="005F21C9">
        <w:rPr>
          <w:rFonts w:ascii="Consolas" w:hAnsi="Consolas" w:cs="Consolas"/>
          <w:sz w:val="18"/>
          <w:szCs w:val="18"/>
          <w:lang w:val="pt-BR"/>
        </w:rPr>
        <w:t>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DumpOffset(data-&gt;RelativeJumpOffset, reader);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DumpReg(data-&gt;R1);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  <w:lang w:val="pt-BR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    DumpReg(data-&gt;R2);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  <w:lang w:val="pt-BR"/>
        </w:rPr>
        <w:t xml:space="preserve">    </w:t>
      </w:r>
      <w:r w:rsidRPr="005F21C9">
        <w:rPr>
          <w:rFonts w:ascii="Consolas" w:hAnsi="Consolas" w:cs="Consolas"/>
          <w:sz w:val="18"/>
          <w:szCs w:val="18"/>
        </w:rPr>
        <w:t>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ByteCodeDumper::DumpBrProperty(OpCode op, const unaligned OpLayoutBrProperty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DumpOffset(data-&gt;RelativeJumpOffset, reader);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dumpFunction-&gt;GetReferencedPropertyId(data-&gt;PropertyIdIndex));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Output::Print(L"R%d.%s", data-&gt;Instance, pPropertyName-&gt;GetBuffer());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ByteCodeDumper::DumpBrLocalProperty(OpCode op, const unaligned OpLayoutBrLocalProperty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DumpOffset(data-&gt;RelativeJumpOffset, reader);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dumpFunction-&gt;GetReferencedPropertyId(data-&gt;PropertyIdIndex));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Output::Print(L"%s", pPropertyName-&gt;GetBuffer());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void ByteCodeDumper::DumpBrEnvProperty(OpCode op, const unaligned OpLayoutBrEnvProperty * data, FunctionBody * dumpFunction, ByteCodeReader&amp; reader)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{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DumpOffset(data-&gt;RelativeJumpOffset, reader);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ScriptContext* scriptContext = dumpFunction-&gt;GetScriptContext();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PropertyRecord const * pPropertyName = scriptContext-&gt;GetPropertyName(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    dumpFunction-&gt;GetReferencedPropertyId(data-&gt;PropertyIdIndex));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    Output::Print(L"[%d].%s", data-&gt;SlotIndex, pPropertyName-&gt;GetBuffer());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 xml:space="preserve">    }</w:t>
      </w: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</w:p>
    <w:p w:rsidR="005F21C9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} // namespace Js</w:t>
      </w:r>
    </w:p>
    <w:p w:rsidR="00B156D2" w:rsidRPr="005F21C9" w:rsidRDefault="005F21C9" w:rsidP="005F21C9">
      <w:pPr>
        <w:pStyle w:val="NoSpacing"/>
        <w:rPr>
          <w:rFonts w:ascii="Consolas" w:hAnsi="Consolas" w:cs="Consolas"/>
          <w:sz w:val="18"/>
          <w:szCs w:val="18"/>
        </w:rPr>
      </w:pPr>
      <w:r w:rsidRPr="005F21C9">
        <w:rPr>
          <w:rFonts w:ascii="Consolas" w:hAnsi="Consolas" w:cs="Consolas"/>
          <w:sz w:val="18"/>
          <w:szCs w:val="18"/>
        </w:rPr>
        <w:t>#endif</w:t>
      </w:r>
      <w:bookmarkEnd w:id="0"/>
    </w:p>
    <w:sectPr w:rsidR="00B156D2" w:rsidRPr="005F21C9" w:rsidSect="004A2EFF">
      <w:pgSz w:w="12240" w:h="15840"/>
      <w:pgMar w:top="720" w:right="720" w:bottom="720" w:left="720" w:header="720" w:footer="720" w:gutter="0"/>
      <w:cols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C9"/>
    <w:rsid w:val="004A2EFF"/>
    <w:rsid w:val="005F21C9"/>
    <w:rsid w:val="00B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8E79D-9551-4D0C-B9AA-E03EC12D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E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atae\Desktop\gulpconcat\dis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24</Pages>
  <Words>8725</Words>
  <Characters>49737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Catae</dc:creator>
  <cp:keywords/>
  <dc:description/>
  <cp:lastModifiedBy>Fabricio Catae</cp:lastModifiedBy>
  <cp:revision>1</cp:revision>
  <dcterms:created xsi:type="dcterms:W3CDTF">2016-01-16T18:27:00Z</dcterms:created>
  <dcterms:modified xsi:type="dcterms:W3CDTF">2016-01-16T18:28:00Z</dcterms:modified>
</cp:coreProperties>
</file>