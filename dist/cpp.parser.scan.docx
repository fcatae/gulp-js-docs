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#pragma once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namespace Js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class DelayLoadWindowsGlobalization;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#include "Windows.Globalization.h"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int CountNewlines(LPCOLESTR psz, int cch = -1);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class Parser;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struct ParseContext;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struct Token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private: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union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struct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IdentPtr 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const char * pchMin;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long length;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long lw;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struct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double dbl;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maybeInt will be true if the number did not contain 'e', 'E' , or '.'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notably important in asm.js where the '.' has semantic importance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bool maybeInt;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UnifiedRegex::RegexPattern* pattern;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struct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charcount_t ichMin;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charcount_t ichLim;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 u;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CreateIdentifier(HashTbl * hashTbl);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Token() : tk(tkLim) {}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tk;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IsIdentifier()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tk == tkID;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GetStr()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Assert(tk == tkStrCon || tk == tkStrTmplBasic || tk == tkStrTmplBegin || tk == tkStrTmplMid || tk == tkStrTmplEnd);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u.pid;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GetIdentifier(HashTbl * hashTbl)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Assert(IsIdentifier() || IsReservedWord());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(u.pid)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return u.pid;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CreateIdentifier(hashTbl);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long GetLong()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Assert(tk == tkIntCon);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u.lw;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double GetDouble()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Assert(tk == tkFltCon);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u.dbl;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GetDoubleMayBeInt()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Assert(tk == tkFltCon);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u.maybeInt;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UnifiedRegex::RegexPattern * GetRegex()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Assert(tk == tkRegExp);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u.pattern;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NOTE: THESE ROUTINES DEPEND ON THE ORDER THAT OPERATORS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ARE DECLARED IN kwd-xxx.h FILES.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IsReservedWord()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Keywords and future reserved words (does not include operators)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tk &lt; tkID;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IsKeyword() const;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IsFutureReservedWord(const BOOL isStrictMode)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Reserved words that are not keywords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tk &gt;= tkENUM &amp;&amp; tk &lt;= (isStrictMode ? tkSTATIC : tkENUM);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IsOperator()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tk &gt;= tkComma &amp;&amp; tk &lt; tkLParen;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UTF16 Scanner are only for syntax coloring.  Only support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defer pid creation for UTF8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SetIdentifier(const char * pchMin, long len)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this-&gt;u.pid = nullptr;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this-&gt;u.pchMin = pchMin;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this-&gt;u.length = len;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SetIdentifier(IdentPtr pid)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this-&gt;u.pid = 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this-&gt;u.pchMin = nullptr;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SetLong(long value)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this-&gt;u.lw = value;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SetDouble(double dbl, bool maybeInt)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    this-&gt;u.dbl = dbl;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this-&gt;u.maybeInt = maybeInt;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SetRegex(UnifiedRegex::RegexPattern *const pattern, Parser *const parser);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BYTE UTF8Char;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UTF8Char* UTF8CharPtr;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class NullTerminatedUnicodeEncodingPolicy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OLECHAR EncodedChar;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const OLECHAR *EncodedCharPtr;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protected: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const bool MultiUnitEncoding = false;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const size_t m_cMultiUnits = 0;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BOOL IsMultiUnitChar(OLECHAR ch) { return FALSE;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See comment below regarding unused 'last' parameter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ReadFirst(EncodedCharPtr &amp;p, EncodedCharPtr last) { return *p++;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ReadRest(OLECHAR ch, EncodedCharPtr &amp;p, EncodedCharPtr last) { return ch;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ReadFull(EncodedCharPtr &amp;p, EncodedCharPtr last) { return *p++;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PeekFirst(EncodedCharPtr p, EncodedCharPtr last) { return *p;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PeekFull(EncodedCharPtr p, EncodedCharPtr last) { return *p;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void RestoreMultiUnits(size_t multiUnits) {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size_t CharacterOffsetToUnitOffset(EncodedCharPtr start, EncodedCharPtr current, EncodedCharPtr last, charcount_t offset) { return offset;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void ConvertToUnicode(__out_ecount_full(cch) LPOLESTR pch, charcount_t cch, EncodedCharPtr pu)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js_memcpy_s(pch, cch * sizeof(OLECHAR), pu, cch * sizeof(OLECHAR));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FromExternalSource() {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IsFromExternalSource() { return false;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template &lt;bool nullTerminated&gt;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class UTF8EncodingPolicyBase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utf8char_t EncodedChar;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LPCUTF8 EncodedCharPtr;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protected: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const bool MultiUnitEncoding = true;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m_cMultiUnits;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utf8::DecodeOptions m_decodeOptions;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UTF8EncodingPolicyBase(): m_cMultiUnits(0), m_decodeOptions(utf8::doAllowThreeByteSurrogates) {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BOOL IsMultiUnitChar(OLECHAR ch) { return ch &gt; 0x7f;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Note when nullTerminated is false we still need to increment the character pointer because the scanner "puts back" this virtual null character by decrementing the pointer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ReadFirst(EncodedCharPtr &amp;p, EncodedCharPtr last) { return (nullTerminated || p &lt; last) ? static_cast&lt; OLECHAR &gt;(*p++) : (p++, 0);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"bScan" indicates if this ReadFull is part of scanning. Pass true during scanning and ReadFull will update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related Scanner state. The caller is supposed to sync result "p" to Scanner's current position. Pass false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// otherwise and this doesn't affect Scanner state.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ReadFull(EncodedCharPtr &amp;p, EncodedCharPtr last)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EncodedChar ch = (nullTerminated || p &lt; last) ? *p++ : (p++,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!IsMultiUnitChar(ch) ? static_cast&lt; OLECHAR &gt;(ch) : ReadRest&lt;bScan&gt;(ch, 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OLECHAR PeekFirst(EncodedCharPtr p, EncodedCharPtr last) { return (nullTerminated || p &lt; last) ? static_cast&lt; OLECHAR &gt;(*p) : 0;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PeekFull(EncodedCharPtr p, EncodedCharPtr last)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OLECHAR result = PeekFirst(p,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(IsMultiUnitChar(result))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result = ReadFull&lt;false&gt;(p,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result;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"bScan" indicates if this ReadRest is part of scanning. Pass true during scanning and ReadRest will update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related Scanner state. The caller is supposed to sync result "p" to Scanner's current position. Pass false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otherwise and this doesn't affect Scanner state.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ReadRest(OLECHAR ch, EncodedCharPtr &amp;p, EncodedCharPtr last)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EncodedCharPtr 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(bScan)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s = p;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OLECHAR result = utf8::DecodeTail(ch, p, last, m_decodeOptions);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(bScan)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If we are scanning, update m_cMultiUnits counter.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m_cMultiUnits += p - 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result;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RestoreMultiUnits(size_t multiUnits) { m_cMultiUnits = multiUnits;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CharacterOffsetToUnitOffset(EncodedCharPtr start, EncodedCharPtr current, EncodedCharPtr last, charcount_t offset)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Note: current may be before or after last. If last is the null terminator, current should be within [start, last].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But if we excluded HTMLCommentSuffix for the source, last is before "// --&gt;\0". Scanner may stop at null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terminator past last, then current is after last.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Assert(current &gt;= start);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size_t currentUnitOffset = current - start;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Assert(currentUnitOffset &gt; m_cMultiUnits);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Assert(currentUnitOffset - m_cMultiUnits &lt; LONG_MAX);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charcount_t currentCharacterOffset = charcount_t(currentUnitOffset - m_cMultiUnits);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If the offset is the current character offset then just return the current unit offset.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(currentCharacterOffset == offset) return currentUnitOffset;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If we have not encountered any multi-unit characters and we are moving backward the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character index and unit index are 1:1 so just return offset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(m_cMultiUnits == 0 &amp;&amp; offset &lt;= currentCharacterOffset) return offset;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Use local decode options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utf8::DecodeOptions decodeOptions = IsFromExternalSource() ? utf8::doDefault : utf8::doAllowThreeByteSurrogates;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(offset &gt; currentCharacterOffset)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If we are looking for an offset past current, current must be within [start, last]. We don't expect seeking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scanner position past last.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Assert(current &lt;=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If offset &gt; currentOffset we already know the current character offset. The unit offset is the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// unit index of offset - currentOffset characters from current.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charcount_t charsLeft = offset - currentCharacterOffset;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return currentUnitOffset + utf8::CharacterIndexToByteIndex(current, last - current, charsLeft, decodeOptions);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If all else fails calculate the index from the start of the buffer.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utf8::CharacterIndexToByteIndex(start, currentUnitOffset, offset, decodeOptions);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ConvertToUnicode(__out_ecount_full(cch) LPOLESTR pch, charcount_t cch, EncodedCharPtr pu)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m_decodeOptions = (utf8::DecodeOptions)(m_decodeOptions &amp; ~utf8::doSecondSurrogatePair);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utf8::DecodeInto(pch, pu, cch, m_decodeOptions);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If we get UTF8 source buffer, turn off doAllowThreeByteSurrogates but allow invalid WCHARs without replacing them with replacement 'g_chUnknown'.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FromExternalSource() { m_decodeOptions = (utf8::DecodeOptions)(m_decodeOptions &amp; ~utf8::doAllowThreeByteSurrogates | utf8::doAllowInvalidWCHARs);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IsFromExternalSource() { return (m_decodeOptions &amp; utf8::doAllowThreeByteSurrogates) == 0;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UTF8EncodingPolicyBase&lt;true&gt; NullTerminatedUTF8EncodingPolicy;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UTF8EncodingPolicyBase&lt;false&gt; NotNullTerminatedUTF8EncodingPolicy;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interface IScanner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virtual void GetErrorLineInfo(__out long&amp; ichMin, __out long&amp; ichLim, __out long&amp; line, __out long&amp; ichMinLine) = 0;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virtual HRESULT SysAllocErrorLine(long ichMinLine, __out BSTR* pbstrLine) = 0;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 Flags that can be provided to the Scan functions.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 These can be bitwise OR'ed.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enum ScanFlag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ScanFlagNone = 0,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ScanFlagSuppressStrPid = 1,   // Force strings to always have pid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ScanFlagSuppressIdPid = 2     // Force identifiers to always have pid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HRESULT (*CommentCallback)(void *data, OLECHAR firstChar, OLECHAR secondChar, bool containTypeDef, charcount_t min, charcount_t lim, bool adjacent, bool multiline, charcount_t startLine, charcount_t endLine);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// Restore point defined using a relative offset rather than a pointer.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struct RestorePoint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m_ichMinTok;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m_ichMinLine;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m_cMinTokMultiUnits;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m_cMinLineMultiUnits;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uint functionIdIncrement;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lengthDecr;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m_fHadEol;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>#ifdef DEBUG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m_cMultiUnits;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#endif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RestorePoint()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: m_ichMinTok((charcount_t)-1),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m_ichMinLine((charcount_t)-1),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m_cMinTokMultiUnits((size_t)-1),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m_cMinLineMultiUnits((size_t)-1),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m_line((charcount_t)-1),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functionIdIncrement(0),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lengthDecr(0),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m_fHadEol(FALSE)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#ifdef DEBUG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, m_cMultiUnits((size_t)-1)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#endif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template &lt;typename EncodingPolicy&gt;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class Scanner : public IScanner, public EncodingPolicy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friend Parser;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typename EncodingPolicy::EncodedChar EncodedChar;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typedef typename EncodingPolicy::EncodedCharPtr EncodedCharPtr;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static Scanner * Create(Parser* parser, HashTbl *phtbl, Token *ptoken, ErrHandler *perr, Js::ScriptContext *scriptContext)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HeapNewNoThrow(Scanner, parser, phtbl, ptoken, perr, scriptContext);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Release(void)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delete this;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ScanNoKeywords();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ScanForcingPid();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SetText(EncodedCharPtr psz, size_t offset, size_t length, charcount_t characterOffset, ULONG grfscr, ULONG lineNumber =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PrepareForBackgroundParse(Js::ScriptContext *scriptContext);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enum ScanState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ScanStateNormal = 0,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ScanStateMultiLineComment = 1,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ScanStateMultiLineSingleQuoteString = 2,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ScanStateMultiLineDoubleQuoteString = 3,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ScanStateStringTemplateMiddleOrEnd = 4,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ScanState GetScanState() { return m_scanState;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SetScanState(ScanState state) { m_scanState = state;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SetYieldIsKeyword(bool fYieldIsKeyword)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bool fPrevYieldIsKeyword = m_fYieldIsKeyword;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m_fYieldIsKeyword = fYieldIsKeyword;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fPrevYieldIsKeyword;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YieldIsKeyword()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m_fYieldIsKeyword;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bool SetAwaitIsKeyword(bool fAwaitIsKeyword)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bool fPrevAwaitIsKeyword = m_fAwaitIsKeyword;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m_fAwaitIsKeyword = fAwaitIsKeyword;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fPrevAwaitIsKeyword;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AwaitIsKeyword()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m_fAwaitIsKeyword;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TryRescanRegExp();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RescanRegExp();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RescanRegExpNoAST();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RescanRegExpTokenizer();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FHadNewLine(void)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m_fHadEol;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PidFromLong(long lw);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PidFromDbl(double dbl);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LPCOLESTR StringFromLong(long lw);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LPCOLESTR StringFromDbl(double dbl);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GetSecondaryBufferAsPid();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BindDeferredPidRefs()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m_scriptContext-&gt;GetConfig()-&gt;BindDeferredPidRefs();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BYTE SetDeferredParse(BOOL defer)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BYTE fOld = m_DeferredParseFlags;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(defer)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m_DeferredParseFlags |= ScanFlagSuppressStrPid;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if (!this-&gt;BindDeferredPidRefs())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m_DeferredParseFlags |= ScanFlagSuppressIdPid;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else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m_DeferredParseFlags = ScanFlagNone;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fOld;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SetDeferredParseFlags(BYTE flags)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m_DeferredParseFlags = flags;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the functions IsDoubleQuoteOnLastTkStrCon() and IsHexOrOctOnLastTKNumber() works only with a scanner without lookahead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Both functions are used to get more info on the last token for specific diffs necessary for JSON parsing.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//Single quotes are not legal in JSON strings. Make distinction between single quote string constant and single quote string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IsDoubleQuoteOnLastTkStrCon()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m_doubleQuoteOnLastTkStrCon;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True if all chars of last string constant are ascii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IsEscapeOnLastTkStrCon()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return m_EscapeOnLastTkStrCon;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IsOctOrLeadingZeroOnLastTKNumber()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m_OctOrLeadingZeroOnLastTKNumber;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character offset of the first token. The character offset is the offset the first character of the token would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have if the entire file was converted to Unicode (UTF16-LE).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IchMinTok(void)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Assert(m_pchMinTok - m_pchBase &gt;=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Assert(m_pchMinTok - m_pchBase &lt;= LONG_MAX);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static_cast&lt; charcount_t &gt;(m_pchMinTok - m_pchBase - m_cMinTokMultiUnits);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character offset of the character immediately following the token. The character offset is the offset the first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character of the token would have if the entire file was converted to Unicode (UTF16-LE).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IchLimTok(void)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Assert(m_currentCharacter - m_pchBase &gt;=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Assert(m_currentCharacter - m_pchBase &lt;= LONG_MAX);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static_cast&lt; charcount_t &gt;(m_currentCharacter - m_pchBase - m_cMultiUnits);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SetErrorPosition(charcount_t ichMinError, charcount_t ichLimError)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Assert(ichLimError &gt; 0 || ichMinError ==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m_ichMinError = ichMinError;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m_ichLimError = ichLimError;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IchMinError(void)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m_ichLimError ? m_ichMinError : IchMinTok();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IchLimError(void)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m_ichLimError ? m_ichLimError : IchLimTok();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encoded unit offset of first character of the token. For example, in a UTF-8 encoding this is the offset into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the UTF-8 buffer. In Unicode this is the same as IchMinTok().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IecpMinTok(void)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static_cast&lt; size_t &gt;(m_pchMinTok  - m_pchBase);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encoded unit offset of the character immediately following the token. For example, in a UTF-8 encoding this is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the offset into the UTF-8 buffer. In Unicode this is the same as IchLimTok().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IecpLimTok(void)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static_cast&lt; size_t &gt;(m_currentCharacter - m_pchBase);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IecpLimTokPrevious()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    AssertMsg(m_iecpLimTokPrevious != (size_t)-1, "IecpLimTokPrevious() cannot be called before scanning a token");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m_iecpLimTokPrevious;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PidAt(size_t iecpMin, size_t iecpLim);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character offset within the stream of the first character on the current line.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IchMinLine(void)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Assert(m_pchMinLine - m_pchBase &gt;= 0);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Assert(m_pchMinLine - m_pchBase &lt;= LONG_MAX);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static_cast&lt;charcount_t&gt;(m_pchMinLine - m_pchBase - m_cMinLineMultiUnits);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Returns the current line number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LineCur(void) { return m_line;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ErrorToken() { return m_errorToken;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SetCurrentCharacter(charcount_t offset, ULONG lineNumber = 0)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DebugOnly(m_iecpLimTokPrevious = (size_t)-1);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size_t length = m_pchLast - m_pchBase;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(offset &gt; length) offset = static_cast&lt; charcount_t &gt;(length);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size_t ibOffset = CharacterOffsetToUnitOffset(m_pchBase, m_currentCharacter, m_pchLast, offset);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m_currentCharacter = m_pchBase + ibOffset;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Assert(ibOffset &gt;= offset);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RestoreMultiUnits(ibOffset - offset);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m_line = lineNumber;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IScanner methods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virtual void GetErrorLineInfo(__out long&amp; ichMin, __out long&amp; ichLim, __out long&amp; line, __out long&amp; ichMinLine)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ichMin = this-&gt;IchMinError();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ichLim = this-&gt;IchLimError();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line   = this-&gt;LineCur();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ichMinLine = this-&gt;IchMinLine();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(m_ichLimError &amp;&amp; m_ichMinError &lt; (charcount_t)ichMinLine)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line = m_startLine;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ichMinLine = UpdateLine(line, m_pchStartLine, m_pchLast, 0, ichMin);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virtual HRESULT SysAllocErrorLine(long ichMinLine, __out BSTR* pbstrLine);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UpdateLine(long &amp;line, EncodedCharPtr start, EncodedCharPtr last, charcount_t ichStart, charcount_t ichEnd);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class TemporaryBuffer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friend Scanner&lt;EncodingPolicy&gt;;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private: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Keep a reference to the scanner.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// We will use it to signal an error if we fail to allocate the buffer.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Scanner&lt;EncodingPolicy&gt;* m_pscanner;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ulong m_cchMax;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ulong m_ichCur;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__field_ecount(m_cchMax) OLECHAR *m_prgch;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byte m_rgbInit[256];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public: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TemporaryBuffer()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m_pscanner = nullptr;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m_prgch = (OLECHAR*)m_rgbInit;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        m_cchMax = _countof(m_rgbInit) / sizeof(OLECHAR);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m_ichCur = 0;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~TemporaryBuffer()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if (m_prgch != (OLECHAR*)m_rgbInit)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free(m_prgch);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void Init()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m_ichCur = 0;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void AppendCh(uint ch)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return AppendCh&lt;true&gt;(ch);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template&lt;bool performAppend&gt; void AppendCh(uint ch)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if (performAppend)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if (m_ichCur &gt;= m_cchMax)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    Grow();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Assert(m_ichCur &lt; m_cchMax);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__analysis_assume(m_ichCur &lt; m_cchMax);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m_prgch[m_ichCur++] = static_cast&lt;OLECHAR&gt;(ch);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void Grow()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Assert(m_pscanner != nullptr);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byte *prgbNew;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byte *prgbOld = (byte *)m_prgch;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unsigned long cbNew;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if (FAILED(ULongMult(m_cchMax, sizeof(OLECHAR) * 2, &amp;cbNew)))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m_pscanner-&gt;Error(ERRnoMemory);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if (prgbOld == m_rgbInit)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if (nullptr == (prgbNew = static_cast&lt;byte*&gt;(malloc(cbNew))))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    m_pscanner-&gt;Error(ERRnoMemory);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js_memcpy_s(prgbNew, cbNew, prgbOld, m_ichCur * sizeof(OLECHAR));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else if (nullptr == (prgbNew = static_cast&lt;byte*&gt;(realloc(prgbOld, cbNew))))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    m_pscanner-&gt;Error(ERRnoMemory);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m_prgch = (OLECHAR*)prgbNew;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m_cchMax = cbNew / sizeof(OLECHAR);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Capture(_Out_ RestorePoint* restorePoint);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SeekTo(const RestorePoint&amp; restorePoint);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Capture(_Out_ RestorePoint* restorePoint, uint functionIdIncrement, size_t lengthDecr);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SeekTo(const RestorePoint&amp; restorePoint, uint *nextFunctionId);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SetNextStringTemplateIsTagged(BOOL value)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this-&gt;m_fNextStringTemplateIsTagged = value;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private: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Parser *m_parser;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HashTbl *m_phtbl;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 *m_ptoken;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m_pchBase;          // beginning of source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m_pchLast;          // The end of source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m_pchMinLine;       // beginning of current line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m_pchMinTok;        // beginning of current token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m_currentCharacter; // current character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m_pchPrevLine;      // beginning of previous line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m_cMinTokMultiUnits;        // number of multi-unit characters previous to m_pchMinTok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m_cMinLineMultiUnits;       // number of multi-unit characters previous to m_pchMinLine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ErrHandler *m_perr;                // error handler to use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uint16 m_fStringTemplateDepth;     // we should treat } as string template middle starting character (depth instead of flag)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m_fHadEol;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m_fHtmlComments : 1;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m_doubleQuoteOnLastTkStrCon :1;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m_OctOrLeadingZeroOnLastTKNumber :1;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m_fSyntaxColor : 1;            // whether we're just syntax coloring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m_EscapeOnLastTkStrCon:1;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m_fNextStringTemplateIsTagged:1;   // the next string template scanned has a tag (must create raw strings)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BYTE m_DeferredParseFlags:2;            // suppressStrPid and suppressIdPid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m_ichCheck;             // character at which completion is to be computed.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es6UnicodeMode;                // True if ES6Unicode Extensions are enabled.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m_fYieldIsKeyword;             // Whether to treat 'yield' as an identifier or keyword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m_fAwaitIsKeyword;             // Whether to treat 'await' as an identifier or keyword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Temporary buffer.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TemporaryBuffer m_tempChBuf;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TemporaryBuffer m_tempChBufSecondary;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ScanState m_scanState;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m_errorToken;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m_ichMinError;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m_ichLimError;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m_startLine;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m_pchStartLine;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Js::ScriptContext* m_scriptContext;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const Js::CharClassifier *charClassifier;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m_tkPrevious;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m_iecpLimTokPrevious;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Scanner(Parser* parser, HashTbl *phtbl, Token *ptoken, ErrHandler *perr, Js::ScriptContext *scriptContext);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~Scanner(void);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ScanCore(bool identifyKwds);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ScanAhead();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ScanError(EncodedCharPtr pchCur, tokens errorToken)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m_currentCharacter = pchCur;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m_errorToken = errorToken;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    return m_ptoken-&gt;tk = tkScanError;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__declspec(noreturn) void Error(HRESULT hr)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Assert(FAILED(hr));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m_pchMinTok = m_currentCharacter;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m_cMinTokMultiUnits = m_cMultiUnits;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AssertMem(m_perr);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m_perr-&gt;Throw(hr);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const EncodedCharPtr PchBase(void)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m_pchBase;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const EncodedCharPtr PchMinTok(void)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m_pchMinTok;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template&lt;bool stringTemplateMode, bool createRawString&gt; tokens ScanStringConstant(OLECHAR delim, 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ScanStringConstant(OLECHAR delim, 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ScanStringTemplateBegin(EncodedCharPtr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ScanStringTemplateMiddleOrEnd(EncodedCharPtr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ScanNewLine(uint ch);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NotifyScannedNewLine();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charcount_t LineLength(EncodedCharPtr first, EncodedCharPtr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ScanIdentifier(bool identifyKwds, 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FastIdentifierContinue(EncodedCharPtr&amp;p, EncodedCharPtr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ScanIdentifierContinue(bool identifyKwds, bool fHasEscape, bool fHasMultiChar, EncodedCharPtr pchMin, EncodedCharPtr p, EncodedCharPtr *pp);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SkipComment(EncodedCharPtr *pp, /* out */ bool* containTypeDef);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ScanRegExpConstant(ArenaAllocator* alloc);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tokens ScanRegExpConstantNoAST(ArenaAllocator* alloc);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oFScanNumber(double *pdbl, bool&amp; likelyInt);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FScanNumber(EncodedCharPtr p, double *pdbl, bool&amp; likelyInt);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PidOfIdentiferAt(EncodedCharPtr p, EncodedCharPtr last, bool fHadEscape, bool fHasMultiChar);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IdentPtr PidOfIdentiferAt(EncodedCharPtr p, EncodedCharPtr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ulong UnescapeToTempBuf(EncodedCharPtr p, EncodedCharPtr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void SaveSrcPos(void)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m_pchMinTok = m_currentCharacter;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PeekNextChar(void)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PeekFull(m_currentCharacter, m_pchLast);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ReadNextChar(void)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ReadFull&lt;true&gt;(m_currentCharacter, m_pchLast);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NextNonWhiteChar(EncodedCharPtr p, EncodedCharPtr last)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OLECHAR ch;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do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ch = ReadFull&lt;false&gt;(p,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while (this-&gt;charClassifier-&gt;IsWhiteSpace(ch));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ch;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OLECHAR NextNonWhiteCharPlusOne(EncodedCharPtr p, EncodedCharPtr last)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OLECHAR ch;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do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ch = ReadFull&lt;false&gt;(p,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while (this-&gt;charClassifier-&gt;IsWhiteSpace(ch));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ReadFull&lt;false&gt;(p, last);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EncodedCharPtr AdjustedLast()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m_pchLast;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size_t AdjustedLength()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AdjustedLast() - m_pchBase;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IsStrictMode() const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this-&gt;m_parser != NULL &amp;&amp; this-&gt;m_parser-&gt;IsStrictMode();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This function expects the first character to be a 'u'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// It will attempt to return a codepoint represented by a single escape point (either of the form \uXXXX or \u{any number of hex characters, s.t. value &lt; 0x110000}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TryReadEscape(EncodedCharPtr &amp;startingLocation, EncodedCharPtr endOfSource, codepoint_t *outChar = nullptr);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bool TryReadCodePointRest(codepoint_t lower, EncodedCharPtr &amp;startingLocation, EncodedCharPtr endOfSource, codepoint_t *outChar, bool *outContainsMultiUnitChar);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template &lt;bool bScan&gt;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__inline bool TryReadCodePoint(EncodedCharPtr &amp;startingLocation, EncodedCharPtr endOfSource, codepoint_t *outChar, bool *hasEscape, bool *outContainsMultiUnitChar);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__inline BOOL IsIdContinueNext(EncodedCharPtr startingLocation, EncodedCharPtr endOfSource)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codepoint_t nextCodepoint;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bool ignore;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if (TryReadCodePoint&lt;false&gt;(startingLocation, endOfSource, &amp;nextCodepoint, &amp;ignore, &amp;ignore))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{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    return charClassifier-&gt;IsIdContinue(nextCodepoint);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    return false;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 xml:space="preserve">    }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};</w:t>
      </w:r>
    </w:p>
    <w:p w:rsidR="00B2146D" w:rsidRP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</w:p>
    <w:p w:rsidR="00B2146D" w:rsidRDefault="00B2146D" w:rsidP="00B2146D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</w:rPr>
        <w:t>typedef Scanner&lt;NullTerminatedUTF8EncodingPolicy&gt; UTF8Scanner;</w:t>
      </w:r>
    </w:p>
    <w:p w:rsidR="00B2146D" w:rsidRDefault="00B2146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9070D5" w:rsidRPr="009070D5" w:rsidRDefault="009070D5" w:rsidP="00B2146D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9070D5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#include "ParserPch.h"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The following table speeds various tests of characters, such as whether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a given character can be part of an identifier, and so 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int CountNewlines(LPCOLESTR psz, int cch)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int cln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while (0 != *psz &amp;&amp; 0 != cch--)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 (*psz++)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OLESTR('\xD'):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(*psz == OLESTR('\xA'))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++psz;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(0 == cch--)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OLESTR('\xA'):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cln++;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cln;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 typename CharT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struct AorW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Specialization for UTF8Char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struct AorW&lt; UTF8Char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Expressing the args as "arrays of size N" ensures that the both args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are the same length. If not, we get a compile time error.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const UTF8Char* Choose( const char (&amp;a)[N], const wchar_t (&amp;w)[N]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The reinterpret_cast is necessary to go from signed to unsigned char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reinterpret_cast&lt; const UTF8Char* &gt;(a);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const bool Test(const char (&amp;a)[N], const wchar_t (&amp;w)[N], LPCUTF8 value)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0 == memcmp(a, value, (N - 1) * sizeof(utf8char_t));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const bool Test(const char (&amp;a)[N], const wchar_t (&amp;w)[N], LPCUTF8 start, LPCUTF8 end)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(end - start == N - 1) &amp;&amp; (0 == memcmp(a, start, (N - 1) * sizeof(utf8char_t)));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>// Specialization for OLECHAR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struct AorW&lt; OLECHAR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const wchar_t* Choose( const char (&amp;a)[N], const wchar_t (&amp;w)[N]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w;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 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bool Test(const char (&amp;a)[N], const wchar_t (&amp;w)[N], const wchar_t *value)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0 == memcmp(w, value, (N - 1) * sizeof(wchar_t));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template &lt; size_t N 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 bool Test(const char (&amp;a)[N], const wchar_t (&amp;w)[N], const wchar_t *start, const wchar_t *end)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(end - start == N - 1) &amp;&amp; (0 == memcmp(w, start, (N - 1) * sizeof(wchar_t)));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BOOL Token::IsKeyword() const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keywords (but not future reserved words)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(tk &lt;= tkYIELD);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Token::SetRegex(UnifiedRegex::RegexPattern *const pattern, Parser *const parser)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Assert(parser);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if(pattern)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parser-&gt;RegisterRegexPattern(pattern);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this-&gt;u.pattern = pattern;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 = tkRegExp;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Token::CreateIdentifier(HashTbl * hashTbl)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Assert(this-&gt;u.pid ==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(this-&gt;u.pchMin)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Assert(IsIdentifier());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IdentPtr pid = hashTbl-&gt;PidHashNameLen(this-&gt;u.pchMin, this-&gt;u.length);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this-&gt;u.pid = pid;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pid;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Assert(IsReservedWord());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IdentPtr pid = hashTbl-&gt;PidFromTk(tk);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this-&gt;u.pid = pid;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pid;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Scanner&lt;EncodingPolicy&gt;::Scanner(Parser* parser, HashTbl *phtbl, Token *ptoken, ErrHandler *perr, Js::ScriptContext* scriptContext)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AssertMem(phtbl);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AssertMem(ptoken);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AssertMem(perr);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m_parser = parser;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m_phtbl = phtbl;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m_ptoken = ptoken;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m_cMinLineMultiUnits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m_perr = perr;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m_fHadEol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m_doubleQuoteOnLastTkStrCon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m_OctOrLeadingZeroOnLastTKNumber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m_fStringTemplateDepth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m_scriptContext = scriptContext;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m_line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m_startLine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m_pchStartLine = NULL;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m_ichMinError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m_ichLimError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m_tempChBuf.m_pscanner = this;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m_tempChBufSecondary.m_pscanner = this;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m_iecpLimTokPrevious = (size_t)-1;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this-&gt;charClassifier = scriptContext-&gt;GetCharClassifier();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this-&gt;es6UnicodeMode = scriptContext-&gt;GetConfig()-&gt;IsES6UnicodeExtensionsEnabled();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m_fYieldIsKeyword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m_fAwaitIsKeyword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Scanner&lt;EncodingPolicy&gt;::~Scanner(void)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Initializes the scanner to prepare to scan the given source text.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Scanner&lt;EncodingPolicy&gt;::SetText(EncodedCharPtr pszSrc, size_t offset, size_t length, charcount_t charOffset, ULONG grfscr, ULONG lineNumber)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Save the start of the script and add the offset to get the point where we should start scanning.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m_pchBase = pszSrc;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m_pchLast = m_pchBase + offset + length;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m_pchPrevLine = m_currentCharacter = m_pchMinLine = m_pchMinTok = pszSrc + offset;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RestoreMultiUnits(offset - charOffset);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Absorb any byte order mark at the start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if(offset ==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switch( PeekFull(m_currentCharacter, m_pchLast)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0xFFEE:    // "Opposite" endian BOM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We do not support big-endian encodings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0xFEFF:    // "Correct" BOM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ReadFull&lt;true&gt;(m_currentCharacter, m_pchLast);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m_line = lineNumber;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m_startLine = lineNumber;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m_pchStartLine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m_ptoken-&gt;tk =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m_fHtmlComments = (grfscr &amp; fscrHtmlComments) !=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m_fHadEol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m_fSyntaxColor = (grfscr &amp; fscrSyntaxColor) !=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m_DeferredParseFlags = ScanFlagNone;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Scanner&lt;EncodingPolicy&gt;::PrepareForBackgroundParse(Js::ScriptContext *scriptContext)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scriptContext-&gt;GetThreadContext()-&gt;GetStandardChars((EncodedChar*)0);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scriptContext-&gt;GetThreadContext()-&gt;GetStandardChars((wchar_t*)0);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//-----------------------------------------------------------------------------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Number of code points from 'first' up to, but not including the next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newline character, embedded NUL, or 'last', depending on which comes first.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This is used to determine a length of BSTR, which can't contain a NUL character.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//-----------------------------------------------------------------------------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charcount_t Scanner&lt;EncodingPolicy&gt;::LineLength(EncodedCharPtr first, EncodedCharPtr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result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first;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for (;;)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switch( ReadFull&lt;false&gt;(p, last)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kchNWL: // _C_NWL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kchRET: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kchLS: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kchPS: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kchNUL: // _C_NUL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result;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result++;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charcount_t Scanner&lt;EncodingPolicy&gt;::UpdateLine(long &amp;line, EncodedCharPtr start, EncodedCharPtr last, charcount_t ichStart, charcount_t ichEnd)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start;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ich = ichStart;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long current = 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lastStart = ichStart;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while (ich &lt; ichEnd)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ich++;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 (ReadFull&lt;false&gt;(p,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kchRET: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(PeekFull(p, last) == kchNWL)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ich++;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ReadFull&lt;false&gt;(p,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kchNWL: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kchLS: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kchPS: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current++;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lastStart = ich;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kchNUL: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done: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line = current;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lastStart;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bool Scanner&lt;EncodingPolicy&gt;::TryReadEscape(EncodedCharPtr&amp; startingLocation, EncodedCharPtr endOfSource, codepoint_t *outChar)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Assert(outChar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Assert(startingLocation &lt;= endOfSource);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currentLocation = startingLocation;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codepoint_t charToOutput = 0x0;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'\' is Assumed as there is only one caller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Read 'u' characters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(currentLocation &gt;= endOfSource || ReadFirst(currentLocation, endOfSource) != 'u')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bool expectCurly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(currentLocation &lt; endOfSource &amp;&amp; PeekFirst(currentLocation, endOfSource) == '{' &amp;&amp; es6UnicodeMode)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expectCurly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Move past the character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ReadFirst(currentLocation, endOfSource);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uint i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ch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int hexValue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uint maxHexDigits = (expectCurly ? MAXUINT32 : 4u);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for(; i &lt; maxHexDigits &amp;&amp; currentLocation &lt; endOfSource; i++)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(!Js::NumberUtilities::FHexDigit(ch = ReadFirst(currentLocation, endOfSource), &amp;hexValue))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charToOutput = charToOutput * 0x10 + hexValue;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(charToOutput &gt; 0x10FFFF)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//At least 4 characters have to be read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(i == 0 || (i != 4 &amp;&amp; !expectCurly))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Assert(expectCurly ? es6UnicodeMode : true);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(expectCurly &amp;&amp; ch != '}')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*outChar = charToOutput;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startingLocation = currentLocation;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&lt;bool bScan&gt;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bool Scanner&lt;EncodingPolicy&gt;::TryReadCodePointRest(codepoint_t lower, EncodedCharPtr&amp; startingLocation, EncodedCharPtr endOfSource, codepoint_t *outChar, bool *outContainsMultiUnitChar)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Assert(outChar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Assert(outContainsMultiUnitChar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Assert(es6UnicodeMode);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Assert(Js::NumberUtilities::IsSurrogateLowerPart(lower));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currentLocation = startingLocation;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*outChar = lower;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(currentLocation &lt; endOfSource)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size_t restorePoint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codepoint_t upper = ReadFull&lt;bScan&gt;(currentLocation, endOfSource);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(Js::NumberUtilities::IsSurrogateUpperPart(upper))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*outChar = Js::NumberUtilities::SurrogatePairAsCodePoint(lower, upper);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(IsMultiUnitChar(static_cast&lt;OLECHAR&gt;(upper)))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*outContainsMultiUnitChar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startingLocation = currentLocation;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RestoreMultiUnits(restorePoint);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&lt;bool bScan&gt;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__inline bool Scanner&lt;EncodingPolicy&gt;::TryReadCodePoint(EncodedCharPtr &amp;startingLocation, EncodedCharPtr endOfSource, codepoint_t *outChar, bool *hasEscape, bool *outContainsMultiUnitChar)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Assert(outChar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Assert(outContainsMultiUnitChar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(startingLocation &gt;= endOfSource)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codepoint_t ch = ReadFull&lt;bScan&gt;(startingLocation, endOfSource);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(FBigChar(ch))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(IsMultiUnitChar(static_cast&lt;OLECHAR&gt;(ch)))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*outContainsMultiUnitChar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(es6UnicodeMode &amp;&amp; Js::NumberUtilities::IsSurrogateLowerPart(ch))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TryReadCodePointRest&lt;bScan&gt;(ch, startingLocation, endOfSource, outChar, outContainsMultiUnitChar);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 if (ch == '\\' &amp;&amp; TryReadEscape(startingLocation, endOfSource, &amp;ch))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*hasEscape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*outChar = 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Scanner&lt;EncodingPolicy&gt;::ScanIdentifier(bool identifyKwds, 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*pp;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pchMin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JS6 allows unicode characters in the form of \uxxxx escape sequences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to be part of the identifier.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bool fHasEscape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bool fHasMultiChar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codepoint_t codePoint = INVALID_CODEPOINT;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size_t multiUnitsBeforeLast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Check if we started the id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(!TryReadCodePoint&lt;true&gt;(p, m_pchLast, &amp;codePoint, &amp;fHasEscape, &amp;fHasMultiChar))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If no chars. could be scanned as part of the identifier, return error.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Assert(codePoint &lt; 0x110000u);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(!charClassifier-&gt;IsIdStart(codePoint))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Put back the last character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RestoreMultiUnits(multiUnitsBeforeLast);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If no chars. could be scanned as part of the identifier, return error.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ScanIdentifierContinue(identifyKwds, fHasEscape, fHasMultiChar, pchMin, p, pp);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BOOL Scanner&lt;EncodingPolicy&gt;::FastIdentifierContinue(EncodedCharPtr&amp;p, EncodedCharPtr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(MultiUnitEncoding)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while (p &lt;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EncodedChar currentChar = *p;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(IsMultiUnitChar(currentChar))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multi unit character, we may not have reach the end yet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Assert(currentChar != '\\' || !charClassifier-&gt;IsIdContinueFast&lt;false&gt;(currentChar));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(!charClassifier-&gt;IsIdContinueFast&lt;false&gt;(currentChar))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only reach the end of the identifier if it is not the start of an escape sequence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currentChar != '\\';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We have reach the end of the identifier.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Not fast path for non multi unit encoding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Scanner&lt;EncodingPolicy&gt;::ScanIdentifierContinue(bool identifyKwds, bool fHasEscape, bool fHasMultiChar,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pchMin, EncodedCharPtr p, 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while (true)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Fast path for utf8, non-multi unit char and not escape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(FastIdentifierContinue(p,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Slow path that has to deal with multi unit encoding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codepoint_t codePoint = INVALID_CODEPOINT;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EncodedCharPtr pchBeforeLast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size_t multiUnitsBeforeLast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(TryReadCodePoint&lt;true&gt;(p, last, &amp;codePoint, &amp;fHasEscape, &amp;fHasMultiChar))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Assert(codePoint &lt; 0x110000u);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(charClassifier-&gt;IsIdContinue(codePoint))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Put back the last character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 = pchBeforeLast;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RestoreMultiUnits(multiUnitsBeforeLast);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Assert(p - pchMin &gt; 0 &amp;&amp; p - pchMin &lt;= LONG_MAX);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*pp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(!identifyKwds)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During syntax coloring, scanner doesn't need to convert the escape sequence to get actual characters, it just needs the classification information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So call up hashtables custom method to check if the string scanned is identifier or keyword.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Do the same for deferred parsing, but use a custom method that only tokenizes JS keywords.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((m_DeferredParseFlags &amp; ScanFlagSuppressIdPid) !=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m_ptoken-&gt;SetIdentifier(NULL);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(!fHasEscape)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there are no escape, that the main scan loop would have found the keyword already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So we can just assume it is an ID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DebugOnly(long cch = UnescapeToTempBuf(pchMin, p));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DebugOnly(tokens tk = m_phtbl-&gt;TkFromNameLen(m_tempChBuf.m_prgch, cch, IsStrictMode()));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Assert(tk == tkID || (tk == tkYIELD &amp;&amp; !m_fYieldIsKeyword) || (tk == tkAWAIT &amp;&amp; !m_fAwaitIsKeyword));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long cch = UnescapeToTempBuf(pchMin, 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tokens tk = m_phtbl-&gt;TkFromNameLen(m_tempChBuf.m_prgch, cch, IsStrictMode());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(!m_fYieldIsKeyword &amp;&amp; tk == tkYIELD) || (!m_fAwaitIsKeyword &amp;&amp; tk == tkAWAIT) ? tkID : tk;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m_ptoken-&gt;SetIdentifier(NULL);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We always need to check TkFromNameLenColor because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the main Scan switch doesn't detect all non-keyword that needs coloring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(e.g. int)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long cch = UnescapeToTempBuf(pchMin, 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m_phtbl-&gt;TkFromNameLenColor(m_tempChBuf.m_prgch, cch);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UTF16 Scanner are only for syntax coloring, so it shouldn't come here.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(MultiUnitEncoding &amp;&amp; !fHasMultiChar &amp;&amp; !fHasEscape)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Assert(sizeof(EncodedChar) == 1);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If there are no escape, that the main scan loop would have found the keyword already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So we can just assume it is an ID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DebugOnly(long cch = UnescapeToTempBuf(pchMin, p));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DebugOnly(tokens tk = m_phtbl-&gt;TkFromNameLen(m_tempChBuf.m_prgch, cch, IsStrictMode()));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Assert(tk == tkID || (tk == tkYIELD &amp;&amp; !m_fYieldIsKeyword) || (tk == tkAWAIT &amp;&amp; !m_fAwaitIsKeyword));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m_ptoken-&gt;SetIdentifier(reinterpret_cast&lt;const char *&gt;(pchMin), (long)(p - pchMin));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IdentPtr pid = PidOfIdentiferAt(pchMin, p, fHasEscape, fHasMultiChar);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m_ptoken-&gt;SetIdentifier(pid);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(!fHasEscape)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If it doesn't have escape, then Scan() should have taken care of keywords (except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yield if m_fYieldIsKeyword is false, in which case yield is treated as an identifier, and except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await if m_fAwaitIsKeyword is false, in which case await is treated as an identifier).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We don't have to check if the name is reserved word and return it as an Identifier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Assert(pid-&gt;Tk(IsStrictMode()) == tkID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|| (pid-&gt;Tk(IsStrictMode()) == tkYIELD &amp;&amp; !m_fYieldIsKeyword)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|| (pid-&gt;Tk(IsStrictMode()) == tkAWAIT &amp;&amp; !m_fAwaitIsKeyword));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tk = pid-&gt;Tk(IsStrictMode());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 == tkID || (tk == tkYIELD &amp;&amp; !m_fYieldIsKeyword) || (tk == tkAWAIT &amp;&amp; !m_fAwaitIsKeyword) ? tkID :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Scanner&lt;EncodingPolicy&gt;::PidAt(size_t iecpMin, size_t iecpLim)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Assert(iecpMin &lt; AdjustedLength() &amp;&amp; iecpLim &lt;= AdjustedLength() &amp;&amp; iecpLim &gt; iecpMin);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PidOfIdentiferAt(m_pchBase + iecpMin, m_pchBase + iecpLim);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ulong Scanner&lt;EncodingPolicy&gt;::UnescapeToTempBuf(EncodedCharPtr p, EncodedCharPtr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m_tempChBuf.Init();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while( p &lt; last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codepoint_t codePoint;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bool hasEscape, isMultiChar;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bool gotCodePoint = TryReadCodePoint&lt;false&gt;(p, last, &amp;codePoint, &amp;hasEscape, &amp;isMultiChar);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Assert(gotCodePoint);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Assert(codePoint &lt; 0x110000);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(codePoint &lt; 0x10000)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m_tempChBuf.AppendCh((OLECHAR)codePoint);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wchar_t lower, upper;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Js::NumberUtilities::CodePointAsSurrogatePair(codePoint, &amp;lower, &amp;upper);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m_tempChBuf.AppendCh(lower);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m_tempChBuf.AppendCh(upper);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m_tempChBuf.m_ichCur;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Scanner&lt;EncodingPolicy&gt;::PidOfIdentiferAt(EncodedCharPtr p, EncodedCharPtr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long cch = UnescapeToTempBuf(p,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m_phtbl-&gt;PidHashNameLen(m_tempChBuf.m_prgch, cch);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Scanner&lt;EncodingPolicy&gt;::PidOfIdentiferAt(EncodedCharPtr p, EncodedCharPtr last, bool fHadEscape, bool fHasMultiChar)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If there is an escape sequence in the JS6 identifier or it is a UTF8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source then we have to convert it to the equivalent char so we use a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buffer for translation.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((MultiUnitEncoding &amp;&amp; fHasMultiChar) || fHadEscape)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PidOfIdentiferAt(p,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 if (MultiUnitEncoding)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Assert(sizeof(EncodedChar) == 1);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m_phtbl-&gt;PidHashNameLen(reinterpret_cast&lt;const char *&gt;(p), (long)(last - p));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Assert(sizeof(EncodedChar) == 2);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m_phtbl-&gt;PidHashNameLen(reinterpret_cast&lt; const wchar_t * &gt;(p), (long)(last - p));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typename Scanner&lt;EncodingPolicy&gt;::EncodedCharPtr Scanner&lt;EncodingPolicy&gt;::FScanNumber(EncodedCharPtr p, double *pdbl, bool&amp; likelyInt)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likelyInt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Reset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m_OctOrLeadingZeroOnLastTKNumber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('0' == 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switch(PeekFirst(p + 1,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'.':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likelyInt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Floating point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LFloat;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'x':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'X':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Hex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Js::NumberUtilities::DblFromHex(p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p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'x'/'X'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p + 1;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'o':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'O':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if (!this-&gt;m_scriptContext-&gt;GetConfig()-&gt;IsES6NumericLiteralEnabled())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LDefaultFScanNumber;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Octal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Js::NumberUtilities::DblFromOctal(p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p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'o'/'O'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p + 1;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'b':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'B':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(!this-&gt;m_scriptContext-&gt;GetConfig()-&gt;IsES6NumericLiteralEnabled())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LDefaultFScanNumber;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Binary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Js::NumberUtilities::DblFromBinary(p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p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'b'/'B'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p + 1;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LDefaultFScanNumber 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Octal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Js::NumberUtilities::DblFromOctal(p,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Assert(pchT &gt; 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!SOURCERELEASE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an octal literal is malformed then it is in fact a decimal literal.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 // !SOURCERELEASE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if(*pdbl != 0 || pchT &gt; p + 1)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true; //report as an octal or hex for JSON when leading 0. Just '0' is ok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(*pchT)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'8':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'9':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'.':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false;  //08...  or 09....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LFloat;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LFloat: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*pdbl = Js::NumberUtilities::StrToDbl(p, &amp;pchT, likelyInt);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Assert(pchT == p || !Js::NumberUtilities::IsNan(*pdbl));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BOOL Scanner&lt;EncodingPolicy&gt;::oFScanNumber(double *pdbl, bool&amp; likelyInt)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EncodedCharPtr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m_OctOrLeadingZeroOnLastTKNumber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likelyInt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 ('0' == *m_currentCharacter)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 (m_currentCharacter[1])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'.':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likelyInt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Floating point.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LFloat;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'x':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'X':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Hex.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Js::NumberUtilities::DblFromHex&lt;EncodedChar&gt;(m_currentCharacter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m_currentCharacter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'x'/'X'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'o':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'O':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(!this-&gt;m_scriptContext-&gt;GetConfig()-&gt;IsES6NumericLiteralEnabled())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LDefaultoFScanNumber;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Js::NumberUtilities::DblFromOctal(m_currentCharacter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m_currentCharacter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'o'/'O'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'b':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'B':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(!this-&gt;m_scriptContext-&gt;GetConfig()-&gt;IsES6NumericLiteralEnabled())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LDefaultoFScanNumber;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Js::NumberUtilities::DblFromBinary(m_currentCharacter + 2,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(pchT == m_currentCharacter + 2)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"Octal zero token "0" followed by an identifier token beginning with character 'b'/'B'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*pdbl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LDefaultoFScanNumber 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Octal.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*pdbl = Js::NumberUtilities::DblFromOctal(m_currentCharacter,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Assert(pchT &gt; m_currentCharacter);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!SOURCERELEASE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an octal literal is malformed then it is in fact a decimal literal.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 // !SOURCERELEASE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if(*pdbl != 0 || pchT &gt; m_currentCharacter + 1)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true; //report as an octal or hex for JSON when leading 0. Just '0' is ok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(*pchT)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'8':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'9':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           case '.':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false;  //08...  or 09....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LFloat;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m_currentCharacter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LFloat: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Let StrToDbl do all the work.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*pdbl = Js::NumberUtilities::StrToDbl(m_currentCharacter, &amp;pchT, likelyInt);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(pchT == m_currentCharacter)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m_currentCharacter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Assert(!Js::NumberUtilities::IsNan(*pdbl));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Scanner&lt;EncodingPolicy&gt;::TryRescanRegExp()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current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result = RescanRegExp();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(result == tkScanError)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m_currentCharacter = current;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result;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Scanner&lt;EncodingPolicy&gt;::RescanRegExp()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switch (m_ptoken-&gt;tk)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+ 1);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tkAsgDiv: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+ 2);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AssertMsg(FALSE, "Who is calling RescanRegExp?");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 //DEBUG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 = m_pchMinTok;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(*m_currentCharacter != '/')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Error(ERRnoSlash);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tk =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ArenaAllocator alloc(L"RescanRegExp", m_parser-&gt;GetAllocator()-&gt;GetPageAllocator(), m_parser-&gt;GetAllocator()-&gt;outOfMemoryFunc);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tk = ScanRegExpConstant(&amp;alloc);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Scanner&lt;EncodingPolicy&gt;::RescanRegExpNoAST()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switch (m_ptoken-&gt;tk)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+ 1);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tkAsgDiv: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+ 2);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AssertMsg(FALSE, "Who is calling RescanRegExpNoParseTree?");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 //DEBUG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 = m_pchMinTok;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(*m_currentCharacter != '/')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Error(ERRnoSlash);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tk =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ArenaAllocator alloc(L"RescanRegExp", m_parser-&gt;GetAllocator()-&gt;GetPageAllocator(), m_parser-&gt;GetAllocator()-&gt;outOfMemoryFunc);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tk = ScanRegExpConstantNoAST(&amp;alloc);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Scanner&lt;EncodingPolicy&gt;::RescanRegExpTokenizer()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switch (m_ptoken-&gt;tk)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+ 1);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case tkAsgDiv: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Assert(m_currentCharacter == m_pchMinTok + 2);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AssertMsg(FALSE, "Who is calling RescanRegExpNoParseTree?");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 //DEBUG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 = m_pchMinTok;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if (*m_currentCharacter != '/')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Error(ERRnoSlash);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tk =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ThreadContext *threadContext = ThreadContext::GetContextForCurrentThread();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threadContext-&gt;EnsureRecycler();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Js::TempArenaAllocatorObject *alloc = threadContext-&gt;GetTemporaryAllocator(L"RescanRegExp");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__try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tk = ScanRegExpConstantNoAST(alloc-&gt;GetAllocator());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__finally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threadContext-&gt;ReleaseTemporaryAllocator(alloc);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Scanner&lt;EncodingPolicy&gt;::ScanRegExpConstant(ArenaAllocator* alloc)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(m_parser &amp;&amp; m_parser-&gt;IsBackgroundParser())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PROBE_STACK_NO_DISPOSE(m_scriptContext, Js::Constants::MinStackRegex);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PROBE_STACK(m_scriptContext, Js::Constants::MinStackRegex);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SEE ALSO: RegexHelper::PrimCompileDynamic()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#ifdef PROFILE_EXEC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m_scriptContext-&gt;ProfileBegin(Js::RegexCompilePhase);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ArenaAllocator* ctAllocator = alloc;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UnifiedRegex::StandardChars&lt;EncodedChar&gt;* standardEncodedChars = m_scriptContext-&gt;GetThreadContext()-&gt;GetStandardChars((EncodedChar*)0);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UnifiedRegex::StandardChars&lt;wchar_t&gt;* standardChars = m_scriptContext-&gt;GetThreadContext()-&gt;GetStandardChars((wchar_t*)0);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ENABLE_REGEX_CONFIG_OPTIONS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UnifiedRegex::DebugWriter *w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(REGEX_CONFIG_FLAG(RegexDebug))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w = m_scriptContext-&gt;GetRegexDebugWriter();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(REGEX_CONFIG_FLAG(RegexProfile))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m_scriptContext-&gt;GetRegexStatsDatabase()-&gt;BeginProfile();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UnifiedRegex::Node* root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totalLen = 0, bodyChars = 0, totalChars = 0, bodyLen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UnifiedRegex::RegexFlags flags = UnifiedRegex::NoRegexFlags;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UnifiedRegex::Parser&lt;EncodingPolicy, true&gt; parser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( m_scriptContext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ctAllocator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standardEncodedChars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standardChars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IsFromExternalSource()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ENABLE_REGEX_CONFIG_OPTIONS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w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try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root = parser.ParseLiteral(m_currentCharacter, m_pchLast, bodyLen, totalLen, bodyChars, totalChars, flags);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catch (UnifiedRegex::ParseError 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#ifdef PROFILE_EXEC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m_scriptContext-&gt;ProfileEnd(Js::RegexCompilePhase);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ScanError(m_currentCharacter + e.encodedPos, tkRegExp);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</w:t>
      </w:r>
      <w:r w:rsidRPr="00B2146D">
        <w:rPr>
          <w:rFonts w:ascii="Consolas" w:hAnsi="Consolas" w:cs="Consolas"/>
          <w:sz w:val="18"/>
          <w:szCs w:val="18"/>
          <w:lang w:val="es-MX"/>
        </w:rPr>
        <w:t>m_currentCharacter += e.encodedPos;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Error(e.error);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</w:t>
      </w: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UnifiedRegex::RegexPattern* pattern;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(m_parser-&gt;IsBackgroundParser())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Avoid allocating pattern from recycler on background thread. The main thread will create the pattern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and hook it to this parse node.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pattern = parser.CompileProgram&lt;false&gt;(root, m_currentCharacter, totalLen, bodyChars, totalChars, flags);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pattern = parser.CompileProgram&lt;true&gt;(root, m_currentCharacter, totalLen, bodyChars, totalChars, flags);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RestoreMultiUnits(m_cMultiUnits + parser.GetMultiUnits()); // m_currentCharacter changed, sync MultiUnits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m_ptoken-&gt;SetRegex(pattern, m_parser);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Scanner&lt;EncodingPolicy&gt;::ScanRegExpConstantNoAST(ArenaAllocator* alloc)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(m_parser &amp;&amp; m_parser-&gt;IsBackgroundParser())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PROBE_STACK_NO_DISPOSE(m_scriptContext, Js::Constants::MinStackRegex);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PROBE_STACK(m_scriptContext, Js::Constants::MinStackRegex);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ThreadContext *threadContext = m_fSyntaxColor ? ThreadContext::GetContextForCurrentThread() : m_scriptContext-&gt;GetThreadContext();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UnifiedRegex::StandardChars&lt;EncodedChar&gt;* standardEncodedChars = threadContext-&gt;GetStandardChars((EncodedChar*)0);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UnifiedRegex::StandardChars&lt;wchar_t&gt;* standardChars = threadContext-&gt;GetStandardChars((wchar_t*)0);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totalLen = 0, bodyChars = 0, totalChars = 0, bodyLen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UnifiedRegex::Parser&lt;EncodingPolicy, true&gt; parser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( m_scriptContext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alloc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standardEncodedChars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standardChars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IsFromExternalSource()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ENABLE_REGEX_CONFIG_OPTIONS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, 0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try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parser.ParseLiteralNoAST(m_currentCharacter, m_pchLast, bodyLen, totalLen, bodyChars, totalChars);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catch (UnifiedRegex::ParseError 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ScanError(m_currentCharacter + e.encodedPos, tkRegExp);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</w:t>
      </w:r>
      <w:r w:rsidRPr="00B2146D">
        <w:rPr>
          <w:rFonts w:ascii="Consolas" w:hAnsi="Consolas" w:cs="Consolas"/>
          <w:sz w:val="18"/>
          <w:szCs w:val="18"/>
          <w:lang w:val="es-MX"/>
        </w:rPr>
        <w:t>m_currentCharacter += e.encodedPos;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Error(e.error);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</w:t>
      </w:r>
      <w:r w:rsidRPr="009070D5">
        <w:rPr>
          <w:rFonts w:ascii="Consolas" w:hAnsi="Consolas" w:cs="Consolas"/>
          <w:sz w:val="18"/>
          <w:szCs w:val="18"/>
        </w:rPr>
        <w:t>// never reached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UnifiedRegex::RegexPattern* pattern = parser.CompileProgram&lt;false&gt;(nullptr, m_currentCharacter, totalLen, bodyChars, totalChars, UnifiedRegex::NoRegexFlags);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Assert(pattern == nullptr);  // BuildAST == false, CompileProgram should return nullptr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RestoreMultiUnits(m_cMultiUnits + parser.GetMultiUnits()); // m_currentCharacter changed, sync MultiUnits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(m_ptoken-&gt;tk = tkRegExp);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Scanner&lt;EncodingPolicy&gt;::ScanStringTemplateBegin(EncodedCharPtr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String template must begin with a string constant followed by '`' or '${'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ScanStringConstant&lt;true, true&gt;('`', pp);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 = ReadFirst(*pp,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(ch == '`')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Simple string template - no substitutions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tkStrTmplBasic;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 if (ch == '$')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ch = ReadFirst(*pp,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(ch == '{')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Next token after expr should be tkStrTmplMid or tkStrTmplEnd.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In string template scanning mode, we expect the next char to be '}'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and will treat it as the beginning of tkStrTmplEnd or tkStrTmplMid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m_fStringTemplateDepth++;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Regular string template begin - next is first substitution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tkStrTmplBegin;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Error - make sure pointer stays at the last character of the error token instead of after it in the error case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(*pp)--;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ScanError(m_currentCharacter, tkStrTmplBegin);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Scanner&lt;EncodingPolicy&gt;::ScanStringTemplateMiddleOrEnd(EncodedCharPtr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String template middle and end tokens must begin with a string constant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ScanStringConstant&lt;true, true&gt;('`', pp);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 = ReadFirst(*pp,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(ch == '`')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No longer in string template scanning mode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m_fStringTemplateDepth--;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// This is the last part of the template ...`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tkStrTmplEnd;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 if (ch == '$')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ch = ReadFirst(*pp,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(ch == '{')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This is just another middle part of the template }...${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return tkStrTmplMid;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Error - make sure pointer stays at the last character of the error token instead of after it in the error case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(*pp)--;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ScanError(m_currentCharacter, tkStrTmplEnd);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Parses a string constant. Note that the string value is stored in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a volatile buffer (or allocated on the heap if too long), and thus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the string should be saved off before the next token is scanned.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template&lt;bool stringTemplateMode, bool createRawString&gt;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Scanner&lt;EncodingPolicy&gt;::ScanStringConstant(OLECHAR delim, 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static_assert((stringTemplateMode &amp;&amp; createRawString) || (!stringTemplateMode &amp;&amp; !createRawString), "stringTemplateMode and createRawString must have the same value");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ch, c, rawch;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int wT;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*pp;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Assert(m_scriptContext-&gt;GetConfig()-&gt;IsES6StringTemplateEnabled());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Reset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m_OctOrLeadingZeroOnLastTKNumber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m_EscapeOnLastTkStrCon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m_tempChBuf.Init();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Use template parameter to gate raw string creation.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If createRawString is false, all these operations should be no-ops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(createRawString)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m_tempChBufSecondary.Init();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for (;;)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 ((rawch = ch = ReadFirst(p, last)))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kchRET: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(PeekFirst(p, last) == kchNWL)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Eat the &lt;LF&gt; char, ignore return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ReadFirst(p,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Both &lt;CR&gt; and &lt;CR&gt;&lt;LF&gt; are normalized to &lt;LF&gt; in template cooked and raw values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rawch = kchNWL;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LEcmaLineBreak: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Fall through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kchNWL: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Notify the scanner to update current line, number of lines etc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NotifyScannedNewLine();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m_currentCharacter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*pp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ScanError(p - 1, tkStrCon);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Error(ERRnoStrEnd);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'"':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'\'':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(ch == delim)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'`':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In string template scan mode, don't consume the '`' - we need to differentiate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between a closed string template and the expression open sequence - ${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we aren't scanning for a string template, do the default thing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LMainDefault;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'$':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we are parsing a string literal part of a string template, ${ indicates we need to switch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to parsing an expression.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(stringTemplateMode &amp;&amp; PeekFirst(p, last) == '{')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Rewind to the $ and return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If we aren't scanning for a string template, do the default thing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LMainDefault;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kchNUL: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*pp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ScanError(p - 1, tkStrCon);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Error(ERRnoStrEnd);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LMainDefault: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(IsMultiUnitChar(ch))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((ch == kchLS || ch == kchPS))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LEcmaLineBreak;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rawch = ch = ReadRest&lt;true&gt;(ch, 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switch (ch)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kchLS: // 0x2028,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kchPS: // 0x2029,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LEcmaLineBreak;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kchBSL: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In raw mode '\\' is not an escape character, just add the char into the raw buffer.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m_tempChBufSecondary.AppendCh&lt;createRawString&gt;(ch);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m_EscapeOnLastTkStrCon=TRUE;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In raw mode, we append the raw char itself and not the escaped value so save the char.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rawch = ch = ReadFirst(p,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codepoint_t codePoint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uint errorType = (uint)ERRbadHexDigit;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'b':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0x08;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't':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0x09;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'v':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0x0B; //Only in ES5 mode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 //same as default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'n':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0x0A;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'f':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'r':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0x0D;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'x':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Insert the 'x' here before jumping to parse the hex digits.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2 hex digits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LTwoHex;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'u':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Raw string just inserts a 'u' here.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LFourHex;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 if (c != '{' || !this-&gt;es6UnicodeMode)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Assert(c == '{');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c should definitely be a '{' which should be appended to the raw string.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//At least one digit is expected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= static_cast&lt;codepoint_t&gt;(wT);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while(Js::NumberUtilities::FHexDigit(c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codePoint &lt;&lt;= 4;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codePoint += static_cast&lt;codepoint_t&gt;(wT);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(codePoint &gt; 0x10FFFF)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errorType = (uint)ERRInvalidCodePoint;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(c != '}')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errorType = (uint)ERRMissingCurlyBrace;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Assert(codePoint &lt;= 0x10FFFF);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(codePoint &gt;= 0x10000)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OLECHAR lower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Js::NumberUtilities::CodePointAsSurrogatePair(codePoint, &amp;lower, &amp;ch);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m_tempChBuf.AppendCh(lower);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ch = (wchar_t)codePoint;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In raw mode we want the last hex character or the closing curly. c should hold one or the other.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(createRawString)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rawch = 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LFourHex: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= 0x0;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Append first hex digit character to the raw string.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+= static_cast&lt;codepoint_t&gt;(wT * 0x1000);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Append fourth (or second) hex digit character to the raw string.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+= static_cast&lt;codepoint_t&gt;(wT * 0x0100);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LTwoHex: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This code path doesn't expect curly.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Append first hex digit character to the raw string.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m_tempChBufSecondary.AppendCh&lt;createRawString&gt;(c);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+= static_cast&lt;codepoint_t&gt;(wT * 0x0010);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(!Js::NumberUtilities::FHexDigit(c = ReadFirst(p, last), &amp;wT))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codePoint += static_cast&lt;codepoint_t&gt;(wT);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In raw mode we want the last hex character or the closing curly. c should hold one or the other.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(createRawString)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rawch = 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(codePoint &lt; 0x10000)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ch = static_cast&lt;OLECHAR&gt;(codePoint);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'0':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'1':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'2':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'3':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1 to 3 octal digits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-= '0';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Octal escape sequences are not allowed inside string template literals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 = PeekFirst(p,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(ch != 0 || (c &gt;= '0' &amp;&amp; c &lt;= '7'))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errorType = (uint)ERRES5NoOctal;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wT = (c = ReadFirst(p, last)) - '0';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((wchar_t)wT &gt; 7)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(ch != 0 || ((wchar_t)wT &lt;= 9))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m_OctOrLeadingZeroOnLastTKNumber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static_cast&lt; OLECHAR &gt;(ch * 8 + wT);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LOneOctal;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'4':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'5':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'6':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'7':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1 to 2 octal digits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Octal escape sequences are not allowed inside string template literals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    errorType = (uint)ERRES5NoOctal;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ReturnScanError;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-= '0';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m_OctOrLeadingZeroOnLastTKNumber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LOneOctal: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wT = (c = ReadFirst(p, last)) - '0';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((wchar_t)wT &gt; 7)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static_cast&lt; OLECHAR &gt;(ch * 8 + wT);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kchRET:        // 0xD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If this is \&lt;CR&gt;&lt;LF&gt; we can eat the &lt;LF&gt; right now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(PeekFirst(p, last) == kchNWL)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 Eat the &lt;LF&gt; char, ignore return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ReadFirst(p,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Both \&lt;CR&gt; and \&lt;CR&gt;&lt;LF&gt; are normalized to \&lt;LF&gt; in template raw string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rawch = kchNWL;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kchLS:         // 0x2028,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kchPS:         // 0x2029,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kchNWL:        // 0xA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LEcmaEscapeLineBreak: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We're going to ignore the line continuation tokens for the cooked strings, but we need to append the token for raw strings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m_tempChBufSecondary.AppendCh&lt;createRawString&gt;(rawch);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Template literal strings ignore all escaped line continuation tokens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NotifyScannedNewLine();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ScanNewLine(ch);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 &amp;&amp; *p ==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Special case for multi-line strings during colorization.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m_scanState = delim == '"' ?  ScanStateMultiLineDoubleQuoteString : ScanStateMultiLineSingleQuoteString;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*pp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tkStrCon;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0: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errorType = (uint)ERRnoStrEnd;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ReturnScanError: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m_currentCharacter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*pp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return ScanError(p - 1, tkStrCon);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Error(errorType);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 if (stringTemplateMode)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Escaped null character is translated into 0x0030 for raw template literals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rawch = 0x0030;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(IsMultiUnitChar(ch))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rawch = ch = ReadRest&lt;true&gt;(ch, 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switch (ch)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kchLS: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kchPS: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goto LEcmaEscapeLineBreak;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m_tempChBuf.AppendCh(ch);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m_tempChBufSecondary.AppendCh&lt;createRawString&gt;(rawch);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bool createPid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(m_fSyntaxColor || (m_DeferredParseFlags &amp; ScanFlagSuppressStrPid) !=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createPid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((m_tempChBuf.m_ichCur == 10) &amp;&amp; (0 == memcmp(L"use strict", m_tempChBuf.m_prgch, m_tempChBuf.m_ichCur * sizeof(OLECHAR))))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createPid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(createPid)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m_ptoken-&gt;SetIdentifier(m_phtbl-&gt;PidHashNameLen(m_tempChBuf.m_prgch, m_tempChBuf.m_ichCur));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m_ptoken-&gt;SetIdentifier(NULL);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m_doubleQuoteOnLastTkStrCon = '"' == delim;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*pp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tkStrCon;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Scanner&lt;EncodingPolicy&gt;::ScanStringConstant(OLECHAR delim, EncodedCharPtr *pp)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ScanStringConstant&lt;false, false&gt;(delim, pp);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Consume a C-style comment.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Scanner&lt;EncodingPolicy&gt;::SkipComment(EncodedCharPtr *pp, /* out */ bool* containTypeDef)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Assert(containTypeDef != nullptr);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*pp;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*containTypeDef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for (;;)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switch((ch = ReadFirst(p, last)))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'*':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(*p == '/')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*pp = p + 1;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tkComment;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tkNone;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kchLS:         // 0x2028,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kchPS:         // 0x2029,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LEcmaLineBreak: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kchRET: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kchNWL: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m_fHadEol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m_currentCharacter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ScanNewLine(ch);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kchNUL: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*pp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m_scanState = ScanStateMultiLineComment;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tkComment;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Error(ERRnoCmtEnd);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(IsMultiUnitChar(ch))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ReadRest&lt;true&gt;(ch, 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switch (ch)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kchLS: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kchPS: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LEcmaLineBreak;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We've encountered a newline - update various counters and things.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Scanner&lt;EncodingPolicy&gt;::ScanNewLine(uint 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(ch == '\r' &amp;&amp; PeekNextChar() == '\n')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ReadNextChar();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NotifyScannedNewLine();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We've encountered a newline - update various counters and things.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Scanner&lt;EncodingPolicy&gt;::NotifyScannedNewLine()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update in scanner:  previous line, current line, number of lines.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m_line++;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m_pchPrevLine = m_pchMinLine;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m_pchMinLine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m_cMinLineMultiUnits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/*****************************************************************************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  Delivers a token stream.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*/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Scanner&lt;EncodingPolicy&gt;::ScanForcingPid()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(m_DeferredParseFlags != </w:t>
      </w:r>
      <w:r w:rsidRPr="00B2146D">
        <w:rPr>
          <w:rFonts w:ascii="Consolas" w:hAnsi="Consolas" w:cs="Consolas"/>
          <w:sz w:val="18"/>
          <w:szCs w:val="18"/>
          <w:lang w:val="pt-BR"/>
        </w:rPr>
        <w:t>ScanFlagNone)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B2146D">
        <w:rPr>
          <w:rFonts w:ascii="Consolas" w:hAnsi="Consolas" w:cs="Consolas"/>
          <w:sz w:val="18"/>
          <w:szCs w:val="18"/>
          <w:lang w:val="pt-BR"/>
        </w:rPr>
        <w:t xml:space="preserve">    {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B2146D">
        <w:rPr>
          <w:rFonts w:ascii="Consolas" w:hAnsi="Consolas" w:cs="Consolas"/>
          <w:sz w:val="18"/>
          <w:szCs w:val="18"/>
          <w:lang w:val="pt-BR"/>
        </w:rPr>
        <w:t xml:space="preserve">        BYTE deferredParseFlagsSave = m_DeferredParseFlags;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  <w:lang w:val="pt-BR"/>
        </w:rPr>
        <w:t xml:space="preserve">        </w:t>
      </w:r>
      <w:r w:rsidRPr="009070D5">
        <w:rPr>
          <w:rFonts w:ascii="Consolas" w:hAnsi="Consolas" w:cs="Consolas"/>
          <w:sz w:val="18"/>
          <w:szCs w:val="18"/>
        </w:rPr>
        <w:t>m_DeferredParseFlags = ScanFlagNone;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tokens result = tkEOF;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__try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result = Scan();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__finally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m_DeferredParseFlags = deferredParseFlagsSave;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ScanCore(true);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Scanner&lt;EncodingPolicy&gt;::ScanNoKeywords()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ScanCore(false);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Scanner&lt;EncodingPolicy&gt;::ScanAhead()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ScanNoKeywords();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tokens Scanner&lt;EncodingPolicy&gt;::ScanCore(bool identifyKwds)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codepoint_t 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firstChar;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OLECHAR secondChar;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size_t multiUnits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last = m_pchLast;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store the last token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m_tkPrevious = m_ptoken-&gt;tk;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m_iecpLimTokPrevious = IecpLimTok();    // Introduced for use by lambda parsing to find correct span of expression lambdas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m_pchMinTok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m_cMinTokMultiUnits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goto LEof;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tokens token;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m_fHadEol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CharTypes chType;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commentStartLine;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(m_scanState &amp;&amp; *p !=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firstChar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secondChar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m_pchMinTok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m_cMinTokMultiUnits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(m_scanState)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ScanStateMultiLineComment: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LMultiLineComment;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ScanStateMultiLineSingleQuoteString: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'\'';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LScanStringConstant;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ScanStateMultiLineDoubleQuoteString: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'"';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LScanStringConstant;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if (m_scanState == ScanStateStringTemplateMiddleOrEnd)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AssertMsg(m_fStringTemplateDepth &gt; 0,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"Shouldn't be trying to parse a string template end or middle token if we aren't scanning a string template");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AssertMsg(m_scriptContext-&gt;GetConfig()-&gt;IsES6StringTemplateEnabled(),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"Shouldn't be in string template parse mode if string templates are not enabled.");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m_scanState = ScanStateNormal;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pchT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ScanStringTemplateMiddleOrEnd(&amp;pchT);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for (;;)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LLoop: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m_pchMinTok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m_cMinTokMultiUnits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ch = ReadFirst(p,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 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chType = this-&gt;charClassifier-&gt;GetCharType((OLECHAR)ch);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switch (ch)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LLoopDefault: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(ch == kchLS ||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== kchPS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LNewLine;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BOOL isMultiUnit = IsMultiUnitChar((OLECHAR)ch);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(isMultiUnit)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ch = ReadRest&lt;true&gt;((OLECHAR)ch, 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(es6UnicodeMode &amp;&amp; Js::NumberUtilities::IsSurrogateLowerPart(ch))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codepoint_t upper = PeekFull(p,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(Js::NumberUtilities::IsSurrogateUpperPart(upper))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ch = Js::NumberUtilities::SurrogatePairAsCodePoint(ch, upper);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ReadFull&lt;true&gt;(p,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(this-&gt;charClassifier-&gt;IsIdStart(ch))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We treat IDContinue as an error.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ScanIdentifierContinue(identifyKwds, false, !!isMultiUnit, m_pchMinTok, p, &amp;p);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chType = this-&gt;charClassifier-&gt;GetCharType(ch);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(chType)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_C_WSP: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_C_NWL: goto LNewLine;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All other types (except errors) are handled by the outer switch.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_C_LET || chType == _C_ERR || chType == _C_UNK || chType == _C_BKQ || chType == _C_SHP || chType == _C_AT || chType == _C_DIG);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No need to decrement the current position pointer as scanner will continue with scan next character onwards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return ScanError(p, tkID);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m_currentCharacter = p - 1;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</w:t>
      </w:r>
      <w:r w:rsidRPr="00B2146D">
        <w:rPr>
          <w:rFonts w:ascii="Consolas" w:hAnsi="Consolas" w:cs="Consolas"/>
          <w:sz w:val="18"/>
          <w:szCs w:val="18"/>
          <w:lang w:val="es-MX"/>
        </w:rPr>
        <w:t>Error(ERRillegalChar);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    continue;</w:t>
      </w: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</w:p>
    <w:p w:rsidR="009070D5" w:rsidRPr="00B2146D" w:rsidRDefault="009070D5" w:rsidP="009070D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case '\0':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B2146D">
        <w:rPr>
          <w:rFonts w:ascii="Consolas" w:hAnsi="Consolas" w:cs="Consolas"/>
          <w:sz w:val="18"/>
          <w:szCs w:val="18"/>
          <w:lang w:val="es-MX"/>
        </w:rPr>
        <w:t xml:space="preserve">            </w:t>
      </w:r>
      <w:r w:rsidRPr="009070D5">
        <w:rPr>
          <w:rFonts w:ascii="Consolas" w:hAnsi="Consolas" w:cs="Consolas"/>
          <w:sz w:val="18"/>
          <w:szCs w:val="18"/>
        </w:rPr>
        <w:t>// Put back the null in case we get called again.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LEof: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 + 1 &lt;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ScanError(p + 1, tkID);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A \0 prior to the end of the text is an invalid character.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Error(ERRillegalChar);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0x0009: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0x000B: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0x000C: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0x0020: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_C_WSP);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'.':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(!Js::NumberUtilities::IsDigit(*p))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Not a double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(m_scriptContext-&gt;GetConfig()-&gt;IsES6SpreadEnabled() &amp;&amp; PeekFirst(p, last) == '.' &amp;&amp; PeekFirst(p + 1, last) == '.')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tkEllipsis;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 += 2;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tkDot;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// May be a double, fall through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'0': case '1': case '2': case '3': case '4':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'5': case '6': case '7': case '8': case '9':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double dbl;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Assert(chType == _C_DIG || chType == _C_DOT);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 = m_pchMinTok;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RestoreMultiUnits(m_cMinTokMultiUnits);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bool likelyInt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pchT = FScanNumber(p, &amp;dbl, likelyInt);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 == pchT)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Assert(PeekFirst(p, last) != '.');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return ScanError(m_currentCharacter + 1, tkFltCon);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Error(ERRbadNumber);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Assert(!Js::NumberUtilities::IsNan(dbl));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long value;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(likelyInt &amp;&amp; Js::NumberUtilities::FDblIsLong(dbl, &amp;value))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m_ptoken-&gt;SetLong(value);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tkIntCon;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tkFltCon;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m_ptoken-&gt;SetDouble(dbl, likelyInt);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'(': Assert(chType == _C_LPR); token = tkLParen;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')': Assert(chType == _C_RPR); token = tkRParen;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',': Assert(chType == _C_CMA); token = tkComma;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';': Assert(chType == _C_SMC); token = tkSColon;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'[': Assert(chType == _C_LBR); token = tkLBrack;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']': Assert(chType == _C_RBR); token = tkRBrack;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'~': Assert(chType == _C_TIL); token = tkTilde;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'?': Assert(chType == _C_QUE); token = tkQMark;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'{': Assert(chType == _C_LC); token = tkLCurly;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'\r':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'\n':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LNewLine: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m_currentCharacter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ScanNewLine(ch);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 = m_currentCharacter;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m_fHadEol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LReserved: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// We will derive the PID from the token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Assert(token &lt; tkID);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m_ptoken-&gt;SetIdentifier(NULL);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LEval: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(!this-&gt;m_parser) goto LIdentifier;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m_ptoken-&gt;SetIdentifier(this-&gt;m_parser-&gt;GetEvalPid());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LArguments: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(!this-&gt;m_parser) goto LIdentifier;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m_ptoken-&gt;SetIdentifier(this-&gt;m_parser-&gt;GetArgumentsPid());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LTarget: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tkID;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(!this-&gt;m_parser) goto LIdentifier;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m_ptoken-&gt;SetIdentifier(this-&gt;m_parser-&gt;GetTargetPid());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#include "kwd-swtch.h"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case 'A': case 'B': case 'C': case 'D': case 'E':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'F': case 'G': case 'H': case 'I': case 'J':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'K': case 'L': case 'M': case 'N': case 'O':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'P': case 'Q': case 'R': case 'S': case 'T':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'U': case 'V': case 'W': case 'X': case 'Y':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'Z':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// Lower-case letters handled in kwd-swtch.h above during reserved word recognition.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'$': case '_':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LIdentifier: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Assert(this-&gt;charClassifier-&gt;IsIdStart(ch));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 &lt; 0x10000 &amp;&amp; !IsMultiUnitChar((OLECHAR)ch));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ScanIdentifierContinue(identifyKwds, false, false, m_pchMinTok, p, &amp;p);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'`':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_C_BKQ);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(m_scriptContext-&gt;GetConfig()-&gt;IsES6StringTemplateEnabled())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pchT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ScanStringTemplateBegin(&amp;pchT);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goto LLoopDefault;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'}':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_C_RC);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tkRCurly;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'\\':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pchT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ScanIdentifier(identifyKwds,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(tkScanError == token)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m_currentCharacter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return ScanError(p, tkID);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Error(ERRillegalChar);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':':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tkColon;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tkAsg;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tkEQ;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tkEqv;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'&gt;':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(m_scriptContext-&gt;GetConfig()-&gt;IsES6LambdaEnabled())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tkDArrow;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'!':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tkBang;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tkNEqv;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'+':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tkAdd;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tkAsgAdd;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'+':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tkInc;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'-':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tkSub;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tkAsgSub;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'-':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tkDec;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(m_fHtmlComments)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int i = 0;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while ('-' == PeekFirst(p + i, last)) //Have already seen --, skip any further - characters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('&gt;' == PeekFirst(p + i++, last)) //This means we've got a ---------------------------&gt;.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//If that precedes an EOF or }NWL (disregarding whitespace), then it is a comment.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OLECHAR nextChar;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nextChar = NextNonWhiteChar(&amp;p[i], last);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if (nextChar ==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//Treat the -----------------------------&gt; EOF as if it were EOF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token = tkEOF;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++p;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else if (nextChar == '}')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CharTypes nextNextCharType = this-&gt;charClassifier-&gt;GetCharType(NextNonWhiteCharPlusOne(&amp;p[i], last));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if (nextNextCharType == _C_NWL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                // Corner case: If we have reached the end of the source, either we are at the end of the file or the end of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// a deferred function. We treat this case as NWL.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// TODO(tcare): Update to ES6 spec. Tracked in Bug 1164686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|| (last == m_pchLast &amp;&amp; nextNextCharType == _C_NUL))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//Treat the -----------------------------&gt; }NWL as if it were }NWL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p += i;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'*':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tkStar;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 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tkAsgMul;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'*' 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(!m_scriptContext-&gt;GetConfig()-&gt;IsES7ExponentiationOperatorEnabled())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tkExpo;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tkAsgExpo;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'/':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tkDiv;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tkAsgDiv;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'/':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AssertMsg(m_fHtmlComments, "Do we have other line comment cases scanning pass last?");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Effective source length may have excluded HTMLCommentSuffix "//... --&gt;". If we are scanning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those, we have passed "last" already. Move back and return EOF.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 = 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*++p;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firstChar = (OLECHAR)ch;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LSkipLineComment: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pchT = NULL;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for (;;)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switch ((ch = ReadFirst(p, last)))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kchLS:         // 0x2028,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kchPS:         // 0x2029, classifies as new 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LEcmaCommentLineBreak: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        // kchPS and kchLS are more than one unit in UTF-8.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if (pchT)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// kchPS and kchLS are more than one unit in UTF-8.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// But only a single code unit in UTF16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RestoreMultiUnits(multiUnits);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goto LCommentLineBreak;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kchNWL: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kchRET: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LCommentLineBreak: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if (m_fSyntaxColor)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token = tkComment;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goto LDone;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 Subtract the comment length from the total char count for the purpose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 of deciding whether to defer AST and byte code generation.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m_parser-&gt;ReduceDeferredScriptLength((ULONG)(p - m_pchMinTok));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case kchNUL: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p--;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goto LCommentLineBreak;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default: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if (IsMultiUnitChar((OLECHAR)ch))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pchT = p - 1;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multiUnits = 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switch (ch = ReadRest&lt;true&gt;((OLECHAR)ch, 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case kchLS: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case kchPS: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        goto LEcmaCommentLineBreak;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'*':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ch = *++p;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firstChar = (OLECHAR)ch;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((p + 1) &lt;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secondChar = (OLECHAR)(*(p + 1));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secondChar = '\0';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>LMultiLineComment: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pchT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commentStartLine = m_line;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bool containTypeDef;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(tkNone == (token = SkipComment(&amp;pchT, &amp;containTypeDef)))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Subtract the comment length from the total char count for the purpose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of deciding whether to defer AST and byte code generation.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m_parser-&gt;ReduceDeferredScriptLength((ULONG)(pchT - m_pchMinTok));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LLoop;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'%':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_C_PCT);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tkPct;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tkAsgMod;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'&lt;':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_C_LT);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tkLT;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tkLE;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'&lt;':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tkLsh;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tkAsgLsh;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'!':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if (m_fHtmlComments &amp;&amp; PeekFirst(p + 1, last) == '-' &amp;&amp; PeekFirst(p + 2, last) == '-')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// This is a "&lt;!--" comment - treat as //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(p &gt;= last)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 Effective source length may have excluded HTMLCommentSuffix "&lt;!-- ... --&gt;". If we are scanning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// those, we have passed "last" already. Move back and return EOF.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p = last;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goto LEof;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firstChar = '!';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goto LSkipLineComment;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'&gt;':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_C_GT);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tkGE;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'&gt;':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tkRsh;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tkAsgRsh;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case '&gt;':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token = tkRs2;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if (*p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    token = tkAsgRs2;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'^':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_C_XOR);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tkXor;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if (PeekFirst(p, last) == '=')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tkAsgXor;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'|':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_C_BAR);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'|':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tkLogOr;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'&amp;':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_C_AMP);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tkAnd;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switch (PeekFirst(p, last))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'=':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tkAsgAnd;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case '&amp;':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p++;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token = tkLogAnd;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'\'':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case '"':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Assert(chType == _C_QUO || chType == _C_APO);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LScanStringConstant: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        pchT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token = ScanStringConstant((OLECHAR)ch, &amp;pchT);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p = pchT;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break;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LDone: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m_currentCharacter = p;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(m_ptoken-&gt;tk = token);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Scanner&lt;EncodingPolicy&gt;::GetSecondaryBufferAsPid()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bool createPid = true;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(m_fSyntaxColor || (m_DeferredParseFlags &amp; ScanFlagSuppressStrPid) != 0)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createPid = false;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(createPid)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m_phtbl-&gt;PidHashNameLen(m_tempChBufSecondary.m_prgch, m_tempChBufSecondary.m_ichCur);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else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LPCOLESTR Scanner&lt;EncodingPolicy&gt;::StringFromLong(long lw)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_ltow_s(lw, m_tempChBuf.m_prgch, m_tempChBuf.m_cchMax, 10);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m_tempChBuf.m_prgch;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Scanner&lt;EncodingPolicy&gt;::PidFromLong(long lw)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m_phtbl-&gt;PidHashName(StringFromLong(lw));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LPCOLESTR Scanner&lt;EncodingPolicy&gt;::StringFromDbl(double dbl)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(!Js::NumberUtilities::FDblToStr(dbl, m_tempChBuf.m_prgch, m_tempChBuf.m_cchMax))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Error(ERRnoMemory);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m_tempChBuf.m_prgch;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IdentPtr Scanner&lt;EncodingPolicy&gt;::PidFromDbl(double dbl)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m_phtbl-&gt;PidHashName(StringFromDbl(dbl));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Scanner&lt;EncodingPolicy&gt;::Capture(_Out_ RestorePoint* restorePoint)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Capture(restorePoint, 0, 0);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Scanner&lt;EncodingPolicy&gt;::Capture(_Out_ RestorePoint* restorePoint, uint functionIdIncrement, size_t lengthDecr)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restorePoint-&gt;m_ichMinTok = this-&gt;IchMinTok();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restorePoint-&gt;m_ichMinLine = this-&gt;IchMinLine();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restorePoint-&gt;m_cMinTokMultiUnits = this-&gt;m_cMinTokMultiUnits;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restorePoint-&gt;m_cMinLineMultiUnits = this-&gt;m_cMinLineMultiUnits;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restorePoint-&gt;m_line = this-&gt;m_line;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restorePoint-&gt;m_fHadEol = this-&gt;m_fHadEol;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restorePoint-&gt;functionIdIncrement = functionIdIncrement;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restorePoint-&gt;lengthDecr = lengthDecr;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#ifdef DEBUG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restorePoint-&gt;m_cMultiUnits = this-&gt;m_cMultiUnits;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#endif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Scanner&lt;EncodingPolicy&gt;::SeekTo(const RestorePoint&amp; restorePoint)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this-&gt;m_currentCharacter = this-&gt;m_pchBase + restorePoint.m_ichMinTok + restorePoint.m_cMinTokMultiUnits;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this-&gt;m_pchMinLine = this-&gt;m_pchBase + restorePoint.m_ichMinLine + restorePoint.m_cMinLineMultiUnits;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this-&gt;m_cMinLineMultiUnits = restorePoint.m_cMinLineMultiUnits;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this-&gt;RestoreMultiUnits(restorePoint.m_cMinTokMultiUnits);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this-&gt;Scan();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this-&gt;m_line = restorePoint.m_line;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this-&gt;m_fHadEol = restorePoint.m_fHadEol;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this-&gt;m_parser-&gt;ReduceDeferredScriptLength(restorePoint.lengthDecr);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Assert(this-&gt;m_cMultiUnits == restorePoint.m_cMultiUnits);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void Scanner&lt;EncodingPolicy&gt;::SeekTo(const RestorePoint&amp; restorePoint, uint *nextFunctionId)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SeekTo(restorePoint);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*nextFunctionId += restorePoint.functionIdIncrement;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// Called by CompileScriptException::ProcessError to retrieve a BSTR for the line on which an error occurred.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template&lt;typename EncodingPolicy&gt;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HRESULT Scanner&lt;EncodingPolicy&gt;::SysAllocErrorLine(long ichMinLine, __out BSTR* pbstrLine)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if( !pbstrLine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E_POINTER;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If we overflow the string, we have a serious problem...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(ichMinLine &lt; 0 || static_cast&lt;size_t&gt;(ichMinLine) &gt; AdjustedLength() 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E_UNEXPECTED;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pStart = static_cast&lt;size_t&gt;(ichMinLine) == IchMinLine() ? m_pchMinLine : m_pchBase + CharacterOffsetToUnitOffset(m_pchBase, m_currentCharacter, m_pchLast, ichMinLine);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EncodedCharPtr pEnd = AdjustedLast();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// Determine the length by scanning for the next newline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charcount_t cch = LineLength(pStart, pEnd);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Assert(cch &lt;= LONG_MAX);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lastRenderedPageBreak/>
        <w:t xml:space="preserve">    *pbstrLine = SysAllocStringLen(NULL, cch);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if (!*pbstrLine)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{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    return E_OUTOFMEMORY;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ConvertToUnicode(*pbstrLine, cch, pStart);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 xml:space="preserve">    return S_OK;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}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class Scanner&lt;NullTerminatedUnicodeEncodingPolicy&gt;;</w:t>
      </w:r>
    </w:p>
    <w:p w:rsidR="009070D5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class Scanner&lt;NullTerminatedUTF8EncodingPolicy&gt;;</w:t>
      </w:r>
    </w:p>
    <w:p w:rsidR="00B156D2" w:rsidRPr="009070D5" w:rsidRDefault="009070D5" w:rsidP="009070D5">
      <w:pPr>
        <w:pStyle w:val="NoSpacing"/>
        <w:rPr>
          <w:rFonts w:ascii="Consolas" w:hAnsi="Consolas" w:cs="Consolas"/>
          <w:sz w:val="18"/>
          <w:szCs w:val="18"/>
        </w:rPr>
      </w:pPr>
      <w:r w:rsidRPr="009070D5">
        <w:rPr>
          <w:rFonts w:ascii="Consolas" w:hAnsi="Consolas" w:cs="Consolas"/>
          <w:sz w:val="18"/>
          <w:szCs w:val="18"/>
        </w:rPr>
        <w:t>template class Scanner&lt;NotNullTerminatedUTF8EncodingPolicy&gt;;</w:t>
      </w:r>
    </w:p>
    <w:sectPr w:rsidR="00B156D2" w:rsidRPr="009070D5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D5"/>
    <w:rsid w:val="004A2EFF"/>
    <w:rsid w:val="009070D5"/>
    <w:rsid w:val="00B156D2"/>
    <w:rsid w:val="00B2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523E-A2DC-478E-93E7-2F46CA29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16085</Words>
  <Characters>91689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3</cp:revision>
  <dcterms:created xsi:type="dcterms:W3CDTF">2016-01-15T17:36:00Z</dcterms:created>
  <dcterms:modified xsi:type="dcterms:W3CDTF">2016-01-15T17:43:00Z</dcterms:modified>
</cp:coreProperties>
</file>