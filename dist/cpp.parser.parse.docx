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3C9" w:rsidRPr="00D073C9" w:rsidRDefault="00D073C9" w:rsidP="00D073C9">
      <w:pPr>
        <w:pStyle w:val="NoSpacing"/>
        <w:rPr>
          <w:rFonts w:ascii="Consolas" w:hAnsi="Consolas" w:cs="Consolas"/>
          <w:sz w:val="18"/>
          <w:szCs w:val="18"/>
        </w:rPr>
      </w:pPr>
      <w:bookmarkStart w:id="0" w:name="_GoBack"/>
      <w:r w:rsidRPr="00D073C9">
        <w:rPr>
          <w:rFonts w:ascii="Consolas" w:hAnsi="Consolas" w:cs="Consolas"/>
          <w:sz w:val="18"/>
          <w:szCs w:val="18"/>
        </w:rPr>
        <w: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Copyright (C) Microsoft. All rights reserved.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Licensed under the MIT license. See LICENSE.txt file in the project root for full license information.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#pragma once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#include &lt;crtdefs.h&gt;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#include "ParseFlags.h"</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Operator precedence levels</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enum</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koplNo,     // not an operator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koplCma,    //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koplSpr,    //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koplAsg,    // = += etc</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koplQue,    //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koplLor,    //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koplLan,    // &amp;&amp;</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koplBor,    //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koplXor,    //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koplBan,    // &amp;</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koplEqu,    // ==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koplCmp,    // &lt; &lt;= &gt; &gt;=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koplShf,    // &lt;&lt; &gt;&gt; &gt;&gt;&gt;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koplAdd,    // +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koplExpo,   //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koplMul,    // * /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koplUni,    // unary operators</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koplLim</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enum ParseType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ParseType_Upfront,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ParseType_Deferred,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ParseType_Reparse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enum DestructuringInitializerContext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DIC_None,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DIC_ShouldNotParseInitializer, // e.g. We don't want to parse the initializer even though we found assignment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DIC_ForceErrorOnInitializer, // e.g. Catch param where we explicitly want to raise an error when the initializer found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enum ScopeType;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enum SymbolType : byte;</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Representation of a label used when no AST is being built.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struct LabelId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IdentPtr pid;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struct LabelId* next;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typedef ArenaAllocator ParseNodeAllocator;</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Parser object.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class CompileScriptException;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class Parser;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class SourceContextInfo;</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struct BlockIdsStack;</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class Span;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class BackgroundParser;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struct BackgroundParseItem;</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lastRenderedPageBreak/>
        <w:t>struct PnClass;</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class HashTbl;</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typedef void (*ParseErrorCallback)(void *data, charcount_t position, charcount_t length, HRESULT hr);</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struct PidRefStack;</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struct CatchPidRef</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IdentPtr pid;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PidRefStack *ref;</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typedef SListBase&lt;CatchPidRef&gt; CatchPidRefList;</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struct DeferredFunctionStub;</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DeferredFunctionStub * BuildDeferredStubTree(ParseNode *pnodeFnc, Recycler *recycler);</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struct StmtNest;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struct BlockInfoStack;</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struct ParseContext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LPCUTF8 pszSrc;</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size_t offset;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size_t length;</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charcount_t characterOffset;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int nextBlockId;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ULONG grfscr;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ULONG lineNumber;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pnodeProg;</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SourceContextInfo* sourceContextInfo;</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BlockInfoStack* currentBlockInfo;</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strictMode;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fromExternal;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template &lt;bool nullTerminated&gt; class UTF8EncodingPolicyBase;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typedef UTF8EncodingPolicyBase&lt;false&gt; NotNullTerminatedUTF8EncodingPolicy;</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template &lt;typename T&gt; class Scanner;</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namespace Js</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class ParseableFunctionInfo;</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class FunctionBody;</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class Parser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typedef Scanner&lt;NotNullTerminatedUTF8EncodingPolicy&gt; Scanner_t;</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private:</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 &lt;OpCode nop&gt; static int GetNodeSize();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#define PTNODE(nop,sn,pc,nk,ok,json) template &lt;&gt; static int GetNodeSize&lt;nop&gt;() { return kcbPn##nk;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#include "ptlist.h"</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 &lt;OpCode nop&gt; static ParseNodePtr StaticAllocNode(ArenaAllocator * alloc)</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pnode = (ParseNodePtr)alloc-&gt;Alloc(GetNodeSize&lt;nop&gt;());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Assert(pnode != nullptr);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return pnode;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public:</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#if DEBUG</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Parser(Js::ScriptContext* scriptContext, BOOL strictMode = FALSE, PageAllocator *alloc = nullptr, bool isBackground = false, size_t size = sizeof(Parser));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lastRenderedPageBreak/>
        <w:t>#else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Parser(Js::ScriptContext* scriptContext, BOOL strictMode = FALSE, PageAllocator *alloc = nullptr, bool isBackground = false);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#endif</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~Parser(void);</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Js::ScriptContext* GetScriptContext() const { return m_scriptContext;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ClearScriptContext() { m_scriptContext = nullptr; }</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IsBackgroundParser() const { return m_isInBackground;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IsDoingFastScan() const { return m_doingFastScan; }</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static IdentPtr PidFromNode(ParseNodePtr pnode);</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 CopyPnode(ParseNode* pnode);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IdentPtr GenerateIdentPtr(__ecount(len) wchar_t* name,long len);</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ArenaAllocator *GetAllocator() { return &amp;m_nodeAllocator;}</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size_t GetSourceLength() { return m_length;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size_t GetOriginalSourceLength() { return m_originalLength;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static ULONG GetDeferralThreshold(bool isProfileLoaded);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DeferredParse(Js::LocalFunctionId functionId);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IsDeferredFnc();</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ReduceDeferredScriptLength(size_t chars);</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RestorePidRefForSym(Symbol *sym);</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HRESULT ValidateSyntax(LPCUTF8 pszSrc, size_t encodedCharCount, bool isGenerator, bool isAsync, CompileScriptException *pse, void (Parser::*validateFunction)());</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Should be called when the UTF-8 source was produced from UTF-16. This is really CESU-8 source in that it encodes surragate pairs</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as 2 three byte sequences instead of 4 bytes as required UTF-8. It also is is loss-less converison of invalid UTF-16 sequences.</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This is important in Javascript because Javascript engines are required not report invalid UTF-16 sequences and to consider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the UTF-16 characters pre-canonacalized. Converting this UTF-16 with invalid sequences to valid UTF-8 and back would cause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all invalid UTF-16 seqences to be replace by one or more Unicode replacement characters (0xFFFD), losing the original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invalid sequences.</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HRESULT ParseCesu8Source(__out ParseNodePtr* parseTree, LPCUTF8 pSrc, size_t length, ULONG grfsrc, CompileScriptException *pse,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Js::LocalFunctionId * nextFunctionId, SourceContextInfo * sourceContextInfo);</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Should be called when the source is UTF-8 and invalid UTF-8 sequences should be replaced with the unicode replacement character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(0xFFFD). Security concerns require externally produced UTF-8 only allow valid UTF-8 otherwise an attacker could use invalid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UTF-8 sequences to fool a filter and cause Javascript to be executed that might otherwise have been rejected.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HRESULT ParseUtf8Source(__out ParseNodePtr* parseTree, LPCUTF8 pSrc, size_t length, ULONG grfsrc, CompileScriptException *pse,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Js::LocalFunctionId * nextFunctionId, SourceContextInfo * sourceContextInfo);</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Used by deferred parsing to parse a deferred function.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HRESULT ParseSourceWithOffset(__out ParseNodePtr* parseTree, LPCUTF8 pSrc, size_t offset, size_t cbLength, charcount_t cchOffset,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isCesu8, ULONG grfscr, CompileScriptException *pse, Js::LocalFunctionId * nextFunctionId, ULONG lineNumber,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SourceContextInfo * sourceContextInfo, Js::ParseableFunctionInfo* functionInfo, bool isReparse);</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protected: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HRESULT ParseSourceInternal(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__out ParseNodePtr* parseTree, LPCUTF8 pszSrc, size_t offsetInBytes,</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size_t lengthInCodePoints, charcount_t offsetInChars, bool fromExternal,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lastRenderedPageBreak/>
        <w:t xml:space="preserve">        ULONG grfscr, CompileScriptException *pse, Js::LocalFunctionId * nextFunctionId, ULONG lineNumber, SourceContextInfo * sourceContextInfo);</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Parse(LPCUTF8 pszSrc, size_t offset, size_t length, charcount_t charOffset, ULONG grfscr, ULONG lineNumber,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Js::LocalFunctionId * nextFunctionId, CompileScriptException *pse);</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private: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Core members.</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ParseNodeAllocator m_nodeAllocator;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long        m_cactIdentToNodeLookup;</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ulong       m_grfscr;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size_t      m_length;             // source length in characters excluding comments and literals</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size_t      m_originalLength;             // source length in characters excluding comments and literals</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Js::LocalFunctionId * m_nextFunctionId;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SourceContextInfo*    m_sourceContextInfo;</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CatchPidRefList *m_catchPidRefList;</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ParseErrorCallback  m_errorCallback;</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              m_errorCallbackData;</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m_uncertainStructure;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m_hasParallelJob;</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m_doingFastScan;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Span                m_asgToConst;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int                 m_nextBlockId;</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RegexPattern objects created for literal regexes are recycler-allocated and need to be kept alive until the function body</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is created during byte code generation. The RegexPattern pointer is stored in the script context's guest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arena for that purpose. This list is then unregistered from the guest arena at the end of parsing/scanning.</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SList&lt;UnifiedRegex::RegexPattern *, ArenaAllocator&gt; m_registeredRegexPatterns;</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protected: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Js::ScriptContext* m_scriptContext;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HashTbl *   m_phtbl;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ErrHandler  m_err;</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static const uint HASH_TABLE_SIZE = 256;</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__declspec(noreturn) void Error(HRESULT hr);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private: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__declspec(noreturn) void Error(HRESULT hr, ParseNodePtr pnode);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__declspec(noreturn) void Error(HRESULT hr, charcount_t ichMin, charcount_t ichLim);</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__declspec(noreturn) static void OutOfMemory();</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GenerateCode(ParseNodePtr pnode, void *pvUser, long cbUser,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LPCOLESTR pszSrc, long cchSrc, LPCOLESTR pszTitle);</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EnsureStackAvailable();</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IdentifierExpectedError(const Token&amp; token);</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CheckForDirective(bool* pIsUseStrict, bool* pIsUseAsm, bool* pIsOctalInString);</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CheckStrictModeStrPid(IdentPtr pid);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CheckAsmjsModeStrPid(IdentPtr pid);</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InitPids();</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CatchPidRefList *GetCatchPidRefList() const { return m_catchPidRefList;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SetCatchPidRefList(CatchPidRefList *list) { m_catchPidRefList = list;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CatchPidRefList *EnsureCatchPidRefList();</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True if we need to create PID's and bind names to decls in deferred functions.</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lastRenderedPageBreak/>
        <w:t xml:space="preserve">    // Do this if we need to support early let/const errors.</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BindDeferredPidRefs() const;</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Members needed just for parsing.</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protected: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Token       m_token;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Scanner_t*  m_pscan;</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public:</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create nodes using arena allocator; used by AST transformation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 &lt;OpCode nop&gt;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static ParseNodePtr StaticCreateNodeT(ArenaAllocator* alloc, charcount_t ichMin = 0, charcount_t ichLim = 0);</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static ParseNodePtr StaticCreateBinNode(OpCode nop, ParseNodePtr pnode1,ParseNodePtr pnode2,ArenaAllocator* alloc);</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static ParseNodePtr StaticCreateBlockNode(ArenaAllocator* alloc, charcount_t ichMin = 0, charcount_t ichLim = 0, int blockId = -1, PnodeBlockType blockType = PnodeBlockType::Regular);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CreateNode(OpCode nop, charcount_t ichMin,charcount_t ichLim);</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CreateDummyFuncNode(bool fDeclaration);</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CreateTriNode(OpCode nop, ParseNodePtr pnode1,</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pnode2, ParseNodePtr pnode3,</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charcount_t ichMin,charcount_t ichLim);</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CreateTempNode(ParseNode* initExpr);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CreateTempRef(ParseNode* tempNode);</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CreateNode(OpCode nop) { return CreateNode(nop, m_pscan? m_pscan-&gt;IchMinTok() : 0);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CreateDeclNode(OpCode nop, IdentPtr pid, SymbolType symbolType, bool errorOnRedecl = true);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Symbol*      AddDeclForPid(ParseNodePtr pnode, IdentPtr pid, SymbolType symbolType, bool errorOnRedecl);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CreateNameNode(IdentPtr pid)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pnode = CreateNode(knopName);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pnode-&gt;sxPid.pid = pid;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pnode-&gt;sxPid.sym=NULL;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pnode-&gt;sxPid.symRef=NULL;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return pnode;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CreateBlockNode(PnodeBlockType blockType = PnodeBlockType::Regular)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pnode = CreateNode(knopBlock);</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InitBlockNode(pnode, m_nextBlockId++, blockType);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return pnode;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Creating parse nodes.</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CreateNode(OpCode nop, charcount_t ichMin);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CreateTriNode(OpCode nop, ParseNodePtr pnode1, ParseNodePtr pnode2, ParseNodePtr pnode3);</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CreateIntNode(long lw);</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CreateStrNode(IdentPtr pid);</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CreateUniNode(OpCode nop, ParseNodePtr pnodeOp);</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CreateBinNode(OpCode nop, ParseNodePtr pnode1, ParseNodePtr pnode2);</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CreateCallNode(OpCode nop, ParseNodePtr pnode1, ParseNodePtr pnode2);</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Create parse node with token limis</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 &lt;OpCode nop&gt;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CreateNodeT(charcount_t ichMin,charcount_t ichLim);</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CreateUniNode(OpCode nop, ParseNodePtr pnode1, charcount_t ichMin,charcount_t ichLim);</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CreateBlockNode(charcount_t ichMin,charcount_t ichLim, PnodeBlockType blockType = PnodeBlockType::Regular);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CreateNameNode(IdentPtr pid,charcount_t ichMin,charcount_t ichLim);</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CreateBinNode(OpCode nop, ParseNodePtr pnode1, ParseNodePtr pnode2,</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charcount_t ichMin,charcount_t ichLim);</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CreateCallNode(OpCode nop, ParseNodePtr pnode1, ParseNodePtr pnode2,</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lastRenderedPageBreak/>
        <w:t xml:space="preserve">        charcount_t ichMin,charcount_t ichLim);</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PrepareScanner(bool fromExternal);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PrepareForBackgroundParse();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AddFastScannedRegExpNode(ParseNodePtr const pnode);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AddBackgroundRegExpNode(ParseNodePtr const pnode);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AddBackgroundParseItem(BackgroundParseItem *const item);</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FinishBackgroundRegExpNodes();</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FinishBackgroundPidRefs(BackgroundParseItem *const item, bool isOtherParser);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WaitForBackgroundJobs(BackgroundParser *bgp, CompileScriptException *pse);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HRESULT ParseFunctionInBackground(ParseNodePtr pnodeFunc, ParseContext *parseContext, bool topLevelDeferred, CompileScriptException *pse);</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CheckPidIsValid(IdentPtr pid, bool autoArgumentsObject = false);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AddVarDeclToBlock(ParseNode *pnode);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Add a var declaration. Only use while parsing. Assumes m_ppnodeVar is pointing to the right place already</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CreateVarDeclNode(IdentPtr pid, SymbolType symbolType, bool autoArgumentsObject = false, ParseNodePtr pnodeFnc = NULL, bool checkReDecl = true);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Add a var declaration, during parse tree rewriting. Will setup m_ppnodeVar for the given pnodeFnc</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AddVarDeclNode(IdentPtr pid, ParseNodePtr pnodeFnc);</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Add a 'const' or 'let' declaration.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CreateBlockScopedDeclNode(IdentPtr pid, OpCode nodeType);</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RegisterRegexPattern(UnifiedRegex::RegexPattern *const regexPattern);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IsReparsing() const { return m_parseType == ParseType_Reparse; }</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#ifdef ENABLE_DEBUG_CONFIG_OPTIONS</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WCHAR* GetParseType() const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switch(m_parseType)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case ParseType_Upfront: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return L"Upfront";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case ParseType_Deferred: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return L"Deferred";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case ParseType_Reparse: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return L"Reparse";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Assert(false);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return NULL;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#endif</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CaptureContext(ParseContext *parseContext) const;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RestoreContext(ParseContext *const parseContext);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int GetLastBlockId() const { Assert(m_nextBlockId &gt; 0); return m_nextBlockId - 1; }</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private: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 &lt;OpCode nop&gt; ParseNodePtr CreateNodeWithScanner();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 &lt;OpCode nop&gt; ParseNodePtr CreateNodeWithScanner(charcount_t ichMin);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CreateStrNodeWithScanner(IdentPtr pid);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CreateIntNodeWithScanner(long lw);</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static void InitNode(OpCode nop,ParseNodePtr pnode);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static void InitBlockNode(ParseNodePtr pnode, int blockId, PnodeBlockType blockType);</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private: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m_currentNodeNonLambdaFunc; // current function or NULL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m_currentNodeNonLambdaDeferredFunc; // current function or NULL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m_currentNodeFunc; // current function or NULL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m_currentNodeDeferredFunc; // current function or NULL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m_currentNodeProg; // current programm</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DeferredFunctionStub *m_currDeferredStub;</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long * m_pCurrentAstSize;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lastRenderedPageBreak/>
        <w:t xml:space="preserve">    ParseNodePtr * m_ppnodeScope;  // function list tail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 m_ppnodeExprScope; // function expression list tail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 m_ppnodeVar;  // variable list tail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m_inDeferredNestedFunc; // true if parsing a function in deferred mode, nested within the current node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m_isInBackground;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uint * m_pnestedCount; // count of functions nested at one level below the current node</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struct WellKnownPropertyPids</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IdentPtr arguments; // m_pidArguments; // 'arguments' identifier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IdentPtr async; // m_pidAsync;</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IdentPtr eval; // m_pidEval;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IdentPtr setter; // m_pidSetter;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IdentPtr getter; // m_pidGetter;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IdentPtr let; //m_pidLet;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IdentPtr constructor; //m_pidConstructor;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IdentPtr prototype; //m_pidPrototype;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IdentPtr __proto__; // m_pid__proto__;</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IdentPtr of; //m_pidOf;</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IdentPtr target; // m_pidTarget;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WellKnownPropertyPids wellKnownPropertyPids;</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charcount_t m_sourceLim; // The actual number of characters parsed.</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Js::ParseableFunctionInfo* m_functionBody; // For a deferred parsed function, the function body is non-null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ParseType m_parseType;</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uint m_parsingDuplicate;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uint m_arrayDepth;</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uint m_funcInArrayDepth; // Count func depth within array literal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charcount_t m_funcInArray;</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uint m_scopeCountNoAst;</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Parsing states for super restriction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static const uint ParsingSuperRestrictionState_SuperDisallowed = 0;</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static const uint ParsingSuperRestrictionState_SuperCallAndPropertyAllowed = 1;</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static const uint ParsingSuperRestrictionState_SuperPropertyAllowed = 2;</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uint m_parsingSuperRestrictionState;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friend class AutoParsingSuperRestrictionStateRestorer;</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Used for issuing spread and rest errors when there is ambiguity with parameter list and parenthesized expressions</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uint m_parenDepth;</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m_deferEllipsisError;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RestorePoint m_EllipsisErrLoc;</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uint m_tryCatchOrFinallyDepth;  // Used to determine if parsing is currently in a try/catch/finally block in order to throw error on yield expressions inside them</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StmtNest *m_pstmtCur; // current statement or NULL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BlockInfoStack *m_currentBlockInfo;</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Scope *m_currentScope;</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BackgroundParseItem *currBackgroundParseItem;</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BackgroundParseItem *backgroundParseItems;</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typedef DList&lt;ParseNodePtr, ArenaAllocator&gt; NodeDList;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NodeDList* fastScannedRegExpNodes;</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BlockIdsStack *m_currentDynamicBlock;</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int GetCurrentDynamicBlockId() const;</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lastRenderedPageBreak/>
        <w:t xml:space="preserve">    void AppendFunctionToScopeList(bool fDeclaration, ParseNodePtr pnodeFnc);</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block scoped content helpers</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SetCurrentStatement(StmtNest *stmt);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 GetCurrentBlock();</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 GetFunctionBlock();</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BlockInfoStack* GetCurrentBlockInfo();</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BlockInfoStack* GetCurrentFunctionBlockInfo();</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 *GetCurrentFunctionNode();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 *GetCurrentNonLamdaFunctionNode();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IsNodeAllowedForDeferParse(OpCode op) {return !this-&gt;m_deferringAST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(op == knopBlock || op == knopVarDecl || op == knopConstDecl || op == knopLetDecl || op == knopFncDecl);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NextTokenConfirmsLetDecl() const { return m_token.tk == tkID || m_token.tk == tkLBrack || m_token.tk == tkLCurly || m_token.IsReservedWord(); }</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PushStmt(StmtNest *pStmt, ParseNodePtr pnode, OpCode op, ParseNodePtr pnodeLab, LabelId* pLabelIdList)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AssertMem(pStmt);</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if (buildAST)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AssertNodeMem(pnode);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AssertNodeMemN(pnodeLab);</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pnode-&gt;sxStmt.grfnop = 0;</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pnode-&gt;sxStmt.pnodeOuter = (NULL == m_pstmtCur) ? NULL : m_pstmtCur-&gt;pnodeStmt;</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pStmt-&gt;pnodeStmt = pnode;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pStmt-&gt;pnodeLab = pnodeLab;</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else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Assign to pnodeStmt rather than op so that we initialize the whole field.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pStmt-&gt;pnodeStmt = 0;</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pStmt-&gt;isDeferred = true;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pStmt-&gt;op = op;</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pStmt-&gt;pLabelId = pLabelIdList;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pStmt-&gt;pstmtOuter = m_pstmtCur;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SetCurrentStatement(pStmt);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PopStmt(StmtNest *pStmt);</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BlockInfoStack *PushBlockInfo(ParseNodePtr pnodeBlock);</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PopBlockInfo();</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PushDynamicBlock();</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PopDynamicBlock();</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PnodeLabel(IdentPtr pid, ParseNodePtr pnodeLabels);</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MarkEvalCaller()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if (m_currentNodeFunc)</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pnodeFunc = GetCurrentFunctionNode();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pnodeFunc-&gt;sxFnc.SetCallsEval(true);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 *pnodeBlock = GetCurrentBlock();</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if (pnodeBlock != NULL)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pnodeBlock-&gt;sxBlock.SetCallsEval(true);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PushDynamicBlock();</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public:</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WellKnownPropertyPids* names(){ return &amp;wellKnownPropertyPids; }</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IdentPtr CreatePid(__in_ecount(len) LPCOLESTR name, charcount_t len)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return m_phtbl-&gt;PidHashNameLen(name, len);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KnownIdent(__in_ecount(len) LPCOLESTR name, charcount_t len)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return m_phtbl-&gt;Contains(name, len);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 &lt;typename THandler&gt;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static void ForEachItemRefInList(ParseNodePtr *list, THandler handler)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*current = list;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while (current != nullptr &amp;&amp; (*current) != nullptr)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if ((*current)-&gt;nop == knopList)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handler(&amp;(*current)-&gt;sxBin.pnode1);</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Advance to the next node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current = &amp;(*current)-&gt;sxBin.pnode2;</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else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The last node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handler(current);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current = nullptr;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 &lt;typename THandler&gt;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static void ForEachItemInList(ParseNodePtr list, THandler handler)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ForEachItemRefInList(&amp;list, [&amp;](ParseNodePtr * item)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Assert(item != nullptr);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handler(*item);</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 &lt;class THandler&gt;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static void MapBindIdentifierFromElement(ParseNodePtr elementNode, THandler handler)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bindIdentNode = elementNode;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if (bindIdentNode-&gt;nop == knopAsg)</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bindIdentNode = bindIdentNode-&gt;sxBin.pnode1;</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else if (bindIdentNode-&gt;nop == knopEllipsis)</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bindIdentNode = bindIdentNode-&gt;sxUni.pnode1;</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if (bindIdentNode-&gt;IsPattern())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MapBindIdentifier(bindIdentNode, handler);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else if (bindIdentNode-&gt;IsVarLetOrConst())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handler(bindIdentNode);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else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lastRenderedPageBreak/>
        <w:t xml:space="preserve">            AssertMsg(bindIdentNode-&gt;nop == knopEmpty, "Invalid bind identifier");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 &lt;class THandler&gt;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static void MapBindIdentifier(ParseNodePtr patternNode, THandler handler)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if (patternNode-&gt;nop == knopAsg)</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patternNode = patternNode-&gt;sxBin.pnode1;</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Assert(patternNode-&gt;IsPattern());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if (patternNode-&gt;nop == knopArrayPattern)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ForEachItemInList(patternNode-&gt;sxArrLit.pnode1, [&amp;](ParseNodePtr item)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MapBindIdentifierFromElement(item, handler);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else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ForEachItemInList(patternNode-&gt;sxUni.pnode1, [&amp;](ParseNodePtr item)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Assert(item-&gt;nop == knopObjectPatternMember);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MapBindIdentifierFromElement(item-&gt;sxBin.pnode2, handler);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private: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struct IdentToken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tokens tk;</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IdentPtr pid;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charcount_t ichMin;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charcount_t ichLim;</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IdentToken()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tk(tkNone), pid(NULL)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CheckArguments(ParseNodePtr pnode);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CheckArgumentsUse(IdentPtr pid, ParseNodePtr pnodeFnc);</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CheckStrictModeEvalArgumentsUsage(IdentPtr pid, ParseNodePtr pnode = NULL);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CheckStrictModeFncDeclNotSourceElement(const bool isSourceElement, const BOOL isDeclaration);</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environments on which the strict mode is set, if found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enum StrictModeEnvironment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SM_NotUsed,         // StrictMode environment is don't care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SM_OnGlobalCode,    // The current environment is a global code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SM_OnFunctionCode,  // The current environment is a function code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SM_DeferedParse     // StrictMode used in defered parse cases</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ParseNodePtr ParseArrayLiteral();</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ParseNodePtr ParseStatement(bool isSourceElement = false);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ParseNodePtr ParseVariableDeclaration(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tokens declarationType,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charcount_t ichMin,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fAllowIn = TRUE,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pfForInOk = nullptr,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singleDefOnly = FALSE,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allowInit = TRUE,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isTopVarParse = TRUE,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lastRenderedPageBreak/>
        <w:t xml:space="preserve">        BOOL isFor = FALSE);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TokIsForInOrForOf();</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ParseStmtList(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*ppnodeList,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**pppnodeLast = NULL,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StrictModeEnvironment smEnvironment = SM_NotUsed,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const bool isSourceElementList = false,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strictModeOn = NULL);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FastScanFormalsAndBody();</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ScanAheadToFunctionEnd(uint count);</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DoParallelParse(ParseNodePtr pnodeFnc) const;</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TODO: We should really call this StartScope and separate out the notion of scopes and blocks;</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blocks refer to actual curly braced syntax, whereas scopes contain symbols.  All blocks have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a scope, but some statements like for loops or the with statement introduce a block-less scope.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ParseNodePtr StartParseBlock(PnodeBlockType blockType, ScopeType scopeType, ParseNodePtr pnodeLabel = NULL, LabelId* pLabelId = NULL);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ParseNodePtr StartParseBlockWithCapacity(PnodeBlockType blockType, ScopeType scopeType, int capacity);</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ParseNodePtr StartParseBlockHelper(PnodeBlockType blockType, Scope *scope, ParseNodePtr pnodeLabel, LabelId* pLabelId);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PushFuncBlockScope(ParseNodePtr pnodeBlock, ParseNodePtr **ppnodeScopeSave, ParseNodePtr **ppnodeExprScopeSave);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PopFuncBlockScope(ParseNodePtr *ppnodeScopeSave, ParseNodePtr *ppnodeExprScopeSave);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ParseNodePtr ParseBlock(ParseNodePtr pnodeLabel, LabelId* pLabelId);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FinishParseBlock(ParseNode *pnodeBlock, bool needScanRCurly = true);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FinishParseFncExprScope(ParseNodePtr pnodeFnc, ParseNodePtr pnodeFncExprScope);</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template&lt;const bool backgroundPidRefs&gt;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BindPidRefs(BlockInfoStack *blockInfo, uint maxBlockId = (uint)-1);</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BindPidRefsInScope(IdentPtr pid, Symbol *sym, int blockId, uint maxBlockId = (uint)-1);</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BindConstPidRefsInScope(IdentPtr pid, Symbol *sym, int blockId, uint maxBlockId = (uint)-1);</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template&lt;const bool constBinding&gt;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BindPidRefsInScopeImpl(IdentPtr pid, Symbol *sym, int blockId, uint maxBlockId = (uint)-1);</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PushScope(Scope *scope);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PopScope(Scope *scope);</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ParseNodePtr ParseArgList(bool *pCallOfConstants, uint16 *pSpreadArgCount, uint16 * pCount);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ParseNodePtr ParseArrayList(bool *pArrayOfTaggedInts, bool *pArrayOfInts, bool *pArrayOfNumbers, bool *pHasMissingValues, uint *count, uint *spreadCount);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ParseNodePtr ParseMemberList(LPCOLESTR pNameHint, ulong *pHintLength, tokens declarationType = tkNone);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ParseNodePtr ParseSuper(ParseNodePtr pnode, bool fAllowCall);</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Used to determine the type of JavaScript object member.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The values can be combined using bitwise OR.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specifically, it is valid to have getter and setter at the same time.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enum MemberType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MemberTypeDataProperty = 1 &lt;&lt; 0, // { foo: 1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MemberTypeGetter       = 1 &lt;&lt; 1, // { get foo()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MemberTypeSetter       = 1 &lt;&lt; 2, // { set foo(arg) {}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MemberTypeMethod       = 1 &lt;&lt; 3, // { foo() {}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MemberTypeIdentifier   = 1 &lt;&lt; 4  // { foo } (shorthand for { foo: foo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Used to map JavaScript object member name to member type.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typedef JsUtil::BaseDictionary&lt;WCHAR*, MemberType, ArenaAllocator, PrimeSizePolicy&gt; MemberNameToTypeMap;</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static MemberNameToTypeMap* CreateMemberNameMap(ArenaAllocator* pAllocator);</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void ParseComputedName(ParseNodePtr* ppnodeName, LPCOLESTR* ppNameHint, LPCOLESTR* ppFullNameHint = nullptr, ulong *pNameLength = nullptr, ulong *pShortNameOffset = nullptr);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ParseNodePtr ParseMemberGetSet(OpCode nop, LPCOLESTR* ppNameHint);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lastRenderedPageBreak/>
        <w:t xml:space="preserve">    template&lt;bool buildAST&gt; ParseNodePtr ParseFncDecl(ushort flags, LPCOLESTR pNameHint = NULL, const bool isSourceElement = false, const bool needsPIDOnRCurlyScan = false, bool resetParsingSuperRestrictionState = true, bool fUnaryOrParen = false);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bool ParseFncNames(ParseNodePtr pnodeFnc, ParseNodePtr pnodeFncParent, ushort flags, ParseNodePtr **pLastNodeRef);</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void ParseFncFormals(ParseNodePtr pnodeFnc, ushort flags);</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bool ParseFncDeclHelper(ParseNodePtr pnodeFnc, ParseNodePtr pnodeFncParent, LPCOLESTR pNameHint, ushort flags, bool *pHasName, bool fUnaryOrParen, bool noStmtContext, bool *pNeedScanRCurly);</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void ParseExpressionLambdaBody(ParseNodePtr pnodeFnc);</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FncDeclAllowedWithoutContext(ushort flags);</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FinishFncDecl(ParseNodePtr pnodeFnc, LPCOLESTR pNameHint, ParseNodePtr *lastNodeRef);</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ParseTopLevelDeferredFunc(ParseNodePtr pnodeFnc, ParseNodePtr pnodeFncParent, LPCOLESTR pNameHint);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ParseNestedDeferredFunc(ParseNodePtr pnodeFnc, bool fLambda, bool *pNeedScanRCurly, bool *pStrictModeTurnedOn);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CheckStrictFormalParameters();</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AddArgumentsNodeToVars(ParseNodePtr pnodeFnc);</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UpdateOrCheckForDuplicateInFormals(IdentPtr pid, SList&lt;IdentPtr&gt; *formals);</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TransformAsyncFncDeclAST(ParseNodePtr *pnodeBody, bool fLambda);</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CreateAsyncSpawnGenerator();</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LPCOLESTR GetFunctionName(ParseNodePtr pnodeFnc, LPCOLESTR pNameHint);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uint CalculateFunctionColumnNumber();</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ParseNodePtr GenerateEmptyConstructor(bool extends = false);</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IdentPtr ParseClassPropertyName(IdentPtr * hint);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ParseNodePtr ParseClassDecl(BOOL isDeclaration, LPCOLESTR pNameHint, ulong *pHintLength, ulong *pShortNameOffset);</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ParseNodePtr ParseStringTemplateDecl(ParseNodePtr pnodeTagFnc);</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This is used in the es6 class pattern.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LPCOLESTR ConstructFinalHintNode(IdentPtr pClassName, IdentPtr pMemberName, IdentPtr pGetSet, bool isStatic, ulong* nameLength, ulong* pShortNameOffset, bool isComputedName = false, LPCOLESTR pMemberNameHint = nullptr);</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Construct the name from the parse node.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LPCOLESTR FormatPropertyString(LPCOLESTR propertyString, ParseNodePtr pNode, ulong *fullNameHintLength, ulong *pShortNameOffset);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LPCOLESTR ConstructNameHint(ParseNodePtr pNode, ulong* fullNameHintLength, ulong *pShortNameOffset);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LPCOLESTR AppendNameHints(IdentPtr  left, IdentPtr  right, ulong *pNameLength, ulong *pShortNameOffset, bool ignoreAddDotWithSpace = false, bool wrapInBrackets = false);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LPCOLESTR AppendNameHints(IdentPtr  left, LPCOLESTR right, ulong *pNameLength, ulong *pShortNameOffset, bool ignoreAddDotWithSpace = false, bool wrapInBrackets = false);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LPCOLESTR AppendNameHints(LPCOLESTR left, IdentPtr  right, ulong *pNameLength, ulong *pShortNameOffset, bool ignoreAddDotWithSpace = false, bool wrapInBrackets = false);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LPCOLESTR AppendNameHints(LPCOLESTR left, LPCOLESTR right, ulong *pNameLength, ulong *pShortNameOffset, bool ignoreAddDotWithSpace = false, bool wrapInBrackets = false);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LPCOLESTR AppendNameHints(LPCOLESTR leftStr, ulong leftLen, LPCOLESTR rightStr, ulong rightLen, ulong *pNameLength, ulong *pShortNameOffset, bool ignoreAddDotWithSpace = false, bool wrapInBrackets = false);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WCHAR * AllocateStringOfLength(ulong length);</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FinishFncNode(ParseNodePtr pnodeFnc);</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bool ParseOptionalExpr(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pnode,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fUnaryOrParen = false,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int oplMin = koplNo,</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*pfCanAssign = NULL,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fAllowIn = TRUE,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fAllowEllipsis = FALSE,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_Inout_opt_ IdentToken* pToken = NULL);</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ParseNodePtr ParseExpr(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int oplMin = koplNo,</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*pfCanAssign = NULL,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fAllowIn = TRUE,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lastRenderedPageBreak/>
        <w:t xml:space="preserve">        BOOL fAllowEllipsis = FALSE,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LPCOLESTR pHint = NULL,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ulong *pHintLength = nullptr,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ulong *pShortNameOffset = nullptr,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_Inout_opt_ IdentToken* pToken = NULL,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fUnaryOrParen = false,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_Inout_opt_ bool* pfLikelyPattern = nullptr);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ParseNodePtr ParseTerm(</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fAllowCall = TRUE,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LPCOLESTR pNameHint = nullptr,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ulong *pHintLength = nullptr,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ulong *pShortNameOffset = nullptr,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_Inout_opt_ IdentToken* pToken = nullptr,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fUnaryOrParen = false,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_Out_opt_ BOOL* pfCanAssign = nullptr,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_Inout_opt_ BOOL* pfLikelyPattern = nullptr);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ParseNodePtr ParsePostfixOperators(ParseNodePtr pnode,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fAllowCall, BOOL fInNew, BOOL *pfCanAssign, _Inout_ IdentToken* pToken);</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ThrowNewTargetSyntaxErrForGlobalScope();</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ParseNodePtr ParseMetaProperty(</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tokens metaParentKeyword,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charcount_t ichMin,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_Out_opt_ BOOL* pfCanAssign = nullptr);</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NodeIsIdent(ParseNodePtr pnode, IdentPtr pid);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NodeIsEvalName(ParseNodePtr pnode);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IsJSONValid(ParseNodePtr pnodeExpr)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OpCode jnop = (knopNeg == pnodeExpr-&gt;nop) ? pnodeExpr-&gt;sxUni.pnode1-&gt;nop : pnodeExpr-&gt;nop;</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if (knopNeg == pnodeExpr-&gt;nop)</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return (knopInt == jnop ||  knopFlt == jnop);</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else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return (knopInt == jnop ||  knopFlt == jnop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knopStr == jnop ||  knopNull == jnop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knopTrue == jnop || knopFalse == jnop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knopObject == jnop || knopArray == jnop);</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IsConstantInFunctionCall(ParseNodePtr pnode);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IsConstantInArrayLiteral(ParseNodePtr pnode);</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CreateParamPatternNode(ParseNodePtr pnode1);</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ConvertMemberToMemberPattern(ParseNodePtr pnodeMember);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ConvertObjectToObjectPattern(ParseNodePtr pnodeMemberList);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GetRightSideNodeFromPattern(ParseNodePtr pnode);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ConvertArrayToArrayPattern(ParseNodePtr pnode);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ConvertToPattern(ParseNodePtr pnode);</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AppendToList(ParseNodePtr * node, ParseNodePtr nodeToAppend);</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IsES6DestructuringEnabled() const;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IsPossiblePatternStart() const { return m_token.tk == tkLCurly || m_token.tk == tkLBrack;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IsPostFixOperators() const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return m_token.tk == tkLParen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m_token.tk == tkLBrack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m_token.tk == tkDot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m_token.tk == tkStrTmplBasic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m_token.tk == tkStrTmplBegin;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ParseNodePtr ParseTryCatchFinally();</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lastRenderedPageBreak/>
        <w:t xml:space="preserve">    template&lt;bool buildAST&gt; ParseNodePtr ParseTry();</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ParseNodePtr ParseCatch();</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ParseNodePtr ParseFinally();</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ParseNodePtr ParseCase(ParseNodePtr *ppnodeBody);</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ParseNodePtr ParseRegExp();</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 &lt;bool buildAST&gt;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ParseDestructuredArrayLiteral(tokens declarationType, bool isDecl, bool topLevel = true);</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 &lt;bool buildAST&gt;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ParseDestructuredObjectLiteral(tokens declarationType, bool isDecl, bool topLevel = true);</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 &lt;bool buildAST&gt;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ParseDestructuredLiteral(tokens declarationType,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isDecl,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topLevel = true,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DestructuringInitializerContext initializerContext = DIC_None,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allowIn = true,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*forInOfOkay = nullptr);</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 &lt;bool buildAST&gt;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ParseDestructuredVarDecl(tokens declarationType, bool isDecl, bool *hasSeenRest, bool topLevel = true);</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 &lt;bool buildAST&gt;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ParseNodePtr ParseDestructuredInitializer(ParseNodePtr lhsNode,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isDecl,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topLevel,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DestructuringInitializerContext initializerContext,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allowIn,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*forInOfOkay);</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CheckForNegativeInfinity&gt; static bool IsNaNOrInfinityLiteral(LPCOLESTR str);</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ParseDestructuredLiteralWithScopeSave(tokens declarationType,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isDecl,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topLevel,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DestructuringInitializerContext initializerContext = DIC_None,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allowIn = true);</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public:</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ValidateSourceElementList();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ValidateFormals();</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IsStrictMode() const;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ExpectingExternalSource();</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IdentPtr GetArgumentsPid() const { return wellKnownPropertyPids.arguments;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IdentPtr GetEvalPid() const { return wellKnownPropertyPids.eval;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IdentPtr GetTargetPid() const { return wellKnownPropertyPids.target;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BackgroundParseItem *GetCurrBackgroundParseItem() const { return currBackgroundParseItem;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SetCurrBackgroundParseItem(BackgroundParseItem *item) { currBackgroundParseItem = item; }</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Release()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RELEASEPTR(m_pscan);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RELEASEPTR(m_phtbl);</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private: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DeferOrEmitPotentialSpreadError(ParseNodePtr pnodeT);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template&lt;bool buildAST&gt; void TrackAssignment(ParseNodePtr pnodeT, IdentToken* pToken, charcount_t ichMin, charcount_t ichLim);</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PidRefStack* PushPidRef(IdentPtr pid);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PidRefStack* FindOrAddPidRef(IdentPtr pid, int blockId, int maxScopeId = -1);</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RemovePrevPidRef(IdentPtr pid, PidRefStack *lastRef);</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SetPidRefsInScopeDynamic(IdentPtr pid, int blockId);</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RestoreScopeInfo(Js::FunctionBody* functionBody);</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FinishScopeInfo(Js::FunctionBody* functionBody);</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PnodeLabelNoAST(IdentToken* pToken, LabelId* pLabelIdList);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LabelId* CreateLabelId(IdentToken* pToken);</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AddToNodeList(ParseNode ** ppnodeList, ParseNode *** pppnodeLast, ParseNode * pnodeAdd);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AddToNodeListEscapedUse(ParseNode ** ppnodeList, ParseNode *** pppnodeLast, ParseNode * pnodeAdd);</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ChkCurTokNoScan(int tk, int wErr)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if (m_token.tk != tk)</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Error(wErr);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ChkCurTok(int tk, int wErr)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if (m_token.tk != tk)</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Error(wErr);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else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m_pscan-&gt;Scan();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ChkNxtTok(int tk, int wErr)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m_pscan-&gt;Scan();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ChkCurTok(tk, wErr);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template &lt;class Fn&gt;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VisitFunctionsInScope(ParseNodePtr pnodeScopeList, Fn fn);</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void FinishDeferredFunction(ParseNodePtr pnodeScopeList);</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Misc</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m_UsesArgumentsAtGlobal; // "arguments" used at global code.</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m_fUseStrictMode; // ES5 Use Strict mode. In AST mode this is a global flag; in NoAST mode it is pushed and popped.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m_InAsmMode; // Currently parsing Asm.Js module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m_deferAsmJs;</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m_fExpectExternalSource;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m_deferringAST;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m_stoppedDeferredParse;</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enum FncDeclFlag : ushort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fFncNoFlgs      = 0,</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fFncDeclaration = 1 &lt;&lt; 0,</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fFncNoArg       = 1 &lt;&lt; 1,</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fFncOneArg      = 1 &lt;&lt; 2, //Force exactly one argument.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fFncNoName      = 1 &lt;&lt; 3,</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fFncLambda      = 1 &lt;&lt; 4,</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fFncMethod      = 1 &lt;&lt; 5,</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fFncClassMember = 1 &lt;&lt; 6,</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fFncGenerator   = 1 &lt;&lt; 7,</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fFncSetter      = 1 &lt;&lt; 8,</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fFncAsync       = 1 &lt;&lt; 9,</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lastRenderedPageBreak/>
        <w:t xml:space="preserve">    // If we need the scanner to force PID creation temporarily, use this auto object</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to turn scanner deferred parsing off temporarily and restore at destructor.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class AutoTempForcePid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private: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Scanner_t* m_scanner;</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BOOL m_forcePid;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BYTE m_oldScannerDeferredParseFlags;</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public:</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AutoTempForcePid(Scanner_t* scanner, BOOL forcePid)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 m_scanner(scanner), m_forcePid(forcePid)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if (forcePid)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m_oldScannerDeferredParseFlags = scanner-&gt;SetDeferredParse(FALSE);</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~AutoTempForcePid()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if (m_forcePid)</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m_scanner-&gt;SetDeferredParseFlags(m_oldScannerDeferredParseFlags);</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w:t>
      </w:r>
    </w:p>
    <w:p w:rsidR="00D073C9" w:rsidRPr="00D073C9" w:rsidRDefault="00D073C9" w:rsidP="00D073C9">
      <w:pPr>
        <w:pStyle w:val="NoSpacing"/>
        <w:rPr>
          <w:rFonts w:ascii="Consolas" w:hAnsi="Consolas" w:cs="Consolas"/>
          <w:sz w:val="18"/>
          <w:szCs w:val="18"/>
        </w:rPr>
      </w:pP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public:</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charcount_t GetSourceIchLim() { return m_sourceLim; }</w:t>
      </w:r>
    </w:p>
    <w:p w:rsidR="00D073C9" w:rsidRPr="00D073C9" w:rsidRDefault="00D073C9" w:rsidP="00D073C9">
      <w:pPr>
        <w:pStyle w:val="NoSpacing"/>
        <w:rPr>
          <w:rFonts w:ascii="Consolas" w:hAnsi="Consolas" w:cs="Consolas"/>
          <w:sz w:val="18"/>
          <w:szCs w:val="18"/>
        </w:rPr>
      </w:pPr>
      <w:r w:rsidRPr="00D073C9">
        <w:rPr>
          <w:rFonts w:ascii="Consolas" w:hAnsi="Consolas" w:cs="Consolas"/>
          <w:sz w:val="18"/>
          <w:szCs w:val="18"/>
        </w:rPr>
        <w:t xml:space="preserve">    static BOOL NodeEqualsName(ParseNodePtr pnode, LPCOLESTR sz, ulong cch);</w:t>
      </w:r>
    </w:p>
    <w:p w:rsidR="00D073C9" w:rsidRPr="00D073C9" w:rsidRDefault="00D073C9" w:rsidP="00D073C9">
      <w:pPr>
        <w:pStyle w:val="NoSpacing"/>
        <w:rPr>
          <w:rFonts w:ascii="Consolas" w:hAnsi="Consolas" w:cs="Consolas"/>
          <w:sz w:val="18"/>
          <w:szCs w:val="18"/>
        </w:rPr>
      </w:pPr>
    </w:p>
    <w:p w:rsidR="00D073C9" w:rsidRDefault="00D073C9" w:rsidP="00D073C9">
      <w:pPr>
        <w:pStyle w:val="NoSpacing"/>
      </w:pPr>
      <w:r w:rsidRPr="00D073C9">
        <w:rPr>
          <w:rFonts w:ascii="Consolas" w:hAnsi="Consolas" w:cs="Consolas"/>
          <w:sz w:val="18"/>
          <w:szCs w:val="18"/>
        </w:rPr>
        <w:t>};</w:t>
      </w:r>
      <w:bookmarkEnd w:id="0"/>
      <w:r>
        <w:br w:type="page"/>
      </w:r>
    </w:p>
    <w:p w:rsidR="00117E74" w:rsidRDefault="00117E74" w:rsidP="00117E74">
      <w:pPr>
        <w:pStyle w:val="NoSpacing"/>
      </w:pPr>
      <w:r>
        <w:lastRenderedPageBreak/>
        <w:t>//-------------------------------------------------------------------------------------------------------</w:t>
      </w:r>
    </w:p>
    <w:p w:rsidR="00117E74" w:rsidRDefault="00117E74" w:rsidP="00117E74">
      <w:pPr>
        <w:pStyle w:val="NoSpacing"/>
      </w:pPr>
      <w:r>
        <w:t>// Copyright (C) Microsoft. All rights reserved.</w:t>
      </w:r>
    </w:p>
    <w:p w:rsidR="00117E74" w:rsidRDefault="00117E74" w:rsidP="00117E74">
      <w:pPr>
        <w:pStyle w:val="NoSpacing"/>
      </w:pPr>
      <w:r>
        <w:t>// Licensed under the MIT license. See LICENSE.txt file in the project root for full license information.</w:t>
      </w:r>
    </w:p>
    <w:p w:rsidR="00117E74" w:rsidRDefault="00117E74" w:rsidP="00117E74">
      <w:pPr>
        <w:pStyle w:val="NoSpacing"/>
      </w:pPr>
      <w:r>
        <w:t>//-------------------------------------------------------------------------------------------------------</w:t>
      </w:r>
    </w:p>
    <w:p w:rsidR="00117E74" w:rsidRDefault="00117E74" w:rsidP="00117E74">
      <w:pPr>
        <w:pStyle w:val="NoSpacing"/>
      </w:pPr>
      <w:r>
        <w:t>#include "ParserPch.h"</w:t>
      </w:r>
    </w:p>
    <w:p w:rsidR="00117E74" w:rsidRDefault="00117E74" w:rsidP="00117E74">
      <w:pPr>
        <w:pStyle w:val="NoSpacing"/>
      </w:pPr>
      <w:r>
        <w:t>#include "FormalsUtil.h"</w:t>
      </w:r>
    </w:p>
    <w:p w:rsidR="00117E74" w:rsidRDefault="00117E74" w:rsidP="00117E74">
      <w:pPr>
        <w:pStyle w:val="NoSpacing"/>
      </w:pPr>
      <w:r>
        <w:t>#include "..\Runtime\Language\SourceDynamicProfileManager.h"</w:t>
      </w:r>
    </w:p>
    <w:p w:rsidR="00117E74" w:rsidRDefault="00117E74" w:rsidP="00117E74">
      <w:pPr>
        <w:pStyle w:val="NoSpacing"/>
      </w:pPr>
    </w:p>
    <w:p w:rsidR="00117E74" w:rsidRDefault="00117E74" w:rsidP="00117E74">
      <w:pPr>
        <w:pStyle w:val="NoSpacing"/>
      </w:pPr>
      <w:r>
        <w:t>#if DBG_DUMP</w:t>
      </w:r>
    </w:p>
    <w:p w:rsidR="00117E74" w:rsidRDefault="00117E74" w:rsidP="00117E74">
      <w:pPr>
        <w:pStyle w:val="NoSpacing"/>
      </w:pPr>
      <w:r>
        <w:t>void PrintPnodeWIndent(ParseNode *pnode,int indentAmt);</w:t>
      </w:r>
    </w:p>
    <w:p w:rsidR="00117E74" w:rsidRDefault="00117E74" w:rsidP="00117E74">
      <w:pPr>
        <w:pStyle w:val="NoSpacing"/>
      </w:pPr>
      <w:r>
        <w:t>#endif</w:t>
      </w:r>
    </w:p>
    <w:p w:rsidR="00117E74" w:rsidRDefault="00117E74" w:rsidP="00117E74">
      <w:pPr>
        <w:pStyle w:val="NoSpacing"/>
      </w:pPr>
    </w:p>
    <w:p w:rsidR="00117E74" w:rsidRDefault="00117E74" w:rsidP="00117E74">
      <w:pPr>
        <w:pStyle w:val="NoSpacing"/>
      </w:pPr>
      <w:r>
        <w:t>const char* const nopNames[knopLim]= {</w:t>
      </w:r>
    </w:p>
    <w:p w:rsidR="00117E74" w:rsidRDefault="00117E74" w:rsidP="00117E74">
      <w:pPr>
        <w:pStyle w:val="NoSpacing"/>
      </w:pPr>
      <w:r>
        <w:t>#define PTNODE(nop,sn,pc,nk,grfnop,json) sn,</w:t>
      </w:r>
    </w:p>
    <w:p w:rsidR="00117E74" w:rsidRDefault="00117E74" w:rsidP="00117E74">
      <w:pPr>
        <w:pStyle w:val="NoSpacing"/>
      </w:pPr>
      <w:r>
        <w:t>#include "ptlist.h"</w:t>
      </w:r>
    </w:p>
    <w:p w:rsidR="00117E74" w:rsidRDefault="00117E74" w:rsidP="00117E74">
      <w:pPr>
        <w:pStyle w:val="NoSpacing"/>
      </w:pPr>
      <w:r>
        <w:t>};</w:t>
      </w:r>
    </w:p>
    <w:p w:rsidR="00117E74" w:rsidRDefault="00117E74" w:rsidP="00117E74">
      <w:pPr>
        <w:pStyle w:val="NoSpacing"/>
      </w:pPr>
      <w:r>
        <w:t>void printNop(int nop) {</w:t>
      </w:r>
    </w:p>
    <w:p w:rsidR="00117E74" w:rsidRPr="00117E74" w:rsidRDefault="00117E74" w:rsidP="00117E74">
      <w:pPr>
        <w:pStyle w:val="NoSpacing"/>
        <w:rPr>
          <w:lang w:val="pt-BR"/>
        </w:rPr>
      </w:pPr>
      <w:r>
        <w:t xml:space="preserve">  </w:t>
      </w:r>
      <w:r w:rsidRPr="00117E74">
        <w:rPr>
          <w:lang w:val="pt-BR"/>
        </w:rPr>
        <w:t>printf("%s\n",nopNames[nop]);</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const uint ParseNode::mpnopgrfnop[knopLim] =</w:t>
      </w:r>
    </w:p>
    <w:p w:rsidR="00117E74" w:rsidRDefault="00117E74" w:rsidP="00117E74">
      <w:pPr>
        <w:pStyle w:val="NoSpacing"/>
      </w:pPr>
      <w:r>
        <w:t>{</w:t>
      </w:r>
    </w:p>
    <w:p w:rsidR="00117E74" w:rsidRDefault="00117E74" w:rsidP="00117E74">
      <w:pPr>
        <w:pStyle w:val="NoSpacing"/>
      </w:pPr>
      <w:r>
        <w:t>#define PTNODE(nop,sn,pc,nk,grfnop,json) grfnop,</w:t>
      </w:r>
    </w:p>
    <w:p w:rsidR="00117E74" w:rsidRDefault="00117E74" w:rsidP="00117E74">
      <w:pPr>
        <w:pStyle w:val="NoSpacing"/>
      </w:pPr>
      <w:r>
        <w:t>#include "ptlist.h"</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bool Parser::BindDeferredPidRefs() const</w:t>
      </w:r>
    </w:p>
    <w:p w:rsidR="00117E74" w:rsidRDefault="00117E74" w:rsidP="00117E74">
      <w:pPr>
        <w:pStyle w:val="NoSpacing"/>
      </w:pPr>
      <w:r>
        <w:t>{</w:t>
      </w:r>
    </w:p>
    <w:p w:rsidR="00117E74" w:rsidRDefault="00117E74" w:rsidP="00117E74">
      <w:pPr>
        <w:pStyle w:val="NoSpacing"/>
      </w:pPr>
      <w:r>
        <w:t xml:space="preserve">    return m_scriptContext-&gt;GetConfig()-&gt;BindDeferredPidRefs();</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bool Parser::IsES6DestructuringEnabled() const</w:t>
      </w:r>
    </w:p>
    <w:p w:rsidR="00117E74" w:rsidRDefault="00117E74" w:rsidP="00117E74">
      <w:pPr>
        <w:pStyle w:val="NoSpacing"/>
      </w:pPr>
      <w:r>
        <w:t>{</w:t>
      </w:r>
    </w:p>
    <w:p w:rsidR="00117E74" w:rsidRDefault="00117E74" w:rsidP="00117E74">
      <w:pPr>
        <w:pStyle w:val="NoSpacing"/>
      </w:pPr>
      <w:r>
        <w:t xml:space="preserve">    return m_scriptContext-&gt;GetConfig()-&gt;IsES6DestructuringEnabled();</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struct DeferredFunctionStub</w:t>
      </w:r>
    </w:p>
    <w:p w:rsidR="00117E74" w:rsidRDefault="00117E74" w:rsidP="00117E74">
      <w:pPr>
        <w:pStyle w:val="NoSpacing"/>
      </w:pPr>
      <w:r>
        <w:t>{</w:t>
      </w:r>
    </w:p>
    <w:p w:rsidR="00117E74" w:rsidRDefault="00117E74" w:rsidP="00117E74">
      <w:pPr>
        <w:pStyle w:val="NoSpacing"/>
      </w:pPr>
      <w:r>
        <w:t xml:space="preserve">    RestorePoint restorePoint;</w:t>
      </w:r>
    </w:p>
    <w:p w:rsidR="00117E74" w:rsidRDefault="00117E74" w:rsidP="00117E74">
      <w:pPr>
        <w:pStyle w:val="NoSpacing"/>
      </w:pPr>
      <w:r>
        <w:t xml:space="preserve">    uint fncFlags;</w:t>
      </w:r>
    </w:p>
    <w:p w:rsidR="00117E74" w:rsidRDefault="00117E74" w:rsidP="00117E74">
      <w:pPr>
        <w:pStyle w:val="NoSpacing"/>
      </w:pPr>
      <w:r>
        <w:t xml:space="preserve">    uint nestedCount;</w:t>
      </w:r>
    </w:p>
    <w:p w:rsidR="00117E74" w:rsidRDefault="00117E74" w:rsidP="00117E74">
      <w:pPr>
        <w:pStyle w:val="NoSpacing"/>
      </w:pPr>
      <w:r>
        <w:t xml:space="preserve">    DeferredFunctionStub *deferredStubs;</w:t>
      </w:r>
    </w:p>
    <w:p w:rsidR="00117E74" w:rsidRDefault="00117E74" w:rsidP="00117E74">
      <w:pPr>
        <w:pStyle w:val="NoSpacing"/>
      </w:pPr>
      <w:r>
        <w:t>#if DEBUG</w:t>
      </w:r>
    </w:p>
    <w:p w:rsidR="00117E74" w:rsidRDefault="00117E74" w:rsidP="00117E74">
      <w:pPr>
        <w:pStyle w:val="NoSpacing"/>
      </w:pPr>
      <w:r>
        <w:t xml:space="preserve">    charcount_t ichMin;</w:t>
      </w:r>
    </w:p>
    <w:p w:rsidR="00117E74" w:rsidRDefault="00117E74" w:rsidP="00117E74">
      <w:pPr>
        <w:pStyle w:val="NoSpacing"/>
      </w:pPr>
      <w:r>
        <w:t>#endif</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struct StmtNest</w:t>
      </w:r>
    </w:p>
    <w:p w:rsidR="00117E74" w:rsidRDefault="00117E74" w:rsidP="00117E74">
      <w:pPr>
        <w:pStyle w:val="NoSpacing"/>
      </w:pPr>
      <w:r>
        <w:t>{</w:t>
      </w:r>
    </w:p>
    <w:p w:rsidR="00117E74" w:rsidRDefault="00117E74" w:rsidP="00117E74">
      <w:pPr>
        <w:pStyle w:val="NoSpacing"/>
      </w:pPr>
      <w:r>
        <w:t xml:space="preserve">    union</w:t>
      </w:r>
    </w:p>
    <w:p w:rsidR="00117E74" w:rsidRDefault="00117E74" w:rsidP="00117E74">
      <w:pPr>
        <w:pStyle w:val="NoSpacing"/>
      </w:pPr>
      <w:r>
        <w:t xml:space="preserve">    {</w:t>
      </w:r>
    </w:p>
    <w:p w:rsidR="00117E74" w:rsidRDefault="00117E74" w:rsidP="00117E74">
      <w:pPr>
        <w:pStyle w:val="NoSpacing"/>
      </w:pPr>
      <w:r>
        <w:t xml:space="preserve">        struct</w:t>
      </w:r>
    </w:p>
    <w:p w:rsidR="00117E74" w:rsidRDefault="00117E74" w:rsidP="00117E74">
      <w:pPr>
        <w:pStyle w:val="NoSpacing"/>
      </w:pPr>
      <w:r>
        <w:t xml:space="preserve">        {</w:t>
      </w:r>
    </w:p>
    <w:p w:rsidR="00117E74" w:rsidRDefault="00117E74" w:rsidP="00117E74">
      <w:pPr>
        <w:pStyle w:val="NoSpacing"/>
      </w:pPr>
      <w:r>
        <w:lastRenderedPageBreak/>
        <w:t xml:space="preserve">            ParseNodePtr pnodeStmt; // This statement node.</w:t>
      </w:r>
    </w:p>
    <w:p w:rsidR="00117E74" w:rsidRDefault="00117E74" w:rsidP="00117E74">
      <w:pPr>
        <w:pStyle w:val="NoSpacing"/>
      </w:pPr>
      <w:r>
        <w:t xml:space="preserve">            ParseNodePtr pnodeLab;  // Labels for this statement.</w:t>
      </w:r>
    </w:p>
    <w:p w:rsidR="00117E74" w:rsidRDefault="00117E74" w:rsidP="00117E74">
      <w:pPr>
        <w:pStyle w:val="NoSpacing"/>
      </w:pPr>
      <w:r>
        <w:t xml:space="preserve">        };</w:t>
      </w:r>
    </w:p>
    <w:p w:rsidR="00117E74" w:rsidRDefault="00117E74" w:rsidP="00117E74">
      <w:pPr>
        <w:pStyle w:val="NoSpacing"/>
      </w:pPr>
      <w:r>
        <w:t xml:space="preserve">        struct</w:t>
      </w:r>
    </w:p>
    <w:p w:rsidR="00117E74" w:rsidRDefault="00117E74" w:rsidP="00117E74">
      <w:pPr>
        <w:pStyle w:val="NoSpacing"/>
      </w:pPr>
      <w:r>
        <w:t xml:space="preserve">        {</w:t>
      </w:r>
    </w:p>
    <w:p w:rsidR="00117E74" w:rsidRDefault="00117E74" w:rsidP="00117E74">
      <w:pPr>
        <w:pStyle w:val="NoSpacing"/>
      </w:pPr>
      <w:r>
        <w:t xml:space="preserve">            bool isDeferred : 1;</w:t>
      </w:r>
    </w:p>
    <w:p w:rsidR="00117E74" w:rsidRDefault="00117E74" w:rsidP="00117E74">
      <w:pPr>
        <w:pStyle w:val="NoSpacing"/>
      </w:pPr>
      <w:r>
        <w:t xml:space="preserve">            OpCode op;              // This statement operation.</w:t>
      </w:r>
    </w:p>
    <w:p w:rsidR="00117E74" w:rsidRDefault="00117E74" w:rsidP="00117E74">
      <w:pPr>
        <w:pStyle w:val="NoSpacing"/>
      </w:pPr>
      <w:r>
        <w:t xml:space="preserve">            LabelId* pLabelId;      // Labels for this statement.</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StmtNest *pstmtOuter;           // Enclosing statement.</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struct BlockInfoStack</w:t>
      </w:r>
    </w:p>
    <w:p w:rsidR="00117E74" w:rsidRDefault="00117E74" w:rsidP="00117E74">
      <w:pPr>
        <w:pStyle w:val="NoSpacing"/>
      </w:pPr>
      <w:r>
        <w:t>{</w:t>
      </w:r>
    </w:p>
    <w:p w:rsidR="00117E74" w:rsidRDefault="00117E74" w:rsidP="00117E74">
      <w:pPr>
        <w:pStyle w:val="NoSpacing"/>
      </w:pPr>
      <w:r>
        <w:t xml:space="preserve">    StmtNest pstmt;</w:t>
      </w:r>
    </w:p>
    <w:p w:rsidR="00117E74" w:rsidRDefault="00117E74" w:rsidP="00117E74">
      <w:pPr>
        <w:pStyle w:val="NoSpacing"/>
      </w:pPr>
      <w:r>
        <w:t xml:space="preserve">    ParseNode *pnodeBlock;</w:t>
      </w:r>
    </w:p>
    <w:p w:rsidR="00117E74" w:rsidRDefault="00117E74" w:rsidP="00117E74">
      <w:pPr>
        <w:pStyle w:val="NoSpacing"/>
      </w:pPr>
      <w:r>
        <w:t xml:space="preserve">    ParseNodePtr *m_ppnodeLex;              // lexical variable list tail</w:t>
      </w:r>
    </w:p>
    <w:p w:rsidR="00117E74" w:rsidRDefault="00117E74" w:rsidP="00117E74">
      <w:pPr>
        <w:pStyle w:val="NoSpacing"/>
      </w:pPr>
      <w:r>
        <w:t xml:space="preserve">    BlockInfoStack *pBlockInfoOuter;        // containing block's BlockInfoStack</w:t>
      </w:r>
    </w:p>
    <w:p w:rsidR="00117E74" w:rsidRDefault="00117E74" w:rsidP="00117E74">
      <w:pPr>
        <w:pStyle w:val="NoSpacing"/>
      </w:pPr>
      <w:r>
        <w:t xml:space="preserve">    BlockInfoStack *pBlockInfoFunction;     // nearest function's BlockInfoStack (if pnodeBlock is a function, this points to itself)</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#if DEBUG</w:t>
      </w:r>
    </w:p>
    <w:p w:rsidR="00117E74" w:rsidRDefault="00117E74" w:rsidP="00117E74">
      <w:pPr>
        <w:pStyle w:val="NoSpacing"/>
      </w:pPr>
      <w:r>
        <w:t>Parser::Parser(Js::ScriptContext* scriptContext, BOOL strictMode, PageAllocator *alloc, bool isBackground, size_t size)</w:t>
      </w:r>
    </w:p>
    <w:p w:rsidR="00117E74" w:rsidRDefault="00117E74" w:rsidP="00117E74">
      <w:pPr>
        <w:pStyle w:val="NoSpacing"/>
      </w:pPr>
      <w:r>
        <w:t>#else</w:t>
      </w:r>
    </w:p>
    <w:p w:rsidR="00117E74" w:rsidRDefault="00117E74" w:rsidP="00117E74">
      <w:pPr>
        <w:pStyle w:val="NoSpacing"/>
      </w:pPr>
      <w:r>
        <w:t>Parser::Parser(Js::ScriptContext* scriptContext, BOOL strictMode, PageAllocator *alloc, bool isBackground)</w:t>
      </w:r>
    </w:p>
    <w:p w:rsidR="00117E74" w:rsidRDefault="00117E74" w:rsidP="00117E74">
      <w:pPr>
        <w:pStyle w:val="NoSpacing"/>
      </w:pPr>
      <w:r>
        <w:t>#endif</w:t>
      </w:r>
    </w:p>
    <w:p w:rsidR="00117E74" w:rsidRDefault="00117E74" w:rsidP="00117E74">
      <w:pPr>
        <w:pStyle w:val="NoSpacing"/>
      </w:pPr>
      <w:r>
        <w:t xml:space="preserve">    : m_nodeAllocator(L"Parser", alloc ? alloc : scriptContext-&gt;GetThreadContext()-&gt;GetPageAllocator(), Parser::OutOfMemory),</w:t>
      </w:r>
    </w:p>
    <w:p w:rsidR="00117E74" w:rsidRDefault="00117E74" w:rsidP="00117E74">
      <w:pPr>
        <w:pStyle w:val="NoSpacing"/>
      </w:pPr>
      <w:r>
        <w:t xml:space="preserve">    // use the GuestArena directly for keeping the RegexPattern* alive during byte code generation</w:t>
      </w:r>
    </w:p>
    <w:p w:rsidR="00117E74" w:rsidRDefault="00117E74" w:rsidP="00117E74">
      <w:pPr>
        <w:pStyle w:val="NoSpacing"/>
      </w:pPr>
      <w:r>
        <w:t xml:space="preserve">    m_registeredRegexPatterns(scriptContext-&gt;GetGuestArena())</w:t>
      </w:r>
    </w:p>
    <w:p w:rsidR="00117E74" w:rsidRDefault="00117E74" w:rsidP="00117E74">
      <w:pPr>
        <w:pStyle w:val="NoSpacing"/>
      </w:pPr>
      <w:r>
        <w:t>{</w:t>
      </w:r>
    </w:p>
    <w:p w:rsidR="00117E74" w:rsidRDefault="00117E74" w:rsidP="00117E74">
      <w:pPr>
        <w:pStyle w:val="NoSpacing"/>
      </w:pPr>
      <w:r>
        <w:t xml:space="preserve">    AssertMsg(size == sizeof(Parser), "verify conditionals affecting the size of Parser agree");</w:t>
      </w:r>
    </w:p>
    <w:p w:rsidR="00117E74" w:rsidRDefault="00117E74" w:rsidP="00117E74">
      <w:pPr>
        <w:pStyle w:val="NoSpacing"/>
      </w:pPr>
      <w:r>
        <w:t xml:space="preserve">    Assert(scriptContext != nullptr);</w:t>
      </w:r>
    </w:p>
    <w:p w:rsidR="00117E74" w:rsidRDefault="00117E74" w:rsidP="00117E74">
      <w:pPr>
        <w:pStyle w:val="NoSpacing"/>
      </w:pPr>
      <w:r>
        <w:t xml:space="preserve">    m_isInBackground = isBackground;</w:t>
      </w:r>
    </w:p>
    <w:p w:rsidR="00117E74" w:rsidRPr="00117E74" w:rsidRDefault="00117E74" w:rsidP="00117E74">
      <w:pPr>
        <w:pStyle w:val="NoSpacing"/>
        <w:rPr>
          <w:lang w:val="es-MX"/>
        </w:rPr>
      </w:pPr>
      <w:r>
        <w:t xml:space="preserve">    </w:t>
      </w:r>
      <w:r w:rsidRPr="00117E74">
        <w:rPr>
          <w:lang w:val="es-MX"/>
        </w:rPr>
        <w:t>m_phtbl = nullptr;</w:t>
      </w:r>
    </w:p>
    <w:p w:rsidR="00117E74" w:rsidRPr="00117E74" w:rsidRDefault="00117E74" w:rsidP="00117E74">
      <w:pPr>
        <w:pStyle w:val="NoSpacing"/>
        <w:rPr>
          <w:lang w:val="es-MX"/>
        </w:rPr>
      </w:pPr>
      <w:r w:rsidRPr="00117E74">
        <w:rPr>
          <w:lang w:val="es-MX"/>
        </w:rPr>
        <w:t xml:space="preserve">    m_pscan = nullptr;</w:t>
      </w:r>
    </w:p>
    <w:p w:rsidR="00117E74" w:rsidRDefault="00117E74" w:rsidP="00117E74">
      <w:pPr>
        <w:pStyle w:val="NoSpacing"/>
      </w:pPr>
      <w:r w:rsidRPr="00117E74">
        <w:rPr>
          <w:lang w:val="es-MX"/>
        </w:rPr>
        <w:t xml:space="preserve">    </w:t>
      </w:r>
      <w:r>
        <w:t>m_deferringAST = FALSE;</w:t>
      </w:r>
    </w:p>
    <w:p w:rsidR="00117E74" w:rsidRDefault="00117E74" w:rsidP="00117E74">
      <w:pPr>
        <w:pStyle w:val="NoSpacing"/>
      </w:pPr>
      <w:r>
        <w:t xml:space="preserve">    m_stoppedDeferredParse = FALSE;</w:t>
      </w:r>
    </w:p>
    <w:p w:rsidR="00117E74" w:rsidRDefault="00117E74" w:rsidP="00117E74">
      <w:pPr>
        <w:pStyle w:val="NoSpacing"/>
      </w:pPr>
      <w:r>
        <w:t xml:space="preserve">    m_hasParallelJob = false;</w:t>
      </w:r>
    </w:p>
    <w:p w:rsidR="00117E74" w:rsidRDefault="00117E74" w:rsidP="00117E74">
      <w:pPr>
        <w:pStyle w:val="NoSpacing"/>
      </w:pPr>
      <w:r>
        <w:t xml:space="preserve">    m_doingFastScan = false;</w:t>
      </w:r>
    </w:p>
    <w:p w:rsidR="00117E74" w:rsidRDefault="00117E74" w:rsidP="00117E74">
      <w:pPr>
        <w:pStyle w:val="NoSpacing"/>
      </w:pPr>
      <w:r>
        <w:t xml:space="preserve">    m_scriptContext = scriptContext;</w:t>
      </w:r>
    </w:p>
    <w:p w:rsidR="00117E74" w:rsidRDefault="00117E74" w:rsidP="00117E74">
      <w:pPr>
        <w:pStyle w:val="NoSpacing"/>
      </w:pPr>
      <w:r>
        <w:t xml:space="preserve">    m_pCurrentAstSize = nullptr;</w:t>
      </w:r>
    </w:p>
    <w:p w:rsidR="00117E74" w:rsidRDefault="00117E74" w:rsidP="00117E74">
      <w:pPr>
        <w:pStyle w:val="NoSpacing"/>
      </w:pPr>
      <w:r>
        <w:t xml:space="preserve">    m_parsingDuplicate = 0;</w:t>
      </w:r>
    </w:p>
    <w:p w:rsidR="00117E74" w:rsidRDefault="00117E74" w:rsidP="00117E74">
      <w:pPr>
        <w:pStyle w:val="NoSpacing"/>
      </w:pPr>
      <w:r>
        <w:t xml:space="preserve">    m_arrayDepth = 0;</w:t>
      </w:r>
    </w:p>
    <w:p w:rsidR="00117E74" w:rsidRDefault="00117E74" w:rsidP="00117E74">
      <w:pPr>
        <w:pStyle w:val="NoSpacing"/>
      </w:pPr>
      <w:r>
        <w:t xml:space="preserve">    m_funcInArrayDepth = 0;</w:t>
      </w:r>
    </w:p>
    <w:p w:rsidR="00117E74" w:rsidRDefault="00117E74" w:rsidP="00117E74">
      <w:pPr>
        <w:pStyle w:val="NoSpacing"/>
      </w:pPr>
      <w:r>
        <w:t xml:space="preserve">    m_parenDepth = 0;</w:t>
      </w:r>
    </w:p>
    <w:p w:rsidR="00117E74" w:rsidRDefault="00117E74" w:rsidP="00117E74">
      <w:pPr>
        <w:pStyle w:val="NoSpacing"/>
      </w:pPr>
      <w:r>
        <w:t xml:space="preserve">    m_funcInArray = 0;</w:t>
      </w:r>
    </w:p>
    <w:p w:rsidR="00117E74" w:rsidRDefault="00117E74" w:rsidP="00117E74">
      <w:pPr>
        <w:pStyle w:val="NoSpacing"/>
      </w:pPr>
      <w:r>
        <w:t xml:space="preserve">    m_tryCatchOrFinallyDepth = 0;</w:t>
      </w:r>
    </w:p>
    <w:p w:rsidR="00117E74" w:rsidRDefault="00117E74" w:rsidP="00117E74">
      <w:pPr>
        <w:pStyle w:val="NoSpacing"/>
      </w:pPr>
      <w:r>
        <w:t xml:space="preserve">    m_UsesArgumentsAtGlobal = false;</w:t>
      </w:r>
    </w:p>
    <w:p w:rsidR="00117E74" w:rsidRDefault="00117E74" w:rsidP="00117E74">
      <w:pPr>
        <w:pStyle w:val="NoSpacing"/>
      </w:pPr>
      <w:r>
        <w:t xml:space="preserve">    m_currentNodeFunc = nullptr;</w:t>
      </w:r>
    </w:p>
    <w:p w:rsidR="00117E74" w:rsidRDefault="00117E74" w:rsidP="00117E74">
      <w:pPr>
        <w:pStyle w:val="NoSpacing"/>
      </w:pPr>
      <w:r>
        <w:t xml:space="preserve">    m_currentNodeDeferredFunc = nullptr;</w:t>
      </w:r>
    </w:p>
    <w:p w:rsidR="00117E74" w:rsidRDefault="00117E74" w:rsidP="00117E74">
      <w:pPr>
        <w:pStyle w:val="NoSpacing"/>
      </w:pPr>
      <w:r>
        <w:lastRenderedPageBreak/>
        <w:t xml:space="preserve">    m_currentNodeNonLambdaFunc = nullptr;</w:t>
      </w:r>
    </w:p>
    <w:p w:rsidR="00117E74" w:rsidRDefault="00117E74" w:rsidP="00117E74">
      <w:pPr>
        <w:pStyle w:val="NoSpacing"/>
      </w:pPr>
      <w:r>
        <w:t xml:space="preserve">    m_currentNodeNonLambdaDeferredFunc = nullptr;</w:t>
      </w:r>
    </w:p>
    <w:p w:rsidR="00117E74" w:rsidRDefault="00117E74" w:rsidP="00117E74">
      <w:pPr>
        <w:pStyle w:val="NoSpacing"/>
      </w:pPr>
      <w:r>
        <w:t xml:space="preserve">    m_currentNodeProg = nullptr;</w:t>
      </w:r>
    </w:p>
    <w:p w:rsidR="00117E74" w:rsidRDefault="00117E74" w:rsidP="00117E74">
      <w:pPr>
        <w:pStyle w:val="NoSpacing"/>
      </w:pPr>
      <w:r>
        <w:t xml:space="preserve">    m_currDeferredStub = nullptr;</w:t>
      </w:r>
    </w:p>
    <w:p w:rsidR="00117E74" w:rsidRDefault="00117E74" w:rsidP="00117E74">
      <w:pPr>
        <w:pStyle w:val="NoSpacing"/>
      </w:pPr>
      <w:r>
        <w:t xml:space="preserve">    m_pstmtCur = nullptr;</w:t>
      </w:r>
    </w:p>
    <w:p w:rsidR="00117E74" w:rsidRDefault="00117E74" w:rsidP="00117E74">
      <w:pPr>
        <w:pStyle w:val="NoSpacing"/>
      </w:pPr>
      <w:r>
        <w:t xml:space="preserve">    m_currentBlockInfo = nullptr;</w:t>
      </w:r>
    </w:p>
    <w:p w:rsidR="00117E74" w:rsidRDefault="00117E74" w:rsidP="00117E74">
      <w:pPr>
        <w:pStyle w:val="NoSpacing"/>
      </w:pPr>
      <w:r>
        <w:t xml:space="preserve">    m_currentScope = nullptr;</w:t>
      </w:r>
    </w:p>
    <w:p w:rsidR="00117E74" w:rsidRDefault="00117E74" w:rsidP="00117E74">
      <w:pPr>
        <w:pStyle w:val="NoSpacing"/>
      </w:pPr>
      <w:r>
        <w:t xml:space="preserve">    m_currentDynamicBlock = nullptr;</w:t>
      </w:r>
    </w:p>
    <w:p w:rsidR="00117E74" w:rsidRDefault="00117E74" w:rsidP="00117E74">
      <w:pPr>
        <w:pStyle w:val="NoSpacing"/>
      </w:pPr>
      <w:r>
        <w:t xml:space="preserve">    m_catchPidRefList = nullptr;</w:t>
      </w:r>
    </w:p>
    <w:p w:rsidR="00117E74" w:rsidRDefault="00117E74" w:rsidP="00117E74">
      <w:pPr>
        <w:pStyle w:val="NoSpacing"/>
      </w:pPr>
      <w:r>
        <w:t xml:space="preserve">    m_grfscr = fscrNil;</w:t>
      </w:r>
    </w:p>
    <w:p w:rsidR="00117E74" w:rsidRDefault="00117E74" w:rsidP="00117E74">
      <w:pPr>
        <w:pStyle w:val="NoSpacing"/>
      </w:pPr>
      <w:r>
        <w:t xml:space="preserve">    m_length = 0;</w:t>
      </w:r>
    </w:p>
    <w:p w:rsidR="00117E74" w:rsidRDefault="00117E74" w:rsidP="00117E74">
      <w:pPr>
        <w:pStyle w:val="NoSpacing"/>
      </w:pPr>
      <w:r>
        <w:t xml:space="preserve">    m_originalLength = 0;</w:t>
      </w:r>
    </w:p>
    <w:p w:rsidR="00117E74" w:rsidRDefault="00117E74" w:rsidP="00117E74">
      <w:pPr>
        <w:pStyle w:val="NoSpacing"/>
      </w:pPr>
      <w:r>
        <w:t xml:space="preserve">    m_nextFunctionId = nullptr;</w:t>
      </w:r>
    </w:p>
    <w:p w:rsidR="00117E74" w:rsidRDefault="00117E74" w:rsidP="00117E74">
      <w:pPr>
        <w:pStyle w:val="NoSpacing"/>
      </w:pPr>
      <w:r>
        <w:t xml:space="preserve">    m_errorCallback = nullptr;</w:t>
      </w:r>
    </w:p>
    <w:p w:rsidR="00117E74" w:rsidRDefault="00117E74" w:rsidP="00117E74">
      <w:pPr>
        <w:pStyle w:val="NoSpacing"/>
      </w:pPr>
      <w:r>
        <w:t xml:space="preserve">    m_uncertainStructure = FALSE;</w:t>
      </w:r>
    </w:p>
    <w:p w:rsidR="00117E74" w:rsidRDefault="00117E74" w:rsidP="00117E74">
      <w:pPr>
        <w:pStyle w:val="NoSpacing"/>
      </w:pPr>
      <w:r>
        <w:t xml:space="preserve">    currBackgroundParseItem = nullptr;</w:t>
      </w:r>
    </w:p>
    <w:p w:rsidR="00117E74" w:rsidRDefault="00117E74" w:rsidP="00117E74">
      <w:pPr>
        <w:pStyle w:val="NoSpacing"/>
      </w:pPr>
      <w:r>
        <w:t xml:space="preserve">    backgroundParseItems = nullptr;</w:t>
      </w:r>
    </w:p>
    <w:p w:rsidR="00117E74" w:rsidRDefault="00117E74" w:rsidP="00117E74">
      <w:pPr>
        <w:pStyle w:val="NoSpacing"/>
      </w:pPr>
      <w:r>
        <w:t xml:space="preserve">    fastScannedRegExpNodes = nullptr;</w:t>
      </w:r>
    </w:p>
    <w:p w:rsidR="00117E74" w:rsidRDefault="00117E74" w:rsidP="00117E74">
      <w:pPr>
        <w:pStyle w:val="NoSpacing"/>
      </w:pPr>
    </w:p>
    <w:p w:rsidR="00117E74" w:rsidRDefault="00117E74" w:rsidP="00117E74">
      <w:pPr>
        <w:pStyle w:val="NoSpacing"/>
      </w:pPr>
      <w:r>
        <w:t xml:space="preserve">    m_fUseStrictMode = strictMode;</w:t>
      </w:r>
    </w:p>
    <w:p w:rsidR="00117E74" w:rsidRDefault="00117E74" w:rsidP="00117E74">
      <w:pPr>
        <w:pStyle w:val="NoSpacing"/>
      </w:pPr>
      <w:r>
        <w:t xml:space="preserve">    m_InAsmMode = false;</w:t>
      </w:r>
    </w:p>
    <w:p w:rsidR="00117E74" w:rsidRDefault="00117E74" w:rsidP="00117E74">
      <w:pPr>
        <w:pStyle w:val="NoSpacing"/>
      </w:pPr>
      <w:r>
        <w:t xml:space="preserve">    m_deferAsmJs = true;</w:t>
      </w:r>
    </w:p>
    <w:p w:rsidR="00117E74" w:rsidRDefault="00117E74" w:rsidP="00117E74">
      <w:pPr>
        <w:pStyle w:val="NoSpacing"/>
      </w:pPr>
      <w:r>
        <w:t xml:space="preserve">    m_scopeCountNoAst = 0;</w:t>
      </w:r>
    </w:p>
    <w:p w:rsidR="00117E74" w:rsidRDefault="00117E74" w:rsidP="00117E74">
      <w:pPr>
        <w:pStyle w:val="NoSpacing"/>
      </w:pPr>
      <w:r>
        <w:t xml:space="preserve">    m_fExpectExternalSource = 0;</w:t>
      </w:r>
    </w:p>
    <w:p w:rsidR="00117E74" w:rsidRDefault="00117E74" w:rsidP="00117E74">
      <w:pPr>
        <w:pStyle w:val="NoSpacing"/>
      </w:pPr>
    </w:p>
    <w:p w:rsidR="00117E74" w:rsidRDefault="00117E74" w:rsidP="00117E74">
      <w:pPr>
        <w:pStyle w:val="NoSpacing"/>
      </w:pPr>
      <w:r>
        <w:t xml:space="preserve">    m_parseType = ParseType_Upfront;</w:t>
      </w:r>
    </w:p>
    <w:p w:rsidR="00117E74" w:rsidRDefault="00117E74" w:rsidP="00117E74">
      <w:pPr>
        <w:pStyle w:val="NoSpacing"/>
      </w:pPr>
    </w:p>
    <w:p w:rsidR="00117E74" w:rsidRDefault="00117E74" w:rsidP="00117E74">
      <w:pPr>
        <w:pStyle w:val="NoSpacing"/>
      </w:pPr>
      <w:r>
        <w:t xml:space="preserve">    m_deferEllipsisError = false;</w:t>
      </w:r>
    </w:p>
    <w:p w:rsidR="00117E74" w:rsidRDefault="00117E74" w:rsidP="00117E74">
      <w:pPr>
        <w:pStyle w:val="NoSpacing"/>
      </w:pPr>
    </w:p>
    <w:p w:rsidR="00117E74" w:rsidRDefault="00117E74" w:rsidP="00117E74">
      <w:pPr>
        <w:pStyle w:val="NoSpacing"/>
      </w:pPr>
      <w:r>
        <w:t xml:space="preserve">    m_parsingSuperRestrictionState = ParsingSuperRestrictionState_SuperDisallowed;</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Parser::~Parser(void)</w:t>
      </w:r>
    </w:p>
    <w:p w:rsidR="00117E74" w:rsidRDefault="00117E74" w:rsidP="00117E74">
      <w:pPr>
        <w:pStyle w:val="NoSpacing"/>
      </w:pPr>
      <w:r>
        <w:t>{</w:t>
      </w:r>
    </w:p>
    <w:p w:rsidR="00117E74" w:rsidRDefault="00117E74" w:rsidP="00117E74">
      <w:pPr>
        <w:pStyle w:val="NoSpacing"/>
      </w:pPr>
      <w:r>
        <w:t xml:space="preserve">    if (m_scriptContext == nullptr || m_scriptContext-&gt;GetGuestArena() == nullptr)</w:t>
      </w:r>
    </w:p>
    <w:p w:rsidR="00117E74" w:rsidRDefault="00117E74" w:rsidP="00117E74">
      <w:pPr>
        <w:pStyle w:val="NoSpacing"/>
      </w:pPr>
      <w:r>
        <w:t xml:space="preserve">    {</w:t>
      </w:r>
    </w:p>
    <w:p w:rsidR="00117E74" w:rsidRDefault="00117E74" w:rsidP="00117E74">
      <w:pPr>
        <w:pStyle w:val="NoSpacing"/>
      </w:pPr>
      <w:r>
        <w:t xml:space="preserve">        // If the scriptContext or guestArena have gone away, there is no point clearing each item of this list.</w:t>
      </w:r>
    </w:p>
    <w:p w:rsidR="00117E74" w:rsidRDefault="00117E74" w:rsidP="00117E74">
      <w:pPr>
        <w:pStyle w:val="NoSpacing"/>
      </w:pPr>
      <w:r>
        <w:t xml:space="preserve">        // Just reset it so that destructor of the SList will be no-op</w:t>
      </w:r>
    </w:p>
    <w:p w:rsidR="00117E74" w:rsidRDefault="00117E74" w:rsidP="00117E74">
      <w:pPr>
        <w:pStyle w:val="NoSpacing"/>
      </w:pPr>
      <w:r>
        <w:t xml:space="preserve">        m_registeredRegexPatterns.Reset();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(this-&gt;m_hasParallelJob)</w:t>
      </w:r>
    </w:p>
    <w:p w:rsidR="00117E74" w:rsidRDefault="00117E74" w:rsidP="00117E74">
      <w:pPr>
        <w:pStyle w:val="NoSpacing"/>
      </w:pPr>
      <w:r>
        <w:t xml:space="preserve">    {</w:t>
      </w:r>
    </w:p>
    <w:p w:rsidR="00117E74" w:rsidRDefault="00117E74" w:rsidP="00117E74">
      <w:pPr>
        <w:pStyle w:val="NoSpacing"/>
      </w:pPr>
      <w:r>
        <w:t>#if ENABLE_BACKGROUND_PARSING</w:t>
      </w:r>
    </w:p>
    <w:p w:rsidR="00117E74" w:rsidRDefault="00117E74" w:rsidP="00117E74">
      <w:pPr>
        <w:pStyle w:val="NoSpacing"/>
      </w:pPr>
      <w:r>
        <w:t xml:space="preserve">        // Let the background threads know that they can decommit their arena pages.</w:t>
      </w:r>
    </w:p>
    <w:p w:rsidR="00117E74" w:rsidRDefault="00117E74" w:rsidP="00117E74">
      <w:pPr>
        <w:pStyle w:val="NoSpacing"/>
      </w:pPr>
      <w:r>
        <w:t xml:space="preserve">        BackgroundParser *bgp = m_scriptContext-&gt;GetBackgroundParser();</w:t>
      </w:r>
    </w:p>
    <w:p w:rsidR="00117E74" w:rsidRDefault="00117E74" w:rsidP="00117E74">
      <w:pPr>
        <w:pStyle w:val="NoSpacing"/>
      </w:pPr>
      <w:r>
        <w:t xml:space="preserve">        Assert(bgp);</w:t>
      </w:r>
    </w:p>
    <w:p w:rsidR="00117E74" w:rsidRDefault="00117E74" w:rsidP="00117E74">
      <w:pPr>
        <w:pStyle w:val="NoSpacing"/>
      </w:pPr>
      <w:r>
        <w:t xml:space="preserve">        if (bgp-&gt;Processor()-&gt;ProcessesInBackground())</w:t>
      </w:r>
    </w:p>
    <w:p w:rsidR="00117E74" w:rsidRDefault="00117E74" w:rsidP="00117E74">
      <w:pPr>
        <w:pStyle w:val="NoSpacing"/>
      </w:pPr>
      <w:r>
        <w:t xml:space="preserve">        {</w:t>
      </w:r>
    </w:p>
    <w:p w:rsidR="00117E74" w:rsidRDefault="00117E74" w:rsidP="00117E74">
      <w:pPr>
        <w:pStyle w:val="NoSpacing"/>
      </w:pPr>
      <w:r>
        <w:t xml:space="preserve">            JsUtil::BackgroundJobProcessor *processor = static_cast&lt;JsUtil::BackgroundJobProcessor*&gt;(bgp-&gt;Processor());</w:t>
      </w:r>
    </w:p>
    <w:p w:rsidR="00117E74" w:rsidRDefault="00117E74" w:rsidP="00117E74">
      <w:pPr>
        <w:pStyle w:val="NoSpacing"/>
      </w:pPr>
    </w:p>
    <w:p w:rsidR="00117E74" w:rsidRDefault="00117E74" w:rsidP="00117E74">
      <w:pPr>
        <w:pStyle w:val="NoSpacing"/>
      </w:pPr>
      <w:r>
        <w:t xml:space="preserve">            bool result = processor-&gt;IterateBackgroundThreads([&amp;](JsUtil::ParallelThreadData *threadData)-&gt;bool {</w:t>
      </w:r>
    </w:p>
    <w:p w:rsidR="00117E74" w:rsidRDefault="00117E74" w:rsidP="00117E74">
      <w:pPr>
        <w:pStyle w:val="NoSpacing"/>
      </w:pPr>
      <w:r>
        <w:t xml:space="preserve">                threadData-&gt;canDecommit = true;</w:t>
      </w:r>
    </w:p>
    <w:p w:rsidR="00117E74" w:rsidRDefault="00117E74" w:rsidP="00117E74">
      <w:pPr>
        <w:pStyle w:val="NoSpacing"/>
      </w:pPr>
      <w:r>
        <w:lastRenderedPageBreak/>
        <w:t xml:space="preserve">                return false;</w:t>
      </w:r>
    </w:p>
    <w:p w:rsidR="00117E74" w:rsidRDefault="00117E74" w:rsidP="00117E74">
      <w:pPr>
        <w:pStyle w:val="NoSpacing"/>
      </w:pPr>
      <w:r>
        <w:t xml:space="preserve">            });</w:t>
      </w:r>
    </w:p>
    <w:p w:rsidR="00117E74" w:rsidRDefault="00117E74" w:rsidP="00117E74">
      <w:pPr>
        <w:pStyle w:val="NoSpacing"/>
      </w:pPr>
      <w:r>
        <w:t xml:space="preserve">            Assert(result);</w:t>
      </w:r>
    </w:p>
    <w:p w:rsidR="00117E74" w:rsidRDefault="00117E74" w:rsidP="00117E74">
      <w:pPr>
        <w:pStyle w:val="NoSpacing"/>
      </w:pPr>
      <w:r>
        <w:t xml:space="preserve">        }</w:t>
      </w:r>
    </w:p>
    <w:p w:rsidR="00117E74" w:rsidRDefault="00117E74" w:rsidP="00117E74">
      <w:pPr>
        <w:pStyle w:val="NoSpacing"/>
      </w:pPr>
      <w:r>
        <w:t>#endif</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Release();</w:t>
      </w:r>
    </w:p>
    <w:p w:rsidR="00117E74" w:rsidRDefault="00117E74" w:rsidP="00117E74">
      <w:pPr>
        <w:pStyle w:val="NoSpacing"/>
      </w:pP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Parser::OutOfMemory()</w:t>
      </w:r>
    </w:p>
    <w:p w:rsidR="00117E74" w:rsidRDefault="00117E74" w:rsidP="00117E74">
      <w:pPr>
        <w:pStyle w:val="NoSpacing"/>
      </w:pPr>
      <w:r>
        <w:t>{</w:t>
      </w:r>
    </w:p>
    <w:p w:rsidR="00117E74" w:rsidRDefault="00117E74" w:rsidP="00117E74">
      <w:pPr>
        <w:pStyle w:val="NoSpacing"/>
      </w:pPr>
      <w:r>
        <w:t xml:space="preserve">    throw ParseExceptionObject(ERRnoMemory);</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Parser::Error(HRESULT hr)</w:t>
      </w:r>
    </w:p>
    <w:p w:rsidR="00117E74" w:rsidRDefault="00117E74" w:rsidP="00117E74">
      <w:pPr>
        <w:pStyle w:val="NoSpacing"/>
      </w:pPr>
      <w:r>
        <w:t>{</w:t>
      </w:r>
    </w:p>
    <w:p w:rsidR="00117E74" w:rsidRDefault="00117E74" w:rsidP="00117E74">
      <w:pPr>
        <w:pStyle w:val="NoSpacing"/>
      </w:pPr>
      <w:r>
        <w:t xml:space="preserve">    Assert(FAILED(hr));</w:t>
      </w:r>
    </w:p>
    <w:p w:rsidR="00117E74" w:rsidRDefault="00117E74" w:rsidP="00117E74">
      <w:pPr>
        <w:pStyle w:val="NoSpacing"/>
      </w:pPr>
      <w:r>
        <w:t xml:space="preserve">    m_err.Throw(hr);</w:t>
      </w:r>
    </w:p>
    <w:p w:rsidR="00117E74" w:rsidRPr="00117E74" w:rsidRDefault="00117E74" w:rsidP="00117E74">
      <w:pPr>
        <w:pStyle w:val="NoSpacing"/>
        <w:rPr>
          <w:lang w:val="es-MX"/>
        </w:rPr>
      </w:pPr>
      <w:r w:rsidRPr="00117E74">
        <w:rPr>
          <w:lang w:val="es-MX"/>
        </w:rPr>
        <w:t>}</w:t>
      </w:r>
    </w:p>
    <w:p w:rsidR="00117E74" w:rsidRPr="00117E74" w:rsidRDefault="00117E74" w:rsidP="00117E74">
      <w:pPr>
        <w:pStyle w:val="NoSpacing"/>
        <w:rPr>
          <w:lang w:val="es-MX"/>
        </w:rPr>
      </w:pPr>
    </w:p>
    <w:p w:rsidR="00117E74" w:rsidRPr="00117E74" w:rsidRDefault="00117E74" w:rsidP="00117E74">
      <w:pPr>
        <w:pStyle w:val="NoSpacing"/>
        <w:rPr>
          <w:lang w:val="es-MX"/>
        </w:rPr>
      </w:pPr>
      <w:r w:rsidRPr="00117E74">
        <w:rPr>
          <w:lang w:val="es-MX"/>
        </w:rPr>
        <w:t>void Parser::Error(HRESULT hr, ParseNodePtr pnode)</w:t>
      </w:r>
    </w:p>
    <w:p w:rsidR="00117E74" w:rsidRPr="00117E74" w:rsidRDefault="00117E74" w:rsidP="00117E74">
      <w:pPr>
        <w:pStyle w:val="NoSpacing"/>
        <w:rPr>
          <w:lang w:val="es-MX"/>
        </w:rPr>
      </w:pPr>
      <w:r w:rsidRPr="00117E74">
        <w:rPr>
          <w:lang w:val="es-MX"/>
        </w:rPr>
        <w:t>{</w:t>
      </w:r>
    </w:p>
    <w:p w:rsidR="00117E74" w:rsidRPr="00117E74" w:rsidRDefault="00117E74" w:rsidP="00117E74">
      <w:pPr>
        <w:pStyle w:val="NoSpacing"/>
        <w:rPr>
          <w:lang w:val="es-MX"/>
        </w:rPr>
      </w:pPr>
      <w:r w:rsidRPr="00117E74">
        <w:rPr>
          <w:lang w:val="es-MX"/>
        </w:rPr>
        <w:t xml:space="preserve">    if (pnode &amp;&amp; pnode-&gt;ichLim)</w:t>
      </w:r>
    </w:p>
    <w:p w:rsidR="00117E74" w:rsidRPr="00117E74" w:rsidRDefault="00117E74" w:rsidP="00117E74">
      <w:pPr>
        <w:pStyle w:val="NoSpacing"/>
        <w:rPr>
          <w:lang w:val="es-MX"/>
        </w:rPr>
      </w:pPr>
      <w:r w:rsidRPr="00117E74">
        <w:rPr>
          <w:lang w:val="es-MX"/>
        </w:rPr>
        <w:t xml:space="preserve">    {</w:t>
      </w:r>
    </w:p>
    <w:p w:rsidR="00117E74" w:rsidRPr="00117E74" w:rsidRDefault="00117E74" w:rsidP="00117E74">
      <w:pPr>
        <w:pStyle w:val="NoSpacing"/>
        <w:rPr>
          <w:lang w:val="es-MX"/>
        </w:rPr>
      </w:pPr>
      <w:r w:rsidRPr="00117E74">
        <w:rPr>
          <w:lang w:val="es-MX"/>
        </w:rPr>
        <w:t xml:space="preserve">        Error(hr, pnode-&gt;ichMin, pnode-&gt;ichLim);</w:t>
      </w:r>
    </w:p>
    <w:p w:rsidR="00117E74" w:rsidRPr="00117E74" w:rsidRDefault="00117E74" w:rsidP="00117E74">
      <w:pPr>
        <w:pStyle w:val="NoSpacing"/>
        <w:rPr>
          <w:lang w:val="es-MX"/>
        </w:rPr>
      </w:pPr>
      <w:r w:rsidRPr="00117E74">
        <w:rPr>
          <w:lang w:val="es-MX"/>
        </w:rPr>
        <w:t xml:space="preserve">    }</w:t>
      </w:r>
    </w:p>
    <w:p w:rsidR="00117E74" w:rsidRPr="00117E74" w:rsidRDefault="00117E74" w:rsidP="00117E74">
      <w:pPr>
        <w:pStyle w:val="NoSpacing"/>
        <w:rPr>
          <w:lang w:val="es-MX"/>
        </w:rPr>
      </w:pPr>
      <w:r w:rsidRPr="00117E74">
        <w:rPr>
          <w:lang w:val="es-MX"/>
        </w:rPr>
        <w:t xml:space="preserve">    else</w:t>
      </w:r>
    </w:p>
    <w:p w:rsidR="00117E74" w:rsidRPr="00117E74" w:rsidRDefault="00117E74" w:rsidP="00117E74">
      <w:pPr>
        <w:pStyle w:val="NoSpacing"/>
        <w:rPr>
          <w:lang w:val="es-MX"/>
        </w:rPr>
      </w:pPr>
      <w:r w:rsidRPr="00117E74">
        <w:rPr>
          <w:lang w:val="es-MX"/>
        </w:rPr>
        <w:t xml:space="preserve">    {</w:t>
      </w:r>
    </w:p>
    <w:p w:rsidR="00117E74" w:rsidRPr="00117E74" w:rsidRDefault="00117E74" w:rsidP="00117E74">
      <w:pPr>
        <w:pStyle w:val="NoSpacing"/>
        <w:rPr>
          <w:lang w:val="es-MX"/>
        </w:rPr>
      </w:pPr>
      <w:r w:rsidRPr="00117E74">
        <w:rPr>
          <w:lang w:val="es-MX"/>
        </w:rPr>
        <w:t xml:space="preserve">        Error(hr);</w:t>
      </w:r>
    </w:p>
    <w:p w:rsidR="00117E74" w:rsidRPr="00117E74" w:rsidRDefault="00117E74" w:rsidP="00117E74">
      <w:pPr>
        <w:pStyle w:val="NoSpacing"/>
        <w:rPr>
          <w:lang w:val="es-MX"/>
        </w:rPr>
      </w:pPr>
      <w:r w:rsidRPr="00117E74">
        <w:rPr>
          <w:lang w:val="es-MX"/>
        </w:rPr>
        <w:t xml:space="preserve">    }</w:t>
      </w:r>
    </w:p>
    <w:p w:rsidR="00117E74" w:rsidRPr="00117E74" w:rsidRDefault="00117E74" w:rsidP="00117E74">
      <w:pPr>
        <w:pStyle w:val="NoSpacing"/>
        <w:rPr>
          <w:lang w:val="es-MX"/>
        </w:rPr>
      </w:pPr>
      <w:r w:rsidRPr="00117E74">
        <w:rPr>
          <w:lang w:val="es-MX"/>
        </w:rPr>
        <w:t>}</w:t>
      </w:r>
    </w:p>
    <w:p w:rsidR="00117E74" w:rsidRPr="00117E74" w:rsidRDefault="00117E74" w:rsidP="00117E74">
      <w:pPr>
        <w:pStyle w:val="NoSpacing"/>
        <w:rPr>
          <w:lang w:val="es-MX"/>
        </w:rPr>
      </w:pPr>
    </w:p>
    <w:p w:rsidR="00117E74" w:rsidRPr="00117E74" w:rsidRDefault="00117E74" w:rsidP="00117E74">
      <w:pPr>
        <w:pStyle w:val="NoSpacing"/>
        <w:rPr>
          <w:lang w:val="es-MX"/>
        </w:rPr>
      </w:pPr>
      <w:r w:rsidRPr="00117E74">
        <w:rPr>
          <w:lang w:val="es-MX"/>
        </w:rPr>
        <w:t>void Parser::Error(HRESULT hr, charcount_t ichMin, charcount_t ichLim)</w:t>
      </w:r>
    </w:p>
    <w:p w:rsidR="00117E74" w:rsidRDefault="00117E74" w:rsidP="00117E74">
      <w:pPr>
        <w:pStyle w:val="NoSpacing"/>
      </w:pPr>
      <w:r>
        <w:t>{</w:t>
      </w:r>
    </w:p>
    <w:p w:rsidR="00117E74" w:rsidRDefault="00117E74" w:rsidP="00117E74">
      <w:pPr>
        <w:pStyle w:val="NoSpacing"/>
      </w:pPr>
      <w:r>
        <w:t xml:space="preserve">    m_pscan-&gt;SetErrorPosition(ichMin, ichLim);</w:t>
      </w:r>
    </w:p>
    <w:p w:rsidR="00117E74" w:rsidRDefault="00117E74" w:rsidP="00117E74">
      <w:pPr>
        <w:pStyle w:val="NoSpacing"/>
      </w:pPr>
      <w:r>
        <w:t xml:space="preserve">    Error(hr);</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Parser::IdentifierExpectedError(const Token&amp; token)</w:t>
      </w:r>
    </w:p>
    <w:p w:rsidR="00117E74" w:rsidRDefault="00117E74" w:rsidP="00117E74">
      <w:pPr>
        <w:pStyle w:val="NoSpacing"/>
      </w:pPr>
      <w:r>
        <w:t>{</w:t>
      </w:r>
    </w:p>
    <w:p w:rsidR="00117E74" w:rsidRDefault="00117E74" w:rsidP="00117E74">
      <w:pPr>
        <w:pStyle w:val="NoSpacing"/>
      </w:pPr>
      <w:r>
        <w:t xml:space="preserve">    Assert(token.tk != tkID);</w:t>
      </w:r>
    </w:p>
    <w:p w:rsidR="00117E74" w:rsidRDefault="00117E74" w:rsidP="00117E74">
      <w:pPr>
        <w:pStyle w:val="NoSpacing"/>
      </w:pPr>
    </w:p>
    <w:p w:rsidR="00117E74" w:rsidRDefault="00117E74" w:rsidP="00117E74">
      <w:pPr>
        <w:pStyle w:val="NoSpacing"/>
      </w:pPr>
      <w:r>
        <w:t xml:space="preserve">    HRESULT hr;</w:t>
      </w:r>
    </w:p>
    <w:p w:rsidR="00117E74" w:rsidRDefault="00117E74" w:rsidP="00117E74">
      <w:pPr>
        <w:pStyle w:val="NoSpacing"/>
      </w:pPr>
      <w:r>
        <w:t xml:space="preserve">    if (token.IsReservedWord())</w:t>
      </w:r>
    </w:p>
    <w:p w:rsidR="00117E74" w:rsidRDefault="00117E74" w:rsidP="00117E74">
      <w:pPr>
        <w:pStyle w:val="NoSpacing"/>
      </w:pPr>
      <w:r>
        <w:t xml:space="preserve">    {</w:t>
      </w:r>
    </w:p>
    <w:p w:rsidR="00117E74" w:rsidRDefault="00117E74" w:rsidP="00117E74">
      <w:pPr>
        <w:pStyle w:val="NoSpacing"/>
      </w:pPr>
      <w:r>
        <w:t xml:space="preserve">        if (token.IsKeyword())</w:t>
      </w:r>
    </w:p>
    <w:p w:rsidR="00117E74" w:rsidRDefault="00117E74" w:rsidP="00117E74">
      <w:pPr>
        <w:pStyle w:val="NoSpacing"/>
      </w:pPr>
      <w:r>
        <w:t xml:space="preserve">        {</w:t>
      </w:r>
    </w:p>
    <w:p w:rsidR="00117E74" w:rsidRDefault="00117E74" w:rsidP="00117E74">
      <w:pPr>
        <w:pStyle w:val="NoSpacing"/>
      </w:pPr>
      <w:r>
        <w:t xml:space="preserve">            hr = ERRKeywordNotId;</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lastRenderedPageBreak/>
        <w:t xml:space="preserve">            Assert(token.IsFutureReservedWord(true));</w:t>
      </w:r>
    </w:p>
    <w:p w:rsidR="00117E74" w:rsidRDefault="00117E74" w:rsidP="00117E74">
      <w:pPr>
        <w:pStyle w:val="NoSpacing"/>
      </w:pPr>
      <w:r>
        <w:t xml:space="preserve">            if (token.IsFutureReservedWord(false))</w:t>
      </w:r>
    </w:p>
    <w:p w:rsidR="00117E74" w:rsidRDefault="00117E74" w:rsidP="00117E74">
      <w:pPr>
        <w:pStyle w:val="NoSpacing"/>
      </w:pPr>
      <w:r>
        <w:t xml:space="preserve">            {</w:t>
      </w:r>
    </w:p>
    <w:p w:rsidR="00117E74" w:rsidRDefault="00117E74" w:rsidP="00117E74">
      <w:pPr>
        <w:pStyle w:val="NoSpacing"/>
      </w:pPr>
      <w:r>
        <w:t xml:space="preserve">                // Future reserved word in strict and non-strict modes</w:t>
      </w:r>
    </w:p>
    <w:p w:rsidR="00117E74" w:rsidRDefault="00117E74" w:rsidP="00117E74">
      <w:pPr>
        <w:pStyle w:val="NoSpacing"/>
      </w:pPr>
      <w:r>
        <w:t xml:space="preserve">                hr = ERRFutureReservedWordNotId;</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 Future reserved word only in strict mode. The token would have been converted to tkID by the scanner if not</w:t>
      </w:r>
    </w:p>
    <w:p w:rsidR="00117E74" w:rsidRDefault="00117E74" w:rsidP="00117E74">
      <w:pPr>
        <w:pStyle w:val="NoSpacing"/>
      </w:pPr>
      <w:r>
        <w:t xml:space="preserve">                // in strict mode.</w:t>
      </w:r>
    </w:p>
    <w:p w:rsidR="00117E74" w:rsidRDefault="00117E74" w:rsidP="00117E74">
      <w:pPr>
        <w:pStyle w:val="NoSpacing"/>
      </w:pPr>
      <w:r>
        <w:t xml:space="preserve">                Assert(IsStrictMode());</w:t>
      </w:r>
    </w:p>
    <w:p w:rsidR="00117E74" w:rsidRDefault="00117E74" w:rsidP="00117E74">
      <w:pPr>
        <w:pStyle w:val="NoSpacing"/>
      </w:pPr>
      <w:r>
        <w:t xml:space="preserve">                hr = ERRFutureReservedWordInStrictModeNotId;</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hr = ERRnoIdent;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Error(hr);</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CatchPidRefList *Parser::EnsureCatchPidRefList()</w:t>
      </w:r>
    </w:p>
    <w:p w:rsidR="00117E74" w:rsidRDefault="00117E74" w:rsidP="00117E74">
      <w:pPr>
        <w:pStyle w:val="NoSpacing"/>
      </w:pPr>
      <w:r>
        <w:t>{</w:t>
      </w:r>
    </w:p>
    <w:p w:rsidR="00117E74" w:rsidRDefault="00117E74" w:rsidP="00117E74">
      <w:pPr>
        <w:pStyle w:val="NoSpacing"/>
      </w:pPr>
      <w:r>
        <w:t xml:space="preserve">    if (this-&gt;m_catchPidRefList == nullptr)</w:t>
      </w:r>
    </w:p>
    <w:p w:rsidR="00117E74" w:rsidRDefault="00117E74" w:rsidP="00117E74">
      <w:pPr>
        <w:pStyle w:val="NoSpacing"/>
      </w:pPr>
      <w:r>
        <w:t xml:space="preserve">    {</w:t>
      </w:r>
    </w:p>
    <w:p w:rsidR="00117E74" w:rsidRDefault="00117E74" w:rsidP="00117E74">
      <w:pPr>
        <w:pStyle w:val="NoSpacing"/>
      </w:pPr>
      <w:r>
        <w:t xml:space="preserve">        this-&gt;m_catchPidRefList = Anew(&amp;m_nodeAllocator, CatchPidRefList);</w:t>
      </w:r>
    </w:p>
    <w:p w:rsidR="00117E74" w:rsidRDefault="00117E74" w:rsidP="00117E74">
      <w:pPr>
        <w:pStyle w:val="NoSpacing"/>
      </w:pPr>
      <w:r>
        <w:t xml:space="preserve">    }</w:t>
      </w:r>
    </w:p>
    <w:p w:rsidR="00117E74" w:rsidRDefault="00117E74" w:rsidP="00117E74">
      <w:pPr>
        <w:pStyle w:val="NoSpacing"/>
      </w:pPr>
      <w:r>
        <w:t xml:space="preserve">    return this-&gt;m_catchPidRefList;</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HRESULT Parser::ValidateSyntax(LPCUTF8 pszSrc, size_t encodedCharCount, bool isGenerator, bool isAsync, CompileScriptException *pse, void (Parser::*validateFunction)())</w:t>
      </w:r>
    </w:p>
    <w:p w:rsidR="00117E74" w:rsidRDefault="00117E74" w:rsidP="00117E74">
      <w:pPr>
        <w:pStyle w:val="NoSpacing"/>
      </w:pPr>
      <w:r>
        <w:t>{</w:t>
      </w:r>
    </w:p>
    <w:p w:rsidR="00117E74" w:rsidRDefault="00117E74" w:rsidP="00117E74">
      <w:pPr>
        <w:pStyle w:val="NoSpacing"/>
      </w:pPr>
      <w:r>
        <w:t xml:space="preserve">    AssertPsz(pszSrc);</w:t>
      </w:r>
    </w:p>
    <w:p w:rsidR="00117E74" w:rsidRDefault="00117E74" w:rsidP="00117E74">
      <w:pPr>
        <w:pStyle w:val="NoSpacing"/>
      </w:pPr>
      <w:r>
        <w:t xml:space="preserve">    AssertMemN(pse);</w:t>
      </w:r>
    </w:p>
    <w:p w:rsidR="00117E74" w:rsidRDefault="00117E74" w:rsidP="00117E74">
      <w:pPr>
        <w:pStyle w:val="NoSpacing"/>
      </w:pPr>
    </w:p>
    <w:p w:rsidR="00117E74" w:rsidRDefault="00117E74" w:rsidP="00117E74">
      <w:pPr>
        <w:pStyle w:val="NoSpacing"/>
      </w:pPr>
      <w:r>
        <w:t xml:space="preserve">    if (this-&gt;IsBackgroundParser())</w:t>
      </w:r>
    </w:p>
    <w:p w:rsidR="00117E74" w:rsidRDefault="00117E74" w:rsidP="00117E74">
      <w:pPr>
        <w:pStyle w:val="NoSpacing"/>
      </w:pPr>
      <w:r>
        <w:t xml:space="preserve">    {</w:t>
      </w:r>
    </w:p>
    <w:p w:rsidR="00117E74" w:rsidRDefault="00117E74" w:rsidP="00117E74">
      <w:pPr>
        <w:pStyle w:val="NoSpacing"/>
      </w:pPr>
      <w:r>
        <w:t xml:space="preserve">        PROBE_STACK_NO_DISPOSE(m_scriptContext, Js::Constants::MinStackDefault);</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PROBE_STACK(m_scriptContext, Js::Constants::MinStackDefault);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HRESULT hr;</w:t>
      </w:r>
    </w:p>
    <w:p w:rsidR="00117E74" w:rsidRDefault="00117E74" w:rsidP="00117E74">
      <w:pPr>
        <w:pStyle w:val="NoSpacing"/>
      </w:pPr>
      <w:r>
        <w:t xml:space="preserve">    SmartFPUControl smartFpuControl;</w:t>
      </w:r>
    </w:p>
    <w:p w:rsidR="00117E74" w:rsidRDefault="00117E74" w:rsidP="00117E74">
      <w:pPr>
        <w:pStyle w:val="NoSpacing"/>
      </w:pPr>
    </w:p>
    <w:p w:rsidR="00117E74" w:rsidRDefault="00117E74" w:rsidP="00117E74">
      <w:pPr>
        <w:pStyle w:val="NoSpacing"/>
      </w:pPr>
      <w:r>
        <w:t xml:space="preserve">    DebugOnly( m_err.fInited = TRUE; )</w:t>
      </w:r>
    </w:p>
    <w:p w:rsidR="00117E74" w:rsidRDefault="00117E74" w:rsidP="00117E74">
      <w:pPr>
        <w:pStyle w:val="NoSpacing"/>
      </w:pPr>
      <w:r>
        <w:t xml:space="preserve">    BOOL fDeferSave = m_deferringAST;</w:t>
      </w:r>
    </w:p>
    <w:p w:rsidR="00117E74" w:rsidRDefault="00117E74" w:rsidP="00117E74">
      <w:pPr>
        <w:pStyle w:val="NoSpacing"/>
      </w:pPr>
      <w:r>
        <w:t xml:space="preserve">    try</w:t>
      </w:r>
    </w:p>
    <w:p w:rsidR="00117E74" w:rsidRDefault="00117E74" w:rsidP="00117E74">
      <w:pPr>
        <w:pStyle w:val="NoSpacing"/>
      </w:pPr>
      <w:r>
        <w:lastRenderedPageBreak/>
        <w:t xml:space="preserve">    {</w:t>
      </w:r>
    </w:p>
    <w:p w:rsidR="00117E74" w:rsidRDefault="00117E74" w:rsidP="00117E74">
      <w:pPr>
        <w:pStyle w:val="NoSpacing"/>
      </w:pPr>
      <w:r>
        <w:t xml:space="preserve">        hr = NOERROR;</w:t>
      </w:r>
    </w:p>
    <w:p w:rsidR="00117E74" w:rsidRDefault="00117E74" w:rsidP="00117E74">
      <w:pPr>
        <w:pStyle w:val="NoSpacing"/>
      </w:pPr>
    </w:p>
    <w:p w:rsidR="00117E74" w:rsidRDefault="00117E74" w:rsidP="00117E74">
      <w:pPr>
        <w:pStyle w:val="NoSpacing"/>
      </w:pPr>
      <w:r>
        <w:t xml:space="preserve">        this-&gt;PrepareScanner(false);</w:t>
      </w:r>
    </w:p>
    <w:p w:rsidR="00117E74" w:rsidRDefault="00117E74" w:rsidP="00117E74">
      <w:pPr>
        <w:pStyle w:val="NoSpacing"/>
      </w:pPr>
    </w:p>
    <w:p w:rsidR="00117E74" w:rsidRDefault="00117E74" w:rsidP="00117E74">
      <w:pPr>
        <w:pStyle w:val="NoSpacing"/>
      </w:pPr>
      <w:r>
        <w:t xml:space="preserve">        m_length = encodedCharCount;</w:t>
      </w:r>
    </w:p>
    <w:p w:rsidR="00117E74" w:rsidRDefault="00117E74" w:rsidP="00117E74">
      <w:pPr>
        <w:pStyle w:val="NoSpacing"/>
      </w:pPr>
      <w:r>
        <w:t xml:space="preserve">        m_originalLength = encodedCharCount;</w:t>
      </w:r>
    </w:p>
    <w:p w:rsidR="00117E74" w:rsidRDefault="00117E74" w:rsidP="00117E74">
      <w:pPr>
        <w:pStyle w:val="NoSpacing"/>
      </w:pPr>
    </w:p>
    <w:p w:rsidR="00117E74" w:rsidRDefault="00117E74" w:rsidP="00117E74">
      <w:pPr>
        <w:pStyle w:val="NoSpacing"/>
      </w:pPr>
      <w:r>
        <w:t xml:space="preserve">        // make sure deferred parsing is turned off</w:t>
      </w:r>
    </w:p>
    <w:p w:rsidR="00117E74" w:rsidRDefault="00117E74" w:rsidP="00117E74">
      <w:pPr>
        <w:pStyle w:val="NoSpacing"/>
      </w:pPr>
      <w:r>
        <w:t xml:space="preserve">        ULONG grfscr = fscrNil;</w:t>
      </w:r>
    </w:p>
    <w:p w:rsidR="00117E74" w:rsidRDefault="00117E74" w:rsidP="00117E74">
      <w:pPr>
        <w:pStyle w:val="NoSpacing"/>
      </w:pPr>
    </w:p>
    <w:p w:rsidR="00117E74" w:rsidRDefault="00117E74" w:rsidP="00117E74">
      <w:pPr>
        <w:pStyle w:val="NoSpacing"/>
      </w:pPr>
      <w:r>
        <w:t xml:space="preserve">        // Give the scanner the source and get the first token</w:t>
      </w:r>
    </w:p>
    <w:p w:rsidR="00117E74" w:rsidRDefault="00117E74" w:rsidP="00117E74">
      <w:pPr>
        <w:pStyle w:val="NoSpacing"/>
      </w:pPr>
      <w:r>
        <w:t xml:space="preserve">        m_pscan-&gt;SetText(pszSrc, 0, encodedCharCount, 0, grfscr);</w:t>
      </w:r>
    </w:p>
    <w:p w:rsidR="00117E74" w:rsidRDefault="00117E74" w:rsidP="00117E74">
      <w:pPr>
        <w:pStyle w:val="NoSpacing"/>
      </w:pPr>
      <w:r>
        <w:t xml:space="preserve">        m_pscan-&gt;SetYieldIsKeyword(isGenerator);</w:t>
      </w:r>
    </w:p>
    <w:p w:rsidR="00117E74" w:rsidRDefault="00117E74" w:rsidP="00117E74">
      <w:pPr>
        <w:pStyle w:val="NoSpacing"/>
      </w:pPr>
      <w:r>
        <w:t xml:space="preserve">        m_pscan-&gt;SetAwaitIsKeyword(isAsync);</w:t>
      </w:r>
    </w:p>
    <w:p w:rsidR="00117E74" w:rsidRDefault="00117E74" w:rsidP="00117E74">
      <w:pPr>
        <w:pStyle w:val="NoSpacing"/>
      </w:pPr>
      <w:r>
        <w:t xml:space="preserve">        m_pscan-&gt;Scan();</w:t>
      </w:r>
    </w:p>
    <w:p w:rsidR="00117E74" w:rsidRDefault="00117E74" w:rsidP="00117E74">
      <w:pPr>
        <w:pStyle w:val="NoSpacing"/>
      </w:pPr>
    </w:p>
    <w:p w:rsidR="00117E74" w:rsidRDefault="00117E74" w:rsidP="00117E74">
      <w:pPr>
        <w:pStyle w:val="NoSpacing"/>
      </w:pPr>
      <w:r>
        <w:t xml:space="preserve">        uint nestedCount = 0;</w:t>
      </w:r>
    </w:p>
    <w:p w:rsidR="00117E74" w:rsidRDefault="00117E74" w:rsidP="00117E74">
      <w:pPr>
        <w:pStyle w:val="NoSpacing"/>
      </w:pPr>
      <w:r>
        <w:t xml:space="preserve">        m_pnestedCount = &amp;nestedCount;</w:t>
      </w:r>
    </w:p>
    <w:p w:rsidR="00117E74" w:rsidRDefault="00117E74" w:rsidP="00117E74">
      <w:pPr>
        <w:pStyle w:val="NoSpacing"/>
      </w:pPr>
    </w:p>
    <w:p w:rsidR="00117E74" w:rsidRDefault="00117E74" w:rsidP="00117E74">
      <w:pPr>
        <w:pStyle w:val="NoSpacing"/>
      </w:pPr>
      <w:r>
        <w:t xml:space="preserve">        ParseNodePtr pnodeScope = nullptr;</w:t>
      </w:r>
    </w:p>
    <w:p w:rsidR="00117E74" w:rsidRDefault="00117E74" w:rsidP="00117E74">
      <w:pPr>
        <w:pStyle w:val="NoSpacing"/>
      </w:pPr>
      <w:r>
        <w:t xml:space="preserve">        m_ppnodeScope = &amp;pnodeScope;</w:t>
      </w:r>
    </w:p>
    <w:p w:rsidR="00117E74" w:rsidRDefault="00117E74" w:rsidP="00117E74">
      <w:pPr>
        <w:pStyle w:val="NoSpacing"/>
      </w:pPr>
      <w:r>
        <w:t xml:space="preserve">        m_ppnodeExprScope = nullptr;</w:t>
      </w:r>
    </w:p>
    <w:p w:rsidR="00117E74" w:rsidRDefault="00117E74" w:rsidP="00117E74">
      <w:pPr>
        <w:pStyle w:val="NoSpacing"/>
      </w:pPr>
    </w:p>
    <w:p w:rsidR="00117E74" w:rsidRDefault="00117E74" w:rsidP="00117E74">
      <w:pPr>
        <w:pStyle w:val="NoSpacing"/>
      </w:pPr>
      <w:r>
        <w:t xml:space="preserve">        uint nextFunctionId = 0;</w:t>
      </w:r>
    </w:p>
    <w:p w:rsidR="00117E74" w:rsidRDefault="00117E74" w:rsidP="00117E74">
      <w:pPr>
        <w:pStyle w:val="NoSpacing"/>
      </w:pPr>
      <w:r>
        <w:t xml:space="preserve">        m_nextFunctionId = &amp;nextFunctionId;</w:t>
      </w:r>
    </w:p>
    <w:p w:rsidR="00117E74" w:rsidRDefault="00117E74" w:rsidP="00117E74">
      <w:pPr>
        <w:pStyle w:val="NoSpacing"/>
      </w:pPr>
    </w:p>
    <w:p w:rsidR="00117E74" w:rsidRDefault="00117E74" w:rsidP="00117E74">
      <w:pPr>
        <w:pStyle w:val="NoSpacing"/>
      </w:pPr>
      <w:r>
        <w:t xml:space="preserve">        m_inDeferredNestedFunc = false;</w:t>
      </w:r>
    </w:p>
    <w:p w:rsidR="00117E74" w:rsidRDefault="00117E74" w:rsidP="00117E74">
      <w:pPr>
        <w:pStyle w:val="NoSpacing"/>
      </w:pPr>
      <w:r>
        <w:t xml:space="preserve">        m_deferringAST = true;</w:t>
      </w:r>
    </w:p>
    <w:p w:rsidR="00117E74" w:rsidRDefault="00117E74" w:rsidP="00117E74">
      <w:pPr>
        <w:pStyle w:val="NoSpacing"/>
      </w:pPr>
    </w:p>
    <w:p w:rsidR="00117E74" w:rsidRDefault="00117E74" w:rsidP="00117E74">
      <w:pPr>
        <w:pStyle w:val="NoSpacing"/>
      </w:pPr>
    </w:p>
    <w:p w:rsidR="00117E74" w:rsidRDefault="00117E74" w:rsidP="00117E74">
      <w:pPr>
        <w:pStyle w:val="NoSpacing"/>
      </w:pPr>
    </w:p>
    <w:p w:rsidR="00117E74" w:rsidRDefault="00117E74" w:rsidP="00117E74">
      <w:pPr>
        <w:pStyle w:val="NoSpacing"/>
      </w:pPr>
      <w:r>
        <w:t xml:space="preserve">        m_nextBlockId = 0;</w:t>
      </w:r>
    </w:p>
    <w:p w:rsidR="00117E74" w:rsidRDefault="00117E74" w:rsidP="00117E74">
      <w:pPr>
        <w:pStyle w:val="NoSpacing"/>
      </w:pPr>
      <w:r>
        <w:t xml:space="preserve">        if (this-&gt;BindDeferredPidRefs())</w:t>
      </w:r>
    </w:p>
    <w:p w:rsidR="00117E74" w:rsidRDefault="00117E74" w:rsidP="00117E74">
      <w:pPr>
        <w:pStyle w:val="NoSpacing"/>
      </w:pPr>
      <w:r>
        <w:t xml:space="preserve">        {</w:t>
      </w:r>
    </w:p>
    <w:p w:rsidR="00117E74" w:rsidRDefault="00117E74" w:rsidP="00117E74">
      <w:pPr>
        <w:pStyle w:val="NoSpacing"/>
      </w:pPr>
      <w:r>
        <w:t xml:space="preserve">            ParseNode *pnodeFnc = CreateNode(knopFncDecl);</w:t>
      </w:r>
    </w:p>
    <w:p w:rsidR="00117E74" w:rsidRDefault="00117E74" w:rsidP="00117E74">
      <w:pPr>
        <w:pStyle w:val="NoSpacing"/>
      </w:pPr>
      <w:r>
        <w:t xml:space="preserve">            pnodeFnc-&gt;sxFnc.ClearFlags();</w:t>
      </w:r>
    </w:p>
    <w:p w:rsidR="00117E74" w:rsidRDefault="00117E74" w:rsidP="00117E74">
      <w:pPr>
        <w:pStyle w:val="NoSpacing"/>
      </w:pPr>
      <w:r>
        <w:t xml:space="preserve">            pnodeFnc-&gt;sxFnc.SetDeclaration(false);</w:t>
      </w:r>
    </w:p>
    <w:p w:rsidR="00117E74" w:rsidRDefault="00117E74" w:rsidP="00117E74">
      <w:pPr>
        <w:pStyle w:val="NoSpacing"/>
      </w:pPr>
      <w:r>
        <w:t xml:space="preserve">            pnodeFnc-&gt;sxFnc.astSize    = 0;</w:t>
      </w:r>
    </w:p>
    <w:p w:rsidR="00117E74" w:rsidRDefault="00117E74" w:rsidP="00117E74">
      <w:pPr>
        <w:pStyle w:val="NoSpacing"/>
      </w:pPr>
      <w:r>
        <w:t xml:space="preserve">            pnodeFnc-&gt;sxFnc.pnodeVars  = nullptr;</w:t>
      </w:r>
    </w:p>
    <w:p w:rsidR="00117E74" w:rsidRDefault="00117E74" w:rsidP="00117E74">
      <w:pPr>
        <w:pStyle w:val="NoSpacing"/>
      </w:pPr>
      <w:r>
        <w:t xml:space="preserve">            pnodeFnc-&gt;sxFnc.pnodeArgs  = nullptr;</w:t>
      </w:r>
    </w:p>
    <w:p w:rsidR="00117E74" w:rsidRDefault="00117E74" w:rsidP="00117E74">
      <w:pPr>
        <w:pStyle w:val="NoSpacing"/>
      </w:pPr>
      <w:r>
        <w:t xml:space="preserve">            pnodeFnc-&gt;sxFnc.pnodeBody  = nullptr;</w:t>
      </w:r>
    </w:p>
    <w:p w:rsidR="00117E74" w:rsidRDefault="00117E74" w:rsidP="00117E74">
      <w:pPr>
        <w:pStyle w:val="NoSpacing"/>
      </w:pPr>
      <w:r>
        <w:t xml:space="preserve">            pnodeFnc-&gt;sxFnc.pnodeName = nullptr;</w:t>
      </w:r>
    </w:p>
    <w:p w:rsidR="00117E74" w:rsidRDefault="00117E74" w:rsidP="00117E74">
      <w:pPr>
        <w:pStyle w:val="NoSpacing"/>
      </w:pPr>
      <w:r>
        <w:t xml:space="preserve">            pnodeFnc-&gt;sxFnc.pnodeRest  = nullptr;</w:t>
      </w:r>
    </w:p>
    <w:p w:rsidR="00117E74" w:rsidRDefault="00117E74" w:rsidP="00117E74">
      <w:pPr>
        <w:pStyle w:val="NoSpacing"/>
      </w:pPr>
      <w:r>
        <w:t xml:space="preserve">            pnodeFnc-&gt;sxFnc.deferredStub = nullptr;</w:t>
      </w:r>
    </w:p>
    <w:p w:rsidR="00117E74" w:rsidRDefault="00117E74" w:rsidP="00117E74">
      <w:pPr>
        <w:pStyle w:val="NoSpacing"/>
      </w:pPr>
      <w:r>
        <w:t xml:space="preserve">            pnodeFnc-&gt;sxFnc.SetIsGenerator(isGenerator);</w:t>
      </w:r>
    </w:p>
    <w:p w:rsidR="00117E74" w:rsidRDefault="00117E74" w:rsidP="00117E74">
      <w:pPr>
        <w:pStyle w:val="NoSpacing"/>
      </w:pPr>
      <w:r>
        <w:t xml:space="preserve">            pnodeFnc-&gt;sxFnc.SetIsAsync(isAsync);</w:t>
      </w:r>
    </w:p>
    <w:p w:rsidR="00117E74" w:rsidRDefault="00117E74" w:rsidP="00117E74">
      <w:pPr>
        <w:pStyle w:val="NoSpacing"/>
      </w:pPr>
      <w:r>
        <w:t xml:space="preserve">            m_ppnodeVar = &amp;pnodeFnc-&gt;sxFnc.pnodeVars;</w:t>
      </w:r>
    </w:p>
    <w:p w:rsidR="00117E74" w:rsidRDefault="00117E74" w:rsidP="00117E74">
      <w:pPr>
        <w:pStyle w:val="NoSpacing"/>
      </w:pPr>
      <w:r>
        <w:t xml:space="preserve">            m_currentNodeFunc = pnodeFnc;</w:t>
      </w:r>
    </w:p>
    <w:p w:rsidR="00117E74" w:rsidRDefault="00117E74" w:rsidP="00117E74">
      <w:pPr>
        <w:pStyle w:val="NoSpacing"/>
      </w:pPr>
      <w:r>
        <w:t xml:space="preserve">            m_currentNodeDeferredFunc = NULL;</w:t>
      </w:r>
    </w:p>
    <w:p w:rsidR="00117E74" w:rsidRDefault="00117E74" w:rsidP="00117E74">
      <w:pPr>
        <w:pStyle w:val="NoSpacing"/>
      </w:pPr>
      <w:r>
        <w:t xml:space="preserve">            AssertMsg(m_pstmtCur == NULL, "Statement stack should be empty when we start parse function body");</w:t>
      </w:r>
    </w:p>
    <w:p w:rsidR="00117E74" w:rsidRDefault="00117E74" w:rsidP="00117E74">
      <w:pPr>
        <w:pStyle w:val="NoSpacing"/>
      </w:pPr>
    </w:p>
    <w:p w:rsidR="00117E74" w:rsidRDefault="00117E74" w:rsidP="00117E74">
      <w:pPr>
        <w:pStyle w:val="NoSpacing"/>
      </w:pPr>
      <w:r>
        <w:t xml:space="preserve">            ParseNodePtr block = StartParseBlock&lt;false&gt;(PnodeBlockType::Function, ScopeType_FunctionBody);</w:t>
      </w:r>
    </w:p>
    <w:p w:rsidR="00117E74" w:rsidRDefault="00117E74" w:rsidP="00117E74">
      <w:pPr>
        <w:pStyle w:val="NoSpacing"/>
      </w:pPr>
      <w:r>
        <w:lastRenderedPageBreak/>
        <w:t xml:space="preserve">            (this-&gt;*validateFunction)();</w:t>
      </w:r>
    </w:p>
    <w:p w:rsidR="00117E74" w:rsidRDefault="00117E74" w:rsidP="00117E74">
      <w:pPr>
        <w:pStyle w:val="NoSpacing"/>
      </w:pPr>
      <w:r>
        <w:t xml:space="preserve">            FinishParseBlock(block);</w:t>
      </w:r>
    </w:p>
    <w:p w:rsidR="00117E74" w:rsidRDefault="00117E74" w:rsidP="00117E74">
      <w:pPr>
        <w:pStyle w:val="NoSpacing"/>
      </w:pPr>
    </w:p>
    <w:p w:rsidR="00117E74" w:rsidRDefault="00117E74" w:rsidP="00117E74">
      <w:pPr>
        <w:pStyle w:val="NoSpacing"/>
      </w:pPr>
      <w:r>
        <w:t xml:space="preserve">            pnodeFnc-&gt;ichLim = m_pscan-&gt;IchLimTok();</w:t>
      </w:r>
    </w:p>
    <w:p w:rsidR="00117E74" w:rsidRDefault="00117E74" w:rsidP="00117E74">
      <w:pPr>
        <w:pStyle w:val="NoSpacing"/>
      </w:pPr>
      <w:r>
        <w:t xml:space="preserve">            pnodeFnc-&gt;sxFnc.cbLim = m_pscan-&gt;IecpLimTok();</w:t>
      </w:r>
    </w:p>
    <w:p w:rsidR="00117E74" w:rsidRDefault="00117E74" w:rsidP="00117E74">
      <w:pPr>
        <w:pStyle w:val="NoSpacing"/>
      </w:pPr>
      <w:r>
        <w:t xml:space="preserve">            pnodeFnc-&gt;sxFnc.pnodeVars = nullptr;</w:t>
      </w:r>
    </w:p>
    <w:p w:rsidR="00117E74" w:rsidRDefault="00117E74" w:rsidP="00117E74">
      <w:pPr>
        <w:pStyle w:val="NoSpacing"/>
      </w:pPr>
    </w:p>
    <w:p w:rsidR="00117E74" w:rsidRDefault="00117E74" w:rsidP="00117E74">
      <w:pPr>
        <w:pStyle w:val="NoSpacing"/>
      </w:pPr>
      <w:r>
        <w:t xml:space="preserve">            if (m_asgToConst)</w:t>
      </w:r>
    </w:p>
    <w:p w:rsidR="00117E74" w:rsidRDefault="00117E74" w:rsidP="00117E74">
      <w:pPr>
        <w:pStyle w:val="NoSpacing"/>
      </w:pPr>
      <w:r>
        <w:t xml:space="preserve">            {</w:t>
      </w:r>
    </w:p>
    <w:p w:rsidR="00117E74" w:rsidRDefault="00117E74" w:rsidP="00117E74">
      <w:pPr>
        <w:pStyle w:val="NoSpacing"/>
      </w:pPr>
      <w:r>
        <w:t xml:space="preserve">                Error(ERRAssignmentToConst, m_asgToConst.GetIchMin(), m_asgToConst.GetIchLim());</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(this-&gt;*validateFunction)();</w:t>
      </w:r>
    </w:p>
    <w:p w:rsidR="00117E74" w:rsidRDefault="00117E74" w:rsidP="00117E74">
      <w:pPr>
        <w:pStyle w:val="NoSpacing"/>
      </w:pPr>
      <w:r>
        <w:t xml:space="preserve">        }</w:t>
      </w:r>
    </w:p>
    <w:p w:rsidR="00117E74" w:rsidRDefault="00117E74" w:rsidP="00117E74">
      <w:pPr>
        <w:pStyle w:val="NoSpacing"/>
      </w:pPr>
      <w:r>
        <w:t xml:space="preserve">        // there should be nothing after successful parsing for a given construct</w:t>
      </w:r>
    </w:p>
    <w:p w:rsidR="00117E74" w:rsidRDefault="00117E74" w:rsidP="00117E74">
      <w:pPr>
        <w:pStyle w:val="NoSpacing"/>
      </w:pPr>
      <w:r>
        <w:t xml:space="preserve">        if (m_token.tk != tkEOF)</w:t>
      </w:r>
    </w:p>
    <w:p w:rsidR="00117E74" w:rsidRPr="00117E74" w:rsidRDefault="00117E74" w:rsidP="00117E74">
      <w:pPr>
        <w:pStyle w:val="NoSpacing"/>
        <w:rPr>
          <w:lang w:val="es-MX"/>
        </w:rPr>
      </w:pPr>
      <w:r>
        <w:t xml:space="preserve">            </w:t>
      </w:r>
      <w:r w:rsidRPr="00117E74">
        <w:rPr>
          <w:lang w:val="es-MX"/>
        </w:rPr>
        <w:t>Error(ERRsyntax);</w:t>
      </w:r>
    </w:p>
    <w:p w:rsidR="00117E74" w:rsidRPr="00117E74" w:rsidRDefault="00117E74" w:rsidP="00117E74">
      <w:pPr>
        <w:pStyle w:val="NoSpacing"/>
        <w:rPr>
          <w:lang w:val="es-MX"/>
        </w:rPr>
      </w:pPr>
    </w:p>
    <w:p w:rsidR="00117E74" w:rsidRPr="00117E74" w:rsidRDefault="00117E74" w:rsidP="00117E74">
      <w:pPr>
        <w:pStyle w:val="NoSpacing"/>
        <w:rPr>
          <w:lang w:val="es-MX"/>
        </w:rPr>
      </w:pPr>
      <w:r w:rsidRPr="00117E74">
        <w:rPr>
          <w:lang w:val="es-MX"/>
        </w:rPr>
        <w:t xml:space="preserve">        RELEASEPTR(m_pscan);</w:t>
      </w:r>
    </w:p>
    <w:p w:rsidR="00117E74" w:rsidRDefault="00117E74" w:rsidP="00117E74">
      <w:pPr>
        <w:pStyle w:val="NoSpacing"/>
      </w:pPr>
      <w:r w:rsidRPr="00117E74">
        <w:rPr>
          <w:lang w:val="es-MX"/>
        </w:rPr>
        <w:t xml:space="preserve">        </w:t>
      </w:r>
      <w:r>
        <w:t>m_deferringAST = fDeferSave;</w:t>
      </w:r>
    </w:p>
    <w:p w:rsidR="00117E74" w:rsidRDefault="00117E74" w:rsidP="00117E74">
      <w:pPr>
        <w:pStyle w:val="NoSpacing"/>
      </w:pPr>
      <w:r>
        <w:t xml:space="preserve">    }</w:t>
      </w:r>
    </w:p>
    <w:p w:rsidR="00117E74" w:rsidRDefault="00117E74" w:rsidP="00117E74">
      <w:pPr>
        <w:pStyle w:val="NoSpacing"/>
      </w:pPr>
      <w:r>
        <w:t xml:space="preserve">    catch(ParseExceptionObject&amp; e)</w:t>
      </w:r>
    </w:p>
    <w:p w:rsidR="00117E74" w:rsidRDefault="00117E74" w:rsidP="00117E74">
      <w:pPr>
        <w:pStyle w:val="NoSpacing"/>
      </w:pPr>
      <w:r>
        <w:t xml:space="preserve">    {</w:t>
      </w:r>
    </w:p>
    <w:p w:rsidR="00117E74" w:rsidRDefault="00117E74" w:rsidP="00117E74">
      <w:pPr>
        <w:pStyle w:val="NoSpacing"/>
      </w:pPr>
      <w:r>
        <w:t xml:space="preserve">        m_deferringAST = fDeferSave;</w:t>
      </w:r>
    </w:p>
    <w:p w:rsidR="00117E74" w:rsidRDefault="00117E74" w:rsidP="00117E74">
      <w:pPr>
        <w:pStyle w:val="NoSpacing"/>
      </w:pPr>
      <w:r>
        <w:t xml:space="preserve">        m_err.m_hr = e.GetError();</w:t>
      </w:r>
    </w:p>
    <w:p w:rsidR="00117E74" w:rsidRDefault="00117E74" w:rsidP="00117E74">
      <w:pPr>
        <w:pStyle w:val="NoSpacing"/>
      </w:pPr>
      <w:r>
        <w:t xml:space="preserve">        hr = pse-&gt;ProcessError( m_pscan,  m_err.m_hr, /* pnodeBase */ NULL);</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hr;</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HRESULT Parser::ParseSourceInternal(</w:t>
      </w:r>
    </w:p>
    <w:p w:rsidR="00117E74" w:rsidRDefault="00117E74" w:rsidP="00117E74">
      <w:pPr>
        <w:pStyle w:val="NoSpacing"/>
      </w:pPr>
      <w:r>
        <w:t xml:space="preserve">    __out ParseNodePtr* parseTree, LPCUTF8 pszSrc, size_t offsetInBytes, size_t encodedCharCount, charcount_t offsetInChars,</w:t>
      </w:r>
    </w:p>
    <w:p w:rsidR="00117E74" w:rsidRDefault="00117E74" w:rsidP="00117E74">
      <w:pPr>
        <w:pStyle w:val="NoSpacing"/>
      </w:pPr>
      <w:r>
        <w:t xml:space="preserve">    bool fromExternal, ULONG grfscr, CompileScriptException *pse, Js::LocalFunctionId * nextFunctionId, ULONG lineNumber, SourceContextInfo * sourceContextInfo)</w:t>
      </w:r>
    </w:p>
    <w:p w:rsidR="00117E74" w:rsidRDefault="00117E74" w:rsidP="00117E74">
      <w:pPr>
        <w:pStyle w:val="NoSpacing"/>
      </w:pPr>
      <w:r>
        <w:t>{</w:t>
      </w:r>
    </w:p>
    <w:p w:rsidR="00117E74" w:rsidRDefault="00117E74" w:rsidP="00117E74">
      <w:pPr>
        <w:pStyle w:val="NoSpacing"/>
      </w:pPr>
      <w:r>
        <w:t xml:space="preserve">    AssertMem(parseTree);</w:t>
      </w:r>
    </w:p>
    <w:p w:rsidR="00117E74" w:rsidRDefault="00117E74" w:rsidP="00117E74">
      <w:pPr>
        <w:pStyle w:val="NoSpacing"/>
      </w:pPr>
      <w:r>
        <w:t xml:space="preserve">    AssertPsz(pszSrc);</w:t>
      </w:r>
    </w:p>
    <w:p w:rsidR="00117E74" w:rsidRDefault="00117E74" w:rsidP="00117E74">
      <w:pPr>
        <w:pStyle w:val="NoSpacing"/>
      </w:pPr>
      <w:r>
        <w:t xml:space="preserve">    AssertMemN(pse);</w:t>
      </w:r>
    </w:p>
    <w:p w:rsidR="00117E74" w:rsidRDefault="00117E74" w:rsidP="00117E74">
      <w:pPr>
        <w:pStyle w:val="NoSpacing"/>
      </w:pPr>
    </w:p>
    <w:p w:rsidR="00117E74" w:rsidRDefault="00117E74" w:rsidP="00117E74">
      <w:pPr>
        <w:pStyle w:val="NoSpacing"/>
      </w:pPr>
      <w:r>
        <w:t xml:space="preserve">    double startTime = m_scriptContext-&gt;GetThreadContext()-&gt;ParserTelemetry.Now();</w:t>
      </w:r>
    </w:p>
    <w:p w:rsidR="00117E74" w:rsidRDefault="00117E74" w:rsidP="00117E74">
      <w:pPr>
        <w:pStyle w:val="NoSpacing"/>
      </w:pPr>
    </w:p>
    <w:p w:rsidR="00117E74" w:rsidRDefault="00117E74" w:rsidP="00117E74">
      <w:pPr>
        <w:pStyle w:val="NoSpacing"/>
      </w:pPr>
      <w:r>
        <w:t xml:space="preserve">    if (this-&gt;IsBackgroundParser())</w:t>
      </w:r>
    </w:p>
    <w:p w:rsidR="00117E74" w:rsidRDefault="00117E74" w:rsidP="00117E74">
      <w:pPr>
        <w:pStyle w:val="NoSpacing"/>
      </w:pPr>
      <w:r>
        <w:t xml:space="preserve">    {</w:t>
      </w:r>
    </w:p>
    <w:p w:rsidR="00117E74" w:rsidRDefault="00117E74" w:rsidP="00117E74">
      <w:pPr>
        <w:pStyle w:val="NoSpacing"/>
      </w:pPr>
      <w:r>
        <w:t xml:space="preserve">        PROBE_STACK_NO_DISPOSE(m_scriptContext, Js::Constants::MinStackDefault);</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PROBE_STACK(m_scriptContext, Js::Constants::MinStackDefault);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#ifdef PROFILE_EXEC</w:t>
      </w:r>
    </w:p>
    <w:p w:rsidR="00117E74" w:rsidRDefault="00117E74" w:rsidP="00117E74">
      <w:pPr>
        <w:pStyle w:val="NoSpacing"/>
      </w:pPr>
      <w:r>
        <w:t xml:space="preserve">    m_scriptContext-&gt;ProfileBegin(Js::ParsePhase);</w:t>
      </w:r>
    </w:p>
    <w:p w:rsidR="00117E74" w:rsidRDefault="00117E74" w:rsidP="00117E74">
      <w:pPr>
        <w:pStyle w:val="NoSpacing"/>
      </w:pPr>
      <w:r>
        <w:t>#endif</w:t>
      </w:r>
    </w:p>
    <w:p w:rsidR="00117E74" w:rsidRDefault="00117E74" w:rsidP="00117E74">
      <w:pPr>
        <w:pStyle w:val="NoSpacing"/>
      </w:pPr>
      <w:r>
        <w:t xml:space="preserve">    JS_ETW(EventWriteJSCRIPT_PARSE_START(m_scriptContext,0));</w:t>
      </w:r>
    </w:p>
    <w:p w:rsidR="00117E74" w:rsidRDefault="00117E74" w:rsidP="00117E74">
      <w:pPr>
        <w:pStyle w:val="NoSpacing"/>
      </w:pPr>
    </w:p>
    <w:p w:rsidR="00117E74" w:rsidRDefault="00117E74" w:rsidP="00117E74">
      <w:pPr>
        <w:pStyle w:val="NoSpacing"/>
      </w:pPr>
      <w:r>
        <w:t xml:space="preserve">    *parseTree = NULL;</w:t>
      </w:r>
    </w:p>
    <w:p w:rsidR="00117E74" w:rsidRDefault="00117E74" w:rsidP="00117E74">
      <w:pPr>
        <w:pStyle w:val="NoSpacing"/>
      </w:pPr>
      <w:r>
        <w:t xml:space="preserve">    m_sourceLim = 0;</w:t>
      </w:r>
    </w:p>
    <w:p w:rsidR="00117E74" w:rsidRDefault="00117E74" w:rsidP="00117E74">
      <w:pPr>
        <w:pStyle w:val="NoSpacing"/>
      </w:pPr>
    </w:p>
    <w:p w:rsidR="00117E74" w:rsidRDefault="00117E74" w:rsidP="00117E74">
      <w:pPr>
        <w:pStyle w:val="NoSpacing"/>
      </w:pPr>
      <w:r>
        <w:t xml:space="preserve">    m_grfscr = grfscr;</w:t>
      </w:r>
    </w:p>
    <w:p w:rsidR="00117E74" w:rsidRDefault="00117E74" w:rsidP="00117E74">
      <w:pPr>
        <w:pStyle w:val="NoSpacing"/>
      </w:pPr>
      <w:r>
        <w:t xml:space="preserve">    m_sourceContextInfo = sourceContextInfo;</w:t>
      </w:r>
    </w:p>
    <w:p w:rsidR="00117E74" w:rsidRDefault="00117E74" w:rsidP="00117E74">
      <w:pPr>
        <w:pStyle w:val="NoSpacing"/>
      </w:pPr>
    </w:p>
    <w:p w:rsidR="00117E74" w:rsidRDefault="00117E74" w:rsidP="00117E74">
      <w:pPr>
        <w:pStyle w:val="NoSpacing"/>
      </w:pPr>
      <w:r>
        <w:t xml:space="preserve">    ParseNodePtr pnodeBase = NULL;</w:t>
      </w:r>
    </w:p>
    <w:p w:rsidR="00117E74" w:rsidRDefault="00117E74" w:rsidP="00117E74">
      <w:pPr>
        <w:pStyle w:val="NoSpacing"/>
      </w:pPr>
      <w:r>
        <w:t xml:space="preserve">    HRESULT hr;</w:t>
      </w:r>
    </w:p>
    <w:p w:rsidR="00117E74" w:rsidRDefault="00117E74" w:rsidP="00117E74">
      <w:pPr>
        <w:pStyle w:val="NoSpacing"/>
      </w:pPr>
      <w:r>
        <w:t xml:space="preserve">    SmartFPUControl smartFpuControl;</w:t>
      </w:r>
    </w:p>
    <w:p w:rsidR="00117E74" w:rsidRDefault="00117E74" w:rsidP="00117E74">
      <w:pPr>
        <w:pStyle w:val="NoSpacing"/>
      </w:pPr>
    </w:p>
    <w:p w:rsidR="00117E74" w:rsidRDefault="00117E74" w:rsidP="00117E74">
      <w:pPr>
        <w:pStyle w:val="NoSpacing"/>
      </w:pPr>
      <w:r>
        <w:t xml:space="preserve">    DebugOnly( m_err.fInited = TRUE; )</w:t>
      </w:r>
    </w:p>
    <w:p w:rsidR="00117E74" w:rsidRDefault="00117E74" w:rsidP="00117E74">
      <w:pPr>
        <w:pStyle w:val="NoSpacing"/>
      </w:pPr>
    </w:p>
    <w:p w:rsidR="00117E74" w:rsidRDefault="00117E74" w:rsidP="00117E74">
      <w:pPr>
        <w:pStyle w:val="NoSpacing"/>
      </w:pPr>
      <w:r>
        <w:t xml:space="preserve">    try</w:t>
      </w:r>
    </w:p>
    <w:p w:rsidR="00117E74" w:rsidRDefault="00117E74" w:rsidP="00117E74">
      <w:pPr>
        <w:pStyle w:val="NoSpacing"/>
      </w:pPr>
      <w:r>
        <w:t xml:space="preserve">    {</w:t>
      </w:r>
    </w:p>
    <w:p w:rsidR="00117E74" w:rsidRDefault="00117E74" w:rsidP="00117E74">
      <w:pPr>
        <w:pStyle w:val="NoSpacing"/>
      </w:pPr>
      <w:r>
        <w:t xml:space="preserve">        this-&gt;PrepareScanner(fromExternal);</w:t>
      </w:r>
    </w:p>
    <w:p w:rsidR="00117E74" w:rsidRDefault="00117E74" w:rsidP="00117E74">
      <w:pPr>
        <w:pStyle w:val="NoSpacing"/>
      </w:pPr>
    </w:p>
    <w:p w:rsidR="00117E74" w:rsidRDefault="00117E74" w:rsidP="00117E74">
      <w:pPr>
        <w:pStyle w:val="NoSpacing"/>
      </w:pPr>
      <w:r>
        <w:t xml:space="preserve">        if ((grfscr &amp; fscrEvalCode) != 0)</w:t>
      </w:r>
    </w:p>
    <w:p w:rsidR="00117E74" w:rsidRDefault="00117E74" w:rsidP="00117E74">
      <w:pPr>
        <w:pStyle w:val="NoSpacing"/>
      </w:pPr>
      <w:r>
        <w:t xml:space="preserve">        {</w:t>
      </w:r>
    </w:p>
    <w:p w:rsidR="00117E74" w:rsidRDefault="00117E74" w:rsidP="00117E74">
      <w:pPr>
        <w:pStyle w:val="NoSpacing"/>
      </w:pPr>
      <w:r>
        <w:t xml:space="preserve">            // This makes the parser to believe when eval() is called, it accept any super access in global scope.</w:t>
      </w:r>
    </w:p>
    <w:p w:rsidR="00117E74" w:rsidRDefault="00117E74" w:rsidP="00117E74">
      <w:pPr>
        <w:pStyle w:val="NoSpacing"/>
      </w:pPr>
      <w:r>
        <w:t xml:space="preserve">            this-&gt;m_parsingSuperRestrictionState = Parser::ParsingSuperRestrictionState_SuperCallAndPropertyAllowed;</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parse the source</w:t>
      </w:r>
    </w:p>
    <w:p w:rsidR="00117E74" w:rsidRDefault="00117E74" w:rsidP="00117E74">
      <w:pPr>
        <w:pStyle w:val="NoSpacing"/>
      </w:pPr>
      <w:r>
        <w:t xml:space="preserve">        pnodeBase = Parse(pszSrc, offsetInBytes, encodedCharCount, offsetInChars, grfscr, lineNumber, nextFunctionId, pse);</w:t>
      </w:r>
    </w:p>
    <w:p w:rsidR="00117E74" w:rsidRDefault="00117E74" w:rsidP="00117E74">
      <w:pPr>
        <w:pStyle w:val="NoSpacing"/>
      </w:pPr>
    </w:p>
    <w:p w:rsidR="00117E74" w:rsidRDefault="00117E74" w:rsidP="00117E74">
      <w:pPr>
        <w:pStyle w:val="NoSpacing"/>
      </w:pPr>
      <w:r>
        <w:t xml:space="preserve">        AssertNodeMem(pnodeBase);</w:t>
      </w:r>
    </w:p>
    <w:p w:rsidR="00117E74" w:rsidRDefault="00117E74" w:rsidP="00117E74">
      <w:pPr>
        <w:pStyle w:val="NoSpacing"/>
      </w:pPr>
    </w:p>
    <w:p w:rsidR="00117E74" w:rsidRDefault="00117E74" w:rsidP="00117E74">
      <w:pPr>
        <w:pStyle w:val="NoSpacing"/>
      </w:pPr>
      <w:r>
        <w:t xml:space="preserve">        // Record the actual number of words parsed.</w:t>
      </w:r>
    </w:p>
    <w:p w:rsidR="00117E74" w:rsidRDefault="00117E74" w:rsidP="00117E74">
      <w:pPr>
        <w:pStyle w:val="NoSpacing"/>
      </w:pPr>
      <w:r>
        <w:t xml:space="preserve">        m_sourceLim = pnodeBase-&gt;ichLim - offsetInChars;</w:t>
      </w:r>
    </w:p>
    <w:p w:rsidR="00117E74" w:rsidRDefault="00117E74" w:rsidP="00117E74">
      <w:pPr>
        <w:pStyle w:val="NoSpacing"/>
      </w:pPr>
    </w:p>
    <w:p w:rsidR="00117E74" w:rsidRDefault="00117E74" w:rsidP="00117E74">
      <w:pPr>
        <w:pStyle w:val="NoSpacing"/>
      </w:pPr>
      <w:r>
        <w:t xml:space="preserve">        // TODO: The assert can be false positive in some scenarios and chuckj to fix it later</w:t>
      </w:r>
    </w:p>
    <w:p w:rsidR="00117E74" w:rsidRDefault="00117E74" w:rsidP="00117E74">
      <w:pPr>
        <w:pStyle w:val="NoSpacing"/>
      </w:pPr>
      <w:r>
        <w:t xml:space="preserve">        // Assert(utf8::ByteIndexIntoCharacterIndex(pszSrc + offsetInBytes, encodedCharCount, fromExternal ? utf8::doDefault : utf8::doAllowThreeByteSurrogates) == m_sourceLim);</w:t>
      </w:r>
    </w:p>
    <w:p w:rsidR="00117E74" w:rsidRDefault="00117E74" w:rsidP="00117E74">
      <w:pPr>
        <w:pStyle w:val="NoSpacing"/>
      </w:pPr>
    </w:p>
    <w:p w:rsidR="00117E74" w:rsidRDefault="00117E74" w:rsidP="00117E74">
      <w:pPr>
        <w:pStyle w:val="NoSpacing"/>
      </w:pPr>
      <w:r>
        <w:t>#if DBG_DUMP</w:t>
      </w:r>
    </w:p>
    <w:p w:rsidR="00117E74" w:rsidRDefault="00117E74" w:rsidP="00117E74">
      <w:pPr>
        <w:pStyle w:val="NoSpacing"/>
      </w:pPr>
      <w:r>
        <w:t xml:space="preserve">        if (Js::Configuration::Global.flags.Trace.IsEnabled(Js::ParsePhase))</w:t>
      </w:r>
    </w:p>
    <w:p w:rsidR="00117E74" w:rsidRDefault="00117E74" w:rsidP="00117E74">
      <w:pPr>
        <w:pStyle w:val="NoSpacing"/>
      </w:pPr>
      <w:r>
        <w:t xml:space="preserve">        {</w:t>
      </w:r>
    </w:p>
    <w:p w:rsidR="00117E74" w:rsidRDefault="00117E74" w:rsidP="00117E74">
      <w:pPr>
        <w:pStyle w:val="NoSpacing"/>
      </w:pPr>
      <w:r>
        <w:t xml:space="preserve">            PrintPnodeWIndent(pnodeBase,4);</w:t>
      </w:r>
    </w:p>
    <w:p w:rsidR="00117E74" w:rsidRDefault="00117E74" w:rsidP="00117E74">
      <w:pPr>
        <w:pStyle w:val="NoSpacing"/>
      </w:pPr>
      <w:r>
        <w:t xml:space="preserve">            fflush(stdout);</w:t>
      </w:r>
    </w:p>
    <w:p w:rsidR="00117E74" w:rsidRDefault="00117E74" w:rsidP="00117E74">
      <w:pPr>
        <w:pStyle w:val="NoSpacing"/>
      </w:pPr>
      <w:r>
        <w:t xml:space="preserve">        }</w:t>
      </w:r>
    </w:p>
    <w:p w:rsidR="00117E74" w:rsidRDefault="00117E74" w:rsidP="00117E74">
      <w:pPr>
        <w:pStyle w:val="NoSpacing"/>
      </w:pPr>
      <w:r>
        <w:t>#endif</w:t>
      </w:r>
    </w:p>
    <w:p w:rsidR="00117E74" w:rsidRDefault="00117E74" w:rsidP="00117E74">
      <w:pPr>
        <w:pStyle w:val="NoSpacing"/>
      </w:pPr>
    </w:p>
    <w:p w:rsidR="00117E74" w:rsidRDefault="00117E74" w:rsidP="00117E74">
      <w:pPr>
        <w:pStyle w:val="NoSpacing"/>
      </w:pPr>
      <w:r>
        <w:t xml:space="preserve">        *parseTree = pnodeBase;</w:t>
      </w:r>
    </w:p>
    <w:p w:rsidR="00117E74" w:rsidRDefault="00117E74" w:rsidP="00117E74">
      <w:pPr>
        <w:pStyle w:val="NoSpacing"/>
      </w:pPr>
    </w:p>
    <w:p w:rsidR="00117E74" w:rsidRDefault="00117E74" w:rsidP="00117E74">
      <w:pPr>
        <w:pStyle w:val="NoSpacing"/>
      </w:pPr>
      <w:r>
        <w:t xml:space="preserve">        hr = NOERROR;</w:t>
      </w:r>
    </w:p>
    <w:p w:rsidR="00117E74" w:rsidRDefault="00117E74" w:rsidP="00117E74">
      <w:pPr>
        <w:pStyle w:val="NoSpacing"/>
      </w:pPr>
      <w:r>
        <w:t xml:space="preserve">    }</w:t>
      </w:r>
    </w:p>
    <w:p w:rsidR="00117E74" w:rsidRDefault="00117E74" w:rsidP="00117E74">
      <w:pPr>
        <w:pStyle w:val="NoSpacing"/>
      </w:pPr>
      <w:r>
        <w:lastRenderedPageBreak/>
        <w:t xml:space="preserve">    catch(ParseExceptionObject&amp; e)</w:t>
      </w:r>
    </w:p>
    <w:p w:rsidR="00117E74" w:rsidRDefault="00117E74" w:rsidP="00117E74">
      <w:pPr>
        <w:pStyle w:val="NoSpacing"/>
      </w:pPr>
      <w:r>
        <w:t xml:space="preserve">    {</w:t>
      </w:r>
    </w:p>
    <w:p w:rsidR="00117E74" w:rsidRDefault="00117E74" w:rsidP="00117E74">
      <w:pPr>
        <w:pStyle w:val="NoSpacing"/>
      </w:pPr>
      <w:r>
        <w:t xml:space="preserve">        m_err.m_hr = e.GetError();</w:t>
      </w:r>
    </w:p>
    <w:p w:rsidR="00117E74" w:rsidRDefault="00117E74" w:rsidP="00117E74">
      <w:pPr>
        <w:pStyle w:val="NoSpacing"/>
      </w:pPr>
      <w:r>
        <w:t xml:space="preserve">        hr = pse-&gt;ProcessError( m_pscan, m_err.m_hr, pnodeBase);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(this-&gt;m_hasParallelJob)</w:t>
      </w:r>
    </w:p>
    <w:p w:rsidR="00117E74" w:rsidRDefault="00117E74" w:rsidP="00117E74">
      <w:pPr>
        <w:pStyle w:val="NoSpacing"/>
      </w:pPr>
      <w:r>
        <w:t xml:space="preserve">    {</w:t>
      </w:r>
    </w:p>
    <w:p w:rsidR="00117E74" w:rsidRDefault="00117E74" w:rsidP="00117E74">
      <w:pPr>
        <w:pStyle w:val="NoSpacing"/>
      </w:pPr>
      <w:r>
        <w:t>#if ENABLE_BACKGROUND_PARSING</w:t>
      </w:r>
    </w:p>
    <w:p w:rsidR="00117E74" w:rsidRDefault="00117E74" w:rsidP="00117E74">
      <w:pPr>
        <w:pStyle w:val="NoSpacing"/>
      </w:pPr>
      <w:r>
        <w:t xml:space="preserve">        ///// Wait here for remaining jobs to finish. Then look for errors, do final const bindings.</w:t>
      </w:r>
    </w:p>
    <w:p w:rsidR="00117E74" w:rsidRDefault="00117E74" w:rsidP="00117E74">
      <w:pPr>
        <w:pStyle w:val="NoSpacing"/>
      </w:pPr>
      <w:r>
        <w:t xml:space="preserve">        // pleath TODO: If there are remaining jobs, let the main thread help finish them.</w:t>
      </w:r>
    </w:p>
    <w:p w:rsidR="00117E74" w:rsidRDefault="00117E74" w:rsidP="00117E74">
      <w:pPr>
        <w:pStyle w:val="NoSpacing"/>
      </w:pPr>
      <w:r>
        <w:t xml:space="preserve">        BackgroundParser *bgp = m_scriptContext-&gt;GetBackgroundParser();</w:t>
      </w:r>
    </w:p>
    <w:p w:rsidR="00117E74" w:rsidRDefault="00117E74" w:rsidP="00117E74">
      <w:pPr>
        <w:pStyle w:val="NoSpacing"/>
      </w:pPr>
      <w:r>
        <w:t xml:space="preserve">        Assert(bgp);</w:t>
      </w:r>
    </w:p>
    <w:p w:rsidR="00117E74" w:rsidRDefault="00117E74" w:rsidP="00117E74">
      <w:pPr>
        <w:pStyle w:val="NoSpacing"/>
      </w:pPr>
    </w:p>
    <w:p w:rsidR="00117E74" w:rsidRDefault="00117E74" w:rsidP="00117E74">
      <w:pPr>
        <w:pStyle w:val="NoSpacing"/>
      </w:pPr>
      <w:r>
        <w:t xml:space="preserve">        CompileScriptException se;</w:t>
      </w:r>
    </w:p>
    <w:p w:rsidR="00117E74" w:rsidRDefault="00117E74" w:rsidP="00117E74">
      <w:pPr>
        <w:pStyle w:val="NoSpacing"/>
      </w:pPr>
      <w:r>
        <w:t xml:space="preserve">        this-&gt;WaitForBackgroundJobs(bgp, &amp;se);</w:t>
      </w:r>
    </w:p>
    <w:p w:rsidR="00117E74" w:rsidRDefault="00117E74" w:rsidP="00117E74">
      <w:pPr>
        <w:pStyle w:val="NoSpacing"/>
      </w:pPr>
    </w:p>
    <w:p w:rsidR="00117E74" w:rsidRDefault="00117E74" w:rsidP="00117E74">
      <w:pPr>
        <w:pStyle w:val="NoSpacing"/>
      </w:pPr>
      <w:r>
        <w:t xml:space="preserve">        BackgroundParseItem *failedItem = bgp-&gt;GetFailedBackgroundParseItem();</w:t>
      </w:r>
    </w:p>
    <w:p w:rsidR="00117E74" w:rsidRDefault="00117E74" w:rsidP="00117E74">
      <w:pPr>
        <w:pStyle w:val="NoSpacing"/>
      </w:pPr>
      <w:r>
        <w:t xml:space="preserve">        if (failedItem)</w:t>
      </w:r>
    </w:p>
    <w:p w:rsidR="00117E74" w:rsidRDefault="00117E74" w:rsidP="00117E74">
      <w:pPr>
        <w:pStyle w:val="NoSpacing"/>
      </w:pPr>
      <w:r>
        <w:t xml:space="preserve">        {</w:t>
      </w:r>
    </w:p>
    <w:p w:rsidR="00117E74" w:rsidRDefault="00117E74" w:rsidP="00117E74">
      <w:pPr>
        <w:pStyle w:val="NoSpacing"/>
      </w:pPr>
      <w:r>
        <w:t xml:space="preserve">            CompileScriptException *bgPse = failedItem-&gt;GetPSE();</w:t>
      </w:r>
    </w:p>
    <w:p w:rsidR="00117E74" w:rsidRDefault="00117E74" w:rsidP="00117E74">
      <w:pPr>
        <w:pStyle w:val="NoSpacing"/>
      </w:pPr>
      <w:r>
        <w:t xml:space="preserve">            Assert(bgPse);</w:t>
      </w:r>
    </w:p>
    <w:p w:rsidR="00117E74" w:rsidRDefault="00117E74" w:rsidP="00117E74">
      <w:pPr>
        <w:pStyle w:val="NoSpacing"/>
      </w:pPr>
      <w:r>
        <w:t xml:space="preserve">            *pse = *bgPse;</w:t>
      </w:r>
    </w:p>
    <w:p w:rsidR="00117E74" w:rsidRDefault="00117E74" w:rsidP="00117E74">
      <w:pPr>
        <w:pStyle w:val="NoSpacing"/>
      </w:pPr>
      <w:r>
        <w:t xml:space="preserve">            hr = failedItem-&gt;GetHR();</w:t>
      </w:r>
    </w:p>
    <w:p w:rsidR="00117E74" w:rsidRDefault="00117E74" w:rsidP="00117E74">
      <w:pPr>
        <w:pStyle w:val="NoSpacing"/>
      </w:pPr>
      <w:r>
        <w:t xml:space="preserve">            bgp-&gt;SetFailedBackgroundParseItem(nullptr);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(this-&gt;fastScannedRegExpNodes != nullptr)</w:t>
      </w:r>
    </w:p>
    <w:p w:rsidR="00117E74" w:rsidRDefault="00117E74" w:rsidP="00117E74">
      <w:pPr>
        <w:pStyle w:val="NoSpacing"/>
      </w:pPr>
      <w:r>
        <w:t xml:space="preserve">        {</w:t>
      </w:r>
    </w:p>
    <w:p w:rsidR="00117E74" w:rsidRDefault="00117E74" w:rsidP="00117E74">
      <w:pPr>
        <w:pStyle w:val="NoSpacing"/>
      </w:pPr>
      <w:r>
        <w:t xml:space="preserve">            this-&gt;FinishBackgroundRegExpNodes();</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for (BackgroundParseItem *item = this-&gt;backgroundParseItems; item; item = item-&gt;GetNext())</w:t>
      </w:r>
    </w:p>
    <w:p w:rsidR="00117E74" w:rsidRDefault="00117E74" w:rsidP="00117E74">
      <w:pPr>
        <w:pStyle w:val="NoSpacing"/>
      </w:pPr>
      <w:r>
        <w:t xml:space="preserve">        {</w:t>
      </w:r>
    </w:p>
    <w:p w:rsidR="00117E74" w:rsidRDefault="00117E74" w:rsidP="00117E74">
      <w:pPr>
        <w:pStyle w:val="NoSpacing"/>
      </w:pPr>
      <w:r>
        <w:t xml:space="preserve">            Parser *parser = item-&gt;GetParser();</w:t>
      </w:r>
    </w:p>
    <w:p w:rsidR="00117E74" w:rsidRDefault="00117E74" w:rsidP="00117E74">
      <w:pPr>
        <w:pStyle w:val="NoSpacing"/>
      </w:pPr>
      <w:r>
        <w:t xml:space="preserve">            parser-&gt;FinishBackgroundPidRefs(item, this != parser);</w:t>
      </w:r>
    </w:p>
    <w:p w:rsidR="00117E74" w:rsidRDefault="00117E74" w:rsidP="00117E74">
      <w:pPr>
        <w:pStyle w:val="NoSpacing"/>
      </w:pPr>
      <w:r>
        <w:t xml:space="preserve">        }</w:t>
      </w:r>
    </w:p>
    <w:p w:rsidR="00117E74" w:rsidRDefault="00117E74" w:rsidP="00117E74">
      <w:pPr>
        <w:pStyle w:val="NoSpacing"/>
      </w:pPr>
      <w:r>
        <w:t>#endif</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done with the scanner</w:t>
      </w:r>
    </w:p>
    <w:p w:rsidR="00117E74" w:rsidRDefault="00117E74" w:rsidP="00117E74">
      <w:pPr>
        <w:pStyle w:val="NoSpacing"/>
      </w:pPr>
      <w:r>
        <w:t xml:space="preserve">    RELEASEPTR(m_pscan);</w:t>
      </w:r>
    </w:p>
    <w:p w:rsidR="00117E74" w:rsidRDefault="00117E74" w:rsidP="00117E74">
      <w:pPr>
        <w:pStyle w:val="NoSpacing"/>
      </w:pPr>
    </w:p>
    <w:p w:rsidR="00117E74" w:rsidRDefault="00117E74" w:rsidP="00117E74">
      <w:pPr>
        <w:pStyle w:val="NoSpacing"/>
      </w:pPr>
      <w:r>
        <w:t>#ifdef PROFILE_EXEC</w:t>
      </w:r>
    </w:p>
    <w:p w:rsidR="00117E74" w:rsidRDefault="00117E74" w:rsidP="00117E74">
      <w:pPr>
        <w:pStyle w:val="NoSpacing"/>
      </w:pPr>
      <w:r>
        <w:t xml:space="preserve">    m_scriptContext-&gt;ProfileEnd(Js::ParsePhase);</w:t>
      </w:r>
    </w:p>
    <w:p w:rsidR="00117E74" w:rsidRDefault="00117E74" w:rsidP="00117E74">
      <w:pPr>
        <w:pStyle w:val="NoSpacing"/>
      </w:pPr>
      <w:r>
        <w:t>#endif</w:t>
      </w:r>
    </w:p>
    <w:p w:rsidR="00117E74" w:rsidRDefault="00117E74" w:rsidP="00117E74">
      <w:pPr>
        <w:pStyle w:val="NoSpacing"/>
      </w:pPr>
      <w:r>
        <w:t xml:space="preserve">    JS_ETW(EventWriteJSCRIPT_PARSE_STOP(m_scriptContext, 0));</w:t>
      </w:r>
    </w:p>
    <w:p w:rsidR="00117E74" w:rsidRDefault="00117E74" w:rsidP="00117E74">
      <w:pPr>
        <w:pStyle w:val="NoSpacing"/>
      </w:pPr>
    </w:p>
    <w:p w:rsidR="00117E74" w:rsidRDefault="00117E74" w:rsidP="00117E74">
      <w:pPr>
        <w:pStyle w:val="NoSpacing"/>
      </w:pPr>
      <w:r>
        <w:t xml:space="preserve">    ThreadContext *threadContext = m_scriptContext-&gt;GetThreadContext();</w:t>
      </w:r>
    </w:p>
    <w:p w:rsidR="00117E74" w:rsidRDefault="00117E74" w:rsidP="00117E74">
      <w:pPr>
        <w:pStyle w:val="NoSpacing"/>
      </w:pPr>
      <w:r>
        <w:t xml:space="preserve">    threadContext-&gt;ParserTelemetry.LogTime(threadContext-&gt;ParserTelemetry.Now() - startTime);</w:t>
      </w:r>
    </w:p>
    <w:p w:rsidR="00117E74" w:rsidRDefault="00117E74" w:rsidP="00117E74">
      <w:pPr>
        <w:pStyle w:val="NoSpacing"/>
      </w:pPr>
    </w:p>
    <w:p w:rsidR="00117E74" w:rsidRDefault="00117E74" w:rsidP="00117E74">
      <w:pPr>
        <w:pStyle w:val="NoSpacing"/>
      </w:pPr>
      <w:r>
        <w:t xml:space="preserve">    return hr;</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#if ENABLE_BACKGROUND_PARSING</w:t>
      </w:r>
    </w:p>
    <w:p w:rsidR="00117E74" w:rsidRDefault="00117E74" w:rsidP="00117E74">
      <w:pPr>
        <w:pStyle w:val="NoSpacing"/>
      </w:pPr>
      <w:r>
        <w:t>void Parser::WaitForBackgroundJobs(BackgroundParser *bgp, CompileScriptException *pse)</w:t>
      </w:r>
    </w:p>
    <w:p w:rsidR="00117E74" w:rsidRDefault="00117E74" w:rsidP="00117E74">
      <w:pPr>
        <w:pStyle w:val="NoSpacing"/>
      </w:pPr>
      <w:r>
        <w:t>{</w:t>
      </w:r>
    </w:p>
    <w:p w:rsidR="00117E74" w:rsidRDefault="00117E74" w:rsidP="00117E74">
      <w:pPr>
        <w:pStyle w:val="NoSpacing"/>
      </w:pPr>
      <w:r>
        <w:t xml:space="preserve">    // The scan of the script is done, but there may be unfinished background jobs in the queue.</w:t>
      </w:r>
    </w:p>
    <w:p w:rsidR="00117E74" w:rsidRDefault="00117E74" w:rsidP="00117E74">
      <w:pPr>
        <w:pStyle w:val="NoSpacing"/>
      </w:pPr>
      <w:r>
        <w:t xml:space="preserve">    // Enlist the main thread to help with those.</w:t>
      </w:r>
    </w:p>
    <w:p w:rsidR="00117E74" w:rsidRDefault="00117E74" w:rsidP="00117E74">
      <w:pPr>
        <w:pStyle w:val="NoSpacing"/>
      </w:pPr>
      <w:r>
        <w:t xml:space="preserve">    BackgroundParseItem *item;</w:t>
      </w:r>
    </w:p>
    <w:p w:rsidR="00117E74" w:rsidRDefault="00117E74" w:rsidP="00117E74">
      <w:pPr>
        <w:pStyle w:val="NoSpacing"/>
      </w:pPr>
      <w:r>
        <w:t xml:space="preserve">    if (!*bgp-&gt;GetPendingBackgroundItemsPtr())</w:t>
      </w:r>
    </w:p>
    <w:p w:rsidR="00117E74" w:rsidRDefault="00117E74" w:rsidP="00117E74">
      <w:pPr>
        <w:pStyle w:val="NoSpacing"/>
      </w:pPr>
      <w:r>
        <w:t xml:space="preserve">    {</w:t>
      </w:r>
    </w:p>
    <w:p w:rsidR="00117E74" w:rsidRDefault="00117E74" w:rsidP="00117E74">
      <w:pPr>
        <w:pStyle w:val="NoSpacing"/>
      </w:pPr>
      <w:r>
        <w:t xml:space="preserve">        // We're done.</w:t>
      </w:r>
    </w:p>
    <w:p w:rsidR="00117E74" w:rsidRDefault="00117E74" w:rsidP="00117E74">
      <w:pPr>
        <w:pStyle w:val="NoSpacing"/>
      </w:pPr>
      <w:r>
        <w:t xml:space="preserve">        return;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Save parser state, since we'll need to restore it in order to bind references correctly later.</w:t>
      </w:r>
    </w:p>
    <w:p w:rsidR="00117E74" w:rsidRDefault="00117E74" w:rsidP="00117E74">
      <w:pPr>
        <w:pStyle w:val="NoSpacing"/>
      </w:pPr>
      <w:r>
        <w:t xml:space="preserve">    this-&gt;m_isInBackground = true;</w:t>
      </w:r>
    </w:p>
    <w:p w:rsidR="00117E74" w:rsidRDefault="00117E74" w:rsidP="00117E74">
      <w:pPr>
        <w:pStyle w:val="NoSpacing"/>
      </w:pPr>
      <w:r>
        <w:t xml:space="preserve">    this-&gt;SetCurrBackgroundParseItem(nullptr);</w:t>
      </w:r>
    </w:p>
    <w:p w:rsidR="00117E74" w:rsidRDefault="00117E74" w:rsidP="00117E74">
      <w:pPr>
        <w:pStyle w:val="NoSpacing"/>
      </w:pPr>
      <w:r>
        <w:t xml:space="preserve">    uint blockIdSave = this-&gt;m_nextBlockId;</w:t>
      </w:r>
    </w:p>
    <w:p w:rsidR="00117E74" w:rsidRDefault="00117E74" w:rsidP="00117E74">
      <w:pPr>
        <w:pStyle w:val="NoSpacing"/>
      </w:pPr>
      <w:r>
        <w:t xml:space="preserve">    uint functionIdSave = *this-&gt;m_nextFunctionId;</w:t>
      </w:r>
    </w:p>
    <w:p w:rsidR="00117E74" w:rsidRDefault="00117E74" w:rsidP="00117E74">
      <w:pPr>
        <w:pStyle w:val="NoSpacing"/>
      </w:pPr>
      <w:r>
        <w:t xml:space="preserve">    StmtNest *pstmtSave = this-&gt;m_pstmtCur;</w:t>
      </w:r>
    </w:p>
    <w:p w:rsidR="00117E74" w:rsidRDefault="00117E74" w:rsidP="00117E74">
      <w:pPr>
        <w:pStyle w:val="NoSpacing"/>
      </w:pPr>
    </w:p>
    <w:p w:rsidR="00117E74" w:rsidRDefault="00117E74" w:rsidP="00117E74">
      <w:pPr>
        <w:pStyle w:val="NoSpacing"/>
      </w:pPr>
      <w:r>
        <w:t xml:space="preserve">    if (!bgp-&gt;Processor()-&gt;ProcessesInBackground())</w:t>
      </w:r>
    </w:p>
    <w:p w:rsidR="00117E74" w:rsidRDefault="00117E74" w:rsidP="00117E74">
      <w:pPr>
        <w:pStyle w:val="NoSpacing"/>
      </w:pPr>
      <w:r>
        <w:t xml:space="preserve">    {</w:t>
      </w:r>
    </w:p>
    <w:p w:rsidR="00117E74" w:rsidRDefault="00117E74" w:rsidP="00117E74">
      <w:pPr>
        <w:pStyle w:val="NoSpacing"/>
      </w:pPr>
      <w:r>
        <w:t xml:space="preserve">        // No background thread. Just walk the jobs with no locking and process them.</w:t>
      </w:r>
    </w:p>
    <w:p w:rsidR="00117E74" w:rsidRDefault="00117E74" w:rsidP="00117E74">
      <w:pPr>
        <w:pStyle w:val="NoSpacing"/>
      </w:pPr>
      <w:r>
        <w:t xml:space="preserve">        for (item = bgp-&gt;GetNextUnprocessedItem(); item; item = bgp-&gt;GetNextUnprocessedItem())</w:t>
      </w:r>
    </w:p>
    <w:p w:rsidR="00117E74" w:rsidRDefault="00117E74" w:rsidP="00117E74">
      <w:pPr>
        <w:pStyle w:val="NoSpacing"/>
      </w:pPr>
      <w:r>
        <w:t xml:space="preserve">        {</w:t>
      </w:r>
    </w:p>
    <w:p w:rsidR="00117E74" w:rsidRDefault="00117E74" w:rsidP="00117E74">
      <w:pPr>
        <w:pStyle w:val="NoSpacing"/>
      </w:pPr>
      <w:r>
        <w:t xml:space="preserve">            bgp-&gt;Processor()-&gt;RemoveJob(item);</w:t>
      </w:r>
    </w:p>
    <w:p w:rsidR="00117E74" w:rsidRDefault="00117E74" w:rsidP="00117E74">
      <w:pPr>
        <w:pStyle w:val="NoSpacing"/>
      </w:pPr>
      <w:r>
        <w:t xml:space="preserve">            bool succeeded = bgp-&gt;Process(item, this, pse);</w:t>
      </w:r>
    </w:p>
    <w:p w:rsidR="00117E74" w:rsidRDefault="00117E74" w:rsidP="00117E74">
      <w:pPr>
        <w:pStyle w:val="NoSpacing"/>
      </w:pPr>
      <w:r>
        <w:t xml:space="preserve">            bgp-&gt;JobProcessed(item, succeeded);</w:t>
      </w:r>
    </w:p>
    <w:p w:rsidR="00117E74" w:rsidRDefault="00117E74" w:rsidP="00117E74">
      <w:pPr>
        <w:pStyle w:val="NoSpacing"/>
      </w:pPr>
      <w:r>
        <w:t xml:space="preserve">        }</w:t>
      </w:r>
    </w:p>
    <w:p w:rsidR="00117E74" w:rsidRDefault="00117E74" w:rsidP="00117E74">
      <w:pPr>
        <w:pStyle w:val="NoSpacing"/>
      </w:pPr>
      <w:r>
        <w:t xml:space="preserve">        Assert(!*bgp-&gt;GetPendingBackgroundItemsPtr());</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 Background threads. We need to have the critical section in order to:</w:t>
      </w:r>
    </w:p>
    <w:p w:rsidR="00117E74" w:rsidRDefault="00117E74" w:rsidP="00117E74">
      <w:pPr>
        <w:pStyle w:val="NoSpacing"/>
      </w:pPr>
      <w:r>
        <w:t xml:space="preserve">        // - Check for unprocessed jobs;</w:t>
      </w:r>
    </w:p>
    <w:p w:rsidR="00117E74" w:rsidRDefault="00117E74" w:rsidP="00117E74">
      <w:pPr>
        <w:pStyle w:val="NoSpacing"/>
      </w:pPr>
      <w:r>
        <w:t xml:space="preserve">        // - Remove jobs from the processor queue;</w:t>
      </w:r>
    </w:p>
    <w:p w:rsidR="00117E74" w:rsidRDefault="00117E74" w:rsidP="00117E74">
      <w:pPr>
        <w:pStyle w:val="NoSpacing"/>
      </w:pPr>
      <w:r>
        <w:t xml:space="preserve">        // - Do JobsProcessed work (such as removing jobs from the BackgroundParser's unprocessed list).</w:t>
      </w:r>
    </w:p>
    <w:p w:rsidR="00117E74" w:rsidRDefault="00117E74" w:rsidP="00117E74">
      <w:pPr>
        <w:pStyle w:val="NoSpacing"/>
      </w:pPr>
      <w:r>
        <w:t xml:space="preserve">        CriticalSection *pcs = static_cast&lt;JsUtil::BackgroundJobProcessor*&gt;(bgp-&gt;Processor())-&gt;GetCriticalSection();</w:t>
      </w:r>
    </w:p>
    <w:p w:rsidR="00117E74" w:rsidRDefault="00117E74" w:rsidP="00117E74">
      <w:pPr>
        <w:pStyle w:val="NoSpacing"/>
      </w:pPr>
      <w:r>
        <w:t xml:space="preserve">        pcs-&gt;Enter();</w:t>
      </w:r>
    </w:p>
    <w:p w:rsidR="00117E74" w:rsidRDefault="00117E74" w:rsidP="00117E74">
      <w:pPr>
        <w:pStyle w:val="NoSpacing"/>
      </w:pPr>
      <w:r>
        <w:t xml:space="preserve">        for (;;)</w:t>
      </w:r>
    </w:p>
    <w:p w:rsidR="00117E74" w:rsidRDefault="00117E74" w:rsidP="00117E74">
      <w:pPr>
        <w:pStyle w:val="NoSpacing"/>
      </w:pPr>
      <w:r>
        <w:t xml:space="preserve">        {</w:t>
      </w:r>
    </w:p>
    <w:p w:rsidR="00117E74" w:rsidRDefault="00117E74" w:rsidP="00117E74">
      <w:pPr>
        <w:pStyle w:val="NoSpacing"/>
      </w:pPr>
      <w:r>
        <w:t xml:space="preserve">            // Grab a job (in lock)</w:t>
      </w:r>
    </w:p>
    <w:p w:rsidR="00117E74" w:rsidRDefault="00117E74" w:rsidP="00117E74">
      <w:pPr>
        <w:pStyle w:val="NoSpacing"/>
      </w:pPr>
      <w:r>
        <w:t xml:space="preserve">            item = bgp-&gt;GetNextUnprocessedItem();</w:t>
      </w:r>
    </w:p>
    <w:p w:rsidR="00117E74" w:rsidRDefault="00117E74" w:rsidP="00117E74">
      <w:pPr>
        <w:pStyle w:val="NoSpacing"/>
      </w:pPr>
      <w:r>
        <w:t xml:space="preserve">            if (item == nullptr)</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bgp-&gt;Processor()-&gt;RemoveJob(item);</w:t>
      </w:r>
    </w:p>
    <w:p w:rsidR="00117E74" w:rsidRDefault="00117E74" w:rsidP="00117E74">
      <w:pPr>
        <w:pStyle w:val="NoSpacing"/>
      </w:pPr>
      <w:r>
        <w:t xml:space="preserve">            pcs-&gt;Leave();</w:t>
      </w:r>
    </w:p>
    <w:p w:rsidR="00117E74" w:rsidRDefault="00117E74" w:rsidP="00117E74">
      <w:pPr>
        <w:pStyle w:val="NoSpacing"/>
      </w:pPr>
    </w:p>
    <w:p w:rsidR="00117E74" w:rsidRDefault="00117E74" w:rsidP="00117E74">
      <w:pPr>
        <w:pStyle w:val="NoSpacing"/>
      </w:pPr>
      <w:r>
        <w:t xml:space="preserve">            // Process job (if there is one) (outside lock)</w:t>
      </w:r>
    </w:p>
    <w:p w:rsidR="00117E74" w:rsidRDefault="00117E74" w:rsidP="00117E74">
      <w:pPr>
        <w:pStyle w:val="NoSpacing"/>
      </w:pPr>
      <w:r>
        <w:t xml:space="preserve">            bool succeeded = bgp-&gt;Process(item, this, pse);</w:t>
      </w:r>
    </w:p>
    <w:p w:rsidR="00117E74" w:rsidRDefault="00117E74" w:rsidP="00117E74">
      <w:pPr>
        <w:pStyle w:val="NoSpacing"/>
      </w:pPr>
    </w:p>
    <w:p w:rsidR="00117E74" w:rsidRDefault="00117E74" w:rsidP="00117E74">
      <w:pPr>
        <w:pStyle w:val="NoSpacing"/>
      </w:pPr>
      <w:r>
        <w:lastRenderedPageBreak/>
        <w:t xml:space="preserve">            pcs-&gt;Enter();</w:t>
      </w:r>
    </w:p>
    <w:p w:rsidR="00117E74" w:rsidRDefault="00117E74" w:rsidP="00117E74">
      <w:pPr>
        <w:pStyle w:val="NoSpacing"/>
      </w:pPr>
      <w:r>
        <w:t xml:space="preserve">            bgp-&gt;JobProcessed(item, succeeded);</w:t>
      </w:r>
    </w:p>
    <w:p w:rsidR="00117E74" w:rsidRDefault="00117E74" w:rsidP="00117E74">
      <w:pPr>
        <w:pStyle w:val="NoSpacing"/>
      </w:pPr>
      <w:r>
        <w:t xml:space="preserve">        }</w:t>
      </w:r>
    </w:p>
    <w:p w:rsidR="00117E74" w:rsidRDefault="00117E74" w:rsidP="00117E74">
      <w:pPr>
        <w:pStyle w:val="NoSpacing"/>
      </w:pPr>
      <w:r>
        <w:t xml:space="preserve">        pcs-&gt;Leave();</w:t>
      </w:r>
    </w:p>
    <w:p w:rsidR="00117E74" w:rsidRDefault="00117E74" w:rsidP="00117E74">
      <w:pPr>
        <w:pStyle w:val="NoSpacing"/>
      </w:pPr>
    </w:p>
    <w:p w:rsidR="00117E74" w:rsidRDefault="00117E74" w:rsidP="00117E74">
      <w:pPr>
        <w:pStyle w:val="NoSpacing"/>
      </w:pPr>
      <w:r>
        <w:t xml:space="preserve">        // Wait for the background threads to finish jobs they're already processing (if any).</w:t>
      </w:r>
    </w:p>
    <w:p w:rsidR="00117E74" w:rsidRDefault="00117E74" w:rsidP="00117E74">
      <w:pPr>
        <w:pStyle w:val="NoSpacing"/>
      </w:pPr>
      <w:r>
        <w:t xml:space="preserve">        // TODO: Replace with a proper semaphore.</w:t>
      </w:r>
    </w:p>
    <w:p w:rsidR="00117E74" w:rsidRDefault="00117E74" w:rsidP="00117E74">
      <w:pPr>
        <w:pStyle w:val="NoSpacing"/>
      </w:pPr>
      <w:r>
        <w:t xml:space="preserve">        while(*bgp-&gt;GetPendingBackgroundItemsPtr());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Assert(!*bgp-&gt;GetPendingBackgroundItemsPtr());</w:t>
      </w:r>
    </w:p>
    <w:p w:rsidR="00117E74" w:rsidRDefault="00117E74" w:rsidP="00117E74">
      <w:pPr>
        <w:pStyle w:val="NoSpacing"/>
      </w:pPr>
    </w:p>
    <w:p w:rsidR="00117E74" w:rsidRDefault="00117E74" w:rsidP="00117E74">
      <w:pPr>
        <w:pStyle w:val="NoSpacing"/>
      </w:pPr>
      <w:r>
        <w:t xml:space="preserve">    // Restore parser state.</w:t>
      </w:r>
    </w:p>
    <w:p w:rsidR="00117E74" w:rsidRDefault="00117E74" w:rsidP="00117E74">
      <w:pPr>
        <w:pStyle w:val="NoSpacing"/>
      </w:pPr>
      <w:r>
        <w:t xml:space="preserve">    this-&gt;m_pstmtCur = pstmtSave;</w:t>
      </w:r>
    </w:p>
    <w:p w:rsidR="00117E74" w:rsidRDefault="00117E74" w:rsidP="00117E74">
      <w:pPr>
        <w:pStyle w:val="NoSpacing"/>
      </w:pPr>
      <w:r>
        <w:t xml:space="preserve">    this-&gt;m_isInBackground = false;</w:t>
      </w:r>
    </w:p>
    <w:p w:rsidR="00117E74" w:rsidRDefault="00117E74" w:rsidP="00117E74">
      <w:pPr>
        <w:pStyle w:val="NoSpacing"/>
      </w:pPr>
      <w:r>
        <w:t xml:space="preserve">    this-&gt;m_nextBlockId = blockIdSave;</w:t>
      </w:r>
    </w:p>
    <w:p w:rsidR="00117E74" w:rsidRDefault="00117E74" w:rsidP="00117E74">
      <w:pPr>
        <w:pStyle w:val="NoSpacing"/>
      </w:pPr>
      <w:r>
        <w:t xml:space="preserve">    *this-&gt;m_nextFunctionId = functionIdSave;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Parser::FinishBackgroundPidRefs(BackgroundParseItem *item, bool isOtherParser)</w:t>
      </w:r>
    </w:p>
    <w:p w:rsidR="00117E74" w:rsidRDefault="00117E74" w:rsidP="00117E74">
      <w:pPr>
        <w:pStyle w:val="NoSpacing"/>
      </w:pPr>
      <w:r>
        <w:t>{</w:t>
      </w:r>
    </w:p>
    <w:p w:rsidR="00117E74" w:rsidRDefault="00117E74" w:rsidP="00117E74">
      <w:pPr>
        <w:pStyle w:val="NoSpacing"/>
      </w:pPr>
      <w:r>
        <w:t xml:space="preserve">    for (BlockInfoStack *blockInfo = item-&gt;GetParseContext()-&gt;currentBlockInfo; blockInfo; blockInfo = blockInfo-&gt;pBlockInfoOuter)</w:t>
      </w:r>
    </w:p>
    <w:p w:rsidR="00117E74" w:rsidRDefault="00117E74" w:rsidP="00117E74">
      <w:pPr>
        <w:pStyle w:val="NoSpacing"/>
      </w:pPr>
      <w:r>
        <w:t xml:space="preserve">    {</w:t>
      </w:r>
    </w:p>
    <w:p w:rsidR="00117E74" w:rsidRDefault="00117E74" w:rsidP="00117E74">
      <w:pPr>
        <w:pStyle w:val="NoSpacing"/>
      </w:pPr>
      <w:r>
        <w:t xml:space="preserve">        if (isOtherParser)</w:t>
      </w:r>
    </w:p>
    <w:p w:rsidR="00117E74" w:rsidRDefault="00117E74" w:rsidP="00117E74">
      <w:pPr>
        <w:pStyle w:val="NoSpacing"/>
      </w:pPr>
      <w:r>
        <w:t xml:space="preserve">        {</w:t>
      </w:r>
    </w:p>
    <w:p w:rsidR="00117E74" w:rsidRDefault="00117E74" w:rsidP="00117E74">
      <w:pPr>
        <w:pStyle w:val="NoSpacing"/>
      </w:pPr>
      <w:r>
        <w:t xml:space="preserve">            this-&gt;BindPidRefs&lt;true&gt;(blockInfo, item-&gt;GetMaxBlockId());</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this-&gt;BindPidRefs&lt;false&gt;(blockInfo, item-&gt;GetMaxBlockId());</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Parser::FinishBackgroundRegExpNodes()</w:t>
      </w:r>
    </w:p>
    <w:p w:rsidR="00117E74" w:rsidRDefault="00117E74" w:rsidP="00117E74">
      <w:pPr>
        <w:pStyle w:val="NoSpacing"/>
      </w:pPr>
      <w:r>
        <w:t>{</w:t>
      </w:r>
    </w:p>
    <w:p w:rsidR="00117E74" w:rsidRDefault="00117E74" w:rsidP="00117E74">
      <w:pPr>
        <w:pStyle w:val="NoSpacing"/>
      </w:pPr>
      <w:r>
        <w:t xml:space="preserve">    // We have a list of RegExp nodes that we saw on the UI thread in functions we're parallel parsing,</w:t>
      </w:r>
    </w:p>
    <w:p w:rsidR="00117E74" w:rsidRDefault="00117E74" w:rsidP="00117E74">
      <w:pPr>
        <w:pStyle w:val="NoSpacing"/>
      </w:pPr>
      <w:r>
        <w:t xml:space="preserve">    // and for each background job we have a list of RegExp nodes for which we couldn't allocate patterns.</w:t>
      </w:r>
    </w:p>
    <w:p w:rsidR="00117E74" w:rsidRDefault="00117E74" w:rsidP="00117E74">
      <w:pPr>
        <w:pStyle w:val="NoSpacing"/>
      </w:pPr>
      <w:r>
        <w:t xml:space="preserve">    // We need to copy the pattern pointers from the UI thread nodes to the corresponding nodes on the</w:t>
      </w:r>
    </w:p>
    <w:p w:rsidR="00117E74" w:rsidRDefault="00117E74" w:rsidP="00117E74">
      <w:pPr>
        <w:pStyle w:val="NoSpacing"/>
      </w:pPr>
      <w:r>
        <w:t xml:space="preserve">    // background nodes.</w:t>
      </w:r>
    </w:p>
    <w:p w:rsidR="00117E74" w:rsidRDefault="00117E74" w:rsidP="00117E74">
      <w:pPr>
        <w:pStyle w:val="NoSpacing"/>
      </w:pPr>
      <w:r>
        <w:t xml:space="preserve">    // There may be UI thread nodes for which there are no background thread equivalents, because the UI thread</w:t>
      </w:r>
    </w:p>
    <w:p w:rsidR="00117E74" w:rsidRDefault="00117E74" w:rsidP="00117E74">
      <w:pPr>
        <w:pStyle w:val="NoSpacing"/>
      </w:pPr>
      <w:r>
        <w:t xml:space="preserve">    // has to assume that the background thread won't defer anything.</w:t>
      </w:r>
    </w:p>
    <w:p w:rsidR="00117E74" w:rsidRDefault="00117E74" w:rsidP="00117E74">
      <w:pPr>
        <w:pStyle w:val="NoSpacing"/>
      </w:pPr>
    </w:p>
    <w:p w:rsidR="00117E74" w:rsidRDefault="00117E74" w:rsidP="00117E74">
      <w:pPr>
        <w:pStyle w:val="NoSpacing"/>
      </w:pPr>
      <w:r>
        <w:t xml:space="preserve">    // Note that because these lists (and the list of background jobs) are SList's built by prepending, they are</w:t>
      </w:r>
    </w:p>
    <w:p w:rsidR="00117E74" w:rsidRDefault="00117E74" w:rsidP="00117E74">
      <w:pPr>
        <w:pStyle w:val="NoSpacing"/>
      </w:pPr>
      <w:r>
        <w:t xml:space="preserve">    // all in reverse lexical order.</w:t>
      </w:r>
    </w:p>
    <w:p w:rsidR="00117E74" w:rsidRDefault="00117E74" w:rsidP="00117E74">
      <w:pPr>
        <w:pStyle w:val="NoSpacing"/>
      </w:pPr>
    </w:p>
    <w:p w:rsidR="00117E74" w:rsidRDefault="00117E74" w:rsidP="00117E74">
      <w:pPr>
        <w:pStyle w:val="NoSpacing"/>
      </w:pPr>
      <w:r>
        <w:t xml:space="preserve">    Assert(!this-&gt;IsBackgroundParser());</w:t>
      </w:r>
    </w:p>
    <w:p w:rsidR="00117E74" w:rsidRDefault="00117E74" w:rsidP="00117E74">
      <w:pPr>
        <w:pStyle w:val="NoSpacing"/>
      </w:pPr>
      <w:r>
        <w:t xml:space="preserve">    Assert(this-&gt;fastScannedRegExpNodes);</w:t>
      </w:r>
    </w:p>
    <w:p w:rsidR="00117E74" w:rsidRDefault="00117E74" w:rsidP="00117E74">
      <w:pPr>
        <w:pStyle w:val="NoSpacing"/>
      </w:pPr>
      <w:r>
        <w:t xml:space="preserve">    Assert(this-&gt;backgroundParseItems != nullptr);</w:t>
      </w:r>
    </w:p>
    <w:p w:rsidR="00117E74" w:rsidRDefault="00117E74" w:rsidP="00117E74">
      <w:pPr>
        <w:pStyle w:val="NoSpacing"/>
      </w:pPr>
    </w:p>
    <w:p w:rsidR="00117E74" w:rsidRDefault="00117E74" w:rsidP="00117E74">
      <w:pPr>
        <w:pStyle w:val="NoSpacing"/>
      </w:pPr>
      <w:r>
        <w:t xml:space="preserve">    BackgroundParseItem *currBackgroundItem;</w:t>
      </w:r>
    </w:p>
    <w:p w:rsidR="00117E74" w:rsidRDefault="00117E74" w:rsidP="00117E74">
      <w:pPr>
        <w:pStyle w:val="NoSpacing"/>
      </w:pPr>
    </w:p>
    <w:p w:rsidR="00117E74" w:rsidRDefault="00117E74" w:rsidP="00117E74">
      <w:pPr>
        <w:pStyle w:val="NoSpacing"/>
      </w:pPr>
      <w:r>
        <w:lastRenderedPageBreak/>
        <w:t>#if DBG</w:t>
      </w:r>
    </w:p>
    <w:p w:rsidR="00117E74" w:rsidRDefault="00117E74" w:rsidP="00117E74">
      <w:pPr>
        <w:pStyle w:val="NoSpacing"/>
      </w:pPr>
      <w:r>
        <w:t xml:space="preserve">    for (currBackgroundItem = this-&gt;backgroundParseItems;</w:t>
      </w:r>
    </w:p>
    <w:p w:rsidR="00117E74" w:rsidRDefault="00117E74" w:rsidP="00117E74">
      <w:pPr>
        <w:pStyle w:val="NoSpacing"/>
      </w:pPr>
      <w:r>
        <w:t xml:space="preserve">         currBackgroundItem;</w:t>
      </w:r>
    </w:p>
    <w:p w:rsidR="00117E74" w:rsidRDefault="00117E74" w:rsidP="00117E74">
      <w:pPr>
        <w:pStyle w:val="NoSpacing"/>
      </w:pPr>
      <w:r>
        <w:t xml:space="preserve">         currBackgroundItem = currBackgroundItem-&gt;GetNext())</w:t>
      </w:r>
    </w:p>
    <w:p w:rsidR="00117E74" w:rsidRDefault="00117E74" w:rsidP="00117E74">
      <w:pPr>
        <w:pStyle w:val="NoSpacing"/>
      </w:pPr>
      <w:r>
        <w:t xml:space="preserve">    {</w:t>
      </w:r>
    </w:p>
    <w:p w:rsidR="00117E74" w:rsidRDefault="00117E74" w:rsidP="00117E74">
      <w:pPr>
        <w:pStyle w:val="NoSpacing"/>
      </w:pPr>
      <w:r>
        <w:t xml:space="preserve">        if (currBackgroundItem-&gt;RegExpNodeList())</w:t>
      </w:r>
    </w:p>
    <w:p w:rsidR="00117E74" w:rsidRDefault="00117E74" w:rsidP="00117E74">
      <w:pPr>
        <w:pStyle w:val="NoSpacing"/>
      </w:pPr>
      <w:r>
        <w:t xml:space="preserve">        {</w:t>
      </w:r>
    </w:p>
    <w:p w:rsidR="00117E74" w:rsidRDefault="00117E74" w:rsidP="00117E74">
      <w:pPr>
        <w:pStyle w:val="NoSpacing"/>
      </w:pPr>
      <w:r>
        <w:t xml:space="preserve">            FOREACH_DLIST_ENTRY(ParseNodePtr, ArenaAllocator, pnode, currBackgroundItem-&gt;RegExpNodeList())</w:t>
      </w:r>
    </w:p>
    <w:p w:rsidR="00117E74" w:rsidRDefault="00117E74" w:rsidP="00117E74">
      <w:pPr>
        <w:pStyle w:val="NoSpacing"/>
      </w:pPr>
      <w:r>
        <w:t xml:space="preserve">            {</w:t>
      </w:r>
    </w:p>
    <w:p w:rsidR="00117E74" w:rsidRDefault="00117E74" w:rsidP="00117E74">
      <w:pPr>
        <w:pStyle w:val="NoSpacing"/>
      </w:pPr>
      <w:r>
        <w:t xml:space="preserve">                Assert(pnode-&gt;sxPid.regexPattern == nullptr);</w:t>
      </w:r>
    </w:p>
    <w:p w:rsidR="00117E74" w:rsidRDefault="00117E74" w:rsidP="00117E74">
      <w:pPr>
        <w:pStyle w:val="NoSpacing"/>
      </w:pPr>
      <w:r>
        <w:t xml:space="preserve">            }</w:t>
      </w:r>
    </w:p>
    <w:p w:rsidR="00117E74" w:rsidRDefault="00117E74" w:rsidP="00117E74">
      <w:pPr>
        <w:pStyle w:val="NoSpacing"/>
      </w:pPr>
      <w:r>
        <w:t xml:space="preserve">            NEXT_DLIST_ENTRY;</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#endif</w:t>
      </w:r>
    </w:p>
    <w:p w:rsidR="00117E74" w:rsidRDefault="00117E74" w:rsidP="00117E74">
      <w:pPr>
        <w:pStyle w:val="NoSpacing"/>
      </w:pPr>
    </w:p>
    <w:p w:rsidR="00117E74" w:rsidRDefault="00117E74" w:rsidP="00117E74">
      <w:pPr>
        <w:pStyle w:val="NoSpacing"/>
      </w:pPr>
      <w:r>
        <w:t xml:space="preserve">    // Hook up the patterns allocated on the main thread to the nodes created on the background thread.</w:t>
      </w:r>
    </w:p>
    <w:p w:rsidR="00117E74" w:rsidRDefault="00117E74" w:rsidP="00117E74">
      <w:pPr>
        <w:pStyle w:val="NoSpacing"/>
      </w:pPr>
      <w:r>
        <w:t xml:space="preserve">    // Walk the list of foreground nodes, advancing through the work items and looking up each item.</w:t>
      </w:r>
    </w:p>
    <w:p w:rsidR="00117E74" w:rsidRDefault="00117E74" w:rsidP="00117E74">
      <w:pPr>
        <w:pStyle w:val="NoSpacing"/>
      </w:pPr>
      <w:r>
        <w:t xml:space="preserve">    // Note that the background thread may have chosen to defer a given RegEx literal, so not every foreground</w:t>
      </w:r>
    </w:p>
    <w:p w:rsidR="00117E74" w:rsidRDefault="00117E74" w:rsidP="00117E74">
      <w:pPr>
        <w:pStyle w:val="NoSpacing"/>
      </w:pPr>
      <w:r>
        <w:t xml:space="preserve">    // node will have a matching background node. Doesn't matter for correctness.</w:t>
      </w:r>
    </w:p>
    <w:p w:rsidR="00117E74" w:rsidRDefault="00117E74" w:rsidP="00117E74">
      <w:pPr>
        <w:pStyle w:val="NoSpacing"/>
      </w:pPr>
      <w:r>
        <w:t xml:space="preserve">    // (It's inefficient, of course, to have to restart the inner loop from the beginning of the work item's</w:t>
      </w:r>
    </w:p>
    <w:p w:rsidR="00117E74" w:rsidRDefault="00117E74" w:rsidP="00117E74">
      <w:pPr>
        <w:pStyle w:val="NoSpacing"/>
      </w:pPr>
      <w:r>
        <w:t xml:space="preserve">    // list, but it should be unusual to have many RegExes in a single work item's chunk of code. Figure out how</w:t>
      </w:r>
    </w:p>
    <w:p w:rsidR="00117E74" w:rsidRDefault="00117E74" w:rsidP="00117E74">
      <w:pPr>
        <w:pStyle w:val="NoSpacing"/>
      </w:pPr>
      <w:r>
        <w:t xml:space="preserve">    // to start the inner loop from a known internal node within the list if that turns out to be important.)</w:t>
      </w:r>
    </w:p>
    <w:p w:rsidR="00117E74" w:rsidRDefault="00117E74" w:rsidP="00117E74">
      <w:pPr>
        <w:pStyle w:val="NoSpacing"/>
      </w:pPr>
      <w:r>
        <w:t xml:space="preserve">    currBackgroundItem = this-&gt;backgroundParseItems;</w:t>
      </w:r>
    </w:p>
    <w:p w:rsidR="00117E74" w:rsidRDefault="00117E74" w:rsidP="00117E74">
      <w:pPr>
        <w:pStyle w:val="NoSpacing"/>
      </w:pPr>
      <w:r>
        <w:t xml:space="preserve">    FOREACH_DLIST_ENTRY(ParseNodePtr, ArenaAllocator, pnodeFgnd, this-&gt;fastScannedRegExpNodes)</w:t>
      </w:r>
    </w:p>
    <w:p w:rsidR="00117E74" w:rsidRDefault="00117E74" w:rsidP="00117E74">
      <w:pPr>
        <w:pStyle w:val="NoSpacing"/>
      </w:pPr>
      <w:r>
        <w:t xml:space="preserve">    {</w:t>
      </w:r>
    </w:p>
    <w:p w:rsidR="00117E74" w:rsidRDefault="00117E74" w:rsidP="00117E74">
      <w:pPr>
        <w:pStyle w:val="NoSpacing"/>
      </w:pPr>
      <w:r>
        <w:t xml:space="preserve">        Assert(pnodeFgnd-&gt;nop == knopRegExp);</w:t>
      </w:r>
    </w:p>
    <w:p w:rsidR="00117E74" w:rsidRDefault="00117E74" w:rsidP="00117E74">
      <w:pPr>
        <w:pStyle w:val="NoSpacing"/>
      </w:pPr>
      <w:r>
        <w:t xml:space="preserve">        Assert(pnodeFgnd-&gt;sxPid.regexPattern != nullptr);</w:t>
      </w:r>
    </w:p>
    <w:p w:rsidR="00117E74" w:rsidRDefault="00117E74" w:rsidP="00117E74">
      <w:pPr>
        <w:pStyle w:val="NoSpacing"/>
      </w:pPr>
      <w:r>
        <w:t xml:space="preserve">        bool quit = false;</w:t>
      </w:r>
    </w:p>
    <w:p w:rsidR="00117E74" w:rsidRDefault="00117E74" w:rsidP="00117E74">
      <w:pPr>
        <w:pStyle w:val="NoSpacing"/>
      </w:pPr>
    </w:p>
    <w:p w:rsidR="00117E74" w:rsidRDefault="00117E74" w:rsidP="00117E74">
      <w:pPr>
        <w:pStyle w:val="NoSpacing"/>
      </w:pPr>
      <w:r>
        <w:t xml:space="preserve">        while (!quit)</w:t>
      </w:r>
    </w:p>
    <w:p w:rsidR="00117E74" w:rsidRDefault="00117E74" w:rsidP="00117E74">
      <w:pPr>
        <w:pStyle w:val="NoSpacing"/>
      </w:pPr>
      <w:r>
        <w:t xml:space="preserve">        {</w:t>
      </w:r>
    </w:p>
    <w:p w:rsidR="00117E74" w:rsidRDefault="00117E74" w:rsidP="00117E74">
      <w:pPr>
        <w:pStyle w:val="NoSpacing"/>
      </w:pPr>
      <w:r>
        <w:t xml:space="preserve">            // Find the next work item with a RegEx in it.</w:t>
      </w:r>
    </w:p>
    <w:p w:rsidR="00117E74" w:rsidRDefault="00117E74" w:rsidP="00117E74">
      <w:pPr>
        <w:pStyle w:val="NoSpacing"/>
      </w:pPr>
      <w:r>
        <w:t xml:space="preserve">            while (currBackgroundItem &amp;&amp; currBackgroundItem-&gt;RegExpNodeList() == nullptr)</w:t>
      </w:r>
    </w:p>
    <w:p w:rsidR="00117E74" w:rsidRDefault="00117E74" w:rsidP="00117E74">
      <w:pPr>
        <w:pStyle w:val="NoSpacing"/>
      </w:pPr>
      <w:r>
        <w:t xml:space="preserve">            {</w:t>
      </w:r>
    </w:p>
    <w:p w:rsidR="00117E74" w:rsidRDefault="00117E74" w:rsidP="00117E74">
      <w:pPr>
        <w:pStyle w:val="NoSpacing"/>
      </w:pPr>
      <w:r>
        <w:t xml:space="preserve">                currBackgroundItem = currBackgroundItem-&gt;GetNext();</w:t>
      </w:r>
    </w:p>
    <w:p w:rsidR="00117E74" w:rsidRDefault="00117E74" w:rsidP="00117E74">
      <w:pPr>
        <w:pStyle w:val="NoSpacing"/>
      </w:pPr>
      <w:r>
        <w:t xml:space="preserve">            }</w:t>
      </w:r>
    </w:p>
    <w:p w:rsidR="00117E74" w:rsidRDefault="00117E74" w:rsidP="00117E74">
      <w:pPr>
        <w:pStyle w:val="NoSpacing"/>
      </w:pPr>
      <w:r>
        <w:t xml:space="preserve">            if (!currBackgroundItem)</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Walk the RegExps in the work item.</w:t>
      </w:r>
    </w:p>
    <w:p w:rsidR="00117E74" w:rsidRDefault="00117E74" w:rsidP="00117E74">
      <w:pPr>
        <w:pStyle w:val="NoSpacing"/>
      </w:pPr>
      <w:r>
        <w:t xml:space="preserve">            FOREACH_DLIST_ENTRY(ParseNodePtr, ArenaAllocator, pnodeBgnd, currBackgroundItem-&gt;RegExpNodeList())</w:t>
      </w:r>
    </w:p>
    <w:p w:rsidR="00117E74" w:rsidRDefault="00117E74" w:rsidP="00117E74">
      <w:pPr>
        <w:pStyle w:val="NoSpacing"/>
      </w:pPr>
      <w:r>
        <w:t xml:space="preserve">            {</w:t>
      </w:r>
    </w:p>
    <w:p w:rsidR="00117E74" w:rsidRDefault="00117E74" w:rsidP="00117E74">
      <w:pPr>
        <w:pStyle w:val="NoSpacing"/>
      </w:pPr>
      <w:r>
        <w:t xml:space="preserve">                Assert(pnodeBgnd-&gt;nop == knopRegExp);</w:t>
      </w:r>
    </w:p>
    <w:p w:rsidR="00117E74" w:rsidRDefault="00117E74" w:rsidP="00117E74">
      <w:pPr>
        <w:pStyle w:val="NoSpacing"/>
      </w:pPr>
    </w:p>
    <w:p w:rsidR="00117E74" w:rsidRDefault="00117E74" w:rsidP="00117E74">
      <w:pPr>
        <w:pStyle w:val="NoSpacing"/>
      </w:pPr>
      <w:r>
        <w:t xml:space="preserve">                if (pnodeFgnd-&gt;ichMin &lt;= pnodeBgnd-&gt;ichMin)</w:t>
      </w:r>
    </w:p>
    <w:p w:rsidR="00117E74" w:rsidRDefault="00117E74" w:rsidP="00117E74">
      <w:pPr>
        <w:pStyle w:val="NoSpacing"/>
      </w:pPr>
      <w:r>
        <w:t xml:space="preserve">                {</w:t>
      </w:r>
    </w:p>
    <w:p w:rsidR="00117E74" w:rsidRDefault="00117E74" w:rsidP="00117E74">
      <w:pPr>
        <w:pStyle w:val="NoSpacing"/>
      </w:pPr>
      <w:r>
        <w:t xml:space="preserve">                    // Either we found a match, or the next background node is past the foreground node.</w:t>
      </w:r>
    </w:p>
    <w:p w:rsidR="00117E74" w:rsidRDefault="00117E74" w:rsidP="00117E74">
      <w:pPr>
        <w:pStyle w:val="NoSpacing"/>
      </w:pPr>
      <w:r>
        <w:t xml:space="preserve">                    // In any case, we can stop searching.</w:t>
      </w:r>
    </w:p>
    <w:p w:rsidR="00117E74" w:rsidRDefault="00117E74" w:rsidP="00117E74">
      <w:pPr>
        <w:pStyle w:val="NoSpacing"/>
      </w:pPr>
      <w:r>
        <w:t xml:space="preserve">                    if (pnodeFgnd-&gt;ichMin == pnodeBgnd-&gt;ichMin)</w:t>
      </w:r>
    </w:p>
    <w:p w:rsidR="00117E74" w:rsidRDefault="00117E74" w:rsidP="00117E74">
      <w:pPr>
        <w:pStyle w:val="NoSpacing"/>
      </w:pPr>
      <w:r>
        <w:t xml:space="preserve">                    {</w:t>
      </w:r>
    </w:p>
    <w:p w:rsidR="00117E74" w:rsidRDefault="00117E74" w:rsidP="00117E74">
      <w:pPr>
        <w:pStyle w:val="NoSpacing"/>
      </w:pPr>
      <w:r>
        <w:lastRenderedPageBreak/>
        <w:t xml:space="preserve">                        Assert(pnodeFgnd-&gt;ichLim == pnodeBgnd-&gt;ichLim);</w:t>
      </w:r>
    </w:p>
    <w:p w:rsidR="00117E74" w:rsidRDefault="00117E74" w:rsidP="00117E74">
      <w:pPr>
        <w:pStyle w:val="NoSpacing"/>
      </w:pPr>
      <w:r>
        <w:t xml:space="preserve">                        pnodeBgnd-&gt;sxPid.regexPattern = pnodeFgnd-&gt;sxPid.regexPattern;</w:t>
      </w:r>
    </w:p>
    <w:p w:rsidR="00117E74" w:rsidRDefault="00117E74" w:rsidP="00117E74">
      <w:pPr>
        <w:pStyle w:val="NoSpacing"/>
      </w:pPr>
      <w:r>
        <w:t xml:space="preserve">                    }</w:t>
      </w:r>
    </w:p>
    <w:p w:rsidR="00117E74" w:rsidRDefault="00117E74" w:rsidP="00117E74">
      <w:pPr>
        <w:pStyle w:val="NoSpacing"/>
      </w:pPr>
      <w:r>
        <w:t xml:space="preserve">                    quit = true;</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NEXT_DLIST_ENTRY;</w:t>
      </w:r>
    </w:p>
    <w:p w:rsidR="00117E74" w:rsidRDefault="00117E74" w:rsidP="00117E74">
      <w:pPr>
        <w:pStyle w:val="NoSpacing"/>
      </w:pPr>
    </w:p>
    <w:p w:rsidR="00117E74" w:rsidRDefault="00117E74" w:rsidP="00117E74">
      <w:pPr>
        <w:pStyle w:val="NoSpacing"/>
      </w:pPr>
      <w:r>
        <w:t xml:space="preserve">            if (!quit)</w:t>
      </w:r>
    </w:p>
    <w:p w:rsidR="00117E74" w:rsidRDefault="00117E74" w:rsidP="00117E74">
      <w:pPr>
        <w:pStyle w:val="NoSpacing"/>
      </w:pPr>
      <w:r>
        <w:t xml:space="preserve">            {</w:t>
      </w:r>
    </w:p>
    <w:p w:rsidR="00117E74" w:rsidRDefault="00117E74" w:rsidP="00117E74">
      <w:pPr>
        <w:pStyle w:val="NoSpacing"/>
      </w:pPr>
      <w:r>
        <w:t xml:space="preserve">                // Need to advance to the next work item.</w:t>
      </w:r>
    </w:p>
    <w:p w:rsidR="00117E74" w:rsidRDefault="00117E74" w:rsidP="00117E74">
      <w:pPr>
        <w:pStyle w:val="NoSpacing"/>
      </w:pPr>
      <w:r>
        <w:t xml:space="preserve">                currBackgroundItem = currBackgroundItem-&gt;GetNext();</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NEXT_DLIST_ENTRY;</w:t>
      </w:r>
    </w:p>
    <w:p w:rsidR="00117E74" w:rsidRDefault="00117E74" w:rsidP="00117E74">
      <w:pPr>
        <w:pStyle w:val="NoSpacing"/>
      </w:pPr>
    </w:p>
    <w:p w:rsidR="00117E74" w:rsidRDefault="00117E74" w:rsidP="00117E74">
      <w:pPr>
        <w:pStyle w:val="NoSpacing"/>
      </w:pPr>
      <w:r>
        <w:t>#if DBG</w:t>
      </w:r>
    </w:p>
    <w:p w:rsidR="00117E74" w:rsidRDefault="00117E74" w:rsidP="00117E74">
      <w:pPr>
        <w:pStyle w:val="NoSpacing"/>
      </w:pPr>
      <w:r>
        <w:t xml:space="preserve">    for (currBackgroundItem = this-&gt;backgroundParseItems;</w:t>
      </w:r>
    </w:p>
    <w:p w:rsidR="00117E74" w:rsidRDefault="00117E74" w:rsidP="00117E74">
      <w:pPr>
        <w:pStyle w:val="NoSpacing"/>
      </w:pPr>
      <w:r>
        <w:t xml:space="preserve">         currBackgroundItem;</w:t>
      </w:r>
    </w:p>
    <w:p w:rsidR="00117E74" w:rsidRDefault="00117E74" w:rsidP="00117E74">
      <w:pPr>
        <w:pStyle w:val="NoSpacing"/>
      </w:pPr>
      <w:r>
        <w:t xml:space="preserve">         currBackgroundItem = currBackgroundItem-&gt;GetNext())</w:t>
      </w:r>
    </w:p>
    <w:p w:rsidR="00117E74" w:rsidRDefault="00117E74" w:rsidP="00117E74">
      <w:pPr>
        <w:pStyle w:val="NoSpacing"/>
      </w:pPr>
      <w:r>
        <w:t xml:space="preserve">    {</w:t>
      </w:r>
    </w:p>
    <w:p w:rsidR="00117E74" w:rsidRDefault="00117E74" w:rsidP="00117E74">
      <w:pPr>
        <w:pStyle w:val="NoSpacing"/>
      </w:pPr>
      <w:r>
        <w:t xml:space="preserve">        if (currBackgroundItem-&gt;RegExpNodeList())</w:t>
      </w:r>
    </w:p>
    <w:p w:rsidR="00117E74" w:rsidRDefault="00117E74" w:rsidP="00117E74">
      <w:pPr>
        <w:pStyle w:val="NoSpacing"/>
      </w:pPr>
      <w:r>
        <w:t xml:space="preserve">        {</w:t>
      </w:r>
    </w:p>
    <w:p w:rsidR="00117E74" w:rsidRDefault="00117E74" w:rsidP="00117E74">
      <w:pPr>
        <w:pStyle w:val="NoSpacing"/>
      </w:pPr>
      <w:r>
        <w:t xml:space="preserve">            FOREACH_DLIST_ENTRY(ParseNodePtr, ArenaAllocator, pnode, currBackgroundItem-&gt;RegExpNodeList())</w:t>
      </w:r>
    </w:p>
    <w:p w:rsidR="00117E74" w:rsidRDefault="00117E74" w:rsidP="00117E74">
      <w:pPr>
        <w:pStyle w:val="NoSpacing"/>
      </w:pPr>
      <w:r>
        <w:t xml:space="preserve">            {</w:t>
      </w:r>
    </w:p>
    <w:p w:rsidR="00117E74" w:rsidRDefault="00117E74" w:rsidP="00117E74">
      <w:pPr>
        <w:pStyle w:val="NoSpacing"/>
      </w:pPr>
      <w:r>
        <w:t xml:space="preserve">                Assert(pnode-&gt;sxPid.regexPattern != nullptr);</w:t>
      </w:r>
    </w:p>
    <w:p w:rsidR="00117E74" w:rsidRDefault="00117E74" w:rsidP="00117E74">
      <w:pPr>
        <w:pStyle w:val="NoSpacing"/>
      </w:pPr>
      <w:r>
        <w:t xml:space="preserve">            }</w:t>
      </w:r>
    </w:p>
    <w:p w:rsidR="00117E74" w:rsidRDefault="00117E74" w:rsidP="00117E74">
      <w:pPr>
        <w:pStyle w:val="NoSpacing"/>
      </w:pPr>
      <w:r>
        <w:t xml:space="preserve">            NEXT_DLIST_ENTRY;</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#endif</w:t>
      </w:r>
    </w:p>
    <w:p w:rsidR="00117E74" w:rsidRDefault="00117E74" w:rsidP="00117E74">
      <w:pPr>
        <w:pStyle w:val="NoSpacing"/>
      </w:pPr>
      <w:r>
        <w:t>}</w:t>
      </w:r>
    </w:p>
    <w:p w:rsidR="00117E74" w:rsidRDefault="00117E74" w:rsidP="00117E74">
      <w:pPr>
        <w:pStyle w:val="NoSpacing"/>
      </w:pPr>
      <w:r>
        <w:t>#endif</w:t>
      </w:r>
    </w:p>
    <w:p w:rsidR="00117E74" w:rsidRDefault="00117E74" w:rsidP="00117E74">
      <w:pPr>
        <w:pStyle w:val="NoSpacing"/>
      </w:pPr>
    </w:p>
    <w:p w:rsidR="00117E74" w:rsidRDefault="00117E74" w:rsidP="00117E74">
      <w:pPr>
        <w:pStyle w:val="NoSpacing"/>
      </w:pPr>
      <w:r>
        <w:t>LabelId* Parser::CreateLabelId(IdentToken* pToken)</w:t>
      </w:r>
    </w:p>
    <w:p w:rsidR="00117E74" w:rsidRDefault="00117E74" w:rsidP="00117E74">
      <w:pPr>
        <w:pStyle w:val="NoSpacing"/>
      </w:pPr>
      <w:r>
        <w:t>{</w:t>
      </w:r>
    </w:p>
    <w:p w:rsidR="00117E74" w:rsidRDefault="00117E74" w:rsidP="00117E74">
      <w:pPr>
        <w:pStyle w:val="NoSpacing"/>
      </w:pPr>
      <w:r>
        <w:t xml:space="preserve">    LabelId* pLabelId;</w:t>
      </w:r>
    </w:p>
    <w:p w:rsidR="00117E74" w:rsidRDefault="00117E74" w:rsidP="00117E74">
      <w:pPr>
        <w:pStyle w:val="NoSpacing"/>
      </w:pPr>
    </w:p>
    <w:p w:rsidR="00117E74" w:rsidRDefault="00117E74" w:rsidP="00117E74">
      <w:pPr>
        <w:pStyle w:val="NoSpacing"/>
      </w:pPr>
      <w:r>
        <w:t xml:space="preserve">    pLabelId = (LabelId*)m_nodeAllocator.Alloc(sizeof(LabelId));</w:t>
      </w:r>
    </w:p>
    <w:p w:rsidR="00117E74" w:rsidRDefault="00117E74" w:rsidP="00117E74">
      <w:pPr>
        <w:pStyle w:val="NoSpacing"/>
      </w:pPr>
      <w:r>
        <w:t xml:space="preserve">    if (NULL == pLabelId)</w:t>
      </w:r>
    </w:p>
    <w:p w:rsidR="00117E74" w:rsidRDefault="00117E74" w:rsidP="00117E74">
      <w:pPr>
        <w:pStyle w:val="NoSpacing"/>
      </w:pPr>
      <w:r>
        <w:t xml:space="preserve">        Error(ERRnoMemory);</w:t>
      </w:r>
    </w:p>
    <w:p w:rsidR="00117E74" w:rsidRDefault="00117E74" w:rsidP="00117E74">
      <w:pPr>
        <w:pStyle w:val="NoSpacing"/>
      </w:pPr>
      <w:r>
        <w:t xml:space="preserve">    pLabelId-&gt;pid = pToken-&gt;pid;</w:t>
      </w:r>
    </w:p>
    <w:p w:rsidR="00117E74" w:rsidRDefault="00117E74" w:rsidP="00117E74">
      <w:pPr>
        <w:pStyle w:val="NoSpacing"/>
      </w:pPr>
      <w:r>
        <w:t xml:space="preserve">    pLabelId-&gt;next = NULL;</w:t>
      </w:r>
    </w:p>
    <w:p w:rsidR="00117E74" w:rsidRDefault="00117E74" w:rsidP="00117E74">
      <w:pPr>
        <w:pStyle w:val="NoSpacing"/>
      </w:pPr>
    </w:p>
    <w:p w:rsidR="00117E74" w:rsidRDefault="00117E74" w:rsidP="00117E74">
      <w:pPr>
        <w:pStyle w:val="NoSpacing"/>
      </w:pPr>
      <w:r>
        <w:t xml:space="preserve">    return pLabelId;</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w:t>
      </w:r>
    </w:p>
    <w:p w:rsidR="00117E74" w:rsidRDefault="00117E74" w:rsidP="00117E74">
      <w:pPr>
        <w:pStyle w:val="NoSpacing"/>
      </w:pPr>
      <w:r>
        <w:t>The following set of routines allocate parse tree nodes of various kinds.</w:t>
      </w:r>
    </w:p>
    <w:p w:rsidR="00117E74" w:rsidRDefault="00117E74" w:rsidP="00117E74">
      <w:pPr>
        <w:pStyle w:val="NoSpacing"/>
      </w:pPr>
      <w:r>
        <w:t>They catch an exception on out of memory.</w:t>
      </w:r>
    </w:p>
    <w:p w:rsidR="00117E74" w:rsidRDefault="00117E74" w:rsidP="00117E74">
      <w:pPr>
        <w:pStyle w:val="NoSpacing"/>
      </w:pPr>
      <w:r>
        <w:t>*****************************************************************************/</w:t>
      </w:r>
    </w:p>
    <w:p w:rsidR="00117E74" w:rsidRDefault="00117E74" w:rsidP="00117E74">
      <w:pPr>
        <w:pStyle w:val="NoSpacing"/>
      </w:pPr>
      <w:r>
        <w:lastRenderedPageBreak/>
        <w:t>static const int g_mpnopcbNode[] =</w:t>
      </w:r>
    </w:p>
    <w:p w:rsidR="00117E74" w:rsidRDefault="00117E74" w:rsidP="00117E74">
      <w:pPr>
        <w:pStyle w:val="NoSpacing"/>
      </w:pPr>
      <w:r>
        <w:t>{</w:t>
      </w:r>
    </w:p>
    <w:p w:rsidR="00117E74" w:rsidRDefault="00117E74" w:rsidP="00117E74">
      <w:pPr>
        <w:pStyle w:val="NoSpacing"/>
      </w:pPr>
      <w:r>
        <w:t>#define PTNODE(nop,sn,pc,nk,ok,json) kcbPn##nk,</w:t>
      </w:r>
    </w:p>
    <w:p w:rsidR="00117E74" w:rsidRDefault="00117E74" w:rsidP="00117E74">
      <w:pPr>
        <w:pStyle w:val="NoSpacing"/>
      </w:pPr>
      <w:r>
        <w:t>#include "ptlist.h"</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const Js::RegSlot NoRegister = (Js::RegSlot)-1;</w:t>
      </w:r>
    </w:p>
    <w:p w:rsidR="00117E74" w:rsidRDefault="00117E74" w:rsidP="00117E74">
      <w:pPr>
        <w:pStyle w:val="NoSpacing"/>
      </w:pPr>
      <w:r>
        <w:t>const Js::RegSlot OneByteRegister = (Js::RegSlot_OneByte)-1;</w:t>
      </w:r>
    </w:p>
    <w:p w:rsidR="00117E74" w:rsidRDefault="00117E74" w:rsidP="00117E74">
      <w:pPr>
        <w:pStyle w:val="NoSpacing"/>
      </w:pPr>
    </w:p>
    <w:p w:rsidR="00117E74" w:rsidRDefault="00117E74" w:rsidP="00117E74">
      <w:pPr>
        <w:pStyle w:val="NoSpacing"/>
      </w:pPr>
      <w:r>
        <w:t>void Parser::InitNode(OpCode nop,ParseNodePtr pnode) {</w:t>
      </w:r>
    </w:p>
    <w:p w:rsidR="00117E74" w:rsidRDefault="00117E74" w:rsidP="00117E74">
      <w:pPr>
        <w:pStyle w:val="NoSpacing"/>
      </w:pPr>
      <w:r>
        <w:t xml:space="preserve">    pnode-&gt;nop = nop;</w:t>
      </w:r>
    </w:p>
    <w:p w:rsidR="00117E74" w:rsidRDefault="00117E74" w:rsidP="00117E74">
      <w:pPr>
        <w:pStyle w:val="NoSpacing"/>
      </w:pPr>
      <w:r>
        <w:t xml:space="preserve">    pnode-&gt;grfpn = PNodeFlags::fpnNone;</w:t>
      </w:r>
    </w:p>
    <w:p w:rsidR="00117E74" w:rsidRDefault="00117E74" w:rsidP="00117E74">
      <w:pPr>
        <w:pStyle w:val="NoSpacing"/>
      </w:pPr>
      <w:r>
        <w:t xml:space="preserve">    pnode-&gt;location = NoRegister;</w:t>
      </w:r>
    </w:p>
    <w:p w:rsidR="00117E74" w:rsidRDefault="00117E74" w:rsidP="00117E74">
      <w:pPr>
        <w:pStyle w:val="NoSpacing"/>
      </w:pPr>
      <w:r>
        <w:t xml:space="preserve">    pnode-&gt;emitLabels = false;</w:t>
      </w:r>
    </w:p>
    <w:p w:rsidR="00117E74" w:rsidRDefault="00117E74" w:rsidP="00117E74">
      <w:pPr>
        <w:pStyle w:val="NoSpacing"/>
      </w:pPr>
      <w:r>
        <w:t xml:space="preserve">    pnode-&gt;isUsed = true;</w:t>
      </w:r>
    </w:p>
    <w:p w:rsidR="00117E74" w:rsidRDefault="00117E74" w:rsidP="00117E74">
      <w:pPr>
        <w:pStyle w:val="NoSpacing"/>
      </w:pPr>
      <w:r>
        <w:t xml:space="preserve">    pnode-&gt;notEscapedUse = false;</w:t>
      </w:r>
    </w:p>
    <w:p w:rsidR="00117E74" w:rsidRDefault="00117E74" w:rsidP="00117E74">
      <w:pPr>
        <w:pStyle w:val="NoSpacing"/>
      </w:pPr>
      <w:r>
        <w:t xml:space="preserve">    pnode-&gt;isInList = false;</w:t>
      </w:r>
    </w:p>
    <w:p w:rsidR="00117E74" w:rsidRDefault="00117E74" w:rsidP="00117E74">
      <w:pPr>
        <w:pStyle w:val="NoSpacing"/>
      </w:pPr>
      <w:r>
        <w:t xml:space="preserve">    pnode-&gt;isCallApplyTargetLoad = false;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 Create nodes using Arena</w:t>
      </w:r>
    </w:p>
    <w:p w:rsidR="00117E74" w:rsidRDefault="00117E74" w:rsidP="00117E74">
      <w:pPr>
        <w:pStyle w:val="NoSpacing"/>
      </w:pPr>
      <w:r>
        <w:t>template &lt;OpCode nop&gt;</w:t>
      </w:r>
    </w:p>
    <w:p w:rsidR="00117E74" w:rsidRDefault="00117E74" w:rsidP="00117E74">
      <w:pPr>
        <w:pStyle w:val="NoSpacing"/>
      </w:pPr>
      <w:r>
        <w:t>ParseNodePtr Parser::StaticCreateNodeT(ArenaAllocator* alloc, charcount_t ichMin, charcount_t ichLim)</w:t>
      </w:r>
    </w:p>
    <w:p w:rsidR="00117E74" w:rsidRDefault="00117E74" w:rsidP="00117E74">
      <w:pPr>
        <w:pStyle w:val="NoSpacing"/>
      </w:pPr>
      <w:r>
        <w:t>{</w:t>
      </w:r>
    </w:p>
    <w:p w:rsidR="00117E74" w:rsidRDefault="00117E74" w:rsidP="00117E74">
      <w:pPr>
        <w:pStyle w:val="NoSpacing"/>
      </w:pPr>
      <w:r>
        <w:t xml:space="preserve">    ParseNodePtr pnode = StaticAllocNode&lt;nop&gt;(alloc);</w:t>
      </w:r>
    </w:p>
    <w:p w:rsidR="00117E74" w:rsidRDefault="00117E74" w:rsidP="00117E74">
      <w:pPr>
        <w:pStyle w:val="NoSpacing"/>
      </w:pPr>
      <w:r>
        <w:t xml:space="preserve">    InitNode(nop,pnode);</w:t>
      </w:r>
    </w:p>
    <w:p w:rsidR="00117E74" w:rsidRDefault="00117E74" w:rsidP="00117E74">
      <w:pPr>
        <w:pStyle w:val="NoSpacing"/>
      </w:pPr>
      <w:r>
        <w:t xml:space="preserve">    // default - may be changed</w:t>
      </w:r>
    </w:p>
    <w:p w:rsidR="00117E74" w:rsidRDefault="00117E74" w:rsidP="00117E74">
      <w:pPr>
        <w:pStyle w:val="NoSpacing"/>
      </w:pPr>
      <w:r>
        <w:t xml:space="preserve">    pnode-&gt;ichMin = ichMin;</w:t>
      </w:r>
    </w:p>
    <w:p w:rsidR="00117E74" w:rsidRDefault="00117E74" w:rsidP="00117E74">
      <w:pPr>
        <w:pStyle w:val="NoSpacing"/>
      </w:pPr>
      <w:r>
        <w:t xml:space="preserve">    pnode-&gt;ichLim = ichLim;</w:t>
      </w:r>
    </w:p>
    <w:p w:rsidR="00117E74" w:rsidRDefault="00117E74" w:rsidP="00117E74">
      <w:pPr>
        <w:pStyle w:val="NoSpacing"/>
      </w:pP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ParseNodePtr</w:t>
      </w:r>
    </w:p>
    <w:p w:rsidR="00117E74" w:rsidRDefault="00117E74" w:rsidP="00117E74">
      <w:pPr>
        <w:pStyle w:val="NoSpacing"/>
      </w:pPr>
      <w:r>
        <w:t>Parser::StaticCreateBlockNode(ArenaAllocator* alloc, charcount_t ichMin , charcount_t ichLim, int blockId, PnodeBlockType blockType)</w:t>
      </w:r>
    </w:p>
    <w:p w:rsidR="00117E74" w:rsidRDefault="00117E74" w:rsidP="00117E74">
      <w:pPr>
        <w:pStyle w:val="NoSpacing"/>
      </w:pPr>
      <w:r>
        <w:t>{</w:t>
      </w:r>
    </w:p>
    <w:p w:rsidR="00117E74" w:rsidRDefault="00117E74" w:rsidP="00117E74">
      <w:pPr>
        <w:pStyle w:val="NoSpacing"/>
      </w:pPr>
      <w:r>
        <w:t xml:space="preserve">    ParseNodePtr pnode = StaticCreateNodeT&lt;knopBlock&gt;(alloc, ichMin, ichLim);</w:t>
      </w:r>
    </w:p>
    <w:p w:rsidR="00117E74" w:rsidRDefault="00117E74" w:rsidP="00117E74">
      <w:pPr>
        <w:pStyle w:val="NoSpacing"/>
      </w:pPr>
      <w:r>
        <w:t xml:space="preserve">    InitBlockNode(pnode, blockId, blockType);</w:t>
      </w: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Parser::InitBlockNode(ParseNodePtr pnode, int blockId, PnodeBlockType blockType)</w:t>
      </w:r>
    </w:p>
    <w:p w:rsidR="00117E74" w:rsidRDefault="00117E74" w:rsidP="00117E74">
      <w:pPr>
        <w:pStyle w:val="NoSpacing"/>
      </w:pPr>
      <w:r>
        <w:t>{</w:t>
      </w:r>
    </w:p>
    <w:p w:rsidR="00117E74" w:rsidRDefault="00117E74" w:rsidP="00117E74">
      <w:pPr>
        <w:pStyle w:val="NoSpacing"/>
      </w:pPr>
      <w:r>
        <w:t xml:space="preserve">    Assert(pnode-&gt;nop == knopBlock);</w:t>
      </w:r>
    </w:p>
    <w:p w:rsidR="00117E74" w:rsidRDefault="00117E74" w:rsidP="00117E74">
      <w:pPr>
        <w:pStyle w:val="NoSpacing"/>
      </w:pPr>
      <w:r>
        <w:t xml:space="preserve">    pnode-&gt;sxBlock.pnodeScopes = nullptr;</w:t>
      </w:r>
    </w:p>
    <w:p w:rsidR="00117E74" w:rsidRDefault="00117E74" w:rsidP="00117E74">
      <w:pPr>
        <w:pStyle w:val="NoSpacing"/>
      </w:pPr>
      <w:r>
        <w:t xml:space="preserve">    pnode-&gt;sxBlock.pnodeNext = nullptr;</w:t>
      </w:r>
    </w:p>
    <w:p w:rsidR="00117E74" w:rsidRDefault="00117E74" w:rsidP="00117E74">
      <w:pPr>
        <w:pStyle w:val="NoSpacing"/>
      </w:pPr>
      <w:r>
        <w:t xml:space="preserve">    pnode-&gt;sxBlock.scope = nullptr;</w:t>
      </w:r>
    </w:p>
    <w:p w:rsidR="00117E74" w:rsidRDefault="00117E74" w:rsidP="00117E74">
      <w:pPr>
        <w:pStyle w:val="NoSpacing"/>
      </w:pPr>
      <w:r>
        <w:t xml:space="preserve">    pnode-&gt;sxBlock.enclosingBlock = nullptr;</w:t>
      </w:r>
    </w:p>
    <w:p w:rsidR="00117E74" w:rsidRDefault="00117E74" w:rsidP="00117E74">
      <w:pPr>
        <w:pStyle w:val="NoSpacing"/>
      </w:pPr>
      <w:r>
        <w:t xml:space="preserve">    pnode-&gt;sxBlock.pnodeLexVars = nullptr;</w:t>
      </w:r>
    </w:p>
    <w:p w:rsidR="00117E74" w:rsidRDefault="00117E74" w:rsidP="00117E74">
      <w:pPr>
        <w:pStyle w:val="NoSpacing"/>
      </w:pPr>
      <w:r>
        <w:t xml:space="preserve">    pnode-&gt;sxBlock.pnodeStmt = nullptr;</w:t>
      </w:r>
    </w:p>
    <w:p w:rsidR="00117E74" w:rsidRDefault="00117E74" w:rsidP="00117E74">
      <w:pPr>
        <w:pStyle w:val="NoSpacing"/>
      </w:pPr>
      <w:r>
        <w:t xml:space="preserve">    pnode-&gt;sxBlock.pnodeLastValStmt = nullptr;</w:t>
      </w:r>
    </w:p>
    <w:p w:rsidR="00117E74" w:rsidRDefault="00117E74" w:rsidP="00117E74">
      <w:pPr>
        <w:pStyle w:val="NoSpacing"/>
      </w:pPr>
    </w:p>
    <w:p w:rsidR="00117E74" w:rsidRDefault="00117E74" w:rsidP="00117E74">
      <w:pPr>
        <w:pStyle w:val="NoSpacing"/>
      </w:pPr>
      <w:r>
        <w:lastRenderedPageBreak/>
        <w:t xml:space="preserve">    pnode-&gt;sxBlock.callsEval = false;</w:t>
      </w:r>
    </w:p>
    <w:p w:rsidR="00117E74" w:rsidRDefault="00117E74" w:rsidP="00117E74">
      <w:pPr>
        <w:pStyle w:val="NoSpacing"/>
      </w:pPr>
      <w:r>
        <w:t xml:space="preserve">    pnode-&gt;sxBlock.childCallsEval = false;</w:t>
      </w:r>
    </w:p>
    <w:p w:rsidR="00117E74" w:rsidRDefault="00117E74" w:rsidP="00117E74">
      <w:pPr>
        <w:pStyle w:val="NoSpacing"/>
      </w:pPr>
      <w:r>
        <w:t xml:space="preserve">    pnode-&gt;sxBlock.blockType = blockType;</w:t>
      </w:r>
    </w:p>
    <w:p w:rsidR="00117E74" w:rsidRDefault="00117E74" w:rsidP="00117E74">
      <w:pPr>
        <w:pStyle w:val="NoSpacing"/>
      </w:pPr>
      <w:r>
        <w:t xml:space="preserve">    pnode-&gt;sxBlock.blockId = blockId;</w:t>
      </w:r>
    </w:p>
    <w:p w:rsidR="00117E74" w:rsidRDefault="00117E74" w:rsidP="00117E74">
      <w:pPr>
        <w:pStyle w:val="NoSpacing"/>
      </w:pPr>
    </w:p>
    <w:p w:rsidR="00117E74" w:rsidRDefault="00117E74" w:rsidP="00117E74">
      <w:pPr>
        <w:pStyle w:val="NoSpacing"/>
      </w:pPr>
      <w:r>
        <w:t xml:space="preserve">    if (blockType != PnodeBlockType::Regular)</w:t>
      </w:r>
    </w:p>
    <w:p w:rsidR="00117E74" w:rsidRDefault="00117E74" w:rsidP="00117E74">
      <w:pPr>
        <w:pStyle w:val="NoSpacing"/>
      </w:pPr>
      <w:r>
        <w:t xml:space="preserve">    {</w:t>
      </w:r>
    </w:p>
    <w:p w:rsidR="00117E74" w:rsidRDefault="00117E74" w:rsidP="00117E74">
      <w:pPr>
        <w:pStyle w:val="NoSpacing"/>
      </w:pPr>
      <w:r>
        <w:t xml:space="preserve">        pnode-&gt;grfpn |= PNodeFlags::fpnSyntheticNode;</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 Create Node with limit</w:t>
      </w:r>
    </w:p>
    <w:p w:rsidR="00117E74" w:rsidRDefault="00117E74" w:rsidP="00117E74">
      <w:pPr>
        <w:pStyle w:val="NoSpacing"/>
      </w:pPr>
      <w:r>
        <w:t>template &lt;OpCode nop&gt;</w:t>
      </w:r>
    </w:p>
    <w:p w:rsidR="00117E74" w:rsidRDefault="00117E74" w:rsidP="00117E74">
      <w:pPr>
        <w:pStyle w:val="NoSpacing"/>
      </w:pPr>
      <w:r>
        <w:t>ParseNodePtr Parser::CreateNodeT(charcount_t ichMin,charcount_t ichLim)</w:t>
      </w:r>
    </w:p>
    <w:p w:rsidR="00117E74" w:rsidRDefault="00117E74" w:rsidP="00117E74">
      <w:pPr>
        <w:pStyle w:val="NoSpacing"/>
      </w:pPr>
      <w:r>
        <w:t>{</w:t>
      </w:r>
    </w:p>
    <w:p w:rsidR="00117E74" w:rsidRDefault="00117E74" w:rsidP="00117E74">
      <w:pPr>
        <w:pStyle w:val="NoSpacing"/>
      </w:pPr>
      <w:r>
        <w:t xml:space="preserve">    Assert(!this-&gt;m_deferringAST);</w:t>
      </w:r>
    </w:p>
    <w:p w:rsidR="00117E74" w:rsidRDefault="00117E74" w:rsidP="00117E74">
      <w:pPr>
        <w:pStyle w:val="NoSpacing"/>
      </w:pPr>
      <w:r>
        <w:t xml:space="preserve">    ParseNodePtr pnode = StaticCreateNodeT&lt;nop&gt;(&amp;m_nodeAllocator, ichMin, ichLim);</w:t>
      </w:r>
    </w:p>
    <w:p w:rsidR="00117E74" w:rsidRDefault="00117E74" w:rsidP="00117E74">
      <w:pPr>
        <w:pStyle w:val="NoSpacing"/>
      </w:pPr>
    </w:p>
    <w:p w:rsidR="00117E74" w:rsidRDefault="00117E74" w:rsidP="00117E74">
      <w:pPr>
        <w:pStyle w:val="NoSpacing"/>
      </w:pPr>
      <w:r>
        <w:t xml:space="preserve">    Assert(m_pCurrentAstSize != NULL);</w:t>
      </w:r>
    </w:p>
    <w:p w:rsidR="00117E74" w:rsidRDefault="00117E74" w:rsidP="00117E74">
      <w:pPr>
        <w:pStyle w:val="NoSpacing"/>
      </w:pPr>
      <w:r>
        <w:t xml:space="preserve">    *m_pCurrentAstSize += GetNodeSize&lt;nop&gt;();</w:t>
      </w:r>
    </w:p>
    <w:p w:rsidR="00117E74" w:rsidRDefault="00117E74" w:rsidP="00117E74">
      <w:pPr>
        <w:pStyle w:val="NoSpacing"/>
      </w:pP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ParseNodePtr Parser::CreateDeclNode(OpCode nop, IdentPtr pid, SymbolType symbolType, bool errorOnRedecl)</w:t>
      </w:r>
    </w:p>
    <w:p w:rsidR="00117E74" w:rsidRDefault="00117E74" w:rsidP="00117E74">
      <w:pPr>
        <w:pStyle w:val="NoSpacing"/>
      </w:pPr>
      <w:r>
        <w:t>{</w:t>
      </w:r>
    </w:p>
    <w:p w:rsidR="00117E74" w:rsidRDefault="00117E74" w:rsidP="00117E74">
      <w:pPr>
        <w:pStyle w:val="NoSpacing"/>
      </w:pPr>
      <w:r>
        <w:t xml:space="preserve">    ParseNodePtr pnode = CreateNode(nop);</w:t>
      </w:r>
    </w:p>
    <w:p w:rsidR="00117E74" w:rsidRDefault="00117E74" w:rsidP="00117E74">
      <w:pPr>
        <w:pStyle w:val="NoSpacing"/>
      </w:pPr>
    </w:p>
    <w:p w:rsidR="00117E74" w:rsidRDefault="00117E74" w:rsidP="00117E74">
      <w:pPr>
        <w:pStyle w:val="NoSpacing"/>
      </w:pPr>
      <w:r>
        <w:t xml:space="preserve">    pnode-&gt;sxVar.InitDeclNode(pid, NULL);</w:t>
      </w:r>
    </w:p>
    <w:p w:rsidR="00117E74" w:rsidRDefault="00117E74" w:rsidP="00117E74">
      <w:pPr>
        <w:pStyle w:val="NoSpacing"/>
      </w:pPr>
    </w:p>
    <w:p w:rsidR="00117E74" w:rsidRDefault="00117E74" w:rsidP="00117E74">
      <w:pPr>
        <w:pStyle w:val="NoSpacing"/>
      </w:pPr>
      <w:r>
        <w:t xml:space="preserve">    if (symbolType != STUnknown)</w:t>
      </w:r>
    </w:p>
    <w:p w:rsidR="00117E74" w:rsidRDefault="00117E74" w:rsidP="00117E74">
      <w:pPr>
        <w:pStyle w:val="NoSpacing"/>
      </w:pPr>
      <w:r>
        <w:t xml:space="preserve">    {</w:t>
      </w:r>
    </w:p>
    <w:p w:rsidR="00117E74" w:rsidRDefault="00117E74" w:rsidP="00117E74">
      <w:pPr>
        <w:pStyle w:val="NoSpacing"/>
      </w:pPr>
      <w:r>
        <w:t xml:space="preserve">        pnode-&gt;sxVar.sym = AddDeclForPid(pnode, pid, symbolType, errorOnRedecl);</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Symbol* Parser::AddDeclForPid(ParseNodePtr pnode, IdentPtr pid, SymbolType symbolType, bool errorOnRedecl)</w:t>
      </w:r>
    </w:p>
    <w:p w:rsidR="00117E74" w:rsidRDefault="00117E74" w:rsidP="00117E74">
      <w:pPr>
        <w:pStyle w:val="NoSpacing"/>
      </w:pPr>
      <w:r>
        <w:t>{</w:t>
      </w:r>
    </w:p>
    <w:p w:rsidR="00117E74" w:rsidRDefault="00117E74" w:rsidP="00117E74">
      <w:pPr>
        <w:pStyle w:val="NoSpacing"/>
      </w:pPr>
      <w:r>
        <w:t xml:space="preserve">    Assert(pnode-&gt;IsVarLetOrConst());</w:t>
      </w:r>
    </w:p>
    <w:p w:rsidR="00117E74" w:rsidRDefault="00117E74" w:rsidP="00117E74">
      <w:pPr>
        <w:pStyle w:val="NoSpacing"/>
      </w:pPr>
    </w:p>
    <w:p w:rsidR="00117E74" w:rsidRDefault="00117E74" w:rsidP="00117E74">
      <w:pPr>
        <w:pStyle w:val="NoSpacing"/>
      </w:pPr>
      <w:r>
        <w:t xml:space="preserve">    PidRefStack *refForUse = nullptr, *refForDecl = nullptr;</w:t>
      </w:r>
    </w:p>
    <w:p w:rsidR="00117E74" w:rsidRDefault="00117E74" w:rsidP="00117E74">
      <w:pPr>
        <w:pStyle w:val="NoSpacing"/>
      </w:pPr>
    </w:p>
    <w:p w:rsidR="00117E74" w:rsidRDefault="00117E74" w:rsidP="00117E74">
      <w:pPr>
        <w:pStyle w:val="NoSpacing"/>
      </w:pPr>
      <w:r>
        <w:t xml:space="preserve">    BlockInfoStack *blockInfo;</w:t>
      </w:r>
    </w:p>
    <w:p w:rsidR="00117E74" w:rsidRDefault="00117E74" w:rsidP="00117E74">
      <w:pPr>
        <w:pStyle w:val="NoSpacing"/>
      </w:pPr>
      <w:r>
        <w:t xml:space="preserve">    bool fBlockScope = false;</w:t>
      </w:r>
    </w:p>
    <w:p w:rsidR="00117E74" w:rsidRDefault="00117E74" w:rsidP="00117E74">
      <w:pPr>
        <w:pStyle w:val="NoSpacing"/>
      </w:pPr>
      <w:r>
        <w:t xml:space="preserve">    if (m_scriptContext-&gt;GetConfig()-&gt;IsBlockScopeEnabled() &amp;&amp;</w:t>
      </w:r>
    </w:p>
    <w:p w:rsidR="00117E74" w:rsidRDefault="00117E74" w:rsidP="00117E74">
      <w:pPr>
        <w:pStyle w:val="NoSpacing"/>
      </w:pPr>
      <w:r>
        <w:t xml:space="preserve">        (pnode-&gt;nop != knopVarDecl || symbolType == STFunction))</w:t>
      </w:r>
    </w:p>
    <w:p w:rsidR="00117E74" w:rsidRDefault="00117E74" w:rsidP="00117E74">
      <w:pPr>
        <w:pStyle w:val="NoSpacing"/>
      </w:pPr>
      <w:r>
        <w:t xml:space="preserve">    {</w:t>
      </w:r>
    </w:p>
    <w:p w:rsidR="00117E74" w:rsidRDefault="00117E74" w:rsidP="00117E74">
      <w:pPr>
        <w:pStyle w:val="NoSpacing"/>
      </w:pPr>
      <w:r>
        <w:t xml:space="preserve">        Assert(m_pstmtCur);</w:t>
      </w:r>
    </w:p>
    <w:p w:rsidR="00117E74" w:rsidRDefault="00117E74" w:rsidP="00117E74">
      <w:pPr>
        <w:pStyle w:val="NoSpacing"/>
      </w:pPr>
      <w:r>
        <w:t xml:space="preserve">        if (m_pstmtCur-&gt;isDeferred)</w:t>
      </w:r>
    </w:p>
    <w:p w:rsidR="00117E74" w:rsidRDefault="00117E74" w:rsidP="00117E74">
      <w:pPr>
        <w:pStyle w:val="NoSpacing"/>
      </w:pPr>
      <w:r>
        <w:t xml:space="preserve">        {</w:t>
      </w:r>
    </w:p>
    <w:p w:rsidR="00117E74" w:rsidRDefault="00117E74" w:rsidP="00117E74">
      <w:pPr>
        <w:pStyle w:val="NoSpacing"/>
      </w:pPr>
      <w:r>
        <w:t xml:space="preserve">            // Deferred parsing: there's no pnodeStmt node, only an opcode on the Stmt struct.</w:t>
      </w:r>
    </w:p>
    <w:p w:rsidR="00117E74" w:rsidRDefault="00117E74" w:rsidP="00117E74">
      <w:pPr>
        <w:pStyle w:val="NoSpacing"/>
      </w:pPr>
      <w:r>
        <w:lastRenderedPageBreak/>
        <w:t xml:space="preserve">            if (m_pstmtCur-&gt;op != knopBlock)</w:t>
      </w:r>
    </w:p>
    <w:p w:rsidR="00117E74" w:rsidRDefault="00117E74" w:rsidP="00117E74">
      <w:pPr>
        <w:pStyle w:val="NoSpacing"/>
      </w:pPr>
      <w:r>
        <w:t xml:space="preserve">            {</w:t>
      </w:r>
    </w:p>
    <w:p w:rsidR="00117E74" w:rsidRDefault="00117E74" w:rsidP="00117E74">
      <w:pPr>
        <w:pStyle w:val="NoSpacing"/>
      </w:pPr>
      <w:r>
        <w:t xml:space="preserve">                // Let/const declared in a bare statement context.</w:t>
      </w:r>
    </w:p>
    <w:p w:rsidR="00117E74" w:rsidRDefault="00117E74" w:rsidP="00117E74">
      <w:pPr>
        <w:pStyle w:val="NoSpacing"/>
      </w:pPr>
      <w:r>
        <w:t xml:space="preserve">                Error(ERRDeclOutOfStmt);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(m_pstmtCur-&gt;pstmtOuter &amp;&amp; m_pstmtCur-&gt;pstmtOuter-&gt;op == knopSwitch)</w:t>
      </w:r>
    </w:p>
    <w:p w:rsidR="00117E74" w:rsidRDefault="00117E74" w:rsidP="00117E74">
      <w:pPr>
        <w:pStyle w:val="NoSpacing"/>
      </w:pPr>
      <w:r>
        <w:t xml:space="preserve">            {</w:t>
      </w:r>
    </w:p>
    <w:p w:rsidR="00117E74" w:rsidRDefault="00117E74" w:rsidP="00117E74">
      <w:pPr>
        <w:pStyle w:val="NoSpacing"/>
      </w:pPr>
      <w:r>
        <w:t xml:space="preserve">                // Let/const declared inside a switch block (requiring conservative use-before-decl check).</w:t>
      </w:r>
    </w:p>
    <w:p w:rsidR="00117E74" w:rsidRDefault="00117E74" w:rsidP="00117E74">
      <w:pPr>
        <w:pStyle w:val="NoSpacing"/>
      </w:pPr>
      <w:r>
        <w:t xml:space="preserve">                pnode-&gt;sxVar.isSwitchStmtDecl = true;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if (m_pstmtCur-&gt;pnodeStmt-&gt;nop != knopBlock)</w:t>
      </w:r>
    </w:p>
    <w:p w:rsidR="00117E74" w:rsidRDefault="00117E74" w:rsidP="00117E74">
      <w:pPr>
        <w:pStyle w:val="NoSpacing"/>
      </w:pPr>
      <w:r>
        <w:t xml:space="preserve">            {</w:t>
      </w:r>
    </w:p>
    <w:p w:rsidR="00117E74" w:rsidRDefault="00117E74" w:rsidP="00117E74">
      <w:pPr>
        <w:pStyle w:val="NoSpacing"/>
      </w:pPr>
      <w:r>
        <w:t xml:space="preserve">                // Let/const declared in a bare statement context.</w:t>
      </w:r>
    </w:p>
    <w:p w:rsidR="00117E74" w:rsidRDefault="00117E74" w:rsidP="00117E74">
      <w:pPr>
        <w:pStyle w:val="NoSpacing"/>
      </w:pPr>
      <w:r>
        <w:t xml:space="preserve">                Error(ERRDeclOutOfStmt);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(m_pstmtCur-&gt;pstmtOuter &amp;&amp; m_pstmtCur-&gt;pstmtOuter-&gt;pnodeStmt-&gt;nop == knopSwitch)</w:t>
      </w:r>
    </w:p>
    <w:p w:rsidR="00117E74" w:rsidRDefault="00117E74" w:rsidP="00117E74">
      <w:pPr>
        <w:pStyle w:val="NoSpacing"/>
      </w:pPr>
      <w:r>
        <w:t xml:space="preserve">            {</w:t>
      </w:r>
    </w:p>
    <w:p w:rsidR="00117E74" w:rsidRDefault="00117E74" w:rsidP="00117E74">
      <w:pPr>
        <w:pStyle w:val="NoSpacing"/>
      </w:pPr>
      <w:r>
        <w:t xml:space="preserve">                // Let/const declared inside a switch block (requiring conservative use-before-decl check).</w:t>
      </w:r>
    </w:p>
    <w:p w:rsidR="00117E74" w:rsidRDefault="00117E74" w:rsidP="00117E74">
      <w:pPr>
        <w:pStyle w:val="NoSpacing"/>
      </w:pPr>
      <w:r>
        <w:t xml:space="preserve">                pnode-&gt;sxVar.isSwitchStmtDecl = true;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fBlockScope = pnode-&gt;nop != knopVarDecl ||</w:t>
      </w:r>
    </w:p>
    <w:p w:rsidR="00117E74" w:rsidRDefault="00117E74" w:rsidP="00117E74">
      <w:pPr>
        <w:pStyle w:val="NoSpacing"/>
      </w:pPr>
      <w:r>
        <w:t xml:space="preserve">            (</w:t>
      </w:r>
    </w:p>
    <w:p w:rsidR="00117E74" w:rsidRDefault="00117E74" w:rsidP="00117E74">
      <w:pPr>
        <w:pStyle w:val="NoSpacing"/>
      </w:pPr>
      <w:r>
        <w:t xml:space="preserve">                !GetCurrentBlockInfo()-&gt;pnodeBlock-&gt;sxBlock.scope ||</w:t>
      </w:r>
    </w:p>
    <w:p w:rsidR="00117E74" w:rsidRDefault="00117E74" w:rsidP="00117E74">
      <w:pPr>
        <w:pStyle w:val="NoSpacing"/>
      </w:pPr>
      <w:r>
        <w:t xml:space="preserve">                GetCurrentBlockInfo()-&gt;pnodeBlock-&gt;sxBlock.scope-&gt;GetScopeType() != ScopeType_GlobalEvalBlock</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if (fBlockScope)</w:t>
      </w:r>
    </w:p>
    <w:p w:rsidR="00117E74" w:rsidRDefault="00117E74" w:rsidP="00117E74">
      <w:pPr>
        <w:pStyle w:val="NoSpacing"/>
      </w:pPr>
      <w:r>
        <w:t xml:space="preserve">    {</w:t>
      </w:r>
    </w:p>
    <w:p w:rsidR="00117E74" w:rsidRDefault="00117E74" w:rsidP="00117E74">
      <w:pPr>
        <w:pStyle w:val="NoSpacing"/>
      </w:pPr>
      <w:r>
        <w:t xml:space="preserve">        blockInfo = GetCurrentBlockInfo();</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blockInfo = GetCurrentFunctionBlockInfo();</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If we are creating an 'arguments' Sym at function block scope, create it in</w:t>
      </w:r>
    </w:p>
    <w:p w:rsidR="00117E74" w:rsidRDefault="00117E74" w:rsidP="00117E74">
      <w:pPr>
        <w:pStyle w:val="NoSpacing"/>
      </w:pPr>
      <w:r>
        <w:t xml:space="preserve">    // the parameter scope instead. That way, if we need to reuse the Sym for the</w:t>
      </w:r>
    </w:p>
    <w:p w:rsidR="00117E74" w:rsidRDefault="00117E74" w:rsidP="00117E74">
      <w:pPr>
        <w:pStyle w:val="NoSpacing"/>
      </w:pPr>
      <w:r>
        <w:t xml:space="preserve">    // actual arguments object at the end of the function, we don't need to move it</w:t>
      </w:r>
    </w:p>
    <w:p w:rsidR="00117E74" w:rsidRDefault="00117E74" w:rsidP="00117E74">
      <w:pPr>
        <w:pStyle w:val="NoSpacing"/>
      </w:pPr>
      <w:r>
        <w:t xml:space="preserve">    // into the parameter scope.</w:t>
      </w:r>
    </w:p>
    <w:p w:rsidR="00117E74" w:rsidRDefault="00117E74" w:rsidP="00117E74">
      <w:pPr>
        <w:pStyle w:val="NoSpacing"/>
      </w:pPr>
      <w:r>
        <w:t xml:space="preserve">    if (pid == wellKnownPropertyPids.arguments</w:t>
      </w:r>
    </w:p>
    <w:p w:rsidR="00117E74" w:rsidRDefault="00117E74" w:rsidP="00117E74">
      <w:pPr>
        <w:pStyle w:val="NoSpacing"/>
      </w:pPr>
      <w:r>
        <w:t xml:space="preserve">        &amp;&amp; pnode-&gt;nop == knopVarDecl</w:t>
      </w:r>
    </w:p>
    <w:p w:rsidR="00117E74" w:rsidRDefault="00117E74" w:rsidP="00117E74">
      <w:pPr>
        <w:pStyle w:val="NoSpacing"/>
      </w:pPr>
      <w:r>
        <w:t xml:space="preserve">        &amp;&amp; blockInfo-&gt;pnodeBlock-&gt;sxBlock.blockType == PnodeBlockType::Function</w:t>
      </w:r>
    </w:p>
    <w:p w:rsidR="00117E74" w:rsidRDefault="00117E74" w:rsidP="00117E74">
      <w:pPr>
        <w:pStyle w:val="NoSpacing"/>
      </w:pPr>
      <w:r>
        <w:t xml:space="preserve">        &amp;&amp; blockInfo-&gt;pBlockInfoOuter != nullptr</w:t>
      </w:r>
    </w:p>
    <w:p w:rsidR="00117E74" w:rsidRDefault="00117E74" w:rsidP="00117E74">
      <w:pPr>
        <w:pStyle w:val="NoSpacing"/>
      </w:pPr>
      <w:r>
        <w:t xml:space="preserve">        &amp;&amp; blockInfo-&gt;pBlockInfoOuter-&gt;pnodeBlock-&gt;sxBlock.blockType == PnodeBlockType::Parameter)</w:t>
      </w:r>
    </w:p>
    <w:p w:rsidR="00117E74" w:rsidRDefault="00117E74" w:rsidP="00117E74">
      <w:pPr>
        <w:pStyle w:val="NoSpacing"/>
      </w:pPr>
      <w:r>
        <w:t xml:space="preserve">    {</w:t>
      </w:r>
    </w:p>
    <w:p w:rsidR="00117E74" w:rsidRDefault="00117E74" w:rsidP="00117E74">
      <w:pPr>
        <w:pStyle w:val="NoSpacing"/>
      </w:pPr>
      <w:r>
        <w:t xml:space="preserve">        blockInfo = blockInfo-&gt;pBlockInfoOuter;</w:t>
      </w:r>
    </w:p>
    <w:p w:rsidR="00117E74" w:rsidRDefault="00117E74" w:rsidP="00117E74">
      <w:pPr>
        <w:pStyle w:val="NoSpacing"/>
      </w:pPr>
      <w:r>
        <w:lastRenderedPageBreak/>
        <w:t xml:space="preserve">    }</w:t>
      </w:r>
    </w:p>
    <w:p w:rsidR="00117E74" w:rsidRDefault="00117E74" w:rsidP="00117E74">
      <w:pPr>
        <w:pStyle w:val="NoSpacing"/>
      </w:pPr>
    </w:p>
    <w:p w:rsidR="00117E74" w:rsidRDefault="00117E74" w:rsidP="00117E74">
      <w:pPr>
        <w:pStyle w:val="NoSpacing"/>
      </w:pPr>
      <w:r>
        <w:t xml:space="preserve">    int maxScopeId = blockInfo-&gt;pnodeBlock-&gt;sxBlock.blockId;</w:t>
      </w:r>
    </w:p>
    <w:p w:rsidR="00117E74" w:rsidRDefault="00117E74" w:rsidP="00117E74">
      <w:pPr>
        <w:pStyle w:val="NoSpacing"/>
      </w:pPr>
    </w:p>
    <w:p w:rsidR="00117E74" w:rsidRDefault="00117E74" w:rsidP="00117E74">
      <w:pPr>
        <w:pStyle w:val="NoSpacing"/>
      </w:pPr>
      <w:r>
        <w:t xml:space="preserve">    // The body of catch may have let declared variable. In the case of pattern, found at catch parameter level,</w:t>
      </w:r>
    </w:p>
    <w:p w:rsidR="00117E74" w:rsidRDefault="00117E74" w:rsidP="00117E74">
      <w:pPr>
        <w:pStyle w:val="NoSpacing"/>
      </w:pPr>
      <w:r>
        <w:t xml:space="preserve">    // we need to search the duplication at that scope level as well - thus extending the scope lookup range.</w:t>
      </w:r>
    </w:p>
    <w:p w:rsidR="00117E74" w:rsidRDefault="00117E74" w:rsidP="00117E74">
      <w:pPr>
        <w:pStyle w:val="NoSpacing"/>
      </w:pPr>
      <w:r>
        <w:t xml:space="preserve">    if (IsES6DestructuringEnabled()</w:t>
      </w:r>
    </w:p>
    <w:p w:rsidR="00117E74" w:rsidRDefault="00117E74" w:rsidP="00117E74">
      <w:pPr>
        <w:pStyle w:val="NoSpacing"/>
      </w:pPr>
      <w:r>
        <w:t xml:space="preserve">        &amp;&amp; fBlockScope</w:t>
      </w:r>
    </w:p>
    <w:p w:rsidR="00117E74" w:rsidRDefault="00117E74" w:rsidP="00117E74">
      <w:pPr>
        <w:pStyle w:val="NoSpacing"/>
      </w:pPr>
      <w:r>
        <w:t xml:space="preserve">        &amp;&amp; blockInfo-&gt;pBlockInfoOuter != nullptr</w:t>
      </w:r>
    </w:p>
    <w:p w:rsidR="00117E74" w:rsidRDefault="00117E74" w:rsidP="00117E74">
      <w:pPr>
        <w:pStyle w:val="NoSpacing"/>
      </w:pPr>
      <w:r>
        <w:t xml:space="preserve">        &amp;&amp; blockInfo-&gt;pBlockInfoOuter-&gt;pnodeBlock-&gt;sxBlock.scope != nullptr</w:t>
      </w:r>
    </w:p>
    <w:p w:rsidR="00117E74" w:rsidRDefault="00117E74" w:rsidP="00117E74">
      <w:pPr>
        <w:pStyle w:val="NoSpacing"/>
      </w:pPr>
      <w:r>
        <w:t xml:space="preserve">        &amp;&amp; blockInfo-&gt;pBlockInfoOuter-&gt;pnodeBlock-&gt;sxBlock.scope-&gt;GetScopeType() == ScopeType_CatchParamPattern)</w:t>
      </w:r>
    </w:p>
    <w:p w:rsidR="00117E74" w:rsidRDefault="00117E74" w:rsidP="00117E74">
      <w:pPr>
        <w:pStyle w:val="NoSpacing"/>
      </w:pPr>
      <w:r>
        <w:t xml:space="preserve">    {</w:t>
      </w:r>
    </w:p>
    <w:p w:rsidR="00117E74" w:rsidRDefault="00117E74" w:rsidP="00117E74">
      <w:pPr>
        <w:pStyle w:val="NoSpacing"/>
      </w:pPr>
      <w:r>
        <w:t xml:space="preserve">        maxScopeId = blockInfo-&gt;pBlockInfoOuter-&gt;pnodeBlock-&gt;sxBlock.blockId;</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(blockInfo-&gt;pnodeBlock-&gt;sxBlock.scope != nullptr &amp;&amp; blockInfo-&gt;pnodeBlock-&gt;sxBlock.scope-&gt;GetScopeType() == ScopeType_FunctionBody)</w:t>
      </w:r>
    </w:p>
    <w:p w:rsidR="00117E74" w:rsidRDefault="00117E74" w:rsidP="00117E74">
      <w:pPr>
        <w:pStyle w:val="NoSpacing"/>
      </w:pPr>
      <w:r>
        <w:t xml:space="preserve">    {</w:t>
      </w:r>
    </w:p>
    <w:p w:rsidR="00117E74" w:rsidRDefault="00117E74" w:rsidP="00117E74">
      <w:pPr>
        <w:pStyle w:val="NoSpacing"/>
      </w:pPr>
      <w:r>
        <w:t xml:space="preserve">        // Check if there is a parameter scope and try to get it first.</w:t>
      </w:r>
    </w:p>
    <w:p w:rsidR="00117E74" w:rsidRDefault="00117E74" w:rsidP="00117E74">
      <w:pPr>
        <w:pStyle w:val="NoSpacing"/>
      </w:pPr>
      <w:r>
        <w:t xml:space="preserve">        BlockInfoStack *outerBlockInfo = blockInfo-&gt;pBlockInfoOuter;</w:t>
      </w:r>
    </w:p>
    <w:p w:rsidR="00117E74" w:rsidRDefault="00117E74" w:rsidP="00117E74">
      <w:pPr>
        <w:pStyle w:val="NoSpacing"/>
      </w:pPr>
      <w:r>
        <w:t xml:space="preserve">        if (outerBlockInfo != nullptr &amp;&amp; outerBlockInfo-&gt;pnodeBlock-&gt;sxBlock.blockType == PnodeBlockType::Parameter)</w:t>
      </w:r>
    </w:p>
    <w:p w:rsidR="00117E74" w:rsidRDefault="00117E74" w:rsidP="00117E74">
      <w:pPr>
        <w:pStyle w:val="NoSpacing"/>
      </w:pPr>
      <w:r>
        <w:t xml:space="preserve">        {</w:t>
      </w:r>
    </w:p>
    <w:p w:rsidR="00117E74" w:rsidRDefault="00117E74" w:rsidP="00117E74">
      <w:pPr>
        <w:pStyle w:val="NoSpacing"/>
      </w:pPr>
      <w:r>
        <w:t xml:space="preserve">            maxScopeId = outerBlockInfo-&gt;pnodeBlock-&gt;sxBlock.blockId;</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refForDecl = this-&gt;FindOrAddPidRef(pid, blockInfo-&gt;pnodeBlock-&gt;sxBlock.blockId, maxScopeId);</w:t>
      </w:r>
    </w:p>
    <w:p w:rsidR="00117E74" w:rsidRDefault="00117E74" w:rsidP="00117E74">
      <w:pPr>
        <w:pStyle w:val="NoSpacing"/>
      </w:pPr>
    </w:p>
    <w:p w:rsidR="00117E74" w:rsidRDefault="00117E74" w:rsidP="00117E74">
      <w:pPr>
        <w:pStyle w:val="NoSpacing"/>
      </w:pPr>
      <w:r>
        <w:t xml:space="preserve">    if (refForDecl == nullptr)</w:t>
      </w:r>
    </w:p>
    <w:p w:rsidR="00117E74" w:rsidRDefault="00117E74" w:rsidP="00117E74">
      <w:pPr>
        <w:pStyle w:val="NoSpacing"/>
      </w:pPr>
      <w:r>
        <w:t xml:space="preserve">    {</w:t>
      </w:r>
    </w:p>
    <w:p w:rsidR="00117E74" w:rsidRDefault="00117E74" w:rsidP="00117E74">
      <w:pPr>
        <w:pStyle w:val="NoSpacing"/>
      </w:pPr>
      <w:r>
        <w:t xml:space="preserve">        Error(ERRnoMemory);</w:t>
      </w:r>
    </w:p>
    <w:p w:rsidR="00117E74" w:rsidRDefault="00117E74" w:rsidP="00117E74">
      <w:pPr>
        <w:pStyle w:val="NoSpacing"/>
      </w:pPr>
      <w:r>
        <w:t xml:space="preserve">    }</w:t>
      </w:r>
    </w:p>
    <w:p w:rsidR="00117E74" w:rsidRDefault="00117E74" w:rsidP="00117E74">
      <w:pPr>
        <w:pStyle w:val="NoSpacing"/>
      </w:pPr>
      <w:r>
        <w:t xml:space="preserve">    if (blockInfo == GetCurrentBlockInfo())</w:t>
      </w:r>
    </w:p>
    <w:p w:rsidR="00117E74" w:rsidRDefault="00117E74" w:rsidP="00117E74">
      <w:pPr>
        <w:pStyle w:val="NoSpacing"/>
      </w:pPr>
      <w:r>
        <w:t xml:space="preserve">    {</w:t>
      </w:r>
    </w:p>
    <w:p w:rsidR="00117E74" w:rsidRDefault="00117E74" w:rsidP="00117E74">
      <w:pPr>
        <w:pStyle w:val="NoSpacing"/>
      </w:pPr>
      <w:r>
        <w:t xml:space="preserve">        refForUse = refForDecl;</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refForUse = this-&gt;PushPidRef(pid);</w:t>
      </w:r>
    </w:p>
    <w:p w:rsidR="00117E74" w:rsidRDefault="00117E74" w:rsidP="00117E74">
      <w:pPr>
        <w:pStyle w:val="NoSpacing"/>
      </w:pPr>
      <w:r>
        <w:t xml:space="preserve">    }</w:t>
      </w:r>
    </w:p>
    <w:p w:rsidR="00117E74" w:rsidRDefault="00117E74" w:rsidP="00117E74">
      <w:pPr>
        <w:pStyle w:val="NoSpacing"/>
      </w:pPr>
      <w:r>
        <w:t xml:space="preserve">    pnode-&gt;sxVar.symRef = refForUse-&gt;GetSymRef();</w:t>
      </w:r>
    </w:p>
    <w:p w:rsidR="00117E74" w:rsidRDefault="00117E74" w:rsidP="00117E74">
      <w:pPr>
        <w:pStyle w:val="NoSpacing"/>
      </w:pPr>
      <w:r>
        <w:t xml:space="preserve">    Symbol *sym = refForDecl-&gt;GetSym();</w:t>
      </w:r>
    </w:p>
    <w:p w:rsidR="00117E74" w:rsidRDefault="00117E74" w:rsidP="00117E74">
      <w:pPr>
        <w:pStyle w:val="NoSpacing"/>
      </w:pPr>
      <w:r>
        <w:t xml:space="preserve">    if (sym != nullptr)</w:t>
      </w:r>
    </w:p>
    <w:p w:rsidR="00117E74" w:rsidRDefault="00117E74" w:rsidP="00117E74">
      <w:pPr>
        <w:pStyle w:val="NoSpacing"/>
      </w:pPr>
      <w:r>
        <w:t xml:space="preserve">    {</w:t>
      </w:r>
    </w:p>
    <w:p w:rsidR="00117E74" w:rsidRDefault="00117E74" w:rsidP="00117E74">
      <w:pPr>
        <w:pStyle w:val="NoSpacing"/>
      </w:pPr>
      <w:r>
        <w:t xml:space="preserve">        // Multiple declarations in the same scope. 3 possibilities: error, existing one wins, new one wins.</w:t>
      </w:r>
    </w:p>
    <w:p w:rsidR="00117E74" w:rsidRDefault="00117E74" w:rsidP="00117E74">
      <w:pPr>
        <w:pStyle w:val="NoSpacing"/>
      </w:pPr>
      <w:r>
        <w:t xml:space="preserve">        switch (pnode-&gt;nop)</w:t>
      </w:r>
    </w:p>
    <w:p w:rsidR="00117E74" w:rsidRDefault="00117E74" w:rsidP="00117E74">
      <w:pPr>
        <w:pStyle w:val="NoSpacing"/>
      </w:pPr>
      <w:r>
        <w:t xml:space="preserve">        {</w:t>
      </w:r>
    </w:p>
    <w:p w:rsidR="00117E74" w:rsidRDefault="00117E74" w:rsidP="00117E74">
      <w:pPr>
        <w:pStyle w:val="NoSpacing"/>
      </w:pPr>
      <w:r>
        <w:t xml:space="preserve">        case knopLetDecl:</w:t>
      </w:r>
    </w:p>
    <w:p w:rsidR="00117E74" w:rsidRDefault="00117E74" w:rsidP="00117E74">
      <w:pPr>
        <w:pStyle w:val="NoSpacing"/>
      </w:pPr>
      <w:r>
        <w:t xml:space="preserve">        case knopConstDecl:</w:t>
      </w:r>
    </w:p>
    <w:p w:rsidR="00117E74" w:rsidRDefault="00117E74" w:rsidP="00117E74">
      <w:pPr>
        <w:pStyle w:val="NoSpacing"/>
      </w:pPr>
      <w:r>
        <w:t xml:space="preserve">            if (!sym-&gt;GetDecl()-&gt;sxVar.isBlockScopeFncDeclVar)</w:t>
      </w:r>
    </w:p>
    <w:p w:rsidR="00117E74" w:rsidRPr="00117E74" w:rsidRDefault="00117E74" w:rsidP="00117E74">
      <w:pPr>
        <w:pStyle w:val="NoSpacing"/>
        <w:rPr>
          <w:lang w:val="es-MX"/>
        </w:rPr>
      </w:pPr>
      <w:r>
        <w:t xml:space="preserve">            </w:t>
      </w:r>
      <w:r w:rsidRPr="00117E74">
        <w:rPr>
          <w:lang w:val="es-MX"/>
        </w:rPr>
        <w:t>{</w:t>
      </w:r>
    </w:p>
    <w:p w:rsidR="00117E74" w:rsidRPr="00117E74" w:rsidRDefault="00117E74" w:rsidP="00117E74">
      <w:pPr>
        <w:pStyle w:val="NoSpacing"/>
        <w:rPr>
          <w:lang w:val="es-MX"/>
        </w:rPr>
      </w:pPr>
      <w:r w:rsidRPr="00117E74">
        <w:rPr>
          <w:lang w:val="es-MX"/>
        </w:rPr>
        <w:t xml:space="preserve">                Assert(errorOnRedecl);</w:t>
      </w:r>
    </w:p>
    <w:p w:rsidR="00117E74" w:rsidRPr="00117E74" w:rsidRDefault="00117E74" w:rsidP="00117E74">
      <w:pPr>
        <w:pStyle w:val="NoSpacing"/>
        <w:rPr>
          <w:lang w:val="es-MX"/>
        </w:rPr>
      </w:pPr>
      <w:r w:rsidRPr="00117E74">
        <w:rPr>
          <w:lang w:val="es-MX"/>
        </w:rPr>
        <w:t xml:space="preserve">                // Redeclaration error.</w:t>
      </w:r>
    </w:p>
    <w:p w:rsidR="00117E74" w:rsidRPr="00117E74" w:rsidRDefault="00117E74" w:rsidP="00117E74">
      <w:pPr>
        <w:pStyle w:val="NoSpacing"/>
        <w:rPr>
          <w:lang w:val="es-MX"/>
        </w:rPr>
      </w:pPr>
      <w:r w:rsidRPr="00117E74">
        <w:rPr>
          <w:lang w:val="es-MX"/>
        </w:rPr>
        <w:lastRenderedPageBreak/>
        <w:t xml:space="preserve">                Error(ERRRedeclaration);</w:t>
      </w:r>
    </w:p>
    <w:p w:rsidR="00117E74" w:rsidRDefault="00117E74" w:rsidP="00117E74">
      <w:pPr>
        <w:pStyle w:val="NoSpacing"/>
      </w:pPr>
      <w:r w:rsidRPr="00117E74">
        <w:rPr>
          <w:lang w:val="es-MX"/>
        </w:rPr>
        <w:t xml:space="preserve">            </w:t>
      </w:r>
      <w:r>
        <w:t>}</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 (New) let/const hides the (old) var</w:t>
      </w:r>
    </w:p>
    <w:p w:rsidR="00117E74" w:rsidRDefault="00117E74" w:rsidP="00117E74">
      <w:pPr>
        <w:pStyle w:val="NoSpacing"/>
      </w:pPr>
      <w:r>
        <w:t xml:space="preserve">                sym-&gt;SetSymbolType(symbolType);</w:t>
      </w:r>
    </w:p>
    <w:p w:rsidR="00117E74" w:rsidRDefault="00117E74" w:rsidP="00117E74">
      <w:pPr>
        <w:pStyle w:val="NoSpacing"/>
      </w:pPr>
      <w:r>
        <w:t xml:space="preserve">                sym-&gt;SetDecl(pnode);</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case knopVarDecl:</w:t>
      </w:r>
    </w:p>
    <w:p w:rsidR="00117E74" w:rsidRDefault="00117E74" w:rsidP="00117E74">
      <w:pPr>
        <w:pStyle w:val="NoSpacing"/>
      </w:pPr>
      <w:r>
        <w:t xml:space="preserve">            if (sym-&gt;GetDecl() == nullptr)</w:t>
      </w:r>
    </w:p>
    <w:p w:rsidR="00117E74" w:rsidRDefault="00117E74" w:rsidP="00117E74">
      <w:pPr>
        <w:pStyle w:val="NoSpacing"/>
      </w:pPr>
      <w:r>
        <w:t xml:space="preserve">            {</w:t>
      </w:r>
    </w:p>
    <w:p w:rsidR="00117E74" w:rsidRDefault="00117E74" w:rsidP="00117E74">
      <w:pPr>
        <w:pStyle w:val="NoSpacing"/>
      </w:pPr>
      <w:r>
        <w:t xml:space="preserve">                Assert(symbolType == STFunction);</w:t>
      </w:r>
    </w:p>
    <w:p w:rsidR="00117E74" w:rsidRDefault="00117E74" w:rsidP="00117E74">
      <w:pPr>
        <w:pStyle w:val="NoSpacing"/>
      </w:pPr>
      <w:r>
        <w:t xml:space="preserve">                sym-&gt;SetDecl(pnode);</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switch (sym-&gt;GetDecl()-&gt;nop)</w:t>
      </w:r>
    </w:p>
    <w:p w:rsidR="00117E74" w:rsidRDefault="00117E74" w:rsidP="00117E74">
      <w:pPr>
        <w:pStyle w:val="NoSpacing"/>
      </w:pPr>
      <w:r>
        <w:t xml:space="preserve">            {</w:t>
      </w:r>
    </w:p>
    <w:p w:rsidR="00117E74" w:rsidRDefault="00117E74" w:rsidP="00117E74">
      <w:pPr>
        <w:pStyle w:val="NoSpacing"/>
      </w:pPr>
      <w:r>
        <w:t xml:space="preserve">            case knopLetDecl:</w:t>
      </w:r>
    </w:p>
    <w:p w:rsidR="00117E74" w:rsidRDefault="00117E74" w:rsidP="00117E74">
      <w:pPr>
        <w:pStyle w:val="NoSpacing"/>
      </w:pPr>
      <w:r>
        <w:t xml:space="preserve">            case knopConstDecl:</w:t>
      </w:r>
    </w:p>
    <w:p w:rsidR="00117E74" w:rsidRDefault="00117E74" w:rsidP="00117E74">
      <w:pPr>
        <w:pStyle w:val="NoSpacing"/>
      </w:pPr>
      <w:r>
        <w:t xml:space="preserve">                // Destructuring made possible to have the formals to be the let bind. But that shouldn't throw the error.</w:t>
      </w:r>
    </w:p>
    <w:p w:rsidR="00117E74" w:rsidRDefault="00117E74" w:rsidP="00117E74">
      <w:pPr>
        <w:pStyle w:val="NoSpacing"/>
      </w:pPr>
      <w:r>
        <w:t xml:space="preserve">                if (errorOnRedecl &amp;&amp; (!IsES6DestructuringEnabled() || sym-&gt;GetSymbolType() != STFormal))</w:t>
      </w:r>
    </w:p>
    <w:p w:rsidR="00117E74" w:rsidRDefault="00117E74" w:rsidP="00117E74">
      <w:pPr>
        <w:pStyle w:val="NoSpacing"/>
      </w:pPr>
      <w:r>
        <w:t xml:space="preserve">                {</w:t>
      </w:r>
    </w:p>
    <w:p w:rsidR="00117E74" w:rsidRDefault="00117E74" w:rsidP="00117E74">
      <w:pPr>
        <w:pStyle w:val="NoSpacing"/>
      </w:pPr>
      <w:r>
        <w:t xml:space="preserve">                    Error(ERRRedeclaration);</w:t>
      </w:r>
    </w:p>
    <w:p w:rsidR="00117E74" w:rsidRDefault="00117E74" w:rsidP="00117E74">
      <w:pPr>
        <w:pStyle w:val="NoSpacing"/>
      </w:pPr>
      <w:r>
        <w:t xml:space="preserve">                }</w:t>
      </w:r>
    </w:p>
    <w:p w:rsidR="00117E74" w:rsidRDefault="00117E74" w:rsidP="00117E74">
      <w:pPr>
        <w:pStyle w:val="NoSpacing"/>
      </w:pPr>
      <w:r>
        <w:t xml:space="preserve">                // If !errorOnRedecl, (old) let/const hides the (new) var, so do nothing.</w:t>
      </w:r>
    </w:p>
    <w:p w:rsidR="00117E74" w:rsidRDefault="00117E74" w:rsidP="00117E74">
      <w:pPr>
        <w:pStyle w:val="NoSpacing"/>
      </w:pPr>
      <w:r>
        <w:t xml:space="preserve">                break;</w:t>
      </w:r>
    </w:p>
    <w:p w:rsidR="00117E74" w:rsidRDefault="00117E74" w:rsidP="00117E74">
      <w:pPr>
        <w:pStyle w:val="NoSpacing"/>
      </w:pPr>
      <w:r>
        <w:t xml:space="preserve">            case knopVarDecl:</w:t>
      </w:r>
    </w:p>
    <w:p w:rsidR="00117E74" w:rsidRDefault="00117E74" w:rsidP="00117E74">
      <w:pPr>
        <w:pStyle w:val="NoSpacing"/>
      </w:pPr>
      <w:r>
        <w:t xml:space="preserve">                // Legal redeclaration. Who wins?</w:t>
      </w:r>
    </w:p>
    <w:p w:rsidR="00117E74" w:rsidRDefault="00117E74" w:rsidP="00117E74">
      <w:pPr>
        <w:pStyle w:val="NoSpacing"/>
      </w:pPr>
      <w:r>
        <w:t xml:space="preserve">                if (errorOnRedecl || sym-&gt;GetDecl()-&gt;sxVar.isBlockScopeFncDeclVar)</w:t>
      </w:r>
    </w:p>
    <w:p w:rsidR="00117E74" w:rsidRDefault="00117E74" w:rsidP="00117E74">
      <w:pPr>
        <w:pStyle w:val="NoSpacing"/>
      </w:pPr>
      <w:r>
        <w:t xml:space="preserve">                {</w:t>
      </w:r>
    </w:p>
    <w:p w:rsidR="00117E74" w:rsidRDefault="00117E74" w:rsidP="00117E74">
      <w:pPr>
        <w:pStyle w:val="NoSpacing"/>
      </w:pPr>
      <w:r>
        <w:t xml:space="preserve">                    if (symbolType == STFormal ||</w:t>
      </w:r>
    </w:p>
    <w:p w:rsidR="00117E74" w:rsidRDefault="00117E74" w:rsidP="00117E74">
      <w:pPr>
        <w:pStyle w:val="NoSpacing"/>
      </w:pPr>
      <w:r>
        <w:t xml:space="preserve">                        (symbolType == STFunction &amp;&amp; sym-&gt;GetSymbolType() != STFormal) ||</w:t>
      </w:r>
    </w:p>
    <w:p w:rsidR="00117E74" w:rsidRDefault="00117E74" w:rsidP="00117E74">
      <w:pPr>
        <w:pStyle w:val="NoSpacing"/>
      </w:pPr>
      <w:r>
        <w:t xml:space="preserve">                        sym-&gt;GetSymbolType() == STVariable)</w:t>
      </w:r>
    </w:p>
    <w:p w:rsidR="00117E74" w:rsidRDefault="00117E74" w:rsidP="00117E74">
      <w:pPr>
        <w:pStyle w:val="NoSpacing"/>
      </w:pPr>
      <w:r>
        <w:t xml:space="preserve">                    {</w:t>
      </w:r>
    </w:p>
    <w:p w:rsidR="00117E74" w:rsidRDefault="00117E74" w:rsidP="00117E74">
      <w:pPr>
        <w:pStyle w:val="NoSpacing"/>
      </w:pPr>
      <w:r>
        <w:t xml:space="preserve">                        // New decl wins.</w:t>
      </w:r>
    </w:p>
    <w:p w:rsidR="00117E74" w:rsidRDefault="00117E74" w:rsidP="00117E74">
      <w:pPr>
        <w:pStyle w:val="NoSpacing"/>
      </w:pPr>
      <w:r>
        <w:t xml:space="preserve">                        sym-&gt;SetSymbolType(symbolType);</w:t>
      </w:r>
    </w:p>
    <w:p w:rsidR="00117E74" w:rsidRDefault="00117E74" w:rsidP="00117E74">
      <w:pPr>
        <w:pStyle w:val="NoSpacing"/>
      </w:pPr>
      <w:r>
        <w:t xml:space="preserve">                        sym-&gt;SetDecl(pnode);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Scope *scope = blockInfo-&gt;pnodeBlock-&gt;sxBlock.scope;</w:t>
      </w:r>
    </w:p>
    <w:p w:rsidR="00117E74" w:rsidRDefault="00117E74" w:rsidP="00117E74">
      <w:pPr>
        <w:pStyle w:val="NoSpacing"/>
      </w:pPr>
      <w:r>
        <w:t xml:space="preserve">        if (scope == nullptr)</w:t>
      </w:r>
    </w:p>
    <w:p w:rsidR="00117E74" w:rsidRDefault="00117E74" w:rsidP="00117E74">
      <w:pPr>
        <w:pStyle w:val="NoSpacing"/>
      </w:pPr>
      <w:r>
        <w:t xml:space="preserve">        {</w:t>
      </w:r>
    </w:p>
    <w:p w:rsidR="00117E74" w:rsidRDefault="00117E74" w:rsidP="00117E74">
      <w:pPr>
        <w:pStyle w:val="NoSpacing"/>
      </w:pPr>
      <w:r>
        <w:t xml:space="preserve">            Assert(blockInfo-&gt;pnodeBlock-&gt;sxBlock.blockType == PnodeBlockType::Regular &amp;&amp;</w:t>
      </w:r>
    </w:p>
    <w:p w:rsidR="00117E74" w:rsidRDefault="00117E74" w:rsidP="00117E74">
      <w:pPr>
        <w:pStyle w:val="NoSpacing"/>
      </w:pPr>
      <w:r>
        <w:t xml:space="preserve">                   m_scriptContext-&gt;GetConfig()-&gt;IsBlockScopeEnabled());</w:t>
      </w:r>
    </w:p>
    <w:p w:rsidR="00117E74" w:rsidRDefault="00117E74" w:rsidP="00117E74">
      <w:pPr>
        <w:pStyle w:val="NoSpacing"/>
      </w:pPr>
      <w:r>
        <w:t xml:space="preserve">            scope = Anew(&amp;m_nodeAllocator, Scope, &amp;m_nodeAllocator, ScopeType_Block);</w:t>
      </w:r>
    </w:p>
    <w:p w:rsidR="00117E74" w:rsidRDefault="00117E74" w:rsidP="00117E74">
      <w:pPr>
        <w:pStyle w:val="NoSpacing"/>
      </w:pPr>
      <w:r>
        <w:lastRenderedPageBreak/>
        <w:t xml:space="preserve">            blockInfo-&gt;pnodeBlock-&gt;sxBlock.scope = scope;</w:t>
      </w:r>
    </w:p>
    <w:p w:rsidR="00117E74" w:rsidRDefault="00117E74" w:rsidP="00117E74">
      <w:pPr>
        <w:pStyle w:val="NoSpacing"/>
      </w:pPr>
      <w:r>
        <w:t xml:space="preserve">            PushScope(scope);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(scope-&gt;GetScopeType() == ScopeType_GlobalEvalBlock)</w:t>
      </w:r>
    </w:p>
    <w:p w:rsidR="00117E74" w:rsidRDefault="00117E74" w:rsidP="00117E74">
      <w:pPr>
        <w:pStyle w:val="NoSpacing"/>
      </w:pPr>
      <w:r>
        <w:t xml:space="preserve">        {</w:t>
      </w:r>
    </w:p>
    <w:p w:rsidR="00117E74" w:rsidRDefault="00117E74" w:rsidP="00117E74">
      <w:pPr>
        <w:pStyle w:val="NoSpacing"/>
      </w:pPr>
      <w:r>
        <w:t xml:space="preserve">            Assert(fBlockScope);</w:t>
      </w:r>
    </w:p>
    <w:p w:rsidR="00117E74" w:rsidRDefault="00117E74" w:rsidP="00117E74">
      <w:pPr>
        <w:pStyle w:val="NoSpacing"/>
      </w:pPr>
      <w:r>
        <w:t xml:space="preserve">            Assert(scope-&gt;GetEnclosingScope() == m_currentNodeProg-&gt;sxProg.scope);</w:t>
      </w:r>
    </w:p>
    <w:p w:rsidR="00117E74" w:rsidRDefault="00117E74" w:rsidP="00117E74">
      <w:pPr>
        <w:pStyle w:val="NoSpacing"/>
      </w:pPr>
      <w:r>
        <w:t xml:space="preserve">            // Check for same-named decl in Global scope.</w:t>
      </w:r>
    </w:p>
    <w:p w:rsidR="00117E74" w:rsidRDefault="00117E74" w:rsidP="00117E74">
      <w:pPr>
        <w:pStyle w:val="NoSpacing"/>
      </w:pPr>
      <w:r>
        <w:t xml:space="preserve">            PidRefStack *pidRefOld = pid-&gt;GetPidRefForScopeId(0);</w:t>
      </w:r>
    </w:p>
    <w:p w:rsidR="00117E74" w:rsidRDefault="00117E74" w:rsidP="00117E74">
      <w:pPr>
        <w:pStyle w:val="NoSpacing"/>
      </w:pPr>
      <w:r>
        <w:t xml:space="preserve">            if (pidRefOld &amp;&amp; pidRefOld-&gt;GetSym())</w:t>
      </w:r>
    </w:p>
    <w:p w:rsidR="00117E74" w:rsidRDefault="00117E74" w:rsidP="00117E74">
      <w:pPr>
        <w:pStyle w:val="NoSpacing"/>
      </w:pPr>
      <w:r>
        <w:t xml:space="preserve">            {</w:t>
      </w:r>
    </w:p>
    <w:p w:rsidR="00117E74" w:rsidRDefault="00117E74" w:rsidP="00117E74">
      <w:pPr>
        <w:pStyle w:val="NoSpacing"/>
      </w:pPr>
      <w:r>
        <w:t xml:space="preserve">                Error(ERRRedeclaration);</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 if (scope-&gt;GetScopeType() == ScopeType_Global &amp;&amp; (this-&gt;m_grfscr &amp; fscrEvalCode) &amp;&amp;</w:t>
      </w:r>
    </w:p>
    <w:p w:rsidR="00117E74" w:rsidRDefault="00117E74" w:rsidP="00117E74">
      <w:pPr>
        <w:pStyle w:val="NoSpacing"/>
      </w:pPr>
      <w:r>
        <w:t xml:space="preserve">                 !(m_functionBody &amp;&amp; m_functionBody-&gt;GetScopeInfo()))</w:t>
      </w:r>
    </w:p>
    <w:p w:rsidR="00117E74" w:rsidRDefault="00117E74" w:rsidP="00117E74">
      <w:pPr>
        <w:pStyle w:val="NoSpacing"/>
      </w:pPr>
      <w:r>
        <w:t xml:space="preserve">        {</w:t>
      </w:r>
    </w:p>
    <w:p w:rsidR="00117E74" w:rsidRDefault="00117E74" w:rsidP="00117E74">
      <w:pPr>
        <w:pStyle w:val="NoSpacing"/>
      </w:pPr>
      <w:r>
        <w:t xml:space="preserve">            // Check for same-named decl in GlobalEvalBlock scope. Note that this is not necessary</w:t>
      </w:r>
    </w:p>
    <w:p w:rsidR="00117E74" w:rsidRDefault="00117E74" w:rsidP="00117E74">
      <w:pPr>
        <w:pStyle w:val="NoSpacing"/>
      </w:pPr>
      <w:r>
        <w:t xml:space="preserve">            // if we're compiling a deferred nested function and the global scope was restored from cached info,</w:t>
      </w:r>
    </w:p>
    <w:p w:rsidR="00117E74" w:rsidRDefault="00117E74" w:rsidP="00117E74">
      <w:pPr>
        <w:pStyle w:val="NoSpacing"/>
      </w:pPr>
      <w:r>
        <w:t xml:space="preserve">            // because in that case we don't need a GlobalEvalScope.</w:t>
      </w:r>
    </w:p>
    <w:p w:rsidR="00117E74" w:rsidRDefault="00117E74" w:rsidP="00117E74">
      <w:pPr>
        <w:pStyle w:val="NoSpacing"/>
      </w:pPr>
      <w:r>
        <w:t xml:space="preserve">            Assert(!fBlockScope || (this-&gt;m_grfscr &amp; fscrConsoleScopeEval) == fscrConsoleScopeEval);</w:t>
      </w:r>
    </w:p>
    <w:p w:rsidR="00117E74" w:rsidRDefault="00117E74" w:rsidP="00117E74">
      <w:pPr>
        <w:pStyle w:val="NoSpacing"/>
      </w:pPr>
      <w:r>
        <w:t xml:space="preserve">            PidRefStack *pidRefOld = pid-&gt;GetPidRefForScopeId(1);</w:t>
      </w:r>
    </w:p>
    <w:p w:rsidR="00117E74" w:rsidRDefault="00117E74" w:rsidP="00117E74">
      <w:pPr>
        <w:pStyle w:val="NoSpacing"/>
      </w:pPr>
      <w:r>
        <w:t xml:space="preserve">            if (pidRefOld &amp;&amp; pidRefOld-&gt;GetSym())</w:t>
      </w:r>
    </w:p>
    <w:p w:rsidR="00117E74" w:rsidRDefault="00117E74" w:rsidP="00117E74">
      <w:pPr>
        <w:pStyle w:val="NoSpacing"/>
      </w:pPr>
      <w:r>
        <w:t xml:space="preserve">            {</w:t>
      </w:r>
    </w:p>
    <w:p w:rsidR="00117E74" w:rsidRDefault="00117E74" w:rsidP="00117E74">
      <w:pPr>
        <w:pStyle w:val="NoSpacing"/>
      </w:pPr>
      <w:r>
        <w:t xml:space="preserve">                Error(ERRRedeclaration);</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((scope-&gt;GetScopeType() == ScopeType_FunctionBody || scope-&gt;GetScopeType() == ScopeType_Parameter) &amp;&amp; symbolType != STFunction)</w:t>
      </w:r>
    </w:p>
    <w:p w:rsidR="00117E74" w:rsidRDefault="00117E74" w:rsidP="00117E74">
      <w:pPr>
        <w:pStyle w:val="NoSpacing"/>
      </w:pPr>
      <w:r>
        <w:t xml:space="preserve">        {</w:t>
      </w:r>
    </w:p>
    <w:p w:rsidR="00117E74" w:rsidRDefault="00117E74" w:rsidP="00117E74">
      <w:pPr>
        <w:pStyle w:val="NoSpacing"/>
      </w:pPr>
      <w:r>
        <w:t xml:space="preserve">            ParseNodePtr pnodeFnc = GetCurrentFunctionNode();</w:t>
      </w:r>
    </w:p>
    <w:p w:rsidR="00117E74" w:rsidRDefault="00117E74" w:rsidP="00117E74">
      <w:pPr>
        <w:pStyle w:val="NoSpacing"/>
      </w:pPr>
      <w:r>
        <w:t xml:space="preserve">            AnalysisAssert(pnodeFnc);</w:t>
      </w:r>
    </w:p>
    <w:p w:rsidR="00117E74" w:rsidRDefault="00117E74" w:rsidP="00117E74">
      <w:pPr>
        <w:pStyle w:val="NoSpacing"/>
      </w:pPr>
      <w:r>
        <w:t xml:space="preserve">            if (pnodeFnc-&gt;sxFnc.pnodeName &amp;&amp;</w:t>
      </w:r>
    </w:p>
    <w:p w:rsidR="00117E74" w:rsidRDefault="00117E74" w:rsidP="00117E74">
      <w:pPr>
        <w:pStyle w:val="NoSpacing"/>
      </w:pPr>
      <w:r>
        <w:t xml:space="preserve">                pnodeFnc-&gt;sxFnc.pnodeName-&gt;nop == knopVarDecl &amp;&amp;</w:t>
      </w:r>
    </w:p>
    <w:p w:rsidR="00117E74" w:rsidRDefault="00117E74" w:rsidP="00117E74">
      <w:pPr>
        <w:pStyle w:val="NoSpacing"/>
      </w:pPr>
      <w:r>
        <w:t xml:space="preserve">                pnodeFnc-&gt;sxFnc.pnodeName-&gt;sxVar.pid == pid)</w:t>
      </w:r>
    </w:p>
    <w:p w:rsidR="00117E74" w:rsidRDefault="00117E74" w:rsidP="00117E74">
      <w:pPr>
        <w:pStyle w:val="NoSpacing"/>
      </w:pPr>
      <w:r>
        <w:t xml:space="preserve">            {</w:t>
      </w:r>
    </w:p>
    <w:p w:rsidR="00117E74" w:rsidRDefault="00117E74" w:rsidP="00117E74">
      <w:pPr>
        <w:pStyle w:val="NoSpacing"/>
      </w:pPr>
      <w:r>
        <w:t xml:space="preserve">                // Named function expression has its name hidden by a local declaration.</w:t>
      </w:r>
    </w:p>
    <w:p w:rsidR="00117E74" w:rsidRDefault="00117E74" w:rsidP="00117E74">
      <w:pPr>
        <w:pStyle w:val="NoSpacing"/>
      </w:pPr>
      <w:r>
        <w:t xml:space="preserve">                // This is important to know if we don't know whether nested deferred functions refer to it,</w:t>
      </w:r>
    </w:p>
    <w:p w:rsidR="00117E74" w:rsidRDefault="00117E74" w:rsidP="00117E74">
      <w:pPr>
        <w:pStyle w:val="NoSpacing"/>
      </w:pPr>
      <w:r>
        <w:t xml:space="preserve">                // because if the name has a non-local reference then we have to create a scope object.</w:t>
      </w:r>
    </w:p>
    <w:p w:rsidR="00117E74" w:rsidRDefault="00117E74" w:rsidP="00117E74">
      <w:pPr>
        <w:pStyle w:val="NoSpacing"/>
      </w:pPr>
      <w:r>
        <w:t xml:space="preserve">                m_currentNodeFunc-&gt;sxFnc.SetNameIsHidden();</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(!sym)</w:t>
      </w:r>
    </w:p>
    <w:p w:rsidR="00117E74" w:rsidRDefault="00117E74" w:rsidP="00117E74">
      <w:pPr>
        <w:pStyle w:val="NoSpacing"/>
      </w:pPr>
      <w:r>
        <w:t xml:space="preserve">        {</w:t>
      </w:r>
    </w:p>
    <w:p w:rsidR="00117E74" w:rsidRDefault="00117E74" w:rsidP="00117E74">
      <w:pPr>
        <w:pStyle w:val="NoSpacing"/>
      </w:pPr>
      <w:r>
        <w:t xml:space="preserve">            const wchar_t *name = reinterpret_cast&lt;const wchar_t*&gt;(pid-&gt;Psz());</w:t>
      </w:r>
    </w:p>
    <w:p w:rsidR="00117E74" w:rsidRDefault="00117E74" w:rsidP="00117E74">
      <w:pPr>
        <w:pStyle w:val="NoSpacing"/>
      </w:pPr>
      <w:r>
        <w:t xml:space="preserve">            int nameLength = pid-&gt;Cch();</w:t>
      </w:r>
    </w:p>
    <w:p w:rsidR="00117E74" w:rsidRDefault="00117E74" w:rsidP="00117E74">
      <w:pPr>
        <w:pStyle w:val="NoSpacing"/>
      </w:pPr>
      <w:r>
        <w:t xml:space="preserve">            SymbolName const symName(name, nameLength);</w:t>
      </w:r>
    </w:p>
    <w:p w:rsidR="00117E74" w:rsidRDefault="00117E74" w:rsidP="00117E74">
      <w:pPr>
        <w:pStyle w:val="NoSpacing"/>
      </w:pPr>
    </w:p>
    <w:p w:rsidR="00117E74" w:rsidRDefault="00117E74" w:rsidP="00117E74">
      <w:pPr>
        <w:pStyle w:val="NoSpacing"/>
      </w:pPr>
      <w:r>
        <w:t xml:space="preserve">            Assert(!scope-&gt;FindLocalSymbol(symName));</w:t>
      </w:r>
    </w:p>
    <w:p w:rsidR="00117E74" w:rsidRDefault="00117E74" w:rsidP="00117E74">
      <w:pPr>
        <w:pStyle w:val="NoSpacing"/>
      </w:pPr>
      <w:r>
        <w:t xml:space="preserve">            sym = Anew(&amp;m_nodeAllocator, Symbol, symName, pnode, symbolType);</w:t>
      </w:r>
    </w:p>
    <w:p w:rsidR="00117E74" w:rsidRDefault="00117E74" w:rsidP="00117E74">
      <w:pPr>
        <w:pStyle w:val="NoSpacing"/>
      </w:pPr>
      <w:r>
        <w:lastRenderedPageBreak/>
        <w:t xml:space="preserve">            scope-&gt;AddNewSymbol(sym);</w:t>
      </w:r>
    </w:p>
    <w:p w:rsidR="00117E74" w:rsidRDefault="00117E74" w:rsidP="00117E74">
      <w:pPr>
        <w:pStyle w:val="NoSpacing"/>
      </w:pPr>
      <w:r>
        <w:t xml:space="preserve">            sym-&gt;SetPid(pid);</w:t>
      </w:r>
    </w:p>
    <w:p w:rsidR="00117E74" w:rsidRDefault="00117E74" w:rsidP="00117E74">
      <w:pPr>
        <w:pStyle w:val="NoSpacing"/>
      </w:pPr>
      <w:r>
        <w:t xml:space="preserve">        }</w:t>
      </w:r>
    </w:p>
    <w:p w:rsidR="00117E74" w:rsidRDefault="00117E74" w:rsidP="00117E74">
      <w:pPr>
        <w:pStyle w:val="NoSpacing"/>
      </w:pPr>
      <w:r>
        <w:t xml:space="preserve">        refForDecl-&gt;SetSym(sym);</w:t>
      </w:r>
    </w:p>
    <w:p w:rsidR="00117E74" w:rsidRDefault="00117E74" w:rsidP="00117E74">
      <w:pPr>
        <w:pStyle w:val="NoSpacing"/>
      </w:pPr>
      <w:r>
        <w:t xml:space="preserve">    }</w:t>
      </w:r>
    </w:p>
    <w:p w:rsidR="00117E74" w:rsidRDefault="00117E74" w:rsidP="00117E74">
      <w:pPr>
        <w:pStyle w:val="NoSpacing"/>
      </w:pPr>
      <w:r>
        <w:t xml:space="preserve">    return sym;</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Parser::RestorePidRefForSym(Symbol *sym)</w:t>
      </w:r>
    </w:p>
    <w:p w:rsidR="00117E74" w:rsidRDefault="00117E74" w:rsidP="00117E74">
      <w:pPr>
        <w:pStyle w:val="NoSpacing"/>
      </w:pPr>
      <w:r>
        <w:t>{</w:t>
      </w:r>
    </w:p>
    <w:p w:rsidR="00117E74" w:rsidRDefault="00117E74" w:rsidP="00117E74">
      <w:pPr>
        <w:pStyle w:val="NoSpacing"/>
      </w:pPr>
      <w:r>
        <w:t xml:space="preserve">    IdentPtr pid = m_pscan-&gt;m_phtbl-&gt;PidHashNameLen(sym-&gt;GetName().GetBuffer(), sym-&gt;GetName().GetLength());</w:t>
      </w:r>
    </w:p>
    <w:p w:rsidR="00117E74" w:rsidRDefault="00117E74" w:rsidP="00117E74">
      <w:pPr>
        <w:pStyle w:val="NoSpacing"/>
      </w:pPr>
      <w:r>
        <w:t xml:space="preserve">    Assert(pid);</w:t>
      </w:r>
    </w:p>
    <w:p w:rsidR="00117E74" w:rsidRDefault="00117E74" w:rsidP="00117E74">
      <w:pPr>
        <w:pStyle w:val="NoSpacing"/>
      </w:pPr>
      <w:r>
        <w:t xml:space="preserve">    sym-&gt;SetPid(pid);</w:t>
      </w:r>
    </w:p>
    <w:p w:rsidR="00117E74" w:rsidRDefault="00117E74" w:rsidP="00117E74">
      <w:pPr>
        <w:pStyle w:val="NoSpacing"/>
      </w:pPr>
      <w:r>
        <w:t xml:space="preserve">    PidRefStack *ref = this-&gt;PushPidRef(pid);</w:t>
      </w:r>
    </w:p>
    <w:p w:rsidR="00117E74" w:rsidRDefault="00117E74" w:rsidP="00117E74">
      <w:pPr>
        <w:pStyle w:val="NoSpacing"/>
      </w:pPr>
      <w:r>
        <w:t xml:space="preserve">    ref-&gt;SetSym(sym);</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IdentPtr Parser::GenerateIdentPtr(__ecount(len) wchar_t* name, long len)</w:t>
      </w:r>
    </w:p>
    <w:p w:rsidR="00117E74" w:rsidRDefault="00117E74" w:rsidP="00117E74">
      <w:pPr>
        <w:pStyle w:val="NoSpacing"/>
      </w:pPr>
      <w:r>
        <w:t>{</w:t>
      </w:r>
    </w:p>
    <w:p w:rsidR="00117E74" w:rsidRDefault="00117E74" w:rsidP="00117E74">
      <w:pPr>
        <w:pStyle w:val="NoSpacing"/>
      </w:pPr>
      <w:r>
        <w:t xml:space="preserve">    return m_phtbl-&gt;PidHashNameLen(name,len);</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IdentPtr Parser::PidFromNode(ParseNodePtr pnode)</w:t>
      </w:r>
    </w:p>
    <w:p w:rsidR="00117E74" w:rsidRDefault="00117E74" w:rsidP="00117E74">
      <w:pPr>
        <w:pStyle w:val="NoSpacing"/>
      </w:pPr>
      <w:r>
        <w:t>{</w:t>
      </w:r>
    </w:p>
    <w:p w:rsidR="00117E74" w:rsidRDefault="00117E74" w:rsidP="00117E74">
      <w:pPr>
        <w:pStyle w:val="NoSpacing"/>
      </w:pPr>
      <w:r>
        <w:t xml:space="preserve">    for (;;)</w:t>
      </w:r>
    </w:p>
    <w:p w:rsidR="00117E74" w:rsidRDefault="00117E74" w:rsidP="00117E74">
      <w:pPr>
        <w:pStyle w:val="NoSpacing"/>
      </w:pPr>
      <w:r>
        <w:t xml:space="preserve">    {</w:t>
      </w:r>
    </w:p>
    <w:p w:rsidR="00117E74" w:rsidRDefault="00117E74" w:rsidP="00117E74">
      <w:pPr>
        <w:pStyle w:val="NoSpacing"/>
      </w:pPr>
      <w:r>
        <w:t xml:space="preserve">        switch (pnode-&gt;nop)</w:t>
      </w:r>
    </w:p>
    <w:p w:rsidR="00117E74" w:rsidRDefault="00117E74" w:rsidP="00117E74">
      <w:pPr>
        <w:pStyle w:val="NoSpacing"/>
      </w:pPr>
      <w:r>
        <w:t xml:space="preserve">        {</w:t>
      </w:r>
    </w:p>
    <w:p w:rsidR="00117E74" w:rsidRDefault="00117E74" w:rsidP="00117E74">
      <w:pPr>
        <w:pStyle w:val="NoSpacing"/>
      </w:pPr>
      <w:r>
        <w:t xml:space="preserve">        case knopName:</w:t>
      </w:r>
    </w:p>
    <w:p w:rsidR="00117E74" w:rsidRDefault="00117E74" w:rsidP="00117E74">
      <w:pPr>
        <w:pStyle w:val="NoSpacing"/>
      </w:pPr>
      <w:r>
        <w:t xml:space="preserve">            return pnode-&gt;sxPid.pid;</w:t>
      </w:r>
    </w:p>
    <w:p w:rsidR="00117E74" w:rsidRDefault="00117E74" w:rsidP="00117E74">
      <w:pPr>
        <w:pStyle w:val="NoSpacing"/>
      </w:pPr>
    </w:p>
    <w:p w:rsidR="00117E74" w:rsidRDefault="00117E74" w:rsidP="00117E74">
      <w:pPr>
        <w:pStyle w:val="NoSpacing"/>
      </w:pPr>
      <w:r>
        <w:t xml:space="preserve">        case knopVarDecl:</w:t>
      </w:r>
    </w:p>
    <w:p w:rsidR="00117E74" w:rsidRDefault="00117E74" w:rsidP="00117E74">
      <w:pPr>
        <w:pStyle w:val="NoSpacing"/>
      </w:pPr>
      <w:r>
        <w:t xml:space="preserve">            return pnode-&gt;sxVar.pid;</w:t>
      </w:r>
    </w:p>
    <w:p w:rsidR="00117E74" w:rsidRDefault="00117E74" w:rsidP="00117E74">
      <w:pPr>
        <w:pStyle w:val="NoSpacing"/>
      </w:pPr>
    </w:p>
    <w:p w:rsidR="00117E74" w:rsidRDefault="00117E74" w:rsidP="00117E74">
      <w:pPr>
        <w:pStyle w:val="NoSpacing"/>
      </w:pPr>
      <w:r>
        <w:t xml:space="preserve">        case knopDot:</w:t>
      </w:r>
    </w:p>
    <w:p w:rsidR="00117E74" w:rsidRDefault="00117E74" w:rsidP="00117E74">
      <w:pPr>
        <w:pStyle w:val="NoSpacing"/>
      </w:pPr>
      <w:r>
        <w:t xml:space="preserve">            Assert(pnode-&gt;sxBin.pnode2-&gt;nop == knopName);</w:t>
      </w:r>
    </w:p>
    <w:p w:rsidR="00117E74" w:rsidRDefault="00117E74" w:rsidP="00117E74">
      <w:pPr>
        <w:pStyle w:val="NoSpacing"/>
      </w:pPr>
      <w:r>
        <w:t xml:space="preserve">            return pnode-&gt;sxBin.pnode2-&gt;sxPid.pid;</w:t>
      </w:r>
    </w:p>
    <w:p w:rsidR="00117E74" w:rsidRDefault="00117E74" w:rsidP="00117E74">
      <w:pPr>
        <w:pStyle w:val="NoSpacing"/>
      </w:pPr>
    </w:p>
    <w:p w:rsidR="00117E74" w:rsidRDefault="00117E74" w:rsidP="00117E74">
      <w:pPr>
        <w:pStyle w:val="NoSpacing"/>
      </w:pPr>
      <w:r>
        <w:t xml:space="preserve">        case knopComma:</w:t>
      </w:r>
    </w:p>
    <w:p w:rsidR="00117E74" w:rsidRDefault="00117E74" w:rsidP="00117E74">
      <w:pPr>
        <w:pStyle w:val="NoSpacing"/>
      </w:pPr>
      <w:r>
        <w:t xml:space="preserve">            // Advance to the RHS and iterate.</w:t>
      </w:r>
    </w:p>
    <w:p w:rsidR="00117E74" w:rsidRDefault="00117E74" w:rsidP="00117E74">
      <w:pPr>
        <w:pStyle w:val="NoSpacing"/>
      </w:pPr>
      <w:r>
        <w:t xml:space="preserve">            pnode = pnode-&gt;sxBin.pnode2;</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default:</w:t>
      </w:r>
    </w:p>
    <w:p w:rsidR="00117E74" w:rsidRDefault="00117E74" w:rsidP="00117E74">
      <w:pPr>
        <w:pStyle w:val="NoSpacing"/>
      </w:pPr>
      <w:r>
        <w:t xml:space="preserve">            return nullptr;</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#if DBG</w:t>
      </w:r>
    </w:p>
    <w:p w:rsidR="00117E74" w:rsidRDefault="00117E74" w:rsidP="00117E74">
      <w:pPr>
        <w:pStyle w:val="NoSpacing"/>
      </w:pPr>
      <w:r>
        <w:t>void VerifyNodeSize(OpCode nop, int size)</w:t>
      </w:r>
    </w:p>
    <w:p w:rsidR="00117E74" w:rsidRDefault="00117E74" w:rsidP="00117E74">
      <w:pPr>
        <w:pStyle w:val="NoSpacing"/>
      </w:pPr>
      <w:r>
        <w:t>{</w:t>
      </w:r>
    </w:p>
    <w:p w:rsidR="00117E74" w:rsidRDefault="00117E74" w:rsidP="00117E74">
      <w:pPr>
        <w:pStyle w:val="NoSpacing"/>
      </w:pPr>
      <w:r>
        <w:t xml:space="preserve">    Assert(nop &gt;= 0 &amp;&amp; nop &lt; knopLim);</w:t>
      </w:r>
    </w:p>
    <w:p w:rsidR="00117E74" w:rsidRDefault="00117E74" w:rsidP="00117E74">
      <w:pPr>
        <w:pStyle w:val="NoSpacing"/>
      </w:pPr>
      <w:r>
        <w:lastRenderedPageBreak/>
        <w:t xml:space="preserve">    __analysis_assume(nop &lt; knopLim);</w:t>
      </w:r>
    </w:p>
    <w:p w:rsidR="00117E74" w:rsidRDefault="00117E74" w:rsidP="00117E74">
      <w:pPr>
        <w:pStyle w:val="NoSpacing"/>
      </w:pPr>
      <w:r>
        <w:t xml:space="preserve">    Assert(g_mpnopcbNode[nop] == size);</w:t>
      </w:r>
    </w:p>
    <w:p w:rsidR="00117E74" w:rsidRDefault="00117E74" w:rsidP="00117E74">
      <w:pPr>
        <w:pStyle w:val="NoSpacing"/>
      </w:pPr>
      <w:r>
        <w:t>}</w:t>
      </w:r>
    </w:p>
    <w:p w:rsidR="00117E74" w:rsidRDefault="00117E74" w:rsidP="00117E74">
      <w:pPr>
        <w:pStyle w:val="NoSpacing"/>
      </w:pPr>
      <w:r>
        <w:t>#endif</w:t>
      </w:r>
    </w:p>
    <w:p w:rsidR="00117E74" w:rsidRDefault="00117E74" w:rsidP="00117E74">
      <w:pPr>
        <w:pStyle w:val="NoSpacing"/>
      </w:pPr>
    </w:p>
    <w:p w:rsidR="00117E74" w:rsidRDefault="00117E74" w:rsidP="00117E74">
      <w:pPr>
        <w:pStyle w:val="NoSpacing"/>
      </w:pPr>
      <w:r>
        <w:t>ParseNodePtr Parser::StaticCreateBinNode(OpCode nop, ParseNodePtr pnode1,</w:t>
      </w:r>
    </w:p>
    <w:p w:rsidR="00117E74" w:rsidRDefault="00117E74" w:rsidP="00117E74">
      <w:pPr>
        <w:pStyle w:val="NoSpacing"/>
      </w:pPr>
      <w:r>
        <w:t xml:space="preserve">                                   ParseNodePtr pnode2,ArenaAllocator* alloc)</w:t>
      </w:r>
    </w:p>
    <w:p w:rsidR="00117E74" w:rsidRDefault="00117E74" w:rsidP="00117E74">
      <w:pPr>
        <w:pStyle w:val="NoSpacing"/>
      </w:pPr>
      <w:r>
        <w:t>{</w:t>
      </w:r>
    </w:p>
    <w:p w:rsidR="00117E74" w:rsidRDefault="00117E74" w:rsidP="00117E74">
      <w:pPr>
        <w:pStyle w:val="NoSpacing"/>
      </w:pPr>
      <w:r>
        <w:t xml:space="preserve">    DebugOnly(VerifyNodeSize(nop, kcbPnBin));</w:t>
      </w:r>
    </w:p>
    <w:p w:rsidR="00117E74" w:rsidRDefault="00117E74" w:rsidP="00117E74">
      <w:pPr>
        <w:pStyle w:val="NoSpacing"/>
      </w:pPr>
      <w:r>
        <w:t xml:space="preserve">    ParseNodePtr pnode = (ParseNodePtr)alloc-&gt;Alloc(kcbPnBin);</w:t>
      </w:r>
    </w:p>
    <w:p w:rsidR="00117E74" w:rsidRDefault="00117E74" w:rsidP="00117E74">
      <w:pPr>
        <w:pStyle w:val="NoSpacing"/>
      </w:pPr>
      <w:r>
        <w:t xml:space="preserve">    InitNode(nop, pnode);</w:t>
      </w:r>
    </w:p>
    <w:p w:rsidR="00117E74" w:rsidRDefault="00117E74" w:rsidP="00117E74">
      <w:pPr>
        <w:pStyle w:val="NoSpacing"/>
      </w:pPr>
    </w:p>
    <w:p w:rsidR="00117E74" w:rsidRDefault="00117E74" w:rsidP="00117E74">
      <w:pPr>
        <w:pStyle w:val="NoSpacing"/>
      </w:pPr>
      <w:r>
        <w:t xml:space="preserve">    pnode-&gt;sxBin.pnodeNext = nullptr;</w:t>
      </w:r>
    </w:p>
    <w:p w:rsidR="00117E74" w:rsidRDefault="00117E74" w:rsidP="00117E74">
      <w:pPr>
        <w:pStyle w:val="NoSpacing"/>
      </w:pPr>
      <w:r>
        <w:t xml:space="preserve">    pnode-&gt;sxBin.pnode1 = pnode1;</w:t>
      </w:r>
    </w:p>
    <w:p w:rsidR="00117E74" w:rsidRDefault="00117E74" w:rsidP="00117E74">
      <w:pPr>
        <w:pStyle w:val="NoSpacing"/>
      </w:pPr>
      <w:r>
        <w:t xml:space="preserve">    pnode-&gt;sxBin.pnode2 = pnode2;</w:t>
      </w:r>
    </w:p>
    <w:p w:rsidR="00117E74" w:rsidRDefault="00117E74" w:rsidP="00117E74">
      <w:pPr>
        <w:pStyle w:val="NoSpacing"/>
      </w:pPr>
    </w:p>
    <w:p w:rsidR="00117E74" w:rsidRDefault="00117E74" w:rsidP="00117E74">
      <w:pPr>
        <w:pStyle w:val="NoSpacing"/>
      </w:pPr>
      <w:r>
        <w:t xml:space="preserve">    // Statically detect if the add is a concat</w:t>
      </w:r>
    </w:p>
    <w:p w:rsidR="00117E74" w:rsidRDefault="00117E74" w:rsidP="00117E74">
      <w:pPr>
        <w:pStyle w:val="NoSpacing"/>
      </w:pPr>
      <w:r>
        <w:t xml:space="preserve">    if (!PHASE_OFF1(Js::ByteCodeConcatExprOptPhase))</w:t>
      </w:r>
    </w:p>
    <w:p w:rsidR="00117E74" w:rsidRDefault="00117E74" w:rsidP="00117E74">
      <w:pPr>
        <w:pStyle w:val="NoSpacing"/>
      </w:pPr>
      <w:r>
        <w:t xml:space="preserve">    {</w:t>
      </w:r>
    </w:p>
    <w:p w:rsidR="00117E74" w:rsidRDefault="00117E74" w:rsidP="00117E74">
      <w:pPr>
        <w:pStyle w:val="NoSpacing"/>
      </w:pPr>
      <w:r>
        <w:t xml:space="preserve">        // We can't flatten the concat expression if the LHS is not a flatten concat already</w:t>
      </w:r>
    </w:p>
    <w:p w:rsidR="00117E74" w:rsidRDefault="00117E74" w:rsidP="00117E74">
      <w:pPr>
        <w:pStyle w:val="NoSpacing"/>
      </w:pPr>
      <w:r>
        <w:t xml:space="preserve">        // e.g.  a + (&lt;str&gt; + b)</w:t>
      </w:r>
    </w:p>
    <w:p w:rsidR="00117E74" w:rsidRDefault="00117E74" w:rsidP="00117E74">
      <w:pPr>
        <w:pStyle w:val="NoSpacing"/>
      </w:pPr>
      <w:r>
        <w:t xml:space="preserve">        //      Side effect of ToStr(b) need to happen first before ToStr(a)</w:t>
      </w:r>
    </w:p>
    <w:p w:rsidR="00117E74" w:rsidRDefault="00117E74" w:rsidP="00117E74">
      <w:pPr>
        <w:pStyle w:val="NoSpacing"/>
      </w:pPr>
      <w:r>
        <w:t xml:space="preserve">        //      If we flatten the concat expression, we will do ToStr(a) before ToStr(b)</w:t>
      </w:r>
    </w:p>
    <w:p w:rsidR="00117E74" w:rsidRDefault="00117E74" w:rsidP="00117E74">
      <w:pPr>
        <w:pStyle w:val="NoSpacing"/>
      </w:pPr>
      <w:r>
        <w:t xml:space="preserve">        if ((nop == knopAdd) &amp;&amp; (pnode1-&gt;CanFlattenConcatExpr() || pnode2-&gt;nop == knopStr))</w:t>
      </w:r>
    </w:p>
    <w:p w:rsidR="00117E74" w:rsidRDefault="00117E74" w:rsidP="00117E74">
      <w:pPr>
        <w:pStyle w:val="NoSpacing"/>
      </w:pPr>
      <w:r>
        <w:t xml:space="preserve">        {</w:t>
      </w:r>
    </w:p>
    <w:p w:rsidR="00117E74" w:rsidRDefault="00117E74" w:rsidP="00117E74">
      <w:pPr>
        <w:pStyle w:val="NoSpacing"/>
      </w:pPr>
      <w:r>
        <w:t xml:space="preserve">            pnode-&gt;grfpn |= fpnCanFlattenConcatExpr;</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 Create nodes using parser allocator</w:t>
      </w:r>
    </w:p>
    <w:p w:rsidR="00117E74" w:rsidRDefault="00117E74" w:rsidP="00117E74">
      <w:pPr>
        <w:pStyle w:val="NoSpacing"/>
      </w:pPr>
    </w:p>
    <w:p w:rsidR="00117E74" w:rsidRDefault="00117E74" w:rsidP="00117E74">
      <w:pPr>
        <w:pStyle w:val="NoSpacing"/>
      </w:pPr>
      <w:r>
        <w:t>ParseNodePtr Parser::CreateNode(OpCode nop, charcount_t ichMin)</w:t>
      </w:r>
    </w:p>
    <w:p w:rsidR="00117E74" w:rsidRDefault="00117E74" w:rsidP="00117E74">
      <w:pPr>
        <w:pStyle w:val="NoSpacing"/>
      </w:pPr>
      <w:r>
        <w:t>{</w:t>
      </w:r>
    </w:p>
    <w:p w:rsidR="00117E74" w:rsidRDefault="00117E74" w:rsidP="00117E74">
      <w:pPr>
        <w:pStyle w:val="NoSpacing"/>
      </w:pPr>
      <w:r>
        <w:t xml:space="preserve">    bool nodeAllowed = IsNodeAllowedForDeferParse(nop);</w:t>
      </w:r>
    </w:p>
    <w:p w:rsidR="00117E74" w:rsidRDefault="00117E74" w:rsidP="00117E74">
      <w:pPr>
        <w:pStyle w:val="NoSpacing"/>
      </w:pPr>
      <w:r>
        <w:t xml:space="preserve">    Assert(nodeAllowed);</w:t>
      </w:r>
    </w:p>
    <w:p w:rsidR="00117E74" w:rsidRDefault="00117E74" w:rsidP="00117E74">
      <w:pPr>
        <w:pStyle w:val="NoSpacing"/>
      </w:pPr>
    </w:p>
    <w:p w:rsidR="00117E74" w:rsidRDefault="00117E74" w:rsidP="00117E74">
      <w:pPr>
        <w:pStyle w:val="NoSpacing"/>
      </w:pPr>
      <w:r>
        <w:t xml:space="preserve">    Assert(nop &gt;= 0 &amp;&amp; nop &lt; knopLim);</w:t>
      </w:r>
    </w:p>
    <w:p w:rsidR="00117E74" w:rsidRDefault="00117E74" w:rsidP="00117E74">
      <w:pPr>
        <w:pStyle w:val="NoSpacing"/>
      </w:pPr>
      <w:r>
        <w:t xml:space="preserve">    ParseNodePtr pnode;</w:t>
      </w:r>
    </w:p>
    <w:p w:rsidR="00117E74" w:rsidRDefault="00117E74" w:rsidP="00117E74">
      <w:pPr>
        <w:pStyle w:val="NoSpacing"/>
      </w:pPr>
      <w:r>
        <w:t xml:space="preserve">    int cb = (nop &gt;= knopNone &amp;&amp; nop &lt; knopLim) ? g_mpnopcbNode[nop] : g_mpnopcbNode[knopEmpty];</w:t>
      </w:r>
    </w:p>
    <w:p w:rsidR="00117E74" w:rsidRDefault="00117E74" w:rsidP="00117E74">
      <w:pPr>
        <w:pStyle w:val="NoSpacing"/>
      </w:pPr>
    </w:p>
    <w:p w:rsidR="00117E74" w:rsidRDefault="00117E74" w:rsidP="00117E74">
      <w:pPr>
        <w:pStyle w:val="NoSpacing"/>
      </w:pPr>
      <w:r>
        <w:t xml:space="preserve">    pnode = (ParseNodePtr)m_nodeAllocator.Alloc(cb);</w:t>
      </w:r>
    </w:p>
    <w:p w:rsidR="00117E74" w:rsidRDefault="00117E74" w:rsidP="00117E74">
      <w:pPr>
        <w:pStyle w:val="NoSpacing"/>
      </w:pPr>
      <w:r>
        <w:t xml:space="preserve">    Assert(pnode != nullptr);</w:t>
      </w:r>
    </w:p>
    <w:p w:rsidR="00117E74" w:rsidRDefault="00117E74" w:rsidP="00117E74">
      <w:pPr>
        <w:pStyle w:val="NoSpacing"/>
      </w:pPr>
    </w:p>
    <w:p w:rsidR="00117E74" w:rsidRDefault="00117E74" w:rsidP="00117E74">
      <w:pPr>
        <w:pStyle w:val="NoSpacing"/>
      </w:pPr>
      <w:r>
        <w:t xml:space="preserve">    if (!m_deferringAST)</w:t>
      </w:r>
    </w:p>
    <w:p w:rsidR="00117E74" w:rsidRDefault="00117E74" w:rsidP="00117E74">
      <w:pPr>
        <w:pStyle w:val="NoSpacing"/>
      </w:pPr>
      <w:r>
        <w:t xml:space="preserve">    {</w:t>
      </w:r>
    </w:p>
    <w:p w:rsidR="00117E74" w:rsidRDefault="00117E74" w:rsidP="00117E74">
      <w:pPr>
        <w:pStyle w:val="NoSpacing"/>
      </w:pPr>
      <w:r>
        <w:t xml:space="preserve">        Assert(m_pCurrentAstSize != nullptr);</w:t>
      </w:r>
    </w:p>
    <w:p w:rsidR="00117E74" w:rsidRDefault="00117E74" w:rsidP="00117E74">
      <w:pPr>
        <w:pStyle w:val="NoSpacing"/>
      </w:pPr>
      <w:r>
        <w:t xml:space="preserve">        *m_pCurrentAstSize += cb;</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InitNode(nop,pnode);</w:t>
      </w:r>
    </w:p>
    <w:p w:rsidR="00117E74" w:rsidRDefault="00117E74" w:rsidP="00117E74">
      <w:pPr>
        <w:pStyle w:val="NoSpacing"/>
      </w:pPr>
    </w:p>
    <w:p w:rsidR="00117E74" w:rsidRDefault="00117E74" w:rsidP="00117E74">
      <w:pPr>
        <w:pStyle w:val="NoSpacing"/>
      </w:pPr>
      <w:r>
        <w:t xml:space="preserve">    // default - may be changed</w:t>
      </w:r>
    </w:p>
    <w:p w:rsidR="00117E74" w:rsidRDefault="00117E74" w:rsidP="00117E74">
      <w:pPr>
        <w:pStyle w:val="NoSpacing"/>
      </w:pPr>
      <w:r>
        <w:t xml:space="preserve">    pnode-&gt;ichMin = ichMin;</w:t>
      </w:r>
    </w:p>
    <w:p w:rsidR="00117E74" w:rsidRDefault="00117E74" w:rsidP="00117E74">
      <w:pPr>
        <w:pStyle w:val="NoSpacing"/>
      </w:pPr>
      <w:r>
        <w:t xml:space="preserve">    if (m_pscan!= nullptr) {</w:t>
      </w:r>
    </w:p>
    <w:p w:rsidR="00117E74" w:rsidRDefault="00117E74" w:rsidP="00117E74">
      <w:pPr>
        <w:pStyle w:val="NoSpacing"/>
      </w:pPr>
      <w:r>
        <w:t xml:space="preserve">      pnode-&gt;ichLim = m_pscan-&gt;IchLimTok();</w:t>
      </w:r>
    </w:p>
    <w:p w:rsidR="00117E74" w:rsidRDefault="00117E74" w:rsidP="00117E74">
      <w:pPr>
        <w:pStyle w:val="NoSpacing"/>
      </w:pPr>
      <w:r>
        <w:t xml:space="preserve">    }</w:t>
      </w:r>
    </w:p>
    <w:p w:rsidR="00117E74" w:rsidRDefault="00117E74" w:rsidP="00117E74">
      <w:pPr>
        <w:pStyle w:val="NoSpacing"/>
      </w:pPr>
      <w:r>
        <w:t xml:space="preserve">    else pnode-&gt;ichLim=0;</w:t>
      </w:r>
    </w:p>
    <w:p w:rsidR="00117E74" w:rsidRDefault="00117E74" w:rsidP="00117E74">
      <w:pPr>
        <w:pStyle w:val="NoSpacing"/>
      </w:pP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ParseNodePtr Parser::CreateUniNode(OpCode nop, ParseNodePtr pnode1)</w:t>
      </w:r>
    </w:p>
    <w:p w:rsidR="00117E74" w:rsidRDefault="00117E74" w:rsidP="00117E74">
      <w:pPr>
        <w:pStyle w:val="NoSpacing"/>
      </w:pPr>
      <w:r>
        <w:t>{</w:t>
      </w:r>
    </w:p>
    <w:p w:rsidR="00117E74" w:rsidRDefault="00117E74" w:rsidP="00117E74">
      <w:pPr>
        <w:pStyle w:val="NoSpacing"/>
      </w:pPr>
      <w:r>
        <w:t xml:space="preserve">    Assert(!this-&gt;m_deferringAST);</w:t>
      </w:r>
    </w:p>
    <w:p w:rsidR="00117E74" w:rsidRDefault="00117E74" w:rsidP="00117E74">
      <w:pPr>
        <w:pStyle w:val="NoSpacing"/>
      </w:pPr>
      <w:r>
        <w:t xml:space="preserve">    DebugOnly(VerifyNodeSize(nop, kcbPnUni));</w:t>
      </w:r>
    </w:p>
    <w:p w:rsidR="00117E74" w:rsidRDefault="00117E74" w:rsidP="00117E74">
      <w:pPr>
        <w:pStyle w:val="NoSpacing"/>
      </w:pPr>
      <w:r>
        <w:t xml:space="preserve">    ParseNodePtr pnode = (ParseNodePtr)m_nodeAllocator.Alloc(kcbPnUni);</w:t>
      </w:r>
    </w:p>
    <w:p w:rsidR="00117E74" w:rsidRDefault="00117E74" w:rsidP="00117E74">
      <w:pPr>
        <w:pStyle w:val="NoSpacing"/>
      </w:pPr>
    </w:p>
    <w:p w:rsidR="00117E74" w:rsidRDefault="00117E74" w:rsidP="00117E74">
      <w:pPr>
        <w:pStyle w:val="NoSpacing"/>
      </w:pPr>
      <w:r>
        <w:t xml:space="preserve">    Assert(m_pCurrentAstSize != nullptr);</w:t>
      </w:r>
    </w:p>
    <w:p w:rsidR="00117E74" w:rsidRDefault="00117E74" w:rsidP="00117E74">
      <w:pPr>
        <w:pStyle w:val="NoSpacing"/>
      </w:pPr>
      <w:r>
        <w:t xml:space="preserve">    *m_pCurrentAstSize += kcbPnUni;</w:t>
      </w:r>
    </w:p>
    <w:p w:rsidR="00117E74" w:rsidRDefault="00117E74" w:rsidP="00117E74">
      <w:pPr>
        <w:pStyle w:val="NoSpacing"/>
      </w:pPr>
    </w:p>
    <w:p w:rsidR="00117E74" w:rsidRDefault="00117E74" w:rsidP="00117E74">
      <w:pPr>
        <w:pStyle w:val="NoSpacing"/>
      </w:pPr>
      <w:r>
        <w:t xml:space="preserve">    InitNode(nop, pnode);</w:t>
      </w:r>
    </w:p>
    <w:p w:rsidR="00117E74" w:rsidRDefault="00117E74" w:rsidP="00117E74">
      <w:pPr>
        <w:pStyle w:val="NoSpacing"/>
      </w:pPr>
    </w:p>
    <w:p w:rsidR="00117E74" w:rsidRDefault="00117E74" w:rsidP="00117E74">
      <w:pPr>
        <w:pStyle w:val="NoSpacing"/>
      </w:pPr>
      <w:r>
        <w:t xml:space="preserve">    pnode-&gt;sxUni.pnode1 = pnode1;</w:t>
      </w:r>
    </w:p>
    <w:p w:rsidR="00117E74" w:rsidRDefault="00117E74" w:rsidP="00117E74">
      <w:pPr>
        <w:pStyle w:val="NoSpacing"/>
      </w:pPr>
      <w:r>
        <w:t xml:space="preserve">    if (nullptr == pnode1)</w:t>
      </w:r>
    </w:p>
    <w:p w:rsidR="00117E74" w:rsidRDefault="00117E74" w:rsidP="00117E74">
      <w:pPr>
        <w:pStyle w:val="NoSpacing"/>
      </w:pPr>
      <w:r>
        <w:t xml:space="preserve">    {</w:t>
      </w:r>
    </w:p>
    <w:p w:rsidR="00117E74" w:rsidRDefault="00117E74" w:rsidP="00117E74">
      <w:pPr>
        <w:pStyle w:val="NoSpacing"/>
      </w:pPr>
      <w:r>
        <w:t xml:space="preserve">        // no ops</w:t>
      </w:r>
    </w:p>
    <w:p w:rsidR="00117E74" w:rsidRDefault="00117E74" w:rsidP="00117E74">
      <w:pPr>
        <w:pStyle w:val="NoSpacing"/>
      </w:pPr>
      <w:r>
        <w:t xml:space="preserve">        pnode-&gt;ichMin = m_pscan-&gt;IchMinTok();</w:t>
      </w:r>
    </w:p>
    <w:p w:rsidR="00117E74" w:rsidRDefault="00117E74" w:rsidP="00117E74">
      <w:pPr>
        <w:pStyle w:val="NoSpacing"/>
      </w:pPr>
      <w:r>
        <w:t xml:space="preserve">        pnode-&gt;ichLim = m_pscan-&gt;IchLimTok();</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 1 op</w:t>
      </w:r>
    </w:p>
    <w:p w:rsidR="00117E74" w:rsidRDefault="00117E74" w:rsidP="00117E74">
      <w:pPr>
        <w:pStyle w:val="NoSpacing"/>
      </w:pPr>
      <w:r>
        <w:t xml:space="preserve">        pnode-&gt;ichMin = pnode1-&gt;ichMin;</w:t>
      </w:r>
    </w:p>
    <w:p w:rsidR="00117E74" w:rsidRDefault="00117E74" w:rsidP="00117E74">
      <w:pPr>
        <w:pStyle w:val="NoSpacing"/>
      </w:pPr>
      <w:r>
        <w:t xml:space="preserve">        pnode-&gt;ichLim = pnode1-&gt;ichLim;</w:t>
      </w:r>
    </w:p>
    <w:p w:rsidR="00117E74" w:rsidRDefault="00117E74" w:rsidP="00117E74">
      <w:pPr>
        <w:pStyle w:val="NoSpacing"/>
      </w:pPr>
      <w:r>
        <w:t xml:space="preserve">        this-&gt;CheckArguments(pnode);</w:t>
      </w:r>
    </w:p>
    <w:p w:rsidR="00117E74" w:rsidRDefault="00117E74" w:rsidP="00117E74">
      <w:pPr>
        <w:pStyle w:val="NoSpacing"/>
      </w:pPr>
      <w:r>
        <w:t xml:space="preserve">    }</w:t>
      </w: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ParseNodePtr Parser::CreateBinNode(OpCode nop, ParseNodePtr pnode1, ParseNodePtr pnode2)</w:t>
      </w:r>
    </w:p>
    <w:p w:rsidR="00117E74" w:rsidRDefault="00117E74" w:rsidP="00117E74">
      <w:pPr>
        <w:pStyle w:val="NoSpacing"/>
      </w:pPr>
      <w:r>
        <w:t>{</w:t>
      </w:r>
    </w:p>
    <w:p w:rsidR="00117E74" w:rsidRDefault="00117E74" w:rsidP="00117E74">
      <w:pPr>
        <w:pStyle w:val="NoSpacing"/>
      </w:pPr>
      <w:r>
        <w:t xml:space="preserve">    Assert(!this-&gt;m_deferringAST);</w:t>
      </w:r>
    </w:p>
    <w:p w:rsidR="00117E74" w:rsidRDefault="00117E74" w:rsidP="00117E74">
      <w:pPr>
        <w:pStyle w:val="NoSpacing"/>
      </w:pPr>
      <w:r>
        <w:t xml:space="preserve">    charcount_t ichMin;</w:t>
      </w:r>
    </w:p>
    <w:p w:rsidR="00117E74" w:rsidRDefault="00117E74" w:rsidP="00117E74">
      <w:pPr>
        <w:pStyle w:val="NoSpacing"/>
      </w:pPr>
      <w:r>
        <w:t xml:space="preserve">    charcount_t ichLim;</w:t>
      </w:r>
    </w:p>
    <w:p w:rsidR="00117E74" w:rsidRDefault="00117E74" w:rsidP="00117E74">
      <w:pPr>
        <w:pStyle w:val="NoSpacing"/>
      </w:pPr>
    </w:p>
    <w:p w:rsidR="00117E74" w:rsidRDefault="00117E74" w:rsidP="00117E74">
      <w:pPr>
        <w:pStyle w:val="NoSpacing"/>
      </w:pPr>
      <w:r>
        <w:t xml:space="preserve">    if (nullptr == pnode1)</w:t>
      </w:r>
    </w:p>
    <w:p w:rsidR="00117E74" w:rsidRDefault="00117E74" w:rsidP="00117E74">
      <w:pPr>
        <w:pStyle w:val="NoSpacing"/>
      </w:pPr>
      <w:r>
        <w:t xml:space="preserve">    {</w:t>
      </w:r>
    </w:p>
    <w:p w:rsidR="00117E74" w:rsidRDefault="00117E74" w:rsidP="00117E74">
      <w:pPr>
        <w:pStyle w:val="NoSpacing"/>
      </w:pPr>
      <w:r>
        <w:t xml:space="preserve">        // no ops</w:t>
      </w:r>
    </w:p>
    <w:p w:rsidR="00117E74" w:rsidRDefault="00117E74" w:rsidP="00117E74">
      <w:pPr>
        <w:pStyle w:val="NoSpacing"/>
      </w:pPr>
      <w:r>
        <w:t xml:space="preserve">        Assert(nullptr == pnode2);</w:t>
      </w:r>
    </w:p>
    <w:p w:rsidR="00117E74" w:rsidRDefault="00117E74" w:rsidP="00117E74">
      <w:pPr>
        <w:pStyle w:val="NoSpacing"/>
      </w:pPr>
      <w:r>
        <w:t xml:space="preserve">        ichMin = m_pscan-&gt;IchMinTok();</w:t>
      </w:r>
    </w:p>
    <w:p w:rsidR="00117E74" w:rsidRDefault="00117E74" w:rsidP="00117E74">
      <w:pPr>
        <w:pStyle w:val="NoSpacing"/>
      </w:pPr>
      <w:r>
        <w:t xml:space="preserve">        ichLim = m_pscan-&gt;IchLimTok();</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lastRenderedPageBreak/>
        <w:t xml:space="preserve">    {</w:t>
      </w:r>
    </w:p>
    <w:p w:rsidR="00117E74" w:rsidRDefault="00117E74" w:rsidP="00117E74">
      <w:pPr>
        <w:pStyle w:val="NoSpacing"/>
      </w:pPr>
      <w:r>
        <w:t xml:space="preserve">        if (nullptr == pnode2)</w:t>
      </w:r>
    </w:p>
    <w:p w:rsidR="00117E74" w:rsidRDefault="00117E74" w:rsidP="00117E74">
      <w:pPr>
        <w:pStyle w:val="NoSpacing"/>
      </w:pPr>
      <w:r>
        <w:t xml:space="preserve">        {</w:t>
      </w:r>
    </w:p>
    <w:p w:rsidR="00117E74" w:rsidRDefault="00117E74" w:rsidP="00117E74">
      <w:pPr>
        <w:pStyle w:val="NoSpacing"/>
      </w:pPr>
      <w:r>
        <w:t xml:space="preserve">            // 1 op</w:t>
      </w:r>
    </w:p>
    <w:p w:rsidR="00117E74" w:rsidRDefault="00117E74" w:rsidP="00117E74">
      <w:pPr>
        <w:pStyle w:val="NoSpacing"/>
      </w:pPr>
      <w:r>
        <w:t xml:space="preserve">            ichMin = pnode1-&gt;ichMin;</w:t>
      </w:r>
    </w:p>
    <w:p w:rsidR="00117E74" w:rsidRDefault="00117E74" w:rsidP="00117E74">
      <w:pPr>
        <w:pStyle w:val="NoSpacing"/>
      </w:pPr>
      <w:r>
        <w:t xml:space="preserve">            ichLim = pnode1-&gt;ichLim;</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 2 ops</w:t>
      </w:r>
    </w:p>
    <w:p w:rsidR="00117E74" w:rsidRDefault="00117E74" w:rsidP="00117E74">
      <w:pPr>
        <w:pStyle w:val="NoSpacing"/>
      </w:pPr>
      <w:r>
        <w:t xml:space="preserve">            ichMin = pnode1-&gt;ichMin;</w:t>
      </w:r>
    </w:p>
    <w:p w:rsidR="00117E74" w:rsidRDefault="00117E74" w:rsidP="00117E74">
      <w:pPr>
        <w:pStyle w:val="NoSpacing"/>
      </w:pPr>
      <w:r>
        <w:t xml:space="preserve">            ichLim = pnode2-&gt;ichLim;</w:t>
      </w:r>
    </w:p>
    <w:p w:rsidR="00117E74" w:rsidRDefault="00117E74" w:rsidP="00117E74">
      <w:pPr>
        <w:pStyle w:val="NoSpacing"/>
      </w:pPr>
      <w:r>
        <w:t xml:space="preserve">            if (nop != knopDot &amp;&amp; nop != knopIndex)</w:t>
      </w:r>
    </w:p>
    <w:p w:rsidR="00117E74" w:rsidRDefault="00117E74" w:rsidP="00117E74">
      <w:pPr>
        <w:pStyle w:val="NoSpacing"/>
      </w:pPr>
      <w:r>
        <w:t xml:space="preserve">            {</w:t>
      </w:r>
    </w:p>
    <w:p w:rsidR="00117E74" w:rsidRDefault="00117E74" w:rsidP="00117E74">
      <w:pPr>
        <w:pStyle w:val="NoSpacing"/>
      </w:pPr>
      <w:r>
        <w:t xml:space="preserve">                this-&gt;CheckArguments(pnode2);</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if (nop != knopDot &amp;&amp; nop != knopIndex)</w:t>
      </w:r>
    </w:p>
    <w:p w:rsidR="00117E74" w:rsidRDefault="00117E74" w:rsidP="00117E74">
      <w:pPr>
        <w:pStyle w:val="NoSpacing"/>
      </w:pPr>
      <w:r>
        <w:t xml:space="preserve">        {</w:t>
      </w:r>
    </w:p>
    <w:p w:rsidR="00117E74" w:rsidRDefault="00117E74" w:rsidP="00117E74">
      <w:pPr>
        <w:pStyle w:val="NoSpacing"/>
      </w:pPr>
      <w:r>
        <w:t xml:space="preserve">            this-&gt;CheckArguments(pnode1);</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CreateBinNode(nop, pnode1, pnode2, ichMin, ichLim);</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ParseNodePtr Parser::CreateTriNode(OpCode nop, ParseNodePtr pnode1,</w:t>
      </w:r>
    </w:p>
    <w:p w:rsidR="00117E74" w:rsidRDefault="00117E74" w:rsidP="00117E74">
      <w:pPr>
        <w:pStyle w:val="NoSpacing"/>
      </w:pPr>
      <w:r>
        <w:t xml:space="preserve">                                   ParseNodePtr pnode2, ParseNodePtr pnode3)</w:t>
      </w:r>
    </w:p>
    <w:p w:rsidR="00117E74" w:rsidRDefault="00117E74" w:rsidP="00117E74">
      <w:pPr>
        <w:pStyle w:val="NoSpacing"/>
      </w:pPr>
      <w:r>
        <w:t>{</w:t>
      </w:r>
    </w:p>
    <w:p w:rsidR="00117E74" w:rsidRDefault="00117E74" w:rsidP="00117E74">
      <w:pPr>
        <w:pStyle w:val="NoSpacing"/>
      </w:pPr>
      <w:r>
        <w:t xml:space="preserve">    charcount_t ichMin;</w:t>
      </w:r>
    </w:p>
    <w:p w:rsidR="00117E74" w:rsidRDefault="00117E74" w:rsidP="00117E74">
      <w:pPr>
        <w:pStyle w:val="NoSpacing"/>
      </w:pPr>
      <w:r>
        <w:t xml:space="preserve">    charcount_t ichLim;</w:t>
      </w:r>
    </w:p>
    <w:p w:rsidR="00117E74" w:rsidRDefault="00117E74" w:rsidP="00117E74">
      <w:pPr>
        <w:pStyle w:val="NoSpacing"/>
      </w:pPr>
    </w:p>
    <w:p w:rsidR="00117E74" w:rsidRDefault="00117E74" w:rsidP="00117E74">
      <w:pPr>
        <w:pStyle w:val="NoSpacing"/>
      </w:pPr>
      <w:r>
        <w:t xml:space="preserve">    if (nullptr == pnode1)</w:t>
      </w:r>
    </w:p>
    <w:p w:rsidR="00117E74" w:rsidRDefault="00117E74" w:rsidP="00117E74">
      <w:pPr>
        <w:pStyle w:val="NoSpacing"/>
      </w:pPr>
      <w:r>
        <w:t xml:space="preserve">    {</w:t>
      </w:r>
    </w:p>
    <w:p w:rsidR="00117E74" w:rsidRDefault="00117E74" w:rsidP="00117E74">
      <w:pPr>
        <w:pStyle w:val="NoSpacing"/>
      </w:pPr>
      <w:r>
        <w:t xml:space="preserve">        // no ops</w:t>
      </w:r>
    </w:p>
    <w:p w:rsidR="00117E74" w:rsidRDefault="00117E74" w:rsidP="00117E74">
      <w:pPr>
        <w:pStyle w:val="NoSpacing"/>
      </w:pPr>
      <w:r>
        <w:t xml:space="preserve">        Assert(nullptr == pnode2);</w:t>
      </w:r>
    </w:p>
    <w:p w:rsidR="00117E74" w:rsidRDefault="00117E74" w:rsidP="00117E74">
      <w:pPr>
        <w:pStyle w:val="NoSpacing"/>
      </w:pPr>
      <w:r>
        <w:t xml:space="preserve">        Assert(nullptr == pnode3);</w:t>
      </w:r>
    </w:p>
    <w:p w:rsidR="00117E74" w:rsidRDefault="00117E74" w:rsidP="00117E74">
      <w:pPr>
        <w:pStyle w:val="NoSpacing"/>
      </w:pPr>
      <w:r>
        <w:t xml:space="preserve">        ichMin = m_pscan-&gt;IchMinTok();</w:t>
      </w:r>
    </w:p>
    <w:p w:rsidR="00117E74" w:rsidRDefault="00117E74" w:rsidP="00117E74">
      <w:pPr>
        <w:pStyle w:val="NoSpacing"/>
      </w:pPr>
      <w:r>
        <w:t xml:space="preserve">        ichLim = m_pscan-&gt;IchLimTok();</w:t>
      </w:r>
    </w:p>
    <w:p w:rsidR="00117E74" w:rsidRDefault="00117E74" w:rsidP="00117E74">
      <w:pPr>
        <w:pStyle w:val="NoSpacing"/>
      </w:pPr>
      <w:r>
        <w:t xml:space="preserve">    }</w:t>
      </w:r>
    </w:p>
    <w:p w:rsidR="00117E74" w:rsidRDefault="00117E74" w:rsidP="00117E74">
      <w:pPr>
        <w:pStyle w:val="NoSpacing"/>
      </w:pPr>
      <w:r>
        <w:t xml:space="preserve">    else if (nullptr == pnode2)</w:t>
      </w:r>
    </w:p>
    <w:p w:rsidR="00117E74" w:rsidRDefault="00117E74" w:rsidP="00117E74">
      <w:pPr>
        <w:pStyle w:val="NoSpacing"/>
      </w:pPr>
      <w:r>
        <w:t xml:space="preserve">    {</w:t>
      </w:r>
    </w:p>
    <w:p w:rsidR="00117E74" w:rsidRDefault="00117E74" w:rsidP="00117E74">
      <w:pPr>
        <w:pStyle w:val="NoSpacing"/>
      </w:pPr>
      <w:r>
        <w:t xml:space="preserve">        // 1 op</w:t>
      </w:r>
    </w:p>
    <w:p w:rsidR="00117E74" w:rsidRDefault="00117E74" w:rsidP="00117E74">
      <w:pPr>
        <w:pStyle w:val="NoSpacing"/>
      </w:pPr>
      <w:r>
        <w:t xml:space="preserve">        Assert(nullptr == pnode3);</w:t>
      </w:r>
    </w:p>
    <w:p w:rsidR="00117E74" w:rsidRDefault="00117E74" w:rsidP="00117E74">
      <w:pPr>
        <w:pStyle w:val="NoSpacing"/>
      </w:pPr>
      <w:r>
        <w:t xml:space="preserve">        ichMin = pnode1-&gt;ichMin;</w:t>
      </w:r>
    </w:p>
    <w:p w:rsidR="00117E74" w:rsidRDefault="00117E74" w:rsidP="00117E74">
      <w:pPr>
        <w:pStyle w:val="NoSpacing"/>
      </w:pPr>
      <w:r>
        <w:t xml:space="preserve">        ichLim = pnode1-&gt;ichLim;</w:t>
      </w:r>
    </w:p>
    <w:p w:rsidR="00117E74" w:rsidRDefault="00117E74" w:rsidP="00117E74">
      <w:pPr>
        <w:pStyle w:val="NoSpacing"/>
      </w:pPr>
      <w:r>
        <w:t xml:space="preserve">    }</w:t>
      </w:r>
    </w:p>
    <w:p w:rsidR="00117E74" w:rsidRDefault="00117E74" w:rsidP="00117E74">
      <w:pPr>
        <w:pStyle w:val="NoSpacing"/>
      </w:pPr>
      <w:r>
        <w:t xml:space="preserve">    else if (nullptr == pnode3)</w:t>
      </w:r>
    </w:p>
    <w:p w:rsidR="00117E74" w:rsidRDefault="00117E74" w:rsidP="00117E74">
      <w:pPr>
        <w:pStyle w:val="NoSpacing"/>
      </w:pPr>
      <w:r>
        <w:t xml:space="preserve">    {</w:t>
      </w:r>
    </w:p>
    <w:p w:rsidR="00117E74" w:rsidRDefault="00117E74" w:rsidP="00117E74">
      <w:pPr>
        <w:pStyle w:val="NoSpacing"/>
      </w:pPr>
      <w:r>
        <w:t xml:space="preserve">        // 2 op</w:t>
      </w:r>
    </w:p>
    <w:p w:rsidR="00117E74" w:rsidRDefault="00117E74" w:rsidP="00117E74">
      <w:pPr>
        <w:pStyle w:val="NoSpacing"/>
      </w:pPr>
      <w:r>
        <w:t xml:space="preserve">        ichMin = pnode1-&gt;ichMin;</w:t>
      </w:r>
    </w:p>
    <w:p w:rsidR="00117E74" w:rsidRDefault="00117E74" w:rsidP="00117E74">
      <w:pPr>
        <w:pStyle w:val="NoSpacing"/>
      </w:pPr>
      <w:r>
        <w:t xml:space="preserve">        ichLim = pnode2-&gt;ichLim;</w:t>
      </w:r>
    </w:p>
    <w:p w:rsidR="00117E74" w:rsidRDefault="00117E74" w:rsidP="00117E74">
      <w:pPr>
        <w:pStyle w:val="NoSpacing"/>
      </w:pPr>
      <w:r>
        <w:t xml:space="preserve">    }</w:t>
      </w:r>
    </w:p>
    <w:p w:rsidR="00117E74" w:rsidRDefault="00117E74" w:rsidP="00117E74">
      <w:pPr>
        <w:pStyle w:val="NoSpacing"/>
      </w:pPr>
      <w:r>
        <w:lastRenderedPageBreak/>
        <w:t xml:space="preserve">    else</w:t>
      </w:r>
    </w:p>
    <w:p w:rsidR="00117E74" w:rsidRDefault="00117E74" w:rsidP="00117E74">
      <w:pPr>
        <w:pStyle w:val="NoSpacing"/>
      </w:pPr>
      <w:r>
        <w:t xml:space="preserve">    {</w:t>
      </w:r>
    </w:p>
    <w:p w:rsidR="00117E74" w:rsidRDefault="00117E74" w:rsidP="00117E74">
      <w:pPr>
        <w:pStyle w:val="NoSpacing"/>
      </w:pPr>
      <w:r>
        <w:t xml:space="preserve">        // 3 ops</w:t>
      </w:r>
    </w:p>
    <w:p w:rsidR="00117E74" w:rsidRDefault="00117E74" w:rsidP="00117E74">
      <w:pPr>
        <w:pStyle w:val="NoSpacing"/>
      </w:pPr>
      <w:r>
        <w:t xml:space="preserve">        ichMin = pnode1-&gt;ichMin;</w:t>
      </w:r>
    </w:p>
    <w:p w:rsidR="00117E74" w:rsidRDefault="00117E74" w:rsidP="00117E74">
      <w:pPr>
        <w:pStyle w:val="NoSpacing"/>
      </w:pPr>
      <w:r>
        <w:t xml:space="preserve">        ichLim = pnode3-&gt;ichLim;</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CreateTriNode(nop, pnode1, pnode2, pnode3, ichMin, ichLim);</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ParseNodePtr Parser::CreateBlockNode(charcount_t ichMin,charcount_t ichLim, PnodeBlockType blockType)</w:t>
      </w:r>
    </w:p>
    <w:p w:rsidR="00117E74" w:rsidRDefault="00117E74" w:rsidP="00117E74">
      <w:pPr>
        <w:pStyle w:val="NoSpacing"/>
      </w:pPr>
      <w:r>
        <w:t>{</w:t>
      </w:r>
    </w:p>
    <w:p w:rsidR="00117E74" w:rsidRDefault="00117E74" w:rsidP="00117E74">
      <w:pPr>
        <w:pStyle w:val="NoSpacing"/>
      </w:pPr>
      <w:r>
        <w:t xml:space="preserve">    return StaticCreateBlockNode(&amp;m_nodeAllocator, ichMin, ichLim, this-&gt;m_nextBlockId++, blockType);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ParseNodePtr</w:t>
      </w:r>
    </w:p>
    <w:p w:rsidR="00117E74" w:rsidRDefault="00117E74" w:rsidP="00117E74">
      <w:pPr>
        <w:pStyle w:val="NoSpacing"/>
      </w:pPr>
      <w:r>
        <w:t>Parser::CreateCallNode(OpCode nop, ParseNodePtr pnode1, ParseNodePtr pnode2,charcount_t ichMin,charcount_t ichLim)</w:t>
      </w:r>
    </w:p>
    <w:p w:rsidR="00117E74" w:rsidRDefault="00117E74" w:rsidP="00117E74">
      <w:pPr>
        <w:pStyle w:val="NoSpacing"/>
      </w:pPr>
      <w:r>
        <w:t>{</w:t>
      </w:r>
    </w:p>
    <w:p w:rsidR="00117E74" w:rsidRDefault="00117E74" w:rsidP="00117E74">
      <w:pPr>
        <w:pStyle w:val="NoSpacing"/>
      </w:pPr>
      <w:r>
        <w:t xml:space="preserve">    Assert(!this-&gt;m_deferringAST);</w:t>
      </w:r>
    </w:p>
    <w:p w:rsidR="00117E74" w:rsidRDefault="00117E74" w:rsidP="00117E74">
      <w:pPr>
        <w:pStyle w:val="NoSpacing"/>
      </w:pPr>
      <w:r>
        <w:t xml:space="preserve">    DebugOnly(VerifyNodeSize(nop, kcbPnCall));</w:t>
      </w:r>
    </w:p>
    <w:p w:rsidR="00117E74" w:rsidRDefault="00117E74" w:rsidP="00117E74">
      <w:pPr>
        <w:pStyle w:val="NoSpacing"/>
      </w:pPr>
      <w:r>
        <w:t xml:space="preserve">    ParseNodePtr pnode = (ParseNodePtr)m_nodeAllocator.Alloc(kcbPnCall);</w:t>
      </w:r>
    </w:p>
    <w:p w:rsidR="00117E74" w:rsidRDefault="00117E74" w:rsidP="00117E74">
      <w:pPr>
        <w:pStyle w:val="NoSpacing"/>
      </w:pPr>
    </w:p>
    <w:p w:rsidR="00117E74" w:rsidRDefault="00117E74" w:rsidP="00117E74">
      <w:pPr>
        <w:pStyle w:val="NoSpacing"/>
      </w:pPr>
      <w:r>
        <w:t xml:space="preserve">    Assert(m_pCurrentAstSize != nullptr);</w:t>
      </w:r>
    </w:p>
    <w:p w:rsidR="00117E74" w:rsidRDefault="00117E74" w:rsidP="00117E74">
      <w:pPr>
        <w:pStyle w:val="NoSpacing"/>
      </w:pPr>
      <w:r>
        <w:t xml:space="preserve">    *m_pCurrentAstSize += kcbPnCall;</w:t>
      </w:r>
    </w:p>
    <w:p w:rsidR="00117E74" w:rsidRDefault="00117E74" w:rsidP="00117E74">
      <w:pPr>
        <w:pStyle w:val="NoSpacing"/>
      </w:pPr>
    </w:p>
    <w:p w:rsidR="00117E74" w:rsidRDefault="00117E74" w:rsidP="00117E74">
      <w:pPr>
        <w:pStyle w:val="NoSpacing"/>
      </w:pPr>
      <w:r>
        <w:t xml:space="preserve">    InitNode(nop, pnode);</w:t>
      </w:r>
    </w:p>
    <w:p w:rsidR="00117E74" w:rsidRDefault="00117E74" w:rsidP="00117E74">
      <w:pPr>
        <w:pStyle w:val="NoSpacing"/>
      </w:pPr>
    </w:p>
    <w:p w:rsidR="00117E74" w:rsidRDefault="00117E74" w:rsidP="00117E74">
      <w:pPr>
        <w:pStyle w:val="NoSpacing"/>
      </w:pPr>
      <w:r>
        <w:t xml:space="preserve">    pnode-&gt;sxCall.pnodeTarget = pnode1;</w:t>
      </w:r>
    </w:p>
    <w:p w:rsidR="00117E74" w:rsidRDefault="00117E74" w:rsidP="00117E74">
      <w:pPr>
        <w:pStyle w:val="NoSpacing"/>
      </w:pPr>
      <w:r>
        <w:t xml:space="preserve">    pnode-&gt;sxCall.pnodeArgs = pnode2;</w:t>
      </w:r>
    </w:p>
    <w:p w:rsidR="00117E74" w:rsidRDefault="00117E74" w:rsidP="00117E74">
      <w:pPr>
        <w:pStyle w:val="NoSpacing"/>
      </w:pPr>
      <w:r>
        <w:t xml:space="preserve">    pnode-&gt;sxCall.argCount = 0;</w:t>
      </w:r>
    </w:p>
    <w:p w:rsidR="00117E74" w:rsidRDefault="00117E74" w:rsidP="00117E74">
      <w:pPr>
        <w:pStyle w:val="NoSpacing"/>
      </w:pPr>
      <w:r>
        <w:t xml:space="preserve">    pnode-&gt;sxCall.spreadArgCount = 0;</w:t>
      </w:r>
    </w:p>
    <w:p w:rsidR="00117E74" w:rsidRDefault="00117E74" w:rsidP="00117E74">
      <w:pPr>
        <w:pStyle w:val="NoSpacing"/>
      </w:pPr>
      <w:r>
        <w:t xml:space="preserve">    pnode-&gt;sxCall.callOfConstants = false;</w:t>
      </w:r>
    </w:p>
    <w:p w:rsidR="00117E74" w:rsidRDefault="00117E74" w:rsidP="00117E74">
      <w:pPr>
        <w:pStyle w:val="NoSpacing"/>
      </w:pPr>
      <w:r>
        <w:t xml:space="preserve">    pnode-&gt;sxCall.isApplyCall = false;</w:t>
      </w:r>
    </w:p>
    <w:p w:rsidR="00117E74" w:rsidRDefault="00117E74" w:rsidP="00117E74">
      <w:pPr>
        <w:pStyle w:val="NoSpacing"/>
      </w:pPr>
      <w:r>
        <w:t xml:space="preserve">    pnode-&gt;sxCall.isEvalCall = false;</w:t>
      </w:r>
    </w:p>
    <w:p w:rsidR="00117E74" w:rsidRDefault="00117E74" w:rsidP="00117E74">
      <w:pPr>
        <w:pStyle w:val="NoSpacing"/>
      </w:pPr>
    </w:p>
    <w:p w:rsidR="00117E74" w:rsidRDefault="00117E74" w:rsidP="00117E74">
      <w:pPr>
        <w:pStyle w:val="NoSpacing"/>
      </w:pPr>
      <w:r>
        <w:t xml:space="preserve">    pnode-&gt;ichMin = ichMin;</w:t>
      </w:r>
    </w:p>
    <w:p w:rsidR="00117E74" w:rsidRDefault="00117E74" w:rsidP="00117E74">
      <w:pPr>
        <w:pStyle w:val="NoSpacing"/>
      </w:pPr>
      <w:r>
        <w:t xml:space="preserve">    pnode-&gt;ichLim = ichLim;</w:t>
      </w:r>
    </w:p>
    <w:p w:rsidR="00117E74" w:rsidRDefault="00117E74" w:rsidP="00117E74">
      <w:pPr>
        <w:pStyle w:val="NoSpacing"/>
      </w:pP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ParseNodePtr Parser::CreateStrNode(IdentPtr pid)</w:t>
      </w:r>
    </w:p>
    <w:p w:rsidR="00117E74" w:rsidRDefault="00117E74" w:rsidP="00117E74">
      <w:pPr>
        <w:pStyle w:val="NoSpacing"/>
      </w:pPr>
      <w:r>
        <w:t>{</w:t>
      </w:r>
    </w:p>
    <w:p w:rsidR="00117E74" w:rsidRDefault="00117E74" w:rsidP="00117E74">
      <w:pPr>
        <w:pStyle w:val="NoSpacing"/>
      </w:pPr>
      <w:r>
        <w:t xml:space="preserve">    Assert(!this-&gt;m_deferringAST);</w:t>
      </w:r>
    </w:p>
    <w:p w:rsidR="00117E74" w:rsidRDefault="00117E74" w:rsidP="00117E74">
      <w:pPr>
        <w:pStyle w:val="NoSpacing"/>
      </w:pPr>
    </w:p>
    <w:p w:rsidR="00117E74" w:rsidRDefault="00117E74" w:rsidP="00117E74">
      <w:pPr>
        <w:pStyle w:val="NoSpacing"/>
      </w:pPr>
      <w:r>
        <w:t xml:space="preserve">    ParseNodePtr pnode = CreateNode(knopStr);</w:t>
      </w:r>
    </w:p>
    <w:p w:rsidR="00117E74" w:rsidRDefault="00117E74" w:rsidP="00117E74">
      <w:pPr>
        <w:pStyle w:val="NoSpacing"/>
      </w:pPr>
      <w:r>
        <w:t xml:space="preserve">    pnode-&gt;sxPid.pid=pid;</w:t>
      </w:r>
    </w:p>
    <w:p w:rsidR="00117E74" w:rsidRDefault="00117E74" w:rsidP="00117E74">
      <w:pPr>
        <w:pStyle w:val="NoSpacing"/>
      </w:pPr>
      <w:r>
        <w:t xml:space="preserve">    pnode-&gt;grfpn |= PNodeFlags::fpnCanFlattenConcatExpr;</w:t>
      </w: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ParseNodePtr Parser::CreateIntNode(long lw)</w:t>
      </w:r>
    </w:p>
    <w:p w:rsidR="00117E74" w:rsidRDefault="00117E74" w:rsidP="00117E74">
      <w:pPr>
        <w:pStyle w:val="NoSpacing"/>
      </w:pPr>
      <w:r>
        <w:lastRenderedPageBreak/>
        <w:t>{</w:t>
      </w:r>
    </w:p>
    <w:p w:rsidR="00117E74" w:rsidRDefault="00117E74" w:rsidP="00117E74">
      <w:pPr>
        <w:pStyle w:val="NoSpacing"/>
      </w:pPr>
      <w:r>
        <w:t xml:space="preserve">    ParseNodePtr pnode = CreateNode(knopInt);</w:t>
      </w:r>
    </w:p>
    <w:p w:rsidR="00117E74" w:rsidRDefault="00117E74" w:rsidP="00117E74">
      <w:pPr>
        <w:pStyle w:val="NoSpacing"/>
      </w:pPr>
      <w:r>
        <w:t xml:space="preserve">    pnode-&gt;sxInt.lw = lw;</w:t>
      </w: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 Create Node with scanner limit</w:t>
      </w:r>
    </w:p>
    <w:p w:rsidR="00117E74" w:rsidRDefault="00117E74" w:rsidP="00117E74">
      <w:pPr>
        <w:pStyle w:val="NoSpacing"/>
      </w:pPr>
      <w:r>
        <w:t>template &lt;OpCode nop&gt;</w:t>
      </w:r>
    </w:p>
    <w:p w:rsidR="00117E74" w:rsidRDefault="00117E74" w:rsidP="00117E74">
      <w:pPr>
        <w:pStyle w:val="NoSpacing"/>
      </w:pPr>
      <w:r>
        <w:t>ParseNodePtr Parser::CreateNodeWithScanner()</w:t>
      </w:r>
    </w:p>
    <w:p w:rsidR="00117E74" w:rsidRDefault="00117E74" w:rsidP="00117E74">
      <w:pPr>
        <w:pStyle w:val="NoSpacing"/>
      </w:pPr>
      <w:r>
        <w:t>{</w:t>
      </w:r>
    </w:p>
    <w:p w:rsidR="00117E74" w:rsidRDefault="00117E74" w:rsidP="00117E74">
      <w:pPr>
        <w:pStyle w:val="NoSpacing"/>
      </w:pPr>
      <w:r>
        <w:t xml:space="preserve">    Assert(m_pscan != nullptr);</w:t>
      </w:r>
    </w:p>
    <w:p w:rsidR="00117E74" w:rsidRDefault="00117E74" w:rsidP="00117E74">
      <w:pPr>
        <w:pStyle w:val="NoSpacing"/>
      </w:pPr>
      <w:r>
        <w:t xml:space="preserve">    return CreateNodeWithScanner&lt;nop&gt;(m_pscan-&gt;IchMinTok());</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template &lt;OpCode nop&gt;</w:t>
      </w:r>
    </w:p>
    <w:p w:rsidR="00117E74" w:rsidRDefault="00117E74" w:rsidP="00117E74">
      <w:pPr>
        <w:pStyle w:val="NoSpacing"/>
      </w:pPr>
      <w:r>
        <w:t>ParseNodePtr Parser::CreateNodeWithScanner(charcount_t ichMin)</w:t>
      </w:r>
    </w:p>
    <w:p w:rsidR="00117E74" w:rsidRDefault="00117E74" w:rsidP="00117E74">
      <w:pPr>
        <w:pStyle w:val="NoSpacing"/>
      </w:pPr>
      <w:r>
        <w:t>{</w:t>
      </w:r>
    </w:p>
    <w:p w:rsidR="00117E74" w:rsidRDefault="00117E74" w:rsidP="00117E74">
      <w:pPr>
        <w:pStyle w:val="NoSpacing"/>
      </w:pPr>
      <w:r>
        <w:t xml:space="preserve">    Assert(m_pscan != nullptr);</w:t>
      </w:r>
    </w:p>
    <w:p w:rsidR="00117E74" w:rsidRDefault="00117E74" w:rsidP="00117E74">
      <w:pPr>
        <w:pStyle w:val="NoSpacing"/>
      </w:pPr>
      <w:r>
        <w:t xml:space="preserve">    return CreateNodeT&lt;nop&gt;(ichMin, m_pscan-&gt;IchLimTok());</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ParseNodePtr Parser::CreateCallNode(OpCode nop, ParseNodePtr pnode1, ParseNodePtr pnode2)</w:t>
      </w:r>
    </w:p>
    <w:p w:rsidR="00117E74" w:rsidRDefault="00117E74" w:rsidP="00117E74">
      <w:pPr>
        <w:pStyle w:val="NoSpacing"/>
      </w:pPr>
      <w:r>
        <w:t>{</w:t>
      </w:r>
    </w:p>
    <w:p w:rsidR="00117E74" w:rsidRDefault="00117E74" w:rsidP="00117E74">
      <w:pPr>
        <w:pStyle w:val="NoSpacing"/>
      </w:pPr>
      <w:r>
        <w:t xml:space="preserve">    charcount_t ichMin;</w:t>
      </w:r>
    </w:p>
    <w:p w:rsidR="00117E74" w:rsidRDefault="00117E74" w:rsidP="00117E74">
      <w:pPr>
        <w:pStyle w:val="NoSpacing"/>
      </w:pPr>
      <w:r>
        <w:t xml:space="preserve">    charcount_t ichLim;</w:t>
      </w:r>
    </w:p>
    <w:p w:rsidR="00117E74" w:rsidRDefault="00117E74" w:rsidP="00117E74">
      <w:pPr>
        <w:pStyle w:val="NoSpacing"/>
      </w:pPr>
    </w:p>
    <w:p w:rsidR="00117E74" w:rsidRDefault="00117E74" w:rsidP="00117E74">
      <w:pPr>
        <w:pStyle w:val="NoSpacing"/>
      </w:pPr>
      <w:r>
        <w:t xml:space="preserve">    if (nullptr == pnode1)</w:t>
      </w:r>
    </w:p>
    <w:p w:rsidR="00117E74" w:rsidRDefault="00117E74" w:rsidP="00117E74">
      <w:pPr>
        <w:pStyle w:val="NoSpacing"/>
      </w:pPr>
      <w:r>
        <w:t xml:space="preserve">    {</w:t>
      </w:r>
    </w:p>
    <w:p w:rsidR="00117E74" w:rsidRDefault="00117E74" w:rsidP="00117E74">
      <w:pPr>
        <w:pStyle w:val="NoSpacing"/>
      </w:pPr>
      <w:r>
        <w:t xml:space="preserve">        Assert(nullptr == pnode2);</w:t>
      </w:r>
    </w:p>
    <w:p w:rsidR="00117E74" w:rsidRDefault="00117E74" w:rsidP="00117E74">
      <w:pPr>
        <w:pStyle w:val="NoSpacing"/>
      </w:pPr>
      <w:r>
        <w:t xml:space="preserve">        ichMin = m_pscan-&gt;IchMinTok();</w:t>
      </w:r>
    </w:p>
    <w:p w:rsidR="00117E74" w:rsidRDefault="00117E74" w:rsidP="00117E74">
      <w:pPr>
        <w:pStyle w:val="NoSpacing"/>
      </w:pPr>
      <w:r>
        <w:t xml:space="preserve">        ichLim = m_pscan-&gt;IchLimTok();</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if (nullptr == pnode2)</w:t>
      </w:r>
    </w:p>
    <w:p w:rsidR="00117E74" w:rsidRDefault="00117E74" w:rsidP="00117E74">
      <w:pPr>
        <w:pStyle w:val="NoSpacing"/>
      </w:pPr>
      <w:r>
        <w:t xml:space="preserve">        {</w:t>
      </w:r>
    </w:p>
    <w:p w:rsidR="00117E74" w:rsidRDefault="00117E74" w:rsidP="00117E74">
      <w:pPr>
        <w:pStyle w:val="NoSpacing"/>
      </w:pPr>
      <w:r>
        <w:t xml:space="preserve">            ichMin = pnode1-&gt;ichMin;</w:t>
      </w:r>
    </w:p>
    <w:p w:rsidR="00117E74" w:rsidRDefault="00117E74" w:rsidP="00117E74">
      <w:pPr>
        <w:pStyle w:val="NoSpacing"/>
      </w:pPr>
      <w:r>
        <w:t xml:space="preserve">            ichLim = pnode1-&gt;ichLim;</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ichMin = pnode1-&gt;ichMin;</w:t>
      </w:r>
    </w:p>
    <w:p w:rsidR="00117E74" w:rsidRDefault="00117E74" w:rsidP="00117E74">
      <w:pPr>
        <w:pStyle w:val="NoSpacing"/>
      </w:pPr>
      <w:r>
        <w:t xml:space="preserve">            ichLim = pnode2-&gt;ichLim;</w:t>
      </w:r>
    </w:p>
    <w:p w:rsidR="00117E74" w:rsidRDefault="00117E74" w:rsidP="00117E74">
      <w:pPr>
        <w:pStyle w:val="NoSpacing"/>
      </w:pPr>
      <w:r>
        <w:t xml:space="preserve">        }</w:t>
      </w:r>
    </w:p>
    <w:p w:rsidR="00117E74" w:rsidRDefault="00117E74" w:rsidP="00117E74">
      <w:pPr>
        <w:pStyle w:val="NoSpacing"/>
      </w:pPr>
      <w:r>
        <w:t xml:space="preserve">        if (pnode1-&gt;nop == knopDot || pnode1-&gt;nop == knopIndex)</w:t>
      </w:r>
    </w:p>
    <w:p w:rsidR="00117E74" w:rsidRDefault="00117E74" w:rsidP="00117E74">
      <w:pPr>
        <w:pStyle w:val="NoSpacing"/>
      </w:pPr>
      <w:r>
        <w:t xml:space="preserve">        {</w:t>
      </w:r>
    </w:p>
    <w:p w:rsidR="00117E74" w:rsidRDefault="00117E74" w:rsidP="00117E74">
      <w:pPr>
        <w:pStyle w:val="NoSpacing"/>
      </w:pPr>
      <w:r>
        <w:t xml:space="preserve">            this-&gt;CheckArguments(pnode1-&gt;sxBin.pnode1);</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return CreateCallNode(nop, pnode1, pnode2, ichMin, ichLim);</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ParseNodePtr Parser::CreateStrNodeWithScanner(IdentPtr pid)</w:t>
      </w:r>
    </w:p>
    <w:p w:rsidR="00117E74" w:rsidRDefault="00117E74" w:rsidP="00117E74">
      <w:pPr>
        <w:pStyle w:val="NoSpacing"/>
      </w:pPr>
      <w:r>
        <w:lastRenderedPageBreak/>
        <w:t>{</w:t>
      </w:r>
    </w:p>
    <w:p w:rsidR="00117E74" w:rsidRDefault="00117E74" w:rsidP="00117E74">
      <w:pPr>
        <w:pStyle w:val="NoSpacing"/>
      </w:pPr>
      <w:r>
        <w:t xml:space="preserve">    Assert(!this-&gt;m_deferringAST);</w:t>
      </w:r>
    </w:p>
    <w:p w:rsidR="00117E74" w:rsidRDefault="00117E74" w:rsidP="00117E74">
      <w:pPr>
        <w:pStyle w:val="NoSpacing"/>
      </w:pPr>
    </w:p>
    <w:p w:rsidR="00117E74" w:rsidRDefault="00117E74" w:rsidP="00117E74">
      <w:pPr>
        <w:pStyle w:val="NoSpacing"/>
      </w:pPr>
      <w:r>
        <w:t xml:space="preserve">    ParseNodePtr pnode = CreateNodeWithScanner&lt;knopStr&gt;();</w:t>
      </w:r>
    </w:p>
    <w:p w:rsidR="00117E74" w:rsidRDefault="00117E74" w:rsidP="00117E74">
      <w:pPr>
        <w:pStyle w:val="NoSpacing"/>
      </w:pPr>
      <w:r>
        <w:t xml:space="preserve">    pnode-&gt;sxPid.pid=pid;</w:t>
      </w:r>
    </w:p>
    <w:p w:rsidR="00117E74" w:rsidRDefault="00117E74" w:rsidP="00117E74">
      <w:pPr>
        <w:pStyle w:val="NoSpacing"/>
      </w:pPr>
      <w:r>
        <w:t xml:space="preserve">    pnode-&gt;grfpn |= PNodeFlags::fpnCanFlattenConcatExpr;</w:t>
      </w: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ParseNodePtr Parser::CreateIntNodeWithScanner(long lw)</w:t>
      </w:r>
    </w:p>
    <w:p w:rsidR="00117E74" w:rsidRDefault="00117E74" w:rsidP="00117E74">
      <w:pPr>
        <w:pStyle w:val="NoSpacing"/>
      </w:pPr>
      <w:r>
        <w:t>{</w:t>
      </w:r>
    </w:p>
    <w:p w:rsidR="00117E74" w:rsidRDefault="00117E74" w:rsidP="00117E74">
      <w:pPr>
        <w:pStyle w:val="NoSpacing"/>
      </w:pPr>
      <w:r>
        <w:t xml:space="preserve">    Assert(!this-&gt;m_deferringAST);</w:t>
      </w:r>
    </w:p>
    <w:p w:rsidR="00117E74" w:rsidRDefault="00117E74" w:rsidP="00117E74">
      <w:pPr>
        <w:pStyle w:val="NoSpacing"/>
      </w:pPr>
      <w:r>
        <w:t xml:space="preserve">    ParseNodePtr pnode = CreateNodeWithScanner&lt;knopInt&gt;();</w:t>
      </w:r>
    </w:p>
    <w:p w:rsidR="00117E74" w:rsidRDefault="00117E74" w:rsidP="00117E74">
      <w:pPr>
        <w:pStyle w:val="NoSpacing"/>
      </w:pPr>
      <w:r>
        <w:t xml:space="preserve">    pnode-&gt;sxInt.lw = lw;</w:t>
      </w: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ParseNodePtr Parser::CreateTempNode(ParseNode* initExpr)</w:t>
      </w:r>
    </w:p>
    <w:p w:rsidR="00117E74" w:rsidRDefault="00117E74" w:rsidP="00117E74">
      <w:pPr>
        <w:pStyle w:val="NoSpacing"/>
      </w:pPr>
      <w:r>
        <w:t>{</w:t>
      </w:r>
    </w:p>
    <w:p w:rsidR="00117E74" w:rsidRDefault="00117E74" w:rsidP="00117E74">
      <w:pPr>
        <w:pStyle w:val="NoSpacing"/>
      </w:pPr>
      <w:r>
        <w:t xml:space="preserve">    ParseNodePtr pnode = CreateNode(knopTemp, (charcount_t)0);</w:t>
      </w:r>
    </w:p>
    <w:p w:rsidR="00117E74" w:rsidRDefault="00117E74" w:rsidP="00117E74">
      <w:pPr>
        <w:pStyle w:val="NoSpacing"/>
      </w:pPr>
      <w:r>
        <w:t xml:space="preserve">    pnode-&gt;sxVar.pnodeInit =initExpr;</w:t>
      </w:r>
    </w:p>
    <w:p w:rsidR="00117E74" w:rsidRDefault="00117E74" w:rsidP="00117E74">
      <w:pPr>
        <w:pStyle w:val="NoSpacing"/>
      </w:pPr>
      <w:r>
        <w:t xml:space="preserve">    pnode-&gt;sxVar.pnodeNext = nullptr;</w:t>
      </w: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ParseNodePtr Parser::CreateTempRef(ParseNode* tempNode)</w:t>
      </w:r>
    </w:p>
    <w:p w:rsidR="00117E74" w:rsidRDefault="00117E74" w:rsidP="00117E74">
      <w:pPr>
        <w:pStyle w:val="NoSpacing"/>
      </w:pPr>
      <w:r>
        <w:t>{</w:t>
      </w:r>
    </w:p>
    <w:p w:rsidR="00117E74" w:rsidRDefault="00117E74" w:rsidP="00117E74">
      <w:pPr>
        <w:pStyle w:val="NoSpacing"/>
      </w:pPr>
      <w:r>
        <w:t xml:space="preserve">    ParseNodePtr pnode = CreateUniNode(knopTempRef, tempNode);</w:t>
      </w: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Parser::CheckPidIsValid(IdentPtr pid, bool autoArgumentsObject)</w:t>
      </w:r>
    </w:p>
    <w:p w:rsidR="00117E74" w:rsidRDefault="00117E74" w:rsidP="00117E74">
      <w:pPr>
        <w:pStyle w:val="NoSpacing"/>
      </w:pPr>
      <w:r>
        <w:t>{</w:t>
      </w:r>
    </w:p>
    <w:p w:rsidR="00117E74" w:rsidRDefault="00117E74" w:rsidP="00117E74">
      <w:pPr>
        <w:pStyle w:val="NoSpacing"/>
      </w:pPr>
      <w:r>
        <w:t xml:space="preserve">    if (IsStrictMode())</w:t>
      </w:r>
    </w:p>
    <w:p w:rsidR="00117E74" w:rsidRDefault="00117E74" w:rsidP="00117E74">
      <w:pPr>
        <w:pStyle w:val="NoSpacing"/>
      </w:pPr>
      <w:r>
        <w:t xml:space="preserve">    {</w:t>
      </w:r>
    </w:p>
    <w:p w:rsidR="00117E74" w:rsidRDefault="00117E74" w:rsidP="00117E74">
      <w:pPr>
        <w:pStyle w:val="NoSpacing"/>
      </w:pPr>
      <w:r>
        <w:t xml:space="preserve">        // in strict mode, variable named 'eval' cannot be created</w:t>
      </w:r>
    </w:p>
    <w:p w:rsidR="00117E74" w:rsidRDefault="00117E74" w:rsidP="00117E74">
      <w:pPr>
        <w:pStyle w:val="NoSpacing"/>
      </w:pPr>
      <w:r>
        <w:t xml:space="preserve">        if (pid == wellKnownPropertyPids.eval)</w:t>
      </w:r>
    </w:p>
    <w:p w:rsidR="00117E74" w:rsidRDefault="00117E74" w:rsidP="00117E74">
      <w:pPr>
        <w:pStyle w:val="NoSpacing"/>
      </w:pPr>
      <w:r>
        <w:t xml:space="preserve">        {</w:t>
      </w:r>
    </w:p>
    <w:p w:rsidR="00117E74" w:rsidRDefault="00117E74" w:rsidP="00117E74">
      <w:pPr>
        <w:pStyle w:val="NoSpacing"/>
      </w:pPr>
      <w:r>
        <w:t xml:space="preserve">            Error(ERREvalUsage);</w:t>
      </w:r>
    </w:p>
    <w:p w:rsidR="00117E74" w:rsidRDefault="00117E74" w:rsidP="00117E74">
      <w:pPr>
        <w:pStyle w:val="NoSpacing"/>
      </w:pPr>
      <w:r>
        <w:t xml:space="preserve">        }</w:t>
      </w:r>
    </w:p>
    <w:p w:rsidR="00117E74" w:rsidRDefault="00117E74" w:rsidP="00117E74">
      <w:pPr>
        <w:pStyle w:val="NoSpacing"/>
      </w:pPr>
      <w:r>
        <w:t xml:space="preserve">        else if (pid == wellKnownPropertyPids.arguments &amp;&amp; !autoArgumentsObject)</w:t>
      </w:r>
    </w:p>
    <w:p w:rsidR="00117E74" w:rsidRDefault="00117E74" w:rsidP="00117E74">
      <w:pPr>
        <w:pStyle w:val="NoSpacing"/>
      </w:pPr>
      <w:r>
        <w:t xml:space="preserve">        {</w:t>
      </w:r>
    </w:p>
    <w:p w:rsidR="00117E74" w:rsidRDefault="00117E74" w:rsidP="00117E74">
      <w:pPr>
        <w:pStyle w:val="NoSpacing"/>
      </w:pPr>
      <w:r>
        <w:t xml:space="preserve">            Error(ERRArgsUsage);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 CreateVarDecl needs m_ppnodeVar to be pointing to the right function.</w:t>
      </w:r>
    </w:p>
    <w:p w:rsidR="00117E74" w:rsidRDefault="00117E74" w:rsidP="00117E74">
      <w:pPr>
        <w:pStyle w:val="NoSpacing"/>
      </w:pPr>
      <w:r>
        <w:t>// Post-parsing rewriting during bytecode gen may have m_ppnodeVar pointing to the last parsed function.</w:t>
      </w:r>
    </w:p>
    <w:p w:rsidR="00117E74" w:rsidRDefault="00117E74" w:rsidP="00117E74">
      <w:pPr>
        <w:pStyle w:val="NoSpacing"/>
      </w:pPr>
      <w:r>
        <w:t>// This function sets up m_ppnodeVar to point to the given pnodeFnc and creates the new var declaration.</w:t>
      </w:r>
    </w:p>
    <w:p w:rsidR="00117E74" w:rsidRDefault="00117E74" w:rsidP="00117E74">
      <w:pPr>
        <w:pStyle w:val="NoSpacing"/>
      </w:pPr>
      <w:r>
        <w:t>// This prevents accidentally adding var declarations to the last parsed function.</w:t>
      </w:r>
    </w:p>
    <w:p w:rsidR="00117E74" w:rsidRDefault="00117E74" w:rsidP="00117E74">
      <w:pPr>
        <w:pStyle w:val="NoSpacing"/>
      </w:pPr>
      <w:r>
        <w:t>ParseNodePtr Parser::AddVarDeclNode(IdentPtr pid, ParseNodePtr pnodeFnc)</w:t>
      </w:r>
    </w:p>
    <w:p w:rsidR="00117E74" w:rsidRDefault="00117E74" w:rsidP="00117E74">
      <w:pPr>
        <w:pStyle w:val="NoSpacing"/>
      </w:pPr>
      <w:r>
        <w:t>{</w:t>
      </w:r>
    </w:p>
    <w:p w:rsidR="00117E74" w:rsidRDefault="00117E74" w:rsidP="00117E74">
      <w:pPr>
        <w:pStyle w:val="NoSpacing"/>
      </w:pPr>
      <w:r>
        <w:lastRenderedPageBreak/>
        <w:t xml:space="preserve">    AnalysisAssert(pnodeFnc);</w:t>
      </w:r>
    </w:p>
    <w:p w:rsidR="00117E74" w:rsidRDefault="00117E74" w:rsidP="00117E74">
      <w:pPr>
        <w:pStyle w:val="NoSpacing"/>
      </w:pPr>
    </w:p>
    <w:p w:rsidR="00117E74" w:rsidRDefault="00117E74" w:rsidP="00117E74">
      <w:pPr>
        <w:pStyle w:val="NoSpacing"/>
      </w:pPr>
      <w:r>
        <w:t xml:space="preserve">    ParseNodePtr *const ppnodeVarSave = m_ppnodeVar;</w:t>
      </w:r>
    </w:p>
    <w:p w:rsidR="00117E74" w:rsidRDefault="00117E74" w:rsidP="00117E74">
      <w:pPr>
        <w:pStyle w:val="NoSpacing"/>
      </w:pPr>
    </w:p>
    <w:p w:rsidR="00117E74" w:rsidRDefault="00117E74" w:rsidP="00117E74">
      <w:pPr>
        <w:pStyle w:val="NoSpacing"/>
      </w:pPr>
      <w:r>
        <w:t xml:space="preserve">    m_ppnodeVar = &amp;pnodeFnc-&gt;sxFnc.pnodeVars;</w:t>
      </w:r>
    </w:p>
    <w:p w:rsidR="00117E74" w:rsidRDefault="00117E74" w:rsidP="00117E74">
      <w:pPr>
        <w:pStyle w:val="NoSpacing"/>
      </w:pPr>
      <w:r>
        <w:t xml:space="preserve">    while (*m_ppnodeVar != nullptr)</w:t>
      </w:r>
    </w:p>
    <w:p w:rsidR="00117E74" w:rsidRDefault="00117E74" w:rsidP="00117E74">
      <w:pPr>
        <w:pStyle w:val="NoSpacing"/>
      </w:pPr>
      <w:r>
        <w:t xml:space="preserve">    {</w:t>
      </w:r>
    </w:p>
    <w:p w:rsidR="00117E74" w:rsidRDefault="00117E74" w:rsidP="00117E74">
      <w:pPr>
        <w:pStyle w:val="NoSpacing"/>
      </w:pPr>
      <w:r>
        <w:t xml:space="preserve">        m_ppnodeVar = &amp;(*m_ppnodeVar)-&gt;sxVar.pnodeNext;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ParseNodePtr pnode = CreateVarDeclNode(pid, STUnknown, false, 0, /* checkReDecl = */ false);</w:t>
      </w:r>
    </w:p>
    <w:p w:rsidR="00117E74" w:rsidRDefault="00117E74" w:rsidP="00117E74">
      <w:pPr>
        <w:pStyle w:val="NoSpacing"/>
      </w:pPr>
    </w:p>
    <w:p w:rsidR="00117E74" w:rsidRDefault="00117E74" w:rsidP="00117E74">
      <w:pPr>
        <w:pStyle w:val="NoSpacing"/>
      </w:pPr>
      <w:r>
        <w:t xml:space="preserve">    m_ppnodeVar = ppnodeVarSave;</w:t>
      </w:r>
    </w:p>
    <w:p w:rsidR="00117E74" w:rsidRDefault="00117E74" w:rsidP="00117E74">
      <w:pPr>
        <w:pStyle w:val="NoSpacing"/>
      </w:pP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ParseNodePtr Parser::CreateVarDeclNode(IdentPtr pid, SymbolType symbolType, bool autoArgumentsObject, ParseNodePtr pnodeFnc, bool errorOnRedecl)</w:t>
      </w:r>
    </w:p>
    <w:p w:rsidR="00117E74" w:rsidRDefault="00117E74" w:rsidP="00117E74">
      <w:pPr>
        <w:pStyle w:val="NoSpacing"/>
      </w:pPr>
      <w:r>
        <w:t>{</w:t>
      </w:r>
    </w:p>
    <w:p w:rsidR="00117E74" w:rsidRDefault="00117E74" w:rsidP="00117E74">
      <w:pPr>
        <w:pStyle w:val="NoSpacing"/>
      </w:pPr>
      <w:r>
        <w:t xml:space="preserve">    ParseNodePtr pnode = CreateDeclNode(knopVarDecl, pid, symbolType, errorOnRedecl);</w:t>
      </w:r>
    </w:p>
    <w:p w:rsidR="00117E74" w:rsidRDefault="00117E74" w:rsidP="00117E74">
      <w:pPr>
        <w:pStyle w:val="NoSpacing"/>
      </w:pPr>
    </w:p>
    <w:p w:rsidR="00117E74" w:rsidRDefault="00117E74" w:rsidP="00117E74">
      <w:pPr>
        <w:pStyle w:val="NoSpacing"/>
      </w:pPr>
      <w:r>
        <w:t xml:space="preserve">    // Append the variable to the end of the current variable list.</w:t>
      </w:r>
    </w:p>
    <w:p w:rsidR="00117E74" w:rsidRDefault="00117E74" w:rsidP="00117E74">
      <w:pPr>
        <w:pStyle w:val="NoSpacing"/>
      </w:pPr>
      <w:r>
        <w:t xml:space="preserve">    AssertMem(m_ppnodeVar);</w:t>
      </w:r>
    </w:p>
    <w:p w:rsidR="00117E74" w:rsidRDefault="00117E74" w:rsidP="00117E74">
      <w:pPr>
        <w:pStyle w:val="NoSpacing"/>
      </w:pPr>
      <w:r>
        <w:t xml:space="preserve">    pnode-&gt;sxVar.pnodeNext = *m_ppnodeVar;</w:t>
      </w:r>
    </w:p>
    <w:p w:rsidR="00117E74" w:rsidRDefault="00117E74" w:rsidP="00117E74">
      <w:pPr>
        <w:pStyle w:val="NoSpacing"/>
      </w:pPr>
      <w:r>
        <w:t xml:space="preserve">    *m_ppnodeVar = pnode;</w:t>
      </w:r>
    </w:p>
    <w:p w:rsidR="00117E74" w:rsidRDefault="00117E74" w:rsidP="00117E74">
      <w:pPr>
        <w:pStyle w:val="NoSpacing"/>
      </w:pPr>
      <w:r>
        <w:t xml:space="preserve">    if (nullptr != pid)</w:t>
      </w:r>
    </w:p>
    <w:p w:rsidR="00117E74" w:rsidRDefault="00117E74" w:rsidP="00117E74">
      <w:pPr>
        <w:pStyle w:val="NoSpacing"/>
      </w:pPr>
      <w:r>
        <w:t xml:space="preserve">    {</w:t>
      </w:r>
    </w:p>
    <w:p w:rsidR="00117E74" w:rsidRDefault="00117E74" w:rsidP="00117E74">
      <w:pPr>
        <w:pStyle w:val="NoSpacing"/>
      </w:pPr>
      <w:r>
        <w:t xml:space="preserve">        // this is not a temp - make sure temps go after this node</w:t>
      </w:r>
    </w:p>
    <w:p w:rsidR="00117E74" w:rsidRDefault="00117E74" w:rsidP="00117E74">
      <w:pPr>
        <w:pStyle w:val="NoSpacing"/>
      </w:pPr>
      <w:r>
        <w:t xml:space="preserve">        AssertMem(pid);</w:t>
      </w:r>
    </w:p>
    <w:p w:rsidR="00117E74" w:rsidRDefault="00117E74" w:rsidP="00117E74">
      <w:pPr>
        <w:pStyle w:val="NoSpacing"/>
      </w:pPr>
      <w:r>
        <w:t xml:space="preserve">        m_ppnodeVar = &amp;pnode-&gt;sxVar.pnodeNext;</w:t>
      </w:r>
    </w:p>
    <w:p w:rsidR="00117E74" w:rsidRDefault="00117E74" w:rsidP="00117E74">
      <w:pPr>
        <w:pStyle w:val="NoSpacing"/>
      </w:pPr>
      <w:r>
        <w:t xml:space="preserve">        CheckPidIsValid(pid, autoArgumentsObject);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ParseNodePtr Parser::CreateBlockScopedDeclNode(IdentPtr pid, OpCode nodeType)</w:t>
      </w:r>
    </w:p>
    <w:p w:rsidR="00117E74" w:rsidRDefault="00117E74" w:rsidP="00117E74">
      <w:pPr>
        <w:pStyle w:val="NoSpacing"/>
      </w:pPr>
      <w:r>
        <w:t>{</w:t>
      </w:r>
    </w:p>
    <w:p w:rsidR="00117E74" w:rsidRDefault="00117E74" w:rsidP="00117E74">
      <w:pPr>
        <w:pStyle w:val="NoSpacing"/>
      </w:pPr>
      <w:r>
        <w:t xml:space="preserve">    Assert(nodeType == knopConstDecl || nodeType == knopLetDecl);</w:t>
      </w:r>
    </w:p>
    <w:p w:rsidR="00117E74" w:rsidRDefault="00117E74" w:rsidP="00117E74">
      <w:pPr>
        <w:pStyle w:val="NoSpacing"/>
      </w:pPr>
    </w:p>
    <w:p w:rsidR="00117E74" w:rsidRDefault="00117E74" w:rsidP="00117E74">
      <w:pPr>
        <w:pStyle w:val="NoSpacing"/>
      </w:pPr>
      <w:r>
        <w:t xml:space="preserve">    ParseNodePtr pnode = CreateDeclNode(nodeType, pid, STVariable, true);</w:t>
      </w:r>
    </w:p>
    <w:p w:rsidR="00117E74" w:rsidRDefault="00117E74" w:rsidP="00117E74">
      <w:pPr>
        <w:pStyle w:val="NoSpacing"/>
      </w:pPr>
    </w:p>
    <w:p w:rsidR="00117E74" w:rsidRDefault="00117E74" w:rsidP="00117E74">
      <w:pPr>
        <w:pStyle w:val="NoSpacing"/>
      </w:pPr>
      <w:r>
        <w:t xml:space="preserve">    if (nullptr != pid)</w:t>
      </w:r>
    </w:p>
    <w:p w:rsidR="00117E74" w:rsidRDefault="00117E74" w:rsidP="00117E74">
      <w:pPr>
        <w:pStyle w:val="NoSpacing"/>
      </w:pPr>
      <w:r>
        <w:t xml:space="preserve">    {</w:t>
      </w:r>
    </w:p>
    <w:p w:rsidR="00117E74" w:rsidRDefault="00117E74" w:rsidP="00117E74">
      <w:pPr>
        <w:pStyle w:val="NoSpacing"/>
      </w:pPr>
      <w:r>
        <w:t xml:space="preserve">        AssertMem(pid);</w:t>
      </w:r>
    </w:p>
    <w:p w:rsidR="00117E74" w:rsidRDefault="00117E74" w:rsidP="00117E74">
      <w:pPr>
        <w:pStyle w:val="NoSpacing"/>
      </w:pPr>
      <w:r>
        <w:t xml:space="preserve">        pid-&gt;SetIsLetOrConst();</w:t>
      </w:r>
    </w:p>
    <w:p w:rsidR="00117E74" w:rsidRDefault="00117E74" w:rsidP="00117E74">
      <w:pPr>
        <w:pStyle w:val="NoSpacing"/>
      </w:pPr>
      <w:r>
        <w:t xml:space="preserve">        AddVarDeclToBlock(pnode);</w:t>
      </w:r>
    </w:p>
    <w:p w:rsidR="00117E74" w:rsidRDefault="00117E74" w:rsidP="00117E74">
      <w:pPr>
        <w:pStyle w:val="NoSpacing"/>
      </w:pPr>
      <w:r>
        <w:t xml:space="preserve">        CheckPidIsValid(pid);</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Parser::AddVarDeclToBlock(ParseNode *pnode)</w:t>
      </w:r>
    </w:p>
    <w:p w:rsidR="00117E74" w:rsidRDefault="00117E74" w:rsidP="00117E74">
      <w:pPr>
        <w:pStyle w:val="NoSpacing"/>
      </w:pPr>
      <w:r>
        <w:t>{</w:t>
      </w:r>
    </w:p>
    <w:p w:rsidR="00117E74" w:rsidRDefault="00117E74" w:rsidP="00117E74">
      <w:pPr>
        <w:pStyle w:val="NoSpacing"/>
      </w:pPr>
      <w:r>
        <w:t xml:space="preserve">    Assert(pnode-&gt;nop == knopConstDecl || pnode-&gt;nop == knopLetDecl);</w:t>
      </w:r>
    </w:p>
    <w:p w:rsidR="00117E74" w:rsidRDefault="00117E74" w:rsidP="00117E74">
      <w:pPr>
        <w:pStyle w:val="NoSpacing"/>
      </w:pPr>
    </w:p>
    <w:p w:rsidR="00117E74" w:rsidRDefault="00117E74" w:rsidP="00117E74">
      <w:pPr>
        <w:pStyle w:val="NoSpacing"/>
      </w:pPr>
      <w:r>
        <w:t xml:space="preserve">    // Maintain a combined list of let and const declarations to keep</w:t>
      </w:r>
    </w:p>
    <w:p w:rsidR="00117E74" w:rsidRDefault="00117E74" w:rsidP="00117E74">
      <w:pPr>
        <w:pStyle w:val="NoSpacing"/>
      </w:pPr>
      <w:r>
        <w:t xml:space="preserve">    // track of declaration order.</w:t>
      </w:r>
    </w:p>
    <w:p w:rsidR="00117E74" w:rsidRDefault="00117E74" w:rsidP="00117E74">
      <w:pPr>
        <w:pStyle w:val="NoSpacing"/>
      </w:pPr>
    </w:p>
    <w:p w:rsidR="00117E74" w:rsidRDefault="00117E74" w:rsidP="00117E74">
      <w:pPr>
        <w:pStyle w:val="NoSpacing"/>
      </w:pPr>
      <w:r>
        <w:t xml:space="preserve">    AssertMem(m_currentBlockInfo-&gt;m_ppnodeLex);</w:t>
      </w:r>
    </w:p>
    <w:p w:rsidR="00117E74" w:rsidRDefault="00117E74" w:rsidP="00117E74">
      <w:pPr>
        <w:pStyle w:val="NoSpacing"/>
      </w:pPr>
      <w:r>
        <w:t xml:space="preserve">    *m_currentBlockInfo-&gt;m_ppnodeLex = pnode;</w:t>
      </w:r>
    </w:p>
    <w:p w:rsidR="00117E74" w:rsidRDefault="00117E74" w:rsidP="00117E74">
      <w:pPr>
        <w:pStyle w:val="NoSpacing"/>
      </w:pPr>
      <w:r>
        <w:t xml:space="preserve">    m_currentBlockInfo-&gt;m_ppnodeLex = &amp;pnode-&gt;sxVar.pnodeNext;</w:t>
      </w:r>
    </w:p>
    <w:p w:rsidR="00117E74" w:rsidRDefault="00117E74" w:rsidP="00117E74">
      <w:pPr>
        <w:pStyle w:val="NoSpacing"/>
      </w:pPr>
      <w:r>
        <w:t xml:space="preserve">    pnode-&gt;sxVar.pnodeNext = nullptr;</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Parser::SetCurrentStatement(StmtNest *stmt)</w:t>
      </w:r>
    </w:p>
    <w:p w:rsidR="00117E74" w:rsidRDefault="00117E74" w:rsidP="00117E74">
      <w:pPr>
        <w:pStyle w:val="NoSpacing"/>
      </w:pPr>
      <w:r>
        <w:t>{</w:t>
      </w:r>
    </w:p>
    <w:p w:rsidR="00117E74" w:rsidRDefault="00117E74" w:rsidP="00117E74">
      <w:pPr>
        <w:pStyle w:val="NoSpacing"/>
      </w:pPr>
      <w:r>
        <w:t xml:space="preserve">    m_pstmtCur = stmt;</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template&lt;bool buildAST&gt;</w:t>
      </w:r>
    </w:p>
    <w:p w:rsidR="00117E74" w:rsidRDefault="00117E74" w:rsidP="00117E74">
      <w:pPr>
        <w:pStyle w:val="NoSpacing"/>
      </w:pPr>
      <w:r>
        <w:t>ParseNodePtr Parser::StartParseBlockWithCapacity(PnodeBlockType blockType, ScopeType scopeType, int capacity)</w:t>
      </w:r>
    </w:p>
    <w:p w:rsidR="00117E74" w:rsidRDefault="00117E74" w:rsidP="00117E74">
      <w:pPr>
        <w:pStyle w:val="NoSpacing"/>
      </w:pPr>
      <w:r>
        <w:t>{</w:t>
      </w:r>
    </w:p>
    <w:p w:rsidR="00117E74" w:rsidRDefault="00117E74" w:rsidP="00117E74">
      <w:pPr>
        <w:pStyle w:val="NoSpacing"/>
      </w:pPr>
      <w:r>
        <w:t xml:space="preserve">    Scope *scope = nullptr;</w:t>
      </w:r>
    </w:p>
    <w:p w:rsidR="00117E74" w:rsidRDefault="00117E74" w:rsidP="00117E74">
      <w:pPr>
        <w:pStyle w:val="NoSpacing"/>
      </w:pPr>
      <w:r>
        <w:t xml:space="preserve">    // Block scopes are created lazily when we discover block-scoped content.</w:t>
      </w:r>
    </w:p>
    <w:p w:rsidR="00117E74" w:rsidRDefault="00117E74" w:rsidP="00117E74">
      <w:pPr>
        <w:pStyle w:val="NoSpacing"/>
      </w:pPr>
      <w:r>
        <w:t xml:space="preserve">    if (scopeType != ScopeType_Unknown &amp;&amp; scopeType != ScopeType_Block)</w:t>
      </w:r>
    </w:p>
    <w:p w:rsidR="00117E74" w:rsidRDefault="00117E74" w:rsidP="00117E74">
      <w:pPr>
        <w:pStyle w:val="NoSpacing"/>
      </w:pPr>
      <w:r>
        <w:t xml:space="preserve">    {</w:t>
      </w:r>
    </w:p>
    <w:p w:rsidR="00117E74" w:rsidRDefault="00117E74" w:rsidP="00117E74">
      <w:pPr>
        <w:pStyle w:val="NoSpacing"/>
      </w:pPr>
      <w:r>
        <w:t xml:space="preserve">        scope = Anew(&amp;m_nodeAllocator, Scope, &amp;m_nodeAllocator, scopeType, PHASE_OFF1(Js::ParserBindPhase), capacity);</w:t>
      </w:r>
    </w:p>
    <w:p w:rsidR="00117E74" w:rsidRDefault="00117E74" w:rsidP="00117E74">
      <w:pPr>
        <w:pStyle w:val="NoSpacing"/>
      </w:pPr>
      <w:r>
        <w:t xml:space="preserve">        PushScope(scope);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StartParseBlockHelper&lt;buildAST&gt;(blockType, scope, nullptr, nullptr);</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template&lt;bool buildAST&gt;</w:t>
      </w:r>
    </w:p>
    <w:p w:rsidR="00117E74" w:rsidRDefault="00117E74" w:rsidP="00117E74">
      <w:pPr>
        <w:pStyle w:val="NoSpacing"/>
      </w:pPr>
      <w:r>
        <w:t>ParseNodePtr Parser::StartParseBlock(PnodeBlockType blockType, ScopeType scopeType, ParseNodePtr pnodeLabel, LabelId* pLabelId)</w:t>
      </w:r>
    </w:p>
    <w:p w:rsidR="00117E74" w:rsidRDefault="00117E74" w:rsidP="00117E74">
      <w:pPr>
        <w:pStyle w:val="NoSpacing"/>
      </w:pPr>
      <w:r>
        <w:t>{</w:t>
      </w:r>
    </w:p>
    <w:p w:rsidR="00117E74" w:rsidRDefault="00117E74" w:rsidP="00117E74">
      <w:pPr>
        <w:pStyle w:val="NoSpacing"/>
      </w:pPr>
      <w:r>
        <w:t xml:space="preserve">    Scope *scope = nullptr;</w:t>
      </w:r>
    </w:p>
    <w:p w:rsidR="00117E74" w:rsidRDefault="00117E74" w:rsidP="00117E74">
      <w:pPr>
        <w:pStyle w:val="NoSpacing"/>
      </w:pPr>
      <w:r>
        <w:t xml:space="preserve">    // Block scopes are created lazily when we discover block-scoped content.</w:t>
      </w:r>
    </w:p>
    <w:p w:rsidR="00117E74" w:rsidRDefault="00117E74" w:rsidP="00117E74">
      <w:pPr>
        <w:pStyle w:val="NoSpacing"/>
      </w:pPr>
      <w:r>
        <w:t xml:space="preserve">    if (scopeType != ScopeType_Unknown &amp;&amp; scopeType != ScopeType_Block)</w:t>
      </w:r>
    </w:p>
    <w:p w:rsidR="00117E74" w:rsidRDefault="00117E74" w:rsidP="00117E74">
      <w:pPr>
        <w:pStyle w:val="NoSpacing"/>
      </w:pPr>
      <w:r>
        <w:t xml:space="preserve">    {</w:t>
      </w:r>
    </w:p>
    <w:p w:rsidR="00117E74" w:rsidRDefault="00117E74" w:rsidP="00117E74">
      <w:pPr>
        <w:pStyle w:val="NoSpacing"/>
      </w:pPr>
      <w:r>
        <w:t xml:space="preserve">        scope = Anew(&amp;m_nodeAllocator, Scope, &amp;m_nodeAllocator, scopeType);</w:t>
      </w:r>
    </w:p>
    <w:p w:rsidR="00117E74" w:rsidRDefault="00117E74" w:rsidP="00117E74">
      <w:pPr>
        <w:pStyle w:val="NoSpacing"/>
      </w:pPr>
      <w:r>
        <w:t xml:space="preserve">        PushScope(scope);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StartParseBlockHelper&lt;buildAST&gt;(blockType, scope, pnodeLabel, pLabelId);</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template&lt;bool buildAST&gt;</w:t>
      </w:r>
    </w:p>
    <w:p w:rsidR="00117E74" w:rsidRDefault="00117E74" w:rsidP="00117E74">
      <w:pPr>
        <w:pStyle w:val="NoSpacing"/>
      </w:pPr>
      <w:r>
        <w:t>ParseNodePtr Parser::StartParseBlockHelper(PnodeBlockType blockType, Scope *scope, ParseNodePtr pnodeLabel, LabelId* pLabelId)</w:t>
      </w:r>
    </w:p>
    <w:p w:rsidR="00117E74" w:rsidRDefault="00117E74" w:rsidP="00117E74">
      <w:pPr>
        <w:pStyle w:val="NoSpacing"/>
      </w:pPr>
      <w:r>
        <w:t>{</w:t>
      </w:r>
    </w:p>
    <w:p w:rsidR="00117E74" w:rsidRDefault="00117E74" w:rsidP="00117E74">
      <w:pPr>
        <w:pStyle w:val="NoSpacing"/>
      </w:pPr>
      <w:r>
        <w:lastRenderedPageBreak/>
        <w:t xml:space="preserve">    ParseNodePtr pnodeBlock = CreateBlockNode(blockType);</w:t>
      </w:r>
    </w:p>
    <w:p w:rsidR="00117E74" w:rsidRDefault="00117E74" w:rsidP="00117E74">
      <w:pPr>
        <w:pStyle w:val="NoSpacing"/>
      </w:pPr>
      <w:r>
        <w:t xml:space="preserve">    pnodeBlock-&gt;sxBlock.scope = scope;</w:t>
      </w:r>
    </w:p>
    <w:p w:rsidR="00117E74" w:rsidRDefault="00117E74" w:rsidP="00117E74">
      <w:pPr>
        <w:pStyle w:val="NoSpacing"/>
      </w:pPr>
      <w:r>
        <w:t xml:space="preserve">    BlockInfoStack *newBlockInfo = PushBlockInfo(pnodeBlock);</w:t>
      </w:r>
    </w:p>
    <w:p w:rsidR="00117E74" w:rsidRDefault="00117E74" w:rsidP="00117E74">
      <w:pPr>
        <w:pStyle w:val="NoSpacing"/>
      </w:pPr>
    </w:p>
    <w:p w:rsidR="00117E74" w:rsidRDefault="00117E74" w:rsidP="00117E74">
      <w:pPr>
        <w:pStyle w:val="NoSpacing"/>
      </w:pPr>
      <w:r>
        <w:t xml:space="preserve">    PushStmt&lt;buildAST&gt;(&amp;newBlockInfo-&gt;pstmt, pnodeBlock, knopBlock, pnodeLabel, pLabelId);</w:t>
      </w:r>
    </w:p>
    <w:p w:rsidR="00117E74" w:rsidRDefault="00117E74" w:rsidP="00117E74">
      <w:pPr>
        <w:pStyle w:val="NoSpacing"/>
      </w:pPr>
    </w:p>
    <w:p w:rsidR="00117E74" w:rsidRDefault="00117E74" w:rsidP="00117E74">
      <w:pPr>
        <w:pStyle w:val="NoSpacing"/>
      </w:pPr>
      <w:r>
        <w:t xml:space="preserve">    return pnodeBlock;</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Parser::PushScope(Scope *scope)</w:t>
      </w:r>
    </w:p>
    <w:p w:rsidR="00117E74" w:rsidRDefault="00117E74" w:rsidP="00117E74">
      <w:pPr>
        <w:pStyle w:val="NoSpacing"/>
      </w:pPr>
      <w:r>
        <w:t>{</w:t>
      </w:r>
    </w:p>
    <w:p w:rsidR="00117E74" w:rsidRDefault="00117E74" w:rsidP="00117E74">
      <w:pPr>
        <w:pStyle w:val="NoSpacing"/>
      </w:pPr>
      <w:r>
        <w:t xml:space="preserve">    Assert(scope);</w:t>
      </w:r>
    </w:p>
    <w:p w:rsidR="00117E74" w:rsidRDefault="00117E74" w:rsidP="00117E74">
      <w:pPr>
        <w:pStyle w:val="NoSpacing"/>
      </w:pPr>
      <w:r>
        <w:t xml:space="preserve">    scope-&gt;SetEnclosingScope(m_currentScope);</w:t>
      </w:r>
    </w:p>
    <w:p w:rsidR="00117E74" w:rsidRDefault="00117E74" w:rsidP="00117E74">
      <w:pPr>
        <w:pStyle w:val="NoSpacing"/>
      </w:pPr>
      <w:r>
        <w:t xml:space="preserve">    m_currentScope = scope;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Parser::PopScope(Scope *scope)</w:t>
      </w:r>
    </w:p>
    <w:p w:rsidR="00117E74" w:rsidRDefault="00117E74" w:rsidP="00117E74">
      <w:pPr>
        <w:pStyle w:val="NoSpacing"/>
      </w:pPr>
      <w:r>
        <w:t>{</w:t>
      </w:r>
    </w:p>
    <w:p w:rsidR="00117E74" w:rsidRDefault="00117E74" w:rsidP="00117E74">
      <w:pPr>
        <w:pStyle w:val="NoSpacing"/>
      </w:pPr>
      <w:r>
        <w:t xml:space="preserve">    Assert(scope == m_currentScope);</w:t>
      </w:r>
    </w:p>
    <w:p w:rsidR="00117E74" w:rsidRDefault="00117E74" w:rsidP="00117E74">
      <w:pPr>
        <w:pStyle w:val="NoSpacing"/>
      </w:pPr>
      <w:r>
        <w:t xml:space="preserve">    m_currentScope = scope-&gt;GetEnclosingScope();</w:t>
      </w:r>
    </w:p>
    <w:p w:rsidR="00117E74" w:rsidRDefault="00117E74" w:rsidP="00117E74">
      <w:pPr>
        <w:pStyle w:val="NoSpacing"/>
      </w:pPr>
      <w:r>
        <w:t xml:space="preserve">    scope-&gt;SetEnclosingScope(nullptr);</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Parser::PushFuncBlockScope(ParseNodePtr pnodeBlock, ParseNodePtr **ppnodeScopeSave, ParseNodePtr **ppnodeExprScopeSave)</w:t>
      </w:r>
    </w:p>
    <w:p w:rsidR="00117E74" w:rsidRDefault="00117E74" w:rsidP="00117E74">
      <w:pPr>
        <w:pStyle w:val="NoSpacing"/>
      </w:pPr>
      <w:r>
        <w:t>{</w:t>
      </w:r>
    </w:p>
    <w:p w:rsidR="00117E74" w:rsidRDefault="00117E74" w:rsidP="00117E74">
      <w:pPr>
        <w:pStyle w:val="NoSpacing"/>
      </w:pPr>
      <w:r>
        <w:t xml:space="preserve">    bool blockHasScope = m_scriptContext-&gt;GetConfig()-&gt;IsBlockScopeEnabled();</w:t>
      </w:r>
    </w:p>
    <w:p w:rsidR="00117E74" w:rsidRDefault="00117E74" w:rsidP="00117E74">
      <w:pPr>
        <w:pStyle w:val="NoSpacing"/>
      </w:pPr>
      <w:r>
        <w:t xml:space="preserve">    if (blockHasScope)</w:t>
      </w:r>
    </w:p>
    <w:p w:rsidR="00117E74" w:rsidRDefault="00117E74" w:rsidP="00117E74">
      <w:pPr>
        <w:pStyle w:val="NoSpacing"/>
      </w:pPr>
      <w:r>
        <w:t xml:space="preserve">    {</w:t>
      </w:r>
    </w:p>
    <w:p w:rsidR="00117E74" w:rsidRDefault="00117E74" w:rsidP="00117E74">
      <w:pPr>
        <w:pStyle w:val="NoSpacing"/>
      </w:pPr>
      <w:r>
        <w:t xml:space="preserve">        // Maintain the scope tree.</w:t>
      </w:r>
    </w:p>
    <w:p w:rsidR="00117E74" w:rsidRDefault="00117E74" w:rsidP="00117E74">
      <w:pPr>
        <w:pStyle w:val="NoSpacing"/>
      </w:pPr>
    </w:p>
    <w:p w:rsidR="00117E74" w:rsidRDefault="00117E74" w:rsidP="00117E74">
      <w:pPr>
        <w:pStyle w:val="NoSpacing"/>
      </w:pPr>
      <w:r>
        <w:t xml:space="preserve">        pnodeBlock-&gt;sxBlock.pnodeScopes = nullptr;</w:t>
      </w:r>
    </w:p>
    <w:p w:rsidR="00117E74" w:rsidRDefault="00117E74" w:rsidP="00117E74">
      <w:pPr>
        <w:pStyle w:val="NoSpacing"/>
      </w:pPr>
      <w:r>
        <w:t xml:space="preserve">        pnodeBlock-&gt;sxBlock.pnodeNext = nullptr;</w:t>
      </w:r>
    </w:p>
    <w:p w:rsidR="00117E74" w:rsidRDefault="00117E74" w:rsidP="00117E74">
      <w:pPr>
        <w:pStyle w:val="NoSpacing"/>
      </w:pPr>
    </w:p>
    <w:p w:rsidR="00117E74" w:rsidRDefault="00117E74" w:rsidP="00117E74">
      <w:pPr>
        <w:pStyle w:val="NoSpacing"/>
      </w:pPr>
      <w:r>
        <w:t xml:space="preserve">        // Insert this block into the active list of scopes (m_ppnodeExprScope or m_ppnodeScope).</w:t>
      </w:r>
    </w:p>
    <w:p w:rsidR="00117E74" w:rsidRDefault="00117E74" w:rsidP="00117E74">
      <w:pPr>
        <w:pStyle w:val="NoSpacing"/>
      </w:pPr>
      <w:r>
        <w:t xml:space="preserve">        // Save the current block's "next" pointer as the new endpoint of that list.</w:t>
      </w:r>
    </w:p>
    <w:p w:rsidR="00117E74" w:rsidRDefault="00117E74" w:rsidP="00117E74">
      <w:pPr>
        <w:pStyle w:val="NoSpacing"/>
      </w:pPr>
      <w:r>
        <w:t xml:space="preserve">        if (m_ppnodeExprScope)</w:t>
      </w:r>
    </w:p>
    <w:p w:rsidR="00117E74" w:rsidRDefault="00117E74" w:rsidP="00117E74">
      <w:pPr>
        <w:pStyle w:val="NoSpacing"/>
      </w:pPr>
      <w:r>
        <w:t xml:space="preserve">        {</w:t>
      </w:r>
    </w:p>
    <w:p w:rsidR="00117E74" w:rsidRDefault="00117E74" w:rsidP="00117E74">
      <w:pPr>
        <w:pStyle w:val="NoSpacing"/>
      </w:pPr>
      <w:r>
        <w:t xml:space="preserve">            *ppnodeScopeSave = m_ppnodeScope;</w:t>
      </w:r>
    </w:p>
    <w:p w:rsidR="00117E74" w:rsidRDefault="00117E74" w:rsidP="00117E74">
      <w:pPr>
        <w:pStyle w:val="NoSpacing"/>
      </w:pPr>
    </w:p>
    <w:p w:rsidR="00117E74" w:rsidRDefault="00117E74" w:rsidP="00117E74">
      <w:pPr>
        <w:pStyle w:val="NoSpacing"/>
      </w:pPr>
      <w:r>
        <w:t xml:space="preserve">            Assert(*m_ppnodeExprScope == nullptr);</w:t>
      </w:r>
    </w:p>
    <w:p w:rsidR="00117E74" w:rsidRDefault="00117E74" w:rsidP="00117E74">
      <w:pPr>
        <w:pStyle w:val="NoSpacing"/>
      </w:pPr>
      <w:r>
        <w:t xml:space="preserve">            *m_ppnodeExprScope = pnodeBlock;</w:t>
      </w:r>
    </w:p>
    <w:p w:rsidR="00117E74" w:rsidRDefault="00117E74" w:rsidP="00117E74">
      <w:pPr>
        <w:pStyle w:val="NoSpacing"/>
      </w:pPr>
      <w:r>
        <w:t xml:space="preserve">            *ppnodeExprScopeSave = &amp;pnodeBlock-&gt;sxBlock.pnodeNext;</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Assert(m_ppnodeScope);</w:t>
      </w:r>
    </w:p>
    <w:p w:rsidR="00117E74" w:rsidRDefault="00117E74" w:rsidP="00117E74">
      <w:pPr>
        <w:pStyle w:val="NoSpacing"/>
      </w:pPr>
      <w:r>
        <w:t xml:space="preserve">            Assert(*m_ppnodeScope == nullptr);</w:t>
      </w:r>
    </w:p>
    <w:p w:rsidR="00117E74" w:rsidRDefault="00117E74" w:rsidP="00117E74">
      <w:pPr>
        <w:pStyle w:val="NoSpacing"/>
      </w:pPr>
      <w:r>
        <w:t xml:space="preserve">            *m_ppnodeScope = pnodeBlock;</w:t>
      </w:r>
    </w:p>
    <w:p w:rsidR="00117E74" w:rsidRDefault="00117E74" w:rsidP="00117E74">
      <w:pPr>
        <w:pStyle w:val="NoSpacing"/>
      </w:pPr>
      <w:r>
        <w:t xml:space="preserve">            *ppnodeScopeSave = &amp;pnodeBlock-&gt;sxBlock.pnodeNext;</w:t>
      </w:r>
    </w:p>
    <w:p w:rsidR="00117E74" w:rsidRDefault="00117E74" w:rsidP="00117E74">
      <w:pPr>
        <w:pStyle w:val="NoSpacing"/>
      </w:pPr>
    </w:p>
    <w:p w:rsidR="00117E74" w:rsidRDefault="00117E74" w:rsidP="00117E74">
      <w:pPr>
        <w:pStyle w:val="NoSpacing"/>
      </w:pPr>
      <w:r>
        <w:t xml:space="preserve">            *ppnodeExprScopeSave = m_ppnodeExprScope;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Advance the global scope list pointer to the new block's child list.</w:t>
      </w:r>
    </w:p>
    <w:p w:rsidR="00117E74" w:rsidRDefault="00117E74" w:rsidP="00117E74">
      <w:pPr>
        <w:pStyle w:val="NoSpacing"/>
      </w:pPr>
      <w:r>
        <w:t xml:space="preserve">        m_ppnodeScope = &amp;pnodeBlock-&gt;sxBlock.pnodeScopes;</w:t>
      </w:r>
    </w:p>
    <w:p w:rsidR="00117E74" w:rsidRDefault="00117E74" w:rsidP="00117E74">
      <w:pPr>
        <w:pStyle w:val="NoSpacing"/>
      </w:pPr>
      <w:r>
        <w:t xml:space="preserve">        // Set m_ppnodeExprScope to NULL to make that list inactive.</w:t>
      </w:r>
    </w:p>
    <w:p w:rsidR="00117E74" w:rsidRDefault="00117E74" w:rsidP="00117E74">
      <w:pPr>
        <w:pStyle w:val="NoSpacing"/>
      </w:pPr>
      <w:r>
        <w:t xml:space="preserve">        m_ppnodeExprScope = nullptr;</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Parser::PopFuncBlockScope(ParseNodePtr *ppnodeScopeSave, ParseNodePtr *ppnodeExprScopeSave)</w:t>
      </w:r>
    </w:p>
    <w:p w:rsidR="00117E74" w:rsidRDefault="00117E74" w:rsidP="00117E74">
      <w:pPr>
        <w:pStyle w:val="NoSpacing"/>
      </w:pPr>
      <w:r>
        <w:t>{</w:t>
      </w:r>
    </w:p>
    <w:p w:rsidR="00117E74" w:rsidRDefault="00117E74" w:rsidP="00117E74">
      <w:pPr>
        <w:pStyle w:val="NoSpacing"/>
      </w:pPr>
      <w:r>
        <w:t xml:space="preserve">    bool blockHasScope = m_scriptContext-&gt;GetConfig()-&gt;IsBlockScopeEnabled();</w:t>
      </w:r>
    </w:p>
    <w:p w:rsidR="00117E74" w:rsidRDefault="00117E74" w:rsidP="00117E74">
      <w:pPr>
        <w:pStyle w:val="NoSpacing"/>
      </w:pPr>
      <w:r>
        <w:t xml:space="preserve">    if (blockHasScope)</w:t>
      </w:r>
    </w:p>
    <w:p w:rsidR="00117E74" w:rsidRDefault="00117E74" w:rsidP="00117E74">
      <w:pPr>
        <w:pStyle w:val="NoSpacing"/>
      </w:pPr>
      <w:r>
        <w:t xml:space="preserve">    {</w:t>
      </w:r>
    </w:p>
    <w:p w:rsidR="00117E74" w:rsidRDefault="00117E74" w:rsidP="00117E74">
      <w:pPr>
        <w:pStyle w:val="NoSpacing"/>
      </w:pPr>
      <w:r>
        <w:t xml:space="preserve">        Assert(m_ppnodeExprScope == nullptr || *m_ppnodeExprScope == nullptr);</w:t>
      </w:r>
    </w:p>
    <w:p w:rsidR="00117E74" w:rsidRDefault="00117E74" w:rsidP="00117E74">
      <w:pPr>
        <w:pStyle w:val="NoSpacing"/>
      </w:pPr>
      <w:r>
        <w:t xml:space="preserve">        m_ppnodeExprScope = ppnodeExprScopeSave;</w:t>
      </w:r>
    </w:p>
    <w:p w:rsidR="00117E74" w:rsidRDefault="00117E74" w:rsidP="00117E74">
      <w:pPr>
        <w:pStyle w:val="NoSpacing"/>
      </w:pPr>
    </w:p>
    <w:p w:rsidR="00117E74" w:rsidRDefault="00117E74" w:rsidP="00117E74">
      <w:pPr>
        <w:pStyle w:val="NoSpacing"/>
      </w:pPr>
      <w:r>
        <w:t xml:space="preserve">        AssertMem(m_ppnodeScope);</w:t>
      </w:r>
    </w:p>
    <w:p w:rsidR="00117E74" w:rsidRDefault="00117E74" w:rsidP="00117E74">
      <w:pPr>
        <w:pStyle w:val="NoSpacing"/>
      </w:pPr>
      <w:r>
        <w:t xml:space="preserve">        Assert(nullptr == *m_ppnodeScope);</w:t>
      </w:r>
    </w:p>
    <w:p w:rsidR="00117E74" w:rsidRDefault="00117E74" w:rsidP="00117E74">
      <w:pPr>
        <w:pStyle w:val="NoSpacing"/>
      </w:pPr>
      <w:r>
        <w:t xml:space="preserve">        m_ppnodeScope = ppnodeScopeSave;</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template&lt;bool buildAST&gt;</w:t>
      </w:r>
    </w:p>
    <w:p w:rsidR="00117E74" w:rsidRDefault="00117E74" w:rsidP="00117E74">
      <w:pPr>
        <w:pStyle w:val="NoSpacing"/>
      </w:pPr>
      <w:r>
        <w:t>ParseNodePtr Parser::ParseBlock(ParseNodePtr pnodeLabel, LabelId* pLabelId)</w:t>
      </w:r>
    </w:p>
    <w:p w:rsidR="00117E74" w:rsidRDefault="00117E74" w:rsidP="00117E74">
      <w:pPr>
        <w:pStyle w:val="NoSpacing"/>
      </w:pPr>
      <w:r>
        <w:t>{</w:t>
      </w:r>
    </w:p>
    <w:p w:rsidR="00117E74" w:rsidRDefault="00117E74" w:rsidP="00117E74">
      <w:pPr>
        <w:pStyle w:val="NoSpacing"/>
      </w:pPr>
      <w:r>
        <w:t xml:space="preserve">    StmtNest stmt;</w:t>
      </w:r>
    </w:p>
    <w:p w:rsidR="00117E74" w:rsidRDefault="00117E74" w:rsidP="00117E74">
      <w:pPr>
        <w:pStyle w:val="NoSpacing"/>
      </w:pPr>
      <w:r>
        <w:t xml:space="preserve">    ParseNodePtr pnodeBlock = nullptr;</w:t>
      </w:r>
    </w:p>
    <w:p w:rsidR="00117E74" w:rsidRDefault="00117E74" w:rsidP="00117E74">
      <w:pPr>
        <w:pStyle w:val="NoSpacing"/>
      </w:pPr>
      <w:r>
        <w:t xml:space="preserve">    ParseNodePtr *ppnodeScopeSave = nullptr;</w:t>
      </w:r>
    </w:p>
    <w:p w:rsidR="00117E74" w:rsidRDefault="00117E74" w:rsidP="00117E74">
      <w:pPr>
        <w:pStyle w:val="NoSpacing"/>
      </w:pPr>
      <w:r>
        <w:t xml:space="preserve">    ParseNodePtr *ppnodeExprScopeSave = nullptr;</w:t>
      </w:r>
    </w:p>
    <w:p w:rsidR="00117E74" w:rsidRDefault="00117E74" w:rsidP="00117E74">
      <w:pPr>
        <w:pStyle w:val="NoSpacing"/>
      </w:pPr>
    </w:p>
    <w:p w:rsidR="00117E74" w:rsidRDefault="00117E74" w:rsidP="00117E74">
      <w:pPr>
        <w:pStyle w:val="NoSpacing"/>
      </w:pPr>
      <w:r>
        <w:t xml:space="preserve">    if (buildAST || BindDeferredPidRefs())</w:t>
      </w:r>
    </w:p>
    <w:p w:rsidR="00117E74" w:rsidRDefault="00117E74" w:rsidP="00117E74">
      <w:pPr>
        <w:pStyle w:val="NoSpacing"/>
      </w:pPr>
      <w:r>
        <w:t xml:space="preserve">    {</w:t>
      </w:r>
    </w:p>
    <w:p w:rsidR="00117E74" w:rsidRDefault="00117E74" w:rsidP="00117E74">
      <w:pPr>
        <w:pStyle w:val="NoSpacing"/>
      </w:pPr>
      <w:r>
        <w:t xml:space="preserve">        pnodeBlock = StartParseBlock&lt;buildAST&gt;(PnodeBlockType::Regular, ScopeType_Block, pnodeLabel, pLabelId);</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PushStmt&lt;buildAST&gt;(&amp;stmt, nullptr, knopBlock, pnodeLabel, pLabelId);</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ChkCurTok(tkLCurly, ERRnoLcurly);</w:t>
      </w:r>
    </w:p>
    <w:p w:rsidR="00117E74" w:rsidRDefault="00117E74" w:rsidP="00117E74">
      <w:pPr>
        <w:pStyle w:val="NoSpacing"/>
      </w:pPr>
      <w:r>
        <w:t xml:space="preserve">    ParseNodePtr * ppnodeList = nullptr;</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PushFuncBlockScope(pnodeBlock, &amp;ppnodeScopeSave, &amp;ppnodeExprScopeSave);</w:t>
      </w:r>
    </w:p>
    <w:p w:rsidR="00117E74" w:rsidRDefault="00117E74" w:rsidP="00117E74">
      <w:pPr>
        <w:pStyle w:val="NoSpacing"/>
      </w:pPr>
      <w:r>
        <w:t xml:space="preserve">        ppnodeList = &amp;pnodeBlock-&gt;sxBlock.pnodeStmt;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ParseStmtList&lt;buildAST&gt;(ppnodeList);</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PopFuncBlockScope(ppnodeScopeSave, ppnodeExprScopeSave);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 || BindDeferredPidRefs())</w:t>
      </w:r>
    </w:p>
    <w:p w:rsidR="00117E74" w:rsidRDefault="00117E74" w:rsidP="00117E74">
      <w:pPr>
        <w:pStyle w:val="NoSpacing"/>
      </w:pPr>
      <w:r>
        <w:t xml:space="preserve">    {</w:t>
      </w:r>
    </w:p>
    <w:p w:rsidR="00117E74" w:rsidRDefault="00117E74" w:rsidP="00117E74">
      <w:pPr>
        <w:pStyle w:val="NoSpacing"/>
      </w:pPr>
      <w:r>
        <w:t xml:space="preserve">        FinishParseBlock(pnodeBlock);</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PopStmt(&amp;stmt);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ChkCurTok(tkRCurly, ERRnoRcurly);</w:t>
      </w:r>
    </w:p>
    <w:p w:rsidR="00117E74" w:rsidRDefault="00117E74" w:rsidP="00117E74">
      <w:pPr>
        <w:pStyle w:val="NoSpacing"/>
      </w:pPr>
    </w:p>
    <w:p w:rsidR="00117E74" w:rsidRDefault="00117E74" w:rsidP="00117E74">
      <w:pPr>
        <w:pStyle w:val="NoSpacing"/>
      </w:pPr>
    </w:p>
    <w:p w:rsidR="00117E74" w:rsidRDefault="00117E74" w:rsidP="00117E74">
      <w:pPr>
        <w:pStyle w:val="NoSpacing"/>
      </w:pPr>
      <w:r>
        <w:t xml:space="preserve">    return pnodeBlock;</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Parser::FinishParseBlock(ParseNode *pnodeBlock, bool needScanRCurly)</w:t>
      </w:r>
    </w:p>
    <w:p w:rsidR="00117E74" w:rsidRDefault="00117E74" w:rsidP="00117E74">
      <w:pPr>
        <w:pStyle w:val="NoSpacing"/>
      </w:pPr>
      <w:r>
        <w:t>{</w:t>
      </w:r>
    </w:p>
    <w:p w:rsidR="00117E74" w:rsidRDefault="00117E74" w:rsidP="00117E74">
      <w:pPr>
        <w:pStyle w:val="NoSpacing"/>
      </w:pPr>
      <w:r>
        <w:t xml:space="preserve">    Assert(m_currentBlockInfo != nullptr &amp;&amp; pnodeBlock == m_currentBlockInfo-&gt;pnodeBlock);</w:t>
      </w:r>
    </w:p>
    <w:p w:rsidR="00117E74" w:rsidRDefault="00117E74" w:rsidP="00117E74">
      <w:pPr>
        <w:pStyle w:val="NoSpacing"/>
      </w:pPr>
    </w:p>
    <w:p w:rsidR="00117E74" w:rsidRDefault="00117E74" w:rsidP="00117E74">
      <w:pPr>
        <w:pStyle w:val="NoSpacing"/>
      </w:pPr>
      <w:r>
        <w:t xml:space="preserve">    if (needScanRCurly)</w:t>
      </w:r>
    </w:p>
    <w:p w:rsidR="00117E74" w:rsidRDefault="00117E74" w:rsidP="00117E74">
      <w:pPr>
        <w:pStyle w:val="NoSpacing"/>
      </w:pPr>
      <w:r>
        <w:t xml:space="preserve">    {</w:t>
      </w:r>
    </w:p>
    <w:p w:rsidR="00117E74" w:rsidRDefault="00117E74" w:rsidP="00117E74">
      <w:pPr>
        <w:pStyle w:val="NoSpacing"/>
      </w:pPr>
      <w:r>
        <w:t xml:space="preserve">        // Only update the ichLim if we were expecting an RCurly. If there is an</w:t>
      </w:r>
    </w:p>
    <w:p w:rsidR="00117E74" w:rsidRDefault="00117E74" w:rsidP="00117E74">
      <w:pPr>
        <w:pStyle w:val="NoSpacing"/>
      </w:pPr>
      <w:r>
        <w:t xml:space="preserve">        // expression body without a necessary RCurly, the correct ichLim will</w:t>
      </w:r>
    </w:p>
    <w:p w:rsidR="00117E74" w:rsidRDefault="00117E74" w:rsidP="00117E74">
      <w:pPr>
        <w:pStyle w:val="NoSpacing"/>
      </w:pPr>
      <w:r>
        <w:t xml:space="preserve">        // have been set already.</w:t>
      </w:r>
    </w:p>
    <w:p w:rsidR="00117E74" w:rsidRDefault="00117E74" w:rsidP="00117E74">
      <w:pPr>
        <w:pStyle w:val="NoSpacing"/>
      </w:pPr>
      <w:r>
        <w:t xml:space="preserve">        pnodeBlock-&gt;ichLim = m_pscan-&gt;IchLimTok();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BindPidRefs&lt;false&gt;(GetCurrentBlockInfo(), m_nextBlockId - 1);</w:t>
      </w:r>
    </w:p>
    <w:p w:rsidR="00117E74" w:rsidRDefault="00117E74" w:rsidP="00117E74">
      <w:pPr>
        <w:pStyle w:val="NoSpacing"/>
      </w:pPr>
    </w:p>
    <w:p w:rsidR="00117E74" w:rsidRDefault="00117E74" w:rsidP="00117E74">
      <w:pPr>
        <w:pStyle w:val="NoSpacing"/>
      </w:pPr>
      <w:r>
        <w:t xml:space="preserve">    PopStmt(&amp;m_currentBlockInfo-&gt;pstmt);</w:t>
      </w:r>
    </w:p>
    <w:p w:rsidR="00117E74" w:rsidRDefault="00117E74" w:rsidP="00117E74">
      <w:pPr>
        <w:pStyle w:val="NoSpacing"/>
      </w:pPr>
    </w:p>
    <w:p w:rsidR="00117E74" w:rsidRDefault="00117E74" w:rsidP="00117E74">
      <w:pPr>
        <w:pStyle w:val="NoSpacing"/>
      </w:pPr>
      <w:r>
        <w:t xml:space="preserve">    PopBlockInfo();</w:t>
      </w:r>
    </w:p>
    <w:p w:rsidR="00117E74" w:rsidRDefault="00117E74" w:rsidP="00117E74">
      <w:pPr>
        <w:pStyle w:val="NoSpacing"/>
      </w:pPr>
    </w:p>
    <w:p w:rsidR="00117E74" w:rsidRDefault="00117E74" w:rsidP="00117E74">
      <w:pPr>
        <w:pStyle w:val="NoSpacing"/>
      </w:pPr>
      <w:r>
        <w:t xml:space="preserve">    Scope *scope = pnodeBlock-&gt;sxBlock.scope;</w:t>
      </w:r>
    </w:p>
    <w:p w:rsidR="00117E74" w:rsidRDefault="00117E74" w:rsidP="00117E74">
      <w:pPr>
        <w:pStyle w:val="NoSpacing"/>
      </w:pPr>
      <w:r>
        <w:t xml:space="preserve">    if (scope)</w:t>
      </w:r>
    </w:p>
    <w:p w:rsidR="00117E74" w:rsidRDefault="00117E74" w:rsidP="00117E74">
      <w:pPr>
        <w:pStyle w:val="NoSpacing"/>
      </w:pPr>
      <w:r>
        <w:t xml:space="preserve">    {</w:t>
      </w:r>
    </w:p>
    <w:p w:rsidR="00117E74" w:rsidRDefault="00117E74" w:rsidP="00117E74">
      <w:pPr>
        <w:pStyle w:val="NoSpacing"/>
      </w:pPr>
      <w:r>
        <w:t xml:space="preserve">        PopScope(scope);</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Parser::FinishParseFncExprScope(ParseNodePtr pnodeFnc, ParseNodePtr pnodeFncExprScope)</w:t>
      </w:r>
    </w:p>
    <w:p w:rsidR="00117E74" w:rsidRDefault="00117E74" w:rsidP="00117E74">
      <w:pPr>
        <w:pStyle w:val="NoSpacing"/>
      </w:pPr>
      <w:r>
        <w:t>{</w:t>
      </w:r>
    </w:p>
    <w:p w:rsidR="00117E74" w:rsidRDefault="00117E74" w:rsidP="00117E74">
      <w:pPr>
        <w:pStyle w:val="NoSpacing"/>
      </w:pPr>
      <w:r>
        <w:t xml:space="preserve">    int fncExprScopeId = pnodeFncExprScope-&gt;sxBlock.blockId;</w:t>
      </w:r>
    </w:p>
    <w:p w:rsidR="00117E74" w:rsidRDefault="00117E74" w:rsidP="00117E74">
      <w:pPr>
        <w:pStyle w:val="NoSpacing"/>
      </w:pPr>
      <w:r>
        <w:t xml:space="preserve">    ParseNodePtr pnodeName = pnodeFnc-&gt;sxFnc.pnodeName;</w:t>
      </w:r>
    </w:p>
    <w:p w:rsidR="00117E74" w:rsidRDefault="00117E74" w:rsidP="00117E74">
      <w:pPr>
        <w:pStyle w:val="NoSpacing"/>
      </w:pPr>
      <w:r>
        <w:t xml:space="preserve">    if (pnodeName)</w:t>
      </w:r>
    </w:p>
    <w:p w:rsidR="00117E74" w:rsidRDefault="00117E74" w:rsidP="00117E74">
      <w:pPr>
        <w:pStyle w:val="NoSpacing"/>
      </w:pPr>
      <w:r>
        <w:t xml:space="preserve">    {</w:t>
      </w:r>
    </w:p>
    <w:p w:rsidR="00117E74" w:rsidRDefault="00117E74" w:rsidP="00117E74">
      <w:pPr>
        <w:pStyle w:val="NoSpacing"/>
      </w:pPr>
      <w:r>
        <w:t xml:space="preserve">        Assert(pnodeName-&gt;nop == knopVarDecl);</w:t>
      </w:r>
    </w:p>
    <w:p w:rsidR="00117E74" w:rsidRDefault="00117E74" w:rsidP="00117E74">
      <w:pPr>
        <w:pStyle w:val="NoSpacing"/>
      </w:pPr>
      <w:r>
        <w:t xml:space="preserve">        BindPidRefsInScope(pnodeName-&gt;sxVar.pid, pnodeName-&gt;sxVar.sym, fncExprScopeId);</w:t>
      </w:r>
    </w:p>
    <w:p w:rsidR="00117E74" w:rsidRDefault="00117E74" w:rsidP="00117E74">
      <w:pPr>
        <w:pStyle w:val="NoSpacing"/>
      </w:pPr>
      <w:r>
        <w:t xml:space="preserve">    }</w:t>
      </w:r>
    </w:p>
    <w:p w:rsidR="00117E74" w:rsidRDefault="00117E74" w:rsidP="00117E74">
      <w:pPr>
        <w:pStyle w:val="NoSpacing"/>
      </w:pPr>
      <w:r>
        <w:t xml:space="preserve">    FinishParseBlock(pnodeFncExprScope);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lastRenderedPageBreak/>
        <w:t>template &lt;const bool backgroundPidRef&gt;</w:t>
      </w:r>
    </w:p>
    <w:p w:rsidR="00117E74" w:rsidRDefault="00117E74" w:rsidP="00117E74">
      <w:pPr>
        <w:pStyle w:val="NoSpacing"/>
      </w:pPr>
      <w:r>
        <w:t>void Parser::BindPidRefs(BlockInfoStack *blockInfo, uint maxBlockId)</w:t>
      </w:r>
    </w:p>
    <w:p w:rsidR="00117E74" w:rsidRDefault="00117E74" w:rsidP="00117E74">
      <w:pPr>
        <w:pStyle w:val="NoSpacing"/>
      </w:pPr>
      <w:r>
        <w:t>{</w:t>
      </w:r>
    </w:p>
    <w:p w:rsidR="00117E74" w:rsidRDefault="00117E74" w:rsidP="00117E74">
      <w:pPr>
        <w:pStyle w:val="NoSpacing"/>
      </w:pPr>
      <w:r>
        <w:t xml:space="preserve">    // We need to bind all assignments in order to emit assignment to 'const' error</w:t>
      </w:r>
    </w:p>
    <w:p w:rsidR="00117E74" w:rsidRDefault="00117E74" w:rsidP="00117E74">
      <w:pPr>
        <w:pStyle w:val="NoSpacing"/>
      </w:pPr>
      <w:r>
        <w:t xml:space="preserve">    int blockId = blockInfo-&gt;pnodeBlock-&gt;sxBlock.blockId;</w:t>
      </w:r>
    </w:p>
    <w:p w:rsidR="00117E74" w:rsidRDefault="00117E74" w:rsidP="00117E74">
      <w:pPr>
        <w:pStyle w:val="NoSpacing"/>
      </w:pPr>
    </w:p>
    <w:p w:rsidR="00117E74" w:rsidRDefault="00117E74" w:rsidP="00117E74">
      <w:pPr>
        <w:pStyle w:val="NoSpacing"/>
      </w:pPr>
      <w:r>
        <w:t xml:space="preserve">    Scope *scope = blockInfo-&gt;pnodeBlock-&gt;sxBlock.scope;</w:t>
      </w:r>
    </w:p>
    <w:p w:rsidR="00117E74" w:rsidRDefault="00117E74" w:rsidP="00117E74">
      <w:pPr>
        <w:pStyle w:val="NoSpacing"/>
      </w:pPr>
      <w:r>
        <w:t xml:space="preserve">    if (scope)</w:t>
      </w:r>
    </w:p>
    <w:p w:rsidR="00117E74" w:rsidRDefault="00117E74" w:rsidP="00117E74">
      <w:pPr>
        <w:pStyle w:val="NoSpacing"/>
      </w:pPr>
      <w:r>
        <w:t xml:space="preserve">    {</w:t>
      </w:r>
    </w:p>
    <w:p w:rsidR="00117E74" w:rsidRDefault="00117E74" w:rsidP="00117E74">
      <w:pPr>
        <w:pStyle w:val="NoSpacing"/>
      </w:pPr>
      <w:r>
        <w:t xml:space="preserve">        auto bindPidRefs = [blockId, maxBlockId, this](Symbol *sym)</w:t>
      </w:r>
    </w:p>
    <w:p w:rsidR="00117E74" w:rsidRDefault="00117E74" w:rsidP="00117E74">
      <w:pPr>
        <w:pStyle w:val="NoSpacing"/>
      </w:pPr>
      <w:r>
        <w:t xml:space="preserve">        {</w:t>
      </w:r>
    </w:p>
    <w:p w:rsidR="00117E74" w:rsidRDefault="00117E74" w:rsidP="00117E74">
      <w:pPr>
        <w:pStyle w:val="NoSpacing"/>
      </w:pPr>
      <w:r>
        <w:t xml:space="preserve">            ParseNodePtr pnode = sym-&gt;GetDecl();</w:t>
      </w:r>
    </w:p>
    <w:p w:rsidR="00117E74" w:rsidRDefault="00117E74" w:rsidP="00117E74">
      <w:pPr>
        <w:pStyle w:val="NoSpacing"/>
      </w:pPr>
      <w:r>
        <w:t xml:space="preserve">            IdentPtr pid;</w:t>
      </w:r>
    </w:p>
    <w:p w:rsidR="00117E74" w:rsidRDefault="00117E74" w:rsidP="00117E74">
      <w:pPr>
        <w:pStyle w:val="NoSpacing"/>
      </w:pPr>
      <w:r>
        <w:t>#if PROFILE_DICTIONARY</w:t>
      </w:r>
    </w:p>
    <w:p w:rsidR="00117E74" w:rsidRDefault="00117E74" w:rsidP="00117E74">
      <w:pPr>
        <w:pStyle w:val="NoSpacing"/>
      </w:pPr>
      <w:r>
        <w:t xml:space="preserve">            int depth = 0;</w:t>
      </w:r>
    </w:p>
    <w:p w:rsidR="00117E74" w:rsidRDefault="00117E74" w:rsidP="00117E74">
      <w:pPr>
        <w:pStyle w:val="NoSpacing"/>
      </w:pPr>
      <w:r>
        <w:t>#endif</w:t>
      </w:r>
    </w:p>
    <w:p w:rsidR="00117E74" w:rsidRDefault="00117E74" w:rsidP="00117E74">
      <w:pPr>
        <w:pStyle w:val="NoSpacing"/>
      </w:pPr>
      <w:r>
        <w:t xml:space="preserve">            Assert(pnode);</w:t>
      </w:r>
    </w:p>
    <w:p w:rsidR="00117E74" w:rsidRDefault="00117E74" w:rsidP="00117E74">
      <w:pPr>
        <w:pStyle w:val="NoSpacing"/>
      </w:pPr>
      <w:r>
        <w:t xml:space="preserve">            switch (pnode-&gt;nop)</w:t>
      </w:r>
    </w:p>
    <w:p w:rsidR="00117E74" w:rsidRDefault="00117E74" w:rsidP="00117E74">
      <w:pPr>
        <w:pStyle w:val="NoSpacing"/>
      </w:pPr>
      <w:r>
        <w:t xml:space="preserve">            {</w:t>
      </w:r>
    </w:p>
    <w:p w:rsidR="00117E74" w:rsidRDefault="00117E74" w:rsidP="00117E74">
      <w:pPr>
        <w:pStyle w:val="NoSpacing"/>
      </w:pPr>
      <w:r>
        <w:t xml:space="preserve">            case knopLetDecl:</w:t>
      </w:r>
    </w:p>
    <w:p w:rsidR="00117E74" w:rsidRDefault="00117E74" w:rsidP="00117E74">
      <w:pPr>
        <w:pStyle w:val="NoSpacing"/>
      </w:pPr>
      <w:r>
        <w:t xml:space="preserve">            case knopVarDecl:</w:t>
      </w:r>
    </w:p>
    <w:p w:rsidR="00117E74" w:rsidRDefault="00117E74" w:rsidP="00117E74">
      <w:pPr>
        <w:pStyle w:val="NoSpacing"/>
      </w:pPr>
      <w:r>
        <w:t xml:space="preserve">                pid = pnode-&gt;sxVar.pid;</w:t>
      </w:r>
    </w:p>
    <w:p w:rsidR="00117E74" w:rsidRDefault="00117E74" w:rsidP="00117E74">
      <w:pPr>
        <w:pStyle w:val="NoSpacing"/>
      </w:pPr>
      <w:r>
        <w:t xml:space="preserve">                if (backgroundPidRef)</w:t>
      </w:r>
    </w:p>
    <w:p w:rsidR="00117E74" w:rsidRDefault="00117E74" w:rsidP="00117E74">
      <w:pPr>
        <w:pStyle w:val="NoSpacing"/>
      </w:pPr>
      <w:r>
        <w:t xml:space="preserve">                {</w:t>
      </w:r>
    </w:p>
    <w:p w:rsidR="00117E74" w:rsidRDefault="00117E74" w:rsidP="00117E74">
      <w:pPr>
        <w:pStyle w:val="NoSpacing"/>
      </w:pPr>
      <w:r>
        <w:t xml:space="preserve">                    pid = this-&gt;m_pscan-&gt;m_phtbl-&gt;FindExistingPid(pid-&gt;Psz(), pid-&gt;Cch(), pid-&gt;Hash(), nullptr, nullptr</w:t>
      </w:r>
    </w:p>
    <w:p w:rsidR="00117E74" w:rsidRDefault="00117E74" w:rsidP="00117E74">
      <w:pPr>
        <w:pStyle w:val="NoSpacing"/>
      </w:pPr>
      <w:r>
        <w:t>#if PROFILE_DICTIONARY</w:t>
      </w:r>
    </w:p>
    <w:p w:rsidR="00117E74" w:rsidRDefault="00117E74" w:rsidP="00117E74">
      <w:pPr>
        <w:pStyle w:val="NoSpacing"/>
      </w:pPr>
      <w:r>
        <w:t xml:space="preserve">                                                                  , depth</w:t>
      </w:r>
    </w:p>
    <w:p w:rsidR="00117E74" w:rsidRDefault="00117E74" w:rsidP="00117E74">
      <w:pPr>
        <w:pStyle w:val="NoSpacing"/>
      </w:pPr>
      <w:r>
        <w:t>#endif</w:t>
      </w:r>
    </w:p>
    <w:p w:rsidR="00117E74" w:rsidRDefault="00117E74" w:rsidP="00117E74">
      <w:pPr>
        <w:pStyle w:val="NoSpacing"/>
      </w:pPr>
      <w:r>
        <w:t xml:space="preserve">                        );</w:t>
      </w:r>
    </w:p>
    <w:p w:rsidR="00117E74" w:rsidRDefault="00117E74" w:rsidP="00117E74">
      <w:pPr>
        <w:pStyle w:val="NoSpacing"/>
      </w:pPr>
      <w:r>
        <w:t xml:space="preserve">                    if (pid == nullptr)</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this-&gt;BindPidRefsInScope(pid, sym, blockId, maxBlockId);</w:t>
      </w:r>
    </w:p>
    <w:p w:rsidR="00117E74" w:rsidRDefault="00117E74" w:rsidP="00117E74">
      <w:pPr>
        <w:pStyle w:val="NoSpacing"/>
      </w:pPr>
      <w:r>
        <w:t xml:space="preserve">                break;</w:t>
      </w:r>
    </w:p>
    <w:p w:rsidR="00117E74" w:rsidRDefault="00117E74" w:rsidP="00117E74">
      <w:pPr>
        <w:pStyle w:val="NoSpacing"/>
      </w:pPr>
      <w:r>
        <w:t xml:space="preserve">            case knopConstDecl:</w:t>
      </w:r>
    </w:p>
    <w:p w:rsidR="00117E74" w:rsidRDefault="00117E74" w:rsidP="00117E74">
      <w:pPr>
        <w:pStyle w:val="NoSpacing"/>
      </w:pPr>
      <w:r>
        <w:t xml:space="preserve">                pid = pnode-&gt;sxVar.pid;</w:t>
      </w:r>
    </w:p>
    <w:p w:rsidR="00117E74" w:rsidRDefault="00117E74" w:rsidP="00117E74">
      <w:pPr>
        <w:pStyle w:val="NoSpacing"/>
      </w:pPr>
      <w:r>
        <w:t xml:space="preserve">                if (backgroundPidRef)</w:t>
      </w:r>
    </w:p>
    <w:p w:rsidR="00117E74" w:rsidRDefault="00117E74" w:rsidP="00117E74">
      <w:pPr>
        <w:pStyle w:val="NoSpacing"/>
      </w:pPr>
      <w:r>
        <w:t xml:space="preserve">                {</w:t>
      </w:r>
    </w:p>
    <w:p w:rsidR="00117E74" w:rsidRDefault="00117E74" w:rsidP="00117E74">
      <w:pPr>
        <w:pStyle w:val="NoSpacing"/>
      </w:pPr>
      <w:r>
        <w:t xml:space="preserve">                    pid = this-&gt;m_pscan-&gt;m_phtbl-&gt;FindExistingPid(pid-&gt;Psz(), pid-&gt;Cch(), pid-&gt;Hash(), nullptr, nullptr</w:t>
      </w:r>
    </w:p>
    <w:p w:rsidR="00117E74" w:rsidRDefault="00117E74" w:rsidP="00117E74">
      <w:pPr>
        <w:pStyle w:val="NoSpacing"/>
      </w:pPr>
      <w:r>
        <w:t>#if PROFILE_DICTIONARY</w:t>
      </w:r>
    </w:p>
    <w:p w:rsidR="00117E74" w:rsidRDefault="00117E74" w:rsidP="00117E74">
      <w:pPr>
        <w:pStyle w:val="NoSpacing"/>
      </w:pPr>
      <w:r>
        <w:t xml:space="preserve">                                                                  , depth</w:t>
      </w:r>
    </w:p>
    <w:p w:rsidR="00117E74" w:rsidRDefault="00117E74" w:rsidP="00117E74">
      <w:pPr>
        <w:pStyle w:val="NoSpacing"/>
      </w:pPr>
      <w:r>
        <w:t>#endif</w:t>
      </w:r>
    </w:p>
    <w:p w:rsidR="00117E74" w:rsidRDefault="00117E74" w:rsidP="00117E74">
      <w:pPr>
        <w:pStyle w:val="NoSpacing"/>
      </w:pPr>
      <w:r>
        <w:t xml:space="preserve">                        );</w:t>
      </w:r>
    </w:p>
    <w:p w:rsidR="00117E74" w:rsidRDefault="00117E74" w:rsidP="00117E74">
      <w:pPr>
        <w:pStyle w:val="NoSpacing"/>
      </w:pPr>
      <w:r>
        <w:t xml:space="preserve">                    if (pid == nullptr)</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this-&gt;BindConstPidRefsInScope(pid, sym, blockId, maxBlockId);</w:t>
      </w:r>
    </w:p>
    <w:p w:rsidR="00117E74" w:rsidRDefault="00117E74" w:rsidP="00117E74">
      <w:pPr>
        <w:pStyle w:val="NoSpacing"/>
      </w:pPr>
      <w:r>
        <w:t xml:space="preserve">                break;</w:t>
      </w:r>
    </w:p>
    <w:p w:rsidR="00117E74" w:rsidRDefault="00117E74" w:rsidP="00117E74">
      <w:pPr>
        <w:pStyle w:val="NoSpacing"/>
      </w:pPr>
      <w:r>
        <w:t xml:space="preserve">            case knopName:</w:t>
      </w:r>
    </w:p>
    <w:p w:rsidR="00117E74" w:rsidRDefault="00117E74" w:rsidP="00117E74">
      <w:pPr>
        <w:pStyle w:val="NoSpacing"/>
      </w:pPr>
      <w:r>
        <w:lastRenderedPageBreak/>
        <w:t xml:space="preserve">                pid = pnode-&gt;sxPid.pid;</w:t>
      </w:r>
    </w:p>
    <w:p w:rsidR="00117E74" w:rsidRDefault="00117E74" w:rsidP="00117E74">
      <w:pPr>
        <w:pStyle w:val="NoSpacing"/>
      </w:pPr>
      <w:r>
        <w:t xml:space="preserve">                if (backgroundPidRef)</w:t>
      </w:r>
    </w:p>
    <w:p w:rsidR="00117E74" w:rsidRDefault="00117E74" w:rsidP="00117E74">
      <w:pPr>
        <w:pStyle w:val="NoSpacing"/>
      </w:pPr>
      <w:r>
        <w:t xml:space="preserve">                {</w:t>
      </w:r>
    </w:p>
    <w:p w:rsidR="00117E74" w:rsidRDefault="00117E74" w:rsidP="00117E74">
      <w:pPr>
        <w:pStyle w:val="NoSpacing"/>
      </w:pPr>
      <w:r>
        <w:t xml:space="preserve">                    pid = this-&gt;m_pscan-&gt;m_phtbl-&gt;FindExistingPid(pid-&gt;Psz(), pid-&gt;Cch(), pid-&gt;Hash(), nullptr, nullptr</w:t>
      </w:r>
    </w:p>
    <w:p w:rsidR="00117E74" w:rsidRDefault="00117E74" w:rsidP="00117E74">
      <w:pPr>
        <w:pStyle w:val="NoSpacing"/>
      </w:pPr>
      <w:r>
        <w:t>#if PROFILE_DICTIONARY</w:t>
      </w:r>
    </w:p>
    <w:p w:rsidR="00117E74" w:rsidRDefault="00117E74" w:rsidP="00117E74">
      <w:pPr>
        <w:pStyle w:val="NoSpacing"/>
      </w:pPr>
      <w:r>
        <w:t xml:space="preserve">                                                                  , depth</w:t>
      </w:r>
    </w:p>
    <w:p w:rsidR="00117E74" w:rsidRDefault="00117E74" w:rsidP="00117E74">
      <w:pPr>
        <w:pStyle w:val="NoSpacing"/>
      </w:pPr>
      <w:r>
        <w:t>#endif</w:t>
      </w:r>
    </w:p>
    <w:p w:rsidR="00117E74" w:rsidRDefault="00117E74" w:rsidP="00117E74">
      <w:pPr>
        <w:pStyle w:val="NoSpacing"/>
      </w:pPr>
      <w:r>
        <w:t xml:space="preserve">                        );</w:t>
      </w:r>
    </w:p>
    <w:p w:rsidR="00117E74" w:rsidRDefault="00117E74" w:rsidP="00117E74">
      <w:pPr>
        <w:pStyle w:val="NoSpacing"/>
      </w:pPr>
      <w:r>
        <w:t xml:space="preserve">                    if (pid == nullptr)</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this-&gt;BindPidRefsInScope(pid, sym, blockId, maxBlockId);</w:t>
      </w:r>
    </w:p>
    <w:p w:rsidR="00117E74" w:rsidRDefault="00117E74" w:rsidP="00117E74">
      <w:pPr>
        <w:pStyle w:val="NoSpacing"/>
      </w:pPr>
      <w:r>
        <w:t xml:space="preserve">                break;</w:t>
      </w:r>
    </w:p>
    <w:p w:rsidR="00117E74" w:rsidRDefault="00117E74" w:rsidP="00117E74">
      <w:pPr>
        <w:pStyle w:val="NoSpacing"/>
      </w:pPr>
      <w:r>
        <w:t xml:space="preserve">            default:</w:t>
      </w:r>
    </w:p>
    <w:p w:rsidR="00117E74" w:rsidRDefault="00117E74" w:rsidP="00117E74">
      <w:pPr>
        <w:pStyle w:val="NoSpacing"/>
      </w:pPr>
      <w:r>
        <w:t xml:space="preserve">                Assert(0);</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scope-&gt;ForEachSymbol(bindPidRefs);</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Parser::BindPidRefsInScope(IdentPtr pid, Symbol *sym, int blockId, uint maxBlockId)</w:t>
      </w:r>
    </w:p>
    <w:p w:rsidR="00117E74" w:rsidRDefault="00117E74" w:rsidP="00117E74">
      <w:pPr>
        <w:pStyle w:val="NoSpacing"/>
      </w:pPr>
      <w:r>
        <w:t>{</w:t>
      </w:r>
    </w:p>
    <w:p w:rsidR="00117E74" w:rsidRDefault="00117E74" w:rsidP="00117E74">
      <w:pPr>
        <w:pStyle w:val="NoSpacing"/>
      </w:pPr>
      <w:r>
        <w:t xml:space="preserve">    this-&gt;BindPidRefsInScopeImpl&lt;false&gt;(pid, sym, blockId, maxBlockId);</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Parser::BindConstPidRefsInScope(IdentPtr pid, Symbol *sym, int blockId, uint maxBlockId)</w:t>
      </w:r>
    </w:p>
    <w:p w:rsidR="00117E74" w:rsidRDefault="00117E74" w:rsidP="00117E74">
      <w:pPr>
        <w:pStyle w:val="NoSpacing"/>
      </w:pPr>
      <w:r>
        <w:t>{</w:t>
      </w:r>
    </w:p>
    <w:p w:rsidR="00117E74" w:rsidRDefault="00117E74" w:rsidP="00117E74">
      <w:pPr>
        <w:pStyle w:val="NoSpacing"/>
      </w:pPr>
      <w:r>
        <w:t xml:space="preserve">    this-&gt;BindPidRefsInScopeImpl&lt;true&gt;(pid, sym, blockId, maxBlockId);</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template&lt;const bool isConstBinding&gt;</w:t>
      </w:r>
    </w:p>
    <w:p w:rsidR="00117E74" w:rsidRDefault="00117E74" w:rsidP="00117E74">
      <w:pPr>
        <w:pStyle w:val="NoSpacing"/>
      </w:pPr>
      <w:r>
        <w:t>void Parser::BindPidRefsInScopeImpl(IdentPtr pid, Symbol *sym, int blockId, uint maxBlockId)</w:t>
      </w:r>
    </w:p>
    <w:p w:rsidR="00117E74" w:rsidRDefault="00117E74" w:rsidP="00117E74">
      <w:pPr>
        <w:pStyle w:val="NoSpacing"/>
      </w:pPr>
      <w:r>
        <w:t>{</w:t>
      </w:r>
    </w:p>
    <w:p w:rsidR="00117E74" w:rsidRDefault="00117E74" w:rsidP="00117E74">
      <w:pPr>
        <w:pStyle w:val="NoSpacing"/>
      </w:pPr>
      <w:r>
        <w:t xml:space="preserve">    PidRefStack *ref, *nextRef, *lastRef = nullptr;</w:t>
      </w:r>
    </w:p>
    <w:p w:rsidR="00117E74" w:rsidRDefault="00117E74" w:rsidP="00117E74">
      <w:pPr>
        <w:pStyle w:val="NoSpacing"/>
      </w:pPr>
      <w:r>
        <w:t xml:space="preserve">    Assert(sym);</w:t>
      </w:r>
    </w:p>
    <w:p w:rsidR="00117E74" w:rsidRDefault="00117E74" w:rsidP="00117E74">
      <w:pPr>
        <w:pStyle w:val="NoSpacing"/>
      </w:pPr>
    </w:p>
    <w:p w:rsidR="00117E74" w:rsidRDefault="00117E74" w:rsidP="00117E74">
      <w:pPr>
        <w:pStyle w:val="NoSpacing"/>
      </w:pPr>
      <w:r>
        <w:t xml:space="preserve">    for (ref = pid-&gt;GetTopRef(); ref &amp;&amp; ref-&gt;GetScopeId() &gt;= blockId; ref = nextRef)</w:t>
      </w:r>
    </w:p>
    <w:p w:rsidR="00117E74" w:rsidRDefault="00117E74" w:rsidP="00117E74">
      <w:pPr>
        <w:pStyle w:val="NoSpacing"/>
      </w:pPr>
      <w:r>
        <w:t xml:space="preserve">    {</w:t>
      </w:r>
    </w:p>
    <w:p w:rsidR="00117E74" w:rsidRDefault="00117E74" w:rsidP="00117E74">
      <w:pPr>
        <w:pStyle w:val="NoSpacing"/>
      </w:pPr>
      <w:r>
        <w:t xml:space="preserve">        // Fix up sym* on PID ref.</w:t>
      </w:r>
    </w:p>
    <w:p w:rsidR="00117E74" w:rsidRDefault="00117E74" w:rsidP="00117E74">
      <w:pPr>
        <w:pStyle w:val="NoSpacing"/>
      </w:pPr>
      <w:r>
        <w:t xml:space="preserve">        Assert(!ref-&gt;GetSym() || ref-&gt;GetSym() == sym);</w:t>
      </w:r>
    </w:p>
    <w:p w:rsidR="00117E74" w:rsidRDefault="00117E74" w:rsidP="00117E74">
      <w:pPr>
        <w:pStyle w:val="NoSpacing"/>
      </w:pPr>
      <w:r>
        <w:t xml:space="preserve">        nextRef = ref-&gt;prev;</w:t>
      </w:r>
    </w:p>
    <w:p w:rsidR="00117E74" w:rsidRDefault="00117E74" w:rsidP="00117E74">
      <w:pPr>
        <w:pStyle w:val="NoSpacing"/>
      </w:pPr>
      <w:r>
        <w:t xml:space="preserve">        Assert(ref-&gt;GetScopeId() &gt;= 0);</w:t>
      </w:r>
    </w:p>
    <w:p w:rsidR="00117E74" w:rsidRDefault="00117E74" w:rsidP="00117E74">
      <w:pPr>
        <w:pStyle w:val="NoSpacing"/>
      </w:pPr>
      <w:r>
        <w:t xml:space="preserve">        if ((uint)ref-&gt;GetScopeId() &gt; maxBlockId)</w:t>
      </w:r>
    </w:p>
    <w:p w:rsidR="00117E74" w:rsidRDefault="00117E74" w:rsidP="00117E74">
      <w:pPr>
        <w:pStyle w:val="NoSpacing"/>
      </w:pPr>
      <w:r>
        <w:t xml:space="preserve">        {</w:t>
      </w:r>
    </w:p>
    <w:p w:rsidR="00117E74" w:rsidRDefault="00117E74" w:rsidP="00117E74">
      <w:pPr>
        <w:pStyle w:val="NoSpacing"/>
      </w:pPr>
      <w:r>
        <w:t xml:space="preserve">            lastRef = ref;</w:t>
      </w:r>
    </w:p>
    <w:p w:rsidR="00117E74" w:rsidRDefault="00117E74" w:rsidP="00117E74">
      <w:pPr>
        <w:pStyle w:val="NoSpacing"/>
      </w:pPr>
      <w:r>
        <w:t xml:space="preserve">            continue;</w:t>
      </w:r>
    </w:p>
    <w:p w:rsidR="00117E74" w:rsidRDefault="00117E74" w:rsidP="00117E74">
      <w:pPr>
        <w:pStyle w:val="NoSpacing"/>
      </w:pPr>
      <w:r>
        <w:t xml:space="preserve">        }</w:t>
      </w:r>
    </w:p>
    <w:p w:rsidR="00117E74" w:rsidRDefault="00117E74" w:rsidP="00117E74">
      <w:pPr>
        <w:pStyle w:val="NoSpacing"/>
      </w:pPr>
      <w:r>
        <w:t xml:space="preserve">        ref-&gt;SetSym(sym);</w:t>
      </w:r>
    </w:p>
    <w:p w:rsidR="00117E74" w:rsidRDefault="00117E74" w:rsidP="00117E74">
      <w:pPr>
        <w:pStyle w:val="NoSpacing"/>
      </w:pPr>
      <w:r>
        <w:lastRenderedPageBreak/>
        <w:t xml:space="preserve">        if (isConstBinding &amp;&amp; ref-&gt;IsAssignment() &amp;&amp; !ref-&gt;IsDynamicBinding())</w:t>
      </w:r>
    </w:p>
    <w:p w:rsidR="00117E74" w:rsidRDefault="00117E74" w:rsidP="00117E74">
      <w:pPr>
        <w:pStyle w:val="NoSpacing"/>
      </w:pPr>
      <w:r>
        <w:t xml:space="preserve">        {</w:t>
      </w:r>
    </w:p>
    <w:p w:rsidR="00117E74" w:rsidRDefault="00117E74" w:rsidP="00117E74">
      <w:pPr>
        <w:pStyle w:val="NoSpacing"/>
      </w:pPr>
      <w:r>
        <w:t xml:space="preserve">            if (pid-&gt;GetTopIchMin() &lt; this-&gt;m_asgToConst.GetIchMin())</w:t>
      </w:r>
    </w:p>
    <w:p w:rsidR="00117E74" w:rsidRDefault="00117E74" w:rsidP="00117E74">
      <w:pPr>
        <w:pStyle w:val="NoSpacing"/>
      </w:pPr>
      <w:r>
        <w:t xml:space="preserve">            {</w:t>
      </w:r>
    </w:p>
    <w:p w:rsidR="00117E74" w:rsidRDefault="00117E74" w:rsidP="00117E74">
      <w:pPr>
        <w:pStyle w:val="NoSpacing"/>
      </w:pPr>
      <w:r>
        <w:t xml:space="preserve">                this-&gt;m_asgToConst.Set(pid-&gt;GetTopIchMin(), pid-&gt;GetTopIchLim());</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this-&gt;RemovePrevPidRef(pid, lastRef);</w:t>
      </w:r>
    </w:p>
    <w:p w:rsidR="00117E74" w:rsidRDefault="00117E74" w:rsidP="00117E74">
      <w:pPr>
        <w:pStyle w:val="NoSpacing"/>
      </w:pPr>
    </w:p>
    <w:p w:rsidR="00117E74" w:rsidRDefault="00117E74" w:rsidP="00117E74">
      <w:pPr>
        <w:pStyle w:val="NoSpacing"/>
      </w:pPr>
      <w:r>
        <w:t xml:space="preserve">        if (ref-&gt;IsAssignment())</w:t>
      </w:r>
    </w:p>
    <w:p w:rsidR="00117E74" w:rsidRDefault="00117E74" w:rsidP="00117E74">
      <w:pPr>
        <w:pStyle w:val="NoSpacing"/>
      </w:pPr>
      <w:r>
        <w:t xml:space="preserve">        {</w:t>
      </w:r>
    </w:p>
    <w:p w:rsidR="00117E74" w:rsidRDefault="00117E74" w:rsidP="00117E74">
      <w:pPr>
        <w:pStyle w:val="NoSpacing"/>
      </w:pPr>
      <w:r>
        <w:t xml:space="preserve">            sym-&gt;PromoteAssignmentState();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(ref-&gt;GetScopeId() == blockId)</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Parser::PopStmt(StmtNest *pStmt)</w:t>
      </w:r>
    </w:p>
    <w:p w:rsidR="00117E74" w:rsidRDefault="00117E74" w:rsidP="00117E74">
      <w:pPr>
        <w:pStyle w:val="NoSpacing"/>
      </w:pPr>
      <w:r>
        <w:t>{</w:t>
      </w:r>
    </w:p>
    <w:p w:rsidR="00117E74" w:rsidRDefault="00117E74" w:rsidP="00117E74">
      <w:pPr>
        <w:pStyle w:val="NoSpacing"/>
      </w:pPr>
      <w:r>
        <w:t xml:space="preserve">    Assert(pStmt == m_pstmtCur);</w:t>
      </w:r>
    </w:p>
    <w:p w:rsidR="00117E74" w:rsidRDefault="00117E74" w:rsidP="00117E74">
      <w:pPr>
        <w:pStyle w:val="NoSpacing"/>
      </w:pPr>
      <w:r>
        <w:t xml:space="preserve">    SetCurrentStatement(m_pstmtCur-&gt;pstmtOuter);</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BlockInfoStack *Parser::PushBlockInfo(ParseNodePtr pnodeBlock)</w:t>
      </w:r>
    </w:p>
    <w:p w:rsidR="00117E74" w:rsidRDefault="00117E74" w:rsidP="00117E74">
      <w:pPr>
        <w:pStyle w:val="NoSpacing"/>
      </w:pPr>
      <w:r>
        <w:t>{</w:t>
      </w:r>
    </w:p>
    <w:p w:rsidR="00117E74" w:rsidRDefault="00117E74" w:rsidP="00117E74">
      <w:pPr>
        <w:pStyle w:val="NoSpacing"/>
      </w:pPr>
      <w:r>
        <w:t xml:space="preserve">    BlockInfoStack *newBlockInfo = (BlockInfoStack *)m_nodeAllocator.Alloc(sizeof(BlockInfoStack));</w:t>
      </w:r>
    </w:p>
    <w:p w:rsidR="00117E74" w:rsidRDefault="00117E74" w:rsidP="00117E74">
      <w:pPr>
        <w:pStyle w:val="NoSpacing"/>
      </w:pPr>
      <w:r>
        <w:t xml:space="preserve">    Assert(nullptr != newBlockInfo);</w:t>
      </w:r>
    </w:p>
    <w:p w:rsidR="00117E74" w:rsidRDefault="00117E74" w:rsidP="00117E74">
      <w:pPr>
        <w:pStyle w:val="NoSpacing"/>
      </w:pPr>
    </w:p>
    <w:p w:rsidR="00117E74" w:rsidRDefault="00117E74" w:rsidP="00117E74">
      <w:pPr>
        <w:pStyle w:val="NoSpacing"/>
      </w:pPr>
      <w:r>
        <w:t xml:space="preserve">    newBlockInfo-&gt;pnodeBlock = pnodeBlock;</w:t>
      </w:r>
    </w:p>
    <w:p w:rsidR="00117E74" w:rsidRDefault="00117E74" w:rsidP="00117E74">
      <w:pPr>
        <w:pStyle w:val="NoSpacing"/>
      </w:pPr>
      <w:r>
        <w:t xml:space="preserve">    newBlockInfo-&gt;pBlockInfoOuter = m_currentBlockInfo;</w:t>
      </w:r>
    </w:p>
    <w:p w:rsidR="00117E74" w:rsidRDefault="00117E74" w:rsidP="00117E74">
      <w:pPr>
        <w:pStyle w:val="NoSpacing"/>
      </w:pPr>
      <w:r>
        <w:t xml:space="preserve">    newBlockInfo-&gt;m_ppnodeLex = &amp;pnodeBlock-&gt;sxBlock.pnodeLexVars;</w:t>
      </w:r>
    </w:p>
    <w:p w:rsidR="00117E74" w:rsidRDefault="00117E74" w:rsidP="00117E74">
      <w:pPr>
        <w:pStyle w:val="NoSpacing"/>
      </w:pPr>
    </w:p>
    <w:p w:rsidR="00117E74" w:rsidRDefault="00117E74" w:rsidP="00117E74">
      <w:pPr>
        <w:pStyle w:val="NoSpacing"/>
      </w:pPr>
      <w:r>
        <w:t xml:space="preserve">    if (pnodeBlock-&gt;sxBlock.blockType != PnodeBlockType::Regular)</w:t>
      </w:r>
    </w:p>
    <w:p w:rsidR="00117E74" w:rsidRDefault="00117E74" w:rsidP="00117E74">
      <w:pPr>
        <w:pStyle w:val="NoSpacing"/>
      </w:pPr>
      <w:r>
        <w:t xml:space="preserve">    {</w:t>
      </w:r>
    </w:p>
    <w:p w:rsidR="00117E74" w:rsidRDefault="00117E74" w:rsidP="00117E74">
      <w:pPr>
        <w:pStyle w:val="NoSpacing"/>
      </w:pPr>
      <w:r>
        <w:t xml:space="preserve">        newBlockInfo-&gt;pBlockInfoFunction = newBlockInfo;</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Assert(m_currentBlockInfo);</w:t>
      </w:r>
    </w:p>
    <w:p w:rsidR="00117E74" w:rsidRDefault="00117E74" w:rsidP="00117E74">
      <w:pPr>
        <w:pStyle w:val="NoSpacing"/>
      </w:pPr>
      <w:r>
        <w:t xml:space="preserve">        newBlockInfo-&gt;pBlockInfoFunction = m_currentBlockInfo-&gt;pBlockInfoFunction;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m_currentBlockInfo = newBlockInfo;</w:t>
      </w:r>
    </w:p>
    <w:p w:rsidR="00117E74" w:rsidRDefault="00117E74" w:rsidP="00117E74">
      <w:pPr>
        <w:pStyle w:val="NoSpacing"/>
      </w:pPr>
      <w:r>
        <w:t xml:space="preserve">    return newBlockInfo;</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Parser::PopBlockInfo()</w:t>
      </w:r>
    </w:p>
    <w:p w:rsidR="00117E74" w:rsidRDefault="00117E74" w:rsidP="00117E74">
      <w:pPr>
        <w:pStyle w:val="NoSpacing"/>
      </w:pPr>
      <w:r>
        <w:t>{</w:t>
      </w:r>
    </w:p>
    <w:p w:rsidR="00117E74" w:rsidRDefault="00117E74" w:rsidP="00117E74">
      <w:pPr>
        <w:pStyle w:val="NoSpacing"/>
      </w:pPr>
      <w:r>
        <w:t xml:space="preserve">    Assert(m_currentBlockInfo);</w:t>
      </w:r>
    </w:p>
    <w:p w:rsidR="00117E74" w:rsidRDefault="00117E74" w:rsidP="00117E74">
      <w:pPr>
        <w:pStyle w:val="NoSpacing"/>
      </w:pPr>
      <w:r>
        <w:lastRenderedPageBreak/>
        <w:t xml:space="preserve">    PopDynamicBlock();</w:t>
      </w:r>
    </w:p>
    <w:p w:rsidR="00117E74" w:rsidRDefault="00117E74" w:rsidP="00117E74">
      <w:pPr>
        <w:pStyle w:val="NoSpacing"/>
      </w:pPr>
      <w:r>
        <w:t xml:space="preserve">    m_currentBlockInfo = m_currentBlockInfo-&gt;pBlockInfoOuter;</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Parser::PushDynamicBlock()</w:t>
      </w:r>
    </w:p>
    <w:p w:rsidR="00117E74" w:rsidRDefault="00117E74" w:rsidP="00117E74">
      <w:pPr>
        <w:pStyle w:val="NoSpacing"/>
      </w:pPr>
      <w:r>
        <w:t>{</w:t>
      </w:r>
    </w:p>
    <w:p w:rsidR="00117E74" w:rsidRDefault="00117E74" w:rsidP="00117E74">
      <w:pPr>
        <w:pStyle w:val="NoSpacing"/>
      </w:pPr>
      <w:r>
        <w:t xml:space="preserve">    if (!m_scriptContext-&gt;GetConfig()-&gt;IsLetAndConstEnabled())</w:t>
      </w:r>
    </w:p>
    <w:p w:rsidR="00117E74" w:rsidRDefault="00117E74" w:rsidP="00117E74">
      <w:pPr>
        <w:pStyle w:val="NoSpacing"/>
      </w:pPr>
      <w:r>
        <w:t xml:space="preserve">    {</w:t>
      </w:r>
    </w:p>
    <w:p w:rsidR="00117E74" w:rsidRDefault="00117E74" w:rsidP="00117E74">
      <w:pPr>
        <w:pStyle w:val="NoSpacing"/>
      </w:pPr>
      <w:r>
        <w:t xml:space="preserve">        // Shortcut: we only need to track dynamically-bound blocks for const reassignment.</w:t>
      </w:r>
    </w:p>
    <w:p w:rsidR="00117E74" w:rsidRDefault="00117E74" w:rsidP="00117E74">
      <w:pPr>
        <w:pStyle w:val="NoSpacing"/>
      </w:pPr>
      <w:r>
        <w:t xml:space="preserve">        return;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Assert(GetCurrentBlock());</w:t>
      </w:r>
    </w:p>
    <w:p w:rsidR="00117E74" w:rsidRDefault="00117E74" w:rsidP="00117E74">
      <w:pPr>
        <w:pStyle w:val="NoSpacing"/>
      </w:pPr>
      <w:r>
        <w:t xml:space="preserve">    int blockId = GetCurrentBlock()-&gt;sxBlock.blockId;</w:t>
      </w:r>
    </w:p>
    <w:p w:rsidR="00117E74" w:rsidRDefault="00117E74" w:rsidP="00117E74">
      <w:pPr>
        <w:pStyle w:val="NoSpacing"/>
      </w:pPr>
      <w:r>
        <w:t xml:space="preserve">    if (m_currentDynamicBlock &amp;&amp; m_currentDynamicBlock-&gt;id == blockId)</w:t>
      </w:r>
    </w:p>
    <w:p w:rsidR="00117E74" w:rsidRDefault="00117E74" w:rsidP="00117E74">
      <w:pPr>
        <w:pStyle w:val="NoSpacing"/>
      </w:pPr>
      <w:r>
        <w:t xml:space="preserve">    {</w:t>
      </w:r>
    </w:p>
    <w:p w:rsidR="00117E74" w:rsidRDefault="00117E74" w:rsidP="00117E74">
      <w:pPr>
        <w:pStyle w:val="NoSpacing"/>
      </w:pPr>
      <w:r>
        <w:t xml:space="preserve">        return;</w:t>
      </w:r>
    </w:p>
    <w:p w:rsidR="00117E74" w:rsidRDefault="00117E74" w:rsidP="00117E74">
      <w:pPr>
        <w:pStyle w:val="NoSpacing"/>
      </w:pPr>
      <w:r>
        <w:t xml:space="preserve">    }</w:t>
      </w:r>
    </w:p>
    <w:p w:rsidR="00117E74" w:rsidRDefault="00117E74" w:rsidP="00117E74">
      <w:pPr>
        <w:pStyle w:val="NoSpacing"/>
      </w:pPr>
      <w:r>
        <w:t xml:space="preserve">    BlockIdsStack *info = (BlockIdsStack *)m_nodeAllocator.Alloc(sizeof(BlockIdsStack));</w:t>
      </w:r>
    </w:p>
    <w:p w:rsidR="00117E74" w:rsidRDefault="00117E74" w:rsidP="00117E74">
      <w:pPr>
        <w:pStyle w:val="NoSpacing"/>
      </w:pPr>
      <w:r>
        <w:t xml:space="preserve">    if (nullptr == info)</w:t>
      </w:r>
    </w:p>
    <w:p w:rsidR="00117E74" w:rsidRDefault="00117E74" w:rsidP="00117E74">
      <w:pPr>
        <w:pStyle w:val="NoSpacing"/>
      </w:pPr>
      <w:r>
        <w:t xml:space="preserve">    {</w:t>
      </w:r>
    </w:p>
    <w:p w:rsidR="00117E74" w:rsidRDefault="00117E74" w:rsidP="00117E74">
      <w:pPr>
        <w:pStyle w:val="NoSpacing"/>
      </w:pPr>
      <w:r>
        <w:t xml:space="preserve">        Error(ERRnoMemory);</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info-&gt;id = blockId;</w:t>
      </w:r>
    </w:p>
    <w:p w:rsidR="00117E74" w:rsidRDefault="00117E74" w:rsidP="00117E74">
      <w:pPr>
        <w:pStyle w:val="NoSpacing"/>
      </w:pPr>
      <w:r>
        <w:t xml:space="preserve">    info-&gt;prev = m_currentDynamicBlock;</w:t>
      </w:r>
    </w:p>
    <w:p w:rsidR="00117E74" w:rsidRDefault="00117E74" w:rsidP="00117E74">
      <w:pPr>
        <w:pStyle w:val="NoSpacing"/>
      </w:pPr>
      <w:r>
        <w:t xml:space="preserve">    m_currentDynamicBlock = info;</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Parser::PopDynamicBlock()</w:t>
      </w:r>
    </w:p>
    <w:p w:rsidR="00117E74" w:rsidRDefault="00117E74" w:rsidP="00117E74">
      <w:pPr>
        <w:pStyle w:val="NoSpacing"/>
      </w:pPr>
      <w:r>
        <w:t>{</w:t>
      </w:r>
    </w:p>
    <w:p w:rsidR="00117E74" w:rsidRDefault="00117E74" w:rsidP="00117E74">
      <w:pPr>
        <w:pStyle w:val="NoSpacing"/>
      </w:pPr>
      <w:r>
        <w:t xml:space="preserve">    int blockId = GetCurrentDynamicBlockId();</w:t>
      </w:r>
    </w:p>
    <w:p w:rsidR="00117E74" w:rsidRDefault="00117E74" w:rsidP="00117E74">
      <w:pPr>
        <w:pStyle w:val="NoSpacing"/>
      </w:pPr>
      <w:r>
        <w:t xml:space="preserve">    if (GetCurrentBlock()-&gt;sxBlock.blockId != blockId || blockId == -1)</w:t>
      </w:r>
    </w:p>
    <w:p w:rsidR="00117E74" w:rsidRDefault="00117E74" w:rsidP="00117E74">
      <w:pPr>
        <w:pStyle w:val="NoSpacing"/>
      </w:pPr>
      <w:r>
        <w:t xml:space="preserve">    {</w:t>
      </w:r>
    </w:p>
    <w:p w:rsidR="00117E74" w:rsidRDefault="00117E74" w:rsidP="00117E74">
      <w:pPr>
        <w:pStyle w:val="NoSpacing"/>
      </w:pPr>
      <w:r>
        <w:t xml:space="preserve">        return;</w:t>
      </w:r>
    </w:p>
    <w:p w:rsidR="00117E74" w:rsidRDefault="00117E74" w:rsidP="00117E74">
      <w:pPr>
        <w:pStyle w:val="NoSpacing"/>
      </w:pPr>
      <w:r>
        <w:t xml:space="preserve">    }</w:t>
      </w:r>
    </w:p>
    <w:p w:rsidR="00117E74" w:rsidRDefault="00117E74" w:rsidP="00117E74">
      <w:pPr>
        <w:pStyle w:val="NoSpacing"/>
      </w:pPr>
      <w:r>
        <w:t xml:space="preserve">    Assert(m_currentDynamicBlock);</w:t>
      </w:r>
    </w:p>
    <w:p w:rsidR="00117E74" w:rsidRDefault="00117E74" w:rsidP="00117E74">
      <w:pPr>
        <w:pStyle w:val="NoSpacing"/>
      </w:pPr>
      <w:r>
        <w:t xml:space="preserve">    AssertMsg(m_scriptContext-&gt;GetConfig()-&gt;IsLetAndConstEnabled(), "Should only do this if let/const is enabled since only needed for const reassignment error checking");</w:t>
      </w:r>
    </w:p>
    <w:p w:rsidR="00117E74" w:rsidRDefault="00117E74" w:rsidP="00117E74">
      <w:pPr>
        <w:pStyle w:val="NoSpacing"/>
      </w:pPr>
      <w:r>
        <w:t xml:space="preserve">    for (BlockInfoStack *blockInfo = m_currentBlockInfo; blockInfo; blockInfo = blockInfo-&gt;pBlockInfoOuter)</w:t>
      </w:r>
    </w:p>
    <w:p w:rsidR="00117E74" w:rsidRDefault="00117E74" w:rsidP="00117E74">
      <w:pPr>
        <w:pStyle w:val="NoSpacing"/>
      </w:pPr>
      <w:r>
        <w:t xml:space="preserve">    {</w:t>
      </w:r>
    </w:p>
    <w:p w:rsidR="00117E74" w:rsidRDefault="00117E74" w:rsidP="00117E74">
      <w:pPr>
        <w:pStyle w:val="NoSpacing"/>
      </w:pPr>
      <w:r>
        <w:t xml:space="preserve">        for (ParseNodePtr pnodeDecl = blockInfo-&gt;pnodeBlock-&gt;sxBlock.pnodeLexVars;</w:t>
      </w:r>
    </w:p>
    <w:p w:rsidR="00117E74" w:rsidRDefault="00117E74" w:rsidP="00117E74">
      <w:pPr>
        <w:pStyle w:val="NoSpacing"/>
      </w:pPr>
      <w:r>
        <w:t xml:space="preserve">             pnodeDecl;</w:t>
      </w:r>
    </w:p>
    <w:p w:rsidR="00117E74" w:rsidRDefault="00117E74" w:rsidP="00117E74">
      <w:pPr>
        <w:pStyle w:val="NoSpacing"/>
      </w:pPr>
      <w:r>
        <w:t xml:space="preserve">             pnodeDecl = pnodeDecl-&gt;sxVar.pnodeNext)</w:t>
      </w:r>
    </w:p>
    <w:p w:rsidR="00117E74" w:rsidRDefault="00117E74" w:rsidP="00117E74">
      <w:pPr>
        <w:pStyle w:val="NoSpacing"/>
      </w:pPr>
      <w:r>
        <w:t xml:space="preserve">        {</w:t>
      </w:r>
    </w:p>
    <w:p w:rsidR="00117E74" w:rsidRDefault="00117E74" w:rsidP="00117E74">
      <w:pPr>
        <w:pStyle w:val="NoSpacing"/>
      </w:pPr>
      <w:r>
        <w:t xml:space="preserve">            this-&gt;SetPidRefsInScopeDynamic(pnodeDecl-&gt;sxVar.pid, blockId);</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m_currentDynamicBlock = m_currentDynamicBlock-&gt;prev;</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int Parser::GetCurrentDynamicBlockId() const</w:t>
      </w:r>
    </w:p>
    <w:p w:rsidR="00117E74" w:rsidRDefault="00117E74" w:rsidP="00117E74">
      <w:pPr>
        <w:pStyle w:val="NoSpacing"/>
      </w:pPr>
      <w:r>
        <w:lastRenderedPageBreak/>
        <w:t>{</w:t>
      </w:r>
    </w:p>
    <w:p w:rsidR="00117E74" w:rsidRDefault="00117E74" w:rsidP="00117E74">
      <w:pPr>
        <w:pStyle w:val="NoSpacing"/>
      </w:pPr>
      <w:r>
        <w:t xml:space="preserve">    return m_currentDynamicBlock ? m_currentDynamicBlock-&gt;id : -1;</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 *Parser::GetCurrentFunctionNode()</w:t>
      </w:r>
    </w:p>
    <w:p w:rsidR="00117E74" w:rsidRDefault="00117E74" w:rsidP="00117E74">
      <w:pPr>
        <w:pStyle w:val="NoSpacing"/>
      </w:pPr>
      <w:r>
        <w:t>{</w:t>
      </w:r>
    </w:p>
    <w:p w:rsidR="00117E74" w:rsidRDefault="00117E74" w:rsidP="00117E74">
      <w:pPr>
        <w:pStyle w:val="NoSpacing"/>
      </w:pPr>
      <w:r>
        <w:t xml:space="preserve">    if (m_currentNodeDeferredFunc != nullptr)</w:t>
      </w:r>
    </w:p>
    <w:p w:rsidR="00117E74" w:rsidRDefault="00117E74" w:rsidP="00117E74">
      <w:pPr>
        <w:pStyle w:val="NoSpacing"/>
      </w:pPr>
      <w:r>
        <w:t xml:space="preserve">    {</w:t>
      </w:r>
    </w:p>
    <w:p w:rsidR="00117E74" w:rsidRDefault="00117E74" w:rsidP="00117E74">
      <w:pPr>
        <w:pStyle w:val="NoSpacing"/>
      </w:pPr>
      <w:r>
        <w:t xml:space="preserve">        return m_currentNodeDeferredFunc;</w:t>
      </w:r>
    </w:p>
    <w:p w:rsidR="00117E74" w:rsidRDefault="00117E74" w:rsidP="00117E74">
      <w:pPr>
        <w:pStyle w:val="NoSpacing"/>
      </w:pPr>
      <w:r>
        <w:t xml:space="preserve">    }</w:t>
      </w:r>
    </w:p>
    <w:p w:rsidR="00117E74" w:rsidRDefault="00117E74" w:rsidP="00117E74">
      <w:pPr>
        <w:pStyle w:val="NoSpacing"/>
      </w:pPr>
      <w:r>
        <w:t xml:space="preserve">    else if (m_currentNodeFunc != nullptr)</w:t>
      </w:r>
    </w:p>
    <w:p w:rsidR="00117E74" w:rsidRDefault="00117E74" w:rsidP="00117E74">
      <w:pPr>
        <w:pStyle w:val="NoSpacing"/>
      </w:pPr>
      <w:r>
        <w:t xml:space="preserve">    {</w:t>
      </w:r>
    </w:p>
    <w:p w:rsidR="00117E74" w:rsidRDefault="00117E74" w:rsidP="00117E74">
      <w:pPr>
        <w:pStyle w:val="NoSpacing"/>
      </w:pPr>
      <w:r>
        <w:t xml:space="preserve">        return m_currentNodeFunc;</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AssertMsg(GetFunctionBlock()-&gt;sxBlock.blockType == PnodeBlockType::Global,</w:t>
      </w:r>
    </w:p>
    <w:p w:rsidR="00117E74" w:rsidRDefault="00117E74" w:rsidP="00117E74">
      <w:pPr>
        <w:pStyle w:val="NoSpacing"/>
      </w:pPr>
      <w:r>
        <w:t xml:space="preserve">            "Most likely we are trying to find a syntax error, related to 'let' or 'const' in deferred parsing mode with disabled support of 'let' and 'const'");</w:t>
      </w:r>
    </w:p>
    <w:p w:rsidR="00117E74" w:rsidRDefault="00117E74" w:rsidP="00117E74">
      <w:pPr>
        <w:pStyle w:val="NoSpacing"/>
      </w:pPr>
      <w:r>
        <w:t xml:space="preserve">        return m_currentNodeProg;</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 *Parser::GetCurrentNonLamdaFunctionNode()</w:t>
      </w:r>
    </w:p>
    <w:p w:rsidR="00117E74" w:rsidRDefault="00117E74" w:rsidP="00117E74">
      <w:pPr>
        <w:pStyle w:val="NoSpacing"/>
      </w:pPr>
      <w:r>
        <w:t>{</w:t>
      </w:r>
    </w:p>
    <w:p w:rsidR="00117E74" w:rsidRDefault="00117E74" w:rsidP="00117E74">
      <w:pPr>
        <w:pStyle w:val="NoSpacing"/>
      </w:pPr>
      <w:r>
        <w:t xml:space="preserve">    if (m_currentNodeNonLambdaDeferredFunc != nullptr)</w:t>
      </w:r>
    </w:p>
    <w:p w:rsidR="00117E74" w:rsidRDefault="00117E74" w:rsidP="00117E74">
      <w:pPr>
        <w:pStyle w:val="NoSpacing"/>
      </w:pPr>
      <w:r>
        <w:t xml:space="preserve">    {</w:t>
      </w:r>
    </w:p>
    <w:p w:rsidR="00117E74" w:rsidRDefault="00117E74" w:rsidP="00117E74">
      <w:pPr>
        <w:pStyle w:val="NoSpacing"/>
      </w:pPr>
      <w:r>
        <w:t xml:space="preserve">        return m_currentNodeNonLambdaDeferredFunc;</w:t>
      </w:r>
    </w:p>
    <w:p w:rsidR="00117E74" w:rsidRDefault="00117E74" w:rsidP="00117E74">
      <w:pPr>
        <w:pStyle w:val="NoSpacing"/>
      </w:pPr>
      <w:r>
        <w:t xml:space="preserve">    }</w:t>
      </w:r>
    </w:p>
    <w:p w:rsidR="00117E74" w:rsidRDefault="00117E74" w:rsidP="00117E74">
      <w:pPr>
        <w:pStyle w:val="NoSpacing"/>
      </w:pPr>
      <w:r>
        <w:t xml:space="preserve">    return m_currentNodeNonLambdaFunc;</w:t>
      </w:r>
    </w:p>
    <w:p w:rsidR="00117E74" w:rsidRDefault="00117E74" w:rsidP="00117E74">
      <w:pPr>
        <w:pStyle w:val="NoSpacing"/>
      </w:pPr>
    </w:p>
    <w:p w:rsidR="00117E74" w:rsidRDefault="00117E74" w:rsidP="00117E74">
      <w:pPr>
        <w:pStyle w:val="NoSpacing"/>
      </w:pPr>
      <w:r>
        <w:t>}</w:t>
      </w:r>
    </w:p>
    <w:p w:rsidR="00117E74" w:rsidRDefault="00117E74" w:rsidP="00117E74">
      <w:pPr>
        <w:pStyle w:val="NoSpacing"/>
      </w:pPr>
      <w:r>
        <w:t>void Parser::RegisterRegexPattern(UnifiedRegex::RegexPattern *const regexPattern)</w:t>
      </w:r>
    </w:p>
    <w:p w:rsidR="00117E74" w:rsidRDefault="00117E74" w:rsidP="00117E74">
      <w:pPr>
        <w:pStyle w:val="NoSpacing"/>
      </w:pPr>
      <w:r>
        <w:t>{</w:t>
      </w:r>
    </w:p>
    <w:p w:rsidR="00117E74" w:rsidRDefault="00117E74" w:rsidP="00117E74">
      <w:pPr>
        <w:pStyle w:val="NoSpacing"/>
      </w:pPr>
      <w:r>
        <w:t xml:space="preserve">    Assert(regexPattern);</w:t>
      </w:r>
    </w:p>
    <w:p w:rsidR="00117E74" w:rsidRDefault="00117E74" w:rsidP="00117E74">
      <w:pPr>
        <w:pStyle w:val="NoSpacing"/>
      </w:pPr>
    </w:p>
    <w:p w:rsidR="00117E74" w:rsidRDefault="00117E74" w:rsidP="00117E74">
      <w:pPr>
        <w:pStyle w:val="NoSpacing"/>
      </w:pPr>
      <w:r>
        <w:t xml:space="preserve">    // ensure a no-throw add behavior here, to catch out of memory exceptions, using the guest arena allocator</w:t>
      </w:r>
    </w:p>
    <w:p w:rsidR="00117E74" w:rsidRDefault="00117E74" w:rsidP="00117E74">
      <w:pPr>
        <w:pStyle w:val="NoSpacing"/>
      </w:pPr>
      <w:r>
        <w:t xml:space="preserve">    if (!m_registeredRegexPatterns.PrependNoThrow(m_scriptContext-&gt;GetGuestArena(), regexPattern))</w:t>
      </w:r>
    </w:p>
    <w:p w:rsidR="00117E74" w:rsidRDefault="00117E74" w:rsidP="00117E74">
      <w:pPr>
        <w:pStyle w:val="NoSpacing"/>
      </w:pPr>
      <w:r>
        <w:t xml:space="preserve">    {</w:t>
      </w:r>
    </w:p>
    <w:p w:rsidR="00117E74" w:rsidRDefault="00117E74" w:rsidP="00117E74">
      <w:pPr>
        <w:pStyle w:val="NoSpacing"/>
      </w:pPr>
      <w:r>
        <w:t xml:space="preserve">        Parser::Error(ERRnoMemory);</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Parser::AddToNodeListEscapedUse(ParseNode ** ppnodeList, ParseNode *** pppnodeLast,</w:t>
      </w:r>
    </w:p>
    <w:p w:rsidR="00117E74" w:rsidRDefault="00117E74" w:rsidP="00117E74">
      <w:pPr>
        <w:pStyle w:val="NoSpacing"/>
      </w:pPr>
      <w:r>
        <w:t xml:space="preserve">                           ParseNode * pnodeAdd)</w:t>
      </w:r>
    </w:p>
    <w:p w:rsidR="00117E74" w:rsidRDefault="00117E74" w:rsidP="00117E74">
      <w:pPr>
        <w:pStyle w:val="NoSpacing"/>
      </w:pPr>
      <w:r>
        <w:t>{</w:t>
      </w:r>
    </w:p>
    <w:p w:rsidR="00117E74" w:rsidRDefault="00117E74" w:rsidP="00117E74">
      <w:pPr>
        <w:pStyle w:val="NoSpacing"/>
      </w:pPr>
      <w:r>
        <w:t xml:space="preserve">    AddToNodeList(ppnodeList, pppnodeLast, pnodeAdd);</w:t>
      </w:r>
    </w:p>
    <w:p w:rsidR="00117E74" w:rsidRDefault="00117E74" w:rsidP="00117E74">
      <w:pPr>
        <w:pStyle w:val="NoSpacing"/>
      </w:pPr>
      <w:r>
        <w:t xml:space="preserve">    pnodeAdd-&gt;SetIsInList();</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Parser::AddToNodeList(ParseNode ** ppnodeList, ParseNode *** pppnodeLast,</w:t>
      </w:r>
    </w:p>
    <w:p w:rsidR="00117E74" w:rsidRDefault="00117E74" w:rsidP="00117E74">
      <w:pPr>
        <w:pStyle w:val="NoSpacing"/>
      </w:pPr>
      <w:r>
        <w:t xml:space="preserve">                           ParseNode * pnodeAdd)</w:t>
      </w:r>
    </w:p>
    <w:p w:rsidR="00117E74" w:rsidRDefault="00117E74" w:rsidP="00117E74">
      <w:pPr>
        <w:pStyle w:val="NoSpacing"/>
      </w:pPr>
      <w:r>
        <w:t>{</w:t>
      </w:r>
    </w:p>
    <w:p w:rsidR="00117E74" w:rsidRDefault="00117E74" w:rsidP="00117E74">
      <w:pPr>
        <w:pStyle w:val="NoSpacing"/>
      </w:pPr>
      <w:r>
        <w:lastRenderedPageBreak/>
        <w:t xml:space="preserve">    Assert(!this-&gt;m_deferringAST);</w:t>
      </w:r>
    </w:p>
    <w:p w:rsidR="00117E74" w:rsidRDefault="00117E74" w:rsidP="00117E74">
      <w:pPr>
        <w:pStyle w:val="NoSpacing"/>
      </w:pPr>
      <w:r>
        <w:t xml:space="preserve">    if (nullptr == *pppnodeLast)</w:t>
      </w:r>
    </w:p>
    <w:p w:rsidR="00117E74" w:rsidRDefault="00117E74" w:rsidP="00117E74">
      <w:pPr>
        <w:pStyle w:val="NoSpacing"/>
      </w:pPr>
      <w:r>
        <w:t xml:space="preserve">    {</w:t>
      </w:r>
    </w:p>
    <w:p w:rsidR="00117E74" w:rsidRDefault="00117E74" w:rsidP="00117E74">
      <w:pPr>
        <w:pStyle w:val="NoSpacing"/>
      </w:pPr>
      <w:r>
        <w:t xml:space="preserve">        // should be an empty list</w:t>
      </w:r>
    </w:p>
    <w:p w:rsidR="00117E74" w:rsidRDefault="00117E74" w:rsidP="00117E74">
      <w:pPr>
        <w:pStyle w:val="NoSpacing"/>
      </w:pPr>
      <w:r>
        <w:t xml:space="preserve">        Assert(nullptr == *ppnodeList);</w:t>
      </w:r>
    </w:p>
    <w:p w:rsidR="00117E74" w:rsidRDefault="00117E74" w:rsidP="00117E74">
      <w:pPr>
        <w:pStyle w:val="NoSpacing"/>
      </w:pPr>
    </w:p>
    <w:p w:rsidR="00117E74" w:rsidRDefault="00117E74" w:rsidP="00117E74">
      <w:pPr>
        <w:pStyle w:val="NoSpacing"/>
      </w:pPr>
      <w:r>
        <w:t xml:space="preserve">        *ppnodeList = pnodeAdd;</w:t>
      </w:r>
    </w:p>
    <w:p w:rsidR="00117E74" w:rsidRDefault="00117E74" w:rsidP="00117E74">
      <w:pPr>
        <w:pStyle w:val="NoSpacing"/>
      </w:pPr>
      <w:r>
        <w:t xml:space="preserve">        *pppnodeLast = ppnodeList;</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AssertNodeMem(*ppnodeList);</w:t>
      </w:r>
    </w:p>
    <w:p w:rsidR="00117E74" w:rsidRDefault="00117E74" w:rsidP="00117E74">
      <w:pPr>
        <w:pStyle w:val="NoSpacing"/>
      </w:pPr>
      <w:r>
        <w:t xml:space="preserve">        AssertNodeMem(**pppnodeLast);</w:t>
      </w:r>
    </w:p>
    <w:p w:rsidR="00117E74" w:rsidRDefault="00117E74" w:rsidP="00117E74">
      <w:pPr>
        <w:pStyle w:val="NoSpacing"/>
      </w:pPr>
    </w:p>
    <w:p w:rsidR="00117E74" w:rsidRDefault="00117E74" w:rsidP="00117E74">
      <w:pPr>
        <w:pStyle w:val="NoSpacing"/>
      </w:pPr>
      <w:r>
        <w:t xml:space="preserve">        ParseNode *pnodeT = CreateBinNode(knopList, **pppnodeLast, pnodeAdd);</w:t>
      </w:r>
    </w:p>
    <w:p w:rsidR="00117E74" w:rsidRDefault="00117E74" w:rsidP="00117E74">
      <w:pPr>
        <w:pStyle w:val="NoSpacing"/>
      </w:pPr>
      <w:r>
        <w:t xml:space="preserve">        **pppnodeLast = pnodeT;</w:t>
      </w:r>
    </w:p>
    <w:p w:rsidR="00117E74" w:rsidRDefault="00117E74" w:rsidP="00117E74">
      <w:pPr>
        <w:pStyle w:val="NoSpacing"/>
      </w:pPr>
      <w:r>
        <w:t xml:space="preserve">        *pppnodeLast = &amp;pnodeT-&gt;sxBin.pnode2;</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 Check reference to "arguments" that indicates the object may escape.</w:t>
      </w:r>
    </w:p>
    <w:p w:rsidR="00117E74" w:rsidRDefault="00117E74" w:rsidP="00117E74">
      <w:pPr>
        <w:pStyle w:val="NoSpacing"/>
      </w:pPr>
      <w:r>
        <w:t>void Parser::CheckArguments(ParseNodePtr pnode)</w:t>
      </w:r>
    </w:p>
    <w:p w:rsidR="00117E74" w:rsidRDefault="00117E74" w:rsidP="00117E74">
      <w:pPr>
        <w:pStyle w:val="NoSpacing"/>
      </w:pPr>
      <w:r>
        <w:t>{</w:t>
      </w:r>
    </w:p>
    <w:p w:rsidR="00117E74" w:rsidRDefault="00117E74" w:rsidP="00117E74">
      <w:pPr>
        <w:pStyle w:val="NoSpacing"/>
      </w:pPr>
      <w:r>
        <w:t xml:space="preserve">    if (m_currentNodeFunc &amp;&amp; this-&gt;NodeIsIdent(pnode, wellKnownPropertyPids.arguments))</w:t>
      </w:r>
    </w:p>
    <w:p w:rsidR="00117E74" w:rsidRDefault="00117E74" w:rsidP="00117E74">
      <w:pPr>
        <w:pStyle w:val="NoSpacing"/>
      </w:pPr>
      <w:r>
        <w:t xml:space="preserve">    {</w:t>
      </w:r>
    </w:p>
    <w:p w:rsidR="00117E74" w:rsidRDefault="00117E74" w:rsidP="00117E74">
      <w:pPr>
        <w:pStyle w:val="NoSpacing"/>
      </w:pPr>
      <w:r>
        <w:t xml:space="preserve">        m_currentNodeFunc-&gt;sxFnc.SetHasHeapArguments();</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 Check use of "arguments" that requires instantiation of the object.</w:t>
      </w:r>
    </w:p>
    <w:p w:rsidR="00117E74" w:rsidRDefault="00117E74" w:rsidP="00117E74">
      <w:pPr>
        <w:pStyle w:val="NoSpacing"/>
      </w:pPr>
      <w:r>
        <w:t>void Parser::CheckArgumentsUse(IdentPtr pid, ParseNodePtr pnodeFnc)</w:t>
      </w:r>
    </w:p>
    <w:p w:rsidR="00117E74" w:rsidRDefault="00117E74" w:rsidP="00117E74">
      <w:pPr>
        <w:pStyle w:val="NoSpacing"/>
      </w:pPr>
      <w:r>
        <w:t>{</w:t>
      </w:r>
    </w:p>
    <w:p w:rsidR="00117E74" w:rsidRDefault="00117E74" w:rsidP="00117E74">
      <w:pPr>
        <w:pStyle w:val="NoSpacing"/>
      </w:pPr>
      <w:r>
        <w:t xml:space="preserve">    if (pid == wellKnownPropertyPids.arguments)</w:t>
      </w:r>
    </w:p>
    <w:p w:rsidR="00117E74" w:rsidRDefault="00117E74" w:rsidP="00117E74">
      <w:pPr>
        <w:pStyle w:val="NoSpacing"/>
      </w:pPr>
      <w:r>
        <w:t xml:space="preserve">    {</w:t>
      </w:r>
    </w:p>
    <w:p w:rsidR="00117E74" w:rsidRDefault="00117E74" w:rsidP="00117E74">
      <w:pPr>
        <w:pStyle w:val="NoSpacing"/>
      </w:pPr>
      <w:r>
        <w:t xml:space="preserve">        if (pnodeFnc != nullptr)</w:t>
      </w:r>
    </w:p>
    <w:p w:rsidR="00117E74" w:rsidRDefault="00117E74" w:rsidP="00117E74">
      <w:pPr>
        <w:pStyle w:val="NoSpacing"/>
      </w:pPr>
      <w:r>
        <w:t xml:space="preserve">        {</w:t>
      </w:r>
    </w:p>
    <w:p w:rsidR="00117E74" w:rsidRDefault="00117E74" w:rsidP="00117E74">
      <w:pPr>
        <w:pStyle w:val="NoSpacing"/>
      </w:pPr>
      <w:r>
        <w:t xml:space="preserve">            pnodeFnc-&gt;sxFnc.SetUsesArguments(TRUE);</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m_UsesArgumentsAtGlobal = true;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Parser::CheckStrictModeEvalArgumentsUsage(IdentPtr pid, ParseNodePtr pnode)</w:t>
      </w:r>
    </w:p>
    <w:p w:rsidR="00117E74" w:rsidRDefault="00117E74" w:rsidP="00117E74">
      <w:pPr>
        <w:pStyle w:val="NoSpacing"/>
      </w:pPr>
      <w:r>
        <w:t>{</w:t>
      </w:r>
    </w:p>
    <w:p w:rsidR="00117E74" w:rsidRDefault="00117E74" w:rsidP="00117E74">
      <w:pPr>
        <w:pStyle w:val="NoSpacing"/>
      </w:pPr>
      <w:r>
        <w:t xml:space="preserve">    if (pid != nullptr)</w:t>
      </w:r>
    </w:p>
    <w:p w:rsidR="00117E74" w:rsidRDefault="00117E74" w:rsidP="00117E74">
      <w:pPr>
        <w:pStyle w:val="NoSpacing"/>
      </w:pPr>
      <w:r>
        <w:t xml:space="preserve">    {</w:t>
      </w:r>
    </w:p>
    <w:p w:rsidR="00117E74" w:rsidRDefault="00117E74" w:rsidP="00117E74">
      <w:pPr>
        <w:pStyle w:val="NoSpacing"/>
      </w:pPr>
      <w:r>
        <w:t xml:space="preserve">        // In strict mode, 'eval' / 'arguments' cannot be assigned to.</w:t>
      </w:r>
    </w:p>
    <w:p w:rsidR="00117E74" w:rsidRDefault="00117E74" w:rsidP="00117E74">
      <w:pPr>
        <w:pStyle w:val="NoSpacing"/>
      </w:pPr>
      <w:r>
        <w:t xml:space="preserve">        if ( pid == wellKnownPropertyPids.eval)</w:t>
      </w:r>
    </w:p>
    <w:p w:rsidR="00117E74" w:rsidRDefault="00117E74" w:rsidP="00117E74">
      <w:pPr>
        <w:pStyle w:val="NoSpacing"/>
      </w:pPr>
      <w:r>
        <w:t xml:space="preserve">        {</w:t>
      </w:r>
    </w:p>
    <w:p w:rsidR="00117E74" w:rsidRDefault="00117E74" w:rsidP="00117E74">
      <w:pPr>
        <w:pStyle w:val="NoSpacing"/>
      </w:pPr>
      <w:r>
        <w:lastRenderedPageBreak/>
        <w:t xml:space="preserve">            Error(ERREvalUsage, pnode);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(pid == wellKnownPropertyPids.arguments)</w:t>
      </w:r>
    </w:p>
    <w:p w:rsidR="00117E74" w:rsidRDefault="00117E74" w:rsidP="00117E74">
      <w:pPr>
        <w:pStyle w:val="NoSpacing"/>
      </w:pPr>
      <w:r>
        <w:t xml:space="preserve">        {</w:t>
      </w:r>
    </w:p>
    <w:p w:rsidR="00117E74" w:rsidRDefault="00117E74" w:rsidP="00117E74">
      <w:pPr>
        <w:pStyle w:val="NoSpacing"/>
      </w:pPr>
      <w:r>
        <w:t xml:space="preserve">            Error(ERRArgsUsage, pnode);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Parser::CheckStrictModeFncDeclNotSourceElement(const bool isSourceElement, const BOOL isDeclaration)</w:t>
      </w:r>
    </w:p>
    <w:p w:rsidR="00117E74" w:rsidRDefault="00117E74" w:rsidP="00117E74">
      <w:pPr>
        <w:pStyle w:val="NoSpacing"/>
      </w:pPr>
      <w:r>
        <w:t>{</w:t>
      </w:r>
    </w:p>
    <w:p w:rsidR="00117E74" w:rsidRDefault="00117E74" w:rsidP="00117E74">
      <w:pPr>
        <w:pStyle w:val="NoSpacing"/>
      </w:pPr>
      <w:r>
        <w:t xml:space="preserve">    // In strict mode, only a SourceElement can expand to a FunctionDeclaration; a Statement cannot. That means a function</w:t>
      </w:r>
    </w:p>
    <w:p w:rsidR="00117E74" w:rsidRDefault="00117E74" w:rsidP="00117E74">
      <w:pPr>
        <w:pStyle w:val="NoSpacing"/>
      </w:pPr>
      <w:r>
        <w:t xml:space="preserve">    // declaration may only appear as a top-level statement in a program or function body, and otherwise may not be nested</w:t>
      </w:r>
    </w:p>
    <w:p w:rsidR="00117E74" w:rsidRDefault="00117E74" w:rsidP="00117E74">
      <w:pPr>
        <w:pStyle w:val="NoSpacing"/>
      </w:pPr>
      <w:r>
        <w:t xml:space="preserve">    // inside another statement or block.</w:t>
      </w:r>
    </w:p>
    <w:p w:rsidR="00117E74" w:rsidRDefault="00117E74" w:rsidP="00117E74">
      <w:pPr>
        <w:pStyle w:val="NoSpacing"/>
      </w:pPr>
      <w:r>
        <w:t xml:space="preserve">    //</w:t>
      </w:r>
    </w:p>
    <w:p w:rsidR="00117E74" w:rsidRDefault="00117E74" w:rsidP="00117E74">
      <w:pPr>
        <w:pStyle w:val="NoSpacing"/>
      </w:pPr>
      <w:r>
        <w:t xml:space="preserve">    // The only difference between a SourceElement and a Statement is that a SourceElement can include a FunctionDeclaration, so</w:t>
      </w:r>
    </w:p>
    <w:p w:rsidR="00117E74" w:rsidRDefault="00117E74" w:rsidP="00117E74">
      <w:pPr>
        <w:pStyle w:val="NoSpacing"/>
      </w:pPr>
      <w:r>
        <w:t xml:space="preserve">    // we just use ParseStmtList and ParseStatement and pass in a flag indicating whether the statements are source elements.</w:t>
      </w:r>
    </w:p>
    <w:p w:rsidR="00117E74" w:rsidRDefault="00117E74" w:rsidP="00117E74">
      <w:pPr>
        <w:pStyle w:val="NoSpacing"/>
      </w:pPr>
      <w:r>
        <w:t xml:space="preserve">    Assert(!(isSourceElement &amp;&amp; !isDeclaration));</w:t>
      </w:r>
    </w:p>
    <w:p w:rsidR="00117E74" w:rsidRDefault="00117E74" w:rsidP="00117E74">
      <w:pPr>
        <w:pStyle w:val="NoSpacing"/>
      </w:pPr>
      <w:r>
        <w:t xml:space="preserve">    if(IsStrictMode() &amp;&amp; !isSourceElement &amp;&amp; isDeclaration &amp;&amp;</w:t>
      </w:r>
    </w:p>
    <w:p w:rsidR="00117E74" w:rsidRDefault="00117E74" w:rsidP="00117E74">
      <w:pPr>
        <w:pStyle w:val="NoSpacing"/>
      </w:pPr>
      <w:r>
        <w:t xml:space="preserve">       !this-&gt;GetScriptContext()-&gt;GetConfig()-&gt;IsBlockScopeEnabled())</w:t>
      </w:r>
    </w:p>
    <w:p w:rsidR="00117E74" w:rsidRDefault="00117E74" w:rsidP="00117E74">
      <w:pPr>
        <w:pStyle w:val="NoSpacing"/>
      </w:pPr>
      <w:r>
        <w:t xml:space="preserve">    {</w:t>
      </w:r>
    </w:p>
    <w:p w:rsidR="00117E74" w:rsidRDefault="00117E74" w:rsidP="00117E74">
      <w:pPr>
        <w:pStyle w:val="NoSpacing"/>
      </w:pPr>
      <w:r>
        <w:t xml:space="preserve">        Error(ERRFncDeclNotSourceElement);</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Parser::ReduceDeferredScriptLength(size_t chars)</w:t>
      </w:r>
    </w:p>
    <w:p w:rsidR="00117E74" w:rsidRDefault="00117E74" w:rsidP="00117E74">
      <w:pPr>
        <w:pStyle w:val="NoSpacing"/>
      </w:pPr>
      <w:r>
        <w:t>{</w:t>
      </w:r>
    </w:p>
    <w:p w:rsidR="00117E74" w:rsidRDefault="00117E74" w:rsidP="00117E74">
      <w:pPr>
        <w:pStyle w:val="NoSpacing"/>
      </w:pPr>
      <w:r>
        <w:t xml:space="preserve">    // If we're in deferred mode, subtract the given char count from the total length,</w:t>
      </w:r>
    </w:p>
    <w:p w:rsidR="00117E74" w:rsidRDefault="00117E74" w:rsidP="00117E74">
      <w:pPr>
        <w:pStyle w:val="NoSpacing"/>
      </w:pPr>
      <w:r>
        <w:t xml:space="preserve">    // and see if this puts us under the deferral threshold.</w:t>
      </w:r>
    </w:p>
    <w:p w:rsidR="00117E74" w:rsidRDefault="00117E74" w:rsidP="00117E74">
      <w:pPr>
        <w:pStyle w:val="NoSpacing"/>
      </w:pPr>
      <w:r>
        <w:t xml:space="preserve">    if (m_grfscr &amp; fscrDeferFncParse)</w:t>
      </w:r>
    </w:p>
    <w:p w:rsidR="00117E74" w:rsidRDefault="00117E74" w:rsidP="00117E74">
      <w:pPr>
        <w:pStyle w:val="NoSpacing"/>
      </w:pPr>
      <w:r>
        <w:t xml:space="preserve">    {</w:t>
      </w:r>
    </w:p>
    <w:p w:rsidR="00117E74" w:rsidRDefault="00117E74" w:rsidP="00117E74">
      <w:pPr>
        <w:pStyle w:val="NoSpacing"/>
      </w:pPr>
      <w:r>
        <w:t xml:space="preserve">        if (m_length &gt; chars)</w:t>
      </w:r>
    </w:p>
    <w:p w:rsidR="00117E74" w:rsidRDefault="00117E74" w:rsidP="00117E74">
      <w:pPr>
        <w:pStyle w:val="NoSpacing"/>
      </w:pPr>
      <w:r>
        <w:t xml:space="preserve">        {</w:t>
      </w:r>
    </w:p>
    <w:p w:rsidR="00117E74" w:rsidRDefault="00117E74" w:rsidP="00117E74">
      <w:pPr>
        <w:pStyle w:val="NoSpacing"/>
      </w:pPr>
      <w:r>
        <w:t xml:space="preserve">            m_length -= chars;</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m_length = 0;</w:t>
      </w:r>
    </w:p>
    <w:p w:rsidR="00117E74" w:rsidRDefault="00117E74" w:rsidP="00117E74">
      <w:pPr>
        <w:pStyle w:val="NoSpacing"/>
      </w:pPr>
      <w:r>
        <w:t xml:space="preserve">        }</w:t>
      </w:r>
    </w:p>
    <w:p w:rsidR="00117E74" w:rsidRDefault="00117E74" w:rsidP="00117E74">
      <w:pPr>
        <w:pStyle w:val="NoSpacing"/>
      </w:pPr>
      <w:r>
        <w:t xml:space="preserve">        if (m_length &lt; Parser::GetDeferralThreshold(this-&gt;m_sourceContextInfo-&gt;IsSourceProfileLoaded()))</w:t>
      </w:r>
    </w:p>
    <w:p w:rsidR="00117E74" w:rsidRDefault="00117E74" w:rsidP="00117E74">
      <w:pPr>
        <w:pStyle w:val="NoSpacing"/>
      </w:pPr>
      <w:r>
        <w:t xml:space="preserve">        {</w:t>
      </w:r>
    </w:p>
    <w:p w:rsidR="00117E74" w:rsidRDefault="00117E74" w:rsidP="00117E74">
      <w:pPr>
        <w:pStyle w:val="NoSpacing"/>
      </w:pPr>
      <w:r>
        <w:t xml:space="preserve">            // Stop deferring.</w:t>
      </w:r>
    </w:p>
    <w:p w:rsidR="00117E74" w:rsidRDefault="00117E74" w:rsidP="00117E74">
      <w:pPr>
        <w:pStyle w:val="NoSpacing"/>
      </w:pPr>
      <w:r>
        <w:t xml:space="preserve">            m_grfscr &amp;= ~fscrDeferFncParse;</w:t>
      </w:r>
    </w:p>
    <w:p w:rsidR="00117E74" w:rsidRDefault="00117E74" w:rsidP="00117E74">
      <w:pPr>
        <w:pStyle w:val="NoSpacing"/>
      </w:pPr>
      <w:r>
        <w:t xml:space="preserve">            m_stoppedDeferredParse = TRUE;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lastRenderedPageBreak/>
        <w:t>/***************************************************************************</w:t>
      </w:r>
    </w:p>
    <w:p w:rsidR="00117E74" w:rsidRDefault="00117E74" w:rsidP="00117E74">
      <w:pPr>
        <w:pStyle w:val="NoSpacing"/>
      </w:pPr>
      <w:r>
        <w:t>Look for an existing label with the given name.</w:t>
      </w:r>
    </w:p>
    <w:p w:rsidR="00117E74" w:rsidRDefault="00117E74" w:rsidP="00117E74">
      <w:pPr>
        <w:pStyle w:val="NoSpacing"/>
      </w:pPr>
      <w:r>
        <w:t>***************************************************************************/</w:t>
      </w:r>
    </w:p>
    <w:p w:rsidR="00117E74" w:rsidRDefault="00117E74" w:rsidP="00117E74">
      <w:pPr>
        <w:pStyle w:val="NoSpacing"/>
      </w:pPr>
      <w:r>
        <w:t>BOOL Parser::PnodeLabelNoAST(IdentToken* pToken, LabelId* pLabelIdList)</w:t>
      </w:r>
    </w:p>
    <w:p w:rsidR="00117E74" w:rsidRDefault="00117E74" w:rsidP="00117E74">
      <w:pPr>
        <w:pStyle w:val="NoSpacing"/>
      </w:pPr>
      <w:r>
        <w:t>{</w:t>
      </w:r>
    </w:p>
    <w:p w:rsidR="00117E74" w:rsidRDefault="00117E74" w:rsidP="00117E74">
      <w:pPr>
        <w:pStyle w:val="NoSpacing"/>
      </w:pPr>
      <w:r>
        <w:t xml:space="preserve">    StmtNest* pStmt;</w:t>
      </w:r>
    </w:p>
    <w:p w:rsidR="00117E74" w:rsidRDefault="00117E74" w:rsidP="00117E74">
      <w:pPr>
        <w:pStyle w:val="NoSpacing"/>
      </w:pPr>
      <w:r>
        <w:t xml:space="preserve">    LabelId* pLabelId;</w:t>
      </w:r>
    </w:p>
    <w:p w:rsidR="00117E74" w:rsidRDefault="00117E74" w:rsidP="00117E74">
      <w:pPr>
        <w:pStyle w:val="NoSpacing"/>
      </w:pPr>
    </w:p>
    <w:p w:rsidR="00117E74" w:rsidRDefault="00117E74" w:rsidP="00117E74">
      <w:pPr>
        <w:pStyle w:val="NoSpacing"/>
      </w:pPr>
      <w:r>
        <w:t xml:space="preserve">    // Look in the label stack.</w:t>
      </w:r>
    </w:p>
    <w:p w:rsidR="00117E74" w:rsidRDefault="00117E74" w:rsidP="00117E74">
      <w:pPr>
        <w:pStyle w:val="NoSpacing"/>
      </w:pPr>
      <w:r>
        <w:t xml:space="preserve">    for (pStmt = m_pstmtCur; pStmt != nullptr; pStmt = pStmt-&gt;pstmtOuter)</w:t>
      </w:r>
    </w:p>
    <w:p w:rsidR="00117E74" w:rsidRDefault="00117E74" w:rsidP="00117E74">
      <w:pPr>
        <w:pStyle w:val="NoSpacing"/>
      </w:pPr>
      <w:r>
        <w:t xml:space="preserve">    {</w:t>
      </w:r>
    </w:p>
    <w:p w:rsidR="00117E74" w:rsidRDefault="00117E74" w:rsidP="00117E74">
      <w:pPr>
        <w:pStyle w:val="NoSpacing"/>
      </w:pPr>
      <w:r>
        <w:t xml:space="preserve">        for (pLabelId = pStmt-&gt;pLabelId; pLabelId != nullptr; pLabelId = pLabelId-&gt;next)</w:t>
      </w:r>
    </w:p>
    <w:p w:rsidR="00117E74" w:rsidRDefault="00117E74" w:rsidP="00117E74">
      <w:pPr>
        <w:pStyle w:val="NoSpacing"/>
      </w:pPr>
      <w:r>
        <w:t xml:space="preserve">        {</w:t>
      </w:r>
    </w:p>
    <w:p w:rsidR="00117E74" w:rsidRDefault="00117E74" w:rsidP="00117E74">
      <w:pPr>
        <w:pStyle w:val="NoSpacing"/>
      </w:pPr>
      <w:r>
        <w:t xml:space="preserve">            if (pLabelId-&gt;pid == pToken-&gt;pid)</w:t>
      </w:r>
    </w:p>
    <w:p w:rsidR="00117E74" w:rsidRDefault="00117E74" w:rsidP="00117E74">
      <w:pPr>
        <w:pStyle w:val="NoSpacing"/>
      </w:pPr>
      <w:r>
        <w:t xml:space="preserve">                return TRUE;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Also look in the pnodeLabels list.</w:t>
      </w:r>
    </w:p>
    <w:p w:rsidR="00117E74" w:rsidRDefault="00117E74" w:rsidP="00117E74">
      <w:pPr>
        <w:pStyle w:val="NoSpacing"/>
      </w:pPr>
      <w:r>
        <w:t xml:space="preserve">    for (pLabelId = pLabelIdList; pLabelId != nullptr; pLabelId = pLabelId-&gt;next)</w:t>
      </w:r>
    </w:p>
    <w:p w:rsidR="00117E74" w:rsidRDefault="00117E74" w:rsidP="00117E74">
      <w:pPr>
        <w:pStyle w:val="NoSpacing"/>
      </w:pPr>
      <w:r>
        <w:t xml:space="preserve">    {</w:t>
      </w:r>
    </w:p>
    <w:p w:rsidR="00117E74" w:rsidRDefault="00117E74" w:rsidP="00117E74">
      <w:pPr>
        <w:pStyle w:val="NoSpacing"/>
      </w:pPr>
      <w:r>
        <w:t xml:space="preserve">        if (pLabelId-&gt;pid == pToken-&gt;pid)</w:t>
      </w:r>
    </w:p>
    <w:p w:rsidR="00117E74" w:rsidRDefault="00117E74" w:rsidP="00117E74">
      <w:pPr>
        <w:pStyle w:val="NoSpacing"/>
      </w:pPr>
      <w:r>
        <w:t xml:space="preserve">            return TRUE;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FALSE;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Parser::EnsureStackAvailable()</w:t>
      </w:r>
    </w:p>
    <w:p w:rsidR="00117E74" w:rsidRDefault="00117E74" w:rsidP="00117E74">
      <w:pPr>
        <w:pStyle w:val="NoSpacing"/>
      </w:pPr>
      <w:r>
        <w:t>{</w:t>
      </w:r>
    </w:p>
    <w:p w:rsidR="00117E74" w:rsidRDefault="00117E74" w:rsidP="00117E74">
      <w:pPr>
        <w:pStyle w:val="NoSpacing"/>
      </w:pPr>
      <w:r>
        <w:t xml:space="preserve">    if (!m_scriptContext-&gt;GetThreadContext()-&gt;IsStackAvailable(Js::Constants::MinStackCompile))</w:t>
      </w:r>
    </w:p>
    <w:p w:rsidR="00117E74" w:rsidRDefault="00117E74" w:rsidP="00117E74">
      <w:pPr>
        <w:pStyle w:val="NoSpacing"/>
      </w:pPr>
      <w:r>
        <w:t xml:space="preserve">    {</w:t>
      </w:r>
    </w:p>
    <w:p w:rsidR="00117E74" w:rsidRDefault="00117E74" w:rsidP="00117E74">
      <w:pPr>
        <w:pStyle w:val="NoSpacing"/>
      </w:pPr>
      <w:r>
        <w:t xml:space="preserve">        Error(ERRnoMemory);</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Parser::ThrowNewTargetSyntaxErrForGlobalScope()</w:t>
      </w:r>
    </w:p>
    <w:p w:rsidR="00117E74" w:rsidRDefault="00117E74" w:rsidP="00117E74">
      <w:pPr>
        <w:pStyle w:val="NoSpacing"/>
      </w:pPr>
      <w:r>
        <w:t>{</w:t>
      </w:r>
    </w:p>
    <w:p w:rsidR="00117E74" w:rsidRDefault="00117E74" w:rsidP="00117E74">
      <w:pPr>
        <w:pStyle w:val="NoSpacing"/>
      </w:pPr>
      <w:r>
        <w:t xml:space="preserve">    //TODO: (falotfi) we need reliably distinguish eval in global scope vs in a function</w:t>
      </w:r>
    </w:p>
    <w:p w:rsidR="00117E74" w:rsidRDefault="00117E74" w:rsidP="00117E74">
      <w:pPr>
        <w:pStyle w:val="NoSpacing"/>
      </w:pPr>
      <w:r>
        <w:t xml:space="preserve">    // The rule for this syntax error is any time new.target is called at global scope</w:t>
      </w:r>
    </w:p>
    <w:p w:rsidR="00117E74" w:rsidRDefault="00117E74" w:rsidP="00117E74">
      <w:pPr>
        <w:pStyle w:val="NoSpacing"/>
      </w:pPr>
      <w:r>
        <w:t xml:space="preserve">    // we are excluding new.target in eval at global scope for now.</w:t>
      </w:r>
    </w:p>
    <w:p w:rsidR="00117E74" w:rsidRDefault="00117E74" w:rsidP="00117E74">
      <w:pPr>
        <w:pStyle w:val="NoSpacing"/>
      </w:pPr>
      <w:r>
        <w:t xml:space="preserve">    if(GetCurrentNonLamdaFunctionNode() == nullptr  &amp;&amp; (this-&gt;m_grfscr &amp; fscrEvalCode) == 0)</w:t>
      </w:r>
    </w:p>
    <w:p w:rsidR="00117E74" w:rsidRDefault="00117E74" w:rsidP="00117E74">
      <w:pPr>
        <w:pStyle w:val="NoSpacing"/>
      </w:pPr>
      <w:r>
        <w:t xml:space="preserve">    {</w:t>
      </w:r>
    </w:p>
    <w:p w:rsidR="00117E74" w:rsidRDefault="00117E74" w:rsidP="00117E74">
      <w:pPr>
        <w:pStyle w:val="NoSpacing"/>
      </w:pPr>
      <w:r>
        <w:t xml:space="preserve">        Error(ERRInvalidNewTarget);</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template&lt;bool buildAST&gt;</w:t>
      </w:r>
    </w:p>
    <w:p w:rsidR="00117E74" w:rsidRDefault="00117E74" w:rsidP="00117E74">
      <w:pPr>
        <w:pStyle w:val="NoSpacing"/>
      </w:pPr>
      <w:r>
        <w:t>ParseNodePtr Parser::ParseMetaProperty(tokens metaParentKeyword, charcount_t ichMin, _Out_opt_ BOOL* pfCanAssign)</w:t>
      </w:r>
    </w:p>
    <w:p w:rsidR="00117E74" w:rsidRDefault="00117E74" w:rsidP="00117E74">
      <w:pPr>
        <w:pStyle w:val="NoSpacing"/>
      </w:pPr>
      <w:r>
        <w:t>{</w:t>
      </w:r>
    </w:p>
    <w:p w:rsidR="00117E74" w:rsidRDefault="00117E74" w:rsidP="00117E74">
      <w:pPr>
        <w:pStyle w:val="NoSpacing"/>
      </w:pPr>
      <w:r>
        <w:t xml:space="preserve">    AssertMsg(metaParentKeyword == tkNEW, "Only supported for tkNEW parent keywords");</w:t>
      </w:r>
    </w:p>
    <w:p w:rsidR="00117E74" w:rsidRDefault="00117E74" w:rsidP="00117E74">
      <w:pPr>
        <w:pStyle w:val="NoSpacing"/>
      </w:pPr>
      <w:r>
        <w:t xml:space="preserve">    AssertMsg(this-&gt;m_token.tk == tkDot, "We must be currently sitting on the dot after the parent keyword");</w:t>
      </w:r>
    </w:p>
    <w:p w:rsidR="00117E74" w:rsidRDefault="00117E74" w:rsidP="00117E74">
      <w:pPr>
        <w:pStyle w:val="NoSpacing"/>
      </w:pPr>
    </w:p>
    <w:p w:rsidR="00117E74" w:rsidRDefault="00117E74" w:rsidP="00117E74">
      <w:pPr>
        <w:pStyle w:val="NoSpacing"/>
      </w:pPr>
      <w:r>
        <w:t xml:space="preserve">    m_pscan-&gt;Scan();</w:t>
      </w:r>
    </w:p>
    <w:p w:rsidR="00117E74" w:rsidRDefault="00117E74" w:rsidP="00117E74">
      <w:pPr>
        <w:pStyle w:val="NoSpacing"/>
      </w:pPr>
    </w:p>
    <w:p w:rsidR="00117E74" w:rsidRDefault="00117E74" w:rsidP="00117E74">
      <w:pPr>
        <w:pStyle w:val="NoSpacing"/>
      </w:pPr>
      <w:r>
        <w:t xml:space="preserve">    if (this-&gt;m_token.tk == tkID &amp;&amp; this-&gt;m_token.GetIdentifier(m_phtbl) == this-&gt;GetTargetPid())</w:t>
      </w:r>
    </w:p>
    <w:p w:rsidR="00117E74" w:rsidRDefault="00117E74" w:rsidP="00117E74">
      <w:pPr>
        <w:pStyle w:val="NoSpacing"/>
      </w:pPr>
      <w:r>
        <w:t xml:space="preserve">    {</w:t>
      </w:r>
    </w:p>
    <w:p w:rsidR="00117E74" w:rsidRDefault="00117E74" w:rsidP="00117E74">
      <w:pPr>
        <w:pStyle w:val="NoSpacing"/>
      </w:pPr>
      <w:r>
        <w:t xml:space="preserve">        ThrowNewTargetSyntaxErrForGlobalScope();</w:t>
      </w:r>
    </w:p>
    <w:p w:rsidR="00117E74" w:rsidRDefault="00117E74" w:rsidP="00117E74">
      <w:pPr>
        <w:pStyle w:val="NoSpacing"/>
      </w:pPr>
      <w:r>
        <w:t xml:space="preserve">        if (pfCanAssign)</w:t>
      </w:r>
    </w:p>
    <w:p w:rsidR="00117E74" w:rsidRDefault="00117E74" w:rsidP="00117E74">
      <w:pPr>
        <w:pStyle w:val="NoSpacing"/>
      </w:pPr>
      <w:r>
        <w:t xml:space="preserve">        {</w:t>
      </w:r>
    </w:p>
    <w:p w:rsidR="00117E74" w:rsidRDefault="00117E74" w:rsidP="00117E74">
      <w:pPr>
        <w:pStyle w:val="NoSpacing"/>
      </w:pPr>
      <w:r>
        <w:t xml:space="preserve">            *pfCanAssign = FALSE;</w:t>
      </w:r>
    </w:p>
    <w:p w:rsidR="00117E74" w:rsidRDefault="00117E74" w:rsidP="00117E74">
      <w:pPr>
        <w:pStyle w:val="NoSpacing"/>
      </w:pPr>
      <w:r>
        <w:t xml:space="preserve">        }</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return CreateNodeWithScanner&lt;knopNewTarget&gt;(ichMin);</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Error(ERRsyntax);</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nullptr;</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w:t>
      </w:r>
    </w:p>
    <w:p w:rsidR="00117E74" w:rsidRDefault="00117E74" w:rsidP="00117E74">
      <w:pPr>
        <w:pStyle w:val="NoSpacing"/>
      </w:pPr>
      <w:r>
        <w:t>Parse an expression term.</w:t>
      </w:r>
    </w:p>
    <w:p w:rsidR="00117E74" w:rsidRDefault="00117E74" w:rsidP="00117E74">
      <w:pPr>
        <w:pStyle w:val="NoSpacing"/>
      </w:pPr>
      <w:r>
        <w:t>***************************************************************************/</w:t>
      </w:r>
    </w:p>
    <w:p w:rsidR="00117E74" w:rsidRDefault="00117E74" w:rsidP="00117E74">
      <w:pPr>
        <w:pStyle w:val="NoSpacing"/>
      </w:pPr>
      <w:r>
        <w:t>template&lt;bool buildAST&gt;</w:t>
      </w:r>
    </w:p>
    <w:p w:rsidR="00117E74" w:rsidRDefault="00117E74" w:rsidP="00117E74">
      <w:pPr>
        <w:pStyle w:val="NoSpacing"/>
      </w:pPr>
      <w:r>
        <w:t>ParseNodePtr Parser::ParseTerm(BOOL fAllowCall,</w:t>
      </w:r>
    </w:p>
    <w:p w:rsidR="00117E74" w:rsidRDefault="00117E74" w:rsidP="00117E74">
      <w:pPr>
        <w:pStyle w:val="NoSpacing"/>
      </w:pPr>
      <w:r>
        <w:t xml:space="preserve">    LPCOLESTR pNameHint,</w:t>
      </w:r>
    </w:p>
    <w:p w:rsidR="00117E74" w:rsidRDefault="00117E74" w:rsidP="00117E74">
      <w:pPr>
        <w:pStyle w:val="NoSpacing"/>
      </w:pPr>
      <w:r>
        <w:t xml:space="preserve">    ulong *pHintLength,</w:t>
      </w:r>
    </w:p>
    <w:p w:rsidR="00117E74" w:rsidRDefault="00117E74" w:rsidP="00117E74">
      <w:pPr>
        <w:pStyle w:val="NoSpacing"/>
      </w:pPr>
      <w:r>
        <w:t xml:space="preserve">    ulong *pShortNameOffset,</w:t>
      </w:r>
    </w:p>
    <w:p w:rsidR="00117E74" w:rsidRDefault="00117E74" w:rsidP="00117E74">
      <w:pPr>
        <w:pStyle w:val="NoSpacing"/>
      </w:pPr>
      <w:r>
        <w:t xml:space="preserve">    _Inout_opt_ IdentToken* pToken/*= nullptr*/,</w:t>
      </w:r>
    </w:p>
    <w:p w:rsidR="00117E74" w:rsidRDefault="00117E74" w:rsidP="00117E74">
      <w:pPr>
        <w:pStyle w:val="NoSpacing"/>
      </w:pPr>
      <w:r>
        <w:t xml:space="preserve">    bool fUnaryOrParen /*= false*/,</w:t>
      </w:r>
    </w:p>
    <w:p w:rsidR="00117E74" w:rsidRDefault="00117E74" w:rsidP="00117E74">
      <w:pPr>
        <w:pStyle w:val="NoSpacing"/>
      </w:pPr>
      <w:r>
        <w:t xml:space="preserve">    _Out_opt_ BOOL* pfCanAssign /* = nullptr*/,</w:t>
      </w:r>
    </w:p>
    <w:p w:rsidR="00117E74" w:rsidRDefault="00117E74" w:rsidP="00117E74">
      <w:pPr>
        <w:pStyle w:val="NoSpacing"/>
      </w:pPr>
      <w:r>
        <w:t xml:space="preserve">    _Inout_opt_ BOOL* pfLikelyPattern /* = nullptr*/)</w:t>
      </w:r>
    </w:p>
    <w:p w:rsidR="00117E74" w:rsidRDefault="00117E74" w:rsidP="00117E74">
      <w:pPr>
        <w:pStyle w:val="NoSpacing"/>
      </w:pPr>
      <w:r>
        <w:t>{</w:t>
      </w:r>
    </w:p>
    <w:p w:rsidR="00117E74" w:rsidRDefault="00117E74" w:rsidP="00117E74">
      <w:pPr>
        <w:pStyle w:val="NoSpacing"/>
      </w:pPr>
      <w:r>
        <w:t xml:space="preserve">    ParseNodePtr pnode = nullptr;</w:t>
      </w:r>
    </w:p>
    <w:p w:rsidR="00117E74" w:rsidRDefault="00117E74" w:rsidP="00117E74">
      <w:pPr>
        <w:pStyle w:val="NoSpacing"/>
      </w:pPr>
      <w:r>
        <w:t xml:space="preserve">    charcount_t ichMin = 0;</w:t>
      </w:r>
    </w:p>
    <w:p w:rsidR="00117E74" w:rsidRDefault="00117E74" w:rsidP="00117E74">
      <w:pPr>
        <w:pStyle w:val="NoSpacing"/>
      </w:pPr>
      <w:r>
        <w:t xml:space="preserve">    size_t iecpMin = 0;</w:t>
      </w:r>
    </w:p>
    <w:p w:rsidR="00117E74" w:rsidRDefault="00117E74" w:rsidP="00117E74">
      <w:pPr>
        <w:pStyle w:val="NoSpacing"/>
      </w:pPr>
      <w:r>
        <w:t xml:space="preserve">    size_t iuMin;</w:t>
      </w:r>
    </w:p>
    <w:p w:rsidR="00117E74" w:rsidRDefault="00117E74" w:rsidP="00117E74">
      <w:pPr>
        <w:pStyle w:val="NoSpacing"/>
      </w:pPr>
      <w:r>
        <w:t xml:space="preserve">    IdentToken term;</w:t>
      </w:r>
    </w:p>
    <w:p w:rsidR="00117E74" w:rsidRDefault="00117E74" w:rsidP="00117E74">
      <w:pPr>
        <w:pStyle w:val="NoSpacing"/>
      </w:pPr>
      <w:r>
        <w:t xml:space="preserve">    BOOL fInNew = FALSE;</w:t>
      </w:r>
    </w:p>
    <w:p w:rsidR="00117E74" w:rsidRDefault="00117E74" w:rsidP="00117E74">
      <w:pPr>
        <w:pStyle w:val="NoSpacing"/>
      </w:pPr>
      <w:r>
        <w:t xml:space="preserve">    BOOL fCanAssign = TRUE;</w:t>
      </w:r>
    </w:p>
    <w:p w:rsidR="00117E74" w:rsidRDefault="00117E74" w:rsidP="00117E74">
      <w:pPr>
        <w:pStyle w:val="NoSpacing"/>
      </w:pPr>
      <w:r>
        <w:t xml:space="preserve">    bool isAsyncExpr = false;</w:t>
      </w:r>
    </w:p>
    <w:p w:rsidR="00117E74" w:rsidRDefault="00117E74" w:rsidP="00117E74">
      <w:pPr>
        <w:pStyle w:val="NoSpacing"/>
      </w:pPr>
      <w:r>
        <w:t xml:space="preserve">    bool isLambdaExpr = false;</w:t>
      </w:r>
    </w:p>
    <w:p w:rsidR="00117E74" w:rsidRDefault="00117E74" w:rsidP="00117E74">
      <w:pPr>
        <w:pStyle w:val="NoSpacing"/>
      </w:pPr>
      <w:r>
        <w:t xml:space="preserve">    Assert(pToken == nullptr || pToken-&gt;tk == tkNone); // Must be empty initially</w:t>
      </w:r>
    </w:p>
    <w:p w:rsidR="00117E74" w:rsidRDefault="00117E74" w:rsidP="00117E74">
      <w:pPr>
        <w:pStyle w:val="NoSpacing"/>
      </w:pPr>
    </w:p>
    <w:p w:rsidR="00117E74" w:rsidRDefault="00117E74" w:rsidP="00117E74">
      <w:pPr>
        <w:pStyle w:val="NoSpacing"/>
      </w:pPr>
      <w:r>
        <w:t xml:space="preserve">    if (this-&gt;IsBackgroundParser())</w:t>
      </w:r>
    </w:p>
    <w:p w:rsidR="00117E74" w:rsidRDefault="00117E74" w:rsidP="00117E74">
      <w:pPr>
        <w:pStyle w:val="NoSpacing"/>
      </w:pPr>
      <w:r>
        <w:t xml:space="preserve">    {</w:t>
      </w:r>
    </w:p>
    <w:p w:rsidR="00117E74" w:rsidRDefault="00117E74" w:rsidP="00117E74">
      <w:pPr>
        <w:pStyle w:val="NoSpacing"/>
      </w:pPr>
      <w:r>
        <w:t xml:space="preserve">        PROBE_STACK_NO_DISPOSE(m_scriptContext, Js::Constants::MinStackParseOneTerm);</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lastRenderedPageBreak/>
        <w:t xml:space="preserve">        PROBE_STACK(m_scriptContext, Js::Constants::MinStackParseOneTerm);</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switch (m_token.tk)</w:t>
      </w:r>
    </w:p>
    <w:p w:rsidR="00117E74" w:rsidRDefault="00117E74" w:rsidP="00117E74">
      <w:pPr>
        <w:pStyle w:val="NoSpacing"/>
      </w:pPr>
      <w:r>
        <w:t xml:space="preserve">    {</w:t>
      </w:r>
    </w:p>
    <w:p w:rsidR="00117E74" w:rsidRDefault="00117E74" w:rsidP="00117E74">
      <w:pPr>
        <w:pStyle w:val="NoSpacing"/>
      </w:pPr>
      <w:r>
        <w:t xml:space="preserve">    case tkID:</w:t>
      </w:r>
    </w:p>
    <w:p w:rsidR="00117E74" w:rsidRDefault="00117E74" w:rsidP="00117E74">
      <w:pPr>
        <w:pStyle w:val="NoSpacing"/>
      </w:pPr>
      <w:r>
        <w:t xml:space="preserve">    {</w:t>
      </w:r>
    </w:p>
    <w:p w:rsidR="00117E74" w:rsidRDefault="00117E74" w:rsidP="00117E74">
      <w:pPr>
        <w:pStyle w:val="NoSpacing"/>
      </w:pPr>
      <w:r>
        <w:t xml:space="preserve">        PidRefStack *ref = nullptr;</w:t>
      </w:r>
    </w:p>
    <w:p w:rsidR="00117E74" w:rsidRDefault="00117E74" w:rsidP="00117E74">
      <w:pPr>
        <w:pStyle w:val="NoSpacing"/>
      </w:pPr>
      <w:r>
        <w:t xml:space="preserve">        IdentPtr pid = m_token.GetIdentifier(m_phtbl);</w:t>
      </w:r>
    </w:p>
    <w:p w:rsidR="00117E74" w:rsidRDefault="00117E74" w:rsidP="00117E74">
      <w:pPr>
        <w:pStyle w:val="NoSpacing"/>
      </w:pPr>
      <w:r>
        <w:t xml:space="preserve">        charcount_t ichLim = m_pscan-&gt;IchLimTok();</w:t>
      </w:r>
    </w:p>
    <w:p w:rsidR="00117E74" w:rsidRDefault="00117E74" w:rsidP="00117E74">
      <w:pPr>
        <w:pStyle w:val="NoSpacing"/>
      </w:pPr>
      <w:r>
        <w:t xml:space="preserve">        size_t iecpLim = m_pscan-&gt;IecpLimTok();</w:t>
      </w:r>
    </w:p>
    <w:p w:rsidR="00117E74" w:rsidRDefault="00117E74" w:rsidP="00117E74">
      <w:pPr>
        <w:pStyle w:val="NoSpacing"/>
      </w:pPr>
      <w:r>
        <w:t xml:space="preserve">        ichMin = m_pscan-&gt;IchMinTok();</w:t>
      </w:r>
    </w:p>
    <w:p w:rsidR="00117E74" w:rsidRDefault="00117E74" w:rsidP="00117E74">
      <w:pPr>
        <w:pStyle w:val="NoSpacing"/>
      </w:pPr>
      <w:r>
        <w:t xml:space="preserve">        iecpMin  = m_pscan-&gt;IecpMinTok();</w:t>
      </w:r>
    </w:p>
    <w:p w:rsidR="00117E74" w:rsidRDefault="00117E74" w:rsidP="00117E74">
      <w:pPr>
        <w:pStyle w:val="NoSpacing"/>
      </w:pPr>
    </w:p>
    <w:p w:rsidR="00117E74" w:rsidRDefault="00117E74" w:rsidP="00117E74">
      <w:pPr>
        <w:pStyle w:val="NoSpacing"/>
      </w:pPr>
      <w:r>
        <w:t xml:space="preserve">        m_pscan-&gt;Scan();</w:t>
      </w:r>
    </w:p>
    <w:p w:rsidR="00117E74" w:rsidRDefault="00117E74" w:rsidP="00117E74">
      <w:pPr>
        <w:pStyle w:val="NoSpacing"/>
      </w:pPr>
    </w:p>
    <w:p w:rsidR="00117E74" w:rsidRDefault="00117E74" w:rsidP="00117E74">
      <w:pPr>
        <w:pStyle w:val="NoSpacing"/>
      </w:pPr>
      <w:r>
        <w:t xml:space="preserve">        // We search an Async expression (a function declaration or a async lambda expression)</w:t>
      </w:r>
    </w:p>
    <w:p w:rsidR="00117E74" w:rsidRDefault="00117E74" w:rsidP="00117E74">
      <w:pPr>
        <w:pStyle w:val="NoSpacing"/>
      </w:pPr>
      <w:r>
        <w:t xml:space="preserve">        if (pid == wellKnownPropertyPids.async &amp;&amp; m_scriptContext-&gt;GetConfig()-&gt;IsES7AsyncAndAwaitEnabled())</w:t>
      </w:r>
    </w:p>
    <w:p w:rsidR="00117E74" w:rsidRDefault="00117E74" w:rsidP="00117E74">
      <w:pPr>
        <w:pStyle w:val="NoSpacing"/>
      </w:pPr>
      <w:r>
        <w:t xml:space="preserve">        {</w:t>
      </w:r>
    </w:p>
    <w:p w:rsidR="00117E74" w:rsidRDefault="00117E74" w:rsidP="00117E74">
      <w:pPr>
        <w:pStyle w:val="NoSpacing"/>
      </w:pPr>
      <w:r>
        <w:t xml:space="preserve">            if (m_token.tk == tkFUNCTION)</w:t>
      </w:r>
    </w:p>
    <w:p w:rsidR="00117E74" w:rsidRDefault="00117E74" w:rsidP="00117E74">
      <w:pPr>
        <w:pStyle w:val="NoSpacing"/>
      </w:pPr>
      <w:r>
        <w:t xml:space="preserve">            {</w:t>
      </w:r>
    </w:p>
    <w:p w:rsidR="00117E74" w:rsidRDefault="00117E74" w:rsidP="00117E74">
      <w:pPr>
        <w:pStyle w:val="NoSpacing"/>
      </w:pPr>
      <w:r>
        <w:t xml:space="preserve">                isAsyncExpr = true;</w:t>
      </w:r>
    </w:p>
    <w:p w:rsidR="00117E74" w:rsidRDefault="00117E74" w:rsidP="00117E74">
      <w:pPr>
        <w:pStyle w:val="NoSpacing"/>
      </w:pPr>
      <w:r>
        <w:t xml:space="preserve">                goto LFunction;</w:t>
      </w:r>
    </w:p>
    <w:p w:rsidR="00117E74" w:rsidRDefault="00117E74" w:rsidP="00117E74">
      <w:pPr>
        <w:pStyle w:val="NoSpacing"/>
      </w:pPr>
      <w:r>
        <w:t xml:space="preserve">            }</w:t>
      </w:r>
    </w:p>
    <w:p w:rsidR="00117E74" w:rsidRDefault="00117E74" w:rsidP="00117E74">
      <w:pPr>
        <w:pStyle w:val="NoSpacing"/>
      </w:pPr>
      <w:r>
        <w:t xml:space="preserve">            else if (m_token.tk == tkID)</w:t>
      </w:r>
    </w:p>
    <w:p w:rsidR="00117E74" w:rsidRDefault="00117E74" w:rsidP="00117E74">
      <w:pPr>
        <w:pStyle w:val="NoSpacing"/>
      </w:pPr>
      <w:r>
        <w:t xml:space="preserve">            {</w:t>
      </w:r>
    </w:p>
    <w:p w:rsidR="00117E74" w:rsidRDefault="00117E74" w:rsidP="00117E74">
      <w:pPr>
        <w:pStyle w:val="NoSpacing"/>
      </w:pPr>
      <w:r>
        <w:t xml:space="preserve">                isLambdaExpr = true;</w:t>
      </w:r>
    </w:p>
    <w:p w:rsidR="00117E74" w:rsidRDefault="00117E74" w:rsidP="00117E74">
      <w:pPr>
        <w:pStyle w:val="NoSpacing"/>
      </w:pPr>
      <w:r>
        <w:t xml:space="preserve">                isAsyncExpr = true;</w:t>
      </w:r>
    </w:p>
    <w:p w:rsidR="00117E74" w:rsidRDefault="00117E74" w:rsidP="00117E74">
      <w:pPr>
        <w:pStyle w:val="NoSpacing"/>
      </w:pPr>
      <w:r>
        <w:t xml:space="preserve">                goto LFunction;</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 || BindDeferredPidRefs())</w:t>
      </w:r>
    </w:p>
    <w:p w:rsidR="00117E74" w:rsidRDefault="00117E74" w:rsidP="00117E74">
      <w:pPr>
        <w:pStyle w:val="NoSpacing"/>
      </w:pPr>
      <w:r>
        <w:t xml:space="preserve">        {</w:t>
      </w:r>
    </w:p>
    <w:p w:rsidR="00117E74" w:rsidRDefault="00117E74" w:rsidP="00117E74">
      <w:pPr>
        <w:pStyle w:val="NoSpacing"/>
      </w:pPr>
      <w:r>
        <w:t xml:space="preserve">            ref = this-&gt;PushPidRef(pid);</w:t>
      </w:r>
    </w:p>
    <w:p w:rsidR="00117E74" w:rsidRDefault="00117E74" w:rsidP="00117E74">
      <w:pPr>
        <w:pStyle w:val="NoSpacing"/>
      </w:pPr>
      <w:r>
        <w:t xml:space="preserve">        }</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CreateNameNode(pid);</w:t>
      </w:r>
    </w:p>
    <w:p w:rsidR="00117E74" w:rsidRDefault="00117E74" w:rsidP="00117E74">
      <w:pPr>
        <w:pStyle w:val="NoSpacing"/>
      </w:pPr>
      <w:r>
        <w:t xml:space="preserve">            pnode-&gt;ichMin = ichMin;</w:t>
      </w:r>
    </w:p>
    <w:p w:rsidR="00117E74" w:rsidRDefault="00117E74" w:rsidP="00117E74">
      <w:pPr>
        <w:pStyle w:val="NoSpacing"/>
      </w:pPr>
      <w:r>
        <w:t xml:space="preserve">            pnode-&gt;ichLim = ichLim;</w:t>
      </w:r>
    </w:p>
    <w:p w:rsidR="00117E74" w:rsidRDefault="00117E74" w:rsidP="00117E74">
      <w:pPr>
        <w:pStyle w:val="NoSpacing"/>
      </w:pPr>
      <w:r>
        <w:t xml:space="preserve">            pnode-&gt;sxPid.SetSymRef(ref);</w:t>
      </w:r>
    </w:p>
    <w:p w:rsidR="00117E74" w:rsidRDefault="00117E74" w:rsidP="00117E74">
      <w:pPr>
        <w:pStyle w:val="NoSpacing"/>
      </w:pPr>
      <w:r>
        <w:t xml:space="preserve">            CheckArgumentsUse(pid, m_currentNodeFunc);</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 Remember the identifier start and end in case it turns out to be a statement label.</w:t>
      </w:r>
    </w:p>
    <w:p w:rsidR="00117E74" w:rsidRDefault="00117E74" w:rsidP="00117E74">
      <w:pPr>
        <w:pStyle w:val="NoSpacing"/>
      </w:pPr>
      <w:r>
        <w:t xml:space="preserve">            term.tk = tkID;</w:t>
      </w:r>
    </w:p>
    <w:p w:rsidR="00117E74" w:rsidRDefault="00117E74" w:rsidP="00117E74">
      <w:pPr>
        <w:pStyle w:val="NoSpacing"/>
      </w:pPr>
      <w:r>
        <w:t xml:space="preserve">            term.pid = pid; // Record the identifier for detection of eval</w:t>
      </w:r>
    </w:p>
    <w:p w:rsidR="00117E74" w:rsidRDefault="00117E74" w:rsidP="00117E74">
      <w:pPr>
        <w:pStyle w:val="NoSpacing"/>
      </w:pPr>
      <w:r>
        <w:t xml:space="preserve">            term.ichMin = static_cast&lt;charcount_t&gt;(iecpMin);</w:t>
      </w:r>
    </w:p>
    <w:p w:rsidR="00117E74" w:rsidRDefault="00117E74" w:rsidP="00117E74">
      <w:pPr>
        <w:pStyle w:val="NoSpacing"/>
      </w:pPr>
      <w:r>
        <w:t xml:space="preserve">            term.ichLim = static_cast&lt;charcount_t&gt;(iecpLim);</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lastRenderedPageBreak/>
        <w:t xml:space="preserve">    }</w:t>
      </w:r>
    </w:p>
    <w:p w:rsidR="00117E74" w:rsidRDefault="00117E74" w:rsidP="00117E74">
      <w:pPr>
        <w:pStyle w:val="NoSpacing"/>
      </w:pPr>
    </w:p>
    <w:p w:rsidR="00117E74" w:rsidRDefault="00117E74" w:rsidP="00117E74">
      <w:pPr>
        <w:pStyle w:val="NoSpacing"/>
      </w:pPr>
      <w:r>
        <w:t xml:space="preserve">    case tkTHIS:</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CreateNodeWithScanner&lt;knopThis&gt;();</w:t>
      </w:r>
    </w:p>
    <w:p w:rsidR="00117E74" w:rsidRDefault="00117E74" w:rsidP="00117E74">
      <w:pPr>
        <w:pStyle w:val="NoSpacing"/>
      </w:pPr>
      <w:r>
        <w:t xml:space="preserve">        }</w:t>
      </w:r>
    </w:p>
    <w:p w:rsidR="00117E74" w:rsidRDefault="00117E74" w:rsidP="00117E74">
      <w:pPr>
        <w:pStyle w:val="NoSpacing"/>
      </w:pPr>
      <w:r>
        <w:t xml:space="preserve">        fCanAssign = FALSE;</w:t>
      </w:r>
    </w:p>
    <w:p w:rsidR="00117E74" w:rsidRDefault="00117E74" w:rsidP="00117E74">
      <w:pPr>
        <w:pStyle w:val="NoSpacing"/>
      </w:pPr>
      <w:r>
        <w:t xml:space="preserve">        m_pscan-&gt;Scan();</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tkLParen:</w:t>
      </w:r>
    </w:p>
    <w:p w:rsidR="00117E74" w:rsidRDefault="00117E74" w:rsidP="00117E74">
      <w:pPr>
        <w:pStyle w:val="NoSpacing"/>
      </w:pPr>
      <w:r>
        <w:t xml:space="preserve">        ichMin = m_pscan-&gt;IchMinTok();</w:t>
      </w:r>
    </w:p>
    <w:p w:rsidR="00117E74" w:rsidRDefault="00117E74" w:rsidP="00117E74">
      <w:pPr>
        <w:pStyle w:val="NoSpacing"/>
      </w:pPr>
      <w:r>
        <w:t xml:space="preserve">        iuMin = m_pscan-&gt;IecpMinTok();</w:t>
      </w:r>
    </w:p>
    <w:p w:rsidR="00117E74" w:rsidRDefault="00117E74" w:rsidP="00117E74">
      <w:pPr>
        <w:pStyle w:val="NoSpacing"/>
      </w:pPr>
      <w:r>
        <w:t xml:space="preserve">        m_pscan-&gt;Scan();</w:t>
      </w:r>
    </w:p>
    <w:p w:rsidR="00117E74" w:rsidRDefault="00117E74" w:rsidP="00117E74">
      <w:pPr>
        <w:pStyle w:val="NoSpacing"/>
      </w:pPr>
      <w:r>
        <w:t xml:space="preserve">        if (m_token.tk == tkRParen)</w:t>
      </w:r>
    </w:p>
    <w:p w:rsidR="00117E74" w:rsidRDefault="00117E74" w:rsidP="00117E74">
      <w:pPr>
        <w:pStyle w:val="NoSpacing"/>
      </w:pPr>
      <w:r>
        <w:t xml:space="preserve">        {</w:t>
      </w:r>
    </w:p>
    <w:p w:rsidR="00117E74" w:rsidRDefault="00117E74" w:rsidP="00117E74">
      <w:pPr>
        <w:pStyle w:val="NoSpacing"/>
      </w:pPr>
      <w:r>
        <w:t xml:space="preserve">            // Empty parens can only be legal as an empty parameter list to a lambda declaration.</w:t>
      </w:r>
    </w:p>
    <w:p w:rsidR="00117E74" w:rsidRDefault="00117E74" w:rsidP="00117E74">
      <w:pPr>
        <w:pStyle w:val="NoSpacing"/>
      </w:pPr>
      <w:r>
        <w:t xml:space="preserve">            // We're in a lambda if the next token is =&gt;.</w:t>
      </w:r>
    </w:p>
    <w:p w:rsidR="00117E74" w:rsidRDefault="00117E74" w:rsidP="00117E74">
      <w:pPr>
        <w:pStyle w:val="NoSpacing"/>
      </w:pPr>
      <w:r>
        <w:t xml:space="preserve">            fAllowCall = FALSE;</w:t>
      </w:r>
    </w:p>
    <w:p w:rsidR="00117E74" w:rsidRDefault="00117E74" w:rsidP="00117E74">
      <w:pPr>
        <w:pStyle w:val="NoSpacing"/>
      </w:pPr>
      <w:r>
        <w:t xml:space="preserve">            m_pscan-&gt;Scan();</w:t>
      </w:r>
    </w:p>
    <w:p w:rsidR="00117E74" w:rsidRDefault="00117E74" w:rsidP="00117E74">
      <w:pPr>
        <w:pStyle w:val="NoSpacing"/>
      </w:pPr>
    </w:p>
    <w:p w:rsidR="00117E74" w:rsidRDefault="00117E74" w:rsidP="00117E74">
      <w:pPr>
        <w:pStyle w:val="NoSpacing"/>
      </w:pPr>
      <w:r>
        <w:t xml:space="preserve">            // If the token after the right paren is not =&gt; or if there was a newline between () and =&gt; this is a syntax error</w:t>
      </w:r>
    </w:p>
    <w:p w:rsidR="00117E74" w:rsidRDefault="00117E74" w:rsidP="00117E74">
      <w:pPr>
        <w:pStyle w:val="NoSpacing"/>
      </w:pPr>
      <w:r>
        <w:t xml:space="preserve">            if (!m_doingFastScan &amp;&amp; (m_token.tk != tkDArrow || m_pscan-&gt;FHadNewLine()))</w:t>
      </w:r>
    </w:p>
    <w:p w:rsidR="00117E74" w:rsidRDefault="00117E74" w:rsidP="00117E74">
      <w:pPr>
        <w:pStyle w:val="NoSpacing"/>
      </w:pPr>
      <w:r>
        <w:t xml:space="preserve">            {</w:t>
      </w:r>
    </w:p>
    <w:p w:rsidR="00117E74" w:rsidRDefault="00117E74" w:rsidP="00117E74">
      <w:pPr>
        <w:pStyle w:val="NoSpacing"/>
      </w:pPr>
      <w:r>
        <w:t xml:space="preserve">                Error(ERRsyntax);</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CreateNodeWithScanner&lt;knopEmpty&gt;();</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this-&gt;m_parenDepth++;</w:t>
      </w:r>
    </w:p>
    <w:p w:rsidR="00117E74" w:rsidRDefault="00117E74" w:rsidP="00117E74">
      <w:pPr>
        <w:pStyle w:val="NoSpacing"/>
      </w:pPr>
      <w:r>
        <w:t xml:space="preserve">        pnode = ParseExpr&lt;buildAST&gt;(koplNo, &amp;fCanAssign, TRUE, FALSE, nullptr, nullptr /*nameLength*/, nullptr  /*pShortNameOffset*/, &amp;term, true);</w:t>
      </w:r>
    </w:p>
    <w:p w:rsidR="00117E74" w:rsidRDefault="00117E74" w:rsidP="00117E74">
      <w:pPr>
        <w:pStyle w:val="NoSpacing"/>
      </w:pPr>
      <w:r>
        <w:t xml:space="preserve">        this-&gt;m_parenDepth--;</w:t>
      </w:r>
    </w:p>
    <w:p w:rsidR="00117E74" w:rsidRDefault="00117E74" w:rsidP="00117E74">
      <w:pPr>
        <w:pStyle w:val="NoSpacing"/>
      </w:pPr>
    </w:p>
    <w:p w:rsidR="00117E74" w:rsidRDefault="00117E74" w:rsidP="00117E74">
      <w:pPr>
        <w:pStyle w:val="NoSpacing"/>
      </w:pPr>
      <w:r>
        <w:t xml:space="preserve">        ChkCurTok(tkRParen, ERRnoRparen);</w:t>
      </w:r>
    </w:p>
    <w:p w:rsidR="00117E74" w:rsidRDefault="00117E74" w:rsidP="00117E74">
      <w:pPr>
        <w:pStyle w:val="NoSpacing"/>
      </w:pPr>
      <w:r>
        <w:t xml:space="preserve">        // Emit a deferred ... error if one was parsed.</w:t>
      </w:r>
    </w:p>
    <w:p w:rsidR="00117E74" w:rsidRDefault="00117E74" w:rsidP="00117E74">
      <w:pPr>
        <w:pStyle w:val="NoSpacing"/>
      </w:pPr>
      <w:r>
        <w:t xml:space="preserve">        if (m_deferEllipsisError &amp;&amp; m_token.tk != tkDArrow)</w:t>
      </w:r>
    </w:p>
    <w:p w:rsidR="00117E74" w:rsidRDefault="00117E74" w:rsidP="00117E74">
      <w:pPr>
        <w:pStyle w:val="NoSpacing"/>
      </w:pPr>
      <w:r>
        <w:t xml:space="preserve">        {</w:t>
      </w:r>
    </w:p>
    <w:p w:rsidR="00117E74" w:rsidRDefault="00117E74" w:rsidP="00117E74">
      <w:pPr>
        <w:pStyle w:val="NoSpacing"/>
      </w:pPr>
      <w:r>
        <w:t xml:space="preserve">            m_pscan-&gt;SeekTo(m_EllipsisErrLoc);</w:t>
      </w:r>
    </w:p>
    <w:p w:rsidR="00117E74" w:rsidRDefault="00117E74" w:rsidP="00117E74">
      <w:pPr>
        <w:pStyle w:val="NoSpacing"/>
      </w:pPr>
      <w:r>
        <w:t xml:space="preserve">            Error(ERRInvalidSpreadUse);</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m_deferEllipsisError = false;</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lastRenderedPageBreak/>
        <w:t xml:space="preserve">    case tkIntCon:</w:t>
      </w:r>
    </w:p>
    <w:p w:rsidR="00117E74" w:rsidRDefault="00117E74" w:rsidP="00117E74">
      <w:pPr>
        <w:pStyle w:val="NoSpacing"/>
      </w:pPr>
      <w:r>
        <w:t xml:space="preserve">        if (IsStrictMode() &amp;&amp; m_pscan-&gt;IsOctOrLeadingZeroOnLastTKNumber())</w:t>
      </w:r>
    </w:p>
    <w:p w:rsidR="00117E74" w:rsidRDefault="00117E74" w:rsidP="00117E74">
      <w:pPr>
        <w:pStyle w:val="NoSpacing"/>
      </w:pPr>
      <w:r>
        <w:t xml:space="preserve">        {</w:t>
      </w:r>
    </w:p>
    <w:p w:rsidR="00117E74" w:rsidRDefault="00117E74" w:rsidP="00117E74">
      <w:pPr>
        <w:pStyle w:val="NoSpacing"/>
      </w:pPr>
      <w:r>
        <w:t xml:space="preserve">            Error(ERRES5NoOctal);</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CreateIntNodeWithScanner(m_token.GetLong());</w:t>
      </w:r>
    </w:p>
    <w:p w:rsidR="00117E74" w:rsidRDefault="00117E74" w:rsidP="00117E74">
      <w:pPr>
        <w:pStyle w:val="NoSpacing"/>
      </w:pPr>
      <w:r>
        <w:t xml:space="preserve">        }</w:t>
      </w:r>
    </w:p>
    <w:p w:rsidR="00117E74" w:rsidRDefault="00117E74" w:rsidP="00117E74">
      <w:pPr>
        <w:pStyle w:val="NoSpacing"/>
      </w:pPr>
      <w:r>
        <w:t xml:space="preserve">        fCanAssign = FALSE;</w:t>
      </w:r>
    </w:p>
    <w:p w:rsidR="00117E74" w:rsidRDefault="00117E74" w:rsidP="00117E74">
      <w:pPr>
        <w:pStyle w:val="NoSpacing"/>
      </w:pPr>
      <w:r>
        <w:t xml:space="preserve">        m_pscan-&gt;Scan();</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tkFltCon:</w:t>
      </w:r>
    </w:p>
    <w:p w:rsidR="00117E74" w:rsidRDefault="00117E74" w:rsidP="00117E74">
      <w:pPr>
        <w:pStyle w:val="NoSpacing"/>
      </w:pPr>
      <w:r>
        <w:t xml:space="preserve">        if (IsStrictMode() &amp;&amp; m_pscan-&gt;IsOctOrLeadingZeroOnLastTKNumber())</w:t>
      </w:r>
    </w:p>
    <w:p w:rsidR="00117E74" w:rsidRDefault="00117E74" w:rsidP="00117E74">
      <w:pPr>
        <w:pStyle w:val="NoSpacing"/>
      </w:pPr>
      <w:r>
        <w:t xml:space="preserve">        {</w:t>
      </w:r>
    </w:p>
    <w:p w:rsidR="00117E74" w:rsidRDefault="00117E74" w:rsidP="00117E74">
      <w:pPr>
        <w:pStyle w:val="NoSpacing"/>
      </w:pPr>
      <w:r>
        <w:t xml:space="preserve">            Error(ERRES5NoOctal);</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CreateNodeWithScanner&lt;knopFlt&gt;();</w:t>
      </w:r>
    </w:p>
    <w:p w:rsidR="00117E74" w:rsidRDefault="00117E74" w:rsidP="00117E74">
      <w:pPr>
        <w:pStyle w:val="NoSpacing"/>
      </w:pPr>
      <w:r>
        <w:t xml:space="preserve">            pnode-&gt;sxFlt.dbl = m_token.GetDouble();</w:t>
      </w:r>
    </w:p>
    <w:p w:rsidR="00117E74" w:rsidRDefault="00117E74" w:rsidP="00117E74">
      <w:pPr>
        <w:pStyle w:val="NoSpacing"/>
      </w:pPr>
      <w:r>
        <w:t xml:space="preserve">            pnode-&gt;sxFlt.maybeInt = m_token.GetDoubleMayBeInt();</w:t>
      </w:r>
    </w:p>
    <w:p w:rsidR="00117E74" w:rsidRDefault="00117E74" w:rsidP="00117E74">
      <w:pPr>
        <w:pStyle w:val="NoSpacing"/>
      </w:pPr>
      <w:r>
        <w:t xml:space="preserve">        }</w:t>
      </w:r>
    </w:p>
    <w:p w:rsidR="00117E74" w:rsidRDefault="00117E74" w:rsidP="00117E74">
      <w:pPr>
        <w:pStyle w:val="NoSpacing"/>
      </w:pPr>
      <w:r>
        <w:t xml:space="preserve">        fCanAssign = FALSE;</w:t>
      </w:r>
    </w:p>
    <w:p w:rsidR="00117E74" w:rsidRDefault="00117E74" w:rsidP="00117E74">
      <w:pPr>
        <w:pStyle w:val="NoSpacing"/>
      </w:pPr>
      <w:r>
        <w:t xml:space="preserve">        m_pscan-&gt;Scan();</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tkStrCon:</w:t>
      </w:r>
    </w:p>
    <w:p w:rsidR="00117E74" w:rsidRDefault="00117E74" w:rsidP="00117E74">
      <w:pPr>
        <w:pStyle w:val="NoSpacing"/>
      </w:pPr>
      <w:r>
        <w:t xml:space="preserve">        if (IsStrictMode() &amp;&amp; m_pscan-&gt;IsOctOrLeadingZeroOnLastTKNumber())</w:t>
      </w:r>
    </w:p>
    <w:p w:rsidR="00117E74" w:rsidRDefault="00117E74" w:rsidP="00117E74">
      <w:pPr>
        <w:pStyle w:val="NoSpacing"/>
      </w:pPr>
      <w:r>
        <w:t xml:space="preserve">        {</w:t>
      </w:r>
    </w:p>
    <w:p w:rsidR="00117E74" w:rsidRDefault="00117E74" w:rsidP="00117E74">
      <w:pPr>
        <w:pStyle w:val="NoSpacing"/>
      </w:pPr>
      <w:r>
        <w:t xml:space="preserve">            Error(ERRES5NoOctal);</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CreateStrNodeWithScanner(m_token.GetStr());</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 Subtract the string literal length from the total char count for the purpose</w:t>
      </w:r>
    </w:p>
    <w:p w:rsidR="00117E74" w:rsidRDefault="00117E74" w:rsidP="00117E74">
      <w:pPr>
        <w:pStyle w:val="NoSpacing"/>
      </w:pPr>
      <w:r>
        <w:t xml:space="preserve">            // of deciding whether to defer parsing and byte code generation.</w:t>
      </w:r>
    </w:p>
    <w:p w:rsidR="00117E74" w:rsidRDefault="00117E74" w:rsidP="00117E74">
      <w:pPr>
        <w:pStyle w:val="NoSpacing"/>
      </w:pPr>
      <w:r>
        <w:t xml:space="preserve">            this-&gt;ReduceDeferredScriptLength(m_pscan-&gt;IchLimTok() - m_pscan-&gt;IchMinTok());</w:t>
      </w:r>
    </w:p>
    <w:p w:rsidR="00117E74" w:rsidRDefault="00117E74" w:rsidP="00117E74">
      <w:pPr>
        <w:pStyle w:val="NoSpacing"/>
      </w:pPr>
      <w:r>
        <w:t xml:space="preserve">        }</w:t>
      </w:r>
    </w:p>
    <w:p w:rsidR="00117E74" w:rsidRDefault="00117E74" w:rsidP="00117E74">
      <w:pPr>
        <w:pStyle w:val="NoSpacing"/>
      </w:pPr>
      <w:r>
        <w:t xml:space="preserve">        fCanAssign = FALSE;</w:t>
      </w:r>
    </w:p>
    <w:p w:rsidR="00117E74" w:rsidRDefault="00117E74" w:rsidP="00117E74">
      <w:pPr>
        <w:pStyle w:val="NoSpacing"/>
      </w:pPr>
      <w:r>
        <w:t xml:space="preserve">        m_pscan-&gt;Scan();</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tkTRUE:</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lastRenderedPageBreak/>
        <w:t xml:space="preserve">            pnode = CreateNodeWithScanner&lt;knopTrue&gt;();</w:t>
      </w:r>
    </w:p>
    <w:p w:rsidR="00117E74" w:rsidRDefault="00117E74" w:rsidP="00117E74">
      <w:pPr>
        <w:pStyle w:val="NoSpacing"/>
      </w:pPr>
      <w:r>
        <w:t xml:space="preserve">        }</w:t>
      </w:r>
    </w:p>
    <w:p w:rsidR="00117E74" w:rsidRDefault="00117E74" w:rsidP="00117E74">
      <w:pPr>
        <w:pStyle w:val="NoSpacing"/>
      </w:pPr>
      <w:r>
        <w:t xml:space="preserve">        fCanAssign = FALSE;</w:t>
      </w:r>
    </w:p>
    <w:p w:rsidR="00117E74" w:rsidRDefault="00117E74" w:rsidP="00117E74">
      <w:pPr>
        <w:pStyle w:val="NoSpacing"/>
      </w:pPr>
      <w:r>
        <w:t xml:space="preserve">        m_pscan-&gt;Scan();</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tkFALSE:</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CreateNodeWithScanner&lt;knopFalse&gt;();</w:t>
      </w:r>
    </w:p>
    <w:p w:rsidR="00117E74" w:rsidRDefault="00117E74" w:rsidP="00117E74">
      <w:pPr>
        <w:pStyle w:val="NoSpacing"/>
      </w:pPr>
      <w:r>
        <w:t xml:space="preserve">        }</w:t>
      </w:r>
    </w:p>
    <w:p w:rsidR="00117E74" w:rsidRDefault="00117E74" w:rsidP="00117E74">
      <w:pPr>
        <w:pStyle w:val="NoSpacing"/>
      </w:pPr>
      <w:r>
        <w:t xml:space="preserve">        fCanAssign = FALSE;</w:t>
      </w:r>
    </w:p>
    <w:p w:rsidR="00117E74" w:rsidRDefault="00117E74" w:rsidP="00117E74">
      <w:pPr>
        <w:pStyle w:val="NoSpacing"/>
      </w:pPr>
      <w:r>
        <w:t xml:space="preserve">        m_pscan-&gt;Scan();</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tkNULL:</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CreateNodeWithScanner&lt;knopNull&gt;();</w:t>
      </w:r>
    </w:p>
    <w:p w:rsidR="00117E74" w:rsidRDefault="00117E74" w:rsidP="00117E74">
      <w:pPr>
        <w:pStyle w:val="NoSpacing"/>
      </w:pPr>
      <w:r>
        <w:t xml:space="preserve">        }</w:t>
      </w:r>
    </w:p>
    <w:p w:rsidR="00117E74" w:rsidRDefault="00117E74" w:rsidP="00117E74">
      <w:pPr>
        <w:pStyle w:val="NoSpacing"/>
      </w:pPr>
      <w:r>
        <w:t xml:space="preserve">        fCanAssign = FALSE;</w:t>
      </w:r>
    </w:p>
    <w:p w:rsidR="00117E74" w:rsidRDefault="00117E74" w:rsidP="00117E74">
      <w:pPr>
        <w:pStyle w:val="NoSpacing"/>
      </w:pPr>
      <w:r>
        <w:t xml:space="preserve">        m_pscan-&gt;Scan();</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tkDiv:</w:t>
      </w:r>
    </w:p>
    <w:p w:rsidR="00117E74" w:rsidRDefault="00117E74" w:rsidP="00117E74">
      <w:pPr>
        <w:pStyle w:val="NoSpacing"/>
      </w:pPr>
      <w:r>
        <w:t xml:space="preserve">    case tkAsgDiv:</w:t>
      </w:r>
    </w:p>
    <w:p w:rsidR="00117E74" w:rsidRDefault="00117E74" w:rsidP="00117E74">
      <w:pPr>
        <w:pStyle w:val="NoSpacing"/>
      </w:pPr>
      <w:r>
        <w:t xml:space="preserve">        pnode = ParseRegExp&lt;buildAST&gt;();</w:t>
      </w:r>
    </w:p>
    <w:p w:rsidR="00117E74" w:rsidRDefault="00117E74" w:rsidP="00117E74">
      <w:pPr>
        <w:pStyle w:val="NoSpacing"/>
      </w:pPr>
      <w:r>
        <w:t xml:space="preserve">        fCanAssign = FALSE;</w:t>
      </w:r>
    </w:p>
    <w:p w:rsidR="00117E74" w:rsidRDefault="00117E74" w:rsidP="00117E74">
      <w:pPr>
        <w:pStyle w:val="NoSpacing"/>
      </w:pPr>
      <w:r>
        <w:t xml:space="preserve">        m_pscan-&gt;Scan();</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tkNEW:</w:t>
      </w:r>
    </w:p>
    <w:p w:rsidR="00117E74" w:rsidRDefault="00117E74" w:rsidP="00117E74">
      <w:pPr>
        <w:pStyle w:val="NoSpacing"/>
      </w:pPr>
      <w:r>
        <w:t xml:space="preserve">    {</w:t>
      </w:r>
    </w:p>
    <w:p w:rsidR="00117E74" w:rsidRDefault="00117E74" w:rsidP="00117E74">
      <w:pPr>
        <w:pStyle w:val="NoSpacing"/>
      </w:pPr>
      <w:r>
        <w:t xml:space="preserve">        ichMin = m_pscan-&gt;IchMinTok();</w:t>
      </w:r>
    </w:p>
    <w:p w:rsidR="00117E74" w:rsidRDefault="00117E74" w:rsidP="00117E74">
      <w:pPr>
        <w:pStyle w:val="NoSpacing"/>
      </w:pPr>
      <w:r>
        <w:t xml:space="preserve">        m_pscan-&gt;Scan();</w:t>
      </w:r>
    </w:p>
    <w:p w:rsidR="00117E74" w:rsidRDefault="00117E74" w:rsidP="00117E74">
      <w:pPr>
        <w:pStyle w:val="NoSpacing"/>
      </w:pPr>
    </w:p>
    <w:p w:rsidR="00117E74" w:rsidRDefault="00117E74" w:rsidP="00117E74">
      <w:pPr>
        <w:pStyle w:val="NoSpacing"/>
      </w:pPr>
      <w:r>
        <w:t xml:space="preserve">        if (m_token.tk == tkDot &amp;&amp; m_scriptContext-&gt;GetConfig()-&gt;IsES6ClassAndExtendsEnabled())</w:t>
      </w:r>
    </w:p>
    <w:p w:rsidR="00117E74" w:rsidRDefault="00117E74" w:rsidP="00117E74">
      <w:pPr>
        <w:pStyle w:val="NoSpacing"/>
      </w:pPr>
      <w:r>
        <w:t xml:space="preserve">        {</w:t>
      </w:r>
    </w:p>
    <w:p w:rsidR="00117E74" w:rsidRDefault="00117E74" w:rsidP="00117E74">
      <w:pPr>
        <w:pStyle w:val="NoSpacing"/>
      </w:pPr>
      <w:r>
        <w:t xml:space="preserve">            pnode = ParseMetaProperty&lt;buildAST&gt;(tkNEW, ichMin, &amp;fCanAssign);</w:t>
      </w:r>
    </w:p>
    <w:p w:rsidR="00117E74" w:rsidRDefault="00117E74" w:rsidP="00117E74">
      <w:pPr>
        <w:pStyle w:val="NoSpacing"/>
      </w:pPr>
    </w:p>
    <w:p w:rsidR="00117E74" w:rsidRDefault="00117E74" w:rsidP="00117E74">
      <w:pPr>
        <w:pStyle w:val="NoSpacing"/>
      </w:pPr>
      <w:r>
        <w:t xml:space="preserve">            m_pscan-&gt;Scan();</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ParseNodePtr pnodeExpr = ParseTerm&lt;buildAST&gt;(FALSE, pNameHint, pHintLength, pShortNameOffset);</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CreateCallNode(knopNew, pnodeExpr, nullptr);</w:t>
      </w:r>
    </w:p>
    <w:p w:rsidR="00117E74" w:rsidRDefault="00117E74" w:rsidP="00117E74">
      <w:pPr>
        <w:pStyle w:val="NoSpacing"/>
      </w:pPr>
      <w:r>
        <w:t xml:space="preserve">                pnode-&gt;ichMin = ichMin;</w:t>
      </w:r>
    </w:p>
    <w:p w:rsidR="00117E74" w:rsidRDefault="00117E74" w:rsidP="00117E74">
      <w:pPr>
        <w:pStyle w:val="NoSpacing"/>
      </w:pPr>
      <w:r>
        <w:t xml:space="preserve">            }</w:t>
      </w:r>
    </w:p>
    <w:p w:rsidR="00117E74" w:rsidRDefault="00117E74" w:rsidP="00117E74">
      <w:pPr>
        <w:pStyle w:val="NoSpacing"/>
      </w:pPr>
      <w:r>
        <w:t xml:space="preserve">            fInNew = TRUE;</w:t>
      </w:r>
    </w:p>
    <w:p w:rsidR="00117E74" w:rsidRDefault="00117E74" w:rsidP="00117E74">
      <w:pPr>
        <w:pStyle w:val="NoSpacing"/>
      </w:pPr>
      <w:r>
        <w:t xml:space="preserve">            fCanAssign = FALSE;</w:t>
      </w:r>
    </w:p>
    <w:p w:rsidR="00117E74" w:rsidRDefault="00117E74" w:rsidP="00117E74">
      <w:pPr>
        <w:pStyle w:val="NoSpacing"/>
      </w:pPr>
      <w:r>
        <w:t xml:space="preserve">        }</w:t>
      </w:r>
    </w:p>
    <w:p w:rsidR="00117E74" w:rsidRDefault="00117E74" w:rsidP="00117E74">
      <w:pPr>
        <w:pStyle w:val="NoSpacing"/>
      </w:pPr>
      <w:r>
        <w:lastRenderedPageBreak/>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case tkLBrack:</w:t>
      </w:r>
    </w:p>
    <w:p w:rsidR="00117E74" w:rsidRDefault="00117E74" w:rsidP="00117E74">
      <w:pPr>
        <w:pStyle w:val="NoSpacing"/>
      </w:pPr>
      <w:r>
        <w:t xml:space="preserve">    {</w:t>
      </w:r>
    </w:p>
    <w:p w:rsidR="00117E74" w:rsidRDefault="00117E74" w:rsidP="00117E74">
      <w:pPr>
        <w:pStyle w:val="NoSpacing"/>
      </w:pPr>
      <w:r>
        <w:t xml:space="preserve">        ichMin = m_pscan-&gt;IchMinTok();</w:t>
      </w:r>
    </w:p>
    <w:p w:rsidR="00117E74" w:rsidRDefault="00117E74" w:rsidP="00117E74">
      <w:pPr>
        <w:pStyle w:val="NoSpacing"/>
      </w:pPr>
      <w:r>
        <w:t xml:space="preserve">        m_pscan-&gt;Scan();</w:t>
      </w:r>
    </w:p>
    <w:p w:rsidR="00117E74" w:rsidRDefault="00117E74" w:rsidP="00117E74">
      <w:pPr>
        <w:pStyle w:val="NoSpacing"/>
      </w:pPr>
      <w:r>
        <w:t xml:space="preserve">        pnode = ParseArrayLiteral&lt;buildAST&gt;();</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pnode-&gt;ichMin = ichMin;</w:t>
      </w:r>
    </w:p>
    <w:p w:rsidR="00117E74" w:rsidRDefault="00117E74" w:rsidP="00117E74">
      <w:pPr>
        <w:pStyle w:val="NoSpacing"/>
      </w:pPr>
      <w:r>
        <w:t xml:space="preserve">            pnode-&gt;ichLim = m_pscan-&gt;IchLimTok();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(this-&gt;m_arrayDepth == 0)</w:t>
      </w:r>
    </w:p>
    <w:p w:rsidR="00117E74" w:rsidRDefault="00117E74" w:rsidP="00117E74">
      <w:pPr>
        <w:pStyle w:val="NoSpacing"/>
      </w:pPr>
      <w:r>
        <w:t xml:space="preserve">        {</w:t>
      </w:r>
    </w:p>
    <w:p w:rsidR="00117E74" w:rsidRDefault="00117E74" w:rsidP="00117E74">
      <w:pPr>
        <w:pStyle w:val="NoSpacing"/>
      </w:pPr>
      <w:r>
        <w:t xml:space="preserve">            Assert(m_pscan-&gt;IchLimTok() - ichMin &gt; m_funcInArray);</w:t>
      </w:r>
    </w:p>
    <w:p w:rsidR="00117E74" w:rsidRDefault="00117E74" w:rsidP="00117E74">
      <w:pPr>
        <w:pStyle w:val="NoSpacing"/>
      </w:pPr>
      <w:r>
        <w:t xml:space="preserve">            this-&gt;ReduceDeferredScriptLength(m_pscan-&gt;IchLimTok() - ichMin - this-&gt;m_funcInArray);</w:t>
      </w:r>
    </w:p>
    <w:p w:rsidR="00117E74" w:rsidRDefault="00117E74" w:rsidP="00117E74">
      <w:pPr>
        <w:pStyle w:val="NoSpacing"/>
      </w:pPr>
      <w:r>
        <w:t xml:space="preserve">            this-&gt;m_funcInArray = 0;</w:t>
      </w:r>
    </w:p>
    <w:p w:rsidR="00117E74" w:rsidRDefault="00117E74" w:rsidP="00117E74">
      <w:pPr>
        <w:pStyle w:val="NoSpacing"/>
      </w:pPr>
      <w:r>
        <w:t xml:space="preserve">            this-&gt;m_funcInArrayDepth = 0;</w:t>
      </w:r>
    </w:p>
    <w:p w:rsidR="00117E74" w:rsidRDefault="00117E74" w:rsidP="00117E74">
      <w:pPr>
        <w:pStyle w:val="NoSpacing"/>
      </w:pPr>
      <w:r>
        <w:t xml:space="preserve">        }</w:t>
      </w:r>
    </w:p>
    <w:p w:rsidR="00117E74" w:rsidRDefault="00117E74" w:rsidP="00117E74">
      <w:pPr>
        <w:pStyle w:val="NoSpacing"/>
      </w:pPr>
      <w:r>
        <w:t xml:space="preserve">        ChkCurTok(tkRBrack, ERRnoRbrack);</w:t>
      </w:r>
    </w:p>
    <w:p w:rsidR="00117E74" w:rsidRDefault="00117E74" w:rsidP="00117E74">
      <w:pPr>
        <w:pStyle w:val="NoSpacing"/>
      </w:pPr>
      <w:r>
        <w:t xml:space="preserve">        if (!IsES6DestructuringEnabled())</w:t>
      </w:r>
    </w:p>
    <w:p w:rsidR="00117E74" w:rsidRDefault="00117E74" w:rsidP="00117E74">
      <w:pPr>
        <w:pStyle w:val="NoSpacing"/>
      </w:pPr>
      <w:r>
        <w:t xml:space="preserve">        {</w:t>
      </w:r>
    </w:p>
    <w:p w:rsidR="00117E74" w:rsidRDefault="00117E74" w:rsidP="00117E74">
      <w:pPr>
        <w:pStyle w:val="NoSpacing"/>
      </w:pPr>
      <w:r>
        <w:t xml:space="preserve">            fCanAssign = FALSE;</w:t>
      </w:r>
    </w:p>
    <w:p w:rsidR="00117E74" w:rsidRDefault="00117E74" w:rsidP="00117E74">
      <w:pPr>
        <w:pStyle w:val="NoSpacing"/>
      </w:pPr>
      <w:r>
        <w:t xml:space="preserve">        }</w:t>
      </w:r>
    </w:p>
    <w:p w:rsidR="00117E74" w:rsidRDefault="00117E74" w:rsidP="00117E74">
      <w:pPr>
        <w:pStyle w:val="NoSpacing"/>
      </w:pPr>
      <w:r>
        <w:t xml:space="preserve">        else if (pfLikelyPattern != nullptr &amp;&amp; !IsPostFixOperators())</w:t>
      </w:r>
    </w:p>
    <w:p w:rsidR="00117E74" w:rsidRDefault="00117E74" w:rsidP="00117E74">
      <w:pPr>
        <w:pStyle w:val="NoSpacing"/>
      </w:pPr>
      <w:r>
        <w:t xml:space="preserve">        {</w:t>
      </w:r>
    </w:p>
    <w:p w:rsidR="00117E74" w:rsidRDefault="00117E74" w:rsidP="00117E74">
      <w:pPr>
        <w:pStyle w:val="NoSpacing"/>
      </w:pPr>
      <w:r>
        <w:t xml:space="preserve">            *pfLikelyPattern = TRUE;</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case tkLCurly:</w:t>
      </w:r>
    </w:p>
    <w:p w:rsidR="00117E74" w:rsidRDefault="00117E74" w:rsidP="00117E74">
      <w:pPr>
        <w:pStyle w:val="NoSpacing"/>
      </w:pPr>
      <w:r>
        <w:t xml:space="preserve">    {</w:t>
      </w:r>
    </w:p>
    <w:p w:rsidR="00117E74" w:rsidRDefault="00117E74" w:rsidP="00117E74">
      <w:pPr>
        <w:pStyle w:val="NoSpacing"/>
      </w:pPr>
      <w:r>
        <w:t xml:space="preserve">        ichMin = m_pscan-&gt;IchMinTok();</w:t>
      </w:r>
    </w:p>
    <w:p w:rsidR="00117E74" w:rsidRDefault="00117E74" w:rsidP="00117E74">
      <w:pPr>
        <w:pStyle w:val="NoSpacing"/>
      </w:pPr>
      <w:r>
        <w:t xml:space="preserve">        m_pscan-&gt;ScanForcingPid();</w:t>
      </w:r>
    </w:p>
    <w:p w:rsidR="00117E74" w:rsidRDefault="00117E74" w:rsidP="00117E74">
      <w:pPr>
        <w:pStyle w:val="NoSpacing"/>
      </w:pPr>
      <w:r>
        <w:t xml:space="preserve">        ParseNodePtr pnodeMemberList = ParseMemberList&lt;buildAST&gt;(pNameHint, pHintLength);</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CreateUniNode(knopObject, pnodeMemberList);</w:t>
      </w:r>
    </w:p>
    <w:p w:rsidR="00117E74" w:rsidRDefault="00117E74" w:rsidP="00117E74">
      <w:pPr>
        <w:pStyle w:val="NoSpacing"/>
      </w:pPr>
      <w:r>
        <w:t xml:space="preserve">            pnode-&gt;ichMin = ichMin;</w:t>
      </w:r>
    </w:p>
    <w:p w:rsidR="00117E74" w:rsidRDefault="00117E74" w:rsidP="00117E74">
      <w:pPr>
        <w:pStyle w:val="NoSpacing"/>
      </w:pPr>
      <w:r>
        <w:t xml:space="preserve">            pnode-&gt;ichLim = m_pscan-&gt;IchLimTok();</w:t>
      </w:r>
    </w:p>
    <w:p w:rsidR="00117E74" w:rsidRDefault="00117E74" w:rsidP="00117E74">
      <w:pPr>
        <w:pStyle w:val="NoSpacing"/>
      </w:pPr>
      <w:r>
        <w:t xml:space="preserve">        }</w:t>
      </w:r>
    </w:p>
    <w:p w:rsidR="00117E74" w:rsidRDefault="00117E74" w:rsidP="00117E74">
      <w:pPr>
        <w:pStyle w:val="NoSpacing"/>
      </w:pPr>
      <w:r>
        <w:t xml:space="preserve">        ChkCurTok(tkRCurly, ERRnoRcurly);</w:t>
      </w:r>
    </w:p>
    <w:p w:rsidR="00117E74" w:rsidRDefault="00117E74" w:rsidP="00117E74">
      <w:pPr>
        <w:pStyle w:val="NoSpacing"/>
      </w:pPr>
      <w:r>
        <w:t xml:space="preserve">        if (!IsES6DestructuringEnabled())</w:t>
      </w:r>
    </w:p>
    <w:p w:rsidR="00117E74" w:rsidRDefault="00117E74" w:rsidP="00117E74">
      <w:pPr>
        <w:pStyle w:val="NoSpacing"/>
      </w:pPr>
      <w:r>
        <w:t xml:space="preserve">        {</w:t>
      </w:r>
    </w:p>
    <w:p w:rsidR="00117E74" w:rsidRDefault="00117E74" w:rsidP="00117E74">
      <w:pPr>
        <w:pStyle w:val="NoSpacing"/>
      </w:pPr>
      <w:r>
        <w:t xml:space="preserve">            fCanAssign = FALSE;</w:t>
      </w:r>
    </w:p>
    <w:p w:rsidR="00117E74" w:rsidRDefault="00117E74" w:rsidP="00117E74">
      <w:pPr>
        <w:pStyle w:val="NoSpacing"/>
      </w:pPr>
      <w:r>
        <w:t xml:space="preserve">        }</w:t>
      </w:r>
    </w:p>
    <w:p w:rsidR="00117E74" w:rsidRDefault="00117E74" w:rsidP="00117E74">
      <w:pPr>
        <w:pStyle w:val="NoSpacing"/>
      </w:pPr>
      <w:r>
        <w:t xml:space="preserve">        else if (pfLikelyPattern != nullptr &amp;&amp; !IsPostFixOperators())</w:t>
      </w:r>
    </w:p>
    <w:p w:rsidR="00117E74" w:rsidRDefault="00117E74" w:rsidP="00117E74">
      <w:pPr>
        <w:pStyle w:val="NoSpacing"/>
      </w:pPr>
      <w:r>
        <w:t xml:space="preserve">        {</w:t>
      </w:r>
    </w:p>
    <w:p w:rsidR="00117E74" w:rsidRDefault="00117E74" w:rsidP="00117E74">
      <w:pPr>
        <w:pStyle w:val="NoSpacing"/>
      </w:pPr>
      <w:r>
        <w:t xml:space="preserve">            *pfLikelyPattern = TRUE;</w:t>
      </w:r>
    </w:p>
    <w:p w:rsidR="00117E74" w:rsidRDefault="00117E74" w:rsidP="00117E74">
      <w:pPr>
        <w:pStyle w:val="NoSpacing"/>
      </w:pPr>
      <w:r>
        <w:t xml:space="preserve">        }</w:t>
      </w:r>
    </w:p>
    <w:p w:rsidR="00117E74" w:rsidRDefault="00117E74" w:rsidP="00117E74">
      <w:pPr>
        <w:pStyle w:val="NoSpacing"/>
      </w:pPr>
      <w:r>
        <w:lastRenderedPageBreak/>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case tkFUNCTION:</w:t>
      </w:r>
    </w:p>
    <w:p w:rsidR="00117E74" w:rsidRDefault="00117E74" w:rsidP="00117E74">
      <w:pPr>
        <w:pStyle w:val="NoSpacing"/>
      </w:pPr>
      <w:r>
        <w:t xml:space="preserve">    {</w:t>
      </w:r>
    </w:p>
    <w:p w:rsidR="00117E74" w:rsidRDefault="00117E74" w:rsidP="00117E74">
      <w:pPr>
        <w:pStyle w:val="NoSpacing"/>
      </w:pPr>
      <w:r>
        <w:t>LFunction :</w:t>
      </w:r>
    </w:p>
    <w:p w:rsidR="00117E74" w:rsidRDefault="00117E74" w:rsidP="00117E74">
      <w:pPr>
        <w:pStyle w:val="NoSpacing"/>
      </w:pPr>
      <w:r>
        <w:t xml:space="preserve">        if (m_grfscr &amp; fscrDeferredFncExpression)</w:t>
      </w:r>
    </w:p>
    <w:p w:rsidR="00117E74" w:rsidRDefault="00117E74" w:rsidP="00117E74">
      <w:pPr>
        <w:pStyle w:val="NoSpacing"/>
      </w:pPr>
      <w:r>
        <w:t xml:space="preserve">        {</w:t>
      </w:r>
    </w:p>
    <w:p w:rsidR="00117E74" w:rsidRDefault="00117E74" w:rsidP="00117E74">
      <w:pPr>
        <w:pStyle w:val="NoSpacing"/>
      </w:pPr>
      <w:r>
        <w:t xml:space="preserve">            // The top-level deferred function body was defined by a function expression whose parsing was deferred. We are now</w:t>
      </w:r>
    </w:p>
    <w:p w:rsidR="00117E74" w:rsidRDefault="00117E74" w:rsidP="00117E74">
      <w:pPr>
        <w:pStyle w:val="NoSpacing"/>
      </w:pPr>
      <w:r>
        <w:t xml:space="preserve">            // parsing it, so unset the flag so that any nested functions are parsed normally. This flag is only applicable the</w:t>
      </w:r>
    </w:p>
    <w:p w:rsidR="00117E74" w:rsidRDefault="00117E74" w:rsidP="00117E74">
      <w:pPr>
        <w:pStyle w:val="NoSpacing"/>
      </w:pPr>
      <w:r>
        <w:t xml:space="preserve">            // first time we see it.</w:t>
      </w:r>
    </w:p>
    <w:p w:rsidR="00117E74" w:rsidRDefault="00117E74" w:rsidP="00117E74">
      <w:pPr>
        <w:pStyle w:val="NoSpacing"/>
      </w:pPr>
      <w:r>
        <w:t xml:space="preserve">            //</w:t>
      </w:r>
    </w:p>
    <w:p w:rsidR="00117E74" w:rsidRDefault="00117E74" w:rsidP="00117E74">
      <w:pPr>
        <w:pStyle w:val="NoSpacing"/>
      </w:pPr>
      <w:r>
        <w:t xml:space="preserve">            // Normally, deferred functions will be parsed in ParseStatement upon encountering the 'function' token. The first</w:t>
      </w:r>
    </w:p>
    <w:p w:rsidR="00117E74" w:rsidRDefault="00117E74" w:rsidP="00117E74">
      <w:pPr>
        <w:pStyle w:val="NoSpacing"/>
      </w:pPr>
      <w:r>
        <w:t xml:space="preserve">            // token of the source code of the function may not a 'function' token though, so we still need to reset this flag</w:t>
      </w:r>
    </w:p>
    <w:p w:rsidR="00117E74" w:rsidRDefault="00117E74" w:rsidP="00117E74">
      <w:pPr>
        <w:pStyle w:val="NoSpacing"/>
      </w:pPr>
      <w:r>
        <w:t xml:space="preserve">            // for the first function we parse. This can happen in compat modes, for instance, for a function expression enclosed</w:t>
      </w:r>
    </w:p>
    <w:p w:rsidR="00117E74" w:rsidRDefault="00117E74" w:rsidP="00117E74">
      <w:pPr>
        <w:pStyle w:val="NoSpacing"/>
      </w:pPr>
      <w:r>
        <w:t xml:space="preserve">            // in parentheses, where the legacy behavior was to include the parentheses in the function's source code.</w:t>
      </w:r>
    </w:p>
    <w:p w:rsidR="00117E74" w:rsidRDefault="00117E74" w:rsidP="00117E74">
      <w:pPr>
        <w:pStyle w:val="NoSpacing"/>
      </w:pPr>
      <w:r>
        <w:t xml:space="preserve">            m_grfscr &amp;= ~fscrDeferredFncExpression;</w:t>
      </w:r>
    </w:p>
    <w:p w:rsidR="00117E74" w:rsidRDefault="00117E74" w:rsidP="00117E74">
      <w:pPr>
        <w:pStyle w:val="NoSpacing"/>
      </w:pPr>
      <w:r>
        <w:t xml:space="preserve">        }</w:t>
      </w:r>
    </w:p>
    <w:p w:rsidR="00117E74" w:rsidRDefault="00117E74" w:rsidP="00117E74">
      <w:pPr>
        <w:pStyle w:val="NoSpacing"/>
      </w:pPr>
      <w:r>
        <w:t xml:space="preserve">        ushort flags = fFncNoFlgs;</w:t>
      </w:r>
    </w:p>
    <w:p w:rsidR="00117E74" w:rsidRDefault="00117E74" w:rsidP="00117E74">
      <w:pPr>
        <w:pStyle w:val="NoSpacing"/>
      </w:pPr>
      <w:r>
        <w:t xml:space="preserve">        if (isLambdaExpr)</w:t>
      </w:r>
    </w:p>
    <w:p w:rsidR="00117E74" w:rsidRDefault="00117E74" w:rsidP="00117E74">
      <w:pPr>
        <w:pStyle w:val="NoSpacing"/>
      </w:pPr>
      <w:r>
        <w:t xml:space="preserve">        {</w:t>
      </w:r>
    </w:p>
    <w:p w:rsidR="00117E74" w:rsidRDefault="00117E74" w:rsidP="00117E74">
      <w:pPr>
        <w:pStyle w:val="NoSpacing"/>
      </w:pPr>
      <w:r>
        <w:t xml:space="preserve">            flags |= fFncLambda;</w:t>
      </w:r>
    </w:p>
    <w:p w:rsidR="00117E74" w:rsidRDefault="00117E74" w:rsidP="00117E74">
      <w:pPr>
        <w:pStyle w:val="NoSpacing"/>
      </w:pPr>
      <w:r>
        <w:t xml:space="preserve">        }</w:t>
      </w:r>
    </w:p>
    <w:p w:rsidR="00117E74" w:rsidRDefault="00117E74" w:rsidP="00117E74">
      <w:pPr>
        <w:pStyle w:val="NoSpacing"/>
      </w:pPr>
      <w:r>
        <w:t xml:space="preserve">        if (isAsyncExpr)</w:t>
      </w:r>
    </w:p>
    <w:p w:rsidR="00117E74" w:rsidRDefault="00117E74" w:rsidP="00117E74">
      <w:pPr>
        <w:pStyle w:val="NoSpacing"/>
      </w:pPr>
      <w:r>
        <w:t xml:space="preserve">        {</w:t>
      </w:r>
    </w:p>
    <w:p w:rsidR="00117E74" w:rsidRDefault="00117E74" w:rsidP="00117E74">
      <w:pPr>
        <w:pStyle w:val="NoSpacing"/>
      </w:pPr>
      <w:r>
        <w:t xml:space="preserve">            flags |= fFncAsync;</w:t>
      </w:r>
    </w:p>
    <w:p w:rsidR="00117E74" w:rsidRDefault="00117E74" w:rsidP="00117E74">
      <w:pPr>
        <w:pStyle w:val="NoSpacing"/>
      </w:pPr>
      <w:r>
        <w:t xml:space="preserve">        }</w:t>
      </w:r>
    </w:p>
    <w:p w:rsidR="00117E74" w:rsidRDefault="00117E74" w:rsidP="00117E74">
      <w:pPr>
        <w:pStyle w:val="NoSpacing"/>
      </w:pPr>
      <w:r>
        <w:t xml:space="preserve">        pnode = ParseFncDecl&lt;buildAST&gt;(flags, pNameHint, false, false, true, fUnaryOrParen);</w:t>
      </w:r>
    </w:p>
    <w:p w:rsidR="00117E74" w:rsidRDefault="00117E74" w:rsidP="00117E74">
      <w:pPr>
        <w:pStyle w:val="NoSpacing"/>
      </w:pPr>
      <w:r>
        <w:t xml:space="preserve">        if (isAsyncExpr)</w:t>
      </w:r>
    </w:p>
    <w:p w:rsidR="00117E74" w:rsidRDefault="00117E74" w:rsidP="00117E74">
      <w:pPr>
        <w:pStyle w:val="NoSpacing"/>
      </w:pPr>
      <w:r>
        <w:t xml:space="preserve">        {</w:t>
      </w:r>
    </w:p>
    <w:p w:rsidR="00117E74" w:rsidRDefault="00117E74" w:rsidP="00117E74">
      <w:pPr>
        <w:pStyle w:val="NoSpacing"/>
      </w:pPr>
      <w:r>
        <w:t xml:space="preserve">            pnode-&gt;sxFnc.cbMin = iecpMin;</w:t>
      </w:r>
    </w:p>
    <w:p w:rsidR="00117E74" w:rsidRDefault="00117E74" w:rsidP="00117E74">
      <w:pPr>
        <w:pStyle w:val="NoSpacing"/>
      </w:pPr>
      <w:r>
        <w:t xml:space="preserve">            pnode-&gt;ichMin = ichMin;</w:t>
      </w:r>
    </w:p>
    <w:p w:rsidR="00117E74" w:rsidRDefault="00117E74" w:rsidP="00117E74">
      <w:pPr>
        <w:pStyle w:val="NoSpacing"/>
      </w:pPr>
      <w:r>
        <w:t xml:space="preserve">        }</w:t>
      </w:r>
    </w:p>
    <w:p w:rsidR="00117E74" w:rsidRDefault="00117E74" w:rsidP="00117E74">
      <w:pPr>
        <w:pStyle w:val="NoSpacing"/>
      </w:pPr>
      <w:r>
        <w:t xml:space="preserve">        fCanAssign = FALSE;</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case tkCLASS:</w:t>
      </w:r>
    </w:p>
    <w:p w:rsidR="00117E74" w:rsidRDefault="00117E74" w:rsidP="00117E74">
      <w:pPr>
        <w:pStyle w:val="NoSpacing"/>
      </w:pPr>
      <w:r>
        <w:t xml:space="preserve">        fAllowCall = FALSE;</w:t>
      </w:r>
    </w:p>
    <w:p w:rsidR="00117E74" w:rsidRDefault="00117E74" w:rsidP="00117E74">
      <w:pPr>
        <w:pStyle w:val="NoSpacing"/>
      </w:pPr>
      <w:r>
        <w:t xml:space="preserve">        if (m_scriptContext-&gt;GetConfig()-&gt;IsES6ClassAndExtendsEnabled())</w:t>
      </w:r>
    </w:p>
    <w:p w:rsidR="00117E74" w:rsidRDefault="00117E74" w:rsidP="00117E74">
      <w:pPr>
        <w:pStyle w:val="NoSpacing"/>
      </w:pPr>
      <w:r>
        <w:t xml:space="preserve">        {</w:t>
      </w:r>
    </w:p>
    <w:p w:rsidR="00117E74" w:rsidRDefault="00117E74" w:rsidP="00117E74">
      <w:pPr>
        <w:pStyle w:val="NoSpacing"/>
      </w:pPr>
      <w:r>
        <w:t xml:space="preserve">            pnode = ParseClassDecl&lt;buildAST&gt;(FALSE, pNameHint, pHintLength, pShortNameOffset);</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goto LUnknown;</w:t>
      </w:r>
    </w:p>
    <w:p w:rsidR="00117E74" w:rsidRDefault="00117E74" w:rsidP="00117E74">
      <w:pPr>
        <w:pStyle w:val="NoSpacing"/>
      </w:pPr>
      <w:r>
        <w:t xml:space="preserve">        }</w:t>
      </w:r>
    </w:p>
    <w:p w:rsidR="00117E74" w:rsidRDefault="00117E74" w:rsidP="00117E74">
      <w:pPr>
        <w:pStyle w:val="NoSpacing"/>
      </w:pPr>
      <w:r>
        <w:t xml:space="preserve">        fCanAssign = FALSE;</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tkStrTmplBasic:</w:t>
      </w:r>
    </w:p>
    <w:p w:rsidR="00117E74" w:rsidRDefault="00117E74" w:rsidP="00117E74">
      <w:pPr>
        <w:pStyle w:val="NoSpacing"/>
      </w:pPr>
      <w:r>
        <w:lastRenderedPageBreak/>
        <w:t xml:space="preserve">    case tkStrTmplBegin:</w:t>
      </w:r>
    </w:p>
    <w:p w:rsidR="00117E74" w:rsidRDefault="00117E74" w:rsidP="00117E74">
      <w:pPr>
        <w:pStyle w:val="NoSpacing"/>
      </w:pPr>
      <w:r>
        <w:t xml:space="preserve">        Assert(m_scriptContext-&gt;GetConfig()-&gt;IsES6StringTemplateEnabled());</w:t>
      </w:r>
    </w:p>
    <w:p w:rsidR="00117E74" w:rsidRDefault="00117E74" w:rsidP="00117E74">
      <w:pPr>
        <w:pStyle w:val="NoSpacing"/>
      </w:pPr>
    </w:p>
    <w:p w:rsidR="00117E74" w:rsidRDefault="00117E74" w:rsidP="00117E74">
      <w:pPr>
        <w:pStyle w:val="NoSpacing"/>
      </w:pPr>
      <w:r>
        <w:t xml:space="preserve">        pnode = ParseStringTemplateDecl&lt;buildAST&gt;(nullptr);</w:t>
      </w:r>
    </w:p>
    <w:p w:rsidR="00117E74" w:rsidRDefault="00117E74" w:rsidP="00117E74">
      <w:pPr>
        <w:pStyle w:val="NoSpacing"/>
      </w:pPr>
      <w:r>
        <w:t xml:space="preserve">        fCanAssign = FALSE;</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tkSUPER:</w:t>
      </w:r>
    </w:p>
    <w:p w:rsidR="00117E74" w:rsidRDefault="00117E74" w:rsidP="00117E74">
      <w:pPr>
        <w:pStyle w:val="NoSpacing"/>
      </w:pPr>
      <w:r>
        <w:t xml:space="preserve">        if (m_scriptContext-&gt;GetConfig()-&gt;IsES6ClassAndExtendsEnabled())</w:t>
      </w:r>
    </w:p>
    <w:p w:rsidR="00117E74" w:rsidRDefault="00117E74" w:rsidP="00117E74">
      <w:pPr>
        <w:pStyle w:val="NoSpacing"/>
      </w:pPr>
      <w:r>
        <w:t xml:space="preserve">        {</w:t>
      </w:r>
    </w:p>
    <w:p w:rsidR="00117E74" w:rsidRDefault="00117E74" w:rsidP="00117E74">
      <w:pPr>
        <w:pStyle w:val="NoSpacing"/>
      </w:pPr>
      <w:r>
        <w:t xml:space="preserve">            pnode = ParseSuper&lt;buildAST&gt;(pnode, !!fAllowCall);</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goto LUnknown;</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tkCASE:</w:t>
      </w:r>
    </w:p>
    <w:p w:rsidR="00117E74" w:rsidRDefault="00117E74" w:rsidP="00117E74">
      <w:pPr>
        <w:pStyle w:val="NoSpacing"/>
      </w:pPr>
      <w:r>
        <w:t xml:space="preserve">    {</w:t>
      </w:r>
    </w:p>
    <w:p w:rsidR="00117E74" w:rsidRDefault="00117E74" w:rsidP="00117E74">
      <w:pPr>
        <w:pStyle w:val="NoSpacing"/>
      </w:pPr>
      <w:r>
        <w:t xml:space="preserve">        if (!m_doingFastScan)</w:t>
      </w:r>
    </w:p>
    <w:p w:rsidR="00117E74" w:rsidRDefault="00117E74" w:rsidP="00117E74">
      <w:pPr>
        <w:pStyle w:val="NoSpacing"/>
      </w:pPr>
      <w:r>
        <w:t xml:space="preserve">        {</w:t>
      </w:r>
    </w:p>
    <w:p w:rsidR="00117E74" w:rsidRDefault="00117E74" w:rsidP="00117E74">
      <w:pPr>
        <w:pStyle w:val="NoSpacing"/>
      </w:pPr>
      <w:r>
        <w:t xml:space="preserve">            goto LUnknown;</w:t>
      </w:r>
    </w:p>
    <w:p w:rsidR="00117E74" w:rsidRDefault="00117E74" w:rsidP="00117E74">
      <w:pPr>
        <w:pStyle w:val="NoSpacing"/>
      </w:pPr>
      <w:r>
        <w:t xml:space="preserve">        }</w:t>
      </w:r>
    </w:p>
    <w:p w:rsidR="00117E74" w:rsidRDefault="00117E74" w:rsidP="00117E74">
      <w:pPr>
        <w:pStyle w:val="NoSpacing"/>
      </w:pPr>
      <w:r>
        <w:t xml:space="preserve">        ParseNodePtr pnodeUnused;</w:t>
      </w:r>
    </w:p>
    <w:p w:rsidR="00117E74" w:rsidRDefault="00117E74" w:rsidP="00117E74">
      <w:pPr>
        <w:pStyle w:val="NoSpacing"/>
      </w:pPr>
      <w:r>
        <w:t xml:space="preserve">        pnode = ParseCase&lt;buildAST&gt;(&amp;pnodeUnused);</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case tkELSE:</w:t>
      </w:r>
    </w:p>
    <w:p w:rsidR="00117E74" w:rsidRDefault="00117E74" w:rsidP="00117E74">
      <w:pPr>
        <w:pStyle w:val="NoSpacing"/>
      </w:pPr>
      <w:r>
        <w:t xml:space="preserve">        if (!m_doingFastScan)</w:t>
      </w:r>
    </w:p>
    <w:p w:rsidR="00117E74" w:rsidRDefault="00117E74" w:rsidP="00117E74">
      <w:pPr>
        <w:pStyle w:val="NoSpacing"/>
      </w:pPr>
      <w:r>
        <w:t xml:space="preserve">        {</w:t>
      </w:r>
    </w:p>
    <w:p w:rsidR="00117E74" w:rsidRDefault="00117E74" w:rsidP="00117E74">
      <w:pPr>
        <w:pStyle w:val="NoSpacing"/>
      </w:pPr>
      <w:r>
        <w:t xml:space="preserve">            goto LUnknown;</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r>
        <w:t xml:space="preserve">        ParseStatement&lt;buildAST&gt;();</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default:</w:t>
      </w:r>
    </w:p>
    <w:p w:rsidR="00117E74" w:rsidRDefault="00117E74" w:rsidP="00117E74">
      <w:pPr>
        <w:pStyle w:val="NoSpacing"/>
      </w:pPr>
      <w:r>
        <w:t xml:space="preserve">    LUnknown :</w:t>
      </w:r>
    </w:p>
    <w:p w:rsidR="00117E74" w:rsidRDefault="00117E74" w:rsidP="00117E74">
      <w:pPr>
        <w:pStyle w:val="NoSpacing"/>
      </w:pPr>
      <w:r>
        <w:t xml:space="preserve">        Error(ERRsyntax);</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pnode = ParsePostfixOperators&lt;buildAST&gt;(pnode, fAllowCall, fInNew, &amp;fCanAssign, &amp;term);</w:t>
      </w:r>
    </w:p>
    <w:p w:rsidR="00117E74" w:rsidRDefault="00117E74" w:rsidP="00117E74">
      <w:pPr>
        <w:pStyle w:val="NoSpacing"/>
      </w:pPr>
    </w:p>
    <w:p w:rsidR="00117E74" w:rsidRDefault="00117E74" w:rsidP="00117E74">
      <w:pPr>
        <w:pStyle w:val="NoSpacing"/>
      </w:pPr>
      <w:r>
        <w:t xml:space="preserve">    // Pass back identifier if requested</w:t>
      </w:r>
    </w:p>
    <w:p w:rsidR="00117E74" w:rsidRDefault="00117E74" w:rsidP="00117E74">
      <w:pPr>
        <w:pStyle w:val="NoSpacing"/>
      </w:pPr>
      <w:r>
        <w:t xml:space="preserve">    if (pToken &amp;&amp; term.tk == tkID)</w:t>
      </w:r>
    </w:p>
    <w:p w:rsidR="00117E74" w:rsidRDefault="00117E74" w:rsidP="00117E74">
      <w:pPr>
        <w:pStyle w:val="NoSpacing"/>
      </w:pPr>
      <w:r>
        <w:t xml:space="preserve">    {</w:t>
      </w:r>
    </w:p>
    <w:p w:rsidR="00117E74" w:rsidRDefault="00117E74" w:rsidP="00117E74">
      <w:pPr>
        <w:pStyle w:val="NoSpacing"/>
      </w:pPr>
      <w:r>
        <w:t xml:space="preserve">        *pToken = term;</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(pfCanAssign)</w:t>
      </w:r>
    </w:p>
    <w:p w:rsidR="00117E74" w:rsidRDefault="00117E74" w:rsidP="00117E74">
      <w:pPr>
        <w:pStyle w:val="NoSpacing"/>
      </w:pPr>
      <w:r>
        <w:lastRenderedPageBreak/>
        <w:t xml:space="preserve">    {</w:t>
      </w:r>
    </w:p>
    <w:p w:rsidR="00117E74" w:rsidRDefault="00117E74" w:rsidP="00117E74">
      <w:pPr>
        <w:pStyle w:val="NoSpacing"/>
      </w:pPr>
      <w:r>
        <w:t xml:space="preserve">        *pfCanAssign = fCanAssign;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template &lt;bool buildAST&gt;</w:t>
      </w:r>
    </w:p>
    <w:p w:rsidR="00117E74" w:rsidRDefault="00117E74" w:rsidP="00117E74">
      <w:pPr>
        <w:pStyle w:val="NoSpacing"/>
      </w:pPr>
      <w:r>
        <w:t>ParseNodePtr Parser::ParseRegExp()</w:t>
      </w:r>
    </w:p>
    <w:p w:rsidR="00117E74" w:rsidRDefault="00117E74" w:rsidP="00117E74">
      <w:pPr>
        <w:pStyle w:val="NoSpacing"/>
      </w:pPr>
      <w:r>
        <w:t>{</w:t>
      </w:r>
    </w:p>
    <w:p w:rsidR="00117E74" w:rsidRDefault="00117E74" w:rsidP="00117E74">
      <w:pPr>
        <w:pStyle w:val="NoSpacing"/>
      </w:pPr>
      <w:r>
        <w:t xml:space="preserve">    ParseNodePtr pnode = nullptr;</w:t>
      </w:r>
    </w:p>
    <w:p w:rsidR="00117E74" w:rsidRDefault="00117E74" w:rsidP="00117E74">
      <w:pPr>
        <w:pStyle w:val="NoSpacing"/>
      </w:pPr>
    </w:p>
    <w:p w:rsidR="00117E74" w:rsidRDefault="00117E74" w:rsidP="00117E74">
      <w:pPr>
        <w:pStyle w:val="NoSpacing"/>
      </w:pPr>
      <w:r>
        <w:t xml:space="preserve">    if (buildAST || m_doingFastScan)</w:t>
      </w:r>
    </w:p>
    <w:p w:rsidR="00117E74" w:rsidRDefault="00117E74" w:rsidP="00117E74">
      <w:pPr>
        <w:pStyle w:val="NoSpacing"/>
      </w:pPr>
      <w:r>
        <w:t xml:space="preserve">    {</w:t>
      </w:r>
    </w:p>
    <w:p w:rsidR="00117E74" w:rsidRDefault="00117E74" w:rsidP="00117E74">
      <w:pPr>
        <w:pStyle w:val="NoSpacing"/>
      </w:pPr>
      <w:r>
        <w:t xml:space="preserve">        m_pscan-&gt;RescanRegExp();</w:t>
      </w:r>
    </w:p>
    <w:p w:rsidR="00117E74" w:rsidRDefault="00117E74" w:rsidP="00117E74">
      <w:pPr>
        <w:pStyle w:val="NoSpacing"/>
      </w:pPr>
    </w:p>
    <w:p w:rsidR="00117E74" w:rsidRDefault="00117E74" w:rsidP="00117E74">
      <w:pPr>
        <w:pStyle w:val="NoSpacing"/>
      </w:pPr>
      <w:r>
        <w:t xml:space="preserve">        BOOL saveDeferringAST = this-&gt;m_deferringAST;</w:t>
      </w:r>
    </w:p>
    <w:p w:rsidR="00117E74" w:rsidRDefault="00117E74" w:rsidP="00117E74">
      <w:pPr>
        <w:pStyle w:val="NoSpacing"/>
      </w:pPr>
      <w:r>
        <w:t xml:space="preserve">        if (m_doingFastScan)</w:t>
      </w:r>
    </w:p>
    <w:p w:rsidR="00117E74" w:rsidRDefault="00117E74" w:rsidP="00117E74">
      <w:pPr>
        <w:pStyle w:val="NoSpacing"/>
      </w:pPr>
      <w:r>
        <w:t xml:space="preserve">        {</w:t>
      </w:r>
    </w:p>
    <w:p w:rsidR="00117E74" w:rsidRDefault="00117E74" w:rsidP="00117E74">
      <w:pPr>
        <w:pStyle w:val="NoSpacing"/>
      </w:pPr>
      <w:r>
        <w:t xml:space="preserve">            this-&gt;m_deferringAST = false;</w:t>
      </w:r>
    </w:p>
    <w:p w:rsidR="00117E74" w:rsidRDefault="00117E74" w:rsidP="00117E74">
      <w:pPr>
        <w:pStyle w:val="NoSpacing"/>
      </w:pPr>
      <w:r>
        <w:t xml:space="preserve">        }</w:t>
      </w:r>
    </w:p>
    <w:p w:rsidR="00117E74" w:rsidRDefault="00117E74" w:rsidP="00117E74">
      <w:pPr>
        <w:pStyle w:val="NoSpacing"/>
      </w:pPr>
      <w:r>
        <w:t xml:space="preserve">        pnode = CreateNodeWithScanner&lt;knopRegExp&gt;();</w:t>
      </w:r>
    </w:p>
    <w:p w:rsidR="00117E74" w:rsidRDefault="00117E74" w:rsidP="00117E74">
      <w:pPr>
        <w:pStyle w:val="NoSpacing"/>
      </w:pPr>
      <w:r>
        <w:t xml:space="preserve">        pnode-&gt;sxPid.regexPattern = m_token.GetRegex();</w:t>
      </w:r>
    </w:p>
    <w:p w:rsidR="00117E74" w:rsidRDefault="00117E74" w:rsidP="00117E74">
      <w:pPr>
        <w:pStyle w:val="NoSpacing"/>
      </w:pPr>
      <w:r>
        <w:t xml:space="preserve">        if (m_doingFastScan)</w:t>
      </w:r>
    </w:p>
    <w:p w:rsidR="00117E74" w:rsidRDefault="00117E74" w:rsidP="00117E74">
      <w:pPr>
        <w:pStyle w:val="NoSpacing"/>
      </w:pPr>
      <w:r>
        <w:t xml:space="preserve">        {</w:t>
      </w:r>
    </w:p>
    <w:p w:rsidR="00117E74" w:rsidRDefault="00117E74" w:rsidP="00117E74">
      <w:pPr>
        <w:pStyle w:val="NoSpacing"/>
      </w:pPr>
      <w:r>
        <w:t xml:space="preserve">            this-&gt;m_deferringAST = saveDeferringAST;</w:t>
      </w:r>
    </w:p>
    <w:p w:rsidR="00117E74" w:rsidRDefault="00117E74" w:rsidP="00117E74">
      <w:pPr>
        <w:pStyle w:val="NoSpacing"/>
      </w:pPr>
      <w:r>
        <w:t xml:space="preserve">            this-&gt;AddFastScannedRegExpNode(pnode);</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nullptr;</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#if ENABLE_BACKGROUND_PARSING</w:t>
      </w:r>
    </w:p>
    <w:p w:rsidR="00117E74" w:rsidRDefault="00117E74" w:rsidP="00117E74">
      <w:pPr>
        <w:pStyle w:val="NoSpacing"/>
      </w:pPr>
      <w:r>
        <w:t xml:space="preserve">        else if (this-&gt;IsBackgroundParser())</w:t>
      </w:r>
    </w:p>
    <w:p w:rsidR="00117E74" w:rsidRDefault="00117E74" w:rsidP="00117E74">
      <w:pPr>
        <w:pStyle w:val="NoSpacing"/>
      </w:pPr>
      <w:r>
        <w:t xml:space="preserve">        {</w:t>
      </w:r>
    </w:p>
    <w:p w:rsidR="00117E74" w:rsidRDefault="00117E74" w:rsidP="00117E74">
      <w:pPr>
        <w:pStyle w:val="NoSpacing"/>
      </w:pPr>
      <w:r>
        <w:t xml:space="preserve">            Assert(pnode-&gt;sxPid.regexPattern == nullptr);</w:t>
      </w:r>
    </w:p>
    <w:p w:rsidR="00117E74" w:rsidRDefault="00117E74" w:rsidP="00117E74">
      <w:pPr>
        <w:pStyle w:val="NoSpacing"/>
      </w:pPr>
      <w:r>
        <w:t xml:space="preserve">            this-&gt;AddBackgroundRegExpNode(pnode);</w:t>
      </w:r>
    </w:p>
    <w:p w:rsidR="00117E74" w:rsidRDefault="00117E74" w:rsidP="00117E74">
      <w:pPr>
        <w:pStyle w:val="NoSpacing"/>
      </w:pPr>
      <w:r>
        <w:t xml:space="preserve">        }</w:t>
      </w:r>
    </w:p>
    <w:p w:rsidR="00117E74" w:rsidRDefault="00117E74" w:rsidP="00117E74">
      <w:pPr>
        <w:pStyle w:val="NoSpacing"/>
      </w:pPr>
      <w:r>
        <w:t>#endif</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m_pscan-&gt;RescanRegExpNoAST();</w:t>
      </w:r>
    </w:p>
    <w:p w:rsidR="00117E74" w:rsidRDefault="00117E74" w:rsidP="00117E74">
      <w:pPr>
        <w:pStyle w:val="NoSpacing"/>
      </w:pPr>
      <w:r>
        <w:t xml:space="preserve">    }</w:t>
      </w:r>
    </w:p>
    <w:p w:rsidR="00117E74" w:rsidRDefault="00117E74" w:rsidP="00117E74">
      <w:pPr>
        <w:pStyle w:val="NoSpacing"/>
      </w:pPr>
      <w:r>
        <w:t xml:space="preserve">    Assert(m_token.tk == tkRegExp);</w:t>
      </w:r>
    </w:p>
    <w:p w:rsidR="00117E74" w:rsidRDefault="00117E74" w:rsidP="00117E74">
      <w:pPr>
        <w:pStyle w:val="NoSpacing"/>
      </w:pP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BOOL Parser::NodeIsEvalName(ParseNodePtr pnode)</w:t>
      </w:r>
    </w:p>
    <w:p w:rsidR="00117E74" w:rsidRDefault="00117E74" w:rsidP="00117E74">
      <w:pPr>
        <w:pStyle w:val="NoSpacing"/>
      </w:pPr>
      <w:r>
        <w:t>{</w:t>
      </w:r>
    </w:p>
    <w:p w:rsidR="00117E74" w:rsidRDefault="00117E74" w:rsidP="00117E74">
      <w:pPr>
        <w:pStyle w:val="NoSpacing"/>
      </w:pPr>
      <w:r>
        <w:t xml:space="preserve">    //WOOB 1107758 Special case of indirect eval binds to local scope in standards mode</w:t>
      </w:r>
    </w:p>
    <w:p w:rsidR="00117E74" w:rsidRDefault="00117E74" w:rsidP="00117E74">
      <w:pPr>
        <w:pStyle w:val="NoSpacing"/>
      </w:pPr>
      <w:r>
        <w:t xml:space="preserve">    return pnode-&gt;nop == knopName &amp;&amp; (pnode-&gt;sxPid.pid == wellKnownPropertyPids.eval);</w:t>
      </w:r>
    </w:p>
    <w:p w:rsidR="00117E74" w:rsidRDefault="00117E74" w:rsidP="00117E74">
      <w:pPr>
        <w:pStyle w:val="NoSpacing"/>
      </w:pPr>
      <w:r>
        <w:lastRenderedPageBreak/>
        <w:t>}</w:t>
      </w:r>
    </w:p>
    <w:p w:rsidR="00117E74" w:rsidRDefault="00117E74" w:rsidP="00117E74">
      <w:pPr>
        <w:pStyle w:val="NoSpacing"/>
      </w:pPr>
    </w:p>
    <w:p w:rsidR="00117E74" w:rsidRDefault="00117E74" w:rsidP="00117E74">
      <w:pPr>
        <w:pStyle w:val="NoSpacing"/>
      </w:pPr>
      <w:r>
        <w:t>BOOL Parser::NodeEqualsName(ParseNodePtr pnode, LPCOLESTR sz, ulong cch)</w:t>
      </w:r>
    </w:p>
    <w:p w:rsidR="00117E74" w:rsidRDefault="00117E74" w:rsidP="00117E74">
      <w:pPr>
        <w:pStyle w:val="NoSpacing"/>
      </w:pPr>
      <w:r>
        <w:t>{</w:t>
      </w:r>
    </w:p>
    <w:p w:rsidR="00117E74" w:rsidRDefault="00117E74" w:rsidP="00117E74">
      <w:pPr>
        <w:pStyle w:val="NoSpacing"/>
      </w:pPr>
      <w:r>
        <w:t xml:space="preserve">    return pnode-&gt;nop == knopName &amp;&amp;</w:t>
      </w:r>
    </w:p>
    <w:p w:rsidR="00117E74" w:rsidRDefault="00117E74" w:rsidP="00117E74">
      <w:pPr>
        <w:pStyle w:val="NoSpacing"/>
      </w:pPr>
      <w:r>
        <w:t xml:space="preserve">        pnode-&gt;sxPid.pid-&gt;Cch() == cch &amp;&amp;</w:t>
      </w:r>
    </w:p>
    <w:p w:rsidR="00117E74" w:rsidRDefault="00117E74" w:rsidP="00117E74">
      <w:pPr>
        <w:pStyle w:val="NoSpacing"/>
      </w:pPr>
      <w:r>
        <w:t xml:space="preserve">        !wmemcmp(pnode-&gt;sxPid.pid-&gt;Psz(), sz, cch);</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BOOL Parser::NodeIsIdent(ParseNodePtr pnode, IdentPtr pid)</w:t>
      </w:r>
    </w:p>
    <w:p w:rsidR="00117E74" w:rsidRDefault="00117E74" w:rsidP="00117E74">
      <w:pPr>
        <w:pStyle w:val="NoSpacing"/>
      </w:pPr>
      <w:r>
        <w:t>{</w:t>
      </w:r>
    </w:p>
    <w:p w:rsidR="00117E74" w:rsidRDefault="00117E74" w:rsidP="00117E74">
      <w:pPr>
        <w:pStyle w:val="NoSpacing"/>
      </w:pPr>
      <w:r>
        <w:t xml:space="preserve">    for (;;)</w:t>
      </w:r>
    </w:p>
    <w:p w:rsidR="00117E74" w:rsidRDefault="00117E74" w:rsidP="00117E74">
      <w:pPr>
        <w:pStyle w:val="NoSpacing"/>
      </w:pPr>
      <w:r>
        <w:t xml:space="preserve">    {</w:t>
      </w:r>
    </w:p>
    <w:p w:rsidR="00117E74" w:rsidRDefault="00117E74" w:rsidP="00117E74">
      <w:pPr>
        <w:pStyle w:val="NoSpacing"/>
      </w:pPr>
      <w:r>
        <w:t xml:space="preserve">        switch (pnode-&gt;nop)</w:t>
      </w:r>
    </w:p>
    <w:p w:rsidR="00117E74" w:rsidRDefault="00117E74" w:rsidP="00117E74">
      <w:pPr>
        <w:pStyle w:val="NoSpacing"/>
      </w:pPr>
      <w:r>
        <w:t xml:space="preserve">        {</w:t>
      </w:r>
    </w:p>
    <w:p w:rsidR="00117E74" w:rsidRDefault="00117E74" w:rsidP="00117E74">
      <w:pPr>
        <w:pStyle w:val="NoSpacing"/>
      </w:pPr>
      <w:r>
        <w:t xml:space="preserve">        case knopName:</w:t>
      </w:r>
    </w:p>
    <w:p w:rsidR="00117E74" w:rsidRDefault="00117E74" w:rsidP="00117E74">
      <w:pPr>
        <w:pStyle w:val="NoSpacing"/>
      </w:pPr>
      <w:r>
        <w:t xml:space="preserve">            return (pnode-&gt;sxPid.pid == pid);</w:t>
      </w:r>
    </w:p>
    <w:p w:rsidR="00117E74" w:rsidRDefault="00117E74" w:rsidP="00117E74">
      <w:pPr>
        <w:pStyle w:val="NoSpacing"/>
      </w:pPr>
    </w:p>
    <w:p w:rsidR="00117E74" w:rsidRDefault="00117E74" w:rsidP="00117E74">
      <w:pPr>
        <w:pStyle w:val="NoSpacing"/>
      </w:pPr>
      <w:r>
        <w:t xml:space="preserve">        case knopComma:</w:t>
      </w:r>
    </w:p>
    <w:p w:rsidR="00117E74" w:rsidRDefault="00117E74" w:rsidP="00117E74">
      <w:pPr>
        <w:pStyle w:val="NoSpacing"/>
      </w:pPr>
      <w:r>
        <w:t xml:space="preserve">            pnode = pnode-&gt;sxBin.pnode2;</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default:</w:t>
      </w:r>
    </w:p>
    <w:p w:rsidR="00117E74" w:rsidRDefault="00117E74" w:rsidP="00117E74">
      <w:pPr>
        <w:pStyle w:val="NoSpacing"/>
      </w:pPr>
      <w:r>
        <w:t xml:space="preserve">            return FALSE;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template&lt;bool buildAST&gt;</w:t>
      </w:r>
    </w:p>
    <w:p w:rsidR="00117E74" w:rsidRDefault="00117E74" w:rsidP="00117E74">
      <w:pPr>
        <w:pStyle w:val="NoSpacing"/>
      </w:pPr>
      <w:r>
        <w:t>ParseNodePtr Parser::ParsePostfixOperators(</w:t>
      </w:r>
    </w:p>
    <w:p w:rsidR="00117E74" w:rsidRDefault="00117E74" w:rsidP="00117E74">
      <w:pPr>
        <w:pStyle w:val="NoSpacing"/>
      </w:pPr>
      <w:r>
        <w:t xml:space="preserve">    ParseNodePtr pnode,</w:t>
      </w:r>
    </w:p>
    <w:p w:rsidR="00117E74" w:rsidRDefault="00117E74" w:rsidP="00117E74">
      <w:pPr>
        <w:pStyle w:val="NoSpacing"/>
      </w:pPr>
      <w:r>
        <w:t xml:space="preserve">    BOOL fAllowCall,</w:t>
      </w:r>
    </w:p>
    <w:p w:rsidR="00117E74" w:rsidRDefault="00117E74" w:rsidP="00117E74">
      <w:pPr>
        <w:pStyle w:val="NoSpacing"/>
      </w:pPr>
      <w:r>
        <w:t xml:space="preserve">    BOOL fInNew,</w:t>
      </w:r>
    </w:p>
    <w:p w:rsidR="00117E74" w:rsidRDefault="00117E74" w:rsidP="00117E74">
      <w:pPr>
        <w:pStyle w:val="NoSpacing"/>
      </w:pPr>
      <w:r>
        <w:t xml:space="preserve">    BOOL *pfCanAssign,</w:t>
      </w:r>
    </w:p>
    <w:p w:rsidR="00117E74" w:rsidRDefault="00117E74" w:rsidP="00117E74">
      <w:pPr>
        <w:pStyle w:val="NoSpacing"/>
      </w:pPr>
      <w:r>
        <w:t xml:space="preserve">    _Inout_ IdentToken* pToken)</w:t>
      </w:r>
    </w:p>
    <w:p w:rsidR="00117E74" w:rsidRDefault="00117E74" w:rsidP="00117E74">
      <w:pPr>
        <w:pStyle w:val="NoSpacing"/>
      </w:pPr>
      <w:r>
        <w:t>{</w:t>
      </w:r>
    </w:p>
    <w:p w:rsidR="00117E74" w:rsidRDefault="00117E74" w:rsidP="00117E74">
      <w:pPr>
        <w:pStyle w:val="NoSpacing"/>
      </w:pPr>
      <w:r>
        <w:t xml:space="preserve">    uint16 count = 0;</w:t>
      </w:r>
    </w:p>
    <w:p w:rsidR="00117E74" w:rsidRDefault="00117E74" w:rsidP="00117E74">
      <w:pPr>
        <w:pStyle w:val="NoSpacing"/>
      </w:pPr>
      <w:r>
        <w:t xml:space="preserve">    bool callOfConstants = false;</w:t>
      </w:r>
    </w:p>
    <w:p w:rsidR="00117E74" w:rsidRDefault="00117E74" w:rsidP="00117E74">
      <w:pPr>
        <w:pStyle w:val="NoSpacing"/>
      </w:pPr>
    </w:p>
    <w:p w:rsidR="00117E74" w:rsidRDefault="00117E74" w:rsidP="00117E74">
      <w:pPr>
        <w:pStyle w:val="NoSpacing"/>
      </w:pPr>
      <w:r>
        <w:t xml:space="preserve">    for (;;)</w:t>
      </w:r>
    </w:p>
    <w:p w:rsidR="00117E74" w:rsidRDefault="00117E74" w:rsidP="00117E74">
      <w:pPr>
        <w:pStyle w:val="NoSpacing"/>
      </w:pPr>
      <w:r>
        <w:t xml:space="preserve">    {</w:t>
      </w:r>
    </w:p>
    <w:p w:rsidR="00117E74" w:rsidRDefault="00117E74" w:rsidP="00117E74">
      <w:pPr>
        <w:pStyle w:val="NoSpacing"/>
      </w:pPr>
      <w:r>
        <w:t xml:space="preserve">        uint16 spreadArgCount = 0;</w:t>
      </w:r>
    </w:p>
    <w:p w:rsidR="00117E74" w:rsidRDefault="00117E74" w:rsidP="00117E74">
      <w:pPr>
        <w:pStyle w:val="NoSpacing"/>
      </w:pPr>
      <w:r>
        <w:t xml:space="preserve">        switch (m_token.tk)</w:t>
      </w:r>
    </w:p>
    <w:p w:rsidR="00117E74" w:rsidRDefault="00117E74" w:rsidP="00117E74">
      <w:pPr>
        <w:pStyle w:val="NoSpacing"/>
      </w:pPr>
      <w:r>
        <w:t xml:space="preserve">        {</w:t>
      </w:r>
    </w:p>
    <w:p w:rsidR="00117E74" w:rsidRDefault="00117E74" w:rsidP="00117E74">
      <w:pPr>
        <w:pStyle w:val="NoSpacing"/>
      </w:pPr>
      <w:r>
        <w:t xml:space="preserve">        case tkLParen:</w:t>
      </w:r>
    </w:p>
    <w:p w:rsidR="00117E74" w:rsidRDefault="00117E74" w:rsidP="00117E74">
      <w:pPr>
        <w:pStyle w:val="NoSpacing"/>
      </w:pPr>
      <w:r>
        <w:t xml:space="preserve">            {</w:t>
      </w:r>
    </w:p>
    <w:p w:rsidR="00117E74" w:rsidRDefault="00117E74" w:rsidP="00117E74">
      <w:pPr>
        <w:pStyle w:val="NoSpacing"/>
      </w:pPr>
      <w:r>
        <w:t xml:space="preserve">                if (fInNew)</w:t>
      </w:r>
    </w:p>
    <w:p w:rsidR="00117E74" w:rsidRDefault="00117E74" w:rsidP="00117E74">
      <w:pPr>
        <w:pStyle w:val="NoSpacing"/>
      </w:pPr>
      <w:r>
        <w:t xml:space="preserve">                {</w:t>
      </w:r>
    </w:p>
    <w:p w:rsidR="00117E74" w:rsidRDefault="00117E74" w:rsidP="00117E74">
      <w:pPr>
        <w:pStyle w:val="NoSpacing"/>
      </w:pPr>
      <w:r>
        <w:t xml:space="preserve">                    ParseNodePtr pnodeArgs = ParseArgList&lt;buildAST&gt;(&amp;callOfConstants, &amp;spreadArgCount, &amp;count);</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Assert(pnode-&gt;nop == knopNew);</w:t>
      </w:r>
    </w:p>
    <w:p w:rsidR="00117E74" w:rsidRDefault="00117E74" w:rsidP="00117E74">
      <w:pPr>
        <w:pStyle w:val="NoSpacing"/>
      </w:pPr>
      <w:r>
        <w:t xml:space="preserve">                        Assert(pnode-&gt;sxCall.pnodeArgs == nullptr);</w:t>
      </w:r>
    </w:p>
    <w:p w:rsidR="00117E74" w:rsidRDefault="00117E74" w:rsidP="00117E74">
      <w:pPr>
        <w:pStyle w:val="NoSpacing"/>
      </w:pPr>
      <w:r>
        <w:lastRenderedPageBreak/>
        <w:t xml:space="preserve">                        pnode-&gt;sxCall.pnodeArgs = pnodeArgs;</w:t>
      </w:r>
    </w:p>
    <w:p w:rsidR="00117E74" w:rsidRDefault="00117E74" w:rsidP="00117E74">
      <w:pPr>
        <w:pStyle w:val="NoSpacing"/>
      </w:pPr>
      <w:r>
        <w:t xml:space="preserve">                        pnode-&gt;sxCall.callOfConstants = callOfConstants;</w:t>
      </w:r>
    </w:p>
    <w:p w:rsidR="00117E74" w:rsidRDefault="00117E74" w:rsidP="00117E74">
      <w:pPr>
        <w:pStyle w:val="NoSpacing"/>
      </w:pPr>
      <w:r>
        <w:t xml:space="preserve">                        pnode-&gt;sxCall.isApplyCall = false;</w:t>
      </w:r>
    </w:p>
    <w:p w:rsidR="00117E74" w:rsidRDefault="00117E74" w:rsidP="00117E74">
      <w:pPr>
        <w:pStyle w:val="NoSpacing"/>
      </w:pPr>
      <w:r>
        <w:t xml:space="preserve">                        pnode-&gt;sxCall.isEvalCall = false;</w:t>
      </w:r>
    </w:p>
    <w:p w:rsidR="00117E74" w:rsidRDefault="00117E74" w:rsidP="00117E74">
      <w:pPr>
        <w:pStyle w:val="NoSpacing"/>
      </w:pPr>
      <w:r>
        <w:t xml:space="preserve">                        pnode-&gt;sxCall.argCount = count;</w:t>
      </w:r>
    </w:p>
    <w:p w:rsidR="00117E74" w:rsidRDefault="00117E74" w:rsidP="00117E74">
      <w:pPr>
        <w:pStyle w:val="NoSpacing"/>
      </w:pPr>
      <w:r>
        <w:t xml:space="preserve">                        pnode-&gt;sxCall.spreadArgCount = spreadArgCount;</w:t>
      </w:r>
    </w:p>
    <w:p w:rsidR="00117E74" w:rsidRDefault="00117E74" w:rsidP="00117E74">
      <w:pPr>
        <w:pStyle w:val="NoSpacing"/>
      </w:pPr>
      <w:r>
        <w:t xml:space="preserve">                        pnode-&gt;ichLim = m_pscan-&gt;IchLimTok();</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pToken-&gt;tk = tkNone; // This is no longer an identifier</w:t>
      </w:r>
    </w:p>
    <w:p w:rsidR="00117E74" w:rsidRDefault="00117E74" w:rsidP="00117E74">
      <w:pPr>
        <w:pStyle w:val="NoSpacing"/>
      </w:pPr>
      <w:r>
        <w:t xml:space="preserve">                    }</w:t>
      </w:r>
    </w:p>
    <w:p w:rsidR="00117E74" w:rsidRDefault="00117E74" w:rsidP="00117E74">
      <w:pPr>
        <w:pStyle w:val="NoSpacing"/>
      </w:pPr>
      <w:r>
        <w:t xml:space="preserve">                    fInNew = FALSE;</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bool fCallIsEval = false;</w:t>
      </w:r>
    </w:p>
    <w:p w:rsidR="00117E74" w:rsidRDefault="00117E74" w:rsidP="00117E74">
      <w:pPr>
        <w:pStyle w:val="NoSpacing"/>
      </w:pPr>
      <w:r>
        <w:t xml:space="preserve">                    if (!fAllowCall)</w:t>
      </w:r>
    </w:p>
    <w:p w:rsidR="00117E74" w:rsidRDefault="00117E74" w:rsidP="00117E74">
      <w:pPr>
        <w:pStyle w:val="NoSpacing"/>
      </w:pPr>
      <w:r>
        <w:t xml:space="preserve">                    {</w:t>
      </w:r>
    </w:p>
    <w:p w:rsidR="00117E74" w:rsidRDefault="00117E74" w:rsidP="00117E74">
      <w:pPr>
        <w:pStyle w:val="NoSpacing"/>
      </w:pPr>
      <w:r>
        <w:t xml:space="preserve">                        return pnode;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ParseNodePtr pnodeArgs = ParseArgList&lt;buildAST&gt;(&amp;callOfConstants, &amp;spreadArgCount, &amp;count);</w:t>
      </w:r>
    </w:p>
    <w:p w:rsidR="00117E74" w:rsidRDefault="00117E74" w:rsidP="00117E74">
      <w:pPr>
        <w:pStyle w:val="NoSpacing"/>
      </w:pPr>
      <w:r>
        <w:t xml:space="preserve">                    // We used to un-defer a deferred function body here if it was called as part of the expression that declared it.</w:t>
      </w:r>
    </w:p>
    <w:p w:rsidR="00117E74" w:rsidRDefault="00117E74" w:rsidP="00117E74">
      <w:pPr>
        <w:pStyle w:val="NoSpacing"/>
      </w:pPr>
      <w:r>
        <w:t xml:space="preserve">                    // We now detect this case up front in ParseFncDecl, which is cheaper and simpler.</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CreateCallNode(knopCall, pnode, pnodeArgs);</w:t>
      </w:r>
    </w:p>
    <w:p w:rsidR="00117E74" w:rsidRDefault="00117E74" w:rsidP="00117E74">
      <w:pPr>
        <w:pStyle w:val="NoSpacing"/>
      </w:pPr>
      <w:r>
        <w:t xml:space="preserve">                        Assert(pnode);</w:t>
      </w:r>
    </w:p>
    <w:p w:rsidR="00117E74" w:rsidRDefault="00117E74" w:rsidP="00117E74">
      <w:pPr>
        <w:pStyle w:val="NoSpacing"/>
      </w:pPr>
    </w:p>
    <w:p w:rsidR="00117E74" w:rsidRDefault="00117E74" w:rsidP="00117E74">
      <w:pPr>
        <w:pStyle w:val="NoSpacing"/>
      </w:pPr>
      <w:r>
        <w:t xml:space="preserve">                        // Detect call to "eval" and record it on the function.</w:t>
      </w:r>
    </w:p>
    <w:p w:rsidR="00117E74" w:rsidRDefault="00117E74" w:rsidP="00117E74">
      <w:pPr>
        <w:pStyle w:val="NoSpacing"/>
      </w:pPr>
      <w:r>
        <w:t xml:space="preserve">                        // Note: we used to leave it up to the byte code generator to detect eval calls</w:t>
      </w:r>
    </w:p>
    <w:p w:rsidR="00117E74" w:rsidRDefault="00117E74" w:rsidP="00117E74">
      <w:pPr>
        <w:pStyle w:val="NoSpacing"/>
      </w:pPr>
      <w:r>
        <w:t xml:space="preserve">                        // at global scope, but now it relies on the flag the parser sets, so set it here.</w:t>
      </w:r>
    </w:p>
    <w:p w:rsidR="00117E74" w:rsidRDefault="00117E74" w:rsidP="00117E74">
      <w:pPr>
        <w:pStyle w:val="NoSpacing"/>
      </w:pPr>
    </w:p>
    <w:p w:rsidR="00117E74" w:rsidRDefault="00117E74" w:rsidP="00117E74">
      <w:pPr>
        <w:pStyle w:val="NoSpacing"/>
      </w:pPr>
      <w:r>
        <w:t xml:space="preserve">                        if (count &gt; 0 &amp;&amp; this-&gt;NodeIsEvalName(pnode-&gt;sxCall.pnodeTarget))</w:t>
      </w:r>
    </w:p>
    <w:p w:rsidR="00117E74" w:rsidRDefault="00117E74" w:rsidP="00117E74">
      <w:pPr>
        <w:pStyle w:val="NoSpacing"/>
      </w:pPr>
      <w:r>
        <w:t xml:space="preserve">                        {</w:t>
      </w:r>
    </w:p>
    <w:p w:rsidR="00117E74" w:rsidRDefault="00117E74" w:rsidP="00117E74">
      <w:pPr>
        <w:pStyle w:val="NoSpacing"/>
      </w:pPr>
      <w:r>
        <w:t xml:space="preserve">                            this-&gt;MarkEvalCaller();</w:t>
      </w:r>
    </w:p>
    <w:p w:rsidR="00117E74" w:rsidRDefault="00117E74" w:rsidP="00117E74">
      <w:pPr>
        <w:pStyle w:val="NoSpacing"/>
      </w:pPr>
      <w:r>
        <w:t xml:space="preserve">                            fCallIsEval = true;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pnode-&gt;sxCall.callOfConstants = callOfConstants;</w:t>
      </w:r>
    </w:p>
    <w:p w:rsidR="00117E74" w:rsidRDefault="00117E74" w:rsidP="00117E74">
      <w:pPr>
        <w:pStyle w:val="NoSpacing"/>
      </w:pPr>
      <w:r>
        <w:t xml:space="preserve">                        pnode-&gt;sxCall.spreadArgCount = spreadArgCount;</w:t>
      </w:r>
    </w:p>
    <w:p w:rsidR="00117E74" w:rsidRDefault="00117E74" w:rsidP="00117E74">
      <w:pPr>
        <w:pStyle w:val="NoSpacing"/>
      </w:pPr>
      <w:r>
        <w:t xml:space="preserve">                        pnode-&gt;sxCall.isApplyCall = false;</w:t>
      </w:r>
    </w:p>
    <w:p w:rsidR="00117E74" w:rsidRDefault="00117E74" w:rsidP="00117E74">
      <w:pPr>
        <w:pStyle w:val="NoSpacing"/>
      </w:pPr>
      <w:r>
        <w:t xml:space="preserve">                        pnode-&gt;sxCall.isEvalCall = fCallIsEval;</w:t>
      </w:r>
    </w:p>
    <w:p w:rsidR="00117E74" w:rsidRDefault="00117E74" w:rsidP="00117E74">
      <w:pPr>
        <w:pStyle w:val="NoSpacing"/>
      </w:pPr>
      <w:r>
        <w:t xml:space="preserve">                        pnode-&gt;sxCall.argCount = count;</w:t>
      </w:r>
    </w:p>
    <w:p w:rsidR="00117E74" w:rsidRDefault="00117E74" w:rsidP="00117E74">
      <w:pPr>
        <w:pStyle w:val="NoSpacing"/>
      </w:pPr>
      <w:r>
        <w:t xml:space="preserve">                        pnode-&gt;ichLim = m_pscan-&gt;IchLimTok();</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if (pToken-&gt;tk == tkID &amp;&amp; pToken-&gt;pid == wellKnownPropertyPids.eval) // Detect eval</w:t>
      </w:r>
    </w:p>
    <w:p w:rsidR="00117E74" w:rsidRDefault="00117E74" w:rsidP="00117E74">
      <w:pPr>
        <w:pStyle w:val="NoSpacing"/>
      </w:pPr>
      <w:r>
        <w:t xml:space="preserve">                        {</w:t>
      </w:r>
    </w:p>
    <w:p w:rsidR="00117E74" w:rsidRDefault="00117E74" w:rsidP="00117E74">
      <w:pPr>
        <w:pStyle w:val="NoSpacing"/>
      </w:pPr>
      <w:r>
        <w:t xml:space="preserve">                            this-&gt;MarkEvalCaller();</w:t>
      </w:r>
    </w:p>
    <w:p w:rsidR="00117E74" w:rsidRDefault="00117E74" w:rsidP="00117E74">
      <w:pPr>
        <w:pStyle w:val="NoSpacing"/>
      </w:pPr>
      <w:r>
        <w:lastRenderedPageBreak/>
        <w:t xml:space="preserve">                        }</w:t>
      </w:r>
    </w:p>
    <w:p w:rsidR="00117E74" w:rsidRDefault="00117E74" w:rsidP="00117E74">
      <w:pPr>
        <w:pStyle w:val="NoSpacing"/>
      </w:pPr>
      <w:r>
        <w:t xml:space="preserve">                        pToken-&gt;tk = tkNone; // This is no longer an identifier</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ChkCurTok(tkRParen, ERRnoRparen);</w:t>
      </w:r>
    </w:p>
    <w:p w:rsidR="00117E74" w:rsidRDefault="00117E74" w:rsidP="00117E74">
      <w:pPr>
        <w:pStyle w:val="NoSpacing"/>
      </w:pPr>
      <w:r>
        <w:t xml:space="preserve">                if (pfCanAssign)</w:t>
      </w:r>
    </w:p>
    <w:p w:rsidR="00117E74" w:rsidRDefault="00117E74" w:rsidP="00117E74">
      <w:pPr>
        <w:pStyle w:val="NoSpacing"/>
      </w:pPr>
      <w:r>
        <w:t xml:space="preserve">                {</w:t>
      </w:r>
    </w:p>
    <w:p w:rsidR="00117E74" w:rsidRDefault="00117E74" w:rsidP="00117E74">
      <w:pPr>
        <w:pStyle w:val="NoSpacing"/>
      </w:pPr>
      <w:r>
        <w:t xml:space="preserve">                    *pfCanAssign = FALSE;</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case tkLBrack:</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r>
        <w:t xml:space="preserve">                ParseNodePtr pnodeExpr = ParseExpr&lt;buildAST&gt;();</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CreateBinNode(knopIndex, pnode, pnodeExpr);</w:t>
      </w:r>
    </w:p>
    <w:p w:rsidR="00117E74" w:rsidRDefault="00117E74" w:rsidP="00117E74">
      <w:pPr>
        <w:pStyle w:val="NoSpacing"/>
      </w:pPr>
      <w:r>
        <w:t xml:space="preserve">                    pnode-&gt;ichLim = m_pscan-&gt;IchLimTok();</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pToken-&gt;tk = tkNone; // This is no longer an identifier</w:t>
      </w:r>
    </w:p>
    <w:p w:rsidR="00117E74" w:rsidRDefault="00117E74" w:rsidP="00117E74">
      <w:pPr>
        <w:pStyle w:val="NoSpacing"/>
      </w:pPr>
      <w:r>
        <w:t xml:space="preserve">                }</w:t>
      </w:r>
    </w:p>
    <w:p w:rsidR="00117E74" w:rsidRDefault="00117E74" w:rsidP="00117E74">
      <w:pPr>
        <w:pStyle w:val="NoSpacing"/>
      </w:pPr>
      <w:r>
        <w:t xml:space="preserve">                ChkCurTok(tkRBrack, ERRnoRbrack);</w:t>
      </w:r>
    </w:p>
    <w:p w:rsidR="00117E74" w:rsidRDefault="00117E74" w:rsidP="00117E74">
      <w:pPr>
        <w:pStyle w:val="NoSpacing"/>
      </w:pPr>
      <w:r>
        <w:t xml:space="preserve">                if (pfCanAssign)</w:t>
      </w:r>
    </w:p>
    <w:p w:rsidR="00117E74" w:rsidRDefault="00117E74" w:rsidP="00117E74">
      <w:pPr>
        <w:pStyle w:val="NoSpacing"/>
      </w:pPr>
      <w:r>
        <w:t xml:space="preserve">                {</w:t>
      </w:r>
    </w:p>
    <w:p w:rsidR="00117E74" w:rsidRDefault="00117E74" w:rsidP="00117E74">
      <w:pPr>
        <w:pStyle w:val="NoSpacing"/>
      </w:pPr>
      <w:r>
        <w:t xml:space="preserve">                    *pfCanAssign = TRUE;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bool shouldConvertToDot = false;</w:t>
      </w:r>
    </w:p>
    <w:p w:rsidR="00117E74" w:rsidRDefault="00117E74" w:rsidP="00117E74">
      <w:pPr>
        <w:pStyle w:val="NoSpacing"/>
      </w:pPr>
      <w:r>
        <w:t xml:space="preserve">                if (pnode-&gt;sxBin.pnode2-&gt;nop == knopStr)</w:t>
      </w:r>
    </w:p>
    <w:p w:rsidR="00117E74" w:rsidRDefault="00117E74" w:rsidP="00117E74">
      <w:pPr>
        <w:pStyle w:val="NoSpacing"/>
      </w:pPr>
      <w:r>
        <w:t xml:space="preserve">                {</w:t>
      </w:r>
    </w:p>
    <w:p w:rsidR="00117E74" w:rsidRDefault="00117E74" w:rsidP="00117E74">
      <w:pPr>
        <w:pStyle w:val="NoSpacing"/>
      </w:pPr>
      <w:r>
        <w:t xml:space="preserve">                    // if the string is empty or contains escape character, we will not convert them to dot node</w:t>
      </w:r>
    </w:p>
    <w:p w:rsidR="00117E74" w:rsidRDefault="00117E74" w:rsidP="00117E74">
      <w:pPr>
        <w:pStyle w:val="NoSpacing"/>
      </w:pPr>
      <w:r>
        <w:t xml:space="preserve">                    shouldConvertToDot = pnode-&gt;sxBin.pnode2-&gt;sxPid.pid-&gt;Cch() &gt; 0 &amp;&amp; !m_pscan-&gt;IsEscapeOnLastTkStrCon();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(shouldConvertToDot)</w:t>
      </w:r>
    </w:p>
    <w:p w:rsidR="00117E74" w:rsidRDefault="00117E74" w:rsidP="00117E74">
      <w:pPr>
        <w:pStyle w:val="NoSpacing"/>
      </w:pPr>
      <w:r>
        <w:t xml:space="preserve">                {</w:t>
      </w:r>
    </w:p>
    <w:p w:rsidR="00117E74" w:rsidRDefault="00117E74" w:rsidP="00117E74">
      <w:pPr>
        <w:pStyle w:val="NoSpacing"/>
      </w:pPr>
      <w:r>
        <w:t xml:space="preserve">                    LPCOLESTR str = pnode-&gt;sxBin.pnode2-&gt;sxPid.pid-&gt;Psz();</w:t>
      </w:r>
    </w:p>
    <w:p w:rsidR="00117E74" w:rsidRDefault="00117E74" w:rsidP="00117E74">
      <w:pPr>
        <w:pStyle w:val="NoSpacing"/>
      </w:pPr>
      <w:r>
        <w:t xml:space="preserve">                    // See if we can convert o["p"] into o.p and o["0"] into o[0] since they're equivalent and the latter forms</w:t>
      </w:r>
    </w:p>
    <w:p w:rsidR="00117E74" w:rsidRDefault="00117E74" w:rsidP="00117E74">
      <w:pPr>
        <w:pStyle w:val="NoSpacing"/>
      </w:pPr>
      <w:r>
        <w:t xml:space="preserve">                    // are faster</w:t>
      </w:r>
    </w:p>
    <w:p w:rsidR="00117E74" w:rsidRDefault="00117E74" w:rsidP="00117E74">
      <w:pPr>
        <w:pStyle w:val="NoSpacing"/>
      </w:pPr>
      <w:r>
        <w:t xml:space="preserve">                    uint32 uintValue;</w:t>
      </w:r>
    </w:p>
    <w:p w:rsidR="00117E74" w:rsidRDefault="00117E74" w:rsidP="00117E74">
      <w:pPr>
        <w:pStyle w:val="NoSpacing"/>
      </w:pPr>
      <w:r>
        <w:t xml:space="preserve">                    if(Js::JavascriptOperators::TryConvertToUInt32(</w:t>
      </w:r>
    </w:p>
    <w:p w:rsidR="00117E74" w:rsidRDefault="00117E74" w:rsidP="00117E74">
      <w:pPr>
        <w:pStyle w:val="NoSpacing"/>
      </w:pPr>
      <w:r>
        <w:t xml:space="preserve">                           str,</w:t>
      </w:r>
    </w:p>
    <w:p w:rsidR="00117E74" w:rsidRDefault="00117E74" w:rsidP="00117E74">
      <w:pPr>
        <w:pStyle w:val="NoSpacing"/>
      </w:pPr>
      <w:r>
        <w:t xml:space="preserve">                           pnode-&gt;sxBin.pnode2-&gt;sxPid.pid-&gt;Cch(),</w:t>
      </w:r>
    </w:p>
    <w:p w:rsidR="00117E74" w:rsidRDefault="00117E74" w:rsidP="00117E74">
      <w:pPr>
        <w:pStyle w:val="NoSpacing"/>
      </w:pPr>
      <w:r>
        <w:t xml:space="preserve">                           &amp;uintValue) &amp;&amp;</w:t>
      </w:r>
    </w:p>
    <w:p w:rsidR="00117E74" w:rsidRDefault="00117E74" w:rsidP="00117E74">
      <w:pPr>
        <w:pStyle w:val="NoSpacing"/>
      </w:pPr>
      <w:r>
        <w:lastRenderedPageBreak/>
        <w:t xml:space="preserve">                       !Js::TaggedInt::IsOverflow(uintValue)) // the optimization is not very useful if the number can't be represented as an TaggedInt</w:t>
      </w:r>
    </w:p>
    <w:p w:rsidR="00117E74" w:rsidRDefault="00117E74" w:rsidP="00117E74">
      <w:pPr>
        <w:pStyle w:val="NoSpacing"/>
      </w:pPr>
      <w:r>
        <w:t xml:space="preserve">                    {</w:t>
      </w:r>
    </w:p>
    <w:p w:rsidR="00117E74" w:rsidRDefault="00117E74" w:rsidP="00117E74">
      <w:pPr>
        <w:pStyle w:val="NoSpacing"/>
      </w:pPr>
      <w:r>
        <w:t xml:space="preserve">                        // No need to verify that uintValue != JavascriptArray::InvalidIndex since all nonnegative TaggedInts are valid indexes</w:t>
      </w:r>
    </w:p>
    <w:p w:rsidR="00117E74" w:rsidRDefault="00117E74" w:rsidP="00117E74">
      <w:pPr>
        <w:pStyle w:val="NoSpacing"/>
      </w:pPr>
      <w:r>
        <w:t xml:space="preserve">                        auto intNode = CreateIntNodeWithScanner(uintValue); // implicit conversion from uint32 to long</w:t>
      </w:r>
    </w:p>
    <w:p w:rsidR="00117E74" w:rsidRDefault="00117E74" w:rsidP="00117E74">
      <w:pPr>
        <w:pStyle w:val="NoSpacing"/>
      </w:pPr>
      <w:r>
        <w:t xml:space="preserve">                        pnode-&gt;sxBin.pnode2 = intNode;</w:t>
      </w:r>
    </w:p>
    <w:p w:rsidR="00117E74" w:rsidRDefault="00117E74" w:rsidP="00117E74">
      <w:pPr>
        <w:pStyle w:val="NoSpacing"/>
      </w:pPr>
      <w:r>
        <w:t xml:space="preserve">                    }</w:t>
      </w:r>
    </w:p>
    <w:p w:rsidR="00117E74" w:rsidRDefault="00117E74" w:rsidP="00117E74">
      <w:pPr>
        <w:pStyle w:val="NoSpacing"/>
      </w:pPr>
      <w:r>
        <w:t xml:space="preserve">                    // Field optimization (see GlobOpt::KillLiveElems) checks for value being a Number,</w:t>
      </w:r>
    </w:p>
    <w:p w:rsidR="00117E74" w:rsidRDefault="00117E74" w:rsidP="00117E74">
      <w:pPr>
        <w:pStyle w:val="NoSpacing"/>
      </w:pPr>
      <w:r>
        <w:t xml:space="preserve">                    // and since NaN/Infinity is a number it won't kill o.NaN/o.Infinity which would cause a problem</w:t>
      </w:r>
    </w:p>
    <w:p w:rsidR="00117E74" w:rsidRDefault="00117E74" w:rsidP="00117E74">
      <w:pPr>
        <w:pStyle w:val="NoSpacing"/>
      </w:pPr>
      <w:r>
        <w:t xml:space="preserve">                    // if we decide to hoist o.NaN/o.Infinity.</w:t>
      </w:r>
    </w:p>
    <w:p w:rsidR="00117E74" w:rsidRDefault="00117E74" w:rsidP="00117E74">
      <w:pPr>
        <w:pStyle w:val="NoSpacing"/>
      </w:pPr>
      <w:r>
        <w:t xml:space="preserve">                    // We need to keep o["NaN"] and o["+/-Infinity"] as array element access (we don't hoist that but we may hoist field access),</w:t>
      </w:r>
    </w:p>
    <w:p w:rsidR="00117E74" w:rsidRDefault="00117E74" w:rsidP="00117E74">
      <w:pPr>
        <w:pStyle w:val="NoSpacing"/>
      </w:pPr>
      <w:r>
        <w:t xml:space="preserve">                    // so no matter if it's killed by o[x] inside a loop, we make sure that we never hoist these.</w:t>
      </w:r>
    </w:p>
    <w:p w:rsidR="00117E74" w:rsidRDefault="00117E74" w:rsidP="00117E74">
      <w:pPr>
        <w:pStyle w:val="NoSpacing"/>
      </w:pPr>
      <w:r>
        <w:t xml:space="preserve">                    // We need to follow same logic for strings that convert to a floating point number.</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bool doConvertToProperty = false;    // Convert a["x"] -&gt; a.x.</w:t>
      </w:r>
    </w:p>
    <w:p w:rsidR="00117E74" w:rsidRDefault="00117E74" w:rsidP="00117E74">
      <w:pPr>
        <w:pStyle w:val="NoSpacing"/>
      </w:pPr>
      <w:r>
        <w:t xml:space="preserve">                        if (!Parser::IsNaNOrInfinityLiteral&lt;true&gt;(str))</w:t>
      </w:r>
    </w:p>
    <w:p w:rsidR="00117E74" w:rsidRDefault="00117E74" w:rsidP="00117E74">
      <w:pPr>
        <w:pStyle w:val="NoSpacing"/>
      </w:pPr>
      <w:r>
        <w:t xml:space="preserve">                        {</w:t>
      </w:r>
    </w:p>
    <w:p w:rsidR="00117E74" w:rsidRDefault="00117E74" w:rsidP="00117E74">
      <w:pPr>
        <w:pStyle w:val="NoSpacing"/>
      </w:pPr>
      <w:r>
        <w:t xml:space="preserve">                            const OLECHAR* terminalChar;</w:t>
      </w:r>
    </w:p>
    <w:p w:rsidR="00117E74" w:rsidRDefault="00117E74" w:rsidP="00117E74">
      <w:pPr>
        <w:pStyle w:val="NoSpacing"/>
      </w:pPr>
      <w:r>
        <w:t xml:space="preserve">                            double dbl = Js::NumberUtilities::StrToDbl(str, &amp;terminalChar, m_scriptContext);</w:t>
      </w:r>
    </w:p>
    <w:p w:rsidR="00117E74" w:rsidRDefault="00117E74" w:rsidP="00117E74">
      <w:pPr>
        <w:pStyle w:val="NoSpacing"/>
      </w:pPr>
      <w:r>
        <w:t xml:space="preserve">                            bool convertsToFloat = !Js::NumberUtilities::IsNan(dbl);</w:t>
      </w:r>
    </w:p>
    <w:p w:rsidR="00117E74" w:rsidRDefault="00117E74" w:rsidP="00117E74">
      <w:pPr>
        <w:pStyle w:val="NoSpacing"/>
      </w:pPr>
      <w:r>
        <w:t xml:space="preserve">                            doConvertToProperty = !convertsToFloat;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(doConvertToProperty)</w:t>
      </w:r>
    </w:p>
    <w:p w:rsidR="00117E74" w:rsidRDefault="00117E74" w:rsidP="00117E74">
      <w:pPr>
        <w:pStyle w:val="NoSpacing"/>
      </w:pPr>
      <w:r>
        <w:t xml:space="preserve">                        {</w:t>
      </w:r>
    </w:p>
    <w:p w:rsidR="00117E74" w:rsidRDefault="00117E74" w:rsidP="00117E74">
      <w:pPr>
        <w:pStyle w:val="NoSpacing"/>
      </w:pPr>
      <w:r>
        <w:t xml:space="preserve">                            pnode-&gt;sxBin.pnode2-&gt;nop = knopName;</w:t>
      </w:r>
    </w:p>
    <w:p w:rsidR="00117E74" w:rsidRDefault="00117E74" w:rsidP="00117E74">
      <w:pPr>
        <w:pStyle w:val="NoSpacing"/>
      </w:pPr>
      <w:r>
        <w:t xml:space="preserve">                            pnode-&gt;nop = knopDot;</w:t>
      </w:r>
    </w:p>
    <w:p w:rsidR="00117E74" w:rsidRDefault="00117E74" w:rsidP="00117E74">
      <w:pPr>
        <w:pStyle w:val="NoSpacing"/>
      </w:pPr>
      <w:r>
        <w:t xml:space="preserve">                            pnode-&gt;grfpn |= PNodeFlags::fpnIndexOperator;</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tkDot:</w:t>
      </w:r>
    </w:p>
    <w:p w:rsidR="00117E74" w:rsidRDefault="00117E74" w:rsidP="00117E74">
      <w:pPr>
        <w:pStyle w:val="NoSpacing"/>
      </w:pPr>
      <w:r>
        <w:t xml:space="preserve">            {</w:t>
      </w:r>
    </w:p>
    <w:p w:rsidR="00117E74" w:rsidRDefault="00117E74" w:rsidP="00117E74">
      <w:pPr>
        <w:pStyle w:val="NoSpacing"/>
      </w:pPr>
      <w:r>
        <w:t xml:space="preserve">            ParseNodePtr name = nullptr;</w:t>
      </w:r>
    </w:p>
    <w:p w:rsidR="00117E74" w:rsidRDefault="00117E74" w:rsidP="00117E74">
      <w:pPr>
        <w:pStyle w:val="NoSpacing"/>
      </w:pPr>
      <w:r>
        <w:t xml:space="preserve">            OpCode opCode = knopDot;</w:t>
      </w:r>
    </w:p>
    <w:p w:rsidR="00117E74" w:rsidRDefault="00117E74" w:rsidP="00117E74">
      <w:pPr>
        <w:pStyle w:val="NoSpacing"/>
      </w:pPr>
    </w:p>
    <w:p w:rsidR="00117E74" w:rsidRDefault="00117E74" w:rsidP="00117E74">
      <w:pPr>
        <w:pStyle w:val="NoSpacing"/>
      </w:pPr>
      <w:r>
        <w:t xml:space="preserve">            m_pscan-&gt;Scan();</w:t>
      </w:r>
    </w:p>
    <w:p w:rsidR="00117E74" w:rsidRDefault="00117E74" w:rsidP="00117E74">
      <w:pPr>
        <w:pStyle w:val="NoSpacing"/>
      </w:pPr>
      <w:r>
        <w:t xml:space="preserve">            if (!m_token.IsIdentifier())</w:t>
      </w:r>
    </w:p>
    <w:p w:rsidR="00117E74" w:rsidRDefault="00117E74" w:rsidP="00117E74">
      <w:pPr>
        <w:pStyle w:val="NoSpacing"/>
      </w:pPr>
      <w:r>
        <w:t xml:space="preserve">            {</w:t>
      </w:r>
    </w:p>
    <w:p w:rsidR="00117E74" w:rsidRDefault="00117E74" w:rsidP="00117E74">
      <w:pPr>
        <w:pStyle w:val="NoSpacing"/>
      </w:pPr>
      <w:r>
        <w:t xml:space="preserve">                //allow reserved words in ES5 mode</w:t>
      </w:r>
    </w:p>
    <w:p w:rsidR="00117E74" w:rsidRDefault="00117E74" w:rsidP="00117E74">
      <w:pPr>
        <w:pStyle w:val="NoSpacing"/>
      </w:pPr>
      <w:r>
        <w:t xml:space="preserve">                if (!(m_token.IsReservedWord()))</w:t>
      </w:r>
    </w:p>
    <w:p w:rsidR="00117E74" w:rsidRDefault="00117E74" w:rsidP="00117E74">
      <w:pPr>
        <w:pStyle w:val="NoSpacing"/>
      </w:pPr>
      <w:r>
        <w:t xml:space="preserve">                {</w:t>
      </w:r>
    </w:p>
    <w:p w:rsidR="00117E74" w:rsidRDefault="00117E74" w:rsidP="00117E74">
      <w:pPr>
        <w:pStyle w:val="NoSpacing"/>
      </w:pPr>
      <w:r>
        <w:t xml:space="preserve">                    IdentifierExpectedError(m_token);</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 Note: see comment above about field optimization WRT NaN/Infinity/-Infinity.</w:t>
      </w:r>
    </w:p>
    <w:p w:rsidR="00117E74" w:rsidRDefault="00117E74" w:rsidP="00117E74">
      <w:pPr>
        <w:pStyle w:val="NoSpacing"/>
      </w:pPr>
      <w:r>
        <w:t xml:space="preserve">            // Convert a.Nan, a.Infinity into a["NaN"], a["Infinity"].</w:t>
      </w:r>
    </w:p>
    <w:p w:rsidR="00117E74" w:rsidRDefault="00117E74" w:rsidP="00117E74">
      <w:pPr>
        <w:pStyle w:val="NoSpacing"/>
      </w:pPr>
      <w:r>
        <w:lastRenderedPageBreak/>
        <w:t xml:space="preserve">            // We don't care about -Infinity case here because x.-Infinity is invalid in JavaScript.</w:t>
      </w:r>
    </w:p>
    <w:p w:rsidR="00117E74" w:rsidRDefault="00117E74" w:rsidP="00117E74">
      <w:pPr>
        <w:pStyle w:val="NoSpacing"/>
      </w:pPr>
      <w:r>
        <w:t xml:space="preserve">            // Both NaN and Infinity are identifiers.</w:t>
      </w:r>
    </w:p>
    <w:p w:rsidR="00117E74" w:rsidRDefault="00117E74" w:rsidP="00117E74">
      <w:pPr>
        <w:pStyle w:val="NoSpacing"/>
      </w:pPr>
      <w:r>
        <w:t xml:space="preserve">            else if (buildAST &amp;&amp; Parser::IsNaNOrInfinityLiteral&lt;false&gt;(m_token.GetIdentifier(m_phtbl)-&gt;Psz()))</w:t>
      </w:r>
    </w:p>
    <w:p w:rsidR="00117E74" w:rsidRDefault="00117E74" w:rsidP="00117E74">
      <w:pPr>
        <w:pStyle w:val="NoSpacing"/>
      </w:pPr>
      <w:r>
        <w:t xml:space="preserve">            {</w:t>
      </w:r>
    </w:p>
    <w:p w:rsidR="00117E74" w:rsidRDefault="00117E74" w:rsidP="00117E74">
      <w:pPr>
        <w:pStyle w:val="NoSpacing"/>
      </w:pPr>
      <w:r>
        <w:t xml:space="preserve">                opCode = knopIndex;</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if (opCode == knopDot)</w:t>
      </w:r>
    </w:p>
    <w:p w:rsidR="00117E74" w:rsidRDefault="00117E74" w:rsidP="00117E74">
      <w:pPr>
        <w:pStyle w:val="NoSpacing"/>
      </w:pPr>
      <w:r>
        <w:t xml:space="preserve">                {</w:t>
      </w:r>
    </w:p>
    <w:p w:rsidR="00117E74" w:rsidRDefault="00117E74" w:rsidP="00117E74">
      <w:pPr>
        <w:pStyle w:val="NoSpacing"/>
      </w:pPr>
      <w:r>
        <w:t xml:space="preserve">                    name = CreateNameNode(m_token.GetIdentifier(m_phtbl));</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Assert(opCode == knopIndex);</w:t>
      </w:r>
    </w:p>
    <w:p w:rsidR="00117E74" w:rsidRDefault="00117E74" w:rsidP="00117E74">
      <w:pPr>
        <w:pStyle w:val="NoSpacing"/>
      </w:pPr>
      <w:r>
        <w:t xml:space="preserve">                    name = CreateStrNodeWithScanner(m_token.GetIdentifier(m_phtbl));</w:t>
      </w:r>
    </w:p>
    <w:p w:rsidR="00117E74" w:rsidRDefault="00117E74" w:rsidP="00117E74">
      <w:pPr>
        <w:pStyle w:val="NoSpacing"/>
      </w:pPr>
      <w:r>
        <w:t xml:space="preserve">                }</w:t>
      </w:r>
    </w:p>
    <w:p w:rsidR="00117E74" w:rsidRDefault="00117E74" w:rsidP="00117E74">
      <w:pPr>
        <w:pStyle w:val="NoSpacing"/>
      </w:pPr>
      <w:r>
        <w:t xml:space="preserve">                pnode = CreateBinNode(opCode, pnode, name);</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pToken-&gt;tk = tkNone;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(pfCanAssign)</w:t>
      </w:r>
    </w:p>
    <w:p w:rsidR="00117E74" w:rsidRDefault="00117E74" w:rsidP="00117E74">
      <w:pPr>
        <w:pStyle w:val="NoSpacing"/>
      </w:pPr>
      <w:r>
        <w:t xml:space="preserve">            {</w:t>
      </w:r>
    </w:p>
    <w:p w:rsidR="00117E74" w:rsidRDefault="00117E74" w:rsidP="00117E74">
      <w:pPr>
        <w:pStyle w:val="NoSpacing"/>
      </w:pPr>
      <w:r>
        <w:t xml:space="preserve">                *pfCanAssign = TRUE;</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case tkStrTmplBasic:</w:t>
      </w:r>
    </w:p>
    <w:p w:rsidR="00117E74" w:rsidRDefault="00117E74" w:rsidP="00117E74">
      <w:pPr>
        <w:pStyle w:val="NoSpacing"/>
      </w:pPr>
      <w:r>
        <w:t xml:space="preserve">        case tkStrTmplBegin:</w:t>
      </w:r>
    </w:p>
    <w:p w:rsidR="00117E74" w:rsidRDefault="00117E74" w:rsidP="00117E74">
      <w:pPr>
        <w:pStyle w:val="NoSpacing"/>
      </w:pPr>
      <w:r>
        <w:t xml:space="preserve">            {</w:t>
      </w:r>
    </w:p>
    <w:p w:rsidR="00117E74" w:rsidRDefault="00117E74" w:rsidP="00117E74">
      <w:pPr>
        <w:pStyle w:val="NoSpacing"/>
      </w:pPr>
      <w:r>
        <w:t xml:space="preserve">                Assert(m_scriptContext-&gt;GetConfig()-&gt;IsES6StringTemplateEnabled());</w:t>
      </w:r>
    </w:p>
    <w:p w:rsidR="00117E74" w:rsidRDefault="00117E74" w:rsidP="00117E74">
      <w:pPr>
        <w:pStyle w:val="NoSpacing"/>
      </w:pPr>
    </w:p>
    <w:p w:rsidR="00117E74" w:rsidRDefault="00117E74" w:rsidP="00117E74">
      <w:pPr>
        <w:pStyle w:val="NoSpacing"/>
      </w:pPr>
      <w:r>
        <w:t xml:space="preserve">                ParseNode* templateNode = ParseStringTemplateDecl&lt;buildAST&gt;(pnode);</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pToken-&gt;tk = tkNone; // This is no longer an identifier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pnode = templateNode;</w:t>
      </w:r>
    </w:p>
    <w:p w:rsidR="00117E74" w:rsidRDefault="00117E74" w:rsidP="00117E74">
      <w:pPr>
        <w:pStyle w:val="NoSpacing"/>
      </w:pPr>
      <w:r>
        <w:t xml:space="preserve">                if (pfCanAssign)</w:t>
      </w:r>
    </w:p>
    <w:p w:rsidR="00117E74" w:rsidRDefault="00117E74" w:rsidP="00117E74">
      <w:pPr>
        <w:pStyle w:val="NoSpacing"/>
      </w:pPr>
      <w:r>
        <w:t xml:space="preserve">                {</w:t>
      </w:r>
    </w:p>
    <w:p w:rsidR="00117E74" w:rsidRDefault="00117E74" w:rsidP="00117E74">
      <w:pPr>
        <w:pStyle w:val="NoSpacing"/>
      </w:pPr>
      <w:r>
        <w:t xml:space="preserve">                    *pfCanAssign = FALSE;</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lastRenderedPageBreak/>
        <w:t xml:space="preserve">        default:</w:t>
      </w:r>
    </w:p>
    <w:p w:rsidR="00117E74" w:rsidRDefault="00117E74" w:rsidP="00117E74">
      <w:pPr>
        <w:pStyle w:val="NoSpacing"/>
      </w:pPr>
      <w:r>
        <w:t xml:space="preserve">            return pnode;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w:t>
      </w:r>
    </w:p>
    <w:p w:rsidR="00117E74" w:rsidRDefault="00117E74" w:rsidP="00117E74">
      <w:pPr>
        <w:pStyle w:val="NoSpacing"/>
      </w:pPr>
      <w:r>
        <w:t>Look for an existing label with the given name.</w:t>
      </w:r>
    </w:p>
    <w:p w:rsidR="00117E74" w:rsidRDefault="00117E74" w:rsidP="00117E74">
      <w:pPr>
        <w:pStyle w:val="NoSpacing"/>
      </w:pPr>
      <w:r>
        <w:t>***************************************************************************/</w:t>
      </w:r>
    </w:p>
    <w:p w:rsidR="00117E74" w:rsidRDefault="00117E74" w:rsidP="00117E74">
      <w:pPr>
        <w:pStyle w:val="NoSpacing"/>
      </w:pPr>
      <w:r>
        <w:t>ParseNodePtr Parser::PnodeLabel(IdentPtr pid, ParseNodePtr pnodeLabels)</w:t>
      </w:r>
    </w:p>
    <w:p w:rsidR="00117E74" w:rsidRDefault="00117E74" w:rsidP="00117E74">
      <w:pPr>
        <w:pStyle w:val="NoSpacing"/>
      </w:pPr>
      <w:r>
        <w:t>{</w:t>
      </w:r>
    </w:p>
    <w:p w:rsidR="00117E74" w:rsidRDefault="00117E74" w:rsidP="00117E74">
      <w:pPr>
        <w:pStyle w:val="NoSpacing"/>
      </w:pPr>
      <w:r>
        <w:t xml:space="preserve">    AssertMem(pid);</w:t>
      </w:r>
    </w:p>
    <w:p w:rsidR="00117E74" w:rsidRDefault="00117E74" w:rsidP="00117E74">
      <w:pPr>
        <w:pStyle w:val="NoSpacing"/>
      </w:pPr>
      <w:r>
        <w:t xml:space="preserve">    AssertNodeMemN(pnodeLabels);</w:t>
      </w:r>
    </w:p>
    <w:p w:rsidR="00117E74" w:rsidRDefault="00117E74" w:rsidP="00117E74">
      <w:pPr>
        <w:pStyle w:val="NoSpacing"/>
      </w:pPr>
    </w:p>
    <w:p w:rsidR="00117E74" w:rsidRDefault="00117E74" w:rsidP="00117E74">
      <w:pPr>
        <w:pStyle w:val="NoSpacing"/>
      </w:pPr>
      <w:r>
        <w:t xml:space="preserve">    StmtNest *pstmt;</w:t>
      </w:r>
    </w:p>
    <w:p w:rsidR="00117E74" w:rsidRDefault="00117E74" w:rsidP="00117E74">
      <w:pPr>
        <w:pStyle w:val="NoSpacing"/>
      </w:pPr>
      <w:r>
        <w:t xml:space="preserve">    ParseNodePtr pnodeT;</w:t>
      </w:r>
    </w:p>
    <w:p w:rsidR="00117E74" w:rsidRDefault="00117E74" w:rsidP="00117E74">
      <w:pPr>
        <w:pStyle w:val="NoSpacing"/>
      </w:pPr>
    </w:p>
    <w:p w:rsidR="00117E74" w:rsidRDefault="00117E74" w:rsidP="00117E74">
      <w:pPr>
        <w:pStyle w:val="NoSpacing"/>
      </w:pPr>
      <w:r>
        <w:t xml:space="preserve">    // Look in the statement stack.</w:t>
      </w:r>
    </w:p>
    <w:p w:rsidR="00117E74" w:rsidRDefault="00117E74" w:rsidP="00117E74">
      <w:pPr>
        <w:pStyle w:val="NoSpacing"/>
      </w:pPr>
      <w:r>
        <w:t xml:space="preserve">    for (pstmt = m_pstmtCur; nullptr != pstmt; pstmt = pstmt-&gt;pstmtOuter)</w:t>
      </w:r>
    </w:p>
    <w:p w:rsidR="00117E74" w:rsidRDefault="00117E74" w:rsidP="00117E74">
      <w:pPr>
        <w:pStyle w:val="NoSpacing"/>
      </w:pPr>
      <w:r>
        <w:t xml:space="preserve">    {</w:t>
      </w:r>
    </w:p>
    <w:p w:rsidR="00117E74" w:rsidRDefault="00117E74" w:rsidP="00117E74">
      <w:pPr>
        <w:pStyle w:val="NoSpacing"/>
      </w:pPr>
      <w:r>
        <w:t xml:space="preserve">        AssertNodeMem(pstmt-&gt;pnodeStmt);</w:t>
      </w:r>
    </w:p>
    <w:p w:rsidR="00117E74" w:rsidRDefault="00117E74" w:rsidP="00117E74">
      <w:pPr>
        <w:pStyle w:val="NoSpacing"/>
      </w:pPr>
      <w:r>
        <w:t xml:space="preserve">        AssertNodeMemN(pstmt-&gt;pnodeLab);</w:t>
      </w:r>
    </w:p>
    <w:p w:rsidR="00117E74" w:rsidRDefault="00117E74" w:rsidP="00117E74">
      <w:pPr>
        <w:pStyle w:val="NoSpacing"/>
      </w:pPr>
    </w:p>
    <w:p w:rsidR="00117E74" w:rsidRDefault="00117E74" w:rsidP="00117E74">
      <w:pPr>
        <w:pStyle w:val="NoSpacing"/>
      </w:pPr>
      <w:r>
        <w:t xml:space="preserve">        for (pnodeT = pstmt-&gt;pnodeLab; nullptr != pnodeT;</w:t>
      </w:r>
    </w:p>
    <w:p w:rsidR="00117E74" w:rsidRDefault="00117E74" w:rsidP="00117E74">
      <w:pPr>
        <w:pStyle w:val="NoSpacing"/>
      </w:pPr>
      <w:r>
        <w:t xml:space="preserve">            pnodeT = pnodeT-&gt;sxLabel.pnodeNext)</w:t>
      </w:r>
    </w:p>
    <w:p w:rsidR="00117E74" w:rsidRDefault="00117E74" w:rsidP="00117E74">
      <w:pPr>
        <w:pStyle w:val="NoSpacing"/>
      </w:pPr>
      <w:r>
        <w:t xml:space="preserve">        {</w:t>
      </w:r>
    </w:p>
    <w:p w:rsidR="00117E74" w:rsidRDefault="00117E74" w:rsidP="00117E74">
      <w:pPr>
        <w:pStyle w:val="NoSpacing"/>
      </w:pPr>
      <w:r>
        <w:t xml:space="preserve">            Assert(knopLabel == pnodeT-&gt;nop);</w:t>
      </w:r>
    </w:p>
    <w:p w:rsidR="00117E74" w:rsidRDefault="00117E74" w:rsidP="00117E74">
      <w:pPr>
        <w:pStyle w:val="NoSpacing"/>
      </w:pPr>
      <w:r>
        <w:t xml:space="preserve">            if (pid == pnodeT-&gt;sxLabel.pid)</w:t>
      </w:r>
    </w:p>
    <w:p w:rsidR="00117E74" w:rsidRDefault="00117E74" w:rsidP="00117E74">
      <w:pPr>
        <w:pStyle w:val="NoSpacing"/>
      </w:pPr>
      <w:r>
        <w:t xml:space="preserve">                return pnodeT;</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Also look in the pnodeLabels list.</w:t>
      </w:r>
    </w:p>
    <w:p w:rsidR="00117E74" w:rsidRDefault="00117E74" w:rsidP="00117E74">
      <w:pPr>
        <w:pStyle w:val="NoSpacing"/>
      </w:pPr>
      <w:r>
        <w:t xml:space="preserve">    for (pnodeT = pnodeLabels; nullptr != pnodeT;</w:t>
      </w:r>
    </w:p>
    <w:p w:rsidR="00117E74" w:rsidRDefault="00117E74" w:rsidP="00117E74">
      <w:pPr>
        <w:pStyle w:val="NoSpacing"/>
      </w:pPr>
      <w:r>
        <w:t xml:space="preserve">        pnodeT = pnodeT-&gt;sxLabel.pnodeNext)</w:t>
      </w:r>
    </w:p>
    <w:p w:rsidR="00117E74" w:rsidRDefault="00117E74" w:rsidP="00117E74">
      <w:pPr>
        <w:pStyle w:val="NoSpacing"/>
      </w:pPr>
      <w:r>
        <w:t xml:space="preserve">    {</w:t>
      </w:r>
    </w:p>
    <w:p w:rsidR="00117E74" w:rsidRDefault="00117E74" w:rsidP="00117E74">
      <w:pPr>
        <w:pStyle w:val="NoSpacing"/>
      </w:pPr>
      <w:r>
        <w:t xml:space="preserve">        Assert(knopLabel == pnodeT-&gt;nop);</w:t>
      </w:r>
    </w:p>
    <w:p w:rsidR="00117E74" w:rsidRDefault="00117E74" w:rsidP="00117E74">
      <w:pPr>
        <w:pStyle w:val="NoSpacing"/>
      </w:pPr>
      <w:r>
        <w:t xml:space="preserve">        if (pid == pnodeT-&gt;sxLabel.pid)</w:t>
      </w:r>
    </w:p>
    <w:p w:rsidR="00117E74" w:rsidRDefault="00117E74" w:rsidP="00117E74">
      <w:pPr>
        <w:pStyle w:val="NoSpacing"/>
      </w:pPr>
      <w:r>
        <w:t xml:space="preserve">            return pnodeT;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nullptr;</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 Currently only ints and floats are treated as constants in function call</w:t>
      </w:r>
    </w:p>
    <w:p w:rsidR="00117E74" w:rsidRDefault="00117E74" w:rsidP="00117E74">
      <w:pPr>
        <w:pStyle w:val="NoSpacing"/>
      </w:pPr>
      <w:r>
        <w:t>// TODO: Check if we need for other constants as well</w:t>
      </w:r>
    </w:p>
    <w:p w:rsidR="00117E74" w:rsidRDefault="00117E74" w:rsidP="00117E74">
      <w:pPr>
        <w:pStyle w:val="NoSpacing"/>
      </w:pPr>
      <w:r>
        <w:t>BOOL Parser::IsConstantInFunctionCall(ParseNodePtr pnode)</w:t>
      </w:r>
    </w:p>
    <w:p w:rsidR="00117E74" w:rsidRDefault="00117E74" w:rsidP="00117E74">
      <w:pPr>
        <w:pStyle w:val="NoSpacing"/>
      </w:pPr>
      <w:r>
        <w:t>{</w:t>
      </w:r>
    </w:p>
    <w:p w:rsidR="00117E74" w:rsidRDefault="00117E74" w:rsidP="00117E74">
      <w:pPr>
        <w:pStyle w:val="NoSpacing"/>
      </w:pPr>
      <w:r>
        <w:t xml:space="preserve">    if (pnode-&gt;nop == knopInt &amp;&amp; !Js::TaggedInt::IsOverflow(pnode-&gt;sxInt.lw))</w:t>
      </w:r>
    </w:p>
    <w:p w:rsidR="00117E74" w:rsidRDefault="00117E74" w:rsidP="00117E74">
      <w:pPr>
        <w:pStyle w:val="NoSpacing"/>
      </w:pPr>
      <w:r>
        <w:t xml:space="preserve">    {</w:t>
      </w:r>
    </w:p>
    <w:p w:rsidR="00117E74" w:rsidRDefault="00117E74" w:rsidP="00117E74">
      <w:pPr>
        <w:pStyle w:val="NoSpacing"/>
      </w:pPr>
      <w:r>
        <w:t xml:space="preserve">        return TRUE;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lastRenderedPageBreak/>
        <w:t xml:space="preserve">    if (pnode-&gt;nop == knopFlt)</w:t>
      </w:r>
    </w:p>
    <w:p w:rsidR="00117E74" w:rsidRDefault="00117E74" w:rsidP="00117E74">
      <w:pPr>
        <w:pStyle w:val="NoSpacing"/>
      </w:pPr>
      <w:r>
        <w:t xml:space="preserve">    {</w:t>
      </w:r>
    </w:p>
    <w:p w:rsidR="00117E74" w:rsidRDefault="00117E74" w:rsidP="00117E74">
      <w:pPr>
        <w:pStyle w:val="NoSpacing"/>
      </w:pPr>
      <w:r>
        <w:t xml:space="preserve">        return TRUE;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FALSE;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w:t>
      </w:r>
    </w:p>
    <w:p w:rsidR="00117E74" w:rsidRDefault="00117E74" w:rsidP="00117E74">
      <w:pPr>
        <w:pStyle w:val="NoSpacing"/>
      </w:pPr>
      <w:r>
        <w:t>Parse a list of arguments.</w:t>
      </w:r>
    </w:p>
    <w:p w:rsidR="00117E74" w:rsidRDefault="00117E74" w:rsidP="00117E74">
      <w:pPr>
        <w:pStyle w:val="NoSpacing"/>
      </w:pPr>
      <w:r>
        <w:t>***************************************************************************/</w:t>
      </w:r>
    </w:p>
    <w:p w:rsidR="00117E74" w:rsidRDefault="00117E74" w:rsidP="00117E74">
      <w:pPr>
        <w:pStyle w:val="NoSpacing"/>
      </w:pPr>
      <w:r>
        <w:t>template&lt;bool buildAST&gt;</w:t>
      </w:r>
    </w:p>
    <w:p w:rsidR="00117E74" w:rsidRDefault="00117E74" w:rsidP="00117E74">
      <w:pPr>
        <w:pStyle w:val="NoSpacing"/>
      </w:pPr>
      <w:r>
        <w:t>ParseNodePtr Parser::ParseArgList( bool *pCallOfConstants, uint16 *pSpreadArgCount, uint16 * pCount)</w:t>
      </w:r>
    </w:p>
    <w:p w:rsidR="00117E74" w:rsidRDefault="00117E74" w:rsidP="00117E74">
      <w:pPr>
        <w:pStyle w:val="NoSpacing"/>
      </w:pPr>
      <w:r>
        <w:t>{</w:t>
      </w:r>
    </w:p>
    <w:p w:rsidR="00117E74" w:rsidRDefault="00117E74" w:rsidP="00117E74">
      <w:pPr>
        <w:pStyle w:val="NoSpacing"/>
      </w:pPr>
      <w:r>
        <w:t xml:space="preserve">    ParseNodePtr pnodeArg;</w:t>
      </w:r>
    </w:p>
    <w:p w:rsidR="00117E74" w:rsidRDefault="00117E74" w:rsidP="00117E74">
      <w:pPr>
        <w:pStyle w:val="NoSpacing"/>
      </w:pPr>
      <w:r>
        <w:t xml:space="preserve">    ParseNodePtr pnodeList = nullptr;</w:t>
      </w:r>
    </w:p>
    <w:p w:rsidR="00117E74" w:rsidRDefault="00117E74" w:rsidP="00117E74">
      <w:pPr>
        <w:pStyle w:val="NoSpacing"/>
      </w:pPr>
      <w:r>
        <w:t xml:space="preserve">    ParseNodePtr *lastNodeRef = nullptr;</w:t>
      </w:r>
    </w:p>
    <w:p w:rsidR="00117E74" w:rsidRDefault="00117E74" w:rsidP="00117E74">
      <w:pPr>
        <w:pStyle w:val="NoSpacing"/>
      </w:pPr>
    </w:p>
    <w:p w:rsidR="00117E74" w:rsidRDefault="00117E74" w:rsidP="00117E74">
      <w:pPr>
        <w:pStyle w:val="NoSpacing"/>
      </w:pPr>
      <w:r>
        <w:t xml:space="preserve">    // Check for an empty list</w:t>
      </w:r>
    </w:p>
    <w:p w:rsidR="00117E74" w:rsidRDefault="00117E74" w:rsidP="00117E74">
      <w:pPr>
        <w:pStyle w:val="NoSpacing"/>
      </w:pPr>
      <w:r>
        <w:t xml:space="preserve">    Assert(m_token.tk == tkLParen);</w:t>
      </w:r>
    </w:p>
    <w:p w:rsidR="00117E74" w:rsidRDefault="00117E74" w:rsidP="00117E74">
      <w:pPr>
        <w:pStyle w:val="NoSpacing"/>
      </w:pPr>
    </w:p>
    <w:p w:rsidR="00117E74" w:rsidRDefault="00117E74" w:rsidP="00117E74">
      <w:pPr>
        <w:pStyle w:val="NoSpacing"/>
      </w:pPr>
      <w:r>
        <w:t xml:space="preserve">    if (m_pscan-&gt;Scan() == tkRParen)</w:t>
      </w:r>
    </w:p>
    <w:p w:rsidR="00117E74" w:rsidRDefault="00117E74" w:rsidP="00117E74">
      <w:pPr>
        <w:pStyle w:val="NoSpacing"/>
      </w:pPr>
      <w:r>
        <w:t xml:space="preserve">    {</w:t>
      </w:r>
    </w:p>
    <w:p w:rsidR="00117E74" w:rsidRDefault="00117E74" w:rsidP="00117E74">
      <w:pPr>
        <w:pStyle w:val="NoSpacing"/>
      </w:pPr>
      <w:r>
        <w:t xml:space="preserve">        return nullptr;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*pCallOfConstants = true;</w:t>
      </w:r>
    </w:p>
    <w:p w:rsidR="00117E74" w:rsidRDefault="00117E74" w:rsidP="00117E74">
      <w:pPr>
        <w:pStyle w:val="NoSpacing"/>
      </w:pPr>
      <w:r>
        <w:t xml:space="preserve">    *pSpreadArgCount = 0;</w:t>
      </w:r>
    </w:p>
    <w:p w:rsidR="00117E74" w:rsidRDefault="00117E74" w:rsidP="00117E74">
      <w:pPr>
        <w:pStyle w:val="NoSpacing"/>
      </w:pPr>
    </w:p>
    <w:p w:rsidR="00117E74" w:rsidRDefault="00117E74" w:rsidP="00117E74">
      <w:pPr>
        <w:pStyle w:val="NoSpacing"/>
      </w:pPr>
      <w:r>
        <w:t xml:space="preserve">    int count=0;</w:t>
      </w:r>
    </w:p>
    <w:p w:rsidR="00117E74" w:rsidRDefault="00117E74" w:rsidP="00117E74">
      <w:pPr>
        <w:pStyle w:val="NoSpacing"/>
      </w:pPr>
      <w:r>
        <w:t xml:space="preserve">    while (true)</w:t>
      </w:r>
    </w:p>
    <w:p w:rsidR="00117E74" w:rsidRDefault="00117E74" w:rsidP="00117E74">
      <w:pPr>
        <w:pStyle w:val="NoSpacing"/>
      </w:pPr>
      <w:r>
        <w:t xml:space="preserve">    {</w:t>
      </w:r>
    </w:p>
    <w:p w:rsidR="00117E74" w:rsidRDefault="00117E74" w:rsidP="00117E74">
      <w:pPr>
        <w:pStyle w:val="NoSpacing"/>
      </w:pPr>
      <w:r>
        <w:t xml:space="preserve">        // the count of arguments has to fit in an unsigned short</w:t>
      </w:r>
    </w:p>
    <w:p w:rsidR="00117E74" w:rsidRDefault="00117E74" w:rsidP="00117E74">
      <w:pPr>
        <w:pStyle w:val="NoSpacing"/>
      </w:pPr>
      <w:r>
        <w:t xml:space="preserve">        if (count &gt; 0xffffU)</w:t>
      </w:r>
    </w:p>
    <w:p w:rsidR="00117E74" w:rsidRDefault="00117E74" w:rsidP="00117E74">
      <w:pPr>
        <w:pStyle w:val="NoSpacing"/>
      </w:pPr>
      <w:r>
        <w:t xml:space="preserve">            Error(ERRnoMemory);</w:t>
      </w:r>
    </w:p>
    <w:p w:rsidR="00117E74" w:rsidRDefault="00117E74" w:rsidP="00117E74">
      <w:pPr>
        <w:pStyle w:val="NoSpacing"/>
      </w:pPr>
      <w:r>
        <w:t xml:space="preserve">        // Allow spread in argument lists.</w:t>
      </w:r>
    </w:p>
    <w:p w:rsidR="00117E74" w:rsidRDefault="00117E74" w:rsidP="00117E74">
      <w:pPr>
        <w:pStyle w:val="NoSpacing"/>
      </w:pPr>
      <w:r>
        <w:t xml:space="preserve">        pnodeArg = ParseExpr&lt;buildAST&gt;(koplCma, nullptr, TRUE, /* fAllowEllipsis */TRUE);</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this-&gt;CheckArguments(pnodeArg);</w:t>
      </w:r>
    </w:p>
    <w:p w:rsidR="00117E74" w:rsidRDefault="00117E74" w:rsidP="00117E74">
      <w:pPr>
        <w:pStyle w:val="NoSpacing"/>
      </w:pPr>
    </w:p>
    <w:p w:rsidR="00117E74" w:rsidRDefault="00117E74" w:rsidP="00117E74">
      <w:pPr>
        <w:pStyle w:val="NoSpacing"/>
      </w:pPr>
      <w:r>
        <w:t xml:space="preserve">            if (*pCallOfConstants &amp;&amp; !IsConstantInFunctionCall(pnodeArg))</w:t>
      </w:r>
    </w:p>
    <w:p w:rsidR="00117E74" w:rsidRDefault="00117E74" w:rsidP="00117E74">
      <w:pPr>
        <w:pStyle w:val="NoSpacing"/>
      </w:pPr>
      <w:r>
        <w:t xml:space="preserve">            {</w:t>
      </w:r>
    </w:p>
    <w:p w:rsidR="00117E74" w:rsidRDefault="00117E74" w:rsidP="00117E74">
      <w:pPr>
        <w:pStyle w:val="NoSpacing"/>
      </w:pPr>
      <w:r>
        <w:t xml:space="preserve">                *pCallOfConstants = false;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(pnodeArg-&gt;nop == knopEllipsis)</w:t>
      </w:r>
    </w:p>
    <w:p w:rsidR="00117E74" w:rsidRDefault="00117E74" w:rsidP="00117E74">
      <w:pPr>
        <w:pStyle w:val="NoSpacing"/>
      </w:pPr>
      <w:r>
        <w:t xml:space="preserve">            {</w:t>
      </w:r>
    </w:p>
    <w:p w:rsidR="00117E74" w:rsidRDefault="00117E74" w:rsidP="00117E74">
      <w:pPr>
        <w:pStyle w:val="NoSpacing"/>
      </w:pPr>
      <w:r>
        <w:t xml:space="preserve">                (*pSpreadArgCount)++;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++count;</w:t>
      </w:r>
    </w:p>
    <w:p w:rsidR="00117E74" w:rsidRDefault="00117E74" w:rsidP="00117E74">
      <w:pPr>
        <w:pStyle w:val="NoSpacing"/>
      </w:pPr>
      <w:r>
        <w:lastRenderedPageBreak/>
        <w:t xml:space="preserve">            AddToNodeListEscapedUse(&amp;pnodeList, &amp;lastNodeRef, pnodeArg);</w:t>
      </w:r>
    </w:p>
    <w:p w:rsidR="00117E74" w:rsidRDefault="00117E74" w:rsidP="00117E74">
      <w:pPr>
        <w:pStyle w:val="NoSpacing"/>
      </w:pPr>
      <w:r>
        <w:t xml:space="preserve">        }</w:t>
      </w:r>
    </w:p>
    <w:p w:rsidR="00117E74" w:rsidRDefault="00117E74" w:rsidP="00117E74">
      <w:pPr>
        <w:pStyle w:val="NoSpacing"/>
      </w:pPr>
      <w:r>
        <w:t xml:space="preserve">        if (m_token.tk != tkComma)</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p>
    <w:p w:rsidR="00117E74" w:rsidRDefault="00117E74" w:rsidP="00117E74">
      <w:pPr>
        <w:pStyle w:val="NoSpacing"/>
      </w:pPr>
      <w:r>
        <w:t xml:space="preserve">        if (m_token.tk == tkRParen &amp;&amp; m_scriptContext-&gt;GetConfig()-&gt;IsES7TrailingCommaEnabled())</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(pSpreadArgCount!=nullptr &amp;&amp; (*pSpreadArgCount) &gt; 0){</w:t>
      </w:r>
    </w:p>
    <w:p w:rsidR="00117E74" w:rsidRDefault="00117E74" w:rsidP="00117E74">
      <w:pPr>
        <w:pStyle w:val="NoSpacing"/>
      </w:pPr>
      <w:r>
        <w:t xml:space="preserve">        CHAKRATEL_LANGSTATS_INC_LANGFEATURECOUNT(SpreadFeatureCount, m_scriptContext);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*pCount = (uint16)count;</w:t>
      </w:r>
    </w:p>
    <w:p w:rsidR="00117E74" w:rsidRDefault="00117E74" w:rsidP="00117E74">
      <w:pPr>
        <w:pStyle w:val="NoSpacing"/>
      </w:pPr>
      <w:r>
        <w:t xml:space="preserve">        AssertMem(lastNodeRef);</w:t>
      </w:r>
    </w:p>
    <w:p w:rsidR="00117E74" w:rsidRDefault="00117E74" w:rsidP="00117E74">
      <w:pPr>
        <w:pStyle w:val="NoSpacing"/>
      </w:pPr>
      <w:r>
        <w:t xml:space="preserve">        AssertNodeMem(*lastNodeRef);</w:t>
      </w:r>
    </w:p>
    <w:p w:rsidR="00117E74" w:rsidRDefault="00117E74" w:rsidP="00117E74">
      <w:pPr>
        <w:pStyle w:val="NoSpacing"/>
      </w:pPr>
      <w:r>
        <w:t xml:space="preserve">        pnodeList-&gt;ichLim = (*lastNodeRef)-&gt;ichLim;</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pnodeList;</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 Currently only ints are treated as constants in ArrayLiterals</w:t>
      </w:r>
    </w:p>
    <w:p w:rsidR="00117E74" w:rsidRDefault="00117E74" w:rsidP="00117E74">
      <w:pPr>
        <w:pStyle w:val="NoSpacing"/>
      </w:pPr>
      <w:r>
        <w:t>BOOL Parser::IsConstantInArrayLiteral(ParseNodePtr pnode)</w:t>
      </w:r>
    </w:p>
    <w:p w:rsidR="00117E74" w:rsidRDefault="00117E74" w:rsidP="00117E74">
      <w:pPr>
        <w:pStyle w:val="NoSpacing"/>
      </w:pPr>
      <w:r>
        <w:t>{</w:t>
      </w:r>
    </w:p>
    <w:p w:rsidR="00117E74" w:rsidRDefault="00117E74" w:rsidP="00117E74">
      <w:pPr>
        <w:pStyle w:val="NoSpacing"/>
      </w:pPr>
      <w:r>
        <w:t xml:space="preserve">    if (pnode-&gt;nop == knopInt &amp;&amp; !Js::TaggedInt::IsOverflow(pnode-&gt;sxInt.lw))</w:t>
      </w:r>
    </w:p>
    <w:p w:rsidR="00117E74" w:rsidRDefault="00117E74" w:rsidP="00117E74">
      <w:pPr>
        <w:pStyle w:val="NoSpacing"/>
      </w:pPr>
      <w:r>
        <w:t xml:space="preserve">    {</w:t>
      </w:r>
    </w:p>
    <w:p w:rsidR="00117E74" w:rsidRDefault="00117E74" w:rsidP="00117E74">
      <w:pPr>
        <w:pStyle w:val="NoSpacing"/>
      </w:pPr>
      <w:r>
        <w:t xml:space="preserve">        return TRUE;</w:t>
      </w:r>
    </w:p>
    <w:p w:rsidR="00117E74" w:rsidRDefault="00117E74" w:rsidP="00117E74">
      <w:pPr>
        <w:pStyle w:val="NoSpacing"/>
      </w:pPr>
      <w:r>
        <w:t xml:space="preserve">    }</w:t>
      </w:r>
    </w:p>
    <w:p w:rsidR="00117E74" w:rsidRDefault="00117E74" w:rsidP="00117E74">
      <w:pPr>
        <w:pStyle w:val="NoSpacing"/>
      </w:pPr>
      <w:r>
        <w:t xml:space="preserve">    return FALSE;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template&lt;bool buildAST&gt;</w:t>
      </w:r>
    </w:p>
    <w:p w:rsidR="00117E74" w:rsidRDefault="00117E74" w:rsidP="00117E74">
      <w:pPr>
        <w:pStyle w:val="NoSpacing"/>
      </w:pPr>
      <w:r>
        <w:t>ParseNodePtr Parser::ParseArrayLiteral()</w:t>
      </w:r>
    </w:p>
    <w:p w:rsidR="00117E74" w:rsidRDefault="00117E74" w:rsidP="00117E74">
      <w:pPr>
        <w:pStyle w:val="NoSpacing"/>
      </w:pPr>
      <w:r>
        <w:t>{</w:t>
      </w:r>
    </w:p>
    <w:p w:rsidR="00117E74" w:rsidRDefault="00117E74" w:rsidP="00117E74">
      <w:pPr>
        <w:pStyle w:val="NoSpacing"/>
      </w:pPr>
      <w:r>
        <w:t xml:space="preserve">    ParseNodePtr pnode = nullptr;</w:t>
      </w:r>
    </w:p>
    <w:p w:rsidR="00117E74" w:rsidRDefault="00117E74" w:rsidP="00117E74">
      <w:pPr>
        <w:pStyle w:val="NoSpacing"/>
      </w:pPr>
      <w:r>
        <w:t xml:space="preserve">    bool arrayOfTaggedInts = false;</w:t>
      </w:r>
    </w:p>
    <w:p w:rsidR="00117E74" w:rsidRDefault="00117E74" w:rsidP="00117E74">
      <w:pPr>
        <w:pStyle w:val="NoSpacing"/>
      </w:pPr>
      <w:r>
        <w:t xml:space="preserve">    bool arrayOfInts = false;</w:t>
      </w:r>
    </w:p>
    <w:p w:rsidR="00117E74" w:rsidRDefault="00117E74" w:rsidP="00117E74">
      <w:pPr>
        <w:pStyle w:val="NoSpacing"/>
      </w:pPr>
      <w:r>
        <w:t xml:space="preserve">    bool arrayOfNumbers = false;</w:t>
      </w:r>
    </w:p>
    <w:p w:rsidR="00117E74" w:rsidRDefault="00117E74" w:rsidP="00117E74">
      <w:pPr>
        <w:pStyle w:val="NoSpacing"/>
      </w:pPr>
      <w:r>
        <w:t xml:space="preserve">    bool hasMissingValues = false;</w:t>
      </w:r>
    </w:p>
    <w:p w:rsidR="00117E74" w:rsidRDefault="00117E74" w:rsidP="00117E74">
      <w:pPr>
        <w:pStyle w:val="NoSpacing"/>
      </w:pPr>
      <w:r>
        <w:t xml:space="preserve">    uint count = 0;</w:t>
      </w:r>
    </w:p>
    <w:p w:rsidR="00117E74" w:rsidRDefault="00117E74" w:rsidP="00117E74">
      <w:pPr>
        <w:pStyle w:val="NoSpacing"/>
      </w:pPr>
      <w:r>
        <w:t xml:space="preserve">    uint spreadCount = 0;</w:t>
      </w:r>
    </w:p>
    <w:p w:rsidR="00117E74" w:rsidRDefault="00117E74" w:rsidP="00117E74">
      <w:pPr>
        <w:pStyle w:val="NoSpacing"/>
      </w:pPr>
    </w:p>
    <w:p w:rsidR="00117E74" w:rsidRDefault="00117E74" w:rsidP="00117E74">
      <w:pPr>
        <w:pStyle w:val="NoSpacing"/>
      </w:pPr>
      <w:r>
        <w:t xml:space="preserve">    ParseNodePtr pnode1 = ParseArrayList&lt;buildAST&gt;(&amp;arrayOfTaggedInts, &amp;arrayOfInts, &amp;arrayOfNumbers, &amp;hasMissingValues, &amp;count, &amp;spreadCount);</w:t>
      </w:r>
    </w:p>
    <w:p w:rsidR="00117E74" w:rsidRDefault="00117E74" w:rsidP="00117E74">
      <w:pPr>
        <w:pStyle w:val="NoSpacing"/>
      </w:pPr>
    </w:p>
    <w:p w:rsidR="00117E74" w:rsidRDefault="00117E74" w:rsidP="00117E74">
      <w:pPr>
        <w:pStyle w:val="NoSpacing"/>
      </w:pPr>
      <w:r>
        <w:lastRenderedPageBreak/>
        <w:t xml:space="preserve">    if (buildAST)</w:t>
      </w:r>
    </w:p>
    <w:p w:rsidR="00117E74" w:rsidRDefault="00117E74" w:rsidP="00117E74">
      <w:pPr>
        <w:pStyle w:val="NoSpacing"/>
      </w:pPr>
      <w:r>
        <w:t xml:space="preserve">    {</w:t>
      </w:r>
    </w:p>
    <w:p w:rsidR="00117E74" w:rsidRDefault="00117E74" w:rsidP="00117E74">
      <w:pPr>
        <w:pStyle w:val="NoSpacing"/>
      </w:pPr>
      <w:r>
        <w:t xml:space="preserve">        pnode = CreateNodeWithScanner&lt;knopArray&gt;();</w:t>
      </w:r>
    </w:p>
    <w:p w:rsidR="00117E74" w:rsidRDefault="00117E74" w:rsidP="00117E74">
      <w:pPr>
        <w:pStyle w:val="NoSpacing"/>
      </w:pPr>
      <w:r>
        <w:t xml:space="preserve">        pnode-&gt;sxArrLit.pnode1 = pnode1;</w:t>
      </w:r>
    </w:p>
    <w:p w:rsidR="00117E74" w:rsidRDefault="00117E74" w:rsidP="00117E74">
      <w:pPr>
        <w:pStyle w:val="NoSpacing"/>
      </w:pPr>
      <w:r>
        <w:t xml:space="preserve">        pnode-&gt;sxArrLit.arrayOfTaggedInts = arrayOfTaggedInts;</w:t>
      </w:r>
    </w:p>
    <w:p w:rsidR="00117E74" w:rsidRDefault="00117E74" w:rsidP="00117E74">
      <w:pPr>
        <w:pStyle w:val="NoSpacing"/>
      </w:pPr>
      <w:r>
        <w:t xml:space="preserve">        pnode-&gt;sxArrLit.arrayOfInts = arrayOfInts;</w:t>
      </w:r>
    </w:p>
    <w:p w:rsidR="00117E74" w:rsidRDefault="00117E74" w:rsidP="00117E74">
      <w:pPr>
        <w:pStyle w:val="NoSpacing"/>
      </w:pPr>
      <w:r>
        <w:t xml:space="preserve">        pnode-&gt;sxArrLit.arrayOfNumbers = arrayOfNumbers;</w:t>
      </w:r>
    </w:p>
    <w:p w:rsidR="00117E74" w:rsidRDefault="00117E74" w:rsidP="00117E74">
      <w:pPr>
        <w:pStyle w:val="NoSpacing"/>
      </w:pPr>
      <w:r>
        <w:t xml:space="preserve">        pnode-&gt;sxArrLit.hasMissingValues = hasMissingValues;</w:t>
      </w:r>
    </w:p>
    <w:p w:rsidR="00117E74" w:rsidRDefault="00117E74" w:rsidP="00117E74">
      <w:pPr>
        <w:pStyle w:val="NoSpacing"/>
      </w:pPr>
      <w:r>
        <w:t xml:space="preserve">        pnode-&gt;sxArrLit.count = count;</w:t>
      </w:r>
    </w:p>
    <w:p w:rsidR="00117E74" w:rsidRDefault="00117E74" w:rsidP="00117E74">
      <w:pPr>
        <w:pStyle w:val="NoSpacing"/>
      </w:pPr>
      <w:r>
        <w:t xml:space="preserve">        pnode-&gt;sxArrLit.spreadCount = spreadCount;</w:t>
      </w:r>
    </w:p>
    <w:p w:rsidR="00117E74" w:rsidRDefault="00117E74" w:rsidP="00117E74">
      <w:pPr>
        <w:pStyle w:val="NoSpacing"/>
      </w:pPr>
    </w:p>
    <w:p w:rsidR="00117E74" w:rsidRDefault="00117E74" w:rsidP="00117E74">
      <w:pPr>
        <w:pStyle w:val="NoSpacing"/>
      </w:pPr>
      <w:r>
        <w:t xml:space="preserve">        if (pnode-&gt;sxArrLit.pnode1)</w:t>
      </w:r>
    </w:p>
    <w:p w:rsidR="00117E74" w:rsidRDefault="00117E74" w:rsidP="00117E74">
      <w:pPr>
        <w:pStyle w:val="NoSpacing"/>
      </w:pPr>
      <w:r>
        <w:t xml:space="preserve">        {</w:t>
      </w:r>
    </w:p>
    <w:p w:rsidR="00117E74" w:rsidRDefault="00117E74" w:rsidP="00117E74">
      <w:pPr>
        <w:pStyle w:val="NoSpacing"/>
      </w:pPr>
      <w:r>
        <w:t xml:space="preserve">            this-&gt;CheckArguments(pnode-&gt;sxArrLit.pnode1);</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w:t>
      </w:r>
    </w:p>
    <w:p w:rsidR="00117E74" w:rsidRDefault="00117E74" w:rsidP="00117E74">
      <w:pPr>
        <w:pStyle w:val="NoSpacing"/>
      </w:pPr>
      <w:r>
        <w:t>Create a ArrayLiteral node</w:t>
      </w:r>
    </w:p>
    <w:p w:rsidR="00117E74" w:rsidRDefault="00117E74" w:rsidP="00117E74">
      <w:pPr>
        <w:pStyle w:val="NoSpacing"/>
      </w:pPr>
      <w:r>
        <w:t>Parse a list of array elements. [ a, b, , c, ]</w:t>
      </w:r>
    </w:p>
    <w:p w:rsidR="00117E74" w:rsidRDefault="00117E74" w:rsidP="00117E74">
      <w:pPr>
        <w:pStyle w:val="NoSpacing"/>
      </w:pPr>
      <w:r>
        <w:t>***************************************************************************/</w:t>
      </w:r>
    </w:p>
    <w:p w:rsidR="00117E74" w:rsidRDefault="00117E74" w:rsidP="00117E74">
      <w:pPr>
        <w:pStyle w:val="NoSpacing"/>
      </w:pPr>
      <w:r>
        <w:t>template&lt;bool buildAST&gt;</w:t>
      </w:r>
    </w:p>
    <w:p w:rsidR="00117E74" w:rsidRDefault="00117E74" w:rsidP="00117E74">
      <w:pPr>
        <w:pStyle w:val="NoSpacing"/>
      </w:pPr>
      <w:r>
        <w:t>ParseNodePtr Parser::ParseArrayList(bool *pArrayOfTaggedInts, bool *pArrayOfInts, bool *pArrayOfNumbers, bool *pHasMissingValues, uint *count, uint *spreadCount)</w:t>
      </w:r>
    </w:p>
    <w:p w:rsidR="00117E74" w:rsidRDefault="00117E74" w:rsidP="00117E74">
      <w:pPr>
        <w:pStyle w:val="NoSpacing"/>
      </w:pPr>
      <w:r>
        <w:t>{</w:t>
      </w:r>
    </w:p>
    <w:p w:rsidR="00117E74" w:rsidRDefault="00117E74" w:rsidP="00117E74">
      <w:pPr>
        <w:pStyle w:val="NoSpacing"/>
      </w:pPr>
      <w:r>
        <w:t xml:space="preserve">    ParseNodePtr pnodeArg = nullptr;</w:t>
      </w:r>
    </w:p>
    <w:p w:rsidR="00117E74" w:rsidRDefault="00117E74" w:rsidP="00117E74">
      <w:pPr>
        <w:pStyle w:val="NoSpacing"/>
      </w:pPr>
      <w:r>
        <w:t xml:space="preserve">    ParseNodePtr pnodeList = nullptr;</w:t>
      </w:r>
    </w:p>
    <w:p w:rsidR="00117E74" w:rsidRDefault="00117E74" w:rsidP="00117E74">
      <w:pPr>
        <w:pStyle w:val="NoSpacing"/>
      </w:pPr>
      <w:r>
        <w:t xml:space="preserve">    ParseNodePtr *lastNodeRef = nullptr;</w:t>
      </w:r>
    </w:p>
    <w:p w:rsidR="00117E74" w:rsidRDefault="00117E74" w:rsidP="00117E74">
      <w:pPr>
        <w:pStyle w:val="NoSpacing"/>
      </w:pPr>
    </w:p>
    <w:p w:rsidR="00117E74" w:rsidRDefault="00117E74" w:rsidP="00117E74">
      <w:pPr>
        <w:pStyle w:val="NoSpacing"/>
      </w:pPr>
      <w:r>
        <w:t xml:space="preserve">    *count = 0;</w:t>
      </w:r>
    </w:p>
    <w:p w:rsidR="00117E74" w:rsidRDefault="00117E74" w:rsidP="00117E74">
      <w:pPr>
        <w:pStyle w:val="NoSpacing"/>
      </w:pPr>
    </w:p>
    <w:p w:rsidR="00117E74" w:rsidRDefault="00117E74" w:rsidP="00117E74">
      <w:pPr>
        <w:pStyle w:val="NoSpacing"/>
      </w:pPr>
      <w:r>
        <w:t xml:space="preserve">    // Check for an empty list</w:t>
      </w:r>
    </w:p>
    <w:p w:rsidR="00117E74" w:rsidRDefault="00117E74" w:rsidP="00117E74">
      <w:pPr>
        <w:pStyle w:val="NoSpacing"/>
      </w:pPr>
      <w:r>
        <w:t xml:space="preserve">    if (tkRBrack == m_token.tk)</w:t>
      </w:r>
    </w:p>
    <w:p w:rsidR="00117E74" w:rsidRDefault="00117E74" w:rsidP="00117E74">
      <w:pPr>
        <w:pStyle w:val="NoSpacing"/>
      </w:pPr>
      <w:r>
        <w:t xml:space="preserve">    {</w:t>
      </w:r>
    </w:p>
    <w:p w:rsidR="00117E74" w:rsidRDefault="00117E74" w:rsidP="00117E74">
      <w:pPr>
        <w:pStyle w:val="NoSpacing"/>
      </w:pPr>
      <w:r>
        <w:t xml:space="preserve">        return nullptr;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this-&gt;m_arrayDepth++;</w:t>
      </w:r>
    </w:p>
    <w:p w:rsidR="00117E74" w:rsidRDefault="00117E74" w:rsidP="00117E74">
      <w:pPr>
        <w:pStyle w:val="NoSpacing"/>
      </w:pPr>
      <w:r>
        <w:t xml:space="preserve">    bool arrayOfTaggedInts = buildAST;</w:t>
      </w:r>
    </w:p>
    <w:p w:rsidR="00117E74" w:rsidRDefault="00117E74" w:rsidP="00117E74">
      <w:pPr>
        <w:pStyle w:val="NoSpacing"/>
      </w:pPr>
      <w:r>
        <w:t xml:space="preserve">    bool arrayOfInts = buildAST;</w:t>
      </w:r>
    </w:p>
    <w:p w:rsidR="00117E74" w:rsidRDefault="00117E74" w:rsidP="00117E74">
      <w:pPr>
        <w:pStyle w:val="NoSpacing"/>
      </w:pPr>
      <w:r>
        <w:t xml:space="preserve">    bool arrayOfNumbers = buildAST;</w:t>
      </w:r>
    </w:p>
    <w:p w:rsidR="00117E74" w:rsidRDefault="00117E74" w:rsidP="00117E74">
      <w:pPr>
        <w:pStyle w:val="NoSpacing"/>
      </w:pPr>
      <w:r>
        <w:t xml:space="preserve">    bool arrayOfVarInts = false;</w:t>
      </w:r>
    </w:p>
    <w:p w:rsidR="00117E74" w:rsidRDefault="00117E74" w:rsidP="00117E74">
      <w:pPr>
        <w:pStyle w:val="NoSpacing"/>
      </w:pPr>
      <w:r>
        <w:t xml:space="preserve">    bool hasMissingValues = false;</w:t>
      </w:r>
    </w:p>
    <w:p w:rsidR="00117E74" w:rsidRDefault="00117E74" w:rsidP="00117E74">
      <w:pPr>
        <w:pStyle w:val="NoSpacing"/>
      </w:pPr>
    </w:p>
    <w:p w:rsidR="00117E74" w:rsidRDefault="00117E74" w:rsidP="00117E74">
      <w:pPr>
        <w:pStyle w:val="NoSpacing"/>
      </w:pPr>
      <w:r>
        <w:t xml:space="preserve">    for (;;)</w:t>
      </w:r>
    </w:p>
    <w:p w:rsidR="00117E74" w:rsidRDefault="00117E74" w:rsidP="00117E74">
      <w:pPr>
        <w:pStyle w:val="NoSpacing"/>
      </w:pPr>
      <w:r>
        <w:t xml:space="preserve">    {</w:t>
      </w:r>
    </w:p>
    <w:p w:rsidR="00117E74" w:rsidRDefault="00117E74" w:rsidP="00117E74">
      <w:pPr>
        <w:pStyle w:val="NoSpacing"/>
      </w:pPr>
      <w:r>
        <w:t xml:space="preserve">        (*count)++;</w:t>
      </w:r>
    </w:p>
    <w:p w:rsidR="00117E74" w:rsidRDefault="00117E74" w:rsidP="00117E74">
      <w:pPr>
        <w:pStyle w:val="NoSpacing"/>
      </w:pPr>
      <w:r>
        <w:t xml:space="preserve">        if (tkComma == m_token.tk || tkRBrack == m_token.tk)</w:t>
      </w:r>
    </w:p>
    <w:p w:rsidR="00117E74" w:rsidRDefault="00117E74" w:rsidP="00117E74">
      <w:pPr>
        <w:pStyle w:val="NoSpacing"/>
      </w:pPr>
      <w:r>
        <w:t xml:space="preserve">        {</w:t>
      </w:r>
    </w:p>
    <w:p w:rsidR="00117E74" w:rsidRDefault="00117E74" w:rsidP="00117E74">
      <w:pPr>
        <w:pStyle w:val="NoSpacing"/>
      </w:pPr>
      <w:r>
        <w:t xml:space="preserve">            hasMissingValues = true;</w:t>
      </w:r>
    </w:p>
    <w:p w:rsidR="00117E74" w:rsidRDefault="00117E74" w:rsidP="00117E74">
      <w:pPr>
        <w:pStyle w:val="NoSpacing"/>
      </w:pPr>
      <w:r>
        <w:lastRenderedPageBreak/>
        <w:t xml:space="preserve">            arrayOfTaggedInts = false;</w:t>
      </w:r>
    </w:p>
    <w:p w:rsidR="00117E74" w:rsidRDefault="00117E74" w:rsidP="00117E74">
      <w:pPr>
        <w:pStyle w:val="NoSpacing"/>
      </w:pPr>
      <w:r>
        <w:t xml:space="preserve">            arrayOfInts = false;</w:t>
      </w:r>
    </w:p>
    <w:p w:rsidR="00117E74" w:rsidRDefault="00117E74" w:rsidP="00117E74">
      <w:pPr>
        <w:pStyle w:val="NoSpacing"/>
      </w:pPr>
      <w:r>
        <w:t xml:space="preserve">            arrayOfNumbers = false;</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pnodeArg = CreateNodeWithScanner&lt;knopEmpty&gt;();</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 Allow Spread in array literals.</w:t>
      </w:r>
    </w:p>
    <w:p w:rsidR="00117E74" w:rsidRDefault="00117E74" w:rsidP="00117E74">
      <w:pPr>
        <w:pStyle w:val="NoSpacing"/>
      </w:pPr>
      <w:r>
        <w:t xml:space="preserve">            pnodeArg = ParseExpr&lt;buildAST&gt;(koplCma, nullptr, TRUE, /* fAllowEllipsis */ TRUE);</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if (pnodeArg-&gt;nop == knopEllipsis)</w:t>
      </w:r>
    </w:p>
    <w:p w:rsidR="00117E74" w:rsidRDefault="00117E74" w:rsidP="00117E74">
      <w:pPr>
        <w:pStyle w:val="NoSpacing"/>
      </w:pPr>
      <w:r>
        <w:t xml:space="preserve">                {</w:t>
      </w:r>
    </w:p>
    <w:p w:rsidR="00117E74" w:rsidRDefault="00117E74" w:rsidP="00117E74">
      <w:pPr>
        <w:pStyle w:val="NoSpacing"/>
      </w:pPr>
      <w:r>
        <w:t xml:space="preserve">                    (*spreadCount)++;</w:t>
      </w:r>
    </w:p>
    <w:p w:rsidR="00117E74" w:rsidRDefault="00117E74" w:rsidP="00117E74">
      <w:pPr>
        <w:pStyle w:val="NoSpacing"/>
      </w:pPr>
      <w:r>
        <w:t xml:space="preserve">                }</w:t>
      </w:r>
    </w:p>
    <w:p w:rsidR="00117E74" w:rsidRDefault="00117E74" w:rsidP="00117E74">
      <w:pPr>
        <w:pStyle w:val="NoSpacing"/>
      </w:pPr>
      <w:r>
        <w:t xml:space="preserve">                this-&gt;CheckArguments(pnodeArg);</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#if DEBUG</w:t>
      </w:r>
    </w:p>
    <w:p w:rsidR="00117E74" w:rsidRDefault="00117E74" w:rsidP="00117E74">
      <w:pPr>
        <w:pStyle w:val="NoSpacing"/>
      </w:pPr>
      <w:r>
        <w:t xml:space="preserve">        if(m_grfscr &amp; fscrEnforceJSON &amp;&amp; !IsJSONValid(pnodeArg))</w:t>
      </w:r>
    </w:p>
    <w:p w:rsidR="00117E74" w:rsidRDefault="00117E74" w:rsidP="00117E74">
      <w:pPr>
        <w:pStyle w:val="NoSpacing"/>
      </w:pPr>
      <w:r>
        <w:t xml:space="preserve">        {</w:t>
      </w:r>
    </w:p>
    <w:p w:rsidR="00117E74" w:rsidRDefault="00117E74" w:rsidP="00117E74">
      <w:pPr>
        <w:pStyle w:val="NoSpacing"/>
      </w:pPr>
      <w:r>
        <w:t xml:space="preserve">            Error(ERRsyntax);</w:t>
      </w:r>
    </w:p>
    <w:p w:rsidR="00117E74" w:rsidRDefault="00117E74" w:rsidP="00117E74">
      <w:pPr>
        <w:pStyle w:val="NoSpacing"/>
      </w:pPr>
      <w:r>
        <w:t xml:space="preserve">        }</w:t>
      </w:r>
    </w:p>
    <w:p w:rsidR="00117E74" w:rsidRDefault="00117E74" w:rsidP="00117E74">
      <w:pPr>
        <w:pStyle w:val="NoSpacing"/>
      </w:pPr>
      <w:r>
        <w:t>#endif</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if (arrayOfNumbers)</w:t>
      </w:r>
    </w:p>
    <w:p w:rsidR="00117E74" w:rsidRDefault="00117E74" w:rsidP="00117E74">
      <w:pPr>
        <w:pStyle w:val="NoSpacing"/>
      </w:pPr>
      <w:r>
        <w:t xml:space="preserve">            {</w:t>
      </w:r>
    </w:p>
    <w:p w:rsidR="00117E74" w:rsidRDefault="00117E74" w:rsidP="00117E74">
      <w:pPr>
        <w:pStyle w:val="NoSpacing"/>
      </w:pPr>
      <w:r>
        <w:t xml:space="preserve">                if (pnodeArg-&gt;nop != knopInt)</w:t>
      </w:r>
    </w:p>
    <w:p w:rsidR="00117E74" w:rsidRDefault="00117E74" w:rsidP="00117E74">
      <w:pPr>
        <w:pStyle w:val="NoSpacing"/>
      </w:pPr>
      <w:r>
        <w:t xml:space="preserve">                {</w:t>
      </w:r>
    </w:p>
    <w:p w:rsidR="00117E74" w:rsidRDefault="00117E74" w:rsidP="00117E74">
      <w:pPr>
        <w:pStyle w:val="NoSpacing"/>
      </w:pPr>
      <w:r>
        <w:t xml:space="preserve">                    arrayOfTaggedInts = false;</w:t>
      </w:r>
    </w:p>
    <w:p w:rsidR="00117E74" w:rsidRDefault="00117E74" w:rsidP="00117E74">
      <w:pPr>
        <w:pStyle w:val="NoSpacing"/>
      </w:pPr>
      <w:r>
        <w:t xml:space="preserve">                    if (pnodeArg-&gt;nop != knopFlt)</w:t>
      </w:r>
    </w:p>
    <w:p w:rsidR="00117E74" w:rsidRDefault="00117E74" w:rsidP="00117E74">
      <w:pPr>
        <w:pStyle w:val="NoSpacing"/>
      </w:pPr>
      <w:r>
        <w:t xml:space="preserve">                    {</w:t>
      </w:r>
    </w:p>
    <w:p w:rsidR="00117E74" w:rsidRDefault="00117E74" w:rsidP="00117E74">
      <w:pPr>
        <w:pStyle w:val="NoSpacing"/>
      </w:pPr>
      <w:r>
        <w:t xml:space="preserve">                        // Not an array of constants.</w:t>
      </w:r>
    </w:p>
    <w:p w:rsidR="00117E74" w:rsidRDefault="00117E74" w:rsidP="00117E74">
      <w:pPr>
        <w:pStyle w:val="NoSpacing"/>
      </w:pPr>
      <w:r>
        <w:t xml:space="preserve">                        arrayOfInts = false;</w:t>
      </w:r>
    </w:p>
    <w:p w:rsidR="00117E74" w:rsidRDefault="00117E74" w:rsidP="00117E74">
      <w:pPr>
        <w:pStyle w:val="NoSpacing"/>
      </w:pPr>
      <w:r>
        <w:t xml:space="preserve">                        arrayOfNumbers = false;</w:t>
      </w:r>
    </w:p>
    <w:p w:rsidR="00117E74" w:rsidRDefault="00117E74" w:rsidP="00117E74">
      <w:pPr>
        <w:pStyle w:val="NoSpacing"/>
      </w:pPr>
      <w:r>
        <w:t xml:space="preserve">                    }</w:t>
      </w:r>
    </w:p>
    <w:p w:rsidR="00117E74" w:rsidRDefault="00117E74" w:rsidP="00117E74">
      <w:pPr>
        <w:pStyle w:val="NoSpacing"/>
      </w:pPr>
      <w:r>
        <w:t xml:space="preserve">                    else if (arrayOfInts &amp;&amp; Js::JavascriptNumber::IsInt32OrUInt32(pnodeArg-&gt;sxFlt.dbl) &amp;&amp; (!Js::JavascriptNumber::IsInt32(pnodeArg-&gt;sxFlt.dbl) || pnodeArg-&gt;sxFlt.dbl == -2147483648.0))</w:t>
      </w:r>
    </w:p>
    <w:p w:rsidR="00117E74" w:rsidRDefault="00117E74" w:rsidP="00117E74">
      <w:pPr>
        <w:pStyle w:val="NoSpacing"/>
      </w:pPr>
      <w:r>
        <w:t xml:space="preserve">                    {</w:t>
      </w:r>
    </w:p>
    <w:p w:rsidR="00117E74" w:rsidRDefault="00117E74" w:rsidP="00117E74">
      <w:pPr>
        <w:pStyle w:val="NoSpacing"/>
      </w:pPr>
      <w:r>
        <w:t xml:space="preserve">                        // We've seen nothing but ints, and this is a uint32 but not an int32.</w:t>
      </w:r>
    </w:p>
    <w:p w:rsidR="00117E74" w:rsidRDefault="00117E74" w:rsidP="00117E74">
      <w:pPr>
        <w:pStyle w:val="NoSpacing"/>
      </w:pPr>
      <w:r>
        <w:t xml:space="preserve">                        // Unless we see an actual float at some point, we want an array of vars</w:t>
      </w:r>
    </w:p>
    <w:p w:rsidR="00117E74" w:rsidRDefault="00117E74" w:rsidP="00117E74">
      <w:pPr>
        <w:pStyle w:val="NoSpacing"/>
      </w:pPr>
      <w:r>
        <w:t xml:space="preserve">                        // so we can work with tagged ints.</w:t>
      </w:r>
    </w:p>
    <w:p w:rsidR="00117E74" w:rsidRDefault="00117E74" w:rsidP="00117E74">
      <w:pPr>
        <w:pStyle w:val="NoSpacing"/>
      </w:pPr>
      <w:r>
        <w:t xml:space="preserve">                        arrayOfVarInts = true;</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 Not an int array, but it may still be a float array.</w:t>
      </w:r>
    </w:p>
    <w:p w:rsidR="00117E74" w:rsidRDefault="00117E74" w:rsidP="00117E74">
      <w:pPr>
        <w:pStyle w:val="NoSpacing"/>
      </w:pPr>
      <w:r>
        <w:lastRenderedPageBreak/>
        <w:t xml:space="preserve">                        arrayOfInts = false;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if (Js::SparseArraySegment&lt;int32&gt;::IsMissingItem((int32*)&amp;pnodeArg-&gt;sxInt.lw))</w:t>
      </w:r>
    </w:p>
    <w:p w:rsidR="00117E74" w:rsidRDefault="00117E74" w:rsidP="00117E74">
      <w:pPr>
        <w:pStyle w:val="NoSpacing"/>
      </w:pPr>
      <w:r>
        <w:t xml:space="preserve">                    {</w:t>
      </w:r>
    </w:p>
    <w:p w:rsidR="00117E74" w:rsidRDefault="00117E74" w:rsidP="00117E74">
      <w:pPr>
        <w:pStyle w:val="NoSpacing"/>
      </w:pPr>
      <w:r>
        <w:t xml:space="preserve">                        arrayOfInts = false;</w:t>
      </w:r>
    </w:p>
    <w:p w:rsidR="00117E74" w:rsidRDefault="00117E74" w:rsidP="00117E74">
      <w:pPr>
        <w:pStyle w:val="NoSpacing"/>
      </w:pPr>
      <w:r>
        <w:t xml:space="preserve">                    }</w:t>
      </w:r>
    </w:p>
    <w:p w:rsidR="00117E74" w:rsidRDefault="00117E74" w:rsidP="00117E74">
      <w:pPr>
        <w:pStyle w:val="NoSpacing"/>
      </w:pPr>
      <w:r>
        <w:t xml:space="preserve">                    if (Js::TaggedInt::IsOverflow(pnodeArg-&gt;sxInt.lw))</w:t>
      </w:r>
    </w:p>
    <w:p w:rsidR="00117E74" w:rsidRDefault="00117E74" w:rsidP="00117E74">
      <w:pPr>
        <w:pStyle w:val="NoSpacing"/>
      </w:pPr>
      <w:r>
        <w:t xml:space="preserve">                    {</w:t>
      </w:r>
    </w:p>
    <w:p w:rsidR="00117E74" w:rsidRDefault="00117E74" w:rsidP="00117E74">
      <w:pPr>
        <w:pStyle w:val="NoSpacing"/>
      </w:pPr>
      <w:r>
        <w:t xml:space="preserve">                        arrayOfTaggedInts = false;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AddToNodeListEscapedUse(&amp;pnodeList, &amp;lastNodeRef, pnodeArg);</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(tkComma != m_token.tk)</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p>
    <w:p w:rsidR="00117E74" w:rsidRDefault="00117E74" w:rsidP="00117E74">
      <w:pPr>
        <w:pStyle w:val="NoSpacing"/>
      </w:pPr>
      <w:r>
        <w:t xml:space="preserve">        if (tkRBrack == m_token.tk)</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(spreadCount != nullptr &amp;&amp; *spreadCount &gt; 0){</w:t>
      </w:r>
    </w:p>
    <w:p w:rsidR="00117E74" w:rsidRDefault="00117E74" w:rsidP="00117E74">
      <w:pPr>
        <w:pStyle w:val="NoSpacing"/>
      </w:pPr>
      <w:r>
        <w:t xml:space="preserve">        CHAKRATEL_LANGSTATS_INC_LANGFEATURECOUNT(SpreadFeatureCount, m_scriptContext);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AssertMem(lastNodeRef);</w:t>
      </w:r>
    </w:p>
    <w:p w:rsidR="00117E74" w:rsidRDefault="00117E74" w:rsidP="00117E74">
      <w:pPr>
        <w:pStyle w:val="NoSpacing"/>
      </w:pPr>
      <w:r>
        <w:t xml:space="preserve">        AssertNodeMem(*lastNodeRef);</w:t>
      </w:r>
    </w:p>
    <w:p w:rsidR="00117E74" w:rsidRDefault="00117E74" w:rsidP="00117E74">
      <w:pPr>
        <w:pStyle w:val="NoSpacing"/>
      </w:pPr>
      <w:r>
        <w:t xml:space="preserve">        pnodeList-&gt;ichLim = (*lastNodeRef)-&gt;ichLim;</w:t>
      </w:r>
    </w:p>
    <w:p w:rsidR="00117E74" w:rsidRDefault="00117E74" w:rsidP="00117E74">
      <w:pPr>
        <w:pStyle w:val="NoSpacing"/>
      </w:pPr>
    </w:p>
    <w:p w:rsidR="00117E74" w:rsidRDefault="00117E74" w:rsidP="00117E74">
      <w:pPr>
        <w:pStyle w:val="NoSpacing"/>
      </w:pPr>
      <w:r>
        <w:t xml:space="preserve">        if (arrayOfVarInts &amp;&amp; arrayOfInts)</w:t>
      </w:r>
    </w:p>
    <w:p w:rsidR="00117E74" w:rsidRDefault="00117E74" w:rsidP="00117E74">
      <w:pPr>
        <w:pStyle w:val="NoSpacing"/>
      </w:pPr>
      <w:r>
        <w:t xml:space="preserve">        {</w:t>
      </w:r>
    </w:p>
    <w:p w:rsidR="00117E74" w:rsidRDefault="00117E74" w:rsidP="00117E74">
      <w:pPr>
        <w:pStyle w:val="NoSpacing"/>
      </w:pPr>
      <w:r>
        <w:t xml:space="preserve">            arrayOfInts = false;</w:t>
      </w:r>
    </w:p>
    <w:p w:rsidR="00117E74" w:rsidRDefault="00117E74" w:rsidP="00117E74">
      <w:pPr>
        <w:pStyle w:val="NoSpacing"/>
      </w:pPr>
      <w:r>
        <w:t xml:space="preserve">            arrayOfNumbers = false;</w:t>
      </w:r>
    </w:p>
    <w:p w:rsidR="00117E74" w:rsidRDefault="00117E74" w:rsidP="00117E74">
      <w:pPr>
        <w:pStyle w:val="NoSpacing"/>
      </w:pPr>
      <w:r>
        <w:t xml:space="preserve">        }</w:t>
      </w:r>
    </w:p>
    <w:p w:rsidR="00117E74" w:rsidRDefault="00117E74" w:rsidP="00117E74">
      <w:pPr>
        <w:pStyle w:val="NoSpacing"/>
      </w:pPr>
      <w:r>
        <w:t xml:space="preserve">        *pArrayOfTaggedInts = arrayOfTaggedInts;</w:t>
      </w:r>
    </w:p>
    <w:p w:rsidR="00117E74" w:rsidRDefault="00117E74" w:rsidP="00117E74">
      <w:pPr>
        <w:pStyle w:val="NoSpacing"/>
      </w:pPr>
      <w:r>
        <w:t xml:space="preserve">        *pArrayOfInts = arrayOfInts;</w:t>
      </w:r>
    </w:p>
    <w:p w:rsidR="00117E74" w:rsidRDefault="00117E74" w:rsidP="00117E74">
      <w:pPr>
        <w:pStyle w:val="NoSpacing"/>
      </w:pPr>
      <w:r>
        <w:t xml:space="preserve">        *pArrayOfNumbers = arrayOfNumbers;</w:t>
      </w:r>
    </w:p>
    <w:p w:rsidR="00117E74" w:rsidRDefault="00117E74" w:rsidP="00117E74">
      <w:pPr>
        <w:pStyle w:val="NoSpacing"/>
      </w:pPr>
      <w:r>
        <w:t xml:space="preserve">        *pHasMissingValues = hasMissingValues;</w:t>
      </w:r>
    </w:p>
    <w:p w:rsidR="00117E74" w:rsidRDefault="00117E74" w:rsidP="00117E74">
      <w:pPr>
        <w:pStyle w:val="NoSpacing"/>
      </w:pPr>
      <w:r>
        <w:t xml:space="preserve">    }</w:t>
      </w:r>
    </w:p>
    <w:p w:rsidR="00117E74" w:rsidRDefault="00117E74" w:rsidP="00117E74">
      <w:pPr>
        <w:pStyle w:val="NoSpacing"/>
      </w:pPr>
      <w:r>
        <w:t xml:space="preserve">    this-&gt;m_arrayDepth--;</w:t>
      </w:r>
    </w:p>
    <w:p w:rsidR="00117E74" w:rsidRDefault="00117E74" w:rsidP="00117E74">
      <w:pPr>
        <w:pStyle w:val="NoSpacing"/>
      </w:pPr>
      <w:r>
        <w:t xml:space="preserve">    return pnodeList;</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Parser::MemberNameToTypeMap* Parser::CreateMemberNameMap(ArenaAllocator* pAllocator)</w:t>
      </w:r>
    </w:p>
    <w:p w:rsidR="00117E74" w:rsidRDefault="00117E74" w:rsidP="00117E74">
      <w:pPr>
        <w:pStyle w:val="NoSpacing"/>
      </w:pPr>
      <w:r>
        <w:t>{</w:t>
      </w:r>
    </w:p>
    <w:p w:rsidR="00117E74" w:rsidRDefault="00117E74" w:rsidP="00117E74">
      <w:pPr>
        <w:pStyle w:val="NoSpacing"/>
      </w:pPr>
      <w:r>
        <w:t xml:space="preserve">    Assert(pAllocator);</w:t>
      </w:r>
    </w:p>
    <w:p w:rsidR="00117E74" w:rsidRDefault="00117E74" w:rsidP="00117E74">
      <w:pPr>
        <w:pStyle w:val="NoSpacing"/>
      </w:pPr>
      <w:r>
        <w:t xml:space="preserve">    return Anew(pAllocator, MemberNameToTypeMap, pAllocator, 5);</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template&lt;bool buildAST&gt; void Parser::ParseComputedName(ParseNodePtr* ppnodeName, LPCOLESTR* ppNameHint, LPCOLESTR* ppFullNameHint, ulong *pNameLength, ulong *pShortNameOffset)</w:t>
      </w:r>
    </w:p>
    <w:p w:rsidR="00117E74" w:rsidRDefault="00117E74" w:rsidP="00117E74">
      <w:pPr>
        <w:pStyle w:val="NoSpacing"/>
      </w:pPr>
      <w:r>
        <w:t>{</w:t>
      </w:r>
    </w:p>
    <w:p w:rsidR="00117E74" w:rsidRDefault="00117E74" w:rsidP="00117E74">
      <w:pPr>
        <w:pStyle w:val="NoSpacing"/>
      </w:pPr>
      <w:r>
        <w:t xml:space="preserve">    m_pscan-&gt;Scan();</w:t>
      </w:r>
    </w:p>
    <w:p w:rsidR="00117E74" w:rsidRDefault="00117E74" w:rsidP="00117E74">
      <w:pPr>
        <w:pStyle w:val="NoSpacing"/>
      </w:pPr>
      <w:r>
        <w:t xml:space="preserve">    ParseNodePtr pnodeNameExpr = ParseExpr&lt;buildAST&gt;(koplNo, nullptr, TRUE, FALSE, *ppNameHint, pNameLength, pShortNameOffset);</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*ppnodeName = CreateNodeT&lt;knopComputedName&gt;(pnodeNameExpr-&gt;ichMin, pnodeNameExpr-&gt;ichLim);</w:t>
      </w:r>
    </w:p>
    <w:p w:rsidR="00117E74" w:rsidRDefault="00117E74" w:rsidP="00117E74">
      <w:pPr>
        <w:pStyle w:val="NoSpacing"/>
      </w:pPr>
      <w:r>
        <w:t xml:space="preserve">        (*ppnodeName)-&gt;sxUni.pnode1 = pnodeNameExpr;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(ppFullNameHint &amp;&amp; buildAST &amp;&amp; CONFIG_FLAG(UseFullName))</w:t>
      </w:r>
    </w:p>
    <w:p w:rsidR="00117E74" w:rsidRDefault="00117E74" w:rsidP="00117E74">
      <w:pPr>
        <w:pStyle w:val="NoSpacing"/>
      </w:pPr>
      <w:r>
        <w:t xml:space="preserve">    {</w:t>
      </w:r>
    </w:p>
    <w:p w:rsidR="00117E74" w:rsidRDefault="00117E74" w:rsidP="00117E74">
      <w:pPr>
        <w:pStyle w:val="NoSpacing"/>
      </w:pPr>
      <w:r>
        <w:t xml:space="preserve">        *ppFullNameHint = FormatPropertyString(*ppNameHint, pnodeNameExpr, pNameLength, pShortNameOffset);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ChkCurTokNoScan(tkRBrack, ERRsyntax);</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w:t>
      </w:r>
    </w:p>
    <w:p w:rsidR="00117E74" w:rsidRDefault="00117E74" w:rsidP="00117E74">
      <w:pPr>
        <w:pStyle w:val="NoSpacing"/>
      </w:pPr>
      <w:r>
        <w:t xml:space="preserve">    Parse a list of object set/get members, e.g.:</w:t>
      </w:r>
    </w:p>
    <w:p w:rsidR="00117E74" w:rsidRDefault="00117E74" w:rsidP="00117E74">
      <w:pPr>
        <w:pStyle w:val="NoSpacing"/>
      </w:pPr>
      <w:r>
        <w:t xml:space="preserve">    { get foo(){ ... }, set bar(arg) { ... } }</w:t>
      </w:r>
    </w:p>
    <w:p w:rsidR="00117E74" w:rsidRDefault="00117E74" w:rsidP="00117E74">
      <w:pPr>
        <w:pStyle w:val="NoSpacing"/>
      </w:pPr>
      <w:r>
        <w:t>***************************************************************************/</w:t>
      </w:r>
    </w:p>
    <w:p w:rsidR="00117E74" w:rsidRDefault="00117E74" w:rsidP="00117E74">
      <w:pPr>
        <w:pStyle w:val="NoSpacing"/>
      </w:pPr>
      <w:r>
        <w:t>template&lt;bool buildAST&gt;</w:t>
      </w:r>
    </w:p>
    <w:p w:rsidR="00117E74" w:rsidRDefault="00117E74" w:rsidP="00117E74">
      <w:pPr>
        <w:pStyle w:val="NoSpacing"/>
      </w:pPr>
      <w:r>
        <w:t>ParseNodePtr Parser::ParseMemberGetSet(OpCode nop, LPCOLESTR* ppNameHint)</w:t>
      </w:r>
    </w:p>
    <w:p w:rsidR="00117E74" w:rsidRDefault="00117E74" w:rsidP="00117E74">
      <w:pPr>
        <w:pStyle w:val="NoSpacing"/>
      </w:pPr>
      <w:r>
        <w:t>{</w:t>
      </w:r>
    </w:p>
    <w:p w:rsidR="00117E74" w:rsidRDefault="00117E74" w:rsidP="00117E74">
      <w:pPr>
        <w:pStyle w:val="NoSpacing"/>
      </w:pPr>
      <w:r>
        <w:t xml:space="preserve">    ParseNodePtr pnodeName = nullptr;</w:t>
      </w:r>
    </w:p>
    <w:p w:rsidR="00117E74" w:rsidRDefault="00117E74" w:rsidP="00117E74">
      <w:pPr>
        <w:pStyle w:val="NoSpacing"/>
      </w:pPr>
      <w:r>
        <w:t xml:space="preserve">    Assert(nop == knopGetMember || nop == knopSetMember);</w:t>
      </w:r>
    </w:p>
    <w:p w:rsidR="00117E74" w:rsidRDefault="00117E74" w:rsidP="00117E74">
      <w:pPr>
        <w:pStyle w:val="NoSpacing"/>
      </w:pPr>
      <w:r>
        <w:t xml:space="preserve">    AssertMem(ppNameHint);</w:t>
      </w:r>
    </w:p>
    <w:p w:rsidR="00117E74" w:rsidRDefault="00117E74" w:rsidP="00117E74">
      <w:pPr>
        <w:pStyle w:val="NoSpacing"/>
      </w:pPr>
      <w:r>
        <w:t xml:space="preserve">    IdentPtr pid = nullptr;</w:t>
      </w:r>
    </w:p>
    <w:p w:rsidR="00117E74" w:rsidRDefault="00117E74" w:rsidP="00117E74">
      <w:pPr>
        <w:pStyle w:val="NoSpacing"/>
      </w:pPr>
      <w:r>
        <w:t xml:space="preserve">    bool isComputedName = false;</w:t>
      </w:r>
    </w:p>
    <w:p w:rsidR="00117E74" w:rsidRDefault="00117E74" w:rsidP="00117E74">
      <w:pPr>
        <w:pStyle w:val="NoSpacing"/>
      </w:pPr>
    </w:p>
    <w:p w:rsidR="00117E74" w:rsidRDefault="00117E74" w:rsidP="00117E74">
      <w:pPr>
        <w:pStyle w:val="NoSpacing"/>
      </w:pPr>
      <w:r>
        <w:t xml:space="preserve">    *ppNameHint=nullptr;</w:t>
      </w:r>
    </w:p>
    <w:p w:rsidR="00117E74" w:rsidRDefault="00117E74" w:rsidP="00117E74">
      <w:pPr>
        <w:pStyle w:val="NoSpacing"/>
      </w:pPr>
    </w:p>
    <w:p w:rsidR="00117E74" w:rsidRDefault="00117E74" w:rsidP="00117E74">
      <w:pPr>
        <w:pStyle w:val="NoSpacing"/>
      </w:pPr>
      <w:r>
        <w:t xml:space="preserve">    switch(m_token.tk)</w:t>
      </w:r>
    </w:p>
    <w:p w:rsidR="00117E74" w:rsidRDefault="00117E74" w:rsidP="00117E74">
      <w:pPr>
        <w:pStyle w:val="NoSpacing"/>
      </w:pPr>
      <w:r>
        <w:t xml:space="preserve">    {</w:t>
      </w:r>
    </w:p>
    <w:p w:rsidR="00117E74" w:rsidRDefault="00117E74" w:rsidP="00117E74">
      <w:pPr>
        <w:pStyle w:val="NoSpacing"/>
      </w:pPr>
      <w:r>
        <w:t xml:space="preserve">    default:</w:t>
      </w:r>
    </w:p>
    <w:p w:rsidR="00117E74" w:rsidRDefault="00117E74" w:rsidP="00117E74">
      <w:pPr>
        <w:pStyle w:val="NoSpacing"/>
      </w:pPr>
      <w:r>
        <w:t xml:space="preserve">        if (!m_token.IsReservedWord())</w:t>
      </w:r>
    </w:p>
    <w:p w:rsidR="00117E74" w:rsidRDefault="00117E74" w:rsidP="00117E74">
      <w:pPr>
        <w:pStyle w:val="NoSpacing"/>
      </w:pPr>
      <w:r>
        <w:t xml:space="preserve">        {</w:t>
      </w:r>
    </w:p>
    <w:p w:rsidR="00117E74" w:rsidRDefault="00117E74" w:rsidP="00117E74">
      <w:pPr>
        <w:pStyle w:val="NoSpacing"/>
      </w:pPr>
      <w:r>
        <w:t xml:space="preserve">            Error(ERRnoMemberIdent);</w:t>
      </w:r>
    </w:p>
    <w:p w:rsidR="00117E74" w:rsidRDefault="00117E74" w:rsidP="00117E74">
      <w:pPr>
        <w:pStyle w:val="NoSpacing"/>
      </w:pPr>
      <w:r>
        <w:t xml:space="preserve">        }</w:t>
      </w:r>
    </w:p>
    <w:p w:rsidR="00117E74" w:rsidRDefault="00117E74" w:rsidP="00117E74">
      <w:pPr>
        <w:pStyle w:val="NoSpacing"/>
      </w:pPr>
      <w:r>
        <w:t xml:space="preserve">        // fall through</w:t>
      </w:r>
    </w:p>
    <w:p w:rsidR="00117E74" w:rsidRDefault="00117E74" w:rsidP="00117E74">
      <w:pPr>
        <w:pStyle w:val="NoSpacing"/>
      </w:pPr>
      <w:r>
        <w:t xml:space="preserve">    case tkID:</w:t>
      </w:r>
    </w:p>
    <w:p w:rsidR="00117E74" w:rsidRDefault="00117E74" w:rsidP="00117E74">
      <w:pPr>
        <w:pStyle w:val="NoSpacing"/>
      </w:pPr>
      <w:r>
        <w:t xml:space="preserve">        pid = m_token.GetIdentifier(m_phtbl);</w:t>
      </w:r>
    </w:p>
    <w:p w:rsidR="00117E74" w:rsidRDefault="00117E74" w:rsidP="00117E74">
      <w:pPr>
        <w:pStyle w:val="NoSpacing"/>
      </w:pPr>
      <w:r>
        <w:t xml:space="preserve">        *ppNameHint = pid-&gt;Psz();</w:t>
      </w:r>
    </w:p>
    <w:p w:rsidR="00117E74" w:rsidRDefault="00117E74" w:rsidP="00117E74">
      <w:pPr>
        <w:pStyle w:val="NoSpacing"/>
      </w:pPr>
      <w:r>
        <w:lastRenderedPageBreak/>
        <w:t xml:space="preserve">        if (buildAST)</w:t>
      </w:r>
    </w:p>
    <w:p w:rsidR="00117E74" w:rsidRDefault="00117E74" w:rsidP="00117E74">
      <w:pPr>
        <w:pStyle w:val="NoSpacing"/>
      </w:pPr>
      <w:r>
        <w:t xml:space="preserve">        {</w:t>
      </w:r>
    </w:p>
    <w:p w:rsidR="00117E74" w:rsidRDefault="00117E74" w:rsidP="00117E74">
      <w:pPr>
        <w:pStyle w:val="NoSpacing"/>
      </w:pPr>
      <w:r>
        <w:t xml:space="preserve">            pnodeName = CreateStrNodeWithScanner(pid);</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case tkStrCon:</w:t>
      </w:r>
    </w:p>
    <w:p w:rsidR="00117E74" w:rsidRDefault="00117E74" w:rsidP="00117E74">
      <w:pPr>
        <w:pStyle w:val="NoSpacing"/>
      </w:pPr>
      <w:r>
        <w:t xml:space="preserve">        if (IsStrictMode() &amp;&amp; m_pscan-&gt;IsOctOrLeadingZeroOnLastTKNumber())</w:t>
      </w:r>
    </w:p>
    <w:p w:rsidR="00117E74" w:rsidRDefault="00117E74" w:rsidP="00117E74">
      <w:pPr>
        <w:pStyle w:val="NoSpacing"/>
      </w:pPr>
      <w:r>
        <w:t xml:space="preserve">        {</w:t>
      </w:r>
    </w:p>
    <w:p w:rsidR="00117E74" w:rsidRDefault="00117E74" w:rsidP="00117E74">
      <w:pPr>
        <w:pStyle w:val="NoSpacing"/>
      </w:pPr>
      <w:r>
        <w:t xml:space="preserve">            Error(ERRES5NoOctal);</w:t>
      </w:r>
    </w:p>
    <w:p w:rsidR="00117E74" w:rsidRDefault="00117E74" w:rsidP="00117E74">
      <w:pPr>
        <w:pStyle w:val="NoSpacing"/>
      </w:pPr>
      <w:r>
        <w:t xml:space="preserve">        }</w:t>
      </w:r>
    </w:p>
    <w:p w:rsidR="00117E74" w:rsidRDefault="00117E74" w:rsidP="00117E74">
      <w:pPr>
        <w:pStyle w:val="NoSpacing"/>
      </w:pPr>
      <w:r>
        <w:t xml:space="preserve">        pid = m_token.GetStr();</w:t>
      </w:r>
    </w:p>
    <w:p w:rsidR="00117E74" w:rsidRDefault="00117E74" w:rsidP="00117E74">
      <w:pPr>
        <w:pStyle w:val="NoSpacing"/>
      </w:pPr>
      <w:r>
        <w:t xml:space="preserve">        *ppNameHint = pid-&gt;Psz();</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pnodeName = CreateStrNodeWithScanner(pid);</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tkIntCon:</w:t>
      </w:r>
    </w:p>
    <w:p w:rsidR="00117E74" w:rsidRDefault="00117E74" w:rsidP="00117E74">
      <w:pPr>
        <w:pStyle w:val="NoSpacing"/>
      </w:pPr>
      <w:r>
        <w:t xml:space="preserve">        if (IsStrictMode() &amp;&amp; m_pscan-&gt;IsOctOrLeadingZeroOnLastTKNumber())</w:t>
      </w:r>
    </w:p>
    <w:p w:rsidR="00117E74" w:rsidRDefault="00117E74" w:rsidP="00117E74">
      <w:pPr>
        <w:pStyle w:val="NoSpacing"/>
      </w:pPr>
      <w:r>
        <w:t xml:space="preserve">        {</w:t>
      </w:r>
    </w:p>
    <w:p w:rsidR="00117E74" w:rsidRDefault="00117E74" w:rsidP="00117E74">
      <w:pPr>
        <w:pStyle w:val="NoSpacing"/>
      </w:pPr>
      <w:r>
        <w:t xml:space="preserve">            Error(ERRES5NoOctal);</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pid = m_pscan-&gt;PidFromLong(m_token.GetLong());</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pnodeName = CreateStrNodeWithScanner(pid);</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tkFltCon:</w:t>
      </w:r>
    </w:p>
    <w:p w:rsidR="00117E74" w:rsidRDefault="00117E74" w:rsidP="00117E74">
      <w:pPr>
        <w:pStyle w:val="NoSpacing"/>
      </w:pPr>
      <w:r>
        <w:t xml:space="preserve">        if (IsStrictMode() &amp;&amp; m_pscan-&gt;IsOctOrLeadingZeroOnLastTKNumber())</w:t>
      </w:r>
    </w:p>
    <w:p w:rsidR="00117E74" w:rsidRDefault="00117E74" w:rsidP="00117E74">
      <w:pPr>
        <w:pStyle w:val="NoSpacing"/>
      </w:pPr>
      <w:r>
        <w:t xml:space="preserve">        {</w:t>
      </w:r>
    </w:p>
    <w:p w:rsidR="00117E74" w:rsidRDefault="00117E74" w:rsidP="00117E74">
      <w:pPr>
        <w:pStyle w:val="NoSpacing"/>
      </w:pPr>
      <w:r>
        <w:t xml:space="preserve">            Error(ERRES5NoOctal);</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pid = m_pscan-&gt;PidFromDbl(m_token.GetDouble());</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pnodeName = CreateStrNodeWithScanner(pid);</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tkLBrack:</w:t>
      </w:r>
    </w:p>
    <w:p w:rsidR="00117E74" w:rsidRDefault="00117E74" w:rsidP="00117E74">
      <w:pPr>
        <w:pStyle w:val="NoSpacing"/>
      </w:pPr>
      <w:r>
        <w:t xml:space="preserve">        // Computed property name: get|set [expr] () {  }</w:t>
      </w:r>
    </w:p>
    <w:p w:rsidR="00117E74" w:rsidRDefault="00117E74" w:rsidP="00117E74">
      <w:pPr>
        <w:pStyle w:val="NoSpacing"/>
      </w:pPr>
      <w:r>
        <w:t xml:space="preserve">        if (!m_scriptContext-&gt;GetConfig()-&gt;IsES6ObjectLiteralsEnabled())</w:t>
      </w:r>
    </w:p>
    <w:p w:rsidR="00117E74" w:rsidRDefault="00117E74" w:rsidP="00117E74">
      <w:pPr>
        <w:pStyle w:val="NoSpacing"/>
      </w:pPr>
      <w:r>
        <w:t xml:space="preserve">        {</w:t>
      </w:r>
    </w:p>
    <w:p w:rsidR="00117E74" w:rsidRDefault="00117E74" w:rsidP="00117E74">
      <w:pPr>
        <w:pStyle w:val="NoSpacing"/>
      </w:pPr>
      <w:r>
        <w:t xml:space="preserve">            Error(ERRnoMemberIdent);</w:t>
      </w:r>
    </w:p>
    <w:p w:rsidR="00117E74" w:rsidRDefault="00117E74" w:rsidP="00117E74">
      <w:pPr>
        <w:pStyle w:val="NoSpacing"/>
      </w:pPr>
      <w:r>
        <w:t xml:space="preserve">        }</w:t>
      </w:r>
    </w:p>
    <w:p w:rsidR="00117E74" w:rsidRDefault="00117E74" w:rsidP="00117E74">
      <w:pPr>
        <w:pStyle w:val="NoSpacing"/>
      </w:pPr>
      <w:r>
        <w:t xml:space="preserve">        LPCOLESTR emptyHint = nullptr;</w:t>
      </w:r>
    </w:p>
    <w:p w:rsidR="00117E74" w:rsidRDefault="00117E74" w:rsidP="00117E74">
      <w:pPr>
        <w:pStyle w:val="NoSpacing"/>
      </w:pPr>
      <w:r>
        <w:t xml:space="preserve">        ulong offset = 0;</w:t>
      </w:r>
    </w:p>
    <w:p w:rsidR="00117E74" w:rsidRDefault="00117E74" w:rsidP="00117E74">
      <w:pPr>
        <w:pStyle w:val="NoSpacing"/>
      </w:pPr>
      <w:r>
        <w:t xml:space="preserve">        ParseComputedName&lt;buildAST&gt;(&amp;pnodeName, &amp;emptyHint, ppNameHint, &amp;offset);</w:t>
      </w:r>
    </w:p>
    <w:p w:rsidR="00117E74" w:rsidRDefault="00117E74" w:rsidP="00117E74">
      <w:pPr>
        <w:pStyle w:val="NoSpacing"/>
      </w:pPr>
    </w:p>
    <w:p w:rsidR="00117E74" w:rsidRDefault="00117E74" w:rsidP="00117E74">
      <w:pPr>
        <w:pStyle w:val="NoSpacing"/>
      </w:pPr>
      <w:r>
        <w:t xml:space="preserve">        isComputedName = true;</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MemberType memberType;</w:t>
      </w:r>
    </w:p>
    <w:p w:rsidR="00117E74" w:rsidRDefault="00117E74" w:rsidP="00117E74">
      <w:pPr>
        <w:pStyle w:val="NoSpacing"/>
      </w:pPr>
      <w:r>
        <w:t xml:space="preserve">    ushort flags;</w:t>
      </w:r>
    </w:p>
    <w:p w:rsidR="00117E74" w:rsidRDefault="00117E74" w:rsidP="00117E74">
      <w:pPr>
        <w:pStyle w:val="NoSpacing"/>
      </w:pPr>
      <w:r>
        <w:t xml:space="preserve">    if(nop == knopGetMember)</w:t>
      </w:r>
    </w:p>
    <w:p w:rsidR="00117E74" w:rsidRDefault="00117E74" w:rsidP="00117E74">
      <w:pPr>
        <w:pStyle w:val="NoSpacing"/>
      </w:pPr>
      <w:r>
        <w:t xml:space="preserve">    {</w:t>
      </w:r>
    </w:p>
    <w:p w:rsidR="00117E74" w:rsidRDefault="00117E74" w:rsidP="00117E74">
      <w:pPr>
        <w:pStyle w:val="NoSpacing"/>
      </w:pPr>
      <w:r>
        <w:t xml:space="preserve">        memberType = MemberTypeGetter;</w:t>
      </w:r>
    </w:p>
    <w:p w:rsidR="00117E74" w:rsidRDefault="00117E74" w:rsidP="00117E74">
      <w:pPr>
        <w:pStyle w:val="NoSpacing"/>
      </w:pPr>
      <w:r>
        <w:t xml:space="preserve">        flags = fFncNoArg | fFncNoName;</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Assert(nop == knopSetMember);</w:t>
      </w:r>
    </w:p>
    <w:p w:rsidR="00117E74" w:rsidRDefault="00117E74" w:rsidP="00117E74">
      <w:pPr>
        <w:pStyle w:val="NoSpacing"/>
      </w:pPr>
      <w:r>
        <w:t xml:space="preserve">        memberType = MemberTypeSetter;</w:t>
      </w:r>
    </w:p>
    <w:p w:rsidR="00117E74" w:rsidRDefault="00117E74" w:rsidP="00117E74">
      <w:pPr>
        <w:pStyle w:val="NoSpacing"/>
      </w:pPr>
      <w:r>
        <w:t xml:space="preserve">        flags = fFncOneArg | fFncNoName;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this-&gt;m_parsingSuperRestrictionState = ParsingSuperRestrictionState_SuperPropertyAllowed;</w:t>
      </w:r>
    </w:p>
    <w:p w:rsidR="00117E74" w:rsidRDefault="00117E74" w:rsidP="00117E74">
      <w:pPr>
        <w:pStyle w:val="NoSpacing"/>
      </w:pPr>
      <w:r>
        <w:t xml:space="preserve">    ParseNodePtr pnodeFnc = ParseFncDecl&lt;buildAST&gt;(flags | fFncMethod | (nop == knopSetMember ? fFncSetter : fFncNoFlgs), *ppNameHint,</w:t>
      </w:r>
    </w:p>
    <w:p w:rsidR="00117E74" w:rsidRDefault="00117E74" w:rsidP="00117E74">
      <w:pPr>
        <w:pStyle w:val="NoSpacing"/>
      </w:pPr>
      <w:r>
        <w:t xml:space="preserve">        /*isSourceElement*/ false, /*needsPIDOnRCurlyScan*/ false, /*resetParsingSuperRestrictionState*/ false);</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pnodeFnc-&gt;sxFnc.SetIsAccessor();</w:t>
      </w:r>
    </w:p>
    <w:p w:rsidR="00117E74" w:rsidRDefault="00117E74" w:rsidP="00117E74">
      <w:pPr>
        <w:pStyle w:val="NoSpacing"/>
      </w:pPr>
      <w:r>
        <w:t xml:space="preserve">        return CreateBinNode(nop, pnodeName, pnodeFnc);</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return nullptr;</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w:t>
      </w:r>
    </w:p>
    <w:p w:rsidR="00117E74" w:rsidRDefault="00117E74" w:rsidP="00117E74">
      <w:pPr>
        <w:pStyle w:val="NoSpacing"/>
      </w:pPr>
      <w:r>
        <w:t>Parse a list of object members. e.g. { x:foo, 'y me':bar }</w:t>
      </w:r>
    </w:p>
    <w:p w:rsidR="00117E74" w:rsidRDefault="00117E74" w:rsidP="00117E74">
      <w:pPr>
        <w:pStyle w:val="NoSpacing"/>
      </w:pPr>
      <w:r>
        <w:t>***************************************************************************/</w:t>
      </w:r>
    </w:p>
    <w:p w:rsidR="00117E74" w:rsidRDefault="00117E74" w:rsidP="00117E74">
      <w:pPr>
        <w:pStyle w:val="NoSpacing"/>
      </w:pPr>
      <w:r>
        <w:t>template&lt;bool buildAST&gt;</w:t>
      </w:r>
    </w:p>
    <w:p w:rsidR="00117E74" w:rsidRDefault="00117E74" w:rsidP="00117E74">
      <w:pPr>
        <w:pStyle w:val="NoSpacing"/>
      </w:pPr>
      <w:r>
        <w:t>ParseNodePtr Parser::ParseMemberList(LPCOLESTR pNameHint, ulong* pNameHintLength, tokens declarationType)</w:t>
      </w:r>
    </w:p>
    <w:p w:rsidR="00117E74" w:rsidRDefault="00117E74" w:rsidP="00117E74">
      <w:pPr>
        <w:pStyle w:val="NoSpacing"/>
      </w:pPr>
      <w:r>
        <w:t>{</w:t>
      </w:r>
    </w:p>
    <w:p w:rsidR="00117E74" w:rsidRDefault="00117E74" w:rsidP="00117E74">
      <w:pPr>
        <w:pStyle w:val="NoSpacing"/>
      </w:pPr>
      <w:r>
        <w:t xml:space="preserve">    ParseNodePtr pnodeArg;</w:t>
      </w:r>
    </w:p>
    <w:p w:rsidR="00117E74" w:rsidRDefault="00117E74" w:rsidP="00117E74">
      <w:pPr>
        <w:pStyle w:val="NoSpacing"/>
      </w:pPr>
      <w:r>
        <w:t xml:space="preserve">    ParseNodePtr pnodeName = nullptr;</w:t>
      </w:r>
    </w:p>
    <w:p w:rsidR="00117E74" w:rsidRDefault="00117E74" w:rsidP="00117E74">
      <w:pPr>
        <w:pStyle w:val="NoSpacing"/>
      </w:pPr>
      <w:r>
        <w:t xml:space="preserve">    ParseNodePtr pnodeList = nullptr;</w:t>
      </w:r>
    </w:p>
    <w:p w:rsidR="00117E74" w:rsidRDefault="00117E74" w:rsidP="00117E74">
      <w:pPr>
        <w:pStyle w:val="NoSpacing"/>
      </w:pPr>
      <w:r>
        <w:t xml:space="preserve">    ParseNodePtr *lastNodeRef = nullptr;</w:t>
      </w:r>
    </w:p>
    <w:p w:rsidR="00117E74" w:rsidRDefault="00117E74" w:rsidP="00117E74">
      <w:pPr>
        <w:pStyle w:val="NoSpacing"/>
      </w:pPr>
      <w:r>
        <w:t xml:space="preserve">    LPCOLESTR pFullNameHint = nullptr;       // A calculated full name</w:t>
      </w:r>
    </w:p>
    <w:p w:rsidR="00117E74" w:rsidRDefault="00117E74" w:rsidP="00117E74">
      <w:pPr>
        <w:pStyle w:val="NoSpacing"/>
      </w:pPr>
      <w:r>
        <w:t xml:space="preserve">    ulong fullNameHintLength = pNameHintLength ? *pNameHintLength : 0;</w:t>
      </w:r>
    </w:p>
    <w:p w:rsidR="00117E74" w:rsidRDefault="00117E74" w:rsidP="00117E74">
      <w:pPr>
        <w:pStyle w:val="NoSpacing"/>
      </w:pPr>
      <w:r>
        <w:t xml:space="preserve">    ulong shortNameOffset = 0;</w:t>
      </w:r>
    </w:p>
    <w:p w:rsidR="00117E74" w:rsidRDefault="00117E74" w:rsidP="00117E74">
      <w:pPr>
        <w:pStyle w:val="NoSpacing"/>
      </w:pPr>
      <w:r>
        <w:t xml:space="preserve">    bool isProtoDeclared = false;</w:t>
      </w:r>
    </w:p>
    <w:p w:rsidR="00117E74" w:rsidRDefault="00117E74" w:rsidP="00117E74">
      <w:pPr>
        <w:pStyle w:val="NoSpacing"/>
      </w:pPr>
    </w:p>
    <w:p w:rsidR="00117E74" w:rsidRDefault="00117E74" w:rsidP="00117E74">
      <w:pPr>
        <w:pStyle w:val="NoSpacing"/>
      </w:pPr>
      <w:r>
        <w:t xml:space="preserve">    // we get declaration tkLCurly - when the possible object pattern found under the expression.</w:t>
      </w:r>
    </w:p>
    <w:p w:rsidR="00117E74" w:rsidRDefault="00117E74" w:rsidP="00117E74">
      <w:pPr>
        <w:pStyle w:val="NoSpacing"/>
      </w:pPr>
      <w:r>
        <w:t xml:space="preserve">    bool isObjectPattern = (declarationType == tkVAR || declarationType == tkLET || declarationType == tkCONST || declarationType == tkLCurly) &amp;&amp; IsES6DestructuringEnabled();</w:t>
      </w:r>
    </w:p>
    <w:p w:rsidR="00117E74" w:rsidRDefault="00117E74" w:rsidP="00117E74">
      <w:pPr>
        <w:pStyle w:val="NoSpacing"/>
      </w:pPr>
    </w:p>
    <w:p w:rsidR="00117E74" w:rsidRDefault="00117E74" w:rsidP="00117E74">
      <w:pPr>
        <w:pStyle w:val="NoSpacing"/>
      </w:pPr>
      <w:r>
        <w:t xml:space="preserve">    // Check for an empty list</w:t>
      </w:r>
    </w:p>
    <w:p w:rsidR="00117E74" w:rsidRDefault="00117E74" w:rsidP="00117E74">
      <w:pPr>
        <w:pStyle w:val="NoSpacing"/>
      </w:pPr>
      <w:r>
        <w:t xml:space="preserve">    if (tkRCurly == m_token.tk)</w:t>
      </w:r>
    </w:p>
    <w:p w:rsidR="00117E74" w:rsidRDefault="00117E74" w:rsidP="00117E74">
      <w:pPr>
        <w:pStyle w:val="NoSpacing"/>
      </w:pPr>
      <w:r>
        <w:t xml:space="preserve">    {</w:t>
      </w:r>
    </w:p>
    <w:p w:rsidR="00117E74" w:rsidRDefault="00117E74" w:rsidP="00117E74">
      <w:pPr>
        <w:pStyle w:val="NoSpacing"/>
      </w:pPr>
      <w:r>
        <w:t xml:space="preserve">        return nullptr;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ArenaAllocator tempAllocator(L"MemberNames", m_nodeAllocator.GetPageAllocator(), Parser::OutOfMemory);</w:t>
      </w:r>
    </w:p>
    <w:p w:rsidR="00117E74" w:rsidRDefault="00117E74" w:rsidP="00117E74">
      <w:pPr>
        <w:pStyle w:val="NoSpacing"/>
      </w:pPr>
    </w:p>
    <w:p w:rsidR="00117E74" w:rsidRDefault="00117E74" w:rsidP="00117E74">
      <w:pPr>
        <w:pStyle w:val="NoSpacing"/>
      </w:pPr>
      <w:r>
        <w:t xml:space="preserve">    for (;;)</w:t>
      </w:r>
    </w:p>
    <w:p w:rsidR="00117E74" w:rsidRDefault="00117E74" w:rsidP="00117E74">
      <w:pPr>
        <w:pStyle w:val="NoSpacing"/>
      </w:pPr>
      <w:r>
        <w:t xml:space="preserve">    {</w:t>
      </w:r>
    </w:p>
    <w:p w:rsidR="00117E74" w:rsidRDefault="00117E74" w:rsidP="00117E74">
      <w:pPr>
        <w:pStyle w:val="NoSpacing"/>
      </w:pPr>
      <w:r>
        <w:t xml:space="preserve">        bool isComputedName = false;</w:t>
      </w:r>
    </w:p>
    <w:p w:rsidR="00117E74" w:rsidRDefault="00117E74" w:rsidP="00117E74">
      <w:pPr>
        <w:pStyle w:val="NoSpacing"/>
      </w:pPr>
      <w:r>
        <w:t>#if DEBUG</w:t>
      </w:r>
    </w:p>
    <w:p w:rsidR="00117E74" w:rsidRDefault="00117E74" w:rsidP="00117E74">
      <w:pPr>
        <w:pStyle w:val="NoSpacing"/>
      </w:pPr>
      <w:r>
        <w:t xml:space="preserve">        if((m_grfscr &amp; fscrEnforceJSON) &amp;&amp; (tkStrCon != m_token.tk || !(m_pscan-&gt;IsDoubleQuoteOnLastTkStrCon())))</w:t>
      </w:r>
    </w:p>
    <w:p w:rsidR="00117E74" w:rsidRDefault="00117E74" w:rsidP="00117E74">
      <w:pPr>
        <w:pStyle w:val="NoSpacing"/>
      </w:pPr>
      <w:r>
        <w:t xml:space="preserve">        {</w:t>
      </w:r>
    </w:p>
    <w:p w:rsidR="00117E74" w:rsidRDefault="00117E74" w:rsidP="00117E74">
      <w:pPr>
        <w:pStyle w:val="NoSpacing"/>
      </w:pPr>
      <w:r>
        <w:t xml:space="preserve">            Error(ERRsyntax);</w:t>
      </w:r>
    </w:p>
    <w:p w:rsidR="00117E74" w:rsidRDefault="00117E74" w:rsidP="00117E74">
      <w:pPr>
        <w:pStyle w:val="NoSpacing"/>
      </w:pPr>
      <w:r>
        <w:t xml:space="preserve">        }</w:t>
      </w:r>
    </w:p>
    <w:p w:rsidR="00117E74" w:rsidRDefault="00117E74" w:rsidP="00117E74">
      <w:pPr>
        <w:pStyle w:val="NoSpacing"/>
      </w:pPr>
      <w:r>
        <w:t>#endif</w:t>
      </w:r>
    </w:p>
    <w:p w:rsidR="00117E74" w:rsidRDefault="00117E74" w:rsidP="00117E74">
      <w:pPr>
        <w:pStyle w:val="NoSpacing"/>
      </w:pPr>
      <w:r>
        <w:t xml:space="preserve">        bool isAsyncMethod = false;</w:t>
      </w:r>
    </w:p>
    <w:p w:rsidR="00117E74" w:rsidRDefault="00117E74" w:rsidP="00117E74">
      <w:pPr>
        <w:pStyle w:val="NoSpacing"/>
      </w:pPr>
      <w:r>
        <w:t xml:space="preserve">        charcount_t ichMin = 0;</w:t>
      </w:r>
    </w:p>
    <w:p w:rsidR="00117E74" w:rsidRDefault="00117E74" w:rsidP="00117E74">
      <w:pPr>
        <w:pStyle w:val="NoSpacing"/>
      </w:pPr>
      <w:r>
        <w:t xml:space="preserve">        size_t iecpMin = 0;</w:t>
      </w:r>
    </w:p>
    <w:p w:rsidR="00117E74" w:rsidRDefault="00117E74" w:rsidP="00117E74">
      <w:pPr>
        <w:pStyle w:val="NoSpacing"/>
      </w:pPr>
      <w:r>
        <w:t xml:space="preserve">        if (m_token.tk == tkID &amp;&amp; m_token.GetIdentifier(m_phtbl) == wellKnownPropertyPids.async &amp;&amp; m_scriptContext-&gt;GetConfig()-&gt;IsES7AsyncAndAwaitEnabled())</w:t>
      </w:r>
    </w:p>
    <w:p w:rsidR="00117E74" w:rsidRDefault="00117E74" w:rsidP="00117E74">
      <w:pPr>
        <w:pStyle w:val="NoSpacing"/>
      </w:pPr>
      <w:r>
        <w:t xml:space="preserve">        {</w:t>
      </w:r>
    </w:p>
    <w:p w:rsidR="00117E74" w:rsidRDefault="00117E74" w:rsidP="00117E74">
      <w:pPr>
        <w:pStyle w:val="NoSpacing"/>
      </w:pPr>
      <w:r>
        <w:t xml:space="preserve">            RestorePoint parsedAsync;</w:t>
      </w:r>
    </w:p>
    <w:p w:rsidR="00117E74" w:rsidRDefault="00117E74" w:rsidP="00117E74">
      <w:pPr>
        <w:pStyle w:val="NoSpacing"/>
      </w:pPr>
      <w:r>
        <w:t xml:space="preserve">            m_pscan-&gt;Capture(&amp;parsedAsync);</w:t>
      </w:r>
    </w:p>
    <w:p w:rsidR="00117E74" w:rsidRDefault="00117E74" w:rsidP="00117E74">
      <w:pPr>
        <w:pStyle w:val="NoSpacing"/>
      </w:pPr>
      <w:r>
        <w:t xml:space="preserve">            ichMin = m_pscan-&gt;IchMinTok();</w:t>
      </w:r>
    </w:p>
    <w:p w:rsidR="00117E74" w:rsidRDefault="00117E74" w:rsidP="00117E74">
      <w:pPr>
        <w:pStyle w:val="NoSpacing"/>
      </w:pPr>
      <w:r>
        <w:t xml:space="preserve">            iecpMin = m_pscan-&gt;IecpMinTok();</w:t>
      </w:r>
    </w:p>
    <w:p w:rsidR="00117E74" w:rsidRDefault="00117E74" w:rsidP="00117E74">
      <w:pPr>
        <w:pStyle w:val="NoSpacing"/>
      </w:pPr>
    </w:p>
    <w:p w:rsidR="00117E74" w:rsidRDefault="00117E74" w:rsidP="00117E74">
      <w:pPr>
        <w:pStyle w:val="NoSpacing"/>
      </w:pPr>
      <w:r>
        <w:t xml:space="preserve">            m_pscan-&gt;ScanForcingPid();</w:t>
      </w:r>
    </w:p>
    <w:p w:rsidR="00117E74" w:rsidRDefault="00117E74" w:rsidP="00117E74">
      <w:pPr>
        <w:pStyle w:val="NoSpacing"/>
      </w:pPr>
      <w:r>
        <w:t xml:space="preserve">            if (m_token.tk == tkLParen || m_token.tk == tkColon || m_token.tk == tkRCurly)</w:t>
      </w:r>
    </w:p>
    <w:p w:rsidR="00117E74" w:rsidRDefault="00117E74" w:rsidP="00117E74">
      <w:pPr>
        <w:pStyle w:val="NoSpacing"/>
      </w:pPr>
      <w:r>
        <w:t xml:space="preserve">            {</w:t>
      </w:r>
    </w:p>
    <w:p w:rsidR="00117E74" w:rsidRDefault="00117E74" w:rsidP="00117E74">
      <w:pPr>
        <w:pStyle w:val="NoSpacing"/>
      </w:pPr>
      <w:r>
        <w:t xml:space="preserve">                m_pscan-&gt;SeekTo(parsedAsync);</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isAsyncMethod = true;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bool isGenerator = m_scriptContext-&gt;GetConfig()-&gt;IsES6GeneratorsEnabled() &amp;&amp;</w:t>
      </w:r>
    </w:p>
    <w:p w:rsidR="00117E74" w:rsidRDefault="00117E74" w:rsidP="00117E74">
      <w:pPr>
        <w:pStyle w:val="NoSpacing"/>
      </w:pPr>
      <w:r>
        <w:t xml:space="preserve">                           m_token.tk == tkStar;</w:t>
      </w:r>
    </w:p>
    <w:p w:rsidR="00117E74" w:rsidRDefault="00117E74" w:rsidP="00117E74">
      <w:pPr>
        <w:pStyle w:val="NoSpacing"/>
      </w:pPr>
      <w:r>
        <w:t xml:space="preserve">        ushort fncDeclFlags = fFncNoName | fFncMethod;</w:t>
      </w:r>
    </w:p>
    <w:p w:rsidR="00117E74" w:rsidRDefault="00117E74" w:rsidP="00117E74">
      <w:pPr>
        <w:pStyle w:val="NoSpacing"/>
      </w:pPr>
      <w:r>
        <w:t xml:space="preserve">        if (isGenerator)</w:t>
      </w:r>
    </w:p>
    <w:p w:rsidR="00117E74" w:rsidRDefault="00117E74" w:rsidP="00117E74">
      <w:pPr>
        <w:pStyle w:val="NoSpacing"/>
      </w:pPr>
      <w:r>
        <w:t xml:space="preserve">        {</w:t>
      </w:r>
    </w:p>
    <w:p w:rsidR="00117E74" w:rsidRDefault="00117E74" w:rsidP="00117E74">
      <w:pPr>
        <w:pStyle w:val="NoSpacing"/>
      </w:pPr>
      <w:r>
        <w:t xml:space="preserve">            if (isAsyncMethod)</w:t>
      </w:r>
    </w:p>
    <w:p w:rsidR="00117E74" w:rsidRDefault="00117E74" w:rsidP="00117E74">
      <w:pPr>
        <w:pStyle w:val="NoSpacing"/>
      </w:pPr>
      <w:r>
        <w:t xml:space="preserve">            {</w:t>
      </w:r>
    </w:p>
    <w:p w:rsidR="00117E74" w:rsidRDefault="00117E74" w:rsidP="00117E74">
      <w:pPr>
        <w:pStyle w:val="NoSpacing"/>
      </w:pPr>
      <w:r>
        <w:t xml:space="preserve">                Error(ERRsyntax);</w:t>
      </w:r>
    </w:p>
    <w:p w:rsidR="00117E74" w:rsidRDefault="00117E74" w:rsidP="00117E74">
      <w:pPr>
        <w:pStyle w:val="NoSpacing"/>
      </w:pPr>
      <w:r>
        <w:t xml:space="preserve">            }</w:t>
      </w:r>
    </w:p>
    <w:p w:rsidR="00117E74" w:rsidRDefault="00117E74" w:rsidP="00117E74">
      <w:pPr>
        <w:pStyle w:val="NoSpacing"/>
      </w:pPr>
      <w:r>
        <w:t xml:space="preserve">            m_pscan-&gt;ScanForcingPid();</w:t>
      </w:r>
    </w:p>
    <w:p w:rsidR="00117E74" w:rsidRDefault="00117E74" w:rsidP="00117E74">
      <w:pPr>
        <w:pStyle w:val="NoSpacing"/>
      </w:pPr>
      <w:r>
        <w:t xml:space="preserve">            fncDeclFlags |= fFncGenerator;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lastRenderedPageBreak/>
        <w:t xml:space="preserve">        IdentPtr pidHint = nullptr;              // A name scoped to current expression</w:t>
      </w:r>
    </w:p>
    <w:p w:rsidR="00117E74" w:rsidRDefault="00117E74" w:rsidP="00117E74">
      <w:pPr>
        <w:pStyle w:val="NoSpacing"/>
      </w:pPr>
      <w:r>
        <w:t xml:space="preserve">        Token tkHint = m_token;</w:t>
      </w:r>
    </w:p>
    <w:p w:rsidR="00117E74" w:rsidRDefault="00117E74" w:rsidP="00117E74">
      <w:pPr>
        <w:pStyle w:val="NoSpacing"/>
      </w:pPr>
      <w:r>
        <w:t xml:space="preserve">        charcount_t idHintIchMin = static_cast&lt;charcount_t&gt;(m_pscan-&gt;IecpMinTok());</w:t>
      </w:r>
    </w:p>
    <w:p w:rsidR="00117E74" w:rsidRDefault="00117E74" w:rsidP="00117E74">
      <w:pPr>
        <w:pStyle w:val="NoSpacing"/>
      </w:pPr>
      <w:r>
        <w:t xml:space="preserve">        charcount_t idHintIchLim = static_cast&lt; charcount_t &gt;(m_pscan-&gt;IecpLimTok());</w:t>
      </w:r>
    </w:p>
    <w:p w:rsidR="00117E74" w:rsidRDefault="00117E74" w:rsidP="00117E74">
      <w:pPr>
        <w:pStyle w:val="NoSpacing"/>
      </w:pPr>
      <w:r>
        <w:t xml:space="preserve">        bool wrapInBrackets = false;</w:t>
      </w:r>
    </w:p>
    <w:p w:rsidR="00117E74" w:rsidRDefault="00117E74" w:rsidP="00117E74">
      <w:pPr>
        <w:pStyle w:val="NoSpacing"/>
      </w:pPr>
      <w:r>
        <w:t xml:space="preserve">        switch (m_token.tk)</w:t>
      </w:r>
    </w:p>
    <w:p w:rsidR="00117E74" w:rsidRDefault="00117E74" w:rsidP="00117E74">
      <w:pPr>
        <w:pStyle w:val="NoSpacing"/>
      </w:pPr>
      <w:r>
        <w:t xml:space="preserve">        {</w:t>
      </w:r>
    </w:p>
    <w:p w:rsidR="00117E74" w:rsidRDefault="00117E74" w:rsidP="00117E74">
      <w:pPr>
        <w:pStyle w:val="NoSpacing"/>
      </w:pPr>
      <w:r>
        <w:t xml:space="preserve">        default:</w:t>
      </w:r>
    </w:p>
    <w:p w:rsidR="00117E74" w:rsidRDefault="00117E74" w:rsidP="00117E74">
      <w:pPr>
        <w:pStyle w:val="NoSpacing"/>
      </w:pPr>
      <w:r>
        <w:t xml:space="preserve">            if (!m_token.IsReservedWord())</w:t>
      </w:r>
    </w:p>
    <w:p w:rsidR="00117E74" w:rsidRDefault="00117E74" w:rsidP="00117E74">
      <w:pPr>
        <w:pStyle w:val="NoSpacing"/>
      </w:pPr>
      <w:r>
        <w:t xml:space="preserve">            {</w:t>
      </w:r>
    </w:p>
    <w:p w:rsidR="00117E74" w:rsidRDefault="00117E74" w:rsidP="00117E74">
      <w:pPr>
        <w:pStyle w:val="NoSpacing"/>
      </w:pPr>
      <w:r>
        <w:t xml:space="preserve">                Error(ERRnoMemberIdent);</w:t>
      </w:r>
    </w:p>
    <w:p w:rsidR="00117E74" w:rsidRDefault="00117E74" w:rsidP="00117E74">
      <w:pPr>
        <w:pStyle w:val="NoSpacing"/>
      </w:pPr>
      <w:r>
        <w:t xml:space="preserve">            }</w:t>
      </w:r>
    </w:p>
    <w:p w:rsidR="00117E74" w:rsidRDefault="00117E74" w:rsidP="00117E74">
      <w:pPr>
        <w:pStyle w:val="NoSpacing"/>
      </w:pPr>
      <w:r>
        <w:t xml:space="preserve">            // allow reserved words</w:t>
      </w:r>
    </w:p>
    <w:p w:rsidR="00117E74" w:rsidRDefault="00117E74" w:rsidP="00117E74">
      <w:pPr>
        <w:pStyle w:val="NoSpacing"/>
      </w:pPr>
      <w:r>
        <w:t xml:space="preserve">            wrapInBrackets = true;</w:t>
      </w:r>
    </w:p>
    <w:p w:rsidR="00117E74" w:rsidRDefault="00117E74" w:rsidP="00117E74">
      <w:pPr>
        <w:pStyle w:val="NoSpacing"/>
      </w:pPr>
      <w:r>
        <w:t xml:space="preserve">            // fall-through</w:t>
      </w:r>
    </w:p>
    <w:p w:rsidR="00117E74" w:rsidRDefault="00117E74" w:rsidP="00117E74">
      <w:pPr>
        <w:pStyle w:val="NoSpacing"/>
      </w:pPr>
      <w:r>
        <w:t xml:space="preserve">        case tkID:</w:t>
      </w:r>
    </w:p>
    <w:p w:rsidR="00117E74" w:rsidRDefault="00117E74" w:rsidP="00117E74">
      <w:pPr>
        <w:pStyle w:val="NoSpacing"/>
      </w:pPr>
      <w:r>
        <w:t xml:space="preserve">            pidHint = m_token.GetIdentifier(m_phtbl);</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pnodeName = CreateStrNodeWithScanner(pidHint);</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tkStrCon:</w:t>
      </w:r>
    </w:p>
    <w:p w:rsidR="00117E74" w:rsidRDefault="00117E74" w:rsidP="00117E74">
      <w:pPr>
        <w:pStyle w:val="NoSpacing"/>
      </w:pPr>
      <w:r>
        <w:t xml:space="preserve">            if (IsStrictMode() &amp;&amp; m_pscan-&gt;IsOctOrLeadingZeroOnLastTKNumber())</w:t>
      </w:r>
    </w:p>
    <w:p w:rsidR="00117E74" w:rsidRDefault="00117E74" w:rsidP="00117E74">
      <w:pPr>
        <w:pStyle w:val="NoSpacing"/>
      </w:pPr>
      <w:r>
        <w:t xml:space="preserve">            {</w:t>
      </w:r>
    </w:p>
    <w:p w:rsidR="00117E74" w:rsidRDefault="00117E74" w:rsidP="00117E74">
      <w:pPr>
        <w:pStyle w:val="NoSpacing"/>
      </w:pPr>
      <w:r>
        <w:t xml:space="preserve">                Error(ERRES5NoOctal);</w:t>
      </w:r>
    </w:p>
    <w:p w:rsidR="00117E74" w:rsidRDefault="00117E74" w:rsidP="00117E74">
      <w:pPr>
        <w:pStyle w:val="NoSpacing"/>
      </w:pPr>
      <w:r>
        <w:t xml:space="preserve">            }</w:t>
      </w:r>
    </w:p>
    <w:p w:rsidR="00117E74" w:rsidRDefault="00117E74" w:rsidP="00117E74">
      <w:pPr>
        <w:pStyle w:val="NoSpacing"/>
      </w:pPr>
      <w:r>
        <w:t xml:space="preserve">            wrapInBrackets = true;</w:t>
      </w:r>
    </w:p>
    <w:p w:rsidR="00117E74" w:rsidRDefault="00117E74" w:rsidP="00117E74">
      <w:pPr>
        <w:pStyle w:val="NoSpacing"/>
      </w:pPr>
      <w:r>
        <w:t xml:space="preserve">            pidHint = m_token.GetStr();</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pnodeName = CreateStrNodeWithScanner(pidHint);</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tkIntCon:</w:t>
      </w:r>
    </w:p>
    <w:p w:rsidR="00117E74" w:rsidRDefault="00117E74" w:rsidP="00117E74">
      <w:pPr>
        <w:pStyle w:val="NoSpacing"/>
      </w:pPr>
      <w:r>
        <w:t xml:space="preserve">            // Object initializers with numeric labels allowed in JS6</w:t>
      </w:r>
    </w:p>
    <w:p w:rsidR="00117E74" w:rsidRDefault="00117E74" w:rsidP="00117E74">
      <w:pPr>
        <w:pStyle w:val="NoSpacing"/>
      </w:pPr>
      <w:r>
        <w:t xml:space="preserve">            if (IsStrictMode() &amp;&amp; m_pscan-&gt;IsOctOrLeadingZeroOnLastTKNumber())</w:t>
      </w:r>
    </w:p>
    <w:p w:rsidR="00117E74" w:rsidRDefault="00117E74" w:rsidP="00117E74">
      <w:pPr>
        <w:pStyle w:val="NoSpacing"/>
      </w:pPr>
      <w:r>
        <w:t xml:space="preserve">            {</w:t>
      </w:r>
    </w:p>
    <w:p w:rsidR="00117E74" w:rsidRDefault="00117E74" w:rsidP="00117E74">
      <w:pPr>
        <w:pStyle w:val="NoSpacing"/>
      </w:pPr>
      <w:r>
        <w:t xml:space="preserve">                Error(ERRES5NoOctal);</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pidHint = m_pscan-&gt;PidFromLong(m_token.GetLong());</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pnodeName = CreateStrNodeWithScanner(pidHint);</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tkFltCon:</w:t>
      </w:r>
    </w:p>
    <w:p w:rsidR="00117E74" w:rsidRDefault="00117E74" w:rsidP="00117E74">
      <w:pPr>
        <w:pStyle w:val="NoSpacing"/>
      </w:pPr>
      <w:r>
        <w:t xml:space="preserve">            if (IsStrictMode() &amp;&amp; m_pscan-&gt;IsOctOrLeadingZeroOnLastTKNumber())</w:t>
      </w:r>
    </w:p>
    <w:p w:rsidR="00117E74" w:rsidRDefault="00117E74" w:rsidP="00117E74">
      <w:pPr>
        <w:pStyle w:val="NoSpacing"/>
      </w:pPr>
      <w:r>
        <w:t xml:space="preserve">            {</w:t>
      </w:r>
    </w:p>
    <w:p w:rsidR="00117E74" w:rsidRDefault="00117E74" w:rsidP="00117E74">
      <w:pPr>
        <w:pStyle w:val="NoSpacing"/>
      </w:pPr>
      <w:r>
        <w:lastRenderedPageBreak/>
        <w:t xml:space="preserve">                Error(ERRES5NoOctal);</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pidHint = m_pscan-&gt;PidFromDbl(m_token.GetDouble());</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pnodeName = CreateStrNodeWithScanner(pidHint);</w:t>
      </w:r>
    </w:p>
    <w:p w:rsidR="00117E74" w:rsidRDefault="00117E74" w:rsidP="00117E74">
      <w:pPr>
        <w:pStyle w:val="NoSpacing"/>
      </w:pPr>
      <w:r>
        <w:t xml:space="preserve">            }</w:t>
      </w:r>
    </w:p>
    <w:p w:rsidR="00117E74" w:rsidRDefault="00117E74" w:rsidP="00117E74">
      <w:pPr>
        <w:pStyle w:val="NoSpacing"/>
      </w:pPr>
      <w:r>
        <w:t xml:space="preserve">            wrapInBrackets = true;</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tkLBrack:</w:t>
      </w:r>
    </w:p>
    <w:p w:rsidR="00117E74" w:rsidRDefault="00117E74" w:rsidP="00117E74">
      <w:pPr>
        <w:pStyle w:val="NoSpacing"/>
      </w:pPr>
      <w:r>
        <w:t xml:space="preserve">            // Computed property name: [expr] : value</w:t>
      </w:r>
    </w:p>
    <w:p w:rsidR="00117E74" w:rsidRDefault="00117E74" w:rsidP="00117E74">
      <w:pPr>
        <w:pStyle w:val="NoSpacing"/>
      </w:pPr>
      <w:r>
        <w:t xml:space="preserve">            if (!m_scriptContext-&gt;GetConfig()-&gt;IsES6ObjectLiteralsEnabled())</w:t>
      </w:r>
    </w:p>
    <w:p w:rsidR="00117E74" w:rsidRDefault="00117E74" w:rsidP="00117E74">
      <w:pPr>
        <w:pStyle w:val="NoSpacing"/>
      </w:pPr>
      <w:r>
        <w:t xml:space="preserve">            {</w:t>
      </w:r>
    </w:p>
    <w:p w:rsidR="00117E74" w:rsidRDefault="00117E74" w:rsidP="00117E74">
      <w:pPr>
        <w:pStyle w:val="NoSpacing"/>
      </w:pPr>
      <w:r>
        <w:t xml:space="preserve">                Error(ERRnoMemberIdent);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ParseComputedName&lt;buildAST&gt;(&amp;pnodeName, &amp;pNameHint, &amp;pFullNameHint, &amp;fullNameHintLength, &amp;shortNameOffset);</w:t>
      </w:r>
    </w:p>
    <w:p w:rsidR="00117E74" w:rsidRDefault="00117E74" w:rsidP="00117E74">
      <w:pPr>
        <w:pStyle w:val="NoSpacing"/>
      </w:pPr>
    </w:p>
    <w:p w:rsidR="00117E74" w:rsidRDefault="00117E74" w:rsidP="00117E74">
      <w:pPr>
        <w:pStyle w:val="NoSpacing"/>
      </w:pPr>
      <w:r>
        <w:t xml:space="preserve">            isComputedName = true;</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(pFullNameHint == nullptr)</w:t>
      </w:r>
    </w:p>
    <w:p w:rsidR="00117E74" w:rsidRDefault="00117E74" w:rsidP="00117E74">
      <w:pPr>
        <w:pStyle w:val="NoSpacing"/>
      </w:pPr>
      <w:r>
        <w:t xml:space="preserve">        {</w:t>
      </w:r>
    </w:p>
    <w:p w:rsidR="00117E74" w:rsidRDefault="00117E74" w:rsidP="00117E74">
      <w:pPr>
        <w:pStyle w:val="NoSpacing"/>
      </w:pPr>
      <w:r>
        <w:t xml:space="preserve">            if (CONFIG_FLAG(UseFullName))</w:t>
      </w:r>
    </w:p>
    <w:p w:rsidR="00117E74" w:rsidRDefault="00117E74" w:rsidP="00117E74">
      <w:pPr>
        <w:pStyle w:val="NoSpacing"/>
      </w:pPr>
      <w:r>
        <w:t xml:space="preserve">            {</w:t>
      </w:r>
    </w:p>
    <w:p w:rsidR="00117E74" w:rsidRDefault="00117E74" w:rsidP="00117E74">
      <w:pPr>
        <w:pStyle w:val="NoSpacing"/>
      </w:pPr>
      <w:r>
        <w:t xml:space="preserve">                pFullNameHint = AppendNameHints(pNameHint, pidHint, &amp;fullNameHintLength, &amp;shortNameOffset, false, wrapInBrackets);</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pFullNameHint = pidHint? pidHint-&gt;Psz() : nullptr;</w:t>
      </w:r>
    </w:p>
    <w:p w:rsidR="00117E74" w:rsidRDefault="00117E74" w:rsidP="00117E74">
      <w:pPr>
        <w:pStyle w:val="NoSpacing"/>
      </w:pPr>
      <w:r>
        <w:t xml:space="preserve">                fullNameHintLength = pidHint ? pidHint-&gt;Cch() : 0;</w:t>
      </w:r>
    </w:p>
    <w:p w:rsidR="00117E74" w:rsidRDefault="00117E74" w:rsidP="00117E74">
      <w:pPr>
        <w:pStyle w:val="NoSpacing"/>
      </w:pPr>
      <w:r>
        <w:t xml:space="preserve">                shortNameOffset = 0;</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RestorePoint atPid;</w:t>
      </w:r>
    </w:p>
    <w:p w:rsidR="00117E74" w:rsidRDefault="00117E74" w:rsidP="00117E74">
      <w:pPr>
        <w:pStyle w:val="NoSpacing"/>
      </w:pPr>
      <w:r>
        <w:t xml:space="preserve">        m_pscan-&gt;Capture(&amp;atPid);</w:t>
      </w:r>
    </w:p>
    <w:p w:rsidR="00117E74" w:rsidRDefault="00117E74" w:rsidP="00117E74">
      <w:pPr>
        <w:pStyle w:val="NoSpacing"/>
      </w:pPr>
    </w:p>
    <w:p w:rsidR="00117E74" w:rsidRDefault="00117E74" w:rsidP="00117E74">
      <w:pPr>
        <w:pStyle w:val="NoSpacing"/>
      </w:pPr>
      <w:r>
        <w:t xml:space="preserve">        m_pscan-&gt;ScanForcingPid();</w:t>
      </w:r>
    </w:p>
    <w:p w:rsidR="00117E74" w:rsidRDefault="00117E74" w:rsidP="00117E74">
      <w:pPr>
        <w:pStyle w:val="NoSpacing"/>
      </w:pPr>
    </w:p>
    <w:p w:rsidR="00117E74" w:rsidRDefault="00117E74" w:rsidP="00117E74">
      <w:pPr>
        <w:pStyle w:val="NoSpacing"/>
      </w:pPr>
      <w:r>
        <w:t xml:space="preserve">        if (isGenerator &amp;&amp; m_token.tk != tkLParen)</w:t>
      </w:r>
    </w:p>
    <w:p w:rsidR="00117E74" w:rsidRDefault="00117E74" w:rsidP="00117E74">
      <w:pPr>
        <w:pStyle w:val="NoSpacing"/>
      </w:pPr>
      <w:r>
        <w:t xml:space="preserve">        {</w:t>
      </w:r>
    </w:p>
    <w:p w:rsidR="00117E74" w:rsidRDefault="00117E74" w:rsidP="00117E74">
      <w:pPr>
        <w:pStyle w:val="NoSpacing"/>
      </w:pPr>
      <w:r>
        <w:t xml:space="preserve">            Error(ERRnoLparen);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(tkColon == m_token.tk)</w:t>
      </w:r>
    </w:p>
    <w:p w:rsidR="00117E74" w:rsidRDefault="00117E74" w:rsidP="00117E74">
      <w:pPr>
        <w:pStyle w:val="NoSpacing"/>
      </w:pPr>
      <w:r>
        <w:t xml:space="preserve">        {</w:t>
      </w:r>
    </w:p>
    <w:p w:rsidR="00117E74" w:rsidRDefault="00117E74" w:rsidP="00117E74">
      <w:pPr>
        <w:pStyle w:val="NoSpacing"/>
      </w:pPr>
      <w:r>
        <w:t xml:space="preserve">            // It is a syntax error is the production of the form __proto__ : &lt;&gt; occurs more than once. From B.3.1 in spec.</w:t>
      </w:r>
    </w:p>
    <w:p w:rsidR="00117E74" w:rsidRDefault="00117E74" w:rsidP="00117E74">
      <w:pPr>
        <w:pStyle w:val="NoSpacing"/>
      </w:pPr>
      <w:r>
        <w:lastRenderedPageBreak/>
        <w:t xml:space="preserve">            // Note that previous scan is important because only after that we can determine we have a variable.</w:t>
      </w:r>
    </w:p>
    <w:p w:rsidR="00117E74" w:rsidRDefault="00117E74" w:rsidP="00117E74">
      <w:pPr>
        <w:pStyle w:val="NoSpacing"/>
      </w:pPr>
      <w:r>
        <w:t xml:space="preserve">            if (!isComputedName &amp;&amp; pidHint == wellKnownPropertyPids.__proto__)</w:t>
      </w:r>
    </w:p>
    <w:p w:rsidR="00117E74" w:rsidRDefault="00117E74" w:rsidP="00117E74">
      <w:pPr>
        <w:pStyle w:val="NoSpacing"/>
      </w:pPr>
      <w:r>
        <w:t xml:space="preserve">            {</w:t>
      </w:r>
    </w:p>
    <w:p w:rsidR="00117E74" w:rsidRDefault="00117E74" w:rsidP="00117E74">
      <w:pPr>
        <w:pStyle w:val="NoSpacing"/>
      </w:pPr>
      <w:r>
        <w:t xml:space="preserve">                if (isProtoDeclared)</w:t>
      </w:r>
    </w:p>
    <w:p w:rsidR="00117E74" w:rsidRDefault="00117E74" w:rsidP="00117E74">
      <w:pPr>
        <w:pStyle w:val="NoSpacing"/>
      </w:pPr>
      <w:r>
        <w:t xml:space="preserve">                {</w:t>
      </w:r>
    </w:p>
    <w:p w:rsidR="00117E74" w:rsidRDefault="00117E74" w:rsidP="00117E74">
      <w:pPr>
        <w:pStyle w:val="NoSpacing"/>
      </w:pPr>
      <w:r>
        <w:t xml:space="preserve">                    Error(ERRsyntax);</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isProtoDeclared = true;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m_pscan-&gt;Scan();</w:t>
      </w:r>
    </w:p>
    <w:p w:rsidR="00117E74" w:rsidRDefault="00117E74" w:rsidP="00117E74">
      <w:pPr>
        <w:pStyle w:val="NoSpacing"/>
      </w:pPr>
      <w:r>
        <w:t xml:space="preserve">            ParseNodePtr pnodeExpr = nullptr;</w:t>
      </w:r>
    </w:p>
    <w:p w:rsidR="00117E74" w:rsidRDefault="00117E74" w:rsidP="00117E74">
      <w:pPr>
        <w:pStyle w:val="NoSpacing"/>
      </w:pPr>
      <w:r>
        <w:t xml:space="preserve">            if (isObjectPattern)</w:t>
      </w:r>
    </w:p>
    <w:p w:rsidR="00117E74" w:rsidRDefault="00117E74" w:rsidP="00117E74">
      <w:pPr>
        <w:pStyle w:val="NoSpacing"/>
      </w:pPr>
      <w:r>
        <w:t xml:space="preserve">            {</w:t>
      </w:r>
    </w:p>
    <w:p w:rsidR="00117E74" w:rsidRDefault="00117E74" w:rsidP="00117E74">
      <w:pPr>
        <w:pStyle w:val="NoSpacing"/>
      </w:pPr>
      <w:r>
        <w:t xml:space="preserve">                pnodeExpr = ParseDestructuredVarDecl&lt;buildAST&gt;(declarationType, declarationType != tkLCurly, nullptr/* *hasSeenRest*/, false /*topLevel*/);</w:t>
      </w:r>
    </w:p>
    <w:p w:rsidR="00117E74" w:rsidRDefault="00117E74" w:rsidP="00117E74">
      <w:pPr>
        <w:pStyle w:val="NoSpacing"/>
      </w:pPr>
    </w:p>
    <w:p w:rsidR="00117E74" w:rsidRDefault="00117E74" w:rsidP="00117E74">
      <w:pPr>
        <w:pStyle w:val="NoSpacing"/>
      </w:pPr>
      <w:r>
        <w:t xml:space="preserve">                if (m_token.tk != tkComma &amp;&amp; m_token.tk != tkRCurly)</w:t>
      </w:r>
    </w:p>
    <w:p w:rsidR="00117E74" w:rsidRDefault="00117E74" w:rsidP="00117E74">
      <w:pPr>
        <w:pStyle w:val="NoSpacing"/>
      </w:pPr>
      <w:r>
        <w:t xml:space="preserve">                {</w:t>
      </w:r>
    </w:p>
    <w:p w:rsidR="00117E74" w:rsidRDefault="00117E74" w:rsidP="00117E74">
      <w:pPr>
        <w:pStyle w:val="NoSpacing"/>
      </w:pPr>
      <w:r>
        <w:t xml:space="preserve">                    if (m_token.IsOperator())</w:t>
      </w:r>
    </w:p>
    <w:p w:rsidR="00117E74" w:rsidRDefault="00117E74" w:rsidP="00117E74">
      <w:pPr>
        <w:pStyle w:val="NoSpacing"/>
      </w:pPr>
      <w:r>
        <w:t xml:space="preserve">                    {</w:t>
      </w:r>
    </w:p>
    <w:p w:rsidR="00117E74" w:rsidRDefault="00117E74" w:rsidP="00117E74">
      <w:pPr>
        <w:pStyle w:val="NoSpacing"/>
      </w:pPr>
      <w:r>
        <w:t xml:space="preserve">                        Error(ERRDestructNoOper);</w:t>
      </w:r>
    </w:p>
    <w:p w:rsidR="00117E74" w:rsidRDefault="00117E74" w:rsidP="00117E74">
      <w:pPr>
        <w:pStyle w:val="NoSpacing"/>
      </w:pPr>
      <w:r>
        <w:t xml:space="preserve">                    }</w:t>
      </w:r>
    </w:p>
    <w:p w:rsidR="00117E74" w:rsidRDefault="00117E74" w:rsidP="00117E74">
      <w:pPr>
        <w:pStyle w:val="NoSpacing"/>
      </w:pPr>
      <w:r>
        <w:t xml:space="preserve">                    Error(ERRsyntax);</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pnodeExpr = ParseExpr&lt;buildAST&gt;(koplCma, nullptr, TRUE, FALSE, pFullNameHint, &amp;fullNameHintLength, &amp;shortNameOffset);</w:t>
      </w:r>
    </w:p>
    <w:p w:rsidR="00117E74" w:rsidRDefault="00117E74" w:rsidP="00117E74">
      <w:pPr>
        <w:pStyle w:val="NoSpacing"/>
      </w:pPr>
      <w:r>
        <w:t xml:space="preserve">            }</w:t>
      </w:r>
    </w:p>
    <w:p w:rsidR="00117E74" w:rsidRDefault="00117E74" w:rsidP="00117E74">
      <w:pPr>
        <w:pStyle w:val="NoSpacing"/>
      </w:pPr>
      <w:r>
        <w:t>#if DEBUG</w:t>
      </w:r>
    </w:p>
    <w:p w:rsidR="00117E74" w:rsidRDefault="00117E74" w:rsidP="00117E74">
      <w:pPr>
        <w:pStyle w:val="NoSpacing"/>
      </w:pPr>
      <w:r>
        <w:t xml:space="preserve">            if((m_grfscr &amp; fscrEnforceJSON) &amp;&amp; !IsJSONValid(pnodeExpr))</w:t>
      </w:r>
    </w:p>
    <w:p w:rsidR="00117E74" w:rsidRDefault="00117E74" w:rsidP="00117E74">
      <w:pPr>
        <w:pStyle w:val="NoSpacing"/>
      </w:pPr>
      <w:r>
        <w:t xml:space="preserve">            {</w:t>
      </w:r>
    </w:p>
    <w:p w:rsidR="00117E74" w:rsidRDefault="00117E74" w:rsidP="00117E74">
      <w:pPr>
        <w:pStyle w:val="NoSpacing"/>
      </w:pPr>
      <w:r>
        <w:t xml:space="preserve">                Error(ERRsyntax);</w:t>
      </w:r>
    </w:p>
    <w:p w:rsidR="00117E74" w:rsidRDefault="00117E74" w:rsidP="00117E74">
      <w:pPr>
        <w:pStyle w:val="NoSpacing"/>
      </w:pPr>
      <w:r>
        <w:t xml:space="preserve">            }</w:t>
      </w:r>
    </w:p>
    <w:p w:rsidR="00117E74" w:rsidRDefault="00117E74" w:rsidP="00117E74">
      <w:pPr>
        <w:pStyle w:val="NoSpacing"/>
      </w:pPr>
      <w:r>
        <w:t>#endif</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pnodeArg = CreateBinNode(isObjectPattern ? knopObjectPatternMember : knopMember, pnodeName, pnodeExpr);</w:t>
      </w:r>
    </w:p>
    <w:p w:rsidR="00117E74" w:rsidRDefault="00117E74" w:rsidP="00117E74">
      <w:pPr>
        <w:pStyle w:val="NoSpacing"/>
      </w:pPr>
      <w:r>
        <w:t xml:space="preserve">                if (pnodeArg-&gt;sxBin.pnode1-&gt;nop == knopStr)</w:t>
      </w:r>
    </w:p>
    <w:p w:rsidR="00117E74" w:rsidRDefault="00117E74" w:rsidP="00117E74">
      <w:pPr>
        <w:pStyle w:val="NoSpacing"/>
      </w:pPr>
      <w:r>
        <w:t xml:space="preserve">                {</w:t>
      </w:r>
    </w:p>
    <w:p w:rsidR="00117E74" w:rsidRDefault="00117E74" w:rsidP="00117E74">
      <w:pPr>
        <w:pStyle w:val="NoSpacing"/>
      </w:pPr>
      <w:r>
        <w:t xml:space="preserve">                    pnodeArg-&gt;sxBin.pnode1-&gt;sxPid.pid-&gt;PromoteAssignmentState();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 if (m_token.tk == tkLParen &amp;&amp; m_scriptContext-&gt;GetConfig()-&gt;IsES6ObjectLiteralsEnabled())</w:t>
      </w:r>
    </w:p>
    <w:p w:rsidR="00117E74" w:rsidRDefault="00117E74" w:rsidP="00117E74">
      <w:pPr>
        <w:pStyle w:val="NoSpacing"/>
      </w:pPr>
      <w:r>
        <w:t xml:space="preserve">        {</w:t>
      </w:r>
    </w:p>
    <w:p w:rsidR="00117E74" w:rsidRDefault="00117E74" w:rsidP="00117E74">
      <w:pPr>
        <w:pStyle w:val="NoSpacing"/>
      </w:pPr>
      <w:r>
        <w:t xml:space="preserve">            if (isObjectPattern)</w:t>
      </w:r>
    </w:p>
    <w:p w:rsidR="00117E74" w:rsidRDefault="00117E74" w:rsidP="00117E74">
      <w:pPr>
        <w:pStyle w:val="NoSpacing"/>
      </w:pPr>
      <w:r>
        <w:lastRenderedPageBreak/>
        <w:t xml:space="preserve">            {</w:t>
      </w:r>
    </w:p>
    <w:p w:rsidR="00117E74" w:rsidRDefault="00117E74" w:rsidP="00117E74">
      <w:pPr>
        <w:pStyle w:val="NoSpacing"/>
      </w:pPr>
      <w:r>
        <w:t xml:space="preserve">                Error(ERRInvalidAssignmentTarget);</w:t>
      </w:r>
    </w:p>
    <w:p w:rsidR="00117E74" w:rsidRDefault="00117E74" w:rsidP="00117E74">
      <w:pPr>
        <w:pStyle w:val="NoSpacing"/>
      </w:pPr>
      <w:r>
        <w:t xml:space="preserve">            }</w:t>
      </w:r>
    </w:p>
    <w:p w:rsidR="00117E74" w:rsidRDefault="00117E74" w:rsidP="00117E74">
      <w:pPr>
        <w:pStyle w:val="NoSpacing"/>
      </w:pPr>
      <w:r>
        <w:t xml:space="preserve">            // Shorthand syntax: foo() {} -&gt; foo: function() {}</w:t>
      </w:r>
    </w:p>
    <w:p w:rsidR="00117E74" w:rsidRDefault="00117E74" w:rsidP="00117E74">
      <w:pPr>
        <w:pStyle w:val="NoSpacing"/>
      </w:pPr>
    </w:p>
    <w:p w:rsidR="00117E74" w:rsidRDefault="00117E74" w:rsidP="00117E74">
      <w:pPr>
        <w:pStyle w:val="NoSpacing"/>
      </w:pPr>
      <w:r>
        <w:t xml:space="preserve">            // Rewind to the PID and parse a function expression.</w:t>
      </w:r>
    </w:p>
    <w:p w:rsidR="00117E74" w:rsidRDefault="00117E74" w:rsidP="00117E74">
      <w:pPr>
        <w:pStyle w:val="NoSpacing"/>
      </w:pPr>
      <w:r>
        <w:t xml:space="preserve">            m_pscan-&gt;SeekTo(atPid);</w:t>
      </w:r>
    </w:p>
    <w:p w:rsidR="00117E74" w:rsidRDefault="00117E74" w:rsidP="00117E74">
      <w:pPr>
        <w:pStyle w:val="NoSpacing"/>
      </w:pPr>
      <w:r>
        <w:t xml:space="preserve">            this-&gt;m_parsingSuperRestrictionState = ParsingSuperRestrictionState_SuperPropertyAllowed;</w:t>
      </w:r>
    </w:p>
    <w:p w:rsidR="00117E74" w:rsidRDefault="00117E74" w:rsidP="00117E74">
      <w:pPr>
        <w:pStyle w:val="NoSpacing"/>
      </w:pPr>
      <w:r>
        <w:t xml:space="preserve">            ParseNodePtr pnodeFunc = ParseFncDecl&lt;buildAST&gt;(fncDeclFlags | (isAsyncMethod ? fFncAsync : fFncNoFlgs), pFullNameHint,</w:t>
      </w:r>
    </w:p>
    <w:p w:rsidR="00117E74" w:rsidRDefault="00117E74" w:rsidP="00117E74">
      <w:pPr>
        <w:pStyle w:val="NoSpacing"/>
      </w:pPr>
      <w:r>
        <w:t xml:space="preserve">                /*isSourceElement*/ false, /*needsPIDOnRCurlyScan*/ false, /*resetParsingSuperRestrictionState*/ false);</w:t>
      </w:r>
    </w:p>
    <w:p w:rsidR="00117E74" w:rsidRDefault="00117E74" w:rsidP="00117E74">
      <w:pPr>
        <w:pStyle w:val="NoSpacing"/>
      </w:pPr>
    </w:p>
    <w:p w:rsidR="00117E74" w:rsidRDefault="00117E74" w:rsidP="00117E74">
      <w:pPr>
        <w:pStyle w:val="NoSpacing"/>
      </w:pPr>
      <w:r>
        <w:t xml:space="preserve">            if (isAsyncMethod)</w:t>
      </w:r>
    </w:p>
    <w:p w:rsidR="00117E74" w:rsidRDefault="00117E74" w:rsidP="00117E74">
      <w:pPr>
        <w:pStyle w:val="NoSpacing"/>
      </w:pPr>
      <w:r>
        <w:t xml:space="preserve">            {</w:t>
      </w:r>
    </w:p>
    <w:p w:rsidR="00117E74" w:rsidRDefault="00117E74" w:rsidP="00117E74">
      <w:pPr>
        <w:pStyle w:val="NoSpacing"/>
      </w:pPr>
      <w:r>
        <w:t xml:space="preserve">                pnodeFunc-&gt;sxFnc.cbMin = iecpMin;</w:t>
      </w:r>
    </w:p>
    <w:p w:rsidR="00117E74" w:rsidRDefault="00117E74" w:rsidP="00117E74">
      <w:pPr>
        <w:pStyle w:val="NoSpacing"/>
      </w:pPr>
      <w:r>
        <w:t xml:space="preserve">                pnodeFunc-&gt;ichMin = ichMin;</w:t>
      </w:r>
    </w:p>
    <w:p w:rsidR="00117E74" w:rsidRDefault="00117E74" w:rsidP="00117E74">
      <w:pPr>
        <w:pStyle w:val="NoSpacing"/>
      </w:pPr>
      <w:r>
        <w:t xml:space="preserve">            }</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pnodeArg = CreateBinNode(knopMember, pnodeName, pnodeFunc);</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 if (nullptr != pidHint) //Its either tkID/tkStrCon/tkFloatCon/tkIntCon</w:t>
      </w:r>
    </w:p>
    <w:p w:rsidR="00117E74" w:rsidRDefault="00117E74" w:rsidP="00117E74">
      <w:pPr>
        <w:pStyle w:val="NoSpacing"/>
      </w:pPr>
      <w:r>
        <w:t xml:space="preserve">        {</w:t>
      </w:r>
    </w:p>
    <w:p w:rsidR="00117E74" w:rsidRDefault="00117E74" w:rsidP="00117E74">
      <w:pPr>
        <w:pStyle w:val="NoSpacing"/>
      </w:pPr>
      <w:r>
        <w:t xml:space="preserve">            Assert(pidHint-&gt;Psz() != nullptr);</w:t>
      </w:r>
    </w:p>
    <w:p w:rsidR="00117E74" w:rsidRDefault="00117E74" w:rsidP="00117E74">
      <w:pPr>
        <w:pStyle w:val="NoSpacing"/>
      </w:pPr>
      <w:r>
        <w:t xml:space="preserve">            if (pidHint == wellKnownPropertyPids.getter &amp;&amp; tkHint.tk == tkID)</w:t>
      </w:r>
    </w:p>
    <w:p w:rsidR="00117E74" w:rsidRDefault="00117E74" w:rsidP="00117E74">
      <w:pPr>
        <w:pStyle w:val="NoSpacing"/>
      </w:pPr>
      <w:r>
        <w:t xml:space="preserve">            {</w:t>
      </w:r>
    </w:p>
    <w:p w:rsidR="00117E74" w:rsidRDefault="00117E74" w:rsidP="00117E74">
      <w:pPr>
        <w:pStyle w:val="NoSpacing"/>
      </w:pPr>
      <w:r>
        <w:t xml:space="preserve">                if (isObjectPattern)</w:t>
      </w:r>
    </w:p>
    <w:p w:rsidR="00117E74" w:rsidRDefault="00117E74" w:rsidP="00117E74">
      <w:pPr>
        <w:pStyle w:val="NoSpacing"/>
      </w:pPr>
      <w:r>
        <w:t xml:space="preserve">                {</w:t>
      </w:r>
    </w:p>
    <w:p w:rsidR="00117E74" w:rsidRDefault="00117E74" w:rsidP="00117E74">
      <w:pPr>
        <w:pStyle w:val="NoSpacing"/>
      </w:pPr>
      <w:r>
        <w:t xml:space="preserve">                    Error(ERRInvalidAssignmentTarget);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LPCOLESTR pNameGet = nullptr;</w:t>
      </w:r>
    </w:p>
    <w:p w:rsidR="00117E74" w:rsidRDefault="00117E74" w:rsidP="00117E74">
      <w:pPr>
        <w:pStyle w:val="NoSpacing"/>
      </w:pPr>
      <w:r>
        <w:t xml:space="preserve">                pnodeArg = ParseMemberGetSet&lt;buildAST&gt;(knopGetMember, &amp;pNameGet);</w:t>
      </w:r>
    </w:p>
    <w:p w:rsidR="00117E74" w:rsidRDefault="00117E74" w:rsidP="00117E74">
      <w:pPr>
        <w:pStyle w:val="NoSpacing"/>
      </w:pPr>
      <w:r>
        <w:t xml:space="preserve">                if (CONFIG_FLAG(UseFullName) &amp;&amp; buildAST &amp;&amp; pnodeArg-&gt;sxBin.pnode2-&gt;nop == knopFncDecl)</w:t>
      </w:r>
    </w:p>
    <w:p w:rsidR="00117E74" w:rsidRDefault="00117E74" w:rsidP="00117E74">
      <w:pPr>
        <w:pStyle w:val="NoSpacing"/>
      </w:pPr>
      <w:r>
        <w:t xml:space="preserve">                {</w:t>
      </w:r>
    </w:p>
    <w:p w:rsidR="00117E74" w:rsidRDefault="00117E74" w:rsidP="00117E74">
      <w:pPr>
        <w:pStyle w:val="NoSpacing"/>
      </w:pPr>
      <w:r>
        <w:t xml:space="preserve">                    if (m_scriptContext-&gt;GetConfig()-&gt;IsES6FunctionNameEnabled())</w:t>
      </w:r>
    </w:p>
    <w:p w:rsidR="00117E74" w:rsidRDefault="00117E74" w:rsidP="00117E74">
      <w:pPr>
        <w:pStyle w:val="NoSpacing"/>
      </w:pPr>
      <w:r>
        <w:t xml:space="preserve">                    {</w:t>
      </w:r>
    </w:p>
    <w:p w:rsidR="00117E74" w:rsidRDefault="00117E74" w:rsidP="00117E74">
      <w:pPr>
        <w:pStyle w:val="NoSpacing"/>
      </w:pPr>
      <w:r>
        <w:t xml:space="preserve">                        // displays as get object.funcname</w:t>
      </w:r>
    </w:p>
    <w:p w:rsidR="00117E74" w:rsidRDefault="00117E74" w:rsidP="00117E74">
      <w:pPr>
        <w:pStyle w:val="NoSpacing"/>
      </w:pPr>
      <w:r>
        <w:t xml:space="preserve">                        ulong getOffset = 0;</w:t>
      </w:r>
    </w:p>
    <w:p w:rsidR="00117E74" w:rsidRDefault="00117E74" w:rsidP="00117E74">
      <w:pPr>
        <w:pStyle w:val="NoSpacing"/>
      </w:pPr>
      <w:r>
        <w:t xml:space="preserve">                        pFullNameHint = AppendNameHints(wellKnownPropertyPids.getter, AppendNameHints(pNameHint, pNameGet, &amp;fullNameHintLength, &amp;shortNameOffset), &amp;fullNameHintLength, &amp;getOffset, true);</w:t>
      </w:r>
    </w:p>
    <w:p w:rsidR="00117E74" w:rsidRDefault="00117E74" w:rsidP="00117E74">
      <w:pPr>
        <w:pStyle w:val="NoSpacing"/>
      </w:pPr>
      <w:r>
        <w:t xml:space="preserve">                        shortNameOffset += getOffset;</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 displays as object.funcname.get</w:t>
      </w:r>
    </w:p>
    <w:p w:rsidR="00117E74" w:rsidRDefault="00117E74" w:rsidP="00117E74">
      <w:pPr>
        <w:pStyle w:val="NoSpacing"/>
      </w:pPr>
      <w:r>
        <w:t xml:space="preserve">                        pFullNameHint = AppendNameHints(pNameHint, AppendNameHints(pNameGet, wellKnownPropertyPids.getter, &amp;fullNameHintLength, &amp;shortNameOffset), &amp;fullNameHintLength, &amp;shortNameOffset);</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 if (pidHint == wellKnownPropertyPids.setter &amp;&amp; tkHint.tk == tkID)</w:t>
      </w:r>
    </w:p>
    <w:p w:rsidR="00117E74" w:rsidRDefault="00117E74" w:rsidP="00117E74">
      <w:pPr>
        <w:pStyle w:val="NoSpacing"/>
      </w:pPr>
      <w:r>
        <w:lastRenderedPageBreak/>
        <w:t xml:space="preserve">            {</w:t>
      </w:r>
    </w:p>
    <w:p w:rsidR="00117E74" w:rsidRDefault="00117E74" w:rsidP="00117E74">
      <w:pPr>
        <w:pStyle w:val="NoSpacing"/>
      </w:pPr>
      <w:r>
        <w:t xml:space="preserve">                if (isObjectPattern)</w:t>
      </w:r>
    </w:p>
    <w:p w:rsidR="00117E74" w:rsidRDefault="00117E74" w:rsidP="00117E74">
      <w:pPr>
        <w:pStyle w:val="NoSpacing"/>
      </w:pPr>
      <w:r>
        <w:t xml:space="preserve">                {</w:t>
      </w:r>
    </w:p>
    <w:p w:rsidR="00117E74" w:rsidRDefault="00117E74" w:rsidP="00117E74">
      <w:pPr>
        <w:pStyle w:val="NoSpacing"/>
      </w:pPr>
      <w:r>
        <w:t xml:space="preserve">                    Error(ERRInvalidAssignmentTarget);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LPCOLESTR pNameSet = nullptr;</w:t>
      </w:r>
    </w:p>
    <w:p w:rsidR="00117E74" w:rsidRDefault="00117E74" w:rsidP="00117E74">
      <w:pPr>
        <w:pStyle w:val="NoSpacing"/>
      </w:pPr>
      <w:r>
        <w:t xml:space="preserve">                pnodeArg = ParseMemberGetSet&lt;buildAST&gt;(knopSetMember, &amp;pNameSet);</w:t>
      </w:r>
    </w:p>
    <w:p w:rsidR="00117E74" w:rsidRDefault="00117E74" w:rsidP="00117E74">
      <w:pPr>
        <w:pStyle w:val="NoSpacing"/>
      </w:pPr>
      <w:r>
        <w:t xml:space="preserve">                if (CONFIG_FLAG(UseFullName) &amp;&amp; buildAST &amp;&amp; pnodeArg-&gt;sxBin.pnode2-&gt;nop == knopFncDecl)</w:t>
      </w:r>
    </w:p>
    <w:p w:rsidR="00117E74" w:rsidRDefault="00117E74" w:rsidP="00117E74">
      <w:pPr>
        <w:pStyle w:val="NoSpacing"/>
      </w:pPr>
      <w:r>
        <w:t xml:space="preserve">                {</w:t>
      </w:r>
    </w:p>
    <w:p w:rsidR="00117E74" w:rsidRDefault="00117E74" w:rsidP="00117E74">
      <w:pPr>
        <w:pStyle w:val="NoSpacing"/>
      </w:pPr>
      <w:r>
        <w:t xml:space="preserve">                    if (m_scriptContext-&gt;GetConfig()-&gt;IsES6FunctionNameEnabled())</w:t>
      </w:r>
    </w:p>
    <w:p w:rsidR="00117E74" w:rsidRDefault="00117E74" w:rsidP="00117E74">
      <w:pPr>
        <w:pStyle w:val="NoSpacing"/>
      </w:pPr>
      <w:r>
        <w:t xml:space="preserve">                    {</w:t>
      </w:r>
    </w:p>
    <w:p w:rsidR="00117E74" w:rsidRDefault="00117E74" w:rsidP="00117E74">
      <w:pPr>
        <w:pStyle w:val="NoSpacing"/>
      </w:pPr>
      <w:r>
        <w:t xml:space="preserve">                        // displays as set object.funcname</w:t>
      </w:r>
    </w:p>
    <w:p w:rsidR="00117E74" w:rsidRDefault="00117E74" w:rsidP="00117E74">
      <w:pPr>
        <w:pStyle w:val="NoSpacing"/>
      </w:pPr>
      <w:r>
        <w:t xml:space="preserve">                        ulong setOffset = 0;</w:t>
      </w:r>
    </w:p>
    <w:p w:rsidR="00117E74" w:rsidRDefault="00117E74" w:rsidP="00117E74">
      <w:pPr>
        <w:pStyle w:val="NoSpacing"/>
      </w:pPr>
      <w:r>
        <w:t xml:space="preserve">                        pFullNameHint = AppendNameHints(wellKnownPropertyPids.setter, AppendNameHints(pNameHint, pNameSet, &amp;fullNameHintLength, &amp;shortNameOffset), &amp;fullNameHintLength, &amp;setOffset, true);</w:t>
      </w:r>
    </w:p>
    <w:p w:rsidR="00117E74" w:rsidRDefault="00117E74" w:rsidP="00117E74">
      <w:pPr>
        <w:pStyle w:val="NoSpacing"/>
      </w:pPr>
      <w:r>
        <w:t xml:space="preserve">                        shortNameOffset += setOffset;</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 displays as object.funcname.set</w:t>
      </w:r>
    </w:p>
    <w:p w:rsidR="00117E74" w:rsidRDefault="00117E74" w:rsidP="00117E74">
      <w:pPr>
        <w:pStyle w:val="NoSpacing"/>
      </w:pPr>
      <w:r>
        <w:t xml:space="preserve">                        pFullNameHint = AppendNameHints(pNameHint, AppendNameHints(pNameSet, wellKnownPropertyPids.setter, &amp;fullNameHintLength, &amp;shortNameOffset), &amp;fullNameHintLength, &amp;shortNameOffset);</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 if ((m_token.tk == tkRCurly || m_token.tk == tkComma || (isObjectPattern &amp;&amp; m_token.tk == tkAsg)) &amp;&amp; m_scriptContext-&gt;GetConfig()-&gt;IsES6ObjectLiteralsEnabled())</w:t>
      </w:r>
    </w:p>
    <w:p w:rsidR="00117E74" w:rsidRDefault="00117E74" w:rsidP="00117E74">
      <w:pPr>
        <w:pStyle w:val="NoSpacing"/>
      </w:pPr>
      <w:r>
        <w:t xml:space="preserve">            {</w:t>
      </w:r>
    </w:p>
    <w:p w:rsidR="00117E74" w:rsidRDefault="00117E74" w:rsidP="00117E74">
      <w:pPr>
        <w:pStyle w:val="NoSpacing"/>
      </w:pPr>
      <w:r>
        <w:t xml:space="preserve">                // Shorthand {foo} -&gt; {foo:foo} syntax.</w:t>
      </w:r>
    </w:p>
    <w:p w:rsidR="00117E74" w:rsidRDefault="00117E74" w:rsidP="00117E74">
      <w:pPr>
        <w:pStyle w:val="NoSpacing"/>
      </w:pPr>
      <w:r>
        <w:t xml:space="preserve">                // {foo = &lt;initializer&gt;} supported only when on object pattern rules are being applied</w:t>
      </w:r>
    </w:p>
    <w:p w:rsidR="00117E74" w:rsidRDefault="00117E74" w:rsidP="00117E74">
      <w:pPr>
        <w:pStyle w:val="NoSpacing"/>
      </w:pPr>
      <w:r>
        <w:t xml:space="preserve">                if (tkHint.tk != tkID)</w:t>
      </w:r>
    </w:p>
    <w:p w:rsidR="00117E74" w:rsidRDefault="00117E74" w:rsidP="00117E74">
      <w:pPr>
        <w:pStyle w:val="NoSpacing"/>
      </w:pPr>
      <w:r>
        <w:t xml:space="preserve">                {</w:t>
      </w:r>
    </w:p>
    <w:p w:rsidR="00117E74" w:rsidRDefault="00117E74" w:rsidP="00117E74">
      <w:pPr>
        <w:pStyle w:val="NoSpacing"/>
      </w:pPr>
      <w:r>
        <w:t xml:space="preserve">                    Assert(tkHint.IsReservedWord()</w:t>
      </w:r>
    </w:p>
    <w:p w:rsidR="00117E74" w:rsidRDefault="00117E74" w:rsidP="00117E74">
      <w:pPr>
        <w:pStyle w:val="NoSpacing"/>
      </w:pPr>
      <w:r>
        <w:t xml:space="preserve">                        || tkHint.tk == tkIntCon || tkHint.tk == tkFltCon || tkHint.tk == tkStrCon);</w:t>
      </w:r>
    </w:p>
    <w:p w:rsidR="00117E74" w:rsidRDefault="00117E74" w:rsidP="00117E74">
      <w:pPr>
        <w:pStyle w:val="NoSpacing"/>
      </w:pPr>
      <w:r>
        <w:t xml:space="preserve">                    // All keywords are banned in non-strict mode.</w:t>
      </w:r>
    </w:p>
    <w:p w:rsidR="00117E74" w:rsidRDefault="00117E74" w:rsidP="00117E74">
      <w:pPr>
        <w:pStyle w:val="NoSpacing"/>
      </w:pPr>
      <w:r>
        <w:t xml:space="preserve">                    // Future reserved words are banned in strict mode.</w:t>
      </w:r>
    </w:p>
    <w:p w:rsidR="00117E74" w:rsidRDefault="00117E74" w:rsidP="00117E74">
      <w:pPr>
        <w:pStyle w:val="NoSpacing"/>
      </w:pPr>
      <w:r>
        <w:t xml:space="preserve">                    if (IsStrictMode() || !tkHint.IsFutureReservedWord(true))</w:t>
      </w:r>
    </w:p>
    <w:p w:rsidR="00117E74" w:rsidRDefault="00117E74" w:rsidP="00117E74">
      <w:pPr>
        <w:pStyle w:val="NoSpacing"/>
      </w:pPr>
      <w:r>
        <w:t xml:space="preserve">                    {</w:t>
      </w:r>
    </w:p>
    <w:p w:rsidR="00117E74" w:rsidRDefault="00117E74" w:rsidP="00117E74">
      <w:pPr>
        <w:pStyle w:val="NoSpacing"/>
      </w:pPr>
      <w:r>
        <w:t xml:space="preserve">                        IdentifierExpectedError(tkHint);</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CheckArgumentsUse(pidHint, GetCurrentFunctionNode());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ParseNodePtr pnodeIdent = nullptr;</w:t>
      </w:r>
    </w:p>
    <w:p w:rsidR="00117E74" w:rsidRDefault="00117E74" w:rsidP="00117E74">
      <w:pPr>
        <w:pStyle w:val="NoSpacing"/>
      </w:pPr>
      <w:r>
        <w:t xml:space="preserve">                if (isObjectPattern)</w:t>
      </w:r>
    </w:p>
    <w:p w:rsidR="00117E74" w:rsidRDefault="00117E74" w:rsidP="00117E74">
      <w:pPr>
        <w:pStyle w:val="NoSpacing"/>
      </w:pPr>
      <w:r>
        <w:t xml:space="preserve">                {</w:t>
      </w:r>
    </w:p>
    <w:p w:rsidR="00117E74" w:rsidRDefault="00117E74" w:rsidP="00117E74">
      <w:pPr>
        <w:pStyle w:val="NoSpacing"/>
      </w:pPr>
      <w:r>
        <w:t xml:space="preserve">                    m_pscan-&gt;SeekTo(atPid);</w:t>
      </w:r>
    </w:p>
    <w:p w:rsidR="00117E74" w:rsidRDefault="00117E74" w:rsidP="00117E74">
      <w:pPr>
        <w:pStyle w:val="NoSpacing"/>
      </w:pPr>
      <w:r>
        <w:lastRenderedPageBreak/>
        <w:t xml:space="preserve">                    pnodeIdent = ParseDestructuredVarDecl&lt;buildAST&gt;(declarationType, declarationType != tkLCurly, nullptr/* *hasSeenRest*/, false /*topLevel*/);</w:t>
      </w:r>
    </w:p>
    <w:p w:rsidR="00117E74" w:rsidRDefault="00117E74" w:rsidP="00117E74">
      <w:pPr>
        <w:pStyle w:val="NoSpacing"/>
      </w:pPr>
    </w:p>
    <w:p w:rsidR="00117E74" w:rsidRDefault="00117E74" w:rsidP="00117E74">
      <w:pPr>
        <w:pStyle w:val="NoSpacing"/>
      </w:pPr>
      <w:r>
        <w:t xml:space="preserve">                    if (m_token.tk != tkComma &amp;&amp; m_token.tk != tkRCurly)</w:t>
      </w:r>
    </w:p>
    <w:p w:rsidR="00117E74" w:rsidRDefault="00117E74" w:rsidP="00117E74">
      <w:pPr>
        <w:pStyle w:val="NoSpacing"/>
      </w:pPr>
      <w:r>
        <w:t xml:space="preserve">                    {</w:t>
      </w:r>
    </w:p>
    <w:p w:rsidR="00117E74" w:rsidRDefault="00117E74" w:rsidP="00117E74">
      <w:pPr>
        <w:pStyle w:val="NoSpacing"/>
      </w:pPr>
      <w:r>
        <w:t xml:space="preserve">                        if (m_token.IsOperator())</w:t>
      </w:r>
    </w:p>
    <w:p w:rsidR="00117E74" w:rsidRDefault="00117E74" w:rsidP="00117E74">
      <w:pPr>
        <w:pStyle w:val="NoSpacing"/>
      </w:pPr>
      <w:r>
        <w:t xml:space="preserve">                        {</w:t>
      </w:r>
    </w:p>
    <w:p w:rsidR="00117E74" w:rsidRDefault="00117E74" w:rsidP="00117E74">
      <w:pPr>
        <w:pStyle w:val="NoSpacing"/>
      </w:pPr>
      <w:r>
        <w:t xml:space="preserve">                            Error(ERRDestructNoOper);</w:t>
      </w:r>
    </w:p>
    <w:p w:rsidR="00117E74" w:rsidRDefault="00117E74" w:rsidP="00117E74">
      <w:pPr>
        <w:pStyle w:val="NoSpacing"/>
      </w:pPr>
      <w:r>
        <w:t xml:space="preserve">                        }</w:t>
      </w:r>
    </w:p>
    <w:p w:rsidR="00117E74" w:rsidRDefault="00117E74" w:rsidP="00117E74">
      <w:pPr>
        <w:pStyle w:val="NoSpacing"/>
      </w:pPr>
      <w:r>
        <w:t xml:space="preserve">                        Error(ERRsyntax);</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if (!isObjectPattern)</w:t>
      </w:r>
    </w:p>
    <w:p w:rsidR="00117E74" w:rsidRDefault="00117E74" w:rsidP="00117E74">
      <w:pPr>
        <w:pStyle w:val="NoSpacing"/>
      </w:pPr>
      <w:r>
        <w:t xml:space="preserve">                    {</w:t>
      </w:r>
    </w:p>
    <w:p w:rsidR="00117E74" w:rsidRDefault="00117E74" w:rsidP="00117E74">
      <w:pPr>
        <w:pStyle w:val="NoSpacing"/>
      </w:pPr>
      <w:r>
        <w:t xml:space="preserve">                        pnodeIdent = CreateNameNode(pidHint, idHintIchMin, idHintIchLim);</w:t>
      </w:r>
    </w:p>
    <w:p w:rsidR="00117E74" w:rsidRDefault="00117E74" w:rsidP="00117E74">
      <w:pPr>
        <w:pStyle w:val="NoSpacing"/>
      </w:pPr>
      <w:r>
        <w:t xml:space="preserve">                        PidRefStack *ref = PushPidRef(pidHint);</w:t>
      </w:r>
    </w:p>
    <w:p w:rsidR="00117E74" w:rsidRDefault="00117E74" w:rsidP="00117E74">
      <w:pPr>
        <w:pStyle w:val="NoSpacing"/>
      </w:pPr>
      <w:r>
        <w:t xml:space="preserve">                        pnodeIdent-&gt;sxPid.SetSymRef(ref);</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pnodeArg = CreateBinNode(isObjectPattern ? knopObjectPatternMember : knopMemberShort, pnodeName, pnodeIdent);</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Error(ERRnoColon);</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Error(ERRnoColon);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Assert(pnodeArg-&gt;sxBin.pnode2 != nullptr);</w:t>
      </w:r>
    </w:p>
    <w:p w:rsidR="00117E74" w:rsidRDefault="00117E74" w:rsidP="00117E74">
      <w:pPr>
        <w:pStyle w:val="NoSpacing"/>
      </w:pPr>
      <w:r>
        <w:t xml:space="preserve">            if (pnodeArg-&gt;sxBin.pnode2-&gt;nop == knopFncDecl)</w:t>
      </w:r>
    </w:p>
    <w:p w:rsidR="00117E74" w:rsidRDefault="00117E74" w:rsidP="00117E74">
      <w:pPr>
        <w:pStyle w:val="NoSpacing"/>
      </w:pPr>
      <w:r>
        <w:t xml:space="preserve">            {</w:t>
      </w:r>
    </w:p>
    <w:p w:rsidR="00117E74" w:rsidRDefault="00117E74" w:rsidP="00117E74">
      <w:pPr>
        <w:pStyle w:val="NoSpacing"/>
      </w:pPr>
      <w:r>
        <w:t xml:space="preserve">                Assert(fullNameHintLength &gt;= shortNameOffset);</w:t>
      </w:r>
    </w:p>
    <w:p w:rsidR="00117E74" w:rsidRDefault="00117E74" w:rsidP="00117E74">
      <w:pPr>
        <w:pStyle w:val="NoSpacing"/>
      </w:pPr>
      <w:r>
        <w:t xml:space="preserve">                pnodeArg-&gt;sxBin.pnode2-&gt;sxFnc.hint = pFullNameHint;</w:t>
      </w:r>
    </w:p>
    <w:p w:rsidR="00117E74" w:rsidRDefault="00117E74" w:rsidP="00117E74">
      <w:pPr>
        <w:pStyle w:val="NoSpacing"/>
      </w:pPr>
      <w:r>
        <w:t xml:space="preserve">                pnodeArg-&gt;sxBin.pnode2-&gt;sxFnc.hintLength =  fullNameHintLength;</w:t>
      </w:r>
    </w:p>
    <w:p w:rsidR="00117E74" w:rsidRDefault="00117E74" w:rsidP="00117E74">
      <w:pPr>
        <w:pStyle w:val="NoSpacing"/>
      </w:pPr>
      <w:r>
        <w:t xml:space="preserve">                pnodeArg-&gt;sxBin.pnode2-&gt;sxFnc.hintOffset  = shortNameOffset;</w:t>
      </w:r>
    </w:p>
    <w:p w:rsidR="00117E74" w:rsidRDefault="00117E74" w:rsidP="00117E74">
      <w:pPr>
        <w:pStyle w:val="NoSpacing"/>
      </w:pPr>
      <w:r>
        <w:t xml:space="preserve">            }</w:t>
      </w:r>
    </w:p>
    <w:p w:rsidR="00117E74" w:rsidRDefault="00117E74" w:rsidP="00117E74">
      <w:pPr>
        <w:pStyle w:val="NoSpacing"/>
      </w:pPr>
      <w:r>
        <w:t xml:space="preserve">            AddToNodeListEscapedUse(&amp;pnodeList, &amp;lastNodeRef, pnodeArg);</w:t>
      </w:r>
    </w:p>
    <w:p w:rsidR="00117E74" w:rsidRDefault="00117E74" w:rsidP="00117E74">
      <w:pPr>
        <w:pStyle w:val="NoSpacing"/>
      </w:pPr>
      <w:r>
        <w:t xml:space="preserve">        }</w:t>
      </w:r>
    </w:p>
    <w:p w:rsidR="00117E74" w:rsidRDefault="00117E74" w:rsidP="00117E74">
      <w:pPr>
        <w:pStyle w:val="NoSpacing"/>
      </w:pPr>
      <w:r>
        <w:t xml:space="preserve">        pidHint = nullptr;</w:t>
      </w:r>
    </w:p>
    <w:p w:rsidR="00117E74" w:rsidRDefault="00117E74" w:rsidP="00117E74">
      <w:pPr>
        <w:pStyle w:val="NoSpacing"/>
      </w:pPr>
      <w:r>
        <w:t xml:space="preserve">        pFullNameHint = nullptr;</w:t>
      </w:r>
    </w:p>
    <w:p w:rsidR="00117E74" w:rsidRDefault="00117E74" w:rsidP="00117E74">
      <w:pPr>
        <w:pStyle w:val="NoSpacing"/>
      </w:pPr>
      <w:r>
        <w:t xml:space="preserve">        if (tkComma != m_token.tk)</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lastRenderedPageBreak/>
        <w:t xml:space="preserve">        }</w:t>
      </w:r>
    </w:p>
    <w:p w:rsidR="00117E74" w:rsidRDefault="00117E74" w:rsidP="00117E74">
      <w:pPr>
        <w:pStyle w:val="NoSpacing"/>
      </w:pPr>
      <w:r>
        <w:t xml:space="preserve">        m_pscan-&gt;ScanForcingPid();</w:t>
      </w:r>
    </w:p>
    <w:p w:rsidR="00117E74" w:rsidRDefault="00117E74" w:rsidP="00117E74">
      <w:pPr>
        <w:pStyle w:val="NoSpacing"/>
      </w:pPr>
      <w:r>
        <w:t xml:space="preserve">        if (tkRCurly == m_token.tk)</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AssertMem(lastNodeRef);</w:t>
      </w:r>
    </w:p>
    <w:p w:rsidR="00117E74" w:rsidRDefault="00117E74" w:rsidP="00117E74">
      <w:pPr>
        <w:pStyle w:val="NoSpacing"/>
      </w:pPr>
      <w:r>
        <w:t xml:space="preserve">        AssertNodeMem(*lastNodeRef);</w:t>
      </w:r>
    </w:p>
    <w:p w:rsidR="00117E74" w:rsidRDefault="00117E74" w:rsidP="00117E74">
      <w:pPr>
        <w:pStyle w:val="NoSpacing"/>
      </w:pPr>
      <w:r>
        <w:t xml:space="preserve">        pnodeList-&gt;ichLim = (*lastNodeRef)-&gt;ichLim;</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pnodeList;</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BOOL Parser::DeferredParse(Js::LocalFunctionId functionId)</w:t>
      </w:r>
    </w:p>
    <w:p w:rsidR="00117E74" w:rsidRDefault="00117E74" w:rsidP="00117E74">
      <w:pPr>
        <w:pStyle w:val="NoSpacing"/>
      </w:pPr>
      <w:r>
        <w:t>{</w:t>
      </w:r>
    </w:p>
    <w:p w:rsidR="00117E74" w:rsidRDefault="00117E74" w:rsidP="00117E74">
      <w:pPr>
        <w:pStyle w:val="NoSpacing"/>
      </w:pPr>
      <w:r>
        <w:t xml:space="preserve">    if ((m_grfscr &amp; fscrDeferFncParse) != 0)</w:t>
      </w:r>
    </w:p>
    <w:p w:rsidR="00117E74" w:rsidRDefault="00117E74" w:rsidP="00117E74">
      <w:pPr>
        <w:pStyle w:val="NoSpacing"/>
      </w:pPr>
      <w:r>
        <w:t xml:space="preserve">    {</w:t>
      </w:r>
    </w:p>
    <w:p w:rsidR="00117E74" w:rsidRDefault="00117E74" w:rsidP="00117E74">
      <w:pPr>
        <w:pStyle w:val="NoSpacing"/>
      </w:pPr>
      <w:r>
        <w:t xml:space="preserve">        if (m_stoppedDeferredParse)</w:t>
      </w:r>
    </w:p>
    <w:p w:rsidR="00117E74" w:rsidRDefault="00117E74" w:rsidP="00117E74">
      <w:pPr>
        <w:pStyle w:val="NoSpacing"/>
      </w:pPr>
      <w:r>
        <w:t xml:space="preserve">        {</w:t>
      </w:r>
    </w:p>
    <w:p w:rsidR="00117E74" w:rsidRDefault="00117E74" w:rsidP="00117E74">
      <w:pPr>
        <w:pStyle w:val="NoSpacing"/>
      </w:pPr>
      <w:r>
        <w:t xml:space="preserve">            return false;</w:t>
      </w:r>
    </w:p>
    <w:p w:rsidR="00117E74" w:rsidRDefault="00117E74" w:rsidP="00117E74">
      <w:pPr>
        <w:pStyle w:val="NoSpacing"/>
      </w:pPr>
      <w:r>
        <w:t xml:space="preserve">        }</w:t>
      </w:r>
    </w:p>
    <w:p w:rsidR="00117E74" w:rsidRDefault="00117E74" w:rsidP="00117E74">
      <w:pPr>
        <w:pStyle w:val="NoSpacing"/>
      </w:pPr>
      <w:r>
        <w:t xml:space="preserve">        if (PHASE_OFF_RAW(Js::DeferParsePhase, m_sourceContextInfo-&gt;sourceContextId, functionId))</w:t>
      </w:r>
    </w:p>
    <w:p w:rsidR="00117E74" w:rsidRDefault="00117E74" w:rsidP="00117E74">
      <w:pPr>
        <w:pStyle w:val="NoSpacing"/>
      </w:pPr>
      <w:r>
        <w:t xml:space="preserve">        {</w:t>
      </w:r>
    </w:p>
    <w:p w:rsidR="00117E74" w:rsidRDefault="00117E74" w:rsidP="00117E74">
      <w:pPr>
        <w:pStyle w:val="NoSpacing"/>
      </w:pPr>
      <w:r>
        <w:t xml:space="preserve">            return false;</w:t>
      </w:r>
    </w:p>
    <w:p w:rsidR="00117E74" w:rsidRDefault="00117E74" w:rsidP="00117E74">
      <w:pPr>
        <w:pStyle w:val="NoSpacing"/>
      </w:pPr>
      <w:r>
        <w:t xml:space="preserve">        }</w:t>
      </w:r>
    </w:p>
    <w:p w:rsidR="00117E74" w:rsidRDefault="00117E74" w:rsidP="00117E74">
      <w:pPr>
        <w:pStyle w:val="NoSpacing"/>
      </w:pPr>
      <w:r>
        <w:t xml:space="preserve">        if (PHASE_FORCE_RAW(Js::DeferParsePhase, m_sourceContextInfo-&gt;sourceContextId, functionId))</w:t>
      </w:r>
    </w:p>
    <w:p w:rsidR="00117E74" w:rsidRDefault="00117E74" w:rsidP="00117E74">
      <w:pPr>
        <w:pStyle w:val="NoSpacing"/>
      </w:pPr>
      <w:r>
        <w:t xml:space="preserve">        {</w:t>
      </w:r>
    </w:p>
    <w:p w:rsidR="00117E74" w:rsidRDefault="00117E74" w:rsidP="00117E74">
      <w:pPr>
        <w:pStyle w:val="NoSpacing"/>
      </w:pPr>
      <w:r>
        <w:t xml:space="preserve">            return true;</w:t>
      </w:r>
    </w:p>
    <w:p w:rsidR="00117E74" w:rsidRDefault="00117E74" w:rsidP="00117E74">
      <w:pPr>
        <w:pStyle w:val="NoSpacing"/>
      </w:pPr>
      <w:r>
        <w:t xml:space="preserve">        }</w:t>
      </w:r>
    </w:p>
    <w:p w:rsidR="00117E74" w:rsidRDefault="00117E74" w:rsidP="00117E74">
      <w:pPr>
        <w:pStyle w:val="NoSpacing"/>
      </w:pPr>
      <w:r>
        <w:t>#if ENABLE_PROFILE_INFO</w:t>
      </w:r>
    </w:p>
    <w:p w:rsidR="00117E74" w:rsidRDefault="00117E74" w:rsidP="00117E74">
      <w:pPr>
        <w:pStyle w:val="NoSpacing"/>
      </w:pPr>
      <w:r>
        <w:t>#ifndef DISABLE_DYNAMIC_PROFILE_DEFER_PARSE</w:t>
      </w:r>
    </w:p>
    <w:p w:rsidR="00117E74" w:rsidRDefault="00117E74" w:rsidP="00117E74">
      <w:pPr>
        <w:pStyle w:val="NoSpacing"/>
      </w:pPr>
      <w:r>
        <w:t xml:space="preserve">        if (m_sourceContextInfo-&gt;sourceDynamicProfileManager != nullptr)</w:t>
      </w:r>
    </w:p>
    <w:p w:rsidR="00117E74" w:rsidRDefault="00117E74" w:rsidP="00117E74">
      <w:pPr>
        <w:pStyle w:val="NoSpacing"/>
      </w:pPr>
      <w:r>
        <w:t xml:space="preserve">        {</w:t>
      </w:r>
    </w:p>
    <w:p w:rsidR="00117E74" w:rsidRDefault="00117E74" w:rsidP="00117E74">
      <w:pPr>
        <w:pStyle w:val="NoSpacing"/>
      </w:pPr>
      <w:r>
        <w:t xml:space="preserve">            Js::ExecutionFlags flags = m_sourceContextInfo-&gt;sourceDynamicProfileManager-&gt;IsFunctionExecuted(functionId);</w:t>
      </w:r>
    </w:p>
    <w:p w:rsidR="00117E74" w:rsidRDefault="00117E74" w:rsidP="00117E74">
      <w:pPr>
        <w:pStyle w:val="NoSpacing"/>
      </w:pPr>
      <w:r>
        <w:t xml:space="preserve">            return flags != Js::ExecutionFlags_Executed;</w:t>
      </w:r>
    </w:p>
    <w:p w:rsidR="00117E74" w:rsidRDefault="00117E74" w:rsidP="00117E74">
      <w:pPr>
        <w:pStyle w:val="NoSpacing"/>
      </w:pPr>
      <w:r>
        <w:t xml:space="preserve">        }</w:t>
      </w:r>
    </w:p>
    <w:p w:rsidR="00117E74" w:rsidRDefault="00117E74" w:rsidP="00117E74">
      <w:pPr>
        <w:pStyle w:val="NoSpacing"/>
      </w:pPr>
      <w:r>
        <w:t>#endif</w:t>
      </w:r>
    </w:p>
    <w:p w:rsidR="00117E74" w:rsidRDefault="00117E74" w:rsidP="00117E74">
      <w:pPr>
        <w:pStyle w:val="NoSpacing"/>
      </w:pPr>
      <w:r>
        <w:t>#endif</w:t>
      </w:r>
    </w:p>
    <w:p w:rsidR="00117E74" w:rsidRDefault="00117E74" w:rsidP="00117E74">
      <w:pPr>
        <w:pStyle w:val="NoSpacing"/>
      </w:pPr>
      <w:r>
        <w:t xml:space="preserve">        return true;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false;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w:t>
      </w:r>
    </w:p>
    <w:p w:rsidR="00117E74" w:rsidRDefault="00117E74" w:rsidP="00117E74">
      <w:pPr>
        <w:pStyle w:val="NoSpacing"/>
      </w:pPr>
      <w:r>
        <w:t>// Call this in ParseFncDecl only to check (and reset) if ParseFncDecl is re-parsing a deferred</w:t>
      </w:r>
    </w:p>
    <w:p w:rsidR="00117E74" w:rsidRDefault="00117E74" w:rsidP="00117E74">
      <w:pPr>
        <w:pStyle w:val="NoSpacing"/>
      </w:pPr>
      <w:r>
        <w:t>// function body. If a deferred function is called and being re-parsed, it shouldn't be deferred again.</w:t>
      </w:r>
    </w:p>
    <w:p w:rsidR="00117E74" w:rsidRDefault="00117E74" w:rsidP="00117E74">
      <w:pPr>
        <w:pStyle w:val="NoSpacing"/>
      </w:pPr>
      <w:r>
        <w:t>//</w:t>
      </w:r>
    </w:p>
    <w:p w:rsidR="00117E74" w:rsidRDefault="00117E74" w:rsidP="00117E74">
      <w:pPr>
        <w:pStyle w:val="NoSpacing"/>
      </w:pPr>
      <w:r>
        <w:lastRenderedPageBreak/>
        <w:t>BOOL Parser::IsDeferredFnc()</w:t>
      </w:r>
    </w:p>
    <w:p w:rsidR="00117E74" w:rsidRDefault="00117E74" w:rsidP="00117E74">
      <w:pPr>
        <w:pStyle w:val="NoSpacing"/>
      </w:pPr>
      <w:r>
        <w:t>{</w:t>
      </w:r>
    </w:p>
    <w:p w:rsidR="00117E74" w:rsidRDefault="00117E74" w:rsidP="00117E74">
      <w:pPr>
        <w:pStyle w:val="NoSpacing"/>
      </w:pPr>
      <w:r>
        <w:t xml:space="preserve">    if (m_grfscr &amp; fscrDeferredFnc)</w:t>
      </w:r>
    </w:p>
    <w:p w:rsidR="00117E74" w:rsidRDefault="00117E74" w:rsidP="00117E74">
      <w:pPr>
        <w:pStyle w:val="NoSpacing"/>
      </w:pPr>
      <w:r>
        <w:t xml:space="preserve">    {</w:t>
      </w:r>
    </w:p>
    <w:p w:rsidR="00117E74" w:rsidRDefault="00117E74" w:rsidP="00117E74">
      <w:pPr>
        <w:pStyle w:val="NoSpacing"/>
      </w:pPr>
      <w:r>
        <w:t xml:space="preserve">        m_grfscr &amp;= ~fscrDeferredFnc;</w:t>
      </w:r>
    </w:p>
    <w:p w:rsidR="00117E74" w:rsidRDefault="00117E74" w:rsidP="00117E74">
      <w:pPr>
        <w:pStyle w:val="NoSpacing"/>
      </w:pPr>
      <w:r>
        <w:t xml:space="preserve">        return true;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false;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template&lt;bool buildAST&gt;</w:t>
      </w:r>
    </w:p>
    <w:p w:rsidR="00117E74" w:rsidRDefault="00117E74" w:rsidP="00117E74">
      <w:pPr>
        <w:pStyle w:val="NoSpacing"/>
      </w:pPr>
      <w:r>
        <w:t>ParseNodePtr Parser::ParseFncDecl(ushort flags, LPCOLESTR pNameHint, const bool isSourceElement, const bool needsPIDOnRCurlyScan, bool resetParsingSuperRestrictionState, bool fUnaryOrParen)</w:t>
      </w:r>
    </w:p>
    <w:p w:rsidR="00117E74" w:rsidRDefault="00117E74" w:rsidP="00117E74">
      <w:pPr>
        <w:pStyle w:val="NoSpacing"/>
      </w:pPr>
      <w:r>
        <w:t>{</w:t>
      </w:r>
    </w:p>
    <w:p w:rsidR="00117E74" w:rsidRDefault="00117E74" w:rsidP="00117E74">
      <w:pPr>
        <w:pStyle w:val="NoSpacing"/>
      </w:pPr>
      <w:r>
        <w:t xml:space="preserve">    AutoParsingSuperRestrictionStateRestorer restorer(this);</w:t>
      </w:r>
    </w:p>
    <w:p w:rsidR="00117E74" w:rsidRDefault="00117E74" w:rsidP="00117E74">
      <w:pPr>
        <w:pStyle w:val="NoSpacing"/>
      </w:pPr>
      <w:r>
        <w:t xml:space="preserve">    if (resetParsingSuperRestrictionState)</w:t>
      </w:r>
    </w:p>
    <w:p w:rsidR="00117E74" w:rsidRDefault="00117E74" w:rsidP="00117E74">
      <w:pPr>
        <w:pStyle w:val="NoSpacing"/>
      </w:pPr>
      <w:r>
        <w:t xml:space="preserve">    {</w:t>
      </w:r>
    </w:p>
    <w:p w:rsidR="00117E74" w:rsidRDefault="00117E74" w:rsidP="00117E74">
      <w:pPr>
        <w:pStyle w:val="NoSpacing"/>
      </w:pPr>
      <w:r>
        <w:t xml:space="preserve">        //  ParseFncDecl will always reset m_parsingSuperRestrictionState to super disallowed unless explicitly disabled</w:t>
      </w:r>
    </w:p>
    <w:p w:rsidR="00117E74" w:rsidRDefault="00117E74" w:rsidP="00117E74">
      <w:pPr>
        <w:pStyle w:val="NoSpacing"/>
      </w:pPr>
      <w:r>
        <w:t xml:space="preserve">        this-&gt;m_parsingSuperRestrictionState = ParsingSuperRestrictionState_SuperDisallowed;</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ParseNodePtr pnodeFnc = nullptr;</w:t>
      </w:r>
    </w:p>
    <w:p w:rsidR="00117E74" w:rsidRDefault="00117E74" w:rsidP="00117E74">
      <w:pPr>
        <w:pStyle w:val="NoSpacing"/>
      </w:pPr>
      <w:r>
        <w:t xml:space="preserve">    ParseNodePtr *ppnodeVarSave = nullptr;</w:t>
      </w:r>
    </w:p>
    <w:p w:rsidR="00117E74" w:rsidRDefault="00117E74" w:rsidP="00117E74">
      <w:pPr>
        <w:pStyle w:val="NoSpacing"/>
      </w:pPr>
      <w:r>
        <w:t xml:space="preserve">    ParseNodePtr pnodeFncSave = nullptr;</w:t>
      </w:r>
    </w:p>
    <w:p w:rsidR="00117E74" w:rsidRDefault="00117E74" w:rsidP="00117E74">
      <w:pPr>
        <w:pStyle w:val="NoSpacing"/>
      </w:pPr>
      <w:r>
        <w:t xml:space="preserve">    ParseNodePtr pnodeFncSaveNonLambda = nullptr;</w:t>
      </w:r>
    </w:p>
    <w:p w:rsidR="00117E74" w:rsidRDefault="00117E74" w:rsidP="00117E74">
      <w:pPr>
        <w:pStyle w:val="NoSpacing"/>
      </w:pPr>
      <w:r>
        <w:t xml:space="preserve">    ParseNodePtr pnodeFncBlockScope = nullptr;</w:t>
      </w:r>
    </w:p>
    <w:p w:rsidR="00117E74" w:rsidRDefault="00117E74" w:rsidP="00117E74">
      <w:pPr>
        <w:pStyle w:val="NoSpacing"/>
      </w:pPr>
      <w:r>
        <w:t xml:space="preserve">    ParseNodePtr *ppnodeScopeSave = nullptr;</w:t>
      </w:r>
    </w:p>
    <w:p w:rsidR="00117E74" w:rsidRDefault="00117E74" w:rsidP="00117E74">
      <w:pPr>
        <w:pStyle w:val="NoSpacing"/>
      </w:pPr>
      <w:r>
        <w:t xml:space="preserve">    ParseNodePtr *ppnodeExprScopeSave = nullptr;</w:t>
      </w:r>
    </w:p>
    <w:p w:rsidR="00117E74" w:rsidRDefault="00117E74" w:rsidP="00117E74">
      <w:pPr>
        <w:pStyle w:val="NoSpacing"/>
      </w:pPr>
      <w:r>
        <w:t xml:space="preserve">    bool funcHasName = false;</w:t>
      </w:r>
    </w:p>
    <w:p w:rsidR="00117E74" w:rsidRDefault="00117E74" w:rsidP="00117E74">
      <w:pPr>
        <w:pStyle w:val="NoSpacing"/>
      </w:pPr>
      <w:r>
        <w:t xml:space="preserve">    bool fDeclaration = flags &amp; fFncDeclaration;</w:t>
      </w:r>
    </w:p>
    <w:p w:rsidR="00117E74" w:rsidRDefault="00117E74" w:rsidP="00117E74">
      <w:pPr>
        <w:pStyle w:val="NoSpacing"/>
      </w:pPr>
      <w:r>
        <w:t xml:space="preserve">    bool fLambda = (flags &amp; fFncLambda) != 0;</w:t>
      </w:r>
    </w:p>
    <w:p w:rsidR="00117E74" w:rsidRDefault="00117E74" w:rsidP="00117E74">
      <w:pPr>
        <w:pStyle w:val="NoSpacing"/>
      </w:pPr>
      <w:r>
        <w:t xml:space="preserve">    charcount_t ichMin = this-&gt;m_pscan-&gt;IchMinTok();</w:t>
      </w:r>
    </w:p>
    <w:p w:rsidR="00117E74" w:rsidRDefault="00117E74" w:rsidP="00117E74">
      <w:pPr>
        <w:pStyle w:val="NoSpacing"/>
      </w:pPr>
      <w:r>
        <w:t xml:space="preserve">    bool wasInDeferredNestedFunc = false;</w:t>
      </w:r>
    </w:p>
    <w:p w:rsidR="00117E74" w:rsidRDefault="00117E74" w:rsidP="00117E74">
      <w:pPr>
        <w:pStyle w:val="NoSpacing"/>
      </w:pPr>
      <w:r>
        <w:t xml:space="preserve">    CatchPidRefList *catchPidRefList = nullptr;</w:t>
      </w:r>
    </w:p>
    <w:p w:rsidR="00117E74" w:rsidRDefault="00117E74" w:rsidP="00117E74">
      <w:pPr>
        <w:pStyle w:val="NoSpacing"/>
      </w:pPr>
    </w:p>
    <w:p w:rsidR="00117E74" w:rsidRDefault="00117E74" w:rsidP="00117E74">
      <w:pPr>
        <w:pStyle w:val="NoSpacing"/>
      </w:pPr>
      <w:r>
        <w:t xml:space="preserve">    uint tryCatchOrFinallyDepthSave = this-&gt;m_tryCatchOrFinallyDepth;</w:t>
      </w:r>
    </w:p>
    <w:p w:rsidR="00117E74" w:rsidRDefault="00117E74" w:rsidP="00117E74">
      <w:pPr>
        <w:pStyle w:val="NoSpacing"/>
      </w:pPr>
      <w:r>
        <w:t xml:space="preserve">    this-&gt;m_tryCatchOrFinallyDepth = 0;</w:t>
      </w:r>
    </w:p>
    <w:p w:rsidR="00117E74" w:rsidRDefault="00117E74" w:rsidP="00117E74">
      <w:pPr>
        <w:pStyle w:val="NoSpacing"/>
      </w:pPr>
    </w:p>
    <w:p w:rsidR="00117E74" w:rsidRDefault="00117E74" w:rsidP="00117E74">
      <w:pPr>
        <w:pStyle w:val="NoSpacing"/>
      </w:pPr>
      <w:r>
        <w:t xml:space="preserve">    CheckStrictModeFncDeclNotSourceElement(isSourceElement, fDeclaration);</w:t>
      </w:r>
    </w:p>
    <w:p w:rsidR="00117E74" w:rsidRDefault="00117E74" w:rsidP="00117E74">
      <w:pPr>
        <w:pStyle w:val="NoSpacing"/>
      </w:pPr>
    </w:p>
    <w:p w:rsidR="00117E74" w:rsidRDefault="00117E74" w:rsidP="00117E74">
      <w:pPr>
        <w:pStyle w:val="NoSpacing"/>
      </w:pPr>
      <w:r>
        <w:t xml:space="preserve">    if (this-&gt;m_arrayDepth)</w:t>
      </w:r>
    </w:p>
    <w:p w:rsidR="00117E74" w:rsidRDefault="00117E74" w:rsidP="00117E74">
      <w:pPr>
        <w:pStyle w:val="NoSpacing"/>
      </w:pPr>
      <w:r>
        <w:t xml:space="preserve">    {</w:t>
      </w:r>
    </w:p>
    <w:p w:rsidR="00117E74" w:rsidRDefault="00117E74" w:rsidP="00117E74">
      <w:pPr>
        <w:pStyle w:val="NoSpacing"/>
      </w:pPr>
      <w:r>
        <w:t xml:space="preserve">        this-&gt;m_funcInArrayDepth++; // Count function depth within array literal</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Update the count of functions nested in the current parent.</w:t>
      </w:r>
    </w:p>
    <w:p w:rsidR="00117E74" w:rsidRDefault="00117E74" w:rsidP="00117E74">
      <w:pPr>
        <w:pStyle w:val="NoSpacing"/>
      </w:pPr>
      <w:r>
        <w:t xml:space="preserve">    Assert(m_pnestedCount || !buildAST);</w:t>
      </w:r>
    </w:p>
    <w:p w:rsidR="00117E74" w:rsidRDefault="00117E74" w:rsidP="00117E74">
      <w:pPr>
        <w:pStyle w:val="NoSpacing"/>
      </w:pPr>
      <w:r>
        <w:t xml:space="preserve">    uint *pnestedCountSave = m_pnestedCount;</w:t>
      </w:r>
    </w:p>
    <w:p w:rsidR="00117E74" w:rsidRDefault="00117E74" w:rsidP="00117E74">
      <w:pPr>
        <w:pStyle w:val="NoSpacing"/>
      </w:pPr>
      <w:r>
        <w:t xml:space="preserve">    if (buildAST || m_pnestedCount)</w:t>
      </w:r>
    </w:p>
    <w:p w:rsidR="00117E74" w:rsidRDefault="00117E74" w:rsidP="00117E74">
      <w:pPr>
        <w:pStyle w:val="NoSpacing"/>
      </w:pPr>
      <w:r>
        <w:t xml:space="preserve">    {</w:t>
      </w:r>
    </w:p>
    <w:p w:rsidR="00117E74" w:rsidRDefault="00117E74" w:rsidP="00117E74">
      <w:pPr>
        <w:pStyle w:val="NoSpacing"/>
      </w:pPr>
      <w:r>
        <w:t xml:space="preserve">        (*m_pnestedCount)++;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uint scopeCountNoAstSave = m_scopeCountNoAst;</w:t>
      </w:r>
    </w:p>
    <w:p w:rsidR="00117E74" w:rsidRDefault="00117E74" w:rsidP="00117E74">
      <w:pPr>
        <w:pStyle w:val="NoSpacing"/>
      </w:pPr>
      <w:r>
        <w:t xml:space="preserve">    m_scopeCountNoAst = 0;</w:t>
      </w:r>
    </w:p>
    <w:p w:rsidR="00117E74" w:rsidRDefault="00117E74" w:rsidP="00117E74">
      <w:pPr>
        <w:pStyle w:val="NoSpacing"/>
      </w:pPr>
    </w:p>
    <w:p w:rsidR="00117E74" w:rsidRDefault="00117E74" w:rsidP="00117E74">
      <w:pPr>
        <w:pStyle w:val="NoSpacing"/>
      </w:pPr>
      <w:r>
        <w:t xml:space="preserve">    long* pAstSizeSave = m_pCurrentAstSize;</w:t>
      </w:r>
    </w:p>
    <w:p w:rsidR="00117E74" w:rsidRDefault="00117E74" w:rsidP="00117E74">
      <w:pPr>
        <w:pStyle w:val="NoSpacing"/>
      </w:pPr>
      <w:r>
        <w:t xml:space="preserve">    bool noStmtContext = false;</w:t>
      </w:r>
    </w:p>
    <w:p w:rsidR="00117E74" w:rsidRDefault="00117E74" w:rsidP="00117E74">
      <w:pPr>
        <w:pStyle w:val="NoSpacing"/>
      </w:pPr>
    </w:p>
    <w:p w:rsidR="00117E74" w:rsidRDefault="00117E74" w:rsidP="00117E74">
      <w:pPr>
        <w:pStyle w:val="NoSpacing"/>
      </w:pPr>
      <w:r>
        <w:t xml:space="preserve">    if (buildAST || BindDeferredPidRefs())</w:t>
      </w:r>
    </w:p>
    <w:p w:rsidR="00117E74" w:rsidRDefault="00117E74" w:rsidP="00117E74">
      <w:pPr>
        <w:pStyle w:val="NoSpacing"/>
      </w:pPr>
      <w:r>
        <w:t xml:space="preserve">    {</w:t>
      </w:r>
    </w:p>
    <w:p w:rsidR="00117E74" w:rsidRDefault="00117E74" w:rsidP="00117E74">
      <w:pPr>
        <w:pStyle w:val="NoSpacing"/>
      </w:pPr>
      <w:r>
        <w:t xml:space="preserve">        if (fDeclaration &amp;&amp; m_scriptContext-&gt;GetConfig()-&gt;IsBlockScopeEnabled())</w:t>
      </w:r>
    </w:p>
    <w:p w:rsidR="00117E74" w:rsidRDefault="00117E74" w:rsidP="00117E74">
      <w:pPr>
        <w:pStyle w:val="NoSpacing"/>
      </w:pPr>
      <w:r>
        <w:t xml:space="preserve">        {</w:t>
      </w:r>
    </w:p>
    <w:p w:rsidR="00117E74" w:rsidRDefault="00117E74" w:rsidP="00117E74">
      <w:pPr>
        <w:pStyle w:val="NoSpacing"/>
      </w:pPr>
      <w:r>
        <w:t xml:space="preserve">            noStmtContext =</w:t>
      </w:r>
    </w:p>
    <w:p w:rsidR="00117E74" w:rsidRDefault="00117E74" w:rsidP="00117E74">
      <w:pPr>
        <w:pStyle w:val="NoSpacing"/>
      </w:pPr>
      <w:r>
        <w:t xml:space="preserve">                (m_pstmtCur-&gt;isDeferred &amp;&amp; m_pstmtCur-&gt;op != knopBlock) ||</w:t>
      </w:r>
    </w:p>
    <w:p w:rsidR="00117E74" w:rsidRDefault="00117E74" w:rsidP="00117E74">
      <w:pPr>
        <w:pStyle w:val="NoSpacing"/>
      </w:pPr>
      <w:r>
        <w:t xml:space="preserve">                (!m_pstmtCur-&gt;isDeferred &amp;&amp; m_pstmtCur-&gt;pnodeStmt-&gt;nop != knopBlock);</w:t>
      </w:r>
    </w:p>
    <w:p w:rsidR="00117E74" w:rsidRDefault="00117E74" w:rsidP="00117E74">
      <w:pPr>
        <w:pStyle w:val="NoSpacing"/>
      </w:pPr>
    </w:p>
    <w:p w:rsidR="00117E74" w:rsidRDefault="00117E74" w:rsidP="00117E74">
      <w:pPr>
        <w:pStyle w:val="NoSpacing"/>
      </w:pPr>
      <w:r>
        <w:t xml:space="preserve">            if (noStmtContext)</w:t>
      </w:r>
    </w:p>
    <w:p w:rsidR="00117E74" w:rsidRDefault="00117E74" w:rsidP="00117E74">
      <w:pPr>
        <w:pStyle w:val="NoSpacing"/>
      </w:pPr>
      <w:r>
        <w:t xml:space="preserve">            {</w:t>
      </w:r>
    </w:p>
    <w:p w:rsidR="00117E74" w:rsidRDefault="00117E74" w:rsidP="00117E74">
      <w:pPr>
        <w:pStyle w:val="NoSpacing"/>
      </w:pPr>
      <w:r>
        <w:t xml:space="preserve">                // We have a function declaration like "if (a) function f() {}". We didn't see</w:t>
      </w:r>
    </w:p>
    <w:p w:rsidR="00117E74" w:rsidRDefault="00117E74" w:rsidP="00117E74">
      <w:pPr>
        <w:pStyle w:val="NoSpacing"/>
      </w:pPr>
      <w:r>
        <w:t xml:space="preserve">                // a block scope on the way in, so we need to pretend we did. Note that this is a syntax error</w:t>
      </w:r>
    </w:p>
    <w:p w:rsidR="00117E74" w:rsidRDefault="00117E74" w:rsidP="00117E74">
      <w:pPr>
        <w:pStyle w:val="NoSpacing"/>
      </w:pPr>
      <w:r>
        <w:t xml:space="preserve">                // in strict mode.</w:t>
      </w:r>
    </w:p>
    <w:p w:rsidR="00117E74" w:rsidRDefault="00117E74" w:rsidP="00117E74">
      <w:pPr>
        <w:pStyle w:val="NoSpacing"/>
      </w:pPr>
      <w:r>
        <w:t xml:space="preserve">                if (!this-&gt;FncDeclAllowedWithoutContext(flags))</w:t>
      </w:r>
    </w:p>
    <w:p w:rsidR="00117E74" w:rsidRDefault="00117E74" w:rsidP="00117E74">
      <w:pPr>
        <w:pStyle w:val="NoSpacing"/>
      </w:pPr>
      <w:r>
        <w:t xml:space="preserve">                {</w:t>
      </w:r>
    </w:p>
    <w:p w:rsidR="00117E74" w:rsidRDefault="00117E74" w:rsidP="00117E74">
      <w:pPr>
        <w:pStyle w:val="NoSpacing"/>
      </w:pPr>
      <w:r>
        <w:t xml:space="preserve">                    Error(ERRsyntax);</w:t>
      </w:r>
    </w:p>
    <w:p w:rsidR="00117E74" w:rsidRDefault="00117E74" w:rsidP="00117E74">
      <w:pPr>
        <w:pStyle w:val="NoSpacing"/>
      </w:pPr>
      <w:r>
        <w:t xml:space="preserve">                }</w:t>
      </w:r>
    </w:p>
    <w:p w:rsidR="00117E74" w:rsidRDefault="00117E74" w:rsidP="00117E74">
      <w:pPr>
        <w:pStyle w:val="NoSpacing"/>
      </w:pPr>
      <w:r>
        <w:t xml:space="preserve">                pnodeFncBlockScope = StartParseBlock&lt;buildAST&gt;(PnodeBlockType::Regular, ScopeType_Block);</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PushFuncBlockScope(pnodeFncBlockScope, &amp;ppnodeScopeSave, &amp;ppnodeExprScopeSave);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Create the node.</w:t>
      </w:r>
    </w:p>
    <w:p w:rsidR="00117E74" w:rsidRDefault="00117E74" w:rsidP="00117E74">
      <w:pPr>
        <w:pStyle w:val="NoSpacing"/>
      </w:pPr>
      <w:r>
        <w:t xml:space="preserve">        pnodeFnc = CreateNode(knopFncDecl);</w:t>
      </w:r>
    </w:p>
    <w:p w:rsidR="00117E74" w:rsidRDefault="00117E74" w:rsidP="00117E74">
      <w:pPr>
        <w:pStyle w:val="NoSpacing"/>
      </w:pPr>
      <w:r>
        <w:t xml:space="preserve">        pnodeFnc-&gt;sxFnc.ClearFlags();</w:t>
      </w:r>
    </w:p>
    <w:p w:rsidR="00117E74" w:rsidRDefault="00117E74" w:rsidP="00117E74">
      <w:pPr>
        <w:pStyle w:val="NoSpacing"/>
      </w:pPr>
      <w:r>
        <w:t xml:space="preserve">        pnodeFnc-&gt;sxFnc.SetDeclaration(fDeclaration);</w:t>
      </w:r>
    </w:p>
    <w:p w:rsidR="00117E74" w:rsidRDefault="00117E74" w:rsidP="00117E74">
      <w:pPr>
        <w:pStyle w:val="NoSpacing"/>
      </w:pPr>
      <w:r>
        <w:t xml:space="preserve">        pnodeFnc-&gt;sxFnc.astSize             = 0;</w:t>
      </w:r>
    </w:p>
    <w:p w:rsidR="00117E74" w:rsidRDefault="00117E74" w:rsidP="00117E74">
      <w:pPr>
        <w:pStyle w:val="NoSpacing"/>
      </w:pPr>
      <w:r>
        <w:t xml:space="preserve">        pnodeFnc-&gt;sxFnc.pnodeName           = nullptr;</w:t>
      </w:r>
    </w:p>
    <w:p w:rsidR="00117E74" w:rsidRDefault="00117E74" w:rsidP="00117E74">
      <w:pPr>
        <w:pStyle w:val="NoSpacing"/>
      </w:pPr>
      <w:r>
        <w:t xml:space="preserve">        pnodeFnc-&gt;sxFnc.pnodeScopes         = nullptr;</w:t>
      </w:r>
    </w:p>
    <w:p w:rsidR="00117E74" w:rsidRDefault="00117E74" w:rsidP="00117E74">
      <w:pPr>
        <w:pStyle w:val="NoSpacing"/>
      </w:pPr>
      <w:r>
        <w:t xml:space="preserve">        pnodeFnc-&gt;sxFnc.pnodeRest           = nullptr;</w:t>
      </w:r>
    </w:p>
    <w:p w:rsidR="00117E74" w:rsidRDefault="00117E74" w:rsidP="00117E74">
      <w:pPr>
        <w:pStyle w:val="NoSpacing"/>
      </w:pPr>
      <w:r>
        <w:t xml:space="preserve">        pnodeFnc-&gt;sxFnc.pid                 = nullptr;</w:t>
      </w:r>
    </w:p>
    <w:p w:rsidR="00117E74" w:rsidRDefault="00117E74" w:rsidP="00117E74">
      <w:pPr>
        <w:pStyle w:val="NoSpacing"/>
      </w:pPr>
      <w:r>
        <w:t xml:space="preserve">        pnodeFnc-&gt;sxFnc.hint                = nullptr;</w:t>
      </w:r>
    </w:p>
    <w:p w:rsidR="00117E74" w:rsidRDefault="00117E74" w:rsidP="00117E74">
      <w:pPr>
        <w:pStyle w:val="NoSpacing"/>
      </w:pPr>
      <w:r>
        <w:t xml:space="preserve">        pnodeFnc-&gt;sxFnc.hintOffset          = 0;</w:t>
      </w:r>
    </w:p>
    <w:p w:rsidR="00117E74" w:rsidRDefault="00117E74" w:rsidP="00117E74">
      <w:pPr>
        <w:pStyle w:val="NoSpacing"/>
      </w:pPr>
      <w:r>
        <w:t xml:space="preserve">        pnodeFnc-&gt;sxFnc.hintLength          = 0;</w:t>
      </w:r>
    </w:p>
    <w:p w:rsidR="00117E74" w:rsidRDefault="00117E74" w:rsidP="00117E74">
      <w:pPr>
        <w:pStyle w:val="NoSpacing"/>
      </w:pPr>
      <w:r>
        <w:t xml:space="preserve">        pnodeFnc-&gt;sxFnc.isNameIdentifierRef = true;</w:t>
      </w:r>
    </w:p>
    <w:p w:rsidR="00117E74" w:rsidRDefault="00117E74" w:rsidP="00117E74">
      <w:pPr>
        <w:pStyle w:val="NoSpacing"/>
      </w:pPr>
      <w:r>
        <w:t xml:space="preserve">        pnodeFnc-&gt;sxFnc.pnodeNext           = nullptr;</w:t>
      </w:r>
    </w:p>
    <w:p w:rsidR="00117E74" w:rsidRDefault="00117E74" w:rsidP="00117E74">
      <w:pPr>
        <w:pStyle w:val="NoSpacing"/>
      </w:pPr>
      <w:r>
        <w:t xml:space="preserve">        pnodeFnc-&gt;sxFnc.pnodeArgs           = nullptr;</w:t>
      </w:r>
    </w:p>
    <w:p w:rsidR="00117E74" w:rsidRDefault="00117E74" w:rsidP="00117E74">
      <w:pPr>
        <w:pStyle w:val="NoSpacing"/>
      </w:pPr>
      <w:r>
        <w:t xml:space="preserve">        pnodeFnc-&gt;sxFnc.pnodeVars           = nullptr;</w:t>
      </w:r>
    </w:p>
    <w:p w:rsidR="00117E74" w:rsidRDefault="00117E74" w:rsidP="00117E74">
      <w:pPr>
        <w:pStyle w:val="NoSpacing"/>
      </w:pPr>
      <w:r>
        <w:t xml:space="preserve">        pnodeFnc-&gt;sxFnc.funcInfo            = nullptr;</w:t>
      </w:r>
    </w:p>
    <w:p w:rsidR="00117E74" w:rsidRDefault="00117E74" w:rsidP="00117E74">
      <w:pPr>
        <w:pStyle w:val="NoSpacing"/>
      </w:pPr>
      <w:r>
        <w:t xml:space="preserve">        pnodeFnc-&gt;sxFnc.deferredStub        = nullptr;</w:t>
      </w:r>
    </w:p>
    <w:p w:rsidR="00117E74" w:rsidRDefault="00117E74" w:rsidP="00117E74">
      <w:pPr>
        <w:pStyle w:val="NoSpacing"/>
      </w:pPr>
      <w:r>
        <w:t xml:space="preserve">        pnodeFnc-&gt;sxFnc.nestedCount         = 0;</w:t>
      </w:r>
    </w:p>
    <w:p w:rsidR="00117E74" w:rsidRDefault="00117E74" w:rsidP="00117E74">
      <w:pPr>
        <w:pStyle w:val="NoSpacing"/>
      </w:pPr>
      <w:r>
        <w:t xml:space="preserve">        pnodeFnc-&gt;sxFnc.cbMin = m_pscan-&gt;IecpMinTok();</w:t>
      </w:r>
    </w:p>
    <w:p w:rsidR="00117E74" w:rsidRDefault="00117E74" w:rsidP="00117E74">
      <w:pPr>
        <w:pStyle w:val="NoSpacing"/>
      </w:pPr>
      <w:r>
        <w:t xml:space="preserve">        pnodeFnc-&gt;sxFnc.functionId = (*m_nextFunctionId)++;</w:t>
      </w:r>
    </w:p>
    <w:p w:rsidR="00117E74" w:rsidRDefault="00117E74" w:rsidP="00117E74">
      <w:pPr>
        <w:pStyle w:val="NoSpacing"/>
      </w:pPr>
    </w:p>
    <w:p w:rsidR="00117E74" w:rsidRDefault="00117E74" w:rsidP="00117E74">
      <w:pPr>
        <w:pStyle w:val="NoSpacing"/>
      </w:pPr>
      <w:r>
        <w:t xml:space="preserve">        // Push new parser state with this new function node</w:t>
      </w:r>
    </w:p>
    <w:p w:rsidR="00117E74" w:rsidRDefault="00117E74" w:rsidP="00117E74">
      <w:pPr>
        <w:pStyle w:val="NoSpacing"/>
      </w:pPr>
    </w:p>
    <w:p w:rsidR="00117E74" w:rsidRDefault="00117E74" w:rsidP="00117E74">
      <w:pPr>
        <w:pStyle w:val="NoSpacing"/>
      </w:pPr>
      <w:r>
        <w:t xml:space="preserve">        AppendFunctionToScopeList(fDeclaration, pnodeFnc);</w:t>
      </w:r>
    </w:p>
    <w:p w:rsidR="00117E74" w:rsidRDefault="00117E74" w:rsidP="00117E74">
      <w:pPr>
        <w:pStyle w:val="NoSpacing"/>
      </w:pPr>
    </w:p>
    <w:p w:rsidR="00117E74" w:rsidRDefault="00117E74" w:rsidP="00117E74">
      <w:pPr>
        <w:pStyle w:val="NoSpacing"/>
      </w:pPr>
      <w:r>
        <w:t xml:space="preserve">        // Start the argument list.</w:t>
      </w:r>
    </w:p>
    <w:p w:rsidR="00117E74" w:rsidRDefault="00117E74" w:rsidP="00117E74">
      <w:pPr>
        <w:pStyle w:val="NoSpacing"/>
      </w:pPr>
      <w:r>
        <w:t xml:space="preserve">        ppnodeVarSave = m_ppnodeVar;</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(*m_nextFunctionId)++;</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pnodeFnc-&gt;sxFnc.lineNumber = m_pscan-&gt;LineCur();</w:t>
      </w:r>
    </w:p>
    <w:p w:rsidR="00117E74" w:rsidRDefault="00117E74" w:rsidP="00117E74">
      <w:pPr>
        <w:pStyle w:val="NoSpacing"/>
      </w:pPr>
      <w:r>
        <w:t xml:space="preserve">        pnodeFnc-&gt;sxFnc.columnNumber = CalculateFunctionColumnNumber();</w:t>
      </w:r>
    </w:p>
    <w:p w:rsidR="00117E74" w:rsidRDefault="00117E74" w:rsidP="00117E74">
      <w:pPr>
        <w:pStyle w:val="NoSpacing"/>
      </w:pPr>
      <w:r>
        <w:t xml:space="preserve">        pnodeFnc-&gt;sxFnc.SetNested(m_currentNodeFunc != nullptr); // If there is a current function, then we're a nested function.</w:t>
      </w:r>
    </w:p>
    <w:p w:rsidR="00117E74" w:rsidRDefault="00117E74" w:rsidP="00117E74">
      <w:pPr>
        <w:pStyle w:val="NoSpacing"/>
      </w:pPr>
      <w:r>
        <w:t xml:space="preserve">        pnodeFnc-&gt;sxFnc.SetStrictMode(IsStrictMode()); // Inherit current strict mode -- may be overridden by the function itself if it contains a strict mode directive.</w:t>
      </w:r>
    </w:p>
    <w:p w:rsidR="00117E74" w:rsidRDefault="00117E74" w:rsidP="00117E74">
      <w:pPr>
        <w:pStyle w:val="NoSpacing"/>
      </w:pPr>
      <w:r>
        <w:t xml:space="preserve">        pnodeFnc-&gt;sxFnc.firstDefaultArg = 0;</w:t>
      </w:r>
    </w:p>
    <w:p w:rsidR="00117E74" w:rsidRDefault="00117E74" w:rsidP="00117E74">
      <w:pPr>
        <w:pStyle w:val="NoSpacing"/>
      </w:pPr>
    </w:p>
    <w:p w:rsidR="00117E74" w:rsidRDefault="00117E74" w:rsidP="00117E74">
      <w:pPr>
        <w:pStyle w:val="NoSpacing"/>
      </w:pPr>
      <w:r>
        <w:t xml:space="preserve">        m_pCurrentAstSize = &amp;pnodeFnc-&gt;sxFnc.astSize;</w:t>
      </w:r>
    </w:p>
    <w:p w:rsidR="00117E74" w:rsidRDefault="00117E74" w:rsidP="00117E74">
      <w:pPr>
        <w:pStyle w:val="NoSpacing"/>
      </w:pPr>
    </w:p>
    <w:p w:rsidR="00117E74" w:rsidRDefault="00117E74" w:rsidP="00117E74">
      <w:pPr>
        <w:pStyle w:val="NoSpacing"/>
      </w:pPr>
      <w:r>
        <w:t xml:space="preserve">        // Make this the current function and start its sub-function list.</w:t>
      </w:r>
    </w:p>
    <w:p w:rsidR="00117E74" w:rsidRDefault="00117E74" w:rsidP="00117E74">
      <w:pPr>
        <w:pStyle w:val="NoSpacing"/>
      </w:pPr>
      <w:r>
        <w:t xml:space="preserve">        pnodeFncSave = m_currentNodeFunc;</w:t>
      </w:r>
    </w:p>
    <w:p w:rsidR="00117E74" w:rsidRDefault="00117E74" w:rsidP="00117E74">
      <w:pPr>
        <w:pStyle w:val="NoSpacing"/>
      </w:pPr>
      <w:r>
        <w:t xml:space="preserve">        m_currentNodeFunc = pnodeFnc;</w:t>
      </w:r>
    </w:p>
    <w:p w:rsidR="00117E74" w:rsidRDefault="00117E74" w:rsidP="00117E74">
      <w:pPr>
        <w:pStyle w:val="NoSpacing"/>
      </w:pPr>
    </w:p>
    <w:p w:rsidR="00117E74" w:rsidRDefault="00117E74" w:rsidP="00117E74">
      <w:pPr>
        <w:pStyle w:val="NoSpacing"/>
      </w:pPr>
      <w:r>
        <w:t xml:space="preserve">        if (!fLambda)</w:t>
      </w:r>
    </w:p>
    <w:p w:rsidR="00117E74" w:rsidRDefault="00117E74" w:rsidP="00117E74">
      <w:pPr>
        <w:pStyle w:val="NoSpacing"/>
      </w:pPr>
      <w:r>
        <w:t xml:space="preserve">        {</w:t>
      </w:r>
    </w:p>
    <w:p w:rsidR="00117E74" w:rsidRDefault="00117E74" w:rsidP="00117E74">
      <w:pPr>
        <w:pStyle w:val="NoSpacing"/>
      </w:pPr>
      <w:r>
        <w:t xml:space="preserve">            pnodeFncSaveNonLambda = m_currentNodeNonLambdaFunc;</w:t>
      </w:r>
    </w:p>
    <w:p w:rsidR="00117E74" w:rsidRDefault="00117E74" w:rsidP="00117E74">
      <w:pPr>
        <w:pStyle w:val="NoSpacing"/>
      </w:pPr>
      <w:r>
        <w:t xml:space="preserve">            m_currentNodeNonLambdaFunc = pnodeFnc;</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m_pnestedCount = &amp;pnodeFnc-&gt;sxFnc.nestedCount;</w:t>
      </w:r>
    </w:p>
    <w:p w:rsidR="00117E74" w:rsidRDefault="00117E74" w:rsidP="00117E74">
      <w:pPr>
        <w:pStyle w:val="NoSpacing"/>
      </w:pPr>
    </w:p>
    <w:p w:rsidR="00117E74" w:rsidRDefault="00117E74" w:rsidP="00117E74">
      <w:pPr>
        <w:pStyle w:val="NoSpacing"/>
      </w:pPr>
      <w:r>
        <w:t xml:space="preserve">        catchPidRefList = this-&gt;GetCatchPidRefList();</w:t>
      </w:r>
    </w:p>
    <w:p w:rsidR="00117E74" w:rsidRDefault="00117E74" w:rsidP="00117E74">
      <w:pPr>
        <w:pStyle w:val="NoSpacing"/>
      </w:pPr>
      <w:r>
        <w:t xml:space="preserve">        if (catchPidRefList)</w:t>
      </w:r>
    </w:p>
    <w:p w:rsidR="00117E74" w:rsidRDefault="00117E74" w:rsidP="00117E74">
      <w:pPr>
        <w:pStyle w:val="NoSpacing"/>
      </w:pPr>
      <w:r>
        <w:t xml:space="preserve">        {</w:t>
      </w:r>
    </w:p>
    <w:p w:rsidR="00117E74" w:rsidRDefault="00117E74" w:rsidP="00117E74">
      <w:pPr>
        <w:pStyle w:val="NoSpacing"/>
      </w:pPr>
      <w:r>
        <w:t xml:space="preserve">            Assert(!m_scriptContext-&gt;GetConfig()-&gt;IsBlockScopeEnabled());</w:t>
      </w:r>
    </w:p>
    <w:p w:rsidR="00117E74" w:rsidRDefault="00117E74" w:rsidP="00117E74">
      <w:pPr>
        <w:pStyle w:val="NoSpacing"/>
      </w:pPr>
      <w:r>
        <w:t xml:space="preserve">            if (fDeclaration)</w:t>
      </w:r>
    </w:p>
    <w:p w:rsidR="00117E74" w:rsidRDefault="00117E74" w:rsidP="00117E74">
      <w:pPr>
        <w:pStyle w:val="NoSpacing"/>
      </w:pPr>
      <w:r>
        <w:t xml:space="preserve">            {</w:t>
      </w:r>
    </w:p>
    <w:p w:rsidR="00117E74" w:rsidRDefault="00117E74" w:rsidP="00117E74">
      <w:pPr>
        <w:pStyle w:val="NoSpacing"/>
      </w:pPr>
      <w:r>
        <w:t xml:space="preserve">                // We're starting a function declaration, and we're inside some number</w:t>
      </w:r>
    </w:p>
    <w:p w:rsidR="00117E74" w:rsidRDefault="00117E74" w:rsidP="00117E74">
      <w:pPr>
        <w:pStyle w:val="NoSpacing"/>
      </w:pPr>
      <w:r>
        <w:t xml:space="preserve">                // of catches, and the catch has its own scope but the function gets hoisted</w:t>
      </w:r>
    </w:p>
    <w:p w:rsidR="00117E74" w:rsidRDefault="00117E74" w:rsidP="00117E74">
      <w:pPr>
        <w:pStyle w:val="NoSpacing"/>
      </w:pPr>
      <w:r>
        <w:t xml:space="preserve">                // outside it. We have to fiddle with the PidRefStack's to simulate hoisting.</w:t>
      </w:r>
    </w:p>
    <w:p w:rsidR="00117E74" w:rsidRDefault="00117E74" w:rsidP="00117E74">
      <w:pPr>
        <w:pStyle w:val="NoSpacing"/>
      </w:pPr>
      <w:r>
        <w:t xml:space="preserve">                // For each catch object in scope here, do the following:</w:t>
      </w:r>
    </w:p>
    <w:p w:rsidR="00117E74" w:rsidRDefault="00117E74" w:rsidP="00117E74">
      <w:pPr>
        <w:pStyle w:val="NoSpacing"/>
      </w:pPr>
      <w:r>
        <w:t xml:space="preserve">                // - Remove the portion of the PID ref stack that holds references inside the catch.</w:t>
      </w:r>
    </w:p>
    <w:p w:rsidR="00117E74" w:rsidRDefault="00117E74" w:rsidP="00117E74">
      <w:pPr>
        <w:pStyle w:val="NoSpacing"/>
      </w:pPr>
      <w:r>
        <w:t xml:space="preserve">                // - Save that portion of the stack in the catchPidRef list entry. Do this by:</w:t>
      </w:r>
    </w:p>
    <w:p w:rsidR="00117E74" w:rsidRDefault="00117E74" w:rsidP="00117E74">
      <w:pPr>
        <w:pStyle w:val="NoSpacing"/>
      </w:pPr>
      <w:r>
        <w:t xml:space="preserve">                //     - Letting the list entry point to the current top of the PID ref stack;</w:t>
      </w:r>
    </w:p>
    <w:p w:rsidR="00117E74" w:rsidRDefault="00117E74" w:rsidP="00117E74">
      <w:pPr>
        <w:pStyle w:val="NoSpacing"/>
      </w:pPr>
      <w:r>
        <w:t xml:space="preserve">                //     - Setting the prev pointer of the PID ref at the bottom of the removed portion to null.</w:t>
      </w:r>
    </w:p>
    <w:p w:rsidR="00117E74" w:rsidRDefault="00117E74" w:rsidP="00117E74">
      <w:pPr>
        <w:pStyle w:val="NoSpacing"/>
      </w:pPr>
      <w:r>
        <w:t xml:space="preserve">                // Now we can accumulate references inside the function declaration without getting them</w:t>
      </w:r>
    </w:p>
    <w:p w:rsidR="00117E74" w:rsidRDefault="00117E74" w:rsidP="00117E74">
      <w:pPr>
        <w:pStyle w:val="NoSpacing"/>
      </w:pPr>
      <w:r>
        <w:t xml:space="preserve">                // interspersed with the references that should bind to the catch variable.</w:t>
      </w:r>
    </w:p>
    <w:p w:rsidR="00117E74" w:rsidRDefault="00117E74" w:rsidP="00117E74">
      <w:pPr>
        <w:pStyle w:val="NoSpacing"/>
      </w:pPr>
      <w:r>
        <w:lastRenderedPageBreak/>
        <w:t xml:space="preserve">                FOREACH_SLISTBASE_ENTRY(CatchPidRef, catchPidRef, catchPidRefList)</w:t>
      </w:r>
    </w:p>
    <w:p w:rsidR="00117E74" w:rsidRDefault="00117E74" w:rsidP="00117E74">
      <w:pPr>
        <w:pStyle w:val="NoSpacing"/>
      </w:pPr>
      <w:r>
        <w:t xml:space="preserve">                {</w:t>
      </w:r>
    </w:p>
    <w:p w:rsidR="00117E74" w:rsidRDefault="00117E74" w:rsidP="00117E74">
      <w:pPr>
        <w:pStyle w:val="NoSpacing"/>
      </w:pPr>
      <w:r>
        <w:t xml:space="preserve">                    IdentPtr pidCatch = catchPidRef.pid;</w:t>
      </w:r>
    </w:p>
    <w:p w:rsidR="00117E74" w:rsidRDefault="00117E74" w:rsidP="00117E74">
      <w:pPr>
        <w:pStyle w:val="NoSpacing"/>
      </w:pPr>
      <w:r>
        <w:t xml:space="preserve">                    PidRefStack *topRef = pidCatch-&gt;GetTopRef();</w:t>
      </w:r>
    </w:p>
    <w:p w:rsidR="00117E74" w:rsidRDefault="00117E74" w:rsidP="00117E74">
      <w:pPr>
        <w:pStyle w:val="NoSpacing"/>
      </w:pPr>
      <w:r>
        <w:t xml:space="preserve">                    PidRefStack *catchScopeRef = catchPidRef.ref;</w:t>
      </w:r>
    </w:p>
    <w:p w:rsidR="00117E74" w:rsidRDefault="00117E74" w:rsidP="00117E74">
      <w:pPr>
        <w:pStyle w:val="NoSpacing"/>
      </w:pPr>
      <w:r>
        <w:t xml:space="preserve">                    catchPidRef.ref = topRef;</w:t>
      </w:r>
    </w:p>
    <w:p w:rsidR="00117E74" w:rsidRDefault="00117E74" w:rsidP="00117E74">
      <w:pPr>
        <w:pStyle w:val="NoSpacing"/>
      </w:pPr>
      <w:r>
        <w:t xml:space="preserve">                    pidCatch-&gt;SetTopRef(catchScopeRef-&gt;prev);</w:t>
      </w:r>
    </w:p>
    <w:p w:rsidR="00117E74" w:rsidRDefault="00117E74" w:rsidP="00117E74">
      <w:pPr>
        <w:pStyle w:val="NoSpacing"/>
      </w:pPr>
      <w:r>
        <w:t xml:space="preserve">                    catchScopeRef-&gt;prev = nullptr;</w:t>
      </w:r>
    </w:p>
    <w:p w:rsidR="00117E74" w:rsidRDefault="00117E74" w:rsidP="00117E74">
      <w:pPr>
        <w:pStyle w:val="NoSpacing"/>
      </w:pPr>
      <w:r>
        <w:t xml:space="preserve">                }</w:t>
      </w:r>
    </w:p>
    <w:p w:rsidR="00117E74" w:rsidRDefault="00117E74" w:rsidP="00117E74">
      <w:pPr>
        <w:pStyle w:val="NoSpacing"/>
      </w:pPr>
      <w:r>
        <w:t xml:space="preserve">                NEXT_SLISTBASE_ENTRY;</w:t>
      </w:r>
    </w:p>
    <w:p w:rsidR="00117E74" w:rsidRDefault="00117E74" w:rsidP="00117E74">
      <w:pPr>
        <w:pStyle w:val="NoSpacing"/>
      </w:pPr>
      <w:r>
        <w:t xml:space="preserve">                catchPidRefList-&gt;Reverse();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this-&gt;SetCatchPidRefList(nullptr);</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 // if !buildAST</w:t>
      </w:r>
    </w:p>
    <w:p w:rsidR="00117E74" w:rsidRDefault="00117E74" w:rsidP="00117E74">
      <w:pPr>
        <w:pStyle w:val="NoSpacing"/>
      </w:pPr>
      <w:r>
        <w:t xml:space="preserve">    {</w:t>
      </w:r>
    </w:p>
    <w:p w:rsidR="00117E74" w:rsidRDefault="00117E74" w:rsidP="00117E74">
      <w:pPr>
        <w:pStyle w:val="NoSpacing"/>
      </w:pPr>
      <w:r>
        <w:t xml:space="preserve">        wasInDeferredNestedFunc = m_inDeferredNestedFunc;</w:t>
      </w:r>
    </w:p>
    <w:p w:rsidR="00117E74" w:rsidRDefault="00117E74" w:rsidP="00117E74">
      <w:pPr>
        <w:pStyle w:val="NoSpacing"/>
      </w:pPr>
      <w:r>
        <w:t xml:space="preserve">        m_inDeferredNestedFunc = true;</w:t>
      </w:r>
    </w:p>
    <w:p w:rsidR="00117E74" w:rsidRDefault="00117E74" w:rsidP="00117E74">
      <w:pPr>
        <w:pStyle w:val="NoSpacing"/>
      </w:pPr>
    </w:p>
    <w:p w:rsidR="00117E74" w:rsidRDefault="00117E74" w:rsidP="00117E74">
      <w:pPr>
        <w:pStyle w:val="NoSpacing"/>
      </w:pPr>
      <w:r>
        <w:t xml:space="preserve">        if (BindDeferredPidRefs())</w:t>
      </w:r>
    </w:p>
    <w:p w:rsidR="00117E74" w:rsidRDefault="00117E74" w:rsidP="00117E74">
      <w:pPr>
        <w:pStyle w:val="NoSpacing"/>
      </w:pPr>
      <w:r>
        <w:t xml:space="preserve">        {</w:t>
      </w:r>
    </w:p>
    <w:p w:rsidR="00117E74" w:rsidRDefault="00117E74" w:rsidP="00117E74">
      <w:pPr>
        <w:pStyle w:val="NoSpacing"/>
      </w:pPr>
      <w:r>
        <w:t xml:space="preserve">            AnalysisAssert(pnodeFnc);</w:t>
      </w:r>
    </w:p>
    <w:p w:rsidR="00117E74" w:rsidRDefault="00117E74" w:rsidP="00117E74">
      <w:pPr>
        <w:pStyle w:val="NoSpacing"/>
      </w:pPr>
    </w:p>
    <w:p w:rsidR="00117E74" w:rsidRDefault="00117E74" w:rsidP="00117E74">
      <w:pPr>
        <w:pStyle w:val="NoSpacing"/>
      </w:pPr>
      <w:r>
        <w:t xml:space="preserve">            if (!fLambda)</w:t>
      </w:r>
    </w:p>
    <w:p w:rsidR="00117E74" w:rsidRDefault="00117E74" w:rsidP="00117E74">
      <w:pPr>
        <w:pStyle w:val="NoSpacing"/>
      </w:pPr>
      <w:r>
        <w:t xml:space="preserve">            {</w:t>
      </w:r>
    </w:p>
    <w:p w:rsidR="00117E74" w:rsidRDefault="00117E74" w:rsidP="00117E74">
      <w:pPr>
        <w:pStyle w:val="NoSpacing"/>
      </w:pPr>
      <w:r>
        <w:t xml:space="preserve">                pnodeFncSaveNonLambda = m_currentNodeNonLambdaDeferredFunc;</w:t>
      </w:r>
    </w:p>
    <w:p w:rsidR="00117E74" w:rsidRDefault="00117E74" w:rsidP="00117E74">
      <w:pPr>
        <w:pStyle w:val="NoSpacing"/>
      </w:pPr>
      <w:r>
        <w:t xml:space="preserve">                m_currentNodeNonLambdaDeferredFunc = pnodeFnc;</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pnodeFncSave = m_currentNodeDeferredFunc;</w:t>
      </w:r>
    </w:p>
    <w:p w:rsidR="00117E74" w:rsidRDefault="00117E74" w:rsidP="00117E74">
      <w:pPr>
        <w:pStyle w:val="NoSpacing"/>
      </w:pPr>
      <w:r>
        <w:t xml:space="preserve">            m_currentNodeDeferredFunc = pnodeFnc;</w:t>
      </w:r>
    </w:p>
    <w:p w:rsidR="00117E74" w:rsidRDefault="00117E74" w:rsidP="00117E74">
      <w:pPr>
        <w:pStyle w:val="NoSpacing"/>
      </w:pPr>
      <w:r>
        <w:t xml:space="preserve">            m_pnestedCount = &amp;pnodeFnc-&gt;sxFnc.nestedCount;</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m_pnestedCount = nullptr;</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 || BindDeferredPidRefs())</w:t>
      </w:r>
    </w:p>
    <w:p w:rsidR="00117E74" w:rsidRDefault="00117E74" w:rsidP="00117E74">
      <w:pPr>
        <w:pStyle w:val="NoSpacing"/>
      </w:pPr>
      <w:r>
        <w:t xml:space="preserve">    {</w:t>
      </w:r>
    </w:p>
    <w:p w:rsidR="00117E74" w:rsidRDefault="00117E74" w:rsidP="00117E74">
      <w:pPr>
        <w:pStyle w:val="NoSpacing"/>
      </w:pPr>
      <w:r>
        <w:t xml:space="preserve">        AnalysisAssert(pnodeFnc);</w:t>
      </w:r>
    </w:p>
    <w:p w:rsidR="00117E74" w:rsidRDefault="00117E74" w:rsidP="00117E74">
      <w:pPr>
        <w:pStyle w:val="NoSpacing"/>
      </w:pPr>
      <w:r>
        <w:t xml:space="preserve">        pnodeFnc-&gt;sxFnc.SetIsAsync((flags &amp; fFncAsync) != 0);</w:t>
      </w:r>
    </w:p>
    <w:p w:rsidR="00117E74" w:rsidRDefault="00117E74" w:rsidP="00117E74">
      <w:pPr>
        <w:pStyle w:val="NoSpacing"/>
      </w:pPr>
      <w:r>
        <w:t xml:space="preserve">        pnodeFnc-&gt;sxFnc.SetIsLambda(fLambda);</w:t>
      </w:r>
    </w:p>
    <w:p w:rsidR="00117E74" w:rsidRDefault="00117E74" w:rsidP="00117E74">
      <w:pPr>
        <w:pStyle w:val="NoSpacing"/>
      </w:pPr>
      <w:r>
        <w:t xml:space="preserve">        pnodeFnc-&gt;sxFnc.SetIsMethod((flags &amp; fFncMethod) != 0);</w:t>
      </w:r>
    </w:p>
    <w:p w:rsidR="00117E74" w:rsidRDefault="00117E74" w:rsidP="00117E74">
      <w:pPr>
        <w:pStyle w:val="NoSpacing"/>
      </w:pPr>
      <w:r>
        <w:t xml:space="preserve">        pnodeFnc-&gt;sxFnc.SetIsClassMember((flags &amp; fFncClassMember) != 0);</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bool needScanRCurly = true;</w:t>
      </w:r>
    </w:p>
    <w:p w:rsidR="00117E74" w:rsidRDefault="00117E74" w:rsidP="00117E74">
      <w:pPr>
        <w:pStyle w:val="NoSpacing"/>
      </w:pPr>
      <w:r>
        <w:t xml:space="preserve">    bool result = ParseFncDeclHelper&lt;buildAST&gt;(pnodeFnc, pnodeFncSave, pNameHint, flags, &amp;funcHasName, fUnaryOrParen, noStmtContext, &amp;needScanRCurly);</w:t>
      </w:r>
    </w:p>
    <w:p w:rsidR="00117E74" w:rsidRDefault="00117E74" w:rsidP="00117E74">
      <w:pPr>
        <w:pStyle w:val="NoSpacing"/>
      </w:pPr>
      <w:r>
        <w:lastRenderedPageBreak/>
        <w:t xml:space="preserve">    if (!result)</w:t>
      </w:r>
    </w:p>
    <w:p w:rsidR="00117E74" w:rsidRDefault="00117E74" w:rsidP="00117E74">
      <w:pPr>
        <w:pStyle w:val="NoSpacing"/>
      </w:pPr>
      <w:r>
        <w:t xml:space="preserve">    {</w:t>
      </w:r>
    </w:p>
    <w:p w:rsidR="00117E74" w:rsidRDefault="00117E74" w:rsidP="00117E74">
      <w:pPr>
        <w:pStyle w:val="NoSpacing"/>
      </w:pPr>
      <w:r>
        <w:t xml:space="preserve">        Assert(!pnodeFncBlockScope);</w:t>
      </w:r>
    </w:p>
    <w:p w:rsidR="00117E74" w:rsidRDefault="00117E74" w:rsidP="00117E74">
      <w:pPr>
        <w:pStyle w:val="NoSpacing"/>
      </w:pPr>
    </w:p>
    <w:p w:rsidR="00117E74" w:rsidRDefault="00117E74" w:rsidP="00117E74">
      <w:pPr>
        <w:pStyle w:val="NoSpacing"/>
      </w:pPr>
      <w:r>
        <w:t xml:space="preserve">        return pnodeFnc;</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 || BindDeferredPidRefs())</w:t>
      </w:r>
    </w:p>
    <w:p w:rsidR="00117E74" w:rsidRDefault="00117E74" w:rsidP="00117E74">
      <w:pPr>
        <w:pStyle w:val="NoSpacing"/>
      </w:pPr>
      <w:r>
        <w:t xml:space="preserve">    {</w:t>
      </w:r>
    </w:p>
    <w:p w:rsidR="00117E74" w:rsidRDefault="00117E74" w:rsidP="00117E74">
      <w:pPr>
        <w:pStyle w:val="NoSpacing"/>
      </w:pPr>
      <w:r>
        <w:t xml:space="preserve">        AnalysisAssert(pnodeFnc);</w:t>
      </w:r>
    </w:p>
    <w:p w:rsidR="00117E74" w:rsidRDefault="00117E74" w:rsidP="00117E74">
      <w:pPr>
        <w:pStyle w:val="NoSpacing"/>
      </w:pPr>
    </w:p>
    <w:p w:rsidR="00117E74" w:rsidRDefault="00117E74" w:rsidP="00117E74">
      <w:pPr>
        <w:pStyle w:val="NoSpacing"/>
      </w:pPr>
      <w:r>
        <w:t xml:space="preserve">        *m_ppnodeVar = nullptr;</w:t>
      </w:r>
    </w:p>
    <w:p w:rsidR="00117E74" w:rsidRDefault="00117E74" w:rsidP="00117E74">
      <w:pPr>
        <w:pStyle w:val="NoSpacing"/>
      </w:pPr>
      <w:r>
        <w:t xml:space="preserve">        m_ppnodeVar = ppnodeVarSave;</w:t>
      </w:r>
    </w:p>
    <w:p w:rsidR="00117E74" w:rsidRDefault="00117E74" w:rsidP="00117E74">
      <w:pPr>
        <w:pStyle w:val="NoSpacing"/>
      </w:pPr>
    </w:p>
    <w:p w:rsidR="00117E74" w:rsidRDefault="00117E74" w:rsidP="00117E74">
      <w:pPr>
        <w:pStyle w:val="NoSpacing"/>
      </w:pPr>
      <w:r>
        <w:t xml:space="preserve">        // Restore the current function.</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Assert(pnodeFnc == m_currentNodeFunc);</w:t>
      </w:r>
    </w:p>
    <w:p w:rsidR="00117E74" w:rsidRDefault="00117E74" w:rsidP="00117E74">
      <w:pPr>
        <w:pStyle w:val="NoSpacing"/>
      </w:pPr>
    </w:p>
    <w:p w:rsidR="00117E74" w:rsidRDefault="00117E74" w:rsidP="00117E74">
      <w:pPr>
        <w:pStyle w:val="NoSpacing"/>
      </w:pPr>
      <w:r>
        <w:t xml:space="preserve">            m_currentNodeFunc = pnodeFncSave;</w:t>
      </w:r>
    </w:p>
    <w:p w:rsidR="00117E74" w:rsidRDefault="00117E74" w:rsidP="00117E74">
      <w:pPr>
        <w:pStyle w:val="NoSpacing"/>
      </w:pPr>
      <w:r>
        <w:t xml:space="preserve">            m_pCurrentAstSize = pAstSizeSave;</w:t>
      </w:r>
    </w:p>
    <w:p w:rsidR="00117E74" w:rsidRDefault="00117E74" w:rsidP="00117E74">
      <w:pPr>
        <w:pStyle w:val="NoSpacing"/>
      </w:pPr>
    </w:p>
    <w:p w:rsidR="00117E74" w:rsidRDefault="00117E74" w:rsidP="00117E74">
      <w:pPr>
        <w:pStyle w:val="NoSpacing"/>
      </w:pPr>
      <w:r>
        <w:t xml:space="preserve">            if (!fLambda)</w:t>
      </w:r>
    </w:p>
    <w:p w:rsidR="00117E74" w:rsidRDefault="00117E74" w:rsidP="00117E74">
      <w:pPr>
        <w:pStyle w:val="NoSpacing"/>
      </w:pPr>
      <w:r>
        <w:t xml:space="preserve">            {</w:t>
      </w:r>
    </w:p>
    <w:p w:rsidR="00117E74" w:rsidRDefault="00117E74" w:rsidP="00117E74">
      <w:pPr>
        <w:pStyle w:val="NoSpacing"/>
      </w:pPr>
      <w:r>
        <w:t xml:space="preserve">                Assert(pnodeFnc == m_currentNodeNonLambdaFunc);</w:t>
      </w:r>
    </w:p>
    <w:p w:rsidR="00117E74" w:rsidRDefault="00117E74" w:rsidP="00117E74">
      <w:pPr>
        <w:pStyle w:val="NoSpacing"/>
      </w:pPr>
      <w:r>
        <w:t xml:space="preserve">                m_currentNodeNonLambdaFunc = pnodeFncSaveNonLambda;</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Assert(pnodeFnc == m_currentNodeDeferredFunc);</w:t>
      </w:r>
    </w:p>
    <w:p w:rsidR="00117E74" w:rsidRDefault="00117E74" w:rsidP="00117E74">
      <w:pPr>
        <w:pStyle w:val="NoSpacing"/>
      </w:pPr>
      <w:r>
        <w:t xml:space="preserve">            if (!fLambda)</w:t>
      </w:r>
    </w:p>
    <w:p w:rsidR="00117E74" w:rsidRDefault="00117E74" w:rsidP="00117E74">
      <w:pPr>
        <w:pStyle w:val="NoSpacing"/>
      </w:pPr>
      <w:r>
        <w:t xml:space="preserve">            {</w:t>
      </w:r>
    </w:p>
    <w:p w:rsidR="00117E74" w:rsidRDefault="00117E74" w:rsidP="00117E74">
      <w:pPr>
        <w:pStyle w:val="NoSpacing"/>
      </w:pPr>
      <w:r>
        <w:t xml:space="preserve">                Assert(pnodeFnc == m_currentNodeNonLambdaDeferredFunc);</w:t>
      </w:r>
    </w:p>
    <w:p w:rsidR="00117E74" w:rsidRDefault="00117E74" w:rsidP="00117E74">
      <w:pPr>
        <w:pStyle w:val="NoSpacing"/>
      </w:pPr>
      <w:r>
        <w:t xml:space="preserve">                m_currentNodeNonLambdaDeferredFunc = pnodeFncSaveNonLambda;</w:t>
      </w:r>
    </w:p>
    <w:p w:rsidR="00117E74" w:rsidRDefault="00117E74" w:rsidP="00117E74">
      <w:pPr>
        <w:pStyle w:val="NoSpacing"/>
      </w:pPr>
      <w:r>
        <w:t xml:space="preserve">            }</w:t>
      </w:r>
    </w:p>
    <w:p w:rsidR="00117E74" w:rsidRDefault="00117E74" w:rsidP="00117E74">
      <w:pPr>
        <w:pStyle w:val="NoSpacing"/>
      </w:pPr>
      <w:r>
        <w:t xml:space="preserve">            m_currentNodeDeferredFunc = pnodeFncSave;</w:t>
      </w:r>
    </w:p>
    <w:p w:rsidR="00117E74" w:rsidRDefault="00117E74" w:rsidP="00117E74">
      <w:pPr>
        <w:pStyle w:val="NoSpacing"/>
      </w:pPr>
      <w:r>
        <w:t xml:space="preserve">            if (m_currentNodeFunc &amp;&amp; pnodeFnc-&gt;sxFnc.HasWithStmt())</w:t>
      </w:r>
    </w:p>
    <w:p w:rsidR="00117E74" w:rsidRDefault="00117E74" w:rsidP="00117E74">
      <w:pPr>
        <w:pStyle w:val="NoSpacing"/>
      </w:pPr>
      <w:r>
        <w:t xml:space="preserve">            {</w:t>
      </w:r>
    </w:p>
    <w:p w:rsidR="00117E74" w:rsidRDefault="00117E74" w:rsidP="00117E74">
      <w:pPr>
        <w:pStyle w:val="NoSpacing"/>
      </w:pPr>
      <w:r>
        <w:t xml:space="preserve">                GetCurrentFunctionNode()-&gt;sxFnc.SetHasWithStmt(true);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if (m_currentNodeFunc &amp;&amp; (pnodeFnc-&gt;sxFnc.CallsEval() || pnodeFnc-&gt;sxFnc.ChildCallsEval()))</w:t>
      </w:r>
    </w:p>
    <w:p w:rsidR="00117E74" w:rsidRDefault="00117E74" w:rsidP="00117E74">
      <w:pPr>
        <w:pStyle w:val="NoSpacing"/>
      </w:pPr>
      <w:r>
        <w:t xml:space="preserve">        {</w:t>
      </w:r>
    </w:p>
    <w:p w:rsidR="00117E74" w:rsidRDefault="00117E74" w:rsidP="00117E74">
      <w:pPr>
        <w:pStyle w:val="NoSpacing"/>
      </w:pPr>
      <w:r>
        <w:t xml:space="preserve">            GetCurrentFunctionNode()-&gt;sxFnc.SetChildCallsEval(true);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Lambdas do not have "arguments" and instead capture their parent's</w:t>
      </w:r>
    </w:p>
    <w:p w:rsidR="00117E74" w:rsidRDefault="00117E74" w:rsidP="00117E74">
      <w:pPr>
        <w:pStyle w:val="NoSpacing"/>
      </w:pPr>
      <w:r>
        <w:t xml:space="preserve">        // binding of "arguments.  To ensure the arguments object of the enclosing</w:t>
      </w:r>
    </w:p>
    <w:p w:rsidR="00117E74" w:rsidRDefault="00117E74" w:rsidP="00117E74">
      <w:pPr>
        <w:pStyle w:val="NoSpacing"/>
      </w:pPr>
      <w:r>
        <w:t xml:space="preserve">        // non-lambda function is loaded propagate the UsesArguments flag up to</w:t>
      </w:r>
    </w:p>
    <w:p w:rsidR="00117E74" w:rsidRDefault="00117E74" w:rsidP="00117E74">
      <w:pPr>
        <w:pStyle w:val="NoSpacing"/>
      </w:pPr>
      <w:r>
        <w:t xml:space="preserve">        // the parent function</w:t>
      </w:r>
    </w:p>
    <w:p w:rsidR="00117E74" w:rsidRDefault="00117E74" w:rsidP="00117E74">
      <w:pPr>
        <w:pStyle w:val="NoSpacing"/>
      </w:pPr>
      <w:r>
        <w:t xml:space="preserve">        if ((flags &amp; fFncLambda) != 0 &amp;&amp; pnodeFnc-&gt;sxFnc.UsesArguments())</w:t>
      </w:r>
    </w:p>
    <w:p w:rsidR="00117E74" w:rsidRDefault="00117E74" w:rsidP="00117E74">
      <w:pPr>
        <w:pStyle w:val="NoSpacing"/>
      </w:pPr>
      <w:r>
        <w:t xml:space="preserve">        {</w:t>
      </w:r>
    </w:p>
    <w:p w:rsidR="00117E74" w:rsidRDefault="00117E74" w:rsidP="00117E74">
      <w:pPr>
        <w:pStyle w:val="NoSpacing"/>
      </w:pPr>
      <w:r>
        <w:lastRenderedPageBreak/>
        <w:t xml:space="preserve">            if (pnodeFncSave != nullptr)</w:t>
      </w:r>
    </w:p>
    <w:p w:rsidR="00117E74" w:rsidRDefault="00117E74" w:rsidP="00117E74">
      <w:pPr>
        <w:pStyle w:val="NoSpacing"/>
      </w:pPr>
      <w:r>
        <w:t xml:space="preserve">            {</w:t>
      </w:r>
    </w:p>
    <w:p w:rsidR="00117E74" w:rsidRDefault="00117E74" w:rsidP="00117E74">
      <w:pPr>
        <w:pStyle w:val="NoSpacing"/>
      </w:pPr>
      <w:r>
        <w:t xml:space="preserve">                pnodeFncSave-&gt;sxFnc.SetUsesArguments();</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m_UsesArgumentsAtGlobal = true;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(needScanRCurly)</w:t>
      </w:r>
    </w:p>
    <w:p w:rsidR="00117E74" w:rsidRDefault="00117E74" w:rsidP="00117E74">
      <w:pPr>
        <w:pStyle w:val="NoSpacing"/>
      </w:pPr>
      <w:r>
        <w:t xml:space="preserve">    {</w:t>
      </w:r>
    </w:p>
    <w:p w:rsidR="00117E74" w:rsidRDefault="00117E74" w:rsidP="00117E74">
      <w:pPr>
        <w:pStyle w:val="NoSpacing"/>
      </w:pPr>
      <w:r>
        <w:t xml:space="preserve">        // Consume the next token now that we're back in the enclosing function (whose strictness may be</w:t>
      </w:r>
    </w:p>
    <w:p w:rsidR="00117E74" w:rsidRDefault="00117E74" w:rsidP="00117E74">
      <w:pPr>
        <w:pStyle w:val="NoSpacing"/>
      </w:pPr>
      <w:r>
        <w:t xml:space="preserve">        // different from the function we just finished).</w:t>
      </w:r>
    </w:p>
    <w:p w:rsidR="00117E74" w:rsidRDefault="00117E74" w:rsidP="00117E74">
      <w:pPr>
        <w:pStyle w:val="NoSpacing"/>
      </w:pPr>
      <w:r>
        <w:t>#if DBG</w:t>
      </w:r>
    </w:p>
    <w:p w:rsidR="00117E74" w:rsidRDefault="00117E74" w:rsidP="00117E74">
      <w:pPr>
        <w:pStyle w:val="NoSpacing"/>
      </w:pPr>
      <w:r>
        <w:t xml:space="preserve">        bool expectedTokenValid = m_token.tk == tkRCurly;</w:t>
      </w:r>
    </w:p>
    <w:p w:rsidR="00117E74" w:rsidRDefault="00117E74" w:rsidP="00117E74">
      <w:pPr>
        <w:pStyle w:val="NoSpacing"/>
      </w:pPr>
      <w:r>
        <w:t xml:space="preserve">        AssertMsg(expectedTokenValid, "Invalid token expected for RCurly match");</w:t>
      </w:r>
    </w:p>
    <w:p w:rsidR="00117E74" w:rsidRDefault="00117E74" w:rsidP="00117E74">
      <w:pPr>
        <w:pStyle w:val="NoSpacing"/>
      </w:pPr>
      <w:r>
        <w:t>#endif</w:t>
      </w:r>
    </w:p>
    <w:p w:rsidR="00117E74" w:rsidRDefault="00117E74" w:rsidP="00117E74">
      <w:pPr>
        <w:pStyle w:val="NoSpacing"/>
      </w:pPr>
      <w:r>
        <w:t xml:space="preserve">        // The next token may need to have a PID created in !buildAST mode, as we may be parsing a method with a string name.</w:t>
      </w:r>
    </w:p>
    <w:p w:rsidR="00117E74" w:rsidRDefault="00117E74" w:rsidP="00117E74">
      <w:pPr>
        <w:pStyle w:val="NoSpacing"/>
      </w:pPr>
      <w:r>
        <w:t xml:space="preserve">        if (needsPIDOnRCurlyScan)</w:t>
      </w:r>
    </w:p>
    <w:p w:rsidR="00117E74" w:rsidRDefault="00117E74" w:rsidP="00117E74">
      <w:pPr>
        <w:pStyle w:val="NoSpacing"/>
      </w:pPr>
      <w:r>
        <w:t xml:space="preserve">        {</w:t>
      </w:r>
    </w:p>
    <w:p w:rsidR="00117E74" w:rsidRDefault="00117E74" w:rsidP="00117E74">
      <w:pPr>
        <w:pStyle w:val="NoSpacing"/>
      </w:pPr>
      <w:r>
        <w:t xml:space="preserve">            m_pscan-&gt;ScanForcingPid();</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m_pnestedCount = pnestedCountSave;</w:t>
      </w:r>
    </w:p>
    <w:p w:rsidR="00117E74" w:rsidRDefault="00117E74" w:rsidP="00117E74">
      <w:pPr>
        <w:pStyle w:val="NoSpacing"/>
      </w:pPr>
      <w:r>
        <w:t xml:space="preserve">    Assert(!buildAST || !wasInDeferredNestedFunc);</w:t>
      </w:r>
    </w:p>
    <w:p w:rsidR="00117E74" w:rsidRDefault="00117E74" w:rsidP="00117E74">
      <w:pPr>
        <w:pStyle w:val="NoSpacing"/>
      </w:pPr>
      <w:r>
        <w:t xml:space="preserve">    m_inDeferredNestedFunc = wasInDeferredNestedFunc;</w:t>
      </w:r>
    </w:p>
    <w:p w:rsidR="00117E74" w:rsidRDefault="00117E74" w:rsidP="00117E74">
      <w:pPr>
        <w:pStyle w:val="NoSpacing"/>
      </w:pPr>
    </w:p>
    <w:p w:rsidR="00117E74" w:rsidRDefault="00117E74" w:rsidP="00117E74">
      <w:pPr>
        <w:pStyle w:val="NoSpacing"/>
      </w:pPr>
      <w:r>
        <w:t xml:space="preserve">    if (this-&gt;m_arrayDepth)</w:t>
      </w:r>
    </w:p>
    <w:p w:rsidR="00117E74" w:rsidRDefault="00117E74" w:rsidP="00117E74">
      <w:pPr>
        <w:pStyle w:val="NoSpacing"/>
      </w:pPr>
      <w:r>
        <w:t xml:space="preserve">    {</w:t>
      </w:r>
    </w:p>
    <w:p w:rsidR="00117E74" w:rsidRDefault="00117E74" w:rsidP="00117E74">
      <w:pPr>
        <w:pStyle w:val="NoSpacing"/>
      </w:pPr>
      <w:r>
        <w:t xml:space="preserve">        this-&gt;m_funcInArrayDepth--;</w:t>
      </w:r>
    </w:p>
    <w:p w:rsidR="00117E74" w:rsidRDefault="00117E74" w:rsidP="00117E74">
      <w:pPr>
        <w:pStyle w:val="NoSpacing"/>
      </w:pPr>
      <w:r>
        <w:t xml:space="preserve">        if (this-&gt;m_funcInArrayDepth == 0 &amp;&amp; !this-&gt;m_parsingDuplicate)</w:t>
      </w:r>
    </w:p>
    <w:p w:rsidR="00117E74" w:rsidRDefault="00117E74" w:rsidP="00117E74">
      <w:pPr>
        <w:pStyle w:val="NoSpacing"/>
      </w:pPr>
      <w:r>
        <w:t xml:space="preserve">        {</w:t>
      </w:r>
    </w:p>
    <w:p w:rsidR="00117E74" w:rsidRDefault="00117E74" w:rsidP="00117E74">
      <w:pPr>
        <w:pStyle w:val="NoSpacing"/>
      </w:pPr>
      <w:r>
        <w:t xml:space="preserve">            // We disable deferred parsing if array literals dominate.</w:t>
      </w:r>
    </w:p>
    <w:p w:rsidR="00117E74" w:rsidRDefault="00117E74" w:rsidP="00117E74">
      <w:pPr>
        <w:pStyle w:val="NoSpacing"/>
      </w:pPr>
      <w:r>
        <w:t xml:space="preserve">            // But don't do this if the array literal is dominated by function bodies.</w:t>
      </w:r>
    </w:p>
    <w:p w:rsidR="00117E74" w:rsidRDefault="00117E74" w:rsidP="00117E74">
      <w:pPr>
        <w:pStyle w:val="NoSpacing"/>
      </w:pPr>
      <w:r>
        <w:t xml:space="preserve">            if (flags &amp; (fFncMethod | fFncClassMember) &amp;&amp; m_token.tk != tkSColon)</w:t>
      </w:r>
    </w:p>
    <w:p w:rsidR="00117E74" w:rsidRDefault="00117E74" w:rsidP="00117E74">
      <w:pPr>
        <w:pStyle w:val="NoSpacing"/>
      </w:pPr>
      <w:r>
        <w:t xml:space="preserve">            {</w:t>
      </w:r>
    </w:p>
    <w:p w:rsidR="00117E74" w:rsidRDefault="00117E74" w:rsidP="00117E74">
      <w:pPr>
        <w:pStyle w:val="NoSpacing"/>
      </w:pPr>
      <w:r>
        <w:t xml:space="preserve">                // Class member methods have optional separators. We need to check whether we are</w:t>
      </w:r>
    </w:p>
    <w:p w:rsidR="00117E74" w:rsidRDefault="00117E74" w:rsidP="00117E74">
      <w:pPr>
        <w:pStyle w:val="NoSpacing"/>
      </w:pPr>
      <w:r>
        <w:t xml:space="preserve">                // getting the IchLim of the correct token.</w:t>
      </w:r>
    </w:p>
    <w:p w:rsidR="00117E74" w:rsidRDefault="00117E74" w:rsidP="00117E74">
      <w:pPr>
        <w:pStyle w:val="NoSpacing"/>
      </w:pPr>
      <w:r>
        <w:t xml:space="preserve">                Assert(m_pscan-&gt;m_tkPrevious == tkRCurly &amp;&amp; needScanRCurly);</w:t>
      </w:r>
    </w:p>
    <w:p w:rsidR="00117E74" w:rsidRDefault="00117E74" w:rsidP="00117E74">
      <w:pPr>
        <w:pStyle w:val="NoSpacing"/>
      </w:pPr>
    </w:p>
    <w:p w:rsidR="00117E74" w:rsidRDefault="00117E74" w:rsidP="00117E74">
      <w:pPr>
        <w:pStyle w:val="NoSpacing"/>
      </w:pPr>
      <w:r>
        <w:t xml:space="preserve">                this-&gt;m_funcInArray += m_pscan-&gt;IchMinTok() - /*tkRCurly*/ 1 - ichMin;</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this-&gt;m_funcInArray += m_pscan-&gt;IchLimTok() - ichMin;</w:t>
      </w:r>
    </w:p>
    <w:p w:rsidR="00117E74" w:rsidRDefault="00117E74" w:rsidP="00117E74">
      <w:pPr>
        <w:pStyle w:val="NoSpacing"/>
      </w:pPr>
      <w:r>
        <w:lastRenderedPageBreak/>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m_scopeCountNoAst = scopeCountNoAstSave;</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if (catchPidRefList)</w:t>
      </w:r>
    </w:p>
    <w:p w:rsidR="00117E74" w:rsidRDefault="00117E74" w:rsidP="00117E74">
      <w:pPr>
        <w:pStyle w:val="NoSpacing"/>
      </w:pPr>
      <w:r>
        <w:t xml:space="preserve">        {</w:t>
      </w:r>
    </w:p>
    <w:p w:rsidR="00117E74" w:rsidRDefault="00117E74" w:rsidP="00117E74">
      <w:pPr>
        <w:pStyle w:val="NoSpacing"/>
      </w:pPr>
      <w:r>
        <w:t xml:space="preserve">            if (this-&gt;GetCatchPidRefList())</w:t>
      </w:r>
    </w:p>
    <w:p w:rsidR="00117E74" w:rsidRDefault="00117E74" w:rsidP="00117E74">
      <w:pPr>
        <w:pStyle w:val="NoSpacing"/>
      </w:pPr>
      <w:r>
        <w:t xml:space="preserve">            {</w:t>
      </w:r>
    </w:p>
    <w:p w:rsidR="00117E74" w:rsidRDefault="00117E74" w:rsidP="00117E74">
      <w:pPr>
        <w:pStyle w:val="NoSpacing"/>
      </w:pPr>
      <w:r>
        <w:t xml:space="preserve">                // We may have had catches inside the function we just finished. If so, we should be done</w:t>
      </w:r>
    </w:p>
    <w:p w:rsidR="00117E74" w:rsidRDefault="00117E74" w:rsidP="00117E74">
      <w:pPr>
        <w:pStyle w:val="NoSpacing"/>
      </w:pPr>
      <w:r>
        <w:t xml:space="preserve">                // with them all (so the ref list should be empty), and we can throw away the list.</w:t>
      </w:r>
    </w:p>
    <w:p w:rsidR="00117E74" w:rsidRDefault="00117E74" w:rsidP="00117E74">
      <w:pPr>
        <w:pStyle w:val="NoSpacing"/>
      </w:pPr>
      <w:r>
        <w:t xml:space="preserve">                Assert(this-&gt;GetCatchPidRefList()-&gt;Empty());</w:t>
      </w:r>
    </w:p>
    <w:p w:rsidR="00117E74" w:rsidRDefault="00117E74" w:rsidP="00117E74">
      <w:pPr>
        <w:pStyle w:val="NoSpacing"/>
      </w:pPr>
      <w:r>
        <w:t xml:space="preserve">                Adelete(&amp;m_nodeAllocator, this-&gt;GetCatchPidRefList());</w:t>
      </w:r>
    </w:p>
    <w:p w:rsidR="00117E74" w:rsidRDefault="00117E74" w:rsidP="00117E74">
      <w:pPr>
        <w:pStyle w:val="NoSpacing"/>
      </w:pPr>
      <w:r>
        <w:t xml:space="preserve">            }</w:t>
      </w:r>
    </w:p>
    <w:p w:rsidR="00117E74" w:rsidRDefault="00117E74" w:rsidP="00117E74">
      <w:pPr>
        <w:pStyle w:val="NoSpacing"/>
      </w:pPr>
      <w:r>
        <w:t xml:space="preserve">            this-&gt;SetCatchPidRefList(catchPidRefList);</w:t>
      </w:r>
    </w:p>
    <w:p w:rsidR="00117E74" w:rsidRDefault="00117E74" w:rsidP="00117E74">
      <w:pPr>
        <w:pStyle w:val="NoSpacing"/>
      </w:pPr>
    </w:p>
    <w:p w:rsidR="00117E74" w:rsidRDefault="00117E74" w:rsidP="00117E74">
      <w:pPr>
        <w:pStyle w:val="NoSpacing"/>
      </w:pPr>
      <w:r>
        <w:t xml:space="preserve">            if (fDeclaration)</w:t>
      </w:r>
    </w:p>
    <w:p w:rsidR="00117E74" w:rsidRDefault="00117E74" w:rsidP="00117E74">
      <w:pPr>
        <w:pStyle w:val="NoSpacing"/>
      </w:pPr>
      <w:r>
        <w:t xml:space="preserve">            {</w:t>
      </w:r>
    </w:p>
    <w:p w:rsidR="00117E74" w:rsidRDefault="00117E74" w:rsidP="00117E74">
      <w:pPr>
        <w:pStyle w:val="NoSpacing"/>
      </w:pPr>
      <w:r>
        <w:t xml:space="preserve">                // We're finishing a function declaration inside a catch. For each catch variable that's in</w:t>
      </w:r>
    </w:p>
    <w:p w:rsidR="00117E74" w:rsidRDefault="00117E74" w:rsidP="00117E74">
      <w:pPr>
        <w:pStyle w:val="NoSpacing"/>
      </w:pPr>
      <w:r>
        <w:t xml:space="preserve">                // scope here, put the portion of the PID ref stack that we removed and saved back on the top</w:t>
      </w:r>
    </w:p>
    <w:p w:rsidR="00117E74" w:rsidRDefault="00117E74" w:rsidP="00117E74">
      <w:pPr>
        <w:pStyle w:val="NoSpacing"/>
      </w:pPr>
      <w:r>
        <w:t xml:space="preserve">                // of the stack. When we finish the catch, the references in this restored portion of the stack</w:t>
      </w:r>
    </w:p>
    <w:p w:rsidR="00117E74" w:rsidRDefault="00117E74" w:rsidP="00117E74">
      <w:pPr>
        <w:pStyle w:val="NoSpacing"/>
      </w:pPr>
      <w:r>
        <w:t xml:space="preserve">                // will be bound to the catch variable, but those that belong the function body will</w:t>
      </w:r>
    </w:p>
    <w:p w:rsidR="00117E74" w:rsidRDefault="00117E74" w:rsidP="00117E74">
      <w:pPr>
        <w:pStyle w:val="NoSpacing"/>
      </w:pPr>
      <w:r>
        <w:t xml:space="preserve">                // be left behind to be bound to the context outside the catch.</w:t>
      </w:r>
    </w:p>
    <w:p w:rsidR="00117E74" w:rsidRDefault="00117E74" w:rsidP="00117E74">
      <w:pPr>
        <w:pStyle w:val="NoSpacing"/>
      </w:pPr>
      <w:r>
        <w:t xml:space="preserve">                FOREACH_SLISTBASE_ENTRY(CatchPidRef, catchPidRef, catchPidRefList)</w:t>
      </w:r>
    </w:p>
    <w:p w:rsidR="00117E74" w:rsidRDefault="00117E74" w:rsidP="00117E74">
      <w:pPr>
        <w:pStyle w:val="NoSpacing"/>
      </w:pPr>
      <w:r>
        <w:t xml:space="preserve">                {</w:t>
      </w:r>
    </w:p>
    <w:p w:rsidR="00117E74" w:rsidRDefault="00117E74" w:rsidP="00117E74">
      <w:pPr>
        <w:pStyle w:val="NoSpacing"/>
      </w:pPr>
      <w:r>
        <w:t xml:space="preserve">                    IdentPtr pidCatch = catchPidRef.pid;</w:t>
      </w:r>
    </w:p>
    <w:p w:rsidR="00117E74" w:rsidRDefault="00117E74" w:rsidP="00117E74">
      <w:pPr>
        <w:pStyle w:val="NoSpacing"/>
      </w:pPr>
      <w:r>
        <w:t xml:space="preserve">                    PidRefStack *oldTopRef = pidCatch-&gt;GetTopRef();</w:t>
      </w:r>
    </w:p>
    <w:p w:rsidR="00117E74" w:rsidRDefault="00117E74" w:rsidP="00117E74">
      <w:pPr>
        <w:pStyle w:val="NoSpacing"/>
      </w:pPr>
      <w:r>
        <w:t xml:space="preserve">                    PidRefStack *ref = catchPidRef.ref;</w:t>
      </w:r>
    </w:p>
    <w:p w:rsidR="00117E74" w:rsidRDefault="00117E74" w:rsidP="00117E74">
      <w:pPr>
        <w:pStyle w:val="NoSpacing"/>
      </w:pPr>
      <w:r>
        <w:t xml:space="preserve">                    pidCatch-&gt;SetTopRef(ref);</w:t>
      </w:r>
    </w:p>
    <w:p w:rsidR="00117E74" w:rsidRDefault="00117E74" w:rsidP="00117E74">
      <w:pPr>
        <w:pStyle w:val="NoSpacing"/>
      </w:pPr>
      <w:r>
        <w:t xml:space="preserve">                    while (ref-&gt;prev)</w:t>
      </w:r>
    </w:p>
    <w:p w:rsidR="00117E74" w:rsidRDefault="00117E74" w:rsidP="00117E74">
      <w:pPr>
        <w:pStyle w:val="NoSpacing"/>
      </w:pPr>
      <w:r>
        <w:t xml:space="preserve">                    {</w:t>
      </w:r>
    </w:p>
    <w:p w:rsidR="00117E74" w:rsidRDefault="00117E74" w:rsidP="00117E74">
      <w:pPr>
        <w:pStyle w:val="NoSpacing"/>
      </w:pPr>
      <w:r>
        <w:t xml:space="preserve">                        ref = ref-&gt;prev;</w:t>
      </w:r>
    </w:p>
    <w:p w:rsidR="00117E74" w:rsidRDefault="00117E74" w:rsidP="00117E74">
      <w:pPr>
        <w:pStyle w:val="NoSpacing"/>
      </w:pPr>
      <w:r>
        <w:t xml:space="preserve">                    }</w:t>
      </w:r>
    </w:p>
    <w:p w:rsidR="00117E74" w:rsidRDefault="00117E74" w:rsidP="00117E74">
      <w:pPr>
        <w:pStyle w:val="NoSpacing"/>
      </w:pPr>
      <w:r>
        <w:t xml:space="preserve">                    ref-&gt;prev = oldTopRef;</w:t>
      </w:r>
    </w:p>
    <w:p w:rsidR="00117E74" w:rsidRDefault="00117E74" w:rsidP="00117E74">
      <w:pPr>
        <w:pStyle w:val="NoSpacing"/>
      </w:pPr>
      <w:r>
        <w:t xml:space="preserve">                    catchPidRef.ref = ref;</w:t>
      </w:r>
    </w:p>
    <w:p w:rsidR="00117E74" w:rsidRDefault="00117E74" w:rsidP="00117E74">
      <w:pPr>
        <w:pStyle w:val="NoSpacing"/>
      </w:pPr>
      <w:r>
        <w:t xml:space="preserve">                }</w:t>
      </w:r>
    </w:p>
    <w:p w:rsidR="00117E74" w:rsidRDefault="00117E74" w:rsidP="00117E74">
      <w:pPr>
        <w:pStyle w:val="NoSpacing"/>
      </w:pPr>
      <w:r>
        <w:t xml:space="preserve">                NEXT_SLISTBASE_ENTRY;</w:t>
      </w:r>
    </w:p>
    <w:p w:rsidR="00117E74" w:rsidRDefault="00117E74" w:rsidP="00117E74">
      <w:pPr>
        <w:pStyle w:val="NoSpacing"/>
      </w:pPr>
      <w:r>
        <w:t xml:space="preserve">                catchPidRefList-&gt;Reverse();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 &amp;&amp; fDeclaration &amp;&amp; m_scriptContext-&gt;GetConfig()-&gt;IsBlockScopeEnabled() &amp;&amp; !IsStrictMode())</w:t>
      </w:r>
    </w:p>
    <w:p w:rsidR="00117E74" w:rsidRDefault="00117E74" w:rsidP="00117E74">
      <w:pPr>
        <w:pStyle w:val="NoSpacing"/>
      </w:pPr>
      <w:r>
        <w:t xml:space="preserve">    {</w:t>
      </w:r>
    </w:p>
    <w:p w:rsidR="00117E74" w:rsidRDefault="00117E74" w:rsidP="00117E74">
      <w:pPr>
        <w:pStyle w:val="NoSpacing"/>
      </w:pPr>
      <w:r>
        <w:t xml:space="preserve">        if (pnodeFnc-&gt;sxFnc.pnodeName != nullptr &amp;&amp; pnodeFnc-&gt;sxFnc.pnodeName-&gt;nop == knopVarDecl &amp;&amp;</w:t>
      </w:r>
    </w:p>
    <w:p w:rsidR="00117E74" w:rsidRDefault="00117E74" w:rsidP="00117E74">
      <w:pPr>
        <w:pStyle w:val="NoSpacing"/>
      </w:pPr>
      <w:r>
        <w:t xml:space="preserve">            GetCurrentBlock()-&gt;sxBlock.blockType == PnodeBlockType::Regular)</w:t>
      </w:r>
    </w:p>
    <w:p w:rsidR="00117E74" w:rsidRDefault="00117E74" w:rsidP="00117E74">
      <w:pPr>
        <w:pStyle w:val="NoSpacing"/>
      </w:pPr>
      <w:r>
        <w:t xml:space="preserve">        {</w:t>
      </w:r>
    </w:p>
    <w:p w:rsidR="00117E74" w:rsidRDefault="00117E74" w:rsidP="00117E74">
      <w:pPr>
        <w:pStyle w:val="NoSpacing"/>
      </w:pPr>
      <w:r>
        <w:t xml:space="preserve">            // Add a function-scoped VarDecl with the same name as the function for</w:t>
      </w:r>
    </w:p>
    <w:p w:rsidR="00117E74" w:rsidRDefault="00117E74" w:rsidP="00117E74">
      <w:pPr>
        <w:pStyle w:val="NoSpacing"/>
      </w:pPr>
      <w:r>
        <w:t xml:space="preserve">            // back compat with pre-ES6 code that declares functions in blocks. The</w:t>
      </w:r>
    </w:p>
    <w:p w:rsidR="00117E74" w:rsidRDefault="00117E74" w:rsidP="00117E74">
      <w:pPr>
        <w:pStyle w:val="NoSpacing"/>
      </w:pPr>
      <w:r>
        <w:t xml:space="preserve">            // idea is that the last executed declaration wins at the function scope</w:t>
      </w:r>
    </w:p>
    <w:p w:rsidR="00117E74" w:rsidRDefault="00117E74" w:rsidP="00117E74">
      <w:pPr>
        <w:pStyle w:val="NoSpacing"/>
      </w:pPr>
      <w:r>
        <w:lastRenderedPageBreak/>
        <w:t xml:space="preserve">            // level and we accomplish this by having each block scoped function</w:t>
      </w:r>
    </w:p>
    <w:p w:rsidR="00117E74" w:rsidRDefault="00117E74" w:rsidP="00117E74">
      <w:pPr>
        <w:pStyle w:val="NoSpacing"/>
      </w:pPr>
      <w:r>
        <w:t xml:space="preserve">            // declaration assign to both the block scoped "let" binding, as well</w:t>
      </w:r>
    </w:p>
    <w:p w:rsidR="00117E74" w:rsidRDefault="00117E74" w:rsidP="00117E74">
      <w:pPr>
        <w:pStyle w:val="NoSpacing"/>
      </w:pPr>
      <w:r>
        <w:t xml:space="preserve">            // as the function scoped "var" binding.</w:t>
      </w:r>
    </w:p>
    <w:p w:rsidR="00117E74" w:rsidRDefault="00117E74" w:rsidP="00117E74">
      <w:pPr>
        <w:pStyle w:val="NoSpacing"/>
      </w:pPr>
      <w:r>
        <w:t xml:space="preserve">            ParseNodePtr vardecl = CreateVarDeclNode(pnodeFnc-&gt;sxFnc.pnodeName-&gt;sxVar.pid, STVariable, false, nullptr, false);</w:t>
      </w:r>
    </w:p>
    <w:p w:rsidR="00117E74" w:rsidRDefault="00117E74" w:rsidP="00117E74">
      <w:pPr>
        <w:pStyle w:val="NoSpacing"/>
      </w:pPr>
      <w:r>
        <w:t xml:space="preserve">            vardecl-&gt;sxVar.isBlockScopeFncDeclVar = true;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(pnodeFncBlockScope)</w:t>
      </w:r>
    </w:p>
    <w:p w:rsidR="00117E74" w:rsidRDefault="00117E74" w:rsidP="00117E74">
      <w:pPr>
        <w:pStyle w:val="NoSpacing"/>
      </w:pPr>
      <w:r>
        <w:t xml:space="preserve">    {</w:t>
      </w:r>
    </w:p>
    <w:p w:rsidR="00117E74" w:rsidRDefault="00117E74" w:rsidP="00117E74">
      <w:pPr>
        <w:pStyle w:val="NoSpacing"/>
      </w:pPr>
      <w:r>
        <w:t xml:space="preserve">        Assert(pnodeFncBlockScope-&gt;sxBlock.pnodeStmt == nullptr);</w:t>
      </w:r>
    </w:p>
    <w:p w:rsidR="00117E74" w:rsidRDefault="00117E74" w:rsidP="00117E74">
      <w:pPr>
        <w:pStyle w:val="NoSpacing"/>
      </w:pPr>
      <w:r>
        <w:t xml:space="preserve">        pnodeFncBlockScope-&gt;sxBlock.pnodeStmt = pnodeFnc;</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PopFuncBlockScope(ppnodeScopeSave, ppnodeExprScopeSave);</w:t>
      </w:r>
    </w:p>
    <w:p w:rsidR="00117E74" w:rsidRDefault="00117E74" w:rsidP="00117E74">
      <w:pPr>
        <w:pStyle w:val="NoSpacing"/>
      </w:pPr>
      <w:r>
        <w:t xml:space="preserve">        }</w:t>
      </w:r>
    </w:p>
    <w:p w:rsidR="00117E74" w:rsidRDefault="00117E74" w:rsidP="00117E74">
      <w:pPr>
        <w:pStyle w:val="NoSpacing"/>
      </w:pPr>
      <w:r>
        <w:t xml:space="preserve">        FinishParseBlock(pnodeFncBlockScope);</w:t>
      </w:r>
    </w:p>
    <w:p w:rsidR="00117E74" w:rsidRDefault="00117E74" w:rsidP="00117E74">
      <w:pPr>
        <w:pStyle w:val="NoSpacing"/>
      </w:pPr>
      <w:r>
        <w:t xml:space="preserve">        return pnodeFncBlockScope;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this-&gt;m_tryCatchOrFinallyDepth = tryCatchOrFinallyDepthSave;</w:t>
      </w:r>
    </w:p>
    <w:p w:rsidR="00117E74" w:rsidRDefault="00117E74" w:rsidP="00117E74">
      <w:pPr>
        <w:pStyle w:val="NoSpacing"/>
      </w:pPr>
    </w:p>
    <w:p w:rsidR="00117E74" w:rsidRDefault="00117E74" w:rsidP="00117E74">
      <w:pPr>
        <w:pStyle w:val="NoSpacing"/>
      </w:pPr>
      <w:r>
        <w:t xml:space="preserve">    return pnodeFnc;</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bool Parser::FncDeclAllowedWithoutContext(ushort flags)</w:t>
      </w:r>
    </w:p>
    <w:p w:rsidR="00117E74" w:rsidRDefault="00117E74" w:rsidP="00117E74">
      <w:pPr>
        <w:pStyle w:val="NoSpacing"/>
      </w:pPr>
      <w:r>
        <w:t>{</w:t>
      </w:r>
    </w:p>
    <w:p w:rsidR="00117E74" w:rsidRDefault="00117E74" w:rsidP="00117E74">
      <w:pPr>
        <w:pStyle w:val="NoSpacing"/>
      </w:pPr>
      <w:r>
        <w:t xml:space="preserve">    // Statement context required for strict mode, async functions, and generators.</w:t>
      </w:r>
    </w:p>
    <w:p w:rsidR="00117E74" w:rsidRDefault="00117E74" w:rsidP="00117E74">
      <w:pPr>
        <w:pStyle w:val="NoSpacing"/>
      </w:pPr>
      <w:r>
        <w:t xml:space="preserve">    // Note that generators aren't detected yet when this method is called; they're checked elsewhere.</w:t>
      </w:r>
    </w:p>
    <w:p w:rsidR="00117E74" w:rsidRDefault="00117E74" w:rsidP="00117E74">
      <w:pPr>
        <w:pStyle w:val="NoSpacing"/>
      </w:pPr>
      <w:r>
        <w:t xml:space="preserve">    return !IsStrictMode() &amp;&amp; !(flags &amp; fFncAsync);</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uint Parser::CalculateFunctionColumnNumber()</w:t>
      </w:r>
    </w:p>
    <w:p w:rsidR="00117E74" w:rsidRDefault="00117E74" w:rsidP="00117E74">
      <w:pPr>
        <w:pStyle w:val="NoSpacing"/>
      </w:pPr>
      <w:r>
        <w:t>{</w:t>
      </w:r>
    </w:p>
    <w:p w:rsidR="00117E74" w:rsidRDefault="00117E74" w:rsidP="00117E74">
      <w:pPr>
        <w:pStyle w:val="NoSpacing"/>
      </w:pPr>
      <w:r>
        <w:t xml:space="preserve">    uint columnNumber;</w:t>
      </w:r>
    </w:p>
    <w:p w:rsidR="00117E74" w:rsidRDefault="00117E74" w:rsidP="00117E74">
      <w:pPr>
        <w:pStyle w:val="NoSpacing"/>
      </w:pPr>
    </w:p>
    <w:p w:rsidR="00117E74" w:rsidRDefault="00117E74" w:rsidP="00117E74">
      <w:pPr>
        <w:pStyle w:val="NoSpacing"/>
      </w:pPr>
      <w:r>
        <w:t xml:space="preserve">    if (m_pscan-&gt;IchMinTok() &gt;= m_pscan-&gt;IchMinLine())</w:t>
      </w:r>
    </w:p>
    <w:p w:rsidR="00117E74" w:rsidRDefault="00117E74" w:rsidP="00117E74">
      <w:pPr>
        <w:pStyle w:val="NoSpacing"/>
      </w:pPr>
      <w:r>
        <w:t xml:space="preserve">    {</w:t>
      </w:r>
    </w:p>
    <w:p w:rsidR="00117E74" w:rsidRDefault="00117E74" w:rsidP="00117E74">
      <w:pPr>
        <w:pStyle w:val="NoSpacing"/>
      </w:pPr>
      <w:r>
        <w:t xml:space="preserve">        // In scenarios involving defer parse IchMinLine() can be incorrect for the first line after defer parse</w:t>
      </w:r>
    </w:p>
    <w:p w:rsidR="00117E74" w:rsidRDefault="00117E74" w:rsidP="00117E74">
      <w:pPr>
        <w:pStyle w:val="NoSpacing"/>
      </w:pPr>
      <w:r>
        <w:t xml:space="preserve">        columnNumber = m_pscan-&gt;IchMinTok() - m_pscan-&gt;IchMinLine();</w:t>
      </w:r>
    </w:p>
    <w:p w:rsidR="00117E74" w:rsidRDefault="00117E74" w:rsidP="00117E74">
      <w:pPr>
        <w:pStyle w:val="NoSpacing"/>
      </w:pPr>
      <w:r>
        <w:t xml:space="preserve">        if (m_functionBody != nullptr &amp;&amp; m_functionBody-&gt;GetRelativeLineNumber() == m_pscan-&gt;LineCur())</w:t>
      </w:r>
    </w:p>
    <w:p w:rsidR="00117E74" w:rsidRDefault="00117E74" w:rsidP="00117E74">
      <w:pPr>
        <w:pStyle w:val="NoSpacing"/>
      </w:pPr>
      <w:r>
        <w:t xml:space="preserve">        {</w:t>
      </w:r>
    </w:p>
    <w:p w:rsidR="00117E74" w:rsidRDefault="00117E74" w:rsidP="00117E74">
      <w:pPr>
        <w:pStyle w:val="NoSpacing"/>
      </w:pPr>
      <w:r>
        <w:t xml:space="preserve">            // Adjust the column if it falls on the first line, where the re-parse is happening.</w:t>
      </w:r>
    </w:p>
    <w:p w:rsidR="00117E74" w:rsidRDefault="00117E74" w:rsidP="00117E74">
      <w:pPr>
        <w:pStyle w:val="NoSpacing"/>
      </w:pPr>
      <w:r>
        <w:t xml:space="preserve">            columnNumber += m_functionBody-&gt;GetRelativeColumnNumber();</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 if (m_currentNodeFunc)</w:t>
      </w:r>
    </w:p>
    <w:p w:rsidR="00117E74" w:rsidRDefault="00117E74" w:rsidP="00117E74">
      <w:pPr>
        <w:pStyle w:val="NoSpacing"/>
      </w:pPr>
      <w:r>
        <w:t xml:space="preserve">    {</w:t>
      </w:r>
    </w:p>
    <w:p w:rsidR="00117E74" w:rsidRDefault="00117E74" w:rsidP="00117E74">
      <w:pPr>
        <w:pStyle w:val="NoSpacing"/>
      </w:pPr>
      <w:r>
        <w:t xml:space="preserve">        // For the first line after defer parse, compute the column relative to the column number</w:t>
      </w:r>
    </w:p>
    <w:p w:rsidR="00117E74" w:rsidRDefault="00117E74" w:rsidP="00117E74">
      <w:pPr>
        <w:pStyle w:val="NoSpacing"/>
      </w:pPr>
      <w:r>
        <w:t xml:space="preserve">        // of the lexically parent function.</w:t>
      </w:r>
    </w:p>
    <w:p w:rsidR="00117E74" w:rsidRDefault="00117E74" w:rsidP="00117E74">
      <w:pPr>
        <w:pStyle w:val="NoSpacing"/>
      </w:pPr>
      <w:r>
        <w:t xml:space="preserve">        ULONG offsetFromCurrentFunction = m_pscan-&gt;IchMinTok() - m_currentNodeFunc-&gt;ichMin;</w:t>
      </w:r>
    </w:p>
    <w:p w:rsidR="00117E74" w:rsidRDefault="00117E74" w:rsidP="00117E74">
      <w:pPr>
        <w:pStyle w:val="NoSpacing"/>
      </w:pPr>
      <w:r>
        <w:t xml:space="preserve">        columnNumber = m_currentNodeFunc-&gt;sxFnc.columnNumber + offsetFromCurrentFunction ;</w:t>
      </w:r>
    </w:p>
    <w:p w:rsidR="00117E74" w:rsidRDefault="00117E74" w:rsidP="00117E74">
      <w:pPr>
        <w:pStyle w:val="NoSpacing"/>
      </w:pPr>
      <w:r>
        <w:lastRenderedPageBreak/>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 if there is no current function, lets give a default of 0.</w:t>
      </w:r>
    </w:p>
    <w:p w:rsidR="00117E74" w:rsidRDefault="00117E74" w:rsidP="00117E74">
      <w:pPr>
        <w:pStyle w:val="NoSpacing"/>
      </w:pPr>
      <w:r>
        <w:t xml:space="preserve">        columnNumber = 0;</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columnNumber;</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Parser::AppendFunctionToScopeList(bool fDeclaration, ParseNodePtr pnodeFnc)</w:t>
      </w:r>
    </w:p>
    <w:p w:rsidR="00117E74" w:rsidRDefault="00117E74" w:rsidP="00117E74">
      <w:pPr>
        <w:pStyle w:val="NoSpacing"/>
      </w:pPr>
      <w:r>
        <w:t>{</w:t>
      </w:r>
    </w:p>
    <w:p w:rsidR="00117E74" w:rsidRDefault="00117E74" w:rsidP="00117E74">
      <w:pPr>
        <w:pStyle w:val="NoSpacing"/>
      </w:pPr>
      <w:r>
        <w:t xml:space="preserve">    if (!fDeclaration &amp;&amp; m_ppnodeExprScope)</w:t>
      </w:r>
    </w:p>
    <w:p w:rsidR="00117E74" w:rsidRDefault="00117E74" w:rsidP="00117E74">
      <w:pPr>
        <w:pStyle w:val="NoSpacing"/>
      </w:pPr>
      <w:r>
        <w:t xml:space="preserve">    {</w:t>
      </w:r>
    </w:p>
    <w:p w:rsidR="00117E74" w:rsidRDefault="00117E74" w:rsidP="00117E74">
      <w:pPr>
        <w:pStyle w:val="NoSpacing"/>
      </w:pPr>
      <w:r>
        <w:t xml:space="preserve">        // We're tracking function expressions separately from declarations in this scope</w:t>
      </w:r>
    </w:p>
    <w:p w:rsidR="00117E74" w:rsidRDefault="00117E74" w:rsidP="00117E74">
      <w:pPr>
        <w:pStyle w:val="NoSpacing"/>
      </w:pPr>
      <w:r>
        <w:t xml:space="preserve">        // (e.g., inside a catch scope in standards mode).</w:t>
      </w:r>
    </w:p>
    <w:p w:rsidR="00117E74" w:rsidRDefault="00117E74" w:rsidP="00117E74">
      <w:pPr>
        <w:pStyle w:val="NoSpacing"/>
      </w:pPr>
      <w:r>
        <w:t xml:space="preserve">        Assert(*m_ppnodeExprScope == nullptr);</w:t>
      </w:r>
    </w:p>
    <w:p w:rsidR="00117E74" w:rsidRDefault="00117E74" w:rsidP="00117E74">
      <w:pPr>
        <w:pStyle w:val="NoSpacing"/>
      </w:pPr>
      <w:r>
        <w:t xml:space="preserve">        *m_ppnodeExprScope = pnodeFnc;</w:t>
      </w:r>
    </w:p>
    <w:p w:rsidR="00117E74" w:rsidRDefault="00117E74" w:rsidP="00117E74">
      <w:pPr>
        <w:pStyle w:val="NoSpacing"/>
      </w:pPr>
      <w:r>
        <w:t xml:space="preserve">        m_ppnodeExprScope = &amp;pnodeFnc-&gt;sxFnc.pnodeNext;</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Assert(*m_ppnodeScope == nullptr);</w:t>
      </w:r>
    </w:p>
    <w:p w:rsidR="00117E74" w:rsidRDefault="00117E74" w:rsidP="00117E74">
      <w:pPr>
        <w:pStyle w:val="NoSpacing"/>
      </w:pPr>
      <w:r>
        <w:t xml:space="preserve">        *m_ppnodeScope = pnodeFnc;</w:t>
      </w:r>
    </w:p>
    <w:p w:rsidR="00117E74" w:rsidRDefault="00117E74" w:rsidP="00117E74">
      <w:pPr>
        <w:pStyle w:val="NoSpacing"/>
      </w:pPr>
      <w:r>
        <w:t xml:space="preserve">        m_ppnodeScope = &amp;pnodeFnc-&gt;sxFnc.pnodeNext;</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w:t>
      </w:r>
    </w:p>
    <w:p w:rsidR="00117E74" w:rsidRDefault="00117E74" w:rsidP="00117E74">
      <w:pPr>
        <w:pStyle w:val="NoSpacing"/>
      </w:pPr>
      <w:r>
        <w:t>Parse a function definition.</w:t>
      </w:r>
    </w:p>
    <w:p w:rsidR="00117E74" w:rsidRDefault="00117E74" w:rsidP="00117E74">
      <w:pPr>
        <w:pStyle w:val="NoSpacing"/>
      </w:pPr>
      <w:r>
        <w:t>***************************************************************************/</w:t>
      </w:r>
    </w:p>
    <w:p w:rsidR="00117E74" w:rsidRDefault="00117E74" w:rsidP="00117E74">
      <w:pPr>
        <w:pStyle w:val="NoSpacing"/>
      </w:pPr>
      <w:r>
        <w:t>template&lt;bool buildAST&gt;</w:t>
      </w:r>
    </w:p>
    <w:p w:rsidR="00117E74" w:rsidRDefault="00117E74" w:rsidP="00117E74">
      <w:pPr>
        <w:pStyle w:val="NoSpacing"/>
      </w:pPr>
      <w:r>
        <w:t>bool Parser::ParseFncDeclHelper(ParseNodePtr pnodeFnc, ParseNodePtr pnodeFncParent, LPCOLESTR pNameHint, ushort flags, bool *pHasName, bool fUnaryOrParen, bool noStmtContext, bool *pNeedScanRCurly)</w:t>
      </w:r>
    </w:p>
    <w:p w:rsidR="00117E74" w:rsidRDefault="00117E74" w:rsidP="00117E74">
      <w:pPr>
        <w:pStyle w:val="NoSpacing"/>
      </w:pPr>
      <w:r>
        <w:t>{</w:t>
      </w:r>
    </w:p>
    <w:p w:rsidR="00117E74" w:rsidRDefault="00117E74" w:rsidP="00117E74">
      <w:pPr>
        <w:pStyle w:val="NoSpacing"/>
      </w:pPr>
      <w:r>
        <w:t xml:space="preserve">    bool fDeclaration = (flags &amp; fFncDeclaration) != 0;</w:t>
      </w:r>
    </w:p>
    <w:p w:rsidR="00117E74" w:rsidRDefault="00117E74" w:rsidP="00117E74">
      <w:pPr>
        <w:pStyle w:val="NoSpacing"/>
      </w:pPr>
      <w:r>
        <w:t xml:space="preserve">    bool fLambda = (flags &amp; fFncLambda) != 0;</w:t>
      </w:r>
    </w:p>
    <w:p w:rsidR="00117E74" w:rsidRDefault="00117E74" w:rsidP="00117E74">
      <w:pPr>
        <w:pStyle w:val="NoSpacing"/>
      </w:pPr>
      <w:r>
        <w:t xml:space="preserve">    bool fAsync = (flags &amp; fFncAsync) != 0;</w:t>
      </w:r>
    </w:p>
    <w:p w:rsidR="00117E74" w:rsidRDefault="00117E74" w:rsidP="00117E74">
      <w:pPr>
        <w:pStyle w:val="NoSpacing"/>
      </w:pPr>
      <w:r>
        <w:t xml:space="preserve">    bool fDeferred = false;</w:t>
      </w:r>
    </w:p>
    <w:p w:rsidR="00117E74" w:rsidRDefault="00117E74" w:rsidP="00117E74">
      <w:pPr>
        <w:pStyle w:val="NoSpacing"/>
      </w:pPr>
      <w:r>
        <w:t xml:space="preserve">    StmtNest *pstmtSave;</w:t>
      </w:r>
    </w:p>
    <w:p w:rsidR="00117E74" w:rsidRDefault="00117E74" w:rsidP="00117E74">
      <w:pPr>
        <w:pStyle w:val="NoSpacing"/>
      </w:pPr>
      <w:r>
        <w:t xml:space="preserve">    ParseNodePtr *lastNodeRef = nullptr;</w:t>
      </w:r>
    </w:p>
    <w:p w:rsidR="00117E74" w:rsidRDefault="00117E74" w:rsidP="00117E74">
      <w:pPr>
        <w:pStyle w:val="NoSpacing"/>
      </w:pPr>
      <w:r>
        <w:t xml:space="preserve">    bool fFunctionInBlock = false;</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fFunctionInBlock = GetCurrentBlockInfo() != GetCurrentFunctionBlockInfo() &amp;&amp;</w:t>
      </w:r>
    </w:p>
    <w:p w:rsidR="00117E74" w:rsidRDefault="00117E74" w:rsidP="00117E74">
      <w:pPr>
        <w:pStyle w:val="NoSpacing"/>
      </w:pPr>
      <w:r>
        <w:t xml:space="preserve">            (GetCurrentBlockInfo()-&gt;pnodeBlock-&gt;sxBlock.scope == nullptr ||</w:t>
      </w:r>
    </w:p>
    <w:p w:rsidR="00117E74" w:rsidRDefault="00117E74" w:rsidP="00117E74">
      <w:pPr>
        <w:pStyle w:val="NoSpacing"/>
      </w:pPr>
      <w:r>
        <w:t xml:space="preserve">             GetCurrentBlockInfo()-&gt;pnodeBlock-&gt;sxBlock.scope-&gt;GetScopeType() != ScopeType_GlobalEvalBlock);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Save the position of the scanner in case we need to inspect the name hint later</w:t>
      </w:r>
    </w:p>
    <w:p w:rsidR="00117E74" w:rsidRDefault="00117E74" w:rsidP="00117E74">
      <w:pPr>
        <w:pStyle w:val="NoSpacing"/>
      </w:pPr>
      <w:r>
        <w:t xml:space="preserve">    RestorePoint beginNameHint;</w:t>
      </w:r>
    </w:p>
    <w:p w:rsidR="00117E74" w:rsidRDefault="00117E74" w:rsidP="00117E74">
      <w:pPr>
        <w:pStyle w:val="NoSpacing"/>
      </w:pPr>
      <w:r>
        <w:t xml:space="preserve">    m_pscan-&gt;Capture(&amp;beginNameHint);</w:t>
      </w:r>
    </w:p>
    <w:p w:rsidR="00117E74" w:rsidRDefault="00117E74" w:rsidP="00117E74">
      <w:pPr>
        <w:pStyle w:val="NoSpacing"/>
      </w:pPr>
    </w:p>
    <w:p w:rsidR="00117E74" w:rsidRDefault="00117E74" w:rsidP="00117E74">
      <w:pPr>
        <w:pStyle w:val="NoSpacing"/>
      </w:pPr>
      <w:r>
        <w:lastRenderedPageBreak/>
        <w:t xml:space="preserve">    ParseNodePtr pnodeFncExprScope = nullptr;</w:t>
      </w:r>
    </w:p>
    <w:p w:rsidR="00117E74" w:rsidRDefault="00117E74" w:rsidP="00117E74">
      <w:pPr>
        <w:pStyle w:val="NoSpacing"/>
      </w:pPr>
      <w:r>
        <w:t xml:space="preserve">    Scope *fncExprScope = nullptr;</w:t>
      </w:r>
    </w:p>
    <w:p w:rsidR="00117E74" w:rsidRDefault="00117E74" w:rsidP="00117E74">
      <w:pPr>
        <w:pStyle w:val="NoSpacing"/>
      </w:pPr>
      <w:r>
        <w:t xml:space="preserve">    if ((buildAST || BindDeferredPidRefs()) &amp;&amp;</w:t>
      </w:r>
    </w:p>
    <w:p w:rsidR="00117E74" w:rsidRDefault="00117E74" w:rsidP="00117E74">
      <w:pPr>
        <w:pStyle w:val="NoSpacing"/>
      </w:pPr>
      <w:r>
        <w:t xml:space="preserve">        !fDeclaration)</w:t>
      </w:r>
    </w:p>
    <w:p w:rsidR="00117E74" w:rsidRDefault="00117E74" w:rsidP="00117E74">
      <w:pPr>
        <w:pStyle w:val="NoSpacing"/>
      </w:pPr>
      <w:r>
        <w:t xml:space="preserve">    {</w:t>
      </w:r>
    </w:p>
    <w:p w:rsidR="00117E74" w:rsidRDefault="00117E74" w:rsidP="00117E74">
      <w:pPr>
        <w:pStyle w:val="NoSpacing"/>
      </w:pPr>
      <w:r>
        <w:t xml:space="preserve">        pnodeFncExprScope = StartParseBlock&lt;buildAST&gt;(PnodeBlockType::Function, ScopeType_FuncExpr);</w:t>
      </w:r>
    </w:p>
    <w:p w:rsidR="00117E74" w:rsidRDefault="00117E74" w:rsidP="00117E74">
      <w:pPr>
        <w:pStyle w:val="NoSpacing"/>
      </w:pPr>
      <w:r>
        <w:t xml:space="preserve">        fncExprScope = pnodeFncExprScope-&gt;sxBlock.scope;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*pHasName = !fLambda &amp;&amp; this-&gt;ParseFncNames&lt;buildAST&gt;(pnodeFnc, pnodeFncParent, flags, &amp;lastNodeRef);</w:t>
      </w:r>
    </w:p>
    <w:p w:rsidR="00117E74" w:rsidRDefault="00117E74" w:rsidP="00117E74">
      <w:pPr>
        <w:pStyle w:val="NoSpacing"/>
      </w:pPr>
    </w:p>
    <w:p w:rsidR="00117E74" w:rsidRDefault="00117E74" w:rsidP="00117E74">
      <w:pPr>
        <w:pStyle w:val="NoSpacing"/>
      </w:pPr>
      <w:r>
        <w:t xml:space="preserve">    if (noStmtContext &amp;&amp; pnodeFnc-&gt;sxFnc.IsGenerator())</w:t>
      </w:r>
    </w:p>
    <w:p w:rsidR="00117E74" w:rsidRDefault="00117E74" w:rsidP="00117E74">
      <w:pPr>
        <w:pStyle w:val="NoSpacing"/>
      </w:pPr>
      <w:r>
        <w:t xml:space="preserve">    {</w:t>
      </w:r>
    </w:p>
    <w:p w:rsidR="00117E74" w:rsidRDefault="00117E74" w:rsidP="00117E74">
      <w:pPr>
        <w:pStyle w:val="NoSpacing"/>
      </w:pPr>
      <w:r>
        <w:t xml:space="preserve">        // Generator decl not allowed outside stmt context. (We have to wait until we've parsed the '*' to</w:t>
      </w:r>
    </w:p>
    <w:p w:rsidR="00117E74" w:rsidRDefault="00117E74" w:rsidP="00117E74">
      <w:pPr>
        <w:pStyle w:val="NoSpacing"/>
      </w:pPr>
      <w:r>
        <w:t xml:space="preserve">        // detect generator.)</w:t>
      </w:r>
    </w:p>
    <w:p w:rsidR="00117E74" w:rsidRDefault="00117E74" w:rsidP="00117E74">
      <w:pPr>
        <w:pStyle w:val="NoSpacing"/>
      </w:pPr>
      <w:r>
        <w:t xml:space="preserve">        Error(ERRsyntax, pnodeFnc);</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switch scanner to treat 'yield' as keyword in generator functions</w:t>
      </w:r>
    </w:p>
    <w:p w:rsidR="00117E74" w:rsidRDefault="00117E74" w:rsidP="00117E74">
      <w:pPr>
        <w:pStyle w:val="NoSpacing"/>
      </w:pPr>
      <w:r>
        <w:t xml:space="preserve">    // or as an identifier in non-generator functions</w:t>
      </w:r>
    </w:p>
    <w:p w:rsidR="00117E74" w:rsidRDefault="00117E74" w:rsidP="00117E74">
      <w:pPr>
        <w:pStyle w:val="NoSpacing"/>
      </w:pPr>
      <w:r>
        <w:t xml:space="preserve">    bool fPreviousYieldIsKeyword = m_pscan-&gt;SetYieldIsKeyword(pnodeFnc &amp;&amp; pnodeFnc-&gt;sxFnc.IsGenerator());</w:t>
      </w:r>
    </w:p>
    <w:p w:rsidR="00117E74" w:rsidRDefault="00117E74" w:rsidP="00117E74">
      <w:pPr>
        <w:pStyle w:val="NoSpacing"/>
      </w:pPr>
    </w:p>
    <w:p w:rsidR="00117E74" w:rsidRDefault="00117E74" w:rsidP="00117E74">
      <w:pPr>
        <w:pStyle w:val="NoSpacing"/>
      </w:pPr>
      <w:r>
        <w:t xml:space="preserve">    bool fPreviousAwaitIsKeyword = m_pscan-&gt;SetAwaitIsKeyword(fAsync);</w:t>
      </w:r>
    </w:p>
    <w:p w:rsidR="00117E74" w:rsidRDefault="00117E74" w:rsidP="00117E74">
      <w:pPr>
        <w:pStyle w:val="NoSpacing"/>
      </w:pPr>
    </w:p>
    <w:p w:rsidR="00117E74" w:rsidRDefault="00117E74" w:rsidP="00117E74">
      <w:pPr>
        <w:pStyle w:val="NoSpacing"/>
      </w:pPr>
      <w:r>
        <w:t xml:space="preserve">    if (pnodeFnc &amp;&amp; pnodeFnc-&gt;sxFnc.IsGenerator())</w:t>
      </w:r>
    </w:p>
    <w:p w:rsidR="00117E74" w:rsidRDefault="00117E74" w:rsidP="00117E74">
      <w:pPr>
        <w:pStyle w:val="NoSpacing"/>
      </w:pPr>
      <w:r>
        <w:t xml:space="preserve">    {</w:t>
      </w:r>
    </w:p>
    <w:p w:rsidR="00117E74" w:rsidRDefault="00117E74" w:rsidP="00117E74">
      <w:pPr>
        <w:pStyle w:val="NoSpacing"/>
      </w:pPr>
      <w:r>
        <w:t xml:space="preserve">        CHAKRATEL_LANGSTATS_INC_LANGFEATURECOUNT(GeneratorCount, m_scriptContext);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(fncExprScope &amp;&amp; !*pHasName)</w:t>
      </w:r>
    </w:p>
    <w:p w:rsidR="00117E74" w:rsidRDefault="00117E74" w:rsidP="00117E74">
      <w:pPr>
        <w:pStyle w:val="NoSpacing"/>
      </w:pPr>
      <w:r>
        <w:t xml:space="preserve">    {</w:t>
      </w:r>
    </w:p>
    <w:p w:rsidR="00117E74" w:rsidRDefault="00117E74" w:rsidP="00117E74">
      <w:pPr>
        <w:pStyle w:val="NoSpacing"/>
      </w:pPr>
      <w:r>
        <w:t xml:space="preserve">        FinishParseBlock(pnodeFncExprScope);</w:t>
      </w:r>
    </w:p>
    <w:p w:rsidR="00117E74" w:rsidRDefault="00117E74" w:rsidP="00117E74">
      <w:pPr>
        <w:pStyle w:val="NoSpacing"/>
      </w:pPr>
      <w:r>
        <w:t xml:space="preserve">        m_nextBlockId--;</w:t>
      </w:r>
    </w:p>
    <w:p w:rsidR="00117E74" w:rsidRDefault="00117E74" w:rsidP="00117E74">
      <w:pPr>
        <w:pStyle w:val="NoSpacing"/>
      </w:pPr>
      <w:r>
        <w:t xml:space="preserve">        Adelete(&amp;m_nodeAllocator, fncExprScope);</w:t>
      </w:r>
    </w:p>
    <w:p w:rsidR="00117E74" w:rsidRDefault="00117E74" w:rsidP="00117E74">
      <w:pPr>
        <w:pStyle w:val="NoSpacing"/>
      </w:pPr>
      <w:r>
        <w:t xml:space="preserve">        fncExprScope = nullptr;</w:t>
      </w:r>
    </w:p>
    <w:p w:rsidR="00117E74" w:rsidRDefault="00117E74" w:rsidP="00117E74">
      <w:pPr>
        <w:pStyle w:val="NoSpacing"/>
      </w:pPr>
      <w:r>
        <w:t xml:space="preserve">        pnodeFncExprScope = nullptr;</w:t>
      </w:r>
    </w:p>
    <w:p w:rsidR="00117E74" w:rsidRDefault="00117E74" w:rsidP="00117E74">
      <w:pPr>
        <w:pStyle w:val="NoSpacing"/>
      </w:pPr>
      <w:r>
        <w:t xml:space="preserve">    }</w:t>
      </w:r>
    </w:p>
    <w:p w:rsidR="00117E74" w:rsidRDefault="00117E74" w:rsidP="00117E74">
      <w:pPr>
        <w:pStyle w:val="NoSpacing"/>
      </w:pPr>
      <w:r>
        <w:t xml:space="preserve">    if (pnodeFnc)</w:t>
      </w:r>
    </w:p>
    <w:p w:rsidR="00117E74" w:rsidRDefault="00117E74" w:rsidP="00117E74">
      <w:pPr>
        <w:pStyle w:val="NoSpacing"/>
      </w:pPr>
      <w:r>
        <w:t xml:space="preserve">    {</w:t>
      </w:r>
    </w:p>
    <w:p w:rsidR="00117E74" w:rsidRDefault="00117E74" w:rsidP="00117E74">
      <w:pPr>
        <w:pStyle w:val="NoSpacing"/>
      </w:pPr>
      <w:r>
        <w:t xml:space="preserve">        pnodeFnc-&gt;sxFnc.scope = fncExprScope;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Start a new statement stack.</w:t>
      </w:r>
    </w:p>
    <w:p w:rsidR="00117E74" w:rsidRDefault="00117E74" w:rsidP="00117E74">
      <w:pPr>
        <w:pStyle w:val="NoSpacing"/>
      </w:pPr>
      <w:r>
        <w:t xml:space="preserve">    bool topLevelStmt =</w:t>
      </w:r>
    </w:p>
    <w:p w:rsidR="00117E74" w:rsidRDefault="00117E74" w:rsidP="00117E74">
      <w:pPr>
        <w:pStyle w:val="NoSpacing"/>
      </w:pPr>
      <w:r>
        <w:t xml:space="preserve">        buildAST &amp;&amp;</w:t>
      </w:r>
    </w:p>
    <w:p w:rsidR="00117E74" w:rsidRDefault="00117E74" w:rsidP="00117E74">
      <w:pPr>
        <w:pStyle w:val="NoSpacing"/>
      </w:pPr>
      <w:r>
        <w:t xml:space="preserve">        !fFunctionInBlock &amp;&amp;</w:t>
      </w:r>
    </w:p>
    <w:p w:rsidR="00117E74" w:rsidRDefault="00117E74" w:rsidP="00117E74">
      <w:pPr>
        <w:pStyle w:val="NoSpacing"/>
      </w:pPr>
      <w:r>
        <w:t xml:space="preserve">        (this-&gt;m_pstmtCur == nullptr || this-&gt;m_pstmtCur-&gt;pnodeStmt-&gt;nop == knopBlock);</w:t>
      </w:r>
    </w:p>
    <w:p w:rsidR="00117E74" w:rsidRDefault="00117E74" w:rsidP="00117E74">
      <w:pPr>
        <w:pStyle w:val="NoSpacing"/>
      </w:pPr>
    </w:p>
    <w:p w:rsidR="00117E74" w:rsidRDefault="00117E74" w:rsidP="00117E74">
      <w:pPr>
        <w:pStyle w:val="NoSpacing"/>
      </w:pPr>
      <w:r>
        <w:t xml:space="preserve">    pstmtSave = m_pstmtCur;</w:t>
      </w:r>
    </w:p>
    <w:p w:rsidR="00117E74" w:rsidRDefault="00117E74" w:rsidP="00117E74">
      <w:pPr>
        <w:pStyle w:val="NoSpacing"/>
      </w:pPr>
      <w:r>
        <w:t xml:space="preserve">    SetCurrentStatement(nullptr);</w:t>
      </w:r>
    </w:p>
    <w:p w:rsidR="00117E74" w:rsidRDefault="00117E74" w:rsidP="00117E74">
      <w:pPr>
        <w:pStyle w:val="NoSpacing"/>
      </w:pPr>
    </w:p>
    <w:p w:rsidR="00117E74" w:rsidRDefault="00117E74" w:rsidP="00117E74">
      <w:pPr>
        <w:pStyle w:val="NoSpacing"/>
      </w:pPr>
      <w:r>
        <w:t xml:space="preserve">    RestorePoint beginFormals;</w:t>
      </w:r>
    </w:p>
    <w:p w:rsidR="00117E74" w:rsidRDefault="00117E74" w:rsidP="00117E74">
      <w:pPr>
        <w:pStyle w:val="NoSpacing"/>
      </w:pPr>
      <w:r>
        <w:t xml:space="preserve">    m_pscan-&gt;Capture(&amp;beginFormals);</w:t>
      </w:r>
    </w:p>
    <w:p w:rsidR="00117E74" w:rsidRDefault="00117E74" w:rsidP="00117E74">
      <w:pPr>
        <w:pStyle w:val="NoSpacing"/>
      </w:pPr>
      <w:r>
        <w:lastRenderedPageBreak/>
        <w:t xml:space="preserve">    BOOL fWasAlreadyStrictMode = IsStrictMode();</w:t>
      </w:r>
    </w:p>
    <w:p w:rsidR="00117E74" w:rsidRDefault="00117E74" w:rsidP="00117E74">
      <w:pPr>
        <w:pStyle w:val="NoSpacing"/>
      </w:pPr>
      <w:r>
        <w:t xml:space="preserve">    BOOL oldStrictMode = this-&gt;m_fUseStrictMode;</w:t>
      </w:r>
    </w:p>
    <w:p w:rsidR="00117E74" w:rsidRDefault="00117E74" w:rsidP="00117E74">
      <w:pPr>
        <w:pStyle w:val="NoSpacing"/>
      </w:pPr>
    </w:p>
    <w:p w:rsidR="00117E74" w:rsidRDefault="00117E74" w:rsidP="00117E74">
      <w:pPr>
        <w:pStyle w:val="NoSpacing"/>
      </w:pPr>
      <w:r>
        <w:t xml:space="preserve">    if (fLambda)</w:t>
      </w:r>
    </w:p>
    <w:p w:rsidR="00117E74" w:rsidRDefault="00117E74" w:rsidP="00117E74">
      <w:pPr>
        <w:pStyle w:val="NoSpacing"/>
      </w:pPr>
      <w:r>
        <w:t xml:space="preserve">    {</w:t>
      </w:r>
    </w:p>
    <w:p w:rsidR="00117E74" w:rsidRDefault="00117E74" w:rsidP="00117E74">
      <w:pPr>
        <w:pStyle w:val="NoSpacing"/>
      </w:pPr>
      <w:r>
        <w:t xml:space="preserve">        // lambda formals are parsed in strict mode always</w:t>
      </w:r>
    </w:p>
    <w:p w:rsidR="00117E74" w:rsidRDefault="00117E74" w:rsidP="00117E74">
      <w:pPr>
        <w:pStyle w:val="NoSpacing"/>
      </w:pPr>
      <w:r>
        <w:t xml:space="preserve">        m_fUseStrictMode = TRUE;</w:t>
      </w:r>
    </w:p>
    <w:p w:rsidR="00117E74" w:rsidRDefault="00117E74" w:rsidP="00117E74">
      <w:pPr>
        <w:pStyle w:val="NoSpacing"/>
      </w:pPr>
      <w:r>
        <w:t xml:space="preserve">        CHAKRATEL_LANGSTATS_INC_LANGFEATURECOUNT(LambdaCount, m_scriptContext);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uint uDeferSave = m_grfscr &amp; fscrDeferFncParse;</w:t>
      </w:r>
    </w:p>
    <w:p w:rsidR="00117E74" w:rsidRDefault="00117E74" w:rsidP="00117E74">
      <w:pPr>
        <w:pStyle w:val="NoSpacing"/>
      </w:pPr>
      <w:r>
        <w:t xml:space="preserve">    if ((!fDeclaration &amp;&amp; m_ppnodeExprScope) ||</w:t>
      </w:r>
    </w:p>
    <w:p w:rsidR="00117E74" w:rsidRDefault="00117E74" w:rsidP="00117E74">
      <w:pPr>
        <w:pStyle w:val="NoSpacing"/>
      </w:pPr>
      <w:r>
        <w:t xml:space="preserve">        (m_scriptContext-&gt;GetConfig()-&gt;IsBlockScopeEnabled() &amp;&amp; fFunctionInBlock) ||</w:t>
      </w:r>
    </w:p>
    <w:p w:rsidR="00117E74" w:rsidRDefault="00117E74" w:rsidP="00117E74">
      <w:pPr>
        <w:pStyle w:val="NoSpacing"/>
      </w:pPr>
      <w:r>
        <w:t xml:space="preserve">        (flags &amp; (fFncNoName | fFncLambda)))</w:t>
      </w:r>
    </w:p>
    <w:p w:rsidR="00117E74" w:rsidRDefault="00117E74" w:rsidP="00117E74">
      <w:pPr>
        <w:pStyle w:val="NoSpacing"/>
      </w:pPr>
      <w:r>
        <w:t xml:space="preserve">    {</w:t>
      </w:r>
    </w:p>
    <w:p w:rsidR="00117E74" w:rsidRDefault="00117E74" w:rsidP="00117E74">
      <w:pPr>
        <w:pStyle w:val="NoSpacing"/>
      </w:pPr>
      <w:r>
        <w:t xml:space="preserve">        // NOTE: Don't defer if this is a function expression inside a construct that induces</w:t>
      </w:r>
    </w:p>
    <w:p w:rsidR="00117E74" w:rsidRDefault="00117E74" w:rsidP="00117E74">
      <w:pPr>
        <w:pStyle w:val="NoSpacing"/>
      </w:pPr>
      <w:r>
        <w:t xml:space="preserve">        // a scope nested within the current function (like a with, or a catch in ES5 mode, or</w:t>
      </w:r>
    </w:p>
    <w:p w:rsidR="00117E74" w:rsidRDefault="00117E74" w:rsidP="00117E74">
      <w:pPr>
        <w:pStyle w:val="NoSpacing"/>
      </w:pPr>
      <w:r>
        <w:t xml:space="preserve">        // any function declared inside a nested lexical block in ES6 mode).</w:t>
      </w:r>
    </w:p>
    <w:p w:rsidR="00117E74" w:rsidRDefault="00117E74" w:rsidP="00117E74">
      <w:pPr>
        <w:pStyle w:val="NoSpacing"/>
      </w:pPr>
      <w:r>
        <w:t xml:space="preserve">        // We won't be able to reconstruct the scope chain properly when we come back and</w:t>
      </w:r>
    </w:p>
    <w:p w:rsidR="00117E74" w:rsidRDefault="00117E74" w:rsidP="00117E74">
      <w:pPr>
        <w:pStyle w:val="NoSpacing"/>
      </w:pPr>
      <w:r>
        <w:t xml:space="preserve">        // try to compile just the function expression.</w:t>
      </w:r>
    </w:p>
    <w:p w:rsidR="00117E74" w:rsidRDefault="00117E74" w:rsidP="00117E74">
      <w:pPr>
        <w:pStyle w:val="NoSpacing"/>
      </w:pPr>
      <w:r>
        <w:t xml:space="preserve">        // Also shut off deferring on getter/setter or other construct with unusual text bounds</w:t>
      </w:r>
    </w:p>
    <w:p w:rsidR="00117E74" w:rsidRDefault="00117E74" w:rsidP="00117E74">
      <w:pPr>
        <w:pStyle w:val="NoSpacing"/>
      </w:pPr>
      <w:r>
        <w:t xml:space="preserve">        // (fFncNoName|fFncLambda) as these are usually trivial, and re-parsing is problematic.</w:t>
      </w:r>
    </w:p>
    <w:p w:rsidR="00117E74" w:rsidRDefault="00117E74" w:rsidP="00117E74">
      <w:pPr>
        <w:pStyle w:val="NoSpacing"/>
      </w:pPr>
      <w:r>
        <w:t xml:space="preserve">        m_grfscr &amp;= ~fscrDeferFncParse;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p>
    <w:p w:rsidR="00117E74" w:rsidRDefault="00117E74" w:rsidP="00117E74">
      <w:pPr>
        <w:pStyle w:val="NoSpacing"/>
      </w:pPr>
      <w:r>
        <w:t xml:space="preserve">    bool isTopLevelDeferredFunc = false;</w:t>
      </w:r>
    </w:p>
    <w:p w:rsidR="00117E74" w:rsidRDefault="00117E74" w:rsidP="00117E74">
      <w:pPr>
        <w:pStyle w:val="NoSpacing"/>
      </w:pPr>
    </w:p>
    <w:p w:rsidR="00117E74" w:rsidRDefault="00117E74" w:rsidP="00117E74">
      <w:pPr>
        <w:pStyle w:val="NoSpacing"/>
      </w:pPr>
      <w:r>
        <w:t xml:space="preserve">    struct AutoFastScanFlag {</w:t>
      </w:r>
    </w:p>
    <w:p w:rsidR="00117E74" w:rsidRDefault="00117E74" w:rsidP="00117E74">
      <w:pPr>
        <w:pStyle w:val="NoSpacing"/>
      </w:pPr>
      <w:r>
        <w:t xml:space="preserve">        bool savedDoingFastScan;</w:t>
      </w:r>
    </w:p>
    <w:p w:rsidR="00117E74" w:rsidRDefault="00117E74" w:rsidP="00117E74">
      <w:pPr>
        <w:pStyle w:val="NoSpacing"/>
      </w:pPr>
      <w:r>
        <w:t xml:space="preserve">        AutoFastScanFlag(Parser *parser) : m_parser(parser) { savedDoingFastScan = m_parser-&gt;m_doingFastScan; }</w:t>
      </w:r>
    </w:p>
    <w:p w:rsidR="00117E74" w:rsidRDefault="00117E74" w:rsidP="00117E74">
      <w:pPr>
        <w:pStyle w:val="NoSpacing"/>
      </w:pPr>
      <w:r>
        <w:t xml:space="preserve">        ~AutoFastScanFlag() { m_parser-&gt;m_doingFastScan = savedDoingFastScan; }</w:t>
      </w:r>
    </w:p>
    <w:p w:rsidR="00117E74" w:rsidRDefault="00117E74" w:rsidP="00117E74">
      <w:pPr>
        <w:pStyle w:val="NoSpacing"/>
      </w:pPr>
      <w:r>
        <w:t xml:space="preserve">        Parser *m_parser;</w:t>
      </w:r>
    </w:p>
    <w:p w:rsidR="00117E74" w:rsidRDefault="00117E74" w:rsidP="00117E74">
      <w:pPr>
        <w:pStyle w:val="NoSpacing"/>
      </w:pPr>
      <w:r>
        <w:t xml:space="preserve">    } flag(this);</w:t>
      </w:r>
    </w:p>
    <w:p w:rsidR="00117E74" w:rsidRDefault="00117E74" w:rsidP="00117E74">
      <w:pPr>
        <w:pStyle w:val="NoSpacing"/>
      </w:pPr>
    </w:p>
    <w:p w:rsidR="00117E74" w:rsidRDefault="00117E74" w:rsidP="00117E74">
      <w:pPr>
        <w:pStyle w:val="NoSpacing"/>
      </w:pPr>
      <w:r>
        <w:t xml:space="preserve">    bool doParallel = false;</w:t>
      </w:r>
    </w:p>
    <w:p w:rsidR="00117E74" w:rsidRDefault="00117E74" w:rsidP="00117E74">
      <w:pPr>
        <w:pStyle w:val="NoSpacing"/>
      </w:pPr>
      <w:r>
        <w:t xml:space="preserve">    bool parallelJobStarted = false;</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bool isLikelyModulePattern =</w:t>
      </w:r>
    </w:p>
    <w:p w:rsidR="00117E74" w:rsidRDefault="00117E74" w:rsidP="00117E74">
      <w:pPr>
        <w:pStyle w:val="NoSpacing"/>
      </w:pPr>
      <w:r>
        <w:t xml:space="preserve">            !fDeclaration &amp;&amp; pnodeFnc &amp;&amp; pnodeFnc-&gt;sxFnc.pnodeName == nullptr &amp;&amp; fUnaryOrParen;</w:t>
      </w:r>
    </w:p>
    <w:p w:rsidR="00117E74" w:rsidRDefault="00117E74" w:rsidP="00117E74">
      <w:pPr>
        <w:pStyle w:val="NoSpacing"/>
      </w:pPr>
    </w:p>
    <w:p w:rsidR="00117E74" w:rsidRDefault="00117E74" w:rsidP="00117E74">
      <w:pPr>
        <w:pStyle w:val="NoSpacing"/>
      </w:pPr>
      <w:r>
        <w:t xml:space="preserve">        BOOL isDeferredFnc = IsDeferredFnc();</w:t>
      </w:r>
    </w:p>
    <w:p w:rsidR="00117E74" w:rsidRDefault="00117E74" w:rsidP="00117E74">
      <w:pPr>
        <w:pStyle w:val="NoSpacing"/>
      </w:pPr>
      <w:r>
        <w:t xml:space="preserve">        AnalysisAssert(isDeferredFnc || pnodeFnc);</w:t>
      </w:r>
    </w:p>
    <w:p w:rsidR="00117E74" w:rsidRDefault="00117E74" w:rsidP="00117E74">
      <w:pPr>
        <w:pStyle w:val="NoSpacing"/>
      </w:pPr>
      <w:r>
        <w:t xml:space="preserve">        isTopLevelDeferredFunc =</w:t>
      </w:r>
    </w:p>
    <w:p w:rsidR="00117E74" w:rsidRDefault="00117E74" w:rsidP="00117E74">
      <w:pPr>
        <w:pStyle w:val="NoSpacing"/>
      </w:pPr>
      <w:r>
        <w:t xml:space="preserve">            (!isDeferredFnc</w:t>
      </w:r>
    </w:p>
    <w:p w:rsidR="00117E74" w:rsidRDefault="00117E74" w:rsidP="00117E74">
      <w:pPr>
        <w:pStyle w:val="NoSpacing"/>
      </w:pPr>
      <w:r>
        <w:t xml:space="preserve">             &amp;&amp; DeferredParse(pnodeFnc-&gt;sxFnc.functionId)</w:t>
      </w:r>
    </w:p>
    <w:p w:rsidR="00117E74" w:rsidRDefault="00117E74" w:rsidP="00117E74">
      <w:pPr>
        <w:pStyle w:val="NoSpacing"/>
      </w:pPr>
      <w:r>
        <w:t xml:space="preserve">             &amp;&amp; (!pnodeFnc-&gt;sxFnc.IsNested() || CONFIG_FLAG(DeferNested))</w:t>
      </w:r>
    </w:p>
    <w:p w:rsidR="00117E74" w:rsidRDefault="00117E74" w:rsidP="00117E74">
      <w:pPr>
        <w:pStyle w:val="NoSpacing"/>
      </w:pPr>
      <w:r>
        <w:t xml:space="preserve">            // Don't defer if this is a function expression not contained in a statement or other expression.</w:t>
      </w:r>
    </w:p>
    <w:p w:rsidR="00117E74" w:rsidRDefault="00117E74" w:rsidP="00117E74">
      <w:pPr>
        <w:pStyle w:val="NoSpacing"/>
      </w:pPr>
      <w:r>
        <w:t xml:space="preserve">            // Assume it will be called as part of this expression.</w:t>
      </w:r>
    </w:p>
    <w:p w:rsidR="00117E74" w:rsidRDefault="00117E74" w:rsidP="00117E74">
      <w:pPr>
        <w:pStyle w:val="NoSpacing"/>
      </w:pPr>
      <w:r>
        <w:t xml:space="preserve">             &amp;&amp; (!isLikelyModulePattern || !topLevelStmt || PHASE_FORCE1(Js::DeferParsePhase))</w:t>
      </w:r>
    </w:p>
    <w:p w:rsidR="00117E74" w:rsidRDefault="00117E74" w:rsidP="00117E74">
      <w:pPr>
        <w:pStyle w:val="NoSpacing"/>
      </w:pPr>
      <w:r>
        <w:t xml:space="preserve">             &amp;&amp; !m_InAsmMode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(!fLambda &amp;&amp;</w:t>
      </w:r>
    </w:p>
    <w:p w:rsidR="00117E74" w:rsidRDefault="00117E74" w:rsidP="00117E74">
      <w:pPr>
        <w:pStyle w:val="NoSpacing"/>
      </w:pPr>
      <w:r>
        <w:t xml:space="preserve">            !isDeferredFnc &amp;&amp;</w:t>
      </w:r>
    </w:p>
    <w:p w:rsidR="00117E74" w:rsidRDefault="00117E74" w:rsidP="00117E74">
      <w:pPr>
        <w:pStyle w:val="NoSpacing"/>
      </w:pPr>
      <w:r>
        <w:t xml:space="preserve">            !isLikelyModulePattern &amp;&amp;</w:t>
      </w:r>
    </w:p>
    <w:p w:rsidR="00117E74" w:rsidRDefault="00117E74" w:rsidP="00117E74">
      <w:pPr>
        <w:pStyle w:val="NoSpacing"/>
      </w:pPr>
      <w:r>
        <w:t xml:space="preserve">            !this-&gt;IsBackgroundParser() &amp;&amp;</w:t>
      </w:r>
    </w:p>
    <w:p w:rsidR="00117E74" w:rsidRDefault="00117E74" w:rsidP="00117E74">
      <w:pPr>
        <w:pStyle w:val="NoSpacing"/>
      </w:pPr>
      <w:r>
        <w:t xml:space="preserve">            !this-&gt;m_doingFastScan &amp;&amp;</w:t>
      </w:r>
    </w:p>
    <w:p w:rsidR="00117E74" w:rsidRDefault="00117E74" w:rsidP="00117E74">
      <w:pPr>
        <w:pStyle w:val="NoSpacing"/>
      </w:pPr>
      <w:r>
        <w:t xml:space="preserve">            !(pnodeFncParent &amp;&amp; m_currDeferredStub) &amp;&amp;</w:t>
      </w:r>
    </w:p>
    <w:p w:rsidR="00117E74" w:rsidRDefault="00117E74" w:rsidP="00117E74">
      <w:pPr>
        <w:pStyle w:val="NoSpacing"/>
      </w:pPr>
      <w:r>
        <w:t xml:space="preserve">            !(this-&gt;m_parseType == ParseType_Deferred &amp;&amp; this-&gt;m_functionBody &amp;&amp; this-&gt;m_functionBody-&gt;GetScopeInfo() &amp;&amp; !isTopLevelDeferredFunc))</w:t>
      </w:r>
    </w:p>
    <w:p w:rsidR="00117E74" w:rsidRDefault="00117E74" w:rsidP="00117E74">
      <w:pPr>
        <w:pStyle w:val="NoSpacing"/>
      </w:pPr>
      <w:r>
        <w:t xml:space="preserve">        {</w:t>
      </w:r>
    </w:p>
    <w:p w:rsidR="00117E74" w:rsidRDefault="00117E74" w:rsidP="00117E74">
      <w:pPr>
        <w:pStyle w:val="NoSpacing"/>
      </w:pPr>
      <w:r>
        <w:t xml:space="preserve">            doParallel = DoParallelParse(pnodeFnc);</w:t>
      </w:r>
    </w:p>
    <w:p w:rsidR="00117E74" w:rsidRDefault="00117E74" w:rsidP="00117E74">
      <w:pPr>
        <w:pStyle w:val="NoSpacing"/>
      </w:pPr>
      <w:r>
        <w:t>#if ENABLE_BACKGROUND_PARSING</w:t>
      </w:r>
    </w:p>
    <w:p w:rsidR="00117E74" w:rsidRDefault="00117E74" w:rsidP="00117E74">
      <w:pPr>
        <w:pStyle w:val="NoSpacing"/>
      </w:pPr>
      <w:r>
        <w:t xml:space="preserve">            if (doParallel)</w:t>
      </w:r>
    </w:p>
    <w:p w:rsidR="00117E74" w:rsidRDefault="00117E74" w:rsidP="00117E74">
      <w:pPr>
        <w:pStyle w:val="NoSpacing"/>
      </w:pPr>
      <w:r>
        <w:t xml:space="preserve">            {</w:t>
      </w:r>
    </w:p>
    <w:p w:rsidR="00117E74" w:rsidRDefault="00117E74" w:rsidP="00117E74">
      <w:pPr>
        <w:pStyle w:val="NoSpacing"/>
      </w:pPr>
      <w:r>
        <w:t xml:space="preserve">                BackgroundParser *bgp = m_scriptContext-&gt;GetBackgroundParser();</w:t>
      </w:r>
    </w:p>
    <w:p w:rsidR="00117E74" w:rsidRDefault="00117E74" w:rsidP="00117E74">
      <w:pPr>
        <w:pStyle w:val="NoSpacing"/>
      </w:pPr>
      <w:r>
        <w:t xml:space="preserve">                Assert(bgp);</w:t>
      </w:r>
    </w:p>
    <w:p w:rsidR="00117E74" w:rsidRDefault="00117E74" w:rsidP="00117E74">
      <w:pPr>
        <w:pStyle w:val="NoSpacing"/>
      </w:pPr>
      <w:r>
        <w:t xml:space="preserve">                if (bgp-&gt;HasFailedBackgroundParseItem())</w:t>
      </w:r>
    </w:p>
    <w:p w:rsidR="00117E74" w:rsidRDefault="00117E74" w:rsidP="00117E74">
      <w:pPr>
        <w:pStyle w:val="NoSpacing"/>
      </w:pPr>
      <w:r>
        <w:t xml:space="preserve">                {</w:t>
      </w:r>
    </w:p>
    <w:p w:rsidR="00117E74" w:rsidRDefault="00117E74" w:rsidP="00117E74">
      <w:pPr>
        <w:pStyle w:val="NoSpacing"/>
      </w:pPr>
      <w:r>
        <w:t xml:space="preserve">                    Error(ERRsyntax);</w:t>
      </w:r>
    </w:p>
    <w:p w:rsidR="00117E74" w:rsidRDefault="00117E74" w:rsidP="00117E74">
      <w:pPr>
        <w:pStyle w:val="NoSpacing"/>
      </w:pPr>
      <w:r>
        <w:t xml:space="preserve">                }</w:t>
      </w:r>
    </w:p>
    <w:p w:rsidR="00117E74" w:rsidRDefault="00117E74" w:rsidP="00117E74">
      <w:pPr>
        <w:pStyle w:val="NoSpacing"/>
      </w:pPr>
      <w:r>
        <w:t xml:space="preserve">                doParallel = bgp-&gt;ParseBackgroundItem(this, pnodeFnc, isTopLevelDeferredFunc);</w:t>
      </w:r>
    </w:p>
    <w:p w:rsidR="00117E74" w:rsidRDefault="00117E74" w:rsidP="00117E74">
      <w:pPr>
        <w:pStyle w:val="NoSpacing"/>
      </w:pPr>
      <w:r>
        <w:t xml:space="preserve">                if (doParallel)</w:t>
      </w:r>
    </w:p>
    <w:p w:rsidR="00117E74" w:rsidRDefault="00117E74" w:rsidP="00117E74">
      <w:pPr>
        <w:pStyle w:val="NoSpacing"/>
      </w:pPr>
      <w:r>
        <w:t xml:space="preserve">                {</w:t>
      </w:r>
    </w:p>
    <w:p w:rsidR="00117E74" w:rsidRDefault="00117E74" w:rsidP="00117E74">
      <w:pPr>
        <w:pStyle w:val="NoSpacing"/>
      </w:pPr>
      <w:r>
        <w:t xml:space="preserve">                    parallelJobStarted = true;</w:t>
      </w:r>
    </w:p>
    <w:p w:rsidR="00117E74" w:rsidRDefault="00117E74" w:rsidP="00117E74">
      <w:pPr>
        <w:pStyle w:val="NoSpacing"/>
      </w:pPr>
      <w:r>
        <w:t xml:space="preserve">                    this-&gt;m_hasParallelJob = true;</w:t>
      </w:r>
    </w:p>
    <w:p w:rsidR="00117E74" w:rsidRDefault="00117E74" w:rsidP="00117E74">
      <w:pPr>
        <w:pStyle w:val="NoSpacing"/>
      </w:pPr>
      <w:r>
        <w:t xml:space="preserve">                    this-&gt;m_doingFastScan = true;</w:t>
      </w:r>
    </w:p>
    <w:p w:rsidR="00117E74" w:rsidRDefault="00117E74" w:rsidP="00117E74">
      <w:pPr>
        <w:pStyle w:val="NoSpacing"/>
      </w:pPr>
      <w:r>
        <w:t xml:space="preserve">                    doParallel = FastScanFormalsAndBody();</w:t>
      </w:r>
    </w:p>
    <w:p w:rsidR="00117E74" w:rsidRDefault="00117E74" w:rsidP="00117E74">
      <w:pPr>
        <w:pStyle w:val="NoSpacing"/>
      </w:pPr>
      <w:r>
        <w:t xml:space="preserve">                    if (doParallel)</w:t>
      </w:r>
    </w:p>
    <w:p w:rsidR="00117E74" w:rsidRDefault="00117E74" w:rsidP="00117E74">
      <w:pPr>
        <w:pStyle w:val="NoSpacing"/>
      </w:pPr>
      <w:r>
        <w:t xml:space="preserve">                    {</w:t>
      </w:r>
    </w:p>
    <w:p w:rsidR="00117E74" w:rsidRDefault="00117E74" w:rsidP="00117E74">
      <w:pPr>
        <w:pStyle w:val="NoSpacing"/>
      </w:pPr>
      <w:r>
        <w:t xml:space="preserve">                        // Let the foreground thread take care of marking the limit on the function node,</w:t>
      </w:r>
    </w:p>
    <w:p w:rsidR="00117E74" w:rsidRDefault="00117E74" w:rsidP="00117E74">
      <w:pPr>
        <w:pStyle w:val="NoSpacing"/>
      </w:pPr>
      <w:r>
        <w:t xml:space="preserve">                        // because in some cases this function's caller will want to change that limit,</w:t>
      </w:r>
    </w:p>
    <w:p w:rsidR="00117E74" w:rsidRDefault="00117E74" w:rsidP="00117E74">
      <w:pPr>
        <w:pStyle w:val="NoSpacing"/>
      </w:pPr>
      <w:r>
        <w:t xml:space="preserve">                        // so we don't want the background thread to try and touch it.</w:t>
      </w:r>
    </w:p>
    <w:p w:rsidR="00117E74" w:rsidRDefault="00117E74" w:rsidP="00117E74">
      <w:pPr>
        <w:pStyle w:val="NoSpacing"/>
      </w:pPr>
      <w:r>
        <w:t xml:space="preserve">                        pnodeFnc-&gt;ichLim = m_pscan-&gt;IchLimTok();</w:t>
      </w:r>
    </w:p>
    <w:p w:rsidR="00117E74" w:rsidRDefault="00117E74" w:rsidP="00117E74">
      <w:pPr>
        <w:pStyle w:val="NoSpacing"/>
      </w:pPr>
      <w:r>
        <w:t xml:space="preserve">                        pnodeFnc-&gt;sxFnc.cbLim = m_pscan-&gt;IecpLimTok();</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#endif</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(!doParallel)</w:t>
      </w:r>
    </w:p>
    <w:p w:rsidR="00117E74" w:rsidRDefault="00117E74" w:rsidP="00117E74">
      <w:pPr>
        <w:pStyle w:val="NoSpacing"/>
      </w:pPr>
      <w:r>
        <w:t xml:space="preserve">    {</w:t>
      </w:r>
    </w:p>
    <w:p w:rsidR="00117E74" w:rsidRDefault="00117E74" w:rsidP="00117E74">
      <w:pPr>
        <w:pStyle w:val="NoSpacing"/>
      </w:pPr>
      <w:r>
        <w:t xml:space="preserve">        // We don't want to, or couldn't, let the main thread scan past this function body, so parse</w:t>
      </w:r>
    </w:p>
    <w:p w:rsidR="00117E74" w:rsidRDefault="00117E74" w:rsidP="00117E74">
      <w:pPr>
        <w:pStyle w:val="NoSpacing"/>
      </w:pPr>
      <w:r>
        <w:t xml:space="preserve">        // it for real.</w:t>
      </w:r>
    </w:p>
    <w:p w:rsidR="00117E74" w:rsidRDefault="00117E74" w:rsidP="00117E74">
      <w:pPr>
        <w:pStyle w:val="NoSpacing"/>
      </w:pPr>
      <w:r>
        <w:t xml:space="preserve">        ParseNodePtr pnodeRealFnc = pnodeFnc;</w:t>
      </w:r>
    </w:p>
    <w:p w:rsidR="00117E74" w:rsidRDefault="00117E74" w:rsidP="00117E74">
      <w:pPr>
        <w:pStyle w:val="NoSpacing"/>
      </w:pPr>
      <w:r>
        <w:t xml:space="preserve">        if (parallelJobStarted)</w:t>
      </w:r>
    </w:p>
    <w:p w:rsidR="00117E74" w:rsidRDefault="00117E74" w:rsidP="00117E74">
      <w:pPr>
        <w:pStyle w:val="NoSpacing"/>
      </w:pPr>
      <w:r>
        <w:t xml:space="preserve">        {</w:t>
      </w:r>
    </w:p>
    <w:p w:rsidR="00117E74" w:rsidRDefault="00117E74" w:rsidP="00117E74">
      <w:pPr>
        <w:pStyle w:val="NoSpacing"/>
      </w:pPr>
      <w:r>
        <w:t xml:space="preserve">            // We have to deal with a failure to fast-scan the function (due to syntax error? "/"?) when</w:t>
      </w:r>
    </w:p>
    <w:p w:rsidR="00117E74" w:rsidRDefault="00117E74" w:rsidP="00117E74">
      <w:pPr>
        <w:pStyle w:val="NoSpacing"/>
      </w:pPr>
      <w:r>
        <w:t xml:space="preserve">            // a background thread may already have begun to work on the job. Both threads can't be allowed to</w:t>
      </w:r>
    </w:p>
    <w:p w:rsidR="00117E74" w:rsidRDefault="00117E74" w:rsidP="00117E74">
      <w:pPr>
        <w:pStyle w:val="NoSpacing"/>
      </w:pPr>
      <w:r>
        <w:t xml:space="preserve">            // operate on the same node.</w:t>
      </w:r>
    </w:p>
    <w:p w:rsidR="00117E74" w:rsidRDefault="00117E74" w:rsidP="00117E74">
      <w:pPr>
        <w:pStyle w:val="NoSpacing"/>
      </w:pPr>
      <w:r>
        <w:t xml:space="preserve">            pnodeFnc = CreateDummyFuncNode(fDeclaration);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ParseNodePtr pnodeBlock = nullptr;</w:t>
      </w:r>
    </w:p>
    <w:p w:rsidR="00117E74" w:rsidRDefault="00117E74" w:rsidP="00117E74">
      <w:pPr>
        <w:pStyle w:val="NoSpacing"/>
      </w:pPr>
      <w:r>
        <w:t xml:space="preserve">        if (buildAST || BindDeferredPidRefs())</w:t>
      </w:r>
    </w:p>
    <w:p w:rsidR="00117E74" w:rsidRDefault="00117E74" w:rsidP="00117E74">
      <w:pPr>
        <w:pStyle w:val="NoSpacing"/>
      </w:pPr>
      <w:r>
        <w:t xml:space="preserve">        {</w:t>
      </w:r>
    </w:p>
    <w:p w:rsidR="00117E74" w:rsidRDefault="00117E74" w:rsidP="00117E74">
      <w:pPr>
        <w:pStyle w:val="NoSpacing"/>
      </w:pPr>
      <w:r>
        <w:t xml:space="preserve">            AnalysisAssert(pnodeFnc);</w:t>
      </w:r>
    </w:p>
    <w:p w:rsidR="00117E74" w:rsidRDefault="00117E74" w:rsidP="00117E74">
      <w:pPr>
        <w:pStyle w:val="NoSpacing"/>
      </w:pPr>
      <w:r>
        <w:t xml:space="preserve">            pnodeBlock = StartParseBlock&lt;buildAST&gt;(PnodeBlockType::Parameter, ScopeType_Parameter);</w:t>
      </w:r>
    </w:p>
    <w:p w:rsidR="00117E74" w:rsidRDefault="00117E74" w:rsidP="00117E74">
      <w:pPr>
        <w:pStyle w:val="NoSpacing"/>
      </w:pPr>
      <w:r>
        <w:t xml:space="preserve">            pnodeFnc-&gt;sxFnc.pnodeScopes = pnodeBlock;</w:t>
      </w:r>
    </w:p>
    <w:p w:rsidR="00117E74" w:rsidRDefault="00117E74" w:rsidP="00117E74">
      <w:pPr>
        <w:pStyle w:val="NoSpacing"/>
      </w:pPr>
      <w:r>
        <w:t xml:space="preserve">            m_ppnodeVar = &amp;pnodeFnc-&gt;sxFnc.pnodeArgs;</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ParseNodePtr *ppnodeScopeSave = nullptr;</w:t>
      </w:r>
    </w:p>
    <w:p w:rsidR="00117E74" w:rsidRDefault="00117E74" w:rsidP="00117E74">
      <w:pPr>
        <w:pStyle w:val="NoSpacing"/>
      </w:pPr>
      <w:r>
        <w:t xml:space="preserve">        ParseNodePtr *ppnodeExprScopeSave = nullptr;</w:t>
      </w:r>
    </w:p>
    <w:p w:rsidR="00117E74" w:rsidRDefault="00117E74" w:rsidP="00117E74">
      <w:pPr>
        <w:pStyle w:val="NoSpacing"/>
      </w:pPr>
    </w:p>
    <w:p w:rsidR="00117E74" w:rsidRDefault="00117E74" w:rsidP="00117E74">
      <w:pPr>
        <w:pStyle w:val="NoSpacing"/>
      </w:pPr>
      <w:r>
        <w:t xml:space="preserve">        ppnodeScopeSave = m_ppnodeScope;</w:t>
      </w:r>
    </w:p>
    <w:p w:rsidR="00117E74" w:rsidRDefault="00117E74" w:rsidP="00117E74">
      <w:pPr>
        <w:pStyle w:val="NoSpacing"/>
      </w:pPr>
      <w:r>
        <w:t xml:space="preserve">        if (pnodeBlock)</w:t>
      </w:r>
    </w:p>
    <w:p w:rsidR="00117E74" w:rsidRDefault="00117E74" w:rsidP="00117E74">
      <w:pPr>
        <w:pStyle w:val="NoSpacing"/>
      </w:pPr>
      <w:r>
        <w:t xml:space="preserve">        {</w:t>
      </w:r>
    </w:p>
    <w:p w:rsidR="00117E74" w:rsidRDefault="00117E74" w:rsidP="00117E74">
      <w:pPr>
        <w:pStyle w:val="NoSpacing"/>
      </w:pPr>
      <w:r>
        <w:t xml:space="preserve">            // This synthetic block scope will contain all the nested scopes.</w:t>
      </w:r>
    </w:p>
    <w:p w:rsidR="00117E74" w:rsidRDefault="00117E74" w:rsidP="00117E74">
      <w:pPr>
        <w:pStyle w:val="NoSpacing"/>
      </w:pPr>
      <w:r>
        <w:t xml:space="preserve">            m_ppnodeScope = &amp;pnodeBlock-&gt;sxBlock.pnodeScopes;</w:t>
      </w:r>
    </w:p>
    <w:p w:rsidR="00117E74" w:rsidRDefault="00117E74" w:rsidP="00117E74">
      <w:pPr>
        <w:pStyle w:val="NoSpacing"/>
      </w:pPr>
      <w:r>
        <w:t xml:space="preserve">            pnodeBlock-&gt;sxBlock.pnodeStmt = pnodeFnc;</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Keep nested function declarations and expressions in the same list at function scope.</w:t>
      </w:r>
    </w:p>
    <w:p w:rsidR="00117E74" w:rsidRDefault="00117E74" w:rsidP="00117E74">
      <w:pPr>
        <w:pStyle w:val="NoSpacing"/>
      </w:pPr>
      <w:r>
        <w:t xml:space="preserve">        // (Indicate this by nulling out the current function expressions list.)</w:t>
      </w:r>
    </w:p>
    <w:p w:rsidR="00117E74" w:rsidRDefault="00117E74" w:rsidP="00117E74">
      <w:pPr>
        <w:pStyle w:val="NoSpacing"/>
      </w:pPr>
      <w:r>
        <w:t xml:space="preserve">        ppnodeExprScopeSave = m_ppnodeExprScope;</w:t>
      </w:r>
    </w:p>
    <w:p w:rsidR="00117E74" w:rsidRDefault="00117E74" w:rsidP="00117E74">
      <w:pPr>
        <w:pStyle w:val="NoSpacing"/>
      </w:pPr>
      <w:r>
        <w:t xml:space="preserve">        m_ppnodeExprScope = nullptr;</w:t>
      </w:r>
    </w:p>
    <w:p w:rsidR="00117E74" w:rsidRDefault="00117E74" w:rsidP="00117E74">
      <w:pPr>
        <w:pStyle w:val="NoSpacing"/>
      </w:pPr>
    </w:p>
    <w:p w:rsidR="00117E74" w:rsidRDefault="00117E74" w:rsidP="00117E74">
      <w:pPr>
        <w:pStyle w:val="NoSpacing"/>
      </w:pPr>
      <w:r>
        <w:t xml:space="preserve">        this-&gt;ParseFncFormals&lt;buildAST&gt;(pnodeFnc, flags);</w:t>
      </w:r>
    </w:p>
    <w:p w:rsidR="00117E74" w:rsidRDefault="00117E74" w:rsidP="00117E74">
      <w:pPr>
        <w:pStyle w:val="NoSpacing"/>
      </w:pPr>
      <w:r>
        <w:t xml:space="preserve">        m_fUseStrictMode = oldStrictMode;</w:t>
      </w:r>
    </w:p>
    <w:p w:rsidR="00117E74" w:rsidRDefault="00117E74" w:rsidP="00117E74">
      <w:pPr>
        <w:pStyle w:val="NoSpacing"/>
      </w:pPr>
    </w:p>
    <w:p w:rsidR="00117E74" w:rsidRDefault="00117E74" w:rsidP="00117E74">
      <w:pPr>
        <w:pStyle w:val="NoSpacing"/>
      </w:pPr>
      <w:r>
        <w:t xml:space="preserve">        // Create function body scope</w:t>
      </w:r>
    </w:p>
    <w:p w:rsidR="00117E74" w:rsidRDefault="00117E74" w:rsidP="00117E74">
      <w:pPr>
        <w:pStyle w:val="NoSpacing"/>
      </w:pPr>
      <w:r>
        <w:t xml:space="preserve">        ParseNodePtr pnodeInnerBlock = nullptr;</w:t>
      </w:r>
    </w:p>
    <w:p w:rsidR="00117E74" w:rsidRDefault="00117E74" w:rsidP="00117E74">
      <w:pPr>
        <w:pStyle w:val="NoSpacing"/>
      </w:pPr>
      <w:r>
        <w:t xml:space="preserve">        if (buildAST || BindDeferredPidRefs())</w:t>
      </w:r>
    </w:p>
    <w:p w:rsidR="00117E74" w:rsidRDefault="00117E74" w:rsidP="00117E74">
      <w:pPr>
        <w:pStyle w:val="NoSpacing"/>
      </w:pPr>
      <w:r>
        <w:t xml:space="preserve">        {</w:t>
      </w:r>
    </w:p>
    <w:p w:rsidR="00117E74" w:rsidRDefault="00117E74" w:rsidP="00117E74">
      <w:pPr>
        <w:pStyle w:val="NoSpacing"/>
      </w:pPr>
      <w:r>
        <w:t xml:space="preserve">            pnodeInnerBlock = StartParseBlock&lt;buildAST&gt;(PnodeBlockType::Function, ScopeType_FunctionBody);</w:t>
      </w:r>
    </w:p>
    <w:p w:rsidR="00117E74" w:rsidRDefault="00117E74" w:rsidP="00117E74">
      <w:pPr>
        <w:pStyle w:val="NoSpacing"/>
      </w:pPr>
      <w:r>
        <w:t xml:space="preserve">            // Set the parameter block's child to the function body block.</w:t>
      </w:r>
    </w:p>
    <w:p w:rsidR="00117E74" w:rsidRDefault="00117E74" w:rsidP="00117E74">
      <w:pPr>
        <w:pStyle w:val="NoSpacing"/>
      </w:pPr>
      <w:r>
        <w:t xml:space="preserve">            *m_ppnodeScope = pnodeInnerBlock;</w:t>
      </w:r>
    </w:p>
    <w:p w:rsidR="00117E74" w:rsidRDefault="00117E74" w:rsidP="00117E74">
      <w:pPr>
        <w:pStyle w:val="NoSpacing"/>
      </w:pPr>
      <w:r>
        <w:t xml:space="preserve">            AnalysisAssert(pnodeFnc);</w:t>
      </w:r>
    </w:p>
    <w:p w:rsidR="00117E74" w:rsidRDefault="00117E74" w:rsidP="00117E74">
      <w:pPr>
        <w:pStyle w:val="NoSpacing"/>
      </w:pPr>
      <w:r>
        <w:t xml:space="preserve">            pnodeFnc-&gt;sxFnc.pnodeBodyScope = pnodeInnerBlock;</w:t>
      </w:r>
    </w:p>
    <w:p w:rsidR="00117E74" w:rsidRDefault="00117E74" w:rsidP="00117E74">
      <w:pPr>
        <w:pStyle w:val="NoSpacing"/>
      </w:pPr>
    </w:p>
    <w:p w:rsidR="00117E74" w:rsidRDefault="00117E74" w:rsidP="00117E74">
      <w:pPr>
        <w:pStyle w:val="NoSpacing"/>
      </w:pPr>
      <w:r>
        <w:t xml:space="preserve">            // This synthetic block scope will contain all the nested scopes.</w:t>
      </w:r>
    </w:p>
    <w:p w:rsidR="00117E74" w:rsidRDefault="00117E74" w:rsidP="00117E74">
      <w:pPr>
        <w:pStyle w:val="NoSpacing"/>
      </w:pPr>
      <w:r>
        <w:t xml:space="preserve">            m_ppnodeScope = &amp;pnodeInnerBlock-&gt;sxBlock.pnodeScopes;</w:t>
      </w:r>
    </w:p>
    <w:p w:rsidR="00117E74" w:rsidRDefault="00117E74" w:rsidP="00117E74">
      <w:pPr>
        <w:pStyle w:val="NoSpacing"/>
      </w:pPr>
      <w:r>
        <w:t xml:space="preserve">            pnodeInnerBlock-&gt;sxBlock.pnodeStmt = pnodeFnc;</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DEFER: Begin deferral here (after names are parsed and name nodes created).</w:t>
      </w:r>
    </w:p>
    <w:p w:rsidR="00117E74" w:rsidRDefault="00117E74" w:rsidP="00117E74">
      <w:pPr>
        <w:pStyle w:val="NoSpacing"/>
      </w:pPr>
      <w:r>
        <w:t xml:space="preserve">        // Create no more AST nodes until we're done.</w:t>
      </w:r>
    </w:p>
    <w:p w:rsidR="00117E74" w:rsidRDefault="00117E74" w:rsidP="00117E74">
      <w:pPr>
        <w:pStyle w:val="NoSpacing"/>
      </w:pPr>
    </w:p>
    <w:p w:rsidR="00117E74" w:rsidRDefault="00117E74" w:rsidP="00117E74">
      <w:pPr>
        <w:pStyle w:val="NoSpacing"/>
      </w:pPr>
      <w:r>
        <w:t xml:space="preserve">        // Try to defer this func if all these are true:</w:t>
      </w:r>
    </w:p>
    <w:p w:rsidR="00117E74" w:rsidRDefault="00117E74" w:rsidP="00117E74">
      <w:pPr>
        <w:pStyle w:val="NoSpacing"/>
      </w:pPr>
      <w:r>
        <w:t xml:space="preserve">        //  0. We are not already in deferred parsing (i.e. buildAST is true)</w:t>
      </w:r>
    </w:p>
    <w:p w:rsidR="00117E74" w:rsidRDefault="00117E74" w:rsidP="00117E74">
      <w:pPr>
        <w:pStyle w:val="NoSpacing"/>
      </w:pPr>
      <w:r>
        <w:t xml:space="preserve">        //  1. We are not re-parsing a deferred func which is being invoked.</w:t>
      </w:r>
    </w:p>
    <w:p w:rsidR="00117E74" w:rsidRDefault="00117E74" w:rsidP="00117E74">
      <w:pPr>
        <w:pStyle w:val="NoSpacing"/>
      </w:pPr>
      <w:r>
        <w:t xml:space="preserve">        //  2. Dynamic profile suggests this func can be deferred (and deferred parse is on).</w:t>
      </w:r>
    </w:p>
    <w:p w:rsidR="00117E74" w:rsidRDefault="00117E74" w:rsidP="00117E74">
      <w:pPr>
        <w:pStyle w:val="NoSpacing"/>
      </w:pPr>
      <w:r>
        <w:t xml:space="preserve">        //  3. This func is top level or defer nested func is on.</w:t>
      </w:r>
    </w:p>
    <w:p w:rsidR="00117E74" w:rsidRDefault="00117E74" w:rsidP="00117E74">
      <w:pPr>
        <w:pStyle w:val="NoSpacing"/>
      </w:pPr>
      <w:r>
        <w:lastRenderedPageBreak/>
        <w:t xml:space="preserve">        //  4. Optionally, the function is non-nested and not in eval, or the deferral decision was based on cached profile info,</w:t>
      </w:r>
    </w:p>
    <w:p w:rsidR="00117E74" w:rsidRDefault="00117E74" w:rsidP="00117E74">
      <w:pPr>
        <w:pStyle w:val="NoSpacing"/>
      </w:pPr>
      <w:r>
        <w:t xml:space="preserve">        //     or the function is sufficiently long. (I.e., don't defer little nested functions unless we're</w:t>
      </w:r>
    </w:p>
    <w:p w:rsidR="00117E74" w:rsidRDefault="00117E74" w:rsidP="00117E74">
      <w:pPr>
        <w:pStyle w:val="NoSpacing"/>
      </w:pPr>
      <w:r>
        <w:t xml:space="preserve">        //     confident they'll never be executed, because un-deferring nested functions is more expensive.)</w:t>
      </w:r>
    </w:p>
    <w:p w:rsidR="00117E74" w:rsidRDefault="00117E74" w:rsidP="00117E74">
      <w:pPr>
        <w:pStyle w:val="NoSpacing"/>
      </w:pPr>
      <w:r>
        <w:t xml:space="preserve">        //     NOTE: I'm disabling #4 by default, because we've found other ways to reduce the cost of un-deferral,</w:t>
      </w:r>
    </w:p>
    <w:p w:rsidR="00117E74" w:rsidRDefault="00117E74" w:rsidP="00117E74">
      <w:pPr>
        <w:pStyle w:val="NoSpacing"/>
      </w:pPr>
      <w:r>
        <w:t xml:space="preserve">        //           and we don't want to create function bodies aggressively for little functions.</w:t>
      </w:r>
    </w:p>
    <w:p w:rsidR="00117E74" w:rsidRDefault="00117E74" w:rsidP="00117E74">
      <w:pPr>
        <w:pStyle w:val="NoSpacing"/>
      </w:pPr>
    </w:p>
    <w:p w:rsidR="00117E74" w:rsidRDefault="00117E74" w:rsidP="00117E74">
      <w:pPr>
        <w:pStyle w:val="NoSpacing"/>
      </w:pPr>
      <w:r>
        <w:t xml:space="preserve">        // We will also temporarily defer all asm.js functions, except for the asm.js</w:t>
      </w:r>
    </w:p>
    <w:p w:rsidR="00117E74" w:rsidRDefault="00117E74" w:rsidP="00117E74">
      <w:pPr>
        <w:pStyle w:val="NoSpacing"/>
      </w:pPr>
      <w:r>
        <w:t xml:space="preserve">        // module itself, which we will never defer</w:t>
      </w:r>
    </w:p>
    <w:p w:rsidR="00117E74" w:rsidRDefault="00117E74" w:rsidP="00117E74">
      <w:pPr>
        <w:pStyle w:val="NoSpacing"/>
      </w:pPr>
      <w:r>
        <w:t xml:space="preserve">        bool strictModeTurnedOn = false;</w:t>
      </w:r>
    </w:p>
    <w:p w:rsidR="00117E74" w:rsidRDefault="00117E74" w:rsidP="00117E74">
      <w:pPr>
        <w:pStyle w:val="NoSpacing"/>
      </w:pPr>
    </w:p>
    <w:p w:rsidR="00117E74" w:rsidRDefault="00117E74" w:rsidP="00117E74">
      <w:pPr>
        <w:pStyle w:val="NoSpacing"/>
      </w:pPr>
      <w:r>
        <w:t xml:space="preserve">        if (isTopLevelDeferredFunc &amp;&amp;</w:t>
      </w:r>
    </w:p>
    <w:p w:rsidR="00117E74" w:rsidRDefault="00117E74" w:rsidP="00117E74">
      <w:pPr>
        <w:pStyle w:val="NoSpacing"/>
      </w:pPr>
      <w:r>
        <w:t xml:space="preserve">            !(this-&gt;m_grfscr &amp; fscrEvalCode) &amp;&amp;</w:t>
      </w:r>
    </w:p>
    <w:p w:rsidR="00117E74" w:rsidRDefault="00117E74" w:rsidP="00117E74">
      <w:pPr>
        <w:pStyle w:val="NoSpacing"/>
      </w:pPr>
      <w:r>
        <w:t xml:space="preserve">            pnodeFnc-&gt;sxFnc.IsNested() &amp;&amp;</w:t>
      </w:r>
    </w:p>
    <w:p w:rsidR="00117E74" w:rsidRDefault="00117E74" w:rsidP="00117E74">
      <w:pPr>
        <w:pStyle w:val="NoSpacing"/>
      </w:pPr>
      <w:r>
        <w:t>#ifndef DISABLE_DYNAMIC_PROFILE_DEFER_PARSE</w:t>
      </w:r>
    </w:p>
    <w:p w:rsidR="00117E74" w:rsidRDefault="00117E74" w:rsidP="00117E74">
      <w:pPr>
        <w:pStyle w:val="NoSpacing"/>
      </w:pPr>
      <w:r>
        <w:t xml:space="preserve">            m_sourceContextInfo-&gt;sourceDynamicProfileManager == nullptr &amp;&amp;</w:t>
      </w:r>
    </w:p>
    <w:p w:rsidR="00117E74" w:rsidRDefault="00117E74" w:rsidP="00117E74">
      <w:pPr>
        <w:pStyle w:val="NoSpacing"/>
      </w:pPr>
      <w:r>
        <w:t>#endif</w:t>
      </w:r>
    </w:p>
    <w:p w:rsidR="00117E74" w:rsidRDefault="00117E74" w:rsidP="00117E74">
      <w:pPr>
        <w:pStyle w:val="NoSpacing"/>
      </w:pPr>
      <w:r>
        <w:t xml:space="preserve">            PHASE_ON_RAW(Js::ScanAheadPhase, m_sourceContextInfo-&gt;sourceContextId, pnodeFnc-&gt;sxFnc.functionId) &amp;&amp;</w:t>
      </w:r>
    </w:p>
    <w:p w:rsidR="00117E74" w:rsidRDefault="00117E74" w:rsidP="00117E74">
      <w:pPr>
        <w:pStyle w:val="NoSpacing"/>
      </w:pPr>
      <w:r>
        <w:t xml:space="preserve">            (</w:t>
      </w:r>
    </w:p>
    <w:p w:rsidR="00117E74" w:rsidRDefault="00117E74" w:rsidP="00117E74">
      <w:pPr>
        <w:pStyle w:val="NoSpacing"/>
      </w:pPr>
      <w:r>
        <w:t xml:space="preserve">                !PHASE_FORCE_RAW(Js::DeferParsePhase, m_sourceContextInfo-&gt;sourceContextId, pnodeFnc-&gt;sxFnc.functionId) ||</w:t>
      </w:r>
    </w:p>
    <w:p w:rsidR="00117E74" w:rsidRDefault="00117E74" w:rsidP="00117E74">
      <w:pPr>
        <w:pStyle w:val="NoSpacing"/>
      </w:pPr>
      <w:r>
        <w:t xml:space="preserve">                PHASE_FORCE_RAW(Js::ScanAheadPhase, m_sourceContextInfo-&gt;sourceContextId, pnodeFnc-&gt;sxFnc.functionId)</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 Try to scan ahead to the end of the function. If we get there before we've scanned a minimum</w:t>
      </w:r>
    </w:p>
    <w:p w:rsidR="00117E74" w:rsidRDefault="00117E74" w:rsidP="00117E74">
      <w:pPr>
        <w:pStyle w:val="NoSpacing"/>
      </w:pPr>
      <w:r>
        <w:t xml:space="preserve">            // number of tokens, don't bother deferring, because it's too small.</w:t>
      </w:r>
    </w:p>
    <w:p w:rsidR="00117E74" w:rsidRDefault="00117E74" w:rsidP="00117E74">
      <w:pPr>
        <w:pStyle w:val="NoSpacing"/>
      </w:pPr>
      <w:r>
        <w:t xml:space="preserve">            if (this-&gt;ScanAheadToFunctionEnd(CONFIG_FLAG(MinDeferredFuncTokenCount)))</w:t>
      </w:r>
    </w:p>
    <w:p w:rsidR="00117E74" w:rsidRDefault="00117E74" w:rsidP="00117E74">
      <w:pPr>
        <w:pStyle w:val="NoSpacing"/>
      </w:pPr>
      <w:r>
        <w:t xml:space="preserve">            {</w:t>
      </w:r>
    </w:p>
    <w:p w:rsidR="00117E74" w:rsidRDefault="00117E74" w:rsidP="00117E74">
      <w:pPr>
        <w:pStyle w:val="NoSpacing"/>
      </w:pPr>
      <w:r>
        <w:t xml:space="preserve">                isTopLevelDeferredFunc = false;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(fAsync)</w:t>
      </w:r>
    </w:p>
    <w:p w:rsidR="00117E74" w:rsidRDefault="00117E74" w:rsidP="00117E74">
      <w:pPr>
        <w:pStyle w:val="NoSpacing"/>
      </w:pPr>
      <w:r>
        <w:t xml:space="preserve">        {</w:t>
      </w:r>
    </w:p>
    <w:p w:rsidR="00117E74" w:rsidRDefault="00117E74" w:rsidP="00117E74">
      <w:pPr>
        <w:pStyle w:val="NoSpacing"/>
      </w:pPr>
      <w:r>
        <w:t xml:space="preserve">            if (!buildAST || isTopLevelDeferredFunc)</w:t>
      </w:r>
    </w:p>
    <w:p w:rsidR="00117E74" w:rsidRDefault="00117E74" w:rsidP="00117E74">
      <w:pPr>
        <w:pStyle w:val="NoSpacing"/>
      </w:pPr>
      <w:r>
        <w:t xml:space="preserve">            {</w:t>
      </w:r>
    </w:p>
    <w:p w:rsidR="00117E74" w:rsidRDefault="00117E74" w:rsidP="00117E74">
      <w:pPr>
        <w:pStyle w:val="NoSpacing"/>
      </w:pPr>
      <w:r>
        <w:t xml:space="preserve">                // We increment m_nextFunctionId when there is an Async function to counterbalance the functionId because of the added generator to the AST with an async function that we use to keep deferred parsing in sync with non-deferred parsing</w:t>
      </w:r>
    </w:p>
    <w:p w:rsidR="00117E74" w:rsidRDefault="00117E74" w:rsidP="00117E74">
      <w:pPr>
        <w:pStyle w:val="NoSpacing"/>
      </w:pPr>
      <w:r>
        <w:t xml:space="preserve">                (*m_nextFunctionId)++;</w:t>
      </w:r>
    </w:p>
    <w:p w:rsidR="00117E74" w:rsidRDefault="00117E74" w:rsidP="00117E74">
      <w:pPr>
        <w:pStyle w:val="NoSpacing"/>
      </w:pPr>
      <w:r>
        <w:t xml:space="preserve">            }</w:t>
      </w:r>
    </w:p>
    <w:p w:rsidR="00117E74" w:rsidRDefault="00117E74" w:rsidP="00117E74">
      <w:pPr>
        <w:pStyle w:val="NoSpacing"/>
      </w:pPr>
      <w:r>
        <w:t xml:space="preserve">            // Same than before, we increment the nestedCount because we will have a Generator inside any async function.</w:t>
      </w:r>
    </w:p>
    <w:p w:rsidR="00117E74" w:rsidRDefault="00117E74" w:rsidP="00117E74">
      <w:pPr>
        <w:pStyle w:val="NoSpacing"/>
      </w:pPr>
      <w:r>
        <w:t xml:space="preserve">            pnodeFnc-&gt;sxFnc.nestedCount++;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(isTopLevelDeferredFunc || (m_InAsmMode &amp;&amp; m_deferAsmJs))</w:t>
      </w:r>
    </w:p>
    <w:p w:rsidR="00117E74" w:rsidRDefault="00117E74" w:rsidP="00117E74">
      <w:pPr>
        <w:pStyle w:val="NoSpacing"/>
      </w:pPr>
      <w:r>
        <w:t xml:space="preserve">        {</w:t>
      </w:r>
    </w:p>
    <w:p w:rsidR="00117E74" w:rsidRDefault="00117E74" w:rsidP="00117E74">
      <w:pPr>
        <w:pStyle w:val="NoSpacing"/>
      </w:pPr>
      <w:r>
        <w:t xml:space="preserve">            AssertMsg(!fLambda, "Deferring function parsing of a function does not handle lambda syntax");</w:t>
      </w:r>
    </w:p>
    <w:p w:rsidR="00117E74" w:rsidRDefault="00117E74" w:rsidP="00117E74">
      <w:pPr>
        <w:pStyle w:val="NoSpacing"/>
      </w:pPr>
      <w:r>
        <w:t xml:space="preserve">            fDeferred = true;</w:t>
      </w:r>
    </w:p>
    <w:p w:rsidR="00117E74" w:rsidRDefault="00117E74" w:rsidP="00117E74">
      <w:pPr>
        <w:pStyle w:val="NoSpacing"/>
      </w:pPr>
    </w:p>
    <w:p w:rsidR="00117E74" w:rsidRDefault="00117E74" w:rsidP="00117E74">
      <w:pPr>
        <w:pStyle w:val="NoSpacing"/>
      </w:pPr>
      <w:r>
        <w:t xml:space="preserve">            this-&gt;ParseTopLevelDeferredFunc(pnodeFnc, pnodeFncParent, pNameHint);</w:t>
      </w:r>
    </w:p>
    <w:p w:rsidR="00117E74" w:rsidRDefault="00117E74" w:rsidP="00117E74">
      <w:pPr>
        <w:pStyle w:val="NoSpacing"/>
      </w:pPr>
      <w:r>
        <w:t xml:space="preserve">        }</w:t>
      </w:r>
    </w:p>
    <w:p w:rsidR="00117E74" w:rsidRDefault="00117E74" w:rsidP="00117E74">
      <w:pPr>
        <w:pStyle w:val="NoSpacing"/>
      </w:pPr>
      <w:r>
        <w:lastRenderedPageBreak/>
        <w:t xml:space="preserve">        else</w:t>
      </w:r>
    </w:p>
    <w:p w:rsidR="00117E74" w:rsidRDefault="00117E74" w:rsidP="00117E74">
      <w:pPr>
        <w:pStyle w:val="NoSpacing"/>
      </w:pPr>
      <w:r>
        <w:t xml:space="preserve">        {</w:t>
      </w:r>
    </w:p>
    <w:p w:rsidR="00117E74" w:rsidRDefault="00117E74" w:rsidP="00117E74">
      <w:pPr>
        <w:pStyle w:val="NoSpacing"/>
      </w:pPr>
      <w:r>
        <w:t xml:space="preserve">            if (m_token.tk == tkRParen) // This might be false due to error recovery or lambda.</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(fLambda)</w:t>
      </w:r>
    </w:p>
    <w:p w:rsidR="00117E74" w:rsidRDefault="00117E74" w:rsidP="00117E74">
      <w:pPr>
        <w:pStyle w:val="NoSpacing"/>
      </w:pPr>
      <w:r>
        <w:t xml:space="preserve">            {</w:t>
      </w:r>
    </w:p>
    <w:p w:rsidR="00117E74" w:rsidRDefault="00117E74" w:rsidP="00117E74">
      <w:pPr>
        <w:pStyle w:val="NoSpacing"/>
      </w:pPr>
      <w:r>
        <w:t xml:space="preserve">                BOOL hadNewLine = m_pscan-&gt;FHadNewLine();</w:t>
      </w:r>
    </w:p>
    <w:p w:rsidR="00117E74" w:rsidRDefault="00117E74" w:rsidP="00117E74">
      <w:pPr>
        <w:pStyle w:val="NoSpacing"/>
      </w:pPr>
    </w:p>
    <w:p w:rsidR="00117E74" w:rsidRDefault="00117E74" w:rsidP="00117E74">
      <w:pPr>
        <w:pStyle w:val="NoSpacing"/>
      </w:pPr>
      <w:r>
        <w:t xml:space="preserve">                // it can be the case we do not have a fat arrow here if there is a valid expression on the left hand side</w:t>
      </w:r>
    </w:p>
    <w:p w:rsidR="00117E74" w:rsidRDefault="00117E74" w:rsidP="00117E74">
      <w:pPr>
        <w:pStyle w:val="NoSpacing"/>
      </w:pPr>
      <w:r>
        <w:t xml:space="preserve">                // of the fat arrow, but that expression does not parse as a parameter list.  E.g.</w:t>
      </w:r>
    </w:p>
    <w:p w:rsidR="00117E74" w:rsidRDefault="00117E74" w:rsidP="00117E74">
      <w:pPr>
        <w:pStyle w:val="NoSpacing"/>
      </w:pPr>
      <w:r>
        <w:t xml:space="preserve">                //    a.x =&gt; { }</w:t>
      </w:r>
    </w:p>
    <w:p w:rsidR="00117E74" w:rsidRDefault="00117E74" w:rsidP="00117E74">
      <w:pPr>
        <w:pStyle w:val="NoSpacing"/>
      </w:pPr>
      <w:r>
        <w:t xml:space="preserve">                // Therefore check for it and error if not found.</w:t>
      </w:r>
    </w:p>
    <w:p w:rsidR="00117E74" w:rsidRDefault="00117E74" w:rsidP="00117E74">
      <w:pPr>
        <w:pStyle w:val="NoSpacing"/>
      </w:pPr>
      <w:r>
        <w:t xml:space="preserve">                // LS Mode : since this is a lambda we supposed to get the fat arrow, if not we will skip till we get that fat arrow.</w:t>
      </w:r>
    </w:p>
    <w:p w:rsidR="00117E74" w:rsidRDefault="00117E74" w:rsidP="00117E74">
      <w:pPr>
        <w:pStyle w:val="NoSpacing"/>
      </w:pPr>
      <w:r>
        <w:t xml:space="preserve">                ChkCurTok(tkDArrow, ERRnoDArrow);</w:t>
      </w:r>
    </w:p>
    <w:p w:rsidR="00117E74" w:rsidRDefault="00117E74" w:rsidP="00117E74">
      <w:pPr>
        <w:pStyle w:val="NoSpacing"/>
      </w:pPr>
    </w:p>
    <w:p w:rsidR="00117E74" w:rsidRDefault="00117E74" w:rsidP="00117E74">
      <w:pPr>
        <w:pStyle w:val="NoSpacing"/>
      </w:pPr>
      <w:r>
        <w:t xml:space="preserve">                // Newline character between arrow parameters and fat arrow is a syntax error but we want to check for</w:t>
      </w:r>
    </w:p>
    <w:p w:rsidR="00117E74" w:rsidRDefault="00117E74" w:rsidP="00117E74">
      <w:pPr>
        <w:pStyle w:val="NoSpacing"/>
      </w:pPr>
      <w:r>
        <w:t xml:space="preserve">                // this after verifying there was a =&gt; token. Otherwise we would throw the wrong error.</w:t>
      </w:r>
    </w:p>
    <w:p w:rsidR="00117E74" w:rsidRDefault="00117E74" w:rsidP="00117E74">
      <w:pPr>
        <w:pStyle w:val="NoSpacing"/>
      </w:pPr>
      <w:r>
        <w:t xml:space="preserve">                if (hadNewLine)</w:t>
      </w:r>
    </w:p>
    <w:p w:rsidR="00117E74" w:rsidRDefault="00117E74" w:rsidP="00117E74">
      <w:pPr>
        <w:pStyle w:val="NoSpacing"/>
      </w:pPr>
      <w:r>
        <w:t xml:space="preserve">                {</w:t>
      </w:r>
    </w:p>
    <w:p w:rsidR="00117E74" w:rsidRDefault="00117E74" w:rsidP="00117E74">
      <w:pPr>
        <w:pStyle w:val="NoSpacing"/>
      </w:pPr>
      <w:r>
        <w:t xml:space="preserve">                    Error(ERRsyntax);</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 || BindDeferredPidRefs())</w:t>
      </w:r>
    </w:p>
    <w:p w:rsidR="00117E74" w:rsidRDefault="00117E74" w:rsidP="00117E74">
      <w:pPr>
        <w:pStyle w:val="NoSpacing"/>
      </w:pPr>
      <w:r>
        <w:t xml:space="preserve">            {</w:t>
      </w:r>
    </w:p>
    <w:p w:rsidR="00117E74" w:rsidRDefault="00117E74" w:rsidP="00117E74">
      <w:pPr>
        <w:pStyle w:val="NoSpacing"/>
      </w:pPr>
      <w:r>
        <w:t xml:space="preserve">                AnalysisAssert(pnodeFnc);</w:t>
      </w:r>
    </w:p>
    <w:p w:rsidR="00117E74" w:rsidRDefault="00117E74" w:rsidP="00117E74">
      <w:pPr>
        <w:pStyle w:val="NoSpacing"/>
      </w:pPr>
    </w:p>
    <w:p w:rsidR="00117E74" w:rsidRDefault="00117E74" w:rsidP="00117E74">
      <w:pPr>
        <w:pStyle w:val="NoSpacing"/>
      </w:pPr>
      <w:r>
        <w:t xml:space="preserve">                // Shouldn't be any temps in the arg list.</w:t>
      </w:r>
    </w:p>
    <w:p w:rsidR="00117E74" w:rsidRDefault="00117E74" w:rsidP="00117E74">
      <w:pPr>
        <w:pStyle w:val="NoSpacing"/>
      </w:pPr>
      <w:r>
        <w:t xml:space="preserve">                Assert(*m_ppnodeVar == nullptr);</w:t>
      </w:r>
    </w:p>
    <w:p w:rsidR="00117E74" w:rsidRDefault="00117E74" w:rsidP="00117E74">
      <w:pPr>
        <w:pStyle w:val="NoSpacing"/>
      </w:pPr>
    </w:p>
    <w:p w:rsidR="00117E74" w:rsidRDefault="00117E74" w:rsidP="00117E74">
      <w:pPr>
        <w:pStyle w:val="NoSpacing"/>
      </w:pPr>
      <w:r>
        <w:t xml:space="preserve">                // Start the var list.</w:t>
      </w:r>
    </w:p>
    <w:p w:rsidR="00117E74" w:rsidRDefault="00117E74" w:rsidP="00117E74">
      <w:pPr>
        <w:pStyle w:val="NoSpacing"/>
      </w:pPr>
      <w:r>
        <w:t xml:space="preserve">                pnodeFnc-&gt;sxFnc.pnodeVars = nullptr;</w:t>
      </w:r>
    </w:p>
    <w:p w:rsidR="00117E74" w:rsidRDefault="00117E74" w:rsidP="00117E74">
      <w:pPr>
        <w:pStyle w:val="NoSpacing"/>
      </w:pPr>
      <w:r>
        <w:t xml:space="preserve">                m_ppnodeVar = &amp;pnodeFnc-&gt;sxFnc.pnodeVars;</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Keep nested function declarations and expressions in the same list at function scope.</w:t>
      </w:r>
    </w:p>
    <w:p w:rsidR="00117E74" w:rsidRDefault="00117E74" w:rsidP="00117E74">
      <w:pPr>
        <w:pStyle w:val="NoSpacing"/>
      </w:pPr>
      <w:r>
        <w:t xml:space="preserve">            // (Indicate this by nulling out the current function expressions list.)</w:t>
      </w:r>
    </w:p>
    <w:p w:rsidR="00117E74" w:rsidRDefault="00117E74" w:rsidP="00117E74">
      <w:pPr>
        <w:pStyle w:val="NoSpacing"/>
      </w:pPr>
      <w:r>
        <w:t xml:space="preserve">            m_ppnodeExprScope = nullptr;</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DeferredFunctionStub *saveCurrentStub = m_currDeferredStub;</w:t>
      </w:r>
    </w:p>
    <w:p w:rsidR="00117E74" w:rsidRDefault="00117E74" w:rsidP="00117E74">
      <w:pPr>
        <w:pStyle w:val="NoSpacing"/>
      </w:pPr>
      <w:r>
        <w:t xml:space="preserve">                if (pnodeFncParent &amp;&amp; m_currDeferredStub)</w:t>
      </w:r>
    </w:p>
    <w:p w:rsidR="00117E74" w:rsidRDefault="00117E74" w:rsidP="00117E74">
      <w:pPr>
        <w:pStyle w:val="NoSpacing"/>
      </w:pPr>
      <w:r>
        <w:t xml:space="preserve">                {</w:t>
      </w:r>
    </w:p>
    <w:p w:rsidR="00117E74" w:rsidRDefault="00117E74" w:rsidP="00117E74">
      <w:pPr>
        <w:pStyle w:val="NoSpacing"/>
      </w:pPr>
      <w:r>
        <w:t xml:space="preserve">                    m_currDeferredStub = (m_currDeferredStub + (pnodeFncParent-&gt;sxFnc.nestedCount - 1))-&gt;deferredStubs;</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(m_token.tk != tkLCurly &amp;&amp; fLambda)</w:t>
      </w:r>
    </w:p>
    <w:p w:rsidR="00117E74" w:rsidRDefault="00117E74" w:rsidP="00117E74">
      <w:pPr>
        <w:pStyle w:val="NoSpacing"/>
      </w:pPr>
      <w:r>
        <w:t xml:space="preserve">                {</w:t>
      </w:r>
    </w:p>
    <w:p w:rsidR="00117E74" w:rsidRDefault="00117E74" w:rsidP="00117E74">
      <w:pPr>
        <w:pStyle w:val="NoSpacing"/>
      </w:pPr>
      <w:r>
        <w:t xml:space="preserve">                    if (fAsync)</w:t>
      </w:r>
    </w:p>
    <w:p w:rsidR="00117E74" w:rsidRDefault="00117E74" w:rsidP="00117E74">
      <w:pPr>
        <w:pStyle w:val="NoSpacing"/>
      </w:pPr>
      <w:r>
        <w:lastRenderedPageBreak/>
        <w:t xml:space="preserve">                    {</w:t>
      </w:r>
    </w:p>
    <w:p w:rsidR="00117E74" w:rsidRDefault="00117E74" w:rsidP="00117E74">
      <w:pPr>
        <w:pStyle w:val="NoSpacing"/>
      </w:pPr>
      <w:r>
        <w:t xml:space="preserve">                        TransformAsyncFncDeclAST(&amp;pnodeFnc, true);</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ParseExpressionLambdaBody&lt;true&gt;(pnodeFnc);</w:t>
      </w:r>
    </w:p>
    <w:p w:rsidR="00117E74" w:rsidRDefault="00117E74" w:rsidP="00117E74">
      <w:pPr>
        <w:pStyle w:val="NoSpacing"/>
      </w:pPr>
      <w:r>
        <w:t xml:space="preserve">                    }</w:t>
      </w:r>
    </w:p>
    <w:p w:rsidR="00117E74" w:rsidRDefault="00117E74" w:rsidP="00117E74">
      <w:pPr>
        <w:pStyle w:val="NoSpacing"/>
      </w:pPr>
      <w:r>
        <w:t xml:space="preserve">                    *pNeedScanRCurly = false;</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this-&gt;FinishFncDecl(pnodeFnc, pNameHint, lastNodeRef);</w:t>
      </w:r>
    </w:p>
    <w:p w:rsidR="00117E74" w:rsidRDefault="00117E74" w:rsidP="00117E74">
      <w:pPr>
        <w:pStyle w:val="NoSpacing"/>
      </w:pPr>
      <w:r>
        <w:t xml:space="preserve">                }</w:t>
      </w:r>
    </w:p>
    <w:p w:rsidR="00117E74" w:rsidRDefault="00117E74" w:rsidP="00117E74">
      <w:pPr>
        <w:pStyle w:val="NoSpacing"/>
      </w:pPr>
      <w:r>
        <w:t xml:space="preserve">                m_currDeferredStub = saveCurrentStub;</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this-&gt;ParseNestedDeferredFunc(pnodeFnc, fLambda, pNeedScanRCurly, &amp;strictModeTurnedOn);</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(pnodeInnerBlock)</w:t>
      </w:r>
    </w:p>
    <w:p w:rsidR="00117E74" w:rsidRDefault="00117E74" w:rsidP="00117E74">
      <w:pPr>
        <w:pStyle w:val="NoSpacing"/>
      </w:pPr>
      <w:r>
        <w:t xml:space="preserve">        {</w:t>
      </w:r>
    </w:p>
    <w:p w:rsidR="00117E74" w:rsidRDefault="00117E74" w:rsidP="00117E74">
      <w:pPr>
        <w:pStyle w:val="NoSpacing"/>
      </w:pPr>
      <w:r>
        <w:t xml:space="preserve">            FinishParseBlock(pnodeInnerBlock, *pNeedScanRCurly);</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 || BindDeferredPidRefs()) &amp;&amp; !(m_token.tk != tkLCurly &amp;&amp; fLambda))</w:t>
      </w:r>
    </w:p>
    <w:p w:rsidR="00117E74" w:rsidRDefault="00117E74" w:rsidP="00117E74">
      <w:pPr>
        <w:pStyle w:val="NoSpacing"/>
      </w:pPr>
      <w:r>
        <w:t xml:space="preserve">        {</w:t>
      </w:r>
    </w:p>
    <w:p w:rsidR="00117E74" w:rsidRDefault="00117E74" w:rsidP="00117E74">
      <w:pPr>
        <w:pStyle w:val="NoSpacing"/>
      </w:pPr>
      <w:r>
        <w:t xml:space="preserve">            this-&gt;AddArgumentsNodeToVars(pnodeFnc);</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Restore the lists of scopes that contain function expressions.</w:t>
      </w:r>
    </w:p>
    <w:p w:rsidR="00117E74" w:rsidRDefault="00117E74" w:rsidP="00117E74">
      <w:pPr>
        <w:pStyle w:val="NoSpacing"/>
      </w:pPr>
    </w:p>
    <w:p w:rsidR="00117E74" w:rsidRDefault="00117E74" w:rsidP="00117E74">
      <w:pPr>
        <w:pStyle w:val="NoSpacing"/>
      </w:pPr>
      <w:r>
        <w:t xml:space="preserve">        Assert(m_ppnodeExprScope == nullptr || *m_ppnodeExprScope == nullptr);</w:t>
      </w:r>
    </w:p>
    <w:p w:rsidR="00117E74" w:rsidRDefault="00117E74" w:rsidP="00117E74">
      <w:pPr>
        <w:pStyle w:val="NoSpacing"/>
      </w:pPr>
      <w:r>
        <w:t xml:space="preserve">        m_ppnodeExprScope = ppnodeExprScopeSave;</w:t>
      </w:r>
    </w:p>
    <w:p w:rsidR="00117E74" w:rsidRDefault="00117E74" w:rsidP="00117E74">
      <w:pPr>
        <w:pStyle w:val="NoSpacing"/>
      </w:pPr>
    </w:p>
    <w:p w:rsidR="00117E74" w:rsidRDefault="00117E74" w:rsidP="00117E74">
      <w:pPr>
        <w:pStyle w:val="NoSpacing"/>
      </w:pPr>
      <w:r>
        <w:t xml:space="preserve">        AssertMem(m_ppnodeScope);</w:t>
      </w:r>
    </w:p>
    <w:p w:rsidR="00117E74" w:rsidRDefault="00117E74" w:rsidP="00117E74">
      <w:pPr>
        <w:pStyle w:val="NoSpacing"/>
      </w:pPr>
      <w:r>
        <w:t xml:space="preserve">        Assert(nullptr == *m_ppnodeScope);</w:t>
      </w:r>
    </w:p>
    <w:p w:rsidR="00117E74" w:rsidRDefault="00117E74" w:rsidP="00117E74">
      <w:pPr>
        <w:pStyle w:val="NoSpacing"/>
      </w:pPr>
      <w:r>
        <w:t xml:space="preserve">        m_ppnodeScope = ppnodeScopeSave;</w:t>
      </w:r>
    </w:p>
    <w:p w:rsidR="00117E74" w:rsidRDefault="00117E74" w:rsidP="00117E74">
      <w:pPr>
        <w:pStyle w:val="NoSpacing"/>
      </w:pPr>
    </w:p>
    <w:p w:rsidR="00117E74" w:rsidRDefault="00117E74" w:rsidP="00117E74">
      <w:pPr>
        <w:pStyle w:val="NoSpacing"/>
      </w:pPr>
      <w:r>
        <w:t xml:space="preserve">        if (pnodeBlock)</w:t>
      </w:r>
    </w:p>
    <w:p w:rsidR="00117E74" w:rsidRDefault="00117E74" w:rsidP="00117E74">
      <w:pPr>
        <w:pStyle w:val="NoSpacing"/>
      </w:pPr>
      <w:r>
        <w:t xml:space="preserve">        {</w:t>
      </w:r>
    </w:p>
    <w:p w:rsidR="00117E74" w:rsidRDefault="00117E74" w:rsidP="00117E74">
      <w:pPr>
        <w:pStyle w:val="NoSpacing"/>
      </w:pPr>
      <w:r>
        <w:t xml:space="preserve">            FinishParseBlock(pnodeBlock, *pNeedScanRCurly);</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(IsStrictMode() || strictModeTurnedOn)</w:t>
      </w:r>
    </w:p>
    <w:p w:rsidR="00117E74" w:rsidRDefault="00117E74" w:rsidP="00117E74">
      <w:pPr>
        <w:pStyle w:val="NoSpacing"/>
      </w:pPr>
      <w:r>
        <w:t xml:space="preserve">        {</w:t>
      </w:r>
    </w:p>
    <w:p w:rsidR="00117E74" w:rsidRDefault="00117E74" w:rsidP="00117E74">
      <w:pPr>
        <w:pStyle w:val="NoSpacing"/>
      </w:pPr>
      <w:r>
        <w:t xml:space="preserve">            this-&gt;m_fUseStrictMode = TRUE; // Now we know this function is in strict mode</w:t>
      </w:r>
    </w:p>
    <w:p w:rsidR="00117E74" w:rsidRDefault="00117E74" w:rsidP="00117E74">
      <w:pPr>
        <w:pStyle w:val="NoSpacing"/>
      </w:pPr>
    </w:p>
    <w:p w:rsidR="00117E74" w:rsidRDefault="00117E74" w:rsidP="00117E74">
      <w:pPr>
        <w:pStyle w:val="NoSpacing"/>
      </w:pPr>
      <w:r>
        <w:t xml:space="preserve">            if (!fLambda &amp;&amp; !fWasAlreadyStrictMode)</w:t>
      </w:r>
    </w:p>
    <w:p w:rsidR="00117E74" w:rsidRDefault="00117E74" w:rsidP="00117E74">
      <w:pPr>
        <w:pStyle w:val="NoSpacing"/>
      </w:pPr>
      <w:r>
        <w:t xml:space="preserve">            {</w:t>
      </w:r>
    </w:p>
    <w:p w:rsidR="00117E74" w:rsidRDefault="00117E74" w:rsidP="00117E74">
      <w:pPr>
        <w:pStyle w:val="NoSpacing"/>
      </w:pPr>
      <w:r>
        <w:t xml:space="preserve">                // If this function turned on strict mode then we didn't check the formal</w:t>
      </w:r>
    </w:p>
    <w:p w:rsidR="00117E74" w:rsidRDefault="00117E74" w:rsidP="00117E74">
      <w:pPr>
        <w:pStyle w:val="NoSpacing"/>
      </w:pPr>
      <w:r>
        <w:t xml:space="preserve">                // parameters or function name hint for future reserved word usage. So do that now.</w:t>
      </w:r>
    </w:p>
    <w:p w:rsidR="00117E74" w:rsidRDefault="00117E74" w:rsidP="00117E74">
      <w:pPr>
        <w:pStyle w:val="NoSpacing"/>
      </w:pPr>
      <w:r>
        <w:lastRenderedPageBreak/>
        <w:t xml:space="preserve">                // Except for lambdas which always treat formal parameters as strict and do not have</w:t>
      </w:r>
    </w:p>
    <w:p w:rsidR="00117E74" w:rsidRDefault="00117E74" w:rsidP="00117E74">
      <w:pPr>
        <w:pStyle w:val="NoSpacing"/>
      </w:pPr>
      <w:r>
        <w:t xml:space="preserve">                // a name.</w:t>
      </w:r>
    </w:p>
    <w:p w:rsidR="00117E74" w:rsidRDefault="00117E74" w:rsidP="00117E74">
      <w:pPr>
        <w:pStyle w:val="NoSpacing"/>
      </w:pPr>
      <w:r>
        <w:t xml:space="preserve">                RestorePoint afterFnc;</w:t>
      </w:r>
    </w:p>
    <w:p w:rsidR="00117E74" w:rsidRDefault="00117E74" w:rsidP="00117E74">
      <w:pPr>
        <w:pStyle w:val="NoSpacing"/>
      </w:pPr>
      <w:r>
        <w:t xml:space="preserve">                m_pscan-&gt;Capture(&amp;afterFnc);</w:t>
      </w:r>
    </w:p>
    <w:p w:rsidR="00117E74" w:rsidRDefault="00117E74" w:rsidP="00117E74">
      <w:pPr>
        <w:pStyle w:val="NoSpacing"/>
      </w:pPr>
    </w:p>
    <w:p w:rsidR="00117E74" w:rsidRDefault="00117E74" w:rsidP="00117E74">
      <w:pPr>
        <w:pStyle w:val="NoSpacing"/>
      </w:pPr>
      <w:r>
        <w:t xml:space="preserve">                if (*pHasName)</w:t>
      </w:r>
    </w:p>
    <w:p w:rsidR="00117E74" w:rsidRDefault="00117E74" w:rsidP="00117E74">
      <w:pPr>
        <w:pStyle w:val="NoSpacing"/>
      </w:pPr>
      <w:r>
        <w:t xml:space="preserve">                {</w:t>
      </w:r>
    </w:p>
    <w:p w:rsidR="00117E74" w:rsidRDefault="00117E74" w:rsidP="00117E74">
      <w:pPr>
        <w:pStyle w:val="NoSpacing"/>
      </w:pPr>
      <w:r>
        <w:t xml:space="preserve">                    // Rewind to the function name hint and check if the token is a reserved word.</w:t>
      </w:r>
    </w:p>
    <w:p w:rsidR="00117E74" w:rsidRDefault="00117E74" w:rsidP="00117E74">
      <w:pPr>
        <w:pStyle w:val="NoSpacing"/>
      </w:pPr>
      <w:r>
        <w:t xml:space="preserve">                    m_pscan-&gt;SeekTo(beginNameHint);</w:t>
      </w:r>
    </w:p>
    <w:p w:rsidR="00117E74" w:rsidRDefault="00117E74" w:rsidP="00117E74">
      <w:pPr>
        <w:pStyle w:val="NoSpacing"/>
      </w:pPr>
      <w:r>
        <w:t xml:space="preserve">                    m_pscan-&gt;Scan();</w:t>
      </w:r>
    </w:p>
    <w:p w:rsidR="00117E74" w:rsidRDefault="00117E74" w:rsidP="00117E74">
      <w:pPr>
        <w:pStyle w:val="NoSpacing"/>
      </w:pPr>
      <w:r>
        <w:t xml:space="preserve">                    if (pnodeFnc-&gt;sxFnc.IsGenerator())</w:t>
      </w:r>
    </w:p>
    <w:p w:rsidR="00117E74" w:rsidRDefault="00117E74" w:rsidP="00117E74">
      <w:pPr>
        <w:pStyle w:val="NoSpacing"/>
      </w:pPr>
      <w:r>
        <w:t xml:space="preserve">                    {</w:t>
      </w:r>
    </w:p>
    <w:p w:rsidR="00117E74" w:rsidRDefault="00117E74" w:rsidP="00117E74">
      <w:pPr>
        <w:pStyle w:val="NoSpacing"/>
      </w:pPr>
      <w:r>
        <w:t xml:space="preserve">                        Assert(m_token.tk == tkStar);</w:t>
      </w:r>
    </w:p>
    <w:p w:rsidR="00117E74" w:rsidRDefault="00117E74" w:rsidP="00117E74">
      <w:pPr>
        <w:pStyle w:val="NoSpacing"/>
      </w:pPr>
      <w:r>
        <w:t xml:space="preserve">                        Assert(m_scriptContext-&gt;GetConfig()-&gt;IsES6GeneratorsEnabled());</w:t>
      </w:r>
    </w:p>
    <w:p w:rsidR="00117E74" w:rsidRDefault="00117E74" w:rsidP="00117E74">
      <w:pPr>
        <w:pStyle w:val="NoSpacing"/>
      </w:pPr>
      <w:r>
        <w:t xml:space="preserve">                        Assert(!(flags &amp; fFncClassMember));</w:t>
      </w:r>
    </w:p>
    <w:p w:rsidR="00117E74" w:rsidRDefault="00117E74" w:rsidP="00117E74">
      <w:pPr>
        <w:pStyle w:val="NoSpacing"/>
      </w:pPr>
      <w:r>
        <w:t xml:space="preserve">                        m_pscan-&gt;Scan();</w:t>
      </w:r>
    </w:p>
    <w:p w:rsidR="00117E74" w:rsidRDefault="00117E74" w:rsidP="00117E74">
      <w:pPr>
        <w:pStyle w:val="NoSpacing"/>
      </w:pPr>
      <w:r>
        <w:t xml:space="preserve">                    }</w:t>
      </w:r>
    </w:p>
    <w:p w:rsidR="00117E74" w:rsidRDefault="00117E74" w:rsidP="00117E74">
      <w:pPr>
        <w:pStyle w:val="NoSpacing"/>
      </w:pPr>
      <w:r>
        <w:t xml:space="preserve">                    if (m_token.IsReservedWord())</w:t>
      </w:r>
    </w:p>
    <w:p w:rsidR="00117E74" w:rsidRDefault="00117E74" w:rsidP="00117E74">
      <w:pPr>
        <w:pStyle w:val="NoSpacing"/>
      </w:pPr>
      <w:r>
        <w:t xml:space="preserve">                    {</w:t>
      </w:r>
    </w:p>
    <w:p w:rsidR="00117E74" w:rsidRDefault="00117E74" w:rsidP="00117E74">
      <w:pPr>
        <w:pStyle w:val="NoSpacing"/>
      </w:pPr>
      <w:r>
        <w:t xml:space="preserve">                        IdentifierExpectedError(m_token);</w:t>
      </w:r>
    </w:p>
    <w:p w:rsidR="00117E74" w:rsidRDefault="00117E74" w:rsidP="00117E74">
      <w:pPr>
        <w:pStyle w:val="NoSpacing"/>
      </w:pPr>
      <w:r>
        <w:t xml:space="preserve">                    }</w:t>
      </w:r>
    </w:p>
    <w:p w:rsidR="00117E74" w:rsidRDefault="00117E74" w:rsidP="00117E74">
      <w:pPr>
        <w:pStyle w:val="NoSpacing"/>
      </w:pPr>
      <w:r>
        <w:t xml:space="preserve">                    CheckStrictModeEvalArgumentsUsage(m_token.GetIdentifier(m_phtbl));</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Fast forward to formal parameter list, check for future reserved words,</w:t>
      </w:r>
    </w:p>
    <w:p w:rsidR="00117E74" w:rsidRDefault="00117E74" w:rsidP="00117E74">
      <w:pPr>
        <w:pStyle w:val="NoSpacing"/>
      </w:pPr>
      <w:r>
        <w:t xml:space="preserve">                // then restore scanner as it was.</w:t>
      </w:r>
    </w:p>
    <w:p w:rsidR="00117E74" w:rsidRDefault="00117E74" w:rsidP="00117E74">
      <w:pPr>
        <w:pStyle w:val="NoSpacing"/>
      </w:pPr>
      <w:r>
        <w:t xml:space="preserve">                m_pscan-&gt;SeekTo(beginFormals);</w:t>
      </w:r>
    </w:p>
    <w:p w:rsidR="00117E74" w:rsidRDefault="00117E74" w:rsidP="00117E74">
      <w:pPr>
        <w:pStyle w:val="NoSpacing"/>
      </w:pPr>
      <w:r>
        <w:t xml:space="preserve">                CheckStrictFormalParameters();</w:t>
      </w:r>
    </w:p>
    <w:p w:rsidR="00117E74" w:rsidRDefault="00117E74" w:rsidP="00117E74">
      <w:pPr>
        <w:pStyle w:val="NoSpacing"/>
      </w:pPr>
      <w:r>
        <w:t xml:space="preserve">                m_pscan-&gt;SeekTo(afterFnc);</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if (pnodeFnc-&gt;sxFnc.pnodeName != nullptr &amp;&amp; knopVarDecl == pnodeFnc-&gt;sxFnc.pnodeName-&gt;nop)</w:t>
      </w:r>
    </w:p>
    <w:p w:rsidR="00117E74" w:rsidRDefault="00117E74" w:rsidP="00117E74">
      <w:pPr>
        <w:pStyle w:val="NoSpacing"/>
      </w:pPr>
      <w:r>
        <w:t xml:space="preserve">                {</w:t>
      </w:r>
    </w:p>
    <w:p w:rsidR="00117E74" w:rsidRDefault="00117E74" w:rsidP="00117E74">
      <w:pPr>
        <w:pStyle w:val="NoSpacing"/>
      </w:pPr>
      <w:r>
        <w:t xml:space="preserve">                    CheckStrictModeEvalArgumentsUsage(pnodeFnc-&gt;sxFnc.pnodeName-&gt;sxVar.pid, pnodeFnc-&gt;sxFnc.pnodeName);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this-&gt;m_fUseStrictMode = oldStrictMode;</w:t>
      </w:r>
    </w:p>
    <w:p w:rsidR="00117E74" w:rsidRDefault="00117E74" w:rsidP="00117E74">
      <w:pPr>
        <w:pStyle w:val="NoSpacing"/>
      </w:pPr>
      <w:r>
        <w:t xml:space="preserve">            CHAKRATEL_LANGSTATS_INC_LANGFEATURECOUNT(StrictModeFunctionCount, m_scriptContext);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(fDeferred)</w:t>
      </w:r>
    </w:p>
    <w:p w:rsidR="00117E74" w:rsidRDefault="00117E74" w:rsidP="00117E74">
      <w:pPr>
        <w:pStyle w:val="NoSpacing"/>
      </w:pPr>
      <w:r>
        <w:t xml:space="preserve">        {</w:t>
      </w:r>
    </w:p>
    <w:p w:rsidR="00117E74" w:rsidRDefault="00117E74" w:rsidP="00117E74">
      <w:pPr>
        <w:pStyle w:val="NoSpacing"/>
      </w:pPr>
      <w:r>
        <w:t xml:space="preserve">            AnalysisAssert(pnodeFnc);</w:t>
      </w:r>
    </w:p>
    <w:p w:rsidR="00117E74" w:rsidRDefault="00117E74" w:rsidP="00117E74">
      <w:pPr>
        <w:pStyle w:val="NoSpacing"/>
      </w:pPr>
      <w:r>
        <w:t xml:space="preserve">            pnodeFnc-&gt;sxFnc.pnodeVars = nullptr;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(parallelJobStarted)</w:t>
      </w:r>
    </w:p>
    <w:p w:rsidR="00117E74" w:rsidRDefault="00117E74" w:rsidP="00117E74">
      <w:pPr>
        <w:pStyle w:val="NoSpacing"/>
      </w:pPr>
      <w:r>
        <w:t xml:space="preserve">        {</w:t>
      </w:r>
    </w:p>
    <w:p w:rsidR="00117E74" w:rsidRDefault="00117E74" w:rsidP="00117E74">
      <w:pPr>
        <w:pStyle w:val="NoSpacing"/>
      </w:pPr>
      <w:r>
        <w:t xml:space="preserve">            pnodeFnc = pnodeRealFnc;</w:t>
      </w:r>
    </w:p>
    <w:p w:rsidR="00117E74" w:rsidRDefault="00117E74" w:rsidP="00117E74">
      <w:pPr>
        <w:pStyle w:val="NoSpacing"/>
      </w:pPr>
      <w:r>
        <w:lastRenderedPageBreak/>
        <w:t xml:space="preserve">            m_currentNodeFunc = pnodeRealFnc;</w:t>
      </w:r>
    </w:p>
    <w:p w:rsidR="00117E74" w:rsidRDefault="00117E74" w:rsidP="00117E74">
      <w:pPr>
        <w:pStyle w:val="NoSpacing"/>
      </w:pPr>
    </w:p>
    <w:p w:rsidR="00117E74" w:rsidRDefault="00117E74" w:rsidP="00117E74">
      <w:pPr>
        <w:pStyle w:val="NoSpacing"/>
      </w:pPr>
      <w:r>
        <w:t xml:space="preserve">            // Let the foreground thread take care of marking the limit on the function node,</w:t>
      </w:r>
    </w:p>
    <w:p w:rsidR="00117E74" w:rsidRDefault="00117E74" w:rsidP="00117E74">
      <w:pPr>
        <w:pStyle w:val="NoSpacing"/>
      </w:pPr>
      <w:r>
        <w:t xml:space="preserve">            // because in some cases this function's caller will want to change that limit,</w:t>
      </w:r>
    </w:p>
    <w:p w:rsidR="00117E74" w:rsidRDefault="00117E74" w:rsidP="00117E74">
      <w:pPr>
        <w:pStyle w:val="NoSpacing"/>
      </w:pPr>
      <w:r>
        <w:t xml:space="preserve">            // so we don't want the background thread to try and touch it.</w:t>
      </w:r>
    </w:p>
    <w:p w:rsidR="00117E74" w:rsidRDefault="00117E74" w:rsidP="00117E74">
      <w:pPr>
        <w:pStyle w:val="NoSpacing"/>
      </w:pPr>
      <w:r>
        <w:t xml:space="preserve">            pnodeFnc-&gt;ichLim = m_pscan-&gt;IchLimTok();</w:t>
      </w:r>
    </w:p>
    <w:p w:rsidR="00117E74" w:rsidRDefault="00117E74" w:rsidP="00117E74">
      <w:pPr>
        <w:pStyle w:val="NoSpacing"/>
      </w:pPr>
      <w:r>
        <w:t xml:space="preserve">            pnodeFnc-&gt;sxFnc.cbLim = m_pscan-&gt;IecpLimTok();</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after parsing asm.js module, we want to reset asm.js state before continuing</w:t>
      </w:r>
    </w:p>
    <w:p w:rsidR="00117E74" w:rsidRDefault="00117E74" w:rsidP="00117E74">
      <w:pPr>
        <w:pStyle w:val="NoSpacing"/>
      </w:pPr>
      <w:r>
        <w:t xml:space="preserve">    AnalysisAssert(pnodeFnc);</w:t>
      </w:r>
    </w:p>
    <w:p w:rsidR="00117E74" w:rsidRDefault="00117E74" w:rsidP="00117E74">
      <w:pPr>
        <w:pStyle w:val="NoSpacing"/>
      </w:pPr>
      <w:r>
        <w:t xml:space="preserve">    if (pnodeFnc-&gt;sxFnc.GetAsmjsMode())</w:t>
      </w:r>
    </w:p>
    <w:p w:rsidR="00117E74" w:rsidRDefault="00117E74" w:rsidP="00117E74">
      <w:pPr>
        <w:pStyle w:val="NoSpacing"/>
      </w:pPr>
      <w:r>
        <w:t xml:space="preserve">    {</w:t>
      </w:r>
    </w:p>
    <w:p w:rsidR="00117E74" w:rsidRDefault="00117E74" w:rsidP="00117E74">
      <w:pPr>
        <w:pStyle w:val="NoSpacing"/>
      </w:pPr>
      <w:r>
        <w:t xml:space="preserve">        m_InAsmMode = false;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Restore the statement stack.</w:t>
      </w:r>
    </w:p>
    <w:p w:rsidR="00117E74" w:rsidRDefault="00117E74" w:rsidP="00117E74">
      <w:pPr>
        <w:pStyle w:val="NoSpacing"/>
      </w:pPr>
      <w:r>
        <w:t xml:space="preserve">    Assert(nullptr == m_pstmtCur);</w:t>
      </w:r>
    </w:p>
    <w:p w:rsidR="00117E74" w:rsidRDefault="00117E74" w:rsidP="00117E74">
      <w:pPr>
        <w:pStyle w:val="NoSpacing"/>
      </w:pPr>
      <w:r>
        <w:t xml:space="preserve">    SetCurrentStatement(pstmtSave);</w:t>
      </w:r>
    </w:p>
    <w:p w:rsidR="00117E74" w:rsidRDefault="00117E74" w:rsidP="00117E74">
      <w:pPr>
        <w:pStyle w:val="NoSpacing"/>
      </w:pPr>
    </w:p>
    <w:p w:rsidR="00117E74" w:rsidRDefault="00117E74" w:rsidP="00117E74">
      <w:pPr>
        <w:pStyle w:val="NoSpacing"/>
      </w:pPr>
      <w:r>
        <w:t xml:space="preserve">    if (pnodeFncExprScope)</w:t>
      </w:r>
    </w:p>
    <w:p w:rsidR="00117E74" w:rsidRDefault="00117E74" w:rsidP="00117E74">
      <w:pPr>
        <w:pStyle w:val="NoSpacing"/>
      </w:pPr>
      <w:r>
        <w:t xml:space="preserve">    {</w:t>
      </w:r>
    </w:p>
    <w:p w:rsidR="00117E74" w:rsidRDefault="00117E74" w:rsidP="00117E74">
      <w:pPr>
        <w:pStyle w:val="NoSpacing"/>
      </w:pPr>
      <w:r>
        <w:t xml:space="preserve">        FinishParseFncExprScope(pnodeFnc, pnodeFncExprScope);</w:t>
      </w:r>
    </w:p>
    <w:p w:rsidR="00117E74" w:rsidRDefault="00117E74" w:rsidP="00117E74">
      <w:pPr>
        <w:pStyle w:val="NoSpacing"/>
      </w:pPr>
      <w:r>
        <w:t xml:space="preserve">    }</w:t>
      </w:r>
    </w:p>
    <w:p w:rsidR="00117E74" w:rsidRDefault="00117E74" w:rsidP="00117E74">
      <w:pPr>
        <w:pStyle w:val="NoSpacing"/>
      </w:pPr>
      <w:r>
        <w:t xml:space="preserve">    if (!m_stoppedDeferredParse)</w:t>
      </w:r>
    </w:p>
    <w:p w:rsidR="00117E74" w:rsidRDefault="00117E74" w:rsidP="00117E74">
      <w:pPr>
        <w:pStyle w:val="NoSpacing"/>
      </w:pPr>
      <w:r>
        <w:t xml:space="preserve">    {</w:t>
      </w:r>
    </w:p>
    <w:p w:rsidR="00117E74" w:rsidRDefault="00117E74" w:rsidP="00117E74">
      <w:pPr>
        <w:pStyle w:val="NoSpacing"/>
      </w:pPr>
      <w:r>
        <w:t xml:space="preserve">        m_grfscr |= uDeferSave;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p>
    <w:p w:rsidR="00117E74" w:rsidRDefault="00117E74" w:rsidP="00117E74">
      <w:pPr>
        <w:pStyle w:val="NoSpacing"/>
      </w:pPr>
      <w:r>
        <w:t xml:space="preserve">    m_pscan-&gt;SetYieldIsKeyword(fPreviousYieldIsKeyword);</w:t>
      </w:r>
    </w:p>
    <w:p w:rsidR="00117E74" w:rsidRDefault="00117E74" w:rsidP="00117E74">
      <w:pPr>
        <w:pStyle w:val="NoSpacing"/>
      </w:pPr>
      <w:r>
        <w:t xml:space="preserve">    m_pscan-&gt;SetAwaitIsKeyword(fPreviousAwaitIsKeyword);</w:t>
      </w:r>
    </w:p>
    <w:p w:rsidR="00117E74" w:rsidRDefault="00117E74" w:rsidP="00117E74">
      <w:pPr>
        <w:pStyle w:val="NoSpacing"/>
      </w:pPr>
    </w:p>
    <w:p w:rsidR="00117E74" w:rsidRDefault="00117E74" w:rsidP="00117E74">
      <w:pPr>
        <w:pStyle w:val="NoSpacing"/>
      </w:pPr>
      <w:r>
        <w:t xml:space="preserve">    return true;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Parser::ParseTopLevelDeferredFunc(ParseNodePtr pnodeFnc, ParseNodePtr pnodeFncParent, LPCOLESTR pNameHint)</w:t>
      </w:r>
    </w:p>
    <w:p w:rsidR="00117E74" w:rsidRDefault="00117E74" w:rsidP="00117E74">
      <w:pPr>
        <w:pStyle w:val="NoSpacing"/>
      </w:pPr>
      <w:r>
        <w:t>{</w:t>
      </w:r>
    </w:p>
    <w:p w:rsidR="00117E74" w:rsidRDefault="00117E74" w:rsidP="00117E74">
      <w:pPr>
        <w:pStyle w:val="NoSpacing"/>
      </w:pPr>
      <w:r>
        <w:t xml:space="preserve">    // Parse a function body that is a transition point from building AST to doing fast syntax check.</w:t>
      </w:r>
    </w:p>
    <w:p w:rsidR="00117E74" w:rsidRDefault="00117E74" w:rsidP="00117E74">
      <w:pPr>
        <w:pStyle w:val="NoSpacing"/>
      </w:pPr>
    </w:p>
    <w:p w:rsidR="00117E74" w:rsidRDefault="00117E74" w:rsidP="00117E74">
      <w:pPr>
        <w:pStyle w:val="NoSpacing"/>
      </w:pPr>
      <w:r>
        <w:t xml:space="preserve">    pnodeFnc-&gt;sxFnc.pnodeVars = nullptr;</w:t>
      </w:r>
    </w:p>
    <w:p w:rsidR="00117E74" w:rsidRDefault="00117E74" w:rsidP="00117E74">
      <w:pPr>
        <w:pStyle w:val="NoSpacing"/>
      </w:pPr>
      <w:r>
        <w:t xml:space="preserve">    pnodeFnc-&gt;sxFnc.pnodeBody = nullptr;</w:t>
      </w:r>
    </w:p>
    <w:p w:rsidR="00117E74" w:rsidRDefault="00117E74" w:rsidP="00117E74">
      <w:pPr>
        <w:pStyle w:val="NoSpacing"/>
      </w:pPr>
    </w:p>
    <w:p w:rsidR="00117E74" w:rsidRDefault="00117E74" w:rsidP="00117E74">
      <w:pPr>
        <w:pStyle w:val="NoSpacing"/>
      </w:pPr>
      <w:r>
        <w:t xml:space="preserve">    this-&gt;m_deferringAST = TRUE;</w:t>
      </w:r>
    </w:p>
    <w:p w:rsidR="00117E74" w:rsidRDefault="00117E74" w:rsidP="00117E74">
      <w:pPr>
        <w:pStyle w:val="NoSpacing"/>
      </w:pPr>
    </w:p>
    <w:p w:rsidR="00117E74" w:rsidRDefault="00117E74" w:rsidP="00117E74">
      <w:pPr>
        <w:pStyle w:val="NoSpacing"/>
      </w:pPr>
      <w:r>
        <w:t xml:space="preserve">    // Put the scanner into "no hashing" mode.</w:t>
      </w:r>
    </w:p>
    <w:p w:rsidR="00117E74" w:rsidRDefault="00117E74" w:rsidP="00117E74">
      <w:pPr>
        <w:pStyle w:val="NoSpacing"/>
      </w:pPr>
      <w:r>
        <w:t xml:space="preserve">    BYTE deferFlags = m_pscan-&gt;SetDeferredParse(TRUE);</w:t>
      </w:r>
    </w:p>
    <w:p w:rsidR="00117E74" w:rsidRDefault="00117E74" w:rsidP="00117E74">
      <w:pPr>
        <w:pStyle w:val="NoSpacing"/>
      </w:pPr>
    </w:p>
    <w:p w:rsidR="00117E74" w:rsidRDefault="00117E74" w:rsidP="00117E74">
      <w:pPr>
        <w:pStyle w:val="NoSpacing"/>
      </w:pPr>
      <w:r>
        <w:t xml:space="preserve">    m_pscan-&gt;Scan();</w:t>
      </w:r>
    </w:p>
    <w:p w:rsidR="00117E74" w:rsidRDefault="00117E74" w:rsidP="00117E74">
      <w:pPr>
        <w:pStyle w:val="NoSpacing"/>
      </w:pPr>
    </w:p>
    <w:p w:rsidR="00117E74" w:rsidRDefault="00117E74" w:rsidP="00117E74">
      <w:pPr>
        <w:pStyle w:val="NoSpacing"/>
      </w:pPr>
      <w:r>
        <w:t xml:space="preserve">    ChkCurTok(tkLCurly, ERRnoLcurly);</w:t>
      </w:r>
    </w:p>
    <w:p w:rsidR="00117E74" w:rsidRDefault="00117E74" w:rsidP="00117E74">
      <w:pPr>
        <w:pStyle w:val="NoSpacing"/>
      </w:pPr>
    </w:p>
    <w:p w:rsidR="00117E74" w:rsidRDefault="00117E74" w:rsidP="00117E74">
      <w:pPr>
        <w:pStyle w:val="NoSpacing"/>
      </w:pPr>
      <w:r>
        <w:t xml:space="preserve">    ParseNodePtr *ppnodeVarSave = m_ppnodeVar;</w:t>
      </w:r>
    </w:p>
    <w:p w:rsidR="00117E74" w:rsidRDefault="00117E74" w:rsidP="00117E74">
      <w:pPr>
        <w:pStyle w:val="NoSpacing"/>
      </w:pPr>
    </w:p>
    <w:p w:rsidR="00117E74" w:rsidRDefault="00117E74" w:rsidP="00117E74">
      <w:pPr>
        <w:pStyle w:val="NoSpacing"/>
      </w:pPr>
      <w:r>
        <w:t xml:space="preserve">    if (BindDeferredPidRefs())</w:t>
      </w:r>
    </w:p>
    <w:p w:rsidR="00117E74" w:rsidRDefault="00117E74" w:rsidP="00117E74">
      <w:pPr>
        <w:pStyle w:val="NoSpacing"/>
      </w:pPr>
      <w:r>
        <w:t xml:space="preserve">    {</w:t>
      </w:r>
    </w:p>
    <w:p w:rsidR="00117E74" w:rsidRDefault="00117E74" w:rsidP="00117E74">
      <w:pPr>
        <w:pStyle w:val="NoSpacing"/>
      </w:pPr>
      <w:r>
        <w:t xml:space="preserve">        m_ppnodeVar = &amp;pnodeFnc-&gt;sxFnc.pnodeVars;</w:t>
      </w:r>
    </w:p>
    <w:p w:rsidR="00117E74" w:rsidRDefault="00117E74" w:rsidP="00117E74">
      <w:pPr>
        <w:pStyle w:val="NoSpacing"/>
      </w:pP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(pnodeFncParent != nullptr</w:t>
      </w:r>
    </w:p>
    <w:p w:rsidR="00117E74" w:rsidRDefault="00117E74" w:rsidP="00117E74">
      <w:pPr>
        <w:pStyle w:val="NoSpacing"/>
      </w:pPr>
      <w:r>
        <w:t xml:space="preserve">        &amp;&amp; m_currDeferredStub != nullptr</w:t>
      </w:r>
    </w:p>
    <w:p w:rsidR="00117E74" w:rsidRDefault="00117E74" w:rsidP="00117E74">
      <w:pPr>
        <w:pStyle w:val="NoSpacing"/>
      </w:pPr>
      <w:r>
        <w:t xml:space="preserve">        // We don't create stubs for function bodies in parameter scope.</w:t>
      </w:r>
    </w:p>
    <w:p w:rsidR="00117E74" w:rsidRDefault="00117E74" w:rsidP="00117E74">
      <w:pPr>
        <w:pStyle w:val="NoSpacing"/>
      </w:pPr>
      <w:r>
        <w:t xml:space="preserve">        &amp;&amp; pnodeFnc-&gt;sxFnc.pnodeScopes-&gt;sxBlock.blockType != PnodeBlockType::Parameter)</w:t>
      </w:r>
    </w:p>
    <w:p w:rsidR="00117E74" w:rsidRDefault="00117E74" w:rsidP="00117E74">
      <w:pPr>
        <w:pStyle w:val="NoSpacing"/>
      </w:pPr>
      <w:r>
        <w:t xml:space="preserve">    {</w:t>
      </w:r>
    </w:p>
    <w:p w:rsidR="00117E74" w:rsidRDefault="00117E74" w:rsidP="00117E74">
      <w:pPr>
        <w:pStyle w:val="NoSpacing"/>
      </w:pPr>
      <w:r>
        <w:t xml:space="preserve">        // We've already parsed this function body for syntax errors on the initial parse of the script.</w:t>
      </w:r>
    </w:p>
    <w:p w:rsidR="00117E74" w:rsidRDefault="00117E74" w:rsidP="00117E74">
      <w:pPr>
        <w:pStyle w:val="NoSpacing"/>
      </w:pPr>
      <w:r>
        <w:t xml:space="preserve">        // We have information that allows us to skip it, so do so.</w:t>
      </w:r>
    </w:p>
    <w:p w:rsidR="00117E74" w:rsidRDefault="00117E74" w:rsidP="00117E74">
      <w:pPr>
        <w:pStyle w:val="NoSpacing"/>
      </w:pPr>
    </w:p>
    <w:p w:rsidR="00117E74" w:rsidRDefault="00117E74" w:rsidP="00117E74">
      <w:pPr>
        <w:pStyle w:val="NoSpacing"/>
      </w:pPr>
      <w:r>
        <w:t xml:space="preserve">        DeferredFunctionStub *stub = m_currDeferredStub + (pnodeFncParent-&gt;sxFnc.nestedCount - 1);</w:t>
      </w:r>
    </w:p>
    <w:p w:rsidR="00117E74" w:rsidRDefault="00117E74" w:rsidP="00117E74">
      <w:pPr>
        <w:pStyle w:val="NoSpacing"/>
      </w:pPr>
      <w:r>
        <w:t xml:space="preserve">        Assert(pnodeFnc-&gt;ichMin == stub-&gt;ichMin);</w:t>
      </w:r>
    </w:p>
    <w:p w:rsidR="00117E74" w:rsidRDefault="00117E74" w:rsidP="00117E74">
      <w:pPr>
        <w:pStyle w:val="NoSpacing"/>
      </w:pPr>
      <w:r>
        <w:t xml:space="preserve">        if (stub-&gt;fncFlags &amp; kFunctionCallsEval)</w:t>
      </w:r>
    </w:p>
    <w:p w:rsidR="00117E74" w:rsidRDefault="00117E74" w:rsidP="00117E74">
      <w:pPr>
        <w:pStyle w:val="NoSpacing"/>
      </w:pPr>
      <w:r>
        <w:t xml:space="preserve">        {</w:t>
      </w:r>
    </w:p>
    <w:p w:rsidR="00117E74" w:rsidRDefault="00117E74" w:rsidP="00117E74">
      <w:pPr>
        <w:pStyle w:val="NoSpacing"/>
      </w:pPr>
      <w:r>
        <w:t xml:space="preserve">            this-&gt;MarkEvalCaller();</w:t>
      </w:r>
    </w:p>
    <w:p w:rsidR="00117E74" w:rsidRDefault="00117E74" w:rsidP="00117E74">
      <w:pPr>
        <w:pStyle w:val="NoSpacing"/>
      </w:pPr>
      <w:r>
        <w:t xml:space="preserve">        }</w:t>
      </w:r>
    </w:p>
    <w:p w:rsidR="00117E74" w:rsidRDefault="00117E74" w:rsidP="00117E74">
      <w:pPr>
        <w:pStyle w:val="NoSpacing"/>
      </w:pPr>
      <w:r>
        <w:t xml:space="preserve">        if (stub-&gt;fncFlags &amp; kFunctionChildCallsEval)</w:t>
      </w:r>
    </w:p>
    <w:p w:rsidR="00117E74" w:rsidRDefault="00117E74" w:rsidP="00117E74">
      <w:pPr>
        <w:pStyle w:val="NoSpacing"/>
      </w:pPr>
      <w:r>
        <w:t xml:space="preserve">        {</w:t>
      </w:r>
    </w:p>
    <w:p w:rsidR="00117E74" w:rsidRDefault="00117E74" w:rsidP="00117E74">
      <w:pPr>
        <w:pStyle w:val="NoSpacing"/>
      </w:pPr>
      <w:r>
        <w:t xml:space="preserve">            pnodeFnc-&gt;sxFnc.SetChildCallsEval(true);</w:t>
      </w:r>
    </w:p>
    <w:p w:rsidR="00117E74" w:rsidRDefault="00117E74" w:rsidP="00117E74">
      <w:pPr>
        <w:pStyle w:val="NoSpacing"/>
      </w:pPr>
      <w:r>
        <w:t xml:space="preserve">        }</w:t>
      </w:r>
    </w:p>
    <w:p w:rsidR="00117E74" w:rsidRDefault="00117E74" w:rsidP="00117E74">
      <w:pPr>
        <w:pStyle w:val="NoSpacing"/>
      </w:pPr>
      <w:r>
        <w:t xml:space="preserve">        if (stub-&gt;fncFlags &amp; kFunctionHasWithStmt)</w:t>
      </w:r>
    </w:p>
    <w:p w:rsidR="00117E74" w:rsidRDefault="00117E74" w:rsidP="00117E74">
      <w:pPr>
        <w:pStyle w:val="NoSpacing"/>
      </w:pPr>
      <w:r>
        <w:t xml:space="preserve">        {</w:t>
      </w:r>
    </w:p>
    <w:p w:rsidR="00117E74" w:rsidRDefault="00117E74" w:rsidP="00117E74">
      <w:pPr>
        <w:pStyle w:val="NoSpacing"/>
      </w:pPr>
      <w:r>
        <w:t xml:space="preserve">            pnodeFnc-&gt;sxFnc.SetHasWithStmt(true);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PHASE_PRINT_TRACE1(</w:t>
      </w:r>
    </w:p>
    <w:p w:rsidR="00117E74" w:rsidRDefault="00117E74" w:rsidP="00117E74">
      <w:pPr>
        <w:pStyle w:val="NoSpacing"/>
      </w:pPr>
      <w:r>
        <w:t xml:space="preserve">            Js::SkipNestedDeferredPhase,</w:t>
      </w:r>
    </w:p>
    <w:p w:rsidR="00117E74" w:rsidRDefault="00117E74" w:rsidP="00117E74">
      <w:pPr>
        <w:pStyle w:val="NoSpacing"/>
      </w:pPr>
      <w:r>
        <w:t xml:space="preserve">            L"Skipping nested deferred function %d. %s: %d...%d\n",</w:t>
      </w:r>
    </w:p>
    <w:p w:rsidR="00117E74" w:rsidRDefault="00117E74" w:rsidP="00117E74">
      <w:pPr>
        <w:pStyle w:val="NoSpacing"/>
      </w:pPr>
      <w:r>
        <w:t xml:space="preserve">            pnodeFnc-&gt;sxFnc.functionId, GetFunctionName(pnodeFnc, pNameHint), pnodeFnc-&gt;ichMin, stub-&gt;restorePoint.m_ichMinTok);</w:t>
      </w:r>
    </w:p>
    <w:p w:rsidR="00117E74" w:rsidRDefault="00117E74" w:rsidP="00117E74">
      <w:pPr>
        <w:pStyle w:val="NoSpacing"/>
      </w:pPr>
    </w:p>
    <w:p w:rsidR="00117E74" w:rsidRDefault="00117E74" w:rsidP="00117E74">
      <w:pPr>
        <w:pStyle w:val="NoSpacing"/>
      </w:pPr>
      <w:r>
        <w:t xml:space="preserve">        m_pscan-&gt;SeekTo(stub-&gt;restorePoint, m_nextFunctionId);</w:t>
      </w:r>
    </w:p>
    <w:p w:rsidR="00117E74" w:rsidRDefault="00117E74" w:rsidP="00117E74">
      <w:pPr>
        <w:pStyle w:val="NoSpacing"/>
      </w:pPr>
      <w:r>
        <w:t xml:space="preserve">        pnodeFnc-&gt;sxFnc.nestedCount = stub-&gt;nestedCount;</w:t>
      </w:r>
    </w:p>
    <w:p w:rsidR="00117E74" w:rsidRDefault="00117E74" w:rsidP="00117E74">
      <w:pPr>
        <w:pStyle w:val="NoSpacing"/>
      </w:pPr>
      <w:r>
        <w:t xml:space="preserve">        pnodeFnc-&gt;sxFnc.deferredStub = stub-&gt;deferredStubs;</w:t>
      </w:r>
    </w:p>
    <w:p w:rsidR="00117E74" w:rsidRDefault="00117E74" w:rsidP="00117E74">
      <w:pPr>
        <w:pStyle w:val="NoSpacing"/>
      </w:pPr>
      <w:r>
        <w:t xml:space="preserve">        if (stub-&gt;fncFlags &amp; kFunctionStrictMode)</w:t>
      </w:r>
    </w:p>
    <w:p w:rsidR="00117E74" w:rsidRDefault="00117E74" w:rsidP="00117E74">
      <w:pPr>
        <w:pStyle w:val="NoSpacing"/>
      </w:pPr>
      <w:r>
        <w:t xml:space="preserve">        {</w:t>
      </w:r>
    </w:p>
    <w:p w:rsidR="00117E74" w:rsidRDefault="00117E74" w:rsidP="00117E74">
      <w:pPr>
        <w:pStyle w:val="NoSpacing"/>
      </w:pPr>
      <w:r>
        <w:t xml:space="preserve">            pnodeFnc-&gt;sxFnc.SetStrictMode(true);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ParseStmtList&lt;false&gt;(nullptr, nullptr, SM_DeferedParse, true /* isSourceElementList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pnodeFnc-&gt;ichLim = m_pscan-&gt;IchLimTok();</w:t>
      </w:r>
    </w:p>
    <w:p w:rsidR="00117E74" w:rsidRDefault="00117E74" w:rsidP="00117E74">
      <w:pPr>
        <w:pStyle w:val="NoSpacing"/>
      </w:pPr>
      <w:r>
        <w:t xml:space="preserve">    pnodeFnc-&gt;sxFnc.cbLim = m_pscan-&gt;IecpLimTok();</w:t>
      </w:r>
    </w:p>
    <w:p w:rsidR="00117E74" w:rsidRDefault="00117E74" w:rsidP="00117E74">
      <w:pPr>
        <w:pStyle w:val="NoSpacing"/>
      </w:pPr>
    </w:p>
    <w:p w:rsidR="00117E74" w:rsidRDefault="00117E74" w:rsidP="00117E74">
      <w:pPr>
        <w:pStyle w:val="NoSpacing"/>
      </w:pPr>
      <w:r>
        <w:t xml:space="preserve">    if (BindDeferredPidRefs())</w:t>
      </w:r>
    </w:p>
    <w:p w:rsidR="00117E74" w:rsidRDefault="00117E74" w:rsidP="00117E74">
      <w:pPr>
        <w:pStyle w:val="NoSpacing"/>
      </w:pPr>
      <w:r>
        <w:t xml:space="preserve">    {</w:t>
      </w:r>
    </w:p>
    <w:p w:rsidR="00117E74" w:rsidRDefault="00117E74" w:rsidP="00117E74">
      <w:pPr>
        <w:pStyle w:val="NoSpacing"/>
      </w:pPr>
      <w:r>
        <w:t xml:space="preserve">        m_ppnodeVar = ppnodeVarSave;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Restore the scanner's default hashing mode.</w:t>
      </w:r>
    </w:p>
    <w:p w:rsidR="00117E74" w:rsidRDefault="00117E74" w:rsidP="00117E74">
      <w:pPr>
        <w:pStyle w:val="NoSpacing"/>
      </w:pPr>
      <w:r>
        <w:t xml:space="preserve">    // Do this before we consume the next token.</w:t>
      </w:r>
    </w:p>
    <w:p w:rsidR="00117E74" w:rsidRDefault="00117E74" w:rsidP="00117E74">
      <w:pPr>
        <w:pStyle w:val="NoSpacing"/>
      </w:pPr>
      <w:r>
        <w:t xml:space="preserve">    m_pscan-&gt;SetDeferredParseFlags(deferFlags);</w:t>
      </w:r>
    </w:p>
    <w:p w:rsidR="00117E74" w:rsidRDefault="00117E74" w:rsidP="00117E74">
      <w:pPr>
        <w:pStyle w:val="NoSpacing"/>
      </w:pPr>
    </w:p>
    <w:p w:rsidR="00117E74" w:rsidRDefault="00117E74" w:rsidP="00117E74">
      <w:pPr>
        <w:pStyle w:val="NoSpacing"/>
      </w:pPr>
      <w:r>
        <w:t xml:space="preserve">    ChkCurTokNoScan(tkRCurly, ERRnoRcurly);</w:t>
      </w:r>
    </w:p>
    <w:p w:rsidR="00117E74" w:rsidRDefault="00117E74" w:rsidP="00117E74">
      <w:pPr>
        <w:pStyle w:val="NoSpacing"/>
      </w:pPr>
    </w:p>
    <w:p w:rsidR="00117E74" w:rsidRDefault="00117E74" w:rsidP="00117E74">
      <w:pPr>
        <w:pStyle w:val="NoSpacing"/>
      </w:pPr>
      <w:r>
        <w:t>#if DBG</w:t>
      </w:r>
    </w:p>
    <w:p w:rsidR="00117E74" w:rsidRDefault="00117E74" w:rsidP="00117E74">
      <w:pPr>
        <w:pStyle w:val="NoSpacing"/>
      </w:pPr>
      <w:r>
        <w:t xml:space="preserve">    pnodeFnc-&gt;sxFnc.deferredParseNextFunctionId = *this-&gt;m_nextFunctionId;</w:t>
      </w:r>
    </w:p>
    <w:p w:rsidR="00117E74" w:rsidRDefault="00117E74" w:rsidP="00117E74">
      <w:pPr>
        <w:pStyle w:val="NoSpacing"/>
      </w:pPr>
      <w:r>
        <w:t>#endif</w:t>
      </w:r>
    </w:p>
    <w:p w:rsidR="00117E74" w:rsidRDefault="00117E74" w:rsidP="00117E74">
      <w:pPr>
        <w:pStyle w:val="NoSpacing"/>
      </w:pPr>
      <w:r>
        <w:t xml:space="preserve">    this-&gt;m_deferringAST = FALSE;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bool Parser::DoParallelParse(ParseNodePtr pnodeFnc) const</w:t>
      </w:r>
    </w:p>
    <w:p w:rsidR="00117E74" w:rsidRDefault="00117E74" w:rsidP="00117E74">
      <w:pPr>
        <w:pStyle w:val="NoSpacing"/>
      </w:pPr>
      <w:r>
        <w:t>{</w:t>
      </w:r>
    </w:p>
    <w:p w:rsidR="00117E74" w:rsidRDefault="00117E74" w:rsidP="00117E74">
      <w:pPr>
        <w:pStyle w:val="NoSpacing"/>
      </w:pPr>
      <w:r>
        <w:t>#if ENABLE_BACKGROUND_PARSING</w:t>
      </w:r>
    </w:p>
    <w:p w:rsidR="00117E74" w:rsidRDefault="00117E74" w:rsidP="00117E74">
      <w:pPr>
        <w:pStyle w:val="NoSpacing"/>
      </w:pPr>
      <w:r>
        <w:t xml:space="preserve">    if (!PHASE_ON_RAW(Js::ParallelParsePhase, m_sourceContextInfo-&gt;sourceContextId, pnodeFnc-&gt;sxFnc.functionId))</w:t>
      </w:r>
    </w:p>
    <w:p w:rsidR="00117E74" w:rsidRDefault="00117E74" w:rsidP="00117E74">
      <w:pPr>
        <w:pStyle w:val="NoSpacing"/>
      </w:pPr>
      <w:r>
        <w:t xml:space="preserve">    {</w:t>
      </w:r>
    </w:p>
    <w:p w:rsidR="00117E74" w:rsidRDefault="00117E74" w:rsidP="00117E74">
      <w:pPr>
        <w:pStyle w:val="NoSpacing"/>
      </w:pPr>
      <w:r>
        <w:t xml:space="preserve">        return false;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BackgroundParser *bgp = m_scriptContext-&gt;GetBackgroundParser();</w:t>
      </w:r>
    </w:p>
    <w:p w:rsidR="00117E74" w:rsidRDefault="00117E74" w:rsidP="00117E74">
      <w:pPr>
        <w:pStyle w:val="NoSpacing"/>
      </w:pPr>
      <w:r>
        <w:t xml:space="preserve">    return bgp != nullptr;</w:t>
      </w:r>
    </w:p>
    <w:p w:rsidR="00117E74" w:rsidRDefault="00117E74" w:rsidP="00117E74">
      <w:pPr>
        <w:pStyle w:val="NoSpacing"/>
      </w:pPr>
      <w:r>
        <w:t>#else</w:t>
      </w:r>
    </w:p>
    <w:p w:rsidR="00117E74" w:rsidRDefault="00117E74" w:rsidP="00117E74">
      <w:pPr>
        <w:pStyle w:val="NoSpacing"/>
      </w:pPr>
      <w:r>
        <w:t xml:space="preserve">    return false;</w:t>
      </w:r>
    </w:p>
    <w:p w:rsidR="00117E74" w:rsidRDefault="00117E74" w:rsidP="00117E74">
      <w:pPr>
        <w:pStyle w:val="NoSpacing"/>
      </w:pPr>
      <w:r>
        <w:t>#endif</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bool Parser::ScanAheadToFunctionEnd(uint count)</w:t>
      </w:r>
    </w:p>
    <w:p w:rsidR="00117E74" w:rsidRDefault="00117E74" w:rsidP="00117E74">
      <w:pPr>
        <w:pStyle w:val="NoSpacing"/>
      </w:pPr>
      <w:r>
        <w:t>{</w:t>
      </w:r>
    </w:p>
    <w:p w:rsidR="00117E74" w:rsidRDefault="00117E74" w:rsidP="00117E74">
      <w:pPr>
        <w:pStyle w:val="NoSpacing"/>
      </w:pPr>
      <w:r>
        <w:t xml:space="preserve">    bool found = false;</w:t>
      </w:r>
    </w:p>
    <w:p w:rsidR="00117E74" w:rsidRDefault="00117E74" w:rsidP="00117E74">
      <w:pPr>
        <w:pStyle w:val="NoSpacing"/>
      </w:pPr>
      <w:r>
        <w:t xml:space="preserve">    uint curlyDepth = 0;</w:t>
      </w:r>
    </w:p>
    <w:p w:rsidR="00117E74" w:rsidRDefault="00117E74" w:rsidP="00117E74">
      <w:pPr>
        <w:pStyle w:val="NoSpacing"/>
      </w:pPr>
    </w:p>
    <w:p w:rsidR="00117E74" w:rsidRDefault="00117E74" w:rsidP="00117E74">
      <w:pPr>
        <w:pStyle w:val="NoSpacing"/>
      </w:pPr>
      <w:r>
        <w:t xml:space="preserve">    RestorePoint funcStart;</w:t>
      </w:r>
    </w:p>
    <w:p w:rsidR="00117E74" w:rsidRDefault="00117E74" w:rsidP="00117E74">
      <w:pPr>
        <w:pStyle w:val="NoSpacing"/>
      </w:pPr>
      <w:r>
        <w:t xml:space="preserve">    m_pscan-&gt;Capture(&amp;funcStart);</w:t>
      </w:r>
    </w:p>
    <w:p w:rsidR="00117E74" w:rsidRDefault="00117E74" w:rsidP="00117E74">
      <w:pPr>
        <w:pStyle w:val="NoSpacing"/>
      </w:pPr>
    </w:p>
    <w:p w:rsidR="00117E74" w:rsidRDefault="00117E74" w:rsidP="00117E74">
      <w:pPr>
        <w:pStyle w:val="NoSpacing"/>
      </w:pPr>
      <w:r>
        <w:t xml:space="preserve">    for (uint i = 0; i &lt; count; i++)</w:t>
      </w:r>
    </w:p>
    <w:p w:rsidR="00117E74" w:rsidRDefault="00117E74" w:rsidP="00117E74">
      <w:pPr>
        <w:pStyle w:val="NoSpacing"/>
      </w:pPr>
      <w:r>
        <w:t xml:space="preserve">    {</w:t>
      </w:r>
    </w:p>
    <w:p w:rsidR="00117E74" w:rsidRDefault="00117E74" w:rsidP="00117E74">
      <w:pPr>
        <w:pStyle w:val="NoSpacing"/>
      </w:pPr>
      <w:r>
        <w:t xml:space="preserve">        switch (m_token.tk)</w:t>
      </w:r>
    </w:p>
    <w:p w:rsidR="00117E74" w:rsidRDefault="00117E74" w:rsidP="00117E74">
      <w:pPr>
        <w:pStyle w:val="NoSpacing"/>
      </w:pPr>
      <w:r>
        <w:t xml:space="preserve">        {</w:t>
      </w:r>
    </w:p>
    <w:p w:rsidR="00117E74" w:rsidRDefault="00117E74" w:rsidP="00117E74">
      <w:pPr>
        <w:pStyle w:val="NoSpacing"/>
      </w:pPr>
      <w:r>
        <w:t xml:space="preserve">            case tkStrTmplBegin:</w:t>
      </w:r>
    </w:p>
    <w:p w:rsidR="00117E74" w:rsidRDefault="00117E74" w:rsidP="00117E74">
      <w:pPr>
        <w:pStyle w:val="NoSpacing"/>
      </w:pPr>
      <w:r>
        <w:t xml:space="preserve">            case tkStrTmplMid:</w:t>
      </w:r>
    </w:p>
    <w:p w:rsidR="00117E74" w:rsidRDefault="00117E74" w:rsidP="00117E74">
      <w:pPr>
        <w:pStyle w:val="NoSpacing"/>
      </w:pPr>
      <w:r>
        <w:t xml:space="preserve">            case tkStrTmplEnd:</w:t>
      </w:r>
    </w:p>
    <w:p w:rsidR="00117E74" w:rsidRDefault="00117E74" w:rsidP="00117E74">
      <w:pPr>
        <w:pStyle w:val="NoSpacing"/>
      </w:pPr>
      <w:r>
        <w:t xml:space="preserve">            case tkDiv:</w:t>
      </w:r>
    </w:p>
    <w:p w:rsidR="00117E74" w:rsidRDefault="00117E74" w:rsidP="00117E74">
      <w:pPr>
        <w:pStyle w:val="NoSpacing"/>
      </w:pPr>
      <w:r>
        <w:t xml:space="preserve">            case tkAsgDiv:</w:t>
      </w:r>
    </w:p>
    <w:p w:rsidR="00117E74" w:rsidRDefault="00117E74" w:rsidP="00117E74">
      <w:pPr>
        <w:pStyle w:val="NoSpacing"/>
      </w:pPr>
      <w:r>
        <w:t xml:space="preserve">            case tkScanError:</w:t>
      </w:r>
    </w:p>
    <w:p w:rsidR="00117E74" w:rsidRDefault="00117E74" w:rsidP="00117E74">
      <w:pPr>
        <w:pStyle w:val="NoSpacing"/>
      </w:pPr>
      <w:r>
        <w:t xml:space="preserve">            case tkEOF:</w:t>
      </w:r>
    </w:p>
    <w:p w:rsidR="00117E74" w:rsidRDefault="00117E74" w:rsidP="00117E74">
      <w:pPr>
        <w:pStyle w:val="NoSpacing"/>
      </w:pPr>
      <w:r>
        <w:t xml:space="preserve">                goto LEnd;</w:t>
      </w:r>
    </w:p>
    <w:p w:rsidR="00117E74" w:rsidRDefault="00117E74" w:rsidP="00117E74">
      <w:pPr>
        <w:pStyle w:val="NoSpacing"/>
      </w:pPr>
    </w:p>
    <w:p w:rsidR="00117E74" w:rsidRDefault="00117E74" w:rsidP="00117E74">
      <w:pPr>
        <w:pStyle w:val="NoSpacing"/>
      </w:pPr>
      <w:r>
        <w:t xml:space="preserve">            case tkLCurly:</w:t>
      </w:r>
    </w:p>
    <w:p w:rsidR="00117E74" w:rsidRDefault="00117E74" w:rsidP="00117E74">
      <w:pPr>
        <w:pStyle w:val="NoSpacing"/>
      </w:pPr>
      <w:r>
        <w:t xml:space="preserve">                UInt32Math::Inc(curlyDepth, Parser::OutOfMemory);</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tkRCurly:</w:t>
      </w:r>
    </w:p>
    <w:p w:rsidR="00117E74" w:rsidRDefault="00117E74" w:rsidP="00117E74">
      <w:pPr>
        <w:pStyle w:val="NoSpacing"/>
      </w:pPr>
      <w:r>
        <w:t xml:space="preserve">                if (curlyDepth == 1)</w:t>
      </w:r>
    </w:p>
    <w:p w:rsidR="00117E74" w:rsidRDefault="00117E74" w:rsidP="00117E74">
      <w:pPr>
        <w:pStyle w:val="NoSpacing"/>
      </w:pPr>
      <w:r>
        <w:t xml:space="preserve">                {</w:t>
      </w:r>
    </w:p>
    <w:p w:rsidR="00117E74" w:rsidRDefault="00117E74" w:rsidP="00117E74">
      <w:pPr>
        <w:pStyle w:val="NoSpacing"/>
      </w:pPr>
      <w:r>
        <w:t xml:space="preserve">                    found = true;</w:t>
      </w:r>
    </w:p>
    <w:p w:rsidR="00117E74" w:rsidRDefault="00117E74" w:rsidP="00117E74">
      <w:pPr>
        <w:pStyle w:val="NoSpacing"/>
      </w:pPr>
      <w:r>
        <w:t xml:space="preserve">                    goto LEnd;</w:t>
      </w:r>
    </w:p>
    <w:p w:rsidR="00117E74" w:rsidRDefault="00117E74" w:rsidP="00117E74">
      <w:pPr>
        <w:pStyle w:val="NoSpacing"/>
      </w:pPr>
      <w:r>
        <w:t xml:space="preserve">                }</w:t>
      </w:r>
    </w:p>
    <w:p w:rsidR="00117E74" w:rsidRDefault="00117E74" w:rsidP="00117E74">
      <w:pPr>
        <w:pStyle w:val="NoSpacing"/>
      </w:pPr>
      <w:r>
        <w:t xml:space="preserve">                if (curlyDepth == 0)</w:t>
      </w:r>
    </w:p>
    <w:p w:rsidR="00117E74" w:rsidRDefault="00117E74" w:rsidP="00117E74">
      <w:pPr>
        <w:pStyle w:val="NoSpacing"/>
      </w:pPr>
      <w:r>
        <w:t xml:space="preserve">                {</w:t>
      </w:r>
    </w:p>
    <w:p w:rsidR="00117E74" w:rsidRDefault="00117E74" w:rsidP="00117E74">
      <w:pPr>
        <w:pStyle w:val="NoSpacing"/>
      </w:pPr>
      <w:r>
        <w:t xml:space="preserve">                    goto LEnd;</w:t>
      </w:r>
    </w:p>
    <w:p w:rsidR="00117E74" w:rsidRDefault="00117E74" w:rsidP="00117E74">
      <w:pPr>
        <w:pStyle w:val="NoSpacing"/>
      </w:pPr>
      <w:r>
        <w:t xml:space="preserve">                }</w:t>
      </w:r>
    </w:p>
    <w:p w:rsidR="00117E74" w:rsidRDefault="00117E74" w:rsidP="00117E74">
      <w:pPr>
        <w:pStyle w:val="NoSpacing"/>
      </w:pPr>
      <w:r>
        <w:t xml:space="preserve">                curlyDepth--;</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m_pscan-&gt;ScanAhead();</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LEnd:</w:t>
      </w:r>
    </w:p>
    <w:p w:rsidR="00117E74" w:rsidRDefault="00117E74" w:rsidP="00117E74">
      <w:pPr>
        <w:pStyle w:val="NoSpacing"/>
      </w:pPr>
      <w:r>
        <w:t xml:space="preserve">    m_pscan-&gt;SeekTo(funcStart);</w:t>
      </w:r>
    </w:p>
    <w:p w:rsidR="00117E74" w:rsidRDefault="00117E74" w:rsidP="00117E74">
      <w:pPr>
        <w:pStyle w:val="NoSpacing"/>
      </w:pPr>
      <w:r>
        <w:t xml:space="preserve">    return found;</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bool Parser::FastScanFormalsAndBody()</w:t>
      </w:r>
    </w:p>
    <w:p w:rsidR="00117E74" w:rsidRDefault="00117E74" w:rsidP="00117E74">
      <w:pPr>
        <w:pStyle w:val="NoSpacing"/>
      </w:pPr>
      <w:r>
        <w:t>{</w:t>
      </w:r>
    </w:p>
    <w:p w:rsidR="00117E74" w:rsidRDefault="00117E74" w:rsidP="00117E74">
      <w:pPr>
        <w:pStyle w:val="NoSpacing"/>
      </w:pPr>
      <w:r>
        <w:t xml:space="preserve">    // The scanner is currently pointing just past the name of a function.</w:t>
      </w:r>
    </w:p>
    <w:p w:rsidR="00117E74" w:rsidRDefault="00117E74" w:rsidP="00117E74">
      <w:pPr>
        <w:pStyle w:val="NoSpacing"/>
      </w:pPr>
      <w:r>
        <w:t xml:space="preserve">    // The idea here is to find the end of the function body as quickly as possible,</w:t>
      </w:r>
    </w:p>
    <w:p w:rsidR="00117E74" w:rsidRDefault="00117E74" w:rsidP="00117E74">
      <w:pPr>
        <w:pStyle w:val="NoSpacing"/>
      </w:pPr>
      <w:r>
        <w:t xml:space="preserve">    // by tokenizing and tracking {}'s if possible.</w:t>
      </w:r>
    </w:p>
    <w:p w:rsidR="00117E74" w:rsidRDefault="00117E74" w:rsidP="00117E74">
      <w:pPr>
        <w:pStyle w:val="NoSpacing"/>
      </w:pPr>
      <w:r>
        <w:t xml:space="preserve">    // String templates require some extra logic but can be handled.</w:t>
      </w:r>
    </w:p>
    <w:p w:rsidR="00117E74" w:rsidRDefault="00117E74" w:rsidP="00117E74">
      <w:pPr>
        <w:pStyle w:val="NoSpacing"/>
      </w:pPr>
    </w:p>
    <w:p w:rsidR="00117E74" w:rsidRDefault="00117E74" w:rsidP="00117E74">
      <w:pPr>
        <w:pStyle w:val="NoSpacing"/>
      </w:pPr>
      <w:r>
        <w:t xml:space="preserve">    // The real wrinkle is "/" and "/=", which may indicate either a RegExp literal or a division, depending</w:t>
      </w:r>
    </w:p>
    <w:p w:rsidR="00117E74" w:rsidRDefault="00117E74" w:rsidP="00117E74">
      <w:pPr>
        <w:pStyle w:val="NoSpacing"/>
      </w:pPr>
      <w:r>
        <w:t xml:space="preserve">    // on the context.</w:t>
      </w:r>
    </w:p>
    <w:p w:rsidR="00117E74" w:rsidRDefault="00117E74" w:rsidP="00117E74">
      <w:pPr>
        <w:pStyle w:val="NoSpacing"/>
      </w:pPr>
      <w:r>
        <w:t xml:space="preserve">    // To handle this with minimal work, keep track of the last ";" seen at each {} depth. If we see one of the</w:t>
      </w:r>
    </w:p>
    <w:p w:rsidR="00117E74" w:rsidRDefault="00117E74" w:rsidP="00117E74">
      <w:pPr>
        <w:pStyle w:val="NoSpacing"/>
      </w:pPr>
      <w:r>
        <w:t xml:space="preserve">    // difficult tokens, rewind to the last ";" at the current {} depth and parse statements until we pass the</w:t>
      </w:r>
    </w:p>
    <w:p w:rsidR="00117E74" w:rsidRDefault="00117E74" w:rsidP="00117E74">
      <w:pPr>
        <w:pStyle w:val="NoSpacing"/>
      </w:pPr>
      <w:r>
        <w:t xml:space="preserve">    // point where we had to rewind. This will process the "/" as required.</w:t>
      </w:r>
    </w:p>
    <w:p w:rsidR="00117E74" w:rsidRDefault="00117E74" w:rsidP="00117E74">
      <w:pPr>
        <w:pStyle w:val="NoSpacing"/>
      </w:pPr>
    </w:p>
    <w:p w:rsidR="00117E74" w:rsidRDefault="00117E74" w:rsidP="00117E74">
      <w:pPr>
        <w:pStyle w:val="NoSpacing"/>
      </w:pPr>
      <w:r>
        <w:t xml:space="preserve">    RestorePoint funcStart;</w:t>
      </w:r>
    </w:p>
    <w:p w:rsidR="00117E74" w:rsidRDefault="00117E74" w:rsidP="00117E74">
      <w:pPr>
        <w:pStyle w:val="NoSpacing"/>
      </w:pPr>
      <w:r>
        <w:t xml:space="preserve">    m_pscan-&gt;Capture(&amp;funcStart);</w:t>
      </w:r>
    </w:p>
    <w:p w:rsidR="00117E74" w:rsidRDefault="00117E74" w:rsidP="00117E74">
      <w:pPr>
        <w:pStyle w:val="NoSpacing"/>
      </w:pPr>
    </w:p>
    <w:p w:rsidR="00117E74" w:rsidRDefault="00117E74" w:rsidP="00117E74">
      <w:pPr>
        <w:pStyle w:val="NoSpacing"/>
      </w:pPr>
      <w:r>
        <w:t xml:space="preserve">    const int maxRestorePointDepth = 16;</w:t>
      </w:r>
    </w:p>
    <w:p w:rsidR="00117E74" w:rsidRDefault="00117E74" w:rsidP="00117E74">
      <w:pPr>
        <w:pStyle w:val="NoSpacing"/>
      </w:pPr>
      <w:r>
        <w:t xml:space="preserve">    struct FastScanRestorePoint</w:t>
      </w:r>
    </w:p>
    <w:p w:rsidR="00117E74" w:rsidRDefault="00117E74" w:rsidP="00117E74">
      <w:pPr>
        <w:pStyle w:val="NoSpacing"/>
      </w:pPr>
      <w:r>
        <w:t xml:space="preserve">    {</w:t>
      </w:r>
    </w:p>
    <w:p w:rsidR="00117E74" w:rsidRDefault="00117E74" w:rsidP="00117E74">
      <w:pPr>
        <w:pStyle w:val="NoSpacing"/>
      </w:pPr>
      <w:r>
        <w:t xml:space="preserve">        RestorePoint restorePoint;</w:t>
      </w:r>
    </w:p>
    <w:p w:rsidR="00117E74" w:rsidRDefault="00117E74" w:rsidP="00117E74">
      <w:pPr>
        <w:pStyle w:val="NoSpacing"/>
      </w:pPr>
      <w:r>
        <w:t xml:space="preserve">        uint parenDepth;</w:t>
      </w:r>
    </w:p>
    <w:p w:rsidR="00117E74" w:rsidRDefault="00117E74" w:rsidP="00117E74">
      <w:pPr>
        <w:pStyle w:val="NoSpacing"/>
      </w:pPr>
      <w:r>
        <w:t xml:space="preserve">        Js::LocalFunctionId functionId;</w:t>
      </w:r>
    </w:p>
    <w:p w:rsidR="00117E74" w:rsidRDefault="00117E74" w:rsidP="00117E74">
      <w:pPr>
        <w:pStyle w:val="NoSpacing"/>
      </w:pPr>
      <w:r>
        <w:t xml:space="preserve">        int blockId;</w:t>
      </w:r>
    </w:p>
    <w:p w:rsidR="00117E74" w:rsidRDefault="00117E74" w:rsidP="00117E74">
      <w:pPr>
        <w:pStyle w:val="NoSpacing"/>
      </w:pPr>
    </w:p>
    <w:p w:rsidR="00117E74" w:rsidRDefault="00117E74" w:rsidP="00117E74">
      <w:pPr>
        <w:pStyle w:val="NoSpacing"/>
      </w:pPr>
      <w:r>
        <w:t xml:space="preserve">        FastScanRestorePoint() : restorePoint(), parenDepth(0) {};</w:t>
      </w:r>
    </w:p>
    <w:p w:rsidR="00117E74" w:rsidRDefault="00117E74" w:rsidP="00117E74">
      <w:pPr>
        <w:pStyle w:val="NoSpacing"/>
      </w:pPr>
      <w:r>
        <w:t xml:space="preserve">    };</w:t>
      </w:r>
    </w:p>
    <w:p w:rsidR="00117E74" w:rsidRDefault="00117E74" w:rsidP="00117E74">
      <w:pPr>
        <w:pStyle w:val="NoSpacing"/>
      </w:pPr>
      <w:r>
        <w:lastRenderedPageBreak/>
        <w:t xml:space="preserve">    FastScanRestorePoint lastSColonAtCurlyDepth[maxRestorePointDepth];</w:t>
      </w:r>
    </w:p>
    <w:p w:rsidR="00117E74" w:rsidRDefault="00117E74" w:rsidP="00117E74">
      <w:pPr>
        <w:pStyle w:val="NoSpacing"/>
      </w:pPr>
    </w:p>
    <w:p w:rsidR="00117E74" w:rsidRDefault="00117E74" w:rsidP="00117E74">
      <w:pPr>
        <w:pStyle w:val="NoSpacing"/>
      </w:pPr>
      <w:r>
        <w:t xml:space="preserve">    charcount_t ichStart = m_pscan-&gt;IchMinTok();</w:t>
      </w:r>
    </w:p>
    <w:p w:rsidR="00117E74" w:rsidRDefault="00117E74" w:rsidP="00117E74">
      <w:pPr>
        <w:pStyle w:val="NoSpacing"/>
      </w:pPr>
      <w:r>
        <w:t xml:space="preserve">    uint blockIdSave = m_nextBlockId;</w:t>
      </w:r>
    </w:p>
    <w:p w:rsidR="00117E74" w:rsidRDefault="00117E74" w:rsidP="00117E74">
      <w:pPr>
        <w:pStyle w:val="NoSpacing"/>
      </w:pPr>
      <w:r>
        <w:t xml:space="preserve">    uint functionIdSave = *m_nextFunctionId;</w:t>
      </w:r>
    </w:p>
    <w:p w:rsidR="00117E74" w:rsidRDefault="00117E74" w:rsidP="00117E74">
      <w:pPr>
        <w:pStyle w:val="NoSpacing"/>
      </w:pPr>
      <w:r>
        <w:t xml:space="preserve">    uint curlyDepth = 0;</w:t>
      </w:r>
    </w:p>
    <w:p w:rsidR="00117E74" w:rsidRDefault="00117E74" w:rsidP="00117E74">
      <w:pPr>
        <w:pStyle w:val="NoSpacing"/>
      </w:pPr>
      <w:r>
        <w:t xml:space="preserve">    uint strTmplDepth = 0;</w:t>
      </w:r>
    </w:p>
    <w:p w:rsidR="00117E74" w:rsidRDefault="00117E74" w:rsidP="00117E74">
      <w:pPr>
        <w:pStyle w:val="NoSpacing"/>
      </w:pPr>
      <w:r>
        <w:t xml:space="preserve">    for (;;)</w:t>
      </w:r>
    </w:p>
    <w:p w:rsidR="00117E74" w:rsidRDefault="00117E74" w:rsidP="00117E74">
      <w:pPr>
        <w:pStyle w:val="NoSpacing"/>
      </w:pPr>
      <w:r>
        <w:t xml:space="preserve">    {</w:t>
      </w:r>
    </w:p>
    <w:p w:rsidR="00117E74" w:rsidRDefault="00117E74" w:rsidP="00117E74">
      <w:pPr>
        <w:pStyle w:val="NoSpacing"/>
      </w:pPr>
      <w:r>
        <w:t xml:space="preserve">        switch (m_token.tk)</w:t>
      </w:r>
    </w:p>
    <w:p w:rsidR="00117E74" w:rsidRDefault="00117E74" w:rsidP="00117E74">
      <w:pPr>
        <w:pStyle w:val="NoSpacing"/>
      </w:pPr>
      <w:r>
        <w:t xml:space="preserve">        {</w:t>
      </w:r>
    </w:p>
    <w:p w:rsidR="00117E74" w:rsidRDefault="00117E74" w:rsidP="00117E74">
      <w:pPr>
        <w:pStyle w:val="NoSpacing"/>
      </w:pPr>
      <w:r>
        <w:t xml:space="preserve">            case tkStrTmplBegin:</w:t>
      </w:r>
    </w:p>
    <w:p w:rsidR="00117E74" w:rsidRDefault="00117E74" w:rsidP="00117E74">
      <w:pPr>
        <w:pStyle w:val="NoSpacing"/>
      </w:pPr>
      <w:r>
        <w:t xml:space="preserve">                UInt32Math::Inc(strTmplDepth, Parser::OutOfMemory);</w:t>
      </w:r>
    </w:p>
    <w:p w:rsidR="00117E74" w:rsidRDefault="00117E74" w:rsidP="00117E74">
      <w:pPr>
        <w:pStyle w:val="NoSpacing"/>
      </w:pPr>
      <w:r>
        <w:t xml:space="preserve">                // Fall through</w:t>
      </w:r>
    </w:p>
    <w:p w:rsidR="00117E74" w:rsidRDefault="00117E74" w:rsidP="00117E74">
      <w:pPr>
        <w:pStyle w:val="NoSpacing"/>
      </w:pPr>
    </w:p>
    <w:p w:rsidR="00117E74" w:rsidRDefault="00117E74" w:rsidP="00117E74">
      <w:pPr>
        <w:pStyle w:val="NoSpacing"/>
      </w:pPr>
      <w:r>
        <w:t xml:space="preserve">            case tkStrTmplMid:</w:t>
      </w:r>
    </w:p>
    <w:p w:rsidR="00117E74" w:rsidRDefault="00117E74" w:rsidP="00117E74">
      <w:pPr>
        <w:pStyle w:val="NoSpacing"/>
      </w:pPr>
      <w:r>
        <w:t xml:space="preserve">            case tkLCurly:</w:t>
      </w:r>
    </w:p>
    <w:p w:rsidR="00117E74" w:rsidRDefault="00117E74" w:rsidP="00117E74">
      <w:pPr>
        <w:pStyle w:val="NoSpacing"/>
      </w:pPr>
      <w:r>
        <w:t xml:space="preserve">                UInt32Math::Inc(curlyDepth, Parser::OutOfMemory);</w:t>
      </w:r>
    </w:p>
    <w:p w:rsidR="00117E74" w:rsidRDefault="00117E74" w:rsidP="00117E74">
      <w:pPr>
        <w:pStyle w:val="NoSpacing"/>
      </w:pPr>
      <w:r>
        <w:t xml:space="preserve">                Int32Math::Inc(m_nextBlockId, &amp;m_nextBlockId);</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tkStrTmplEnd:</w:t>
      </w:r>
    </w:p>
    <w:p w:rsidR="00117E74" w:rsidRDefault="00117E74" w:rsidP="00117E74">
      <w:pPr>
        <w:pStyle w:val="NoSpacing"/>
      </w:pPr>
      <w:r>
        <w:t xml:space="preserve">                // We can assert here, because the scanner will only return this token if we've told it we're</w:t>
      </w:r>
    </w:p>
    <w:p w:rsidR="00117E74" w:rsidRDefault="00117E74" w:rsidP="00117E74">
      <w:pPr>
        <w:pStyle w:val="NoSpacing"/>
      </w:pPr>
      <w:r>
        <w:t xml:space="preserve">                // in a string template.</w:t>
      </w:r>
    </w:p>
    <w:p w:rsidR="00117E74" w:rsidRDefault="00117E74" w:rsidP="00117E74">
      <w:pPr>
        <w:pStyle w:val="NoSpacing"/>
      </w:pPr>
      <w:r>
        <w:t xml:space="preserve">                Assert(strTmplDepth &gt; 0);</w:t>
      </w:r>
    </w:p>
    <w:p w:rsidR="00117E74" w:rsidRDefault="00117E74" w:rsidP="00117E74">
      <w:pPr>
        <w:pStyle w:val="NoSpacing"/>
      </w:pPr>
      <w:r>
        <w:t xml:space="preserve">                strTmplDepth--;</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tkRCurly:</w:t>
      </w:r>
    </w:p>
    <w:p w:rsidR="00117E74" w:rsidRDefault="00117E74" w:rsidP="00117E74">
      <w:pPr>
        <w:pStyle w:val="NoSpacing"/>
      </w:pPr>
      <w:r>
        <w:t xml:space="preserve">                if (curlyDepth == 1)</w:t>
      </w:r>
    </w:p>
    <w:p w:rsidR="00117E74" w:rsidRDefault="00117E74" w:rsidP="00117E74">
      <w:pPr>
        <w:pStyle w:val="NoSpacing"/>
      </w:pPr>
      <w:r>
        <w:t xml:space="preserve">                {</w:t>
      </w:r>
    </w:p>
    <w:p w:rsidR="00117E74" w:rsidRDefault="00117E74" w:rsidP="00117E74">
      <w:pPr>
        <w:pStyle w:val="NoSpacing"/>
      </w:pPr>
      <w:r>
        <w:t xml:space="preserve">                    Assert(strTmplDepth == 0);</w:t>
      </w:r>
    </w:p>
    <w:p w:rsidR="00117E74" w:rsidRDefault="00117E74" w:rsidP="00117E74">
      <w:pPr>
        <w:pStyle w:val="NoSpacing"/>
      </w:pPr>
      <w:r>
        <w:t xml:space="preserve">                    if (PHASE_TRACE1(Js::ParallelParsePhase))</w:t>
      </w:r>
    </w:p>
    <w:p w:rsidR="00117E74" w:rsidRDefault="00117E74" w:rsidP="00117E74">
      <w:pPr>
        <w:pStyle w:val="NoSpacing"/>
      </w:pPr>
      <w:r>
        <w:t xml:space="preserve">                    {</w:t>
      </w:r>
    </w:p>
    <w:p w:rsidR="00117E74" w:rsidRDefault="00117E74" w:rsidP="00117E74">
      <w:pPr>
        <w:pStyle w:val="NoSpacing"/>
      </w:pPr>
      <w:r>
        <w:t xml:space="preserve">                        Output::Print(L"Finished fast seek: %d. %s -- %d...%d\n",</w:t>
      </w:r>
    </w:p>
    <w:p w:rsidR="00117E74" w:rsidRDefault="00117E74" w:rsidP="00117E74">
      <w:pPr>
        <w:pStyle w:val="NoSpacing"/>
      </w:pPr>
      <w:r>
        <w:t xml:space="preserve">                                      m_currentNodeFunc-&gt;sxFnc.functionId,</w:t>
      </w:r>
    </w:p>
    <w:p w:rsidR="00117E74" w:rsidRDefault="00117E74" w:rsidP="00117E74">
      <w:pPr>
        <w:pStyle w:val="NoSpacing"/>
      </w:pPr>
      <w:r>
        <w:t xml:space="preserve">                                      GetFunctionName(m_currentNodeFunc, m_currentNodeFunc-&gt;sxFnc.hint),</w:t>
      </w:r>
    </w:p>
    <w:p w:rsidR="00117E74" w:rsidRDefault="00117E74" w:rsidP="00117E74">
      <w:pPr>
        <w:pStyle w:val="NoSpacing"/>
      </w:pPr>
      <w:r>
        <w:t xml:space="preserve">                                      ichStart, m_pscan-&gt;IchLimTok());</w:t>
      </w:r>
    </w:p>
    <w:p w:rsidR="00117E74" w:rsidRDefault="00117E74" w:rsidP="00117E74">
      <w:pPr>
        <w:pStyle w:val="NoSpacing"/>
      </w:pPr>
      <w:r>
        <w:t xml:space="preserve">                    }</w:t>
      </w:r>
    </w:p>
    <w:p w:rsidR="00117E74" w:rsidRDefault="00117E74" w:rsidP="00117E74">
      <w:pPr>
        <w:pStyle w:val="NoSpacing"/>
      </w:pPr>
      <w:r>
        <w:t xml:space="preserve">                    return true;</w:t>
      </w:r>
    </w:p>
    <w:p w:rsidR="00117E74" w:rsidRDefault="00117E74" w:rsidP="00117E74">
      <w:pPr>
        <w:pStyle w:val="NoSpacing"/>
      </w:pPr>
      <w:r>
        <w:t xml:space="preserve">                }</w:t>
      </w:r>
    </w:p>
    <w:p w:rsidR="00117E74" w:rsidRDefault="00117E74" w:rsidP="00117E74">
      <w:pPr>
        <w:pStyle w:val="NoSpacing"/>
      </w:pPr>
      <w:r>
        <w:t xml:space="preserve">                if (curlyDepth &lt; maxRestorePointDepth)</w:t>
      </w:r>
    </w:p>
    <w:p w:rsidR="00117E74" w:rsidRDefault="00117E74" w:rsidP="00117E74">
      <w:pPr>
        <w:pStyle w:val="NoSpacing"/>
      </w:pPr>
      <w:r>
        <w:t xml:space="preserve">                {</w:t>
      </w:r>
    </w:p>
    <w:p w:rsidR="00117E74" w:rsidRDefault="00117E74" w:rsidP="00117E74">
      <w:pPr>
        <w:pStyle w:val="NoSpacing"/>
      </w:pPr>
      <w:r>
        <w:t xml:space="preserve">                    lastSColonAtCurlyDepth[curlyDepth].restorePoint.m_ichMinTok = (uint)-1;</w:t>
      </w:r>
    </w:p>
    <w:p w:rsidR="00117E74" w:rsidRDefault="00117E74" w:rsidP="00117E74">
      <w:pPr>
        <w:pStyle w:val="NoSpacing"/>
      </w:pPr>
      <w:r>
        <w:t xml:space="preserve">                }</w:t>
      </w:r>
    </w:p>
    <w:p w:rsidR="00117E74" w:rsidRDefault="00117E74" w:rsidP="00117E74">
      <w:pPr>
        <w:pStyle w:val="NoSpacing"/>
      </w:pPr>
      <w:r>
        <w:t xml:space="preserve">                curlyDepth--;</w:t>
      </w:r>
    </w:p>
    <w:p w:rsidR="00117E74" w:rsidRDefault="00117E74" w:rsidP="00117E74">
      <w:pPr>
        <w:pStyle w:val="NoSpacing"/>
      </w:pPr>
      <w:r>
        <w:t xml:space="preserve">                if (strTmplDepth &gt; 0)</w:t>
      </w:r>
    </w:p>
    <w:p w:rsidR="00117E74" w:rsidRDefault="00117E74" w:rsidP="00117E74">
      <w:pPr>
        <w:pStyle w:val="NoSpacing"/>
      </w:pPr>
      <w:r>
        <w:t xml:space="preserve">                {</w:t>
      </w:r>
    </w:p>
    <w:p w:rsidR="00117E74" w:rsidRDefault="00117E74" w:rsidP="00117E74">
      <w:pPr>
        <w:pStyle w:val="NoSpacing"/>
      </w:pPr>
      <w:r>
        <w:t xml:space="preserve">                    m_pscan-&gt;SetScanState(Scanner_t::ScanState::ScanStateStringTemplateMiddleOrEnd);</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tkSColon:</w:t>
      </w:r>
    </w:p>
    <w:p w:rsidR="00117E74" w:rsidRDefault="00117E74" w:rsidP="00117E74">
      <w:pPr>
        <w:pStyle w:val="NoSpacing"/>
      </w:pPr>
      <w:r>
        <w:lastRenderedPageBreak/>
        <w:t xml:space="preserve">                // Track the location of the ";" (if it's outside parens, as we don't, for instance, want</w:t>
      </w:r>
    </w:p>
    <w:p w:rsidR="00117E74" w:rsidRDefault="00117E74" w:rsidP="00117E74">
      <w:pPr>
        <w:pStyle w:val="NoSpacing"/>
      </w:pPr>
      <w:r>
        <w:t xml:space="preserve">                // to track the ";"'s in a for-loop header. If we find it's important to rewind within a paren</w:t>
      </w:r>
    </w:p>
    <w:p w:rsidR="00117E74" w:rsidRDefault="00117E74" w:rsidP="00117E74">
      <w:pPr>
        <w:pStyle w:val="NoSpacing"/>
      </w:pPr>
      <w:r>
        <w:t xml:space="preserve">                // expression, we can do something more sophisticated.)</w:t>
      </w:r>
    </w:p>
    <w:p w:rsidR="00117E74" w:rsidRDefault="00117E74" w:rsidP="00117E74">
      <w:pPr>
        <w:pStyle w:val="NoSpacing"/>
      </w:pPr>
      <w:r>
        <w:t xml:space="preserve">                if (curlyDepth &lt; maxRestorePointDepth &amp;&amp; lastSColonAtCurlyDepth[curlyDepth].parenDepth == 0)</w:t>
      </w:r>
    </w:p>
    <w:p w:rsidR="00117E74" w:rsidRDefault="00117E74" w:rsidP="00117E74">
      <w:pPr>
        <w:pStyle w:val="NoSpacing"/>
      </w:pPr>
      <w:r>
        <w:t xml:space="preserve">                {</w:t>
      </w:r>
    </w:p>
    <w:p w:rsidR="00117E74" w:rsidRDefault="00117E74" w:rsidP="00117E74">
      <w:pPr>
        <w:pStyle w:val="NoSpacing"/>
      </w:pPr>
      <w:r>
        <w:t xml:space="preserve">                    m_pscan-&gt;Capture(&amp;lastSColonAtCurlyDepth[curlyDepth].restorePoint);</w:t>
      </w:r>
    </w:p>
    <w:p w:rsidR="00117E74" w:rsidRDefault="00117E74" w:rsidP="00117E74">
      <w:pPr>
        <w:pStyle w:val="NoSpacing"/>
      </w:pPr>
      <w:r>
        <w:t xml:space="preserve">                    lastSColonAtCurlyDepth[curlyDepth].functionId = *this-&gt;m_nextFunctionId;</w:t>
      </w:r>
    </w:p>
    <w:p w:rsidR="00117E74" w:rsidRDefault="00117E74" w:rsidP="00117E74">
      <w:pPr>
        <w:pStyle w:val="NoSpacing"/>
      </w:pPr>
      <w:r>
        <w:t xml:space="preserve">                    lastSColonAtCurlyDepth[curlyDepth].blockId = m_nextBlockId;</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tkLParen:</w:t>
      </w:r>
    </w:p>
    <w:p w:rsidR="00117E74" w:rsidRDefault="00117E74" w:rsidP="00117E74">
      <w:pPr>
        <w:pStyle w:val="NoSpacing"/>
      </w:pPr>
      <w:r>
        <w:t xml:space="preserve">                if (curlyDepth &lt; maxRestorePointDepth)</w:t>
      </w:r>
    </w:p>
    <w:p w:rsidR="00117E74" w:rsidRDefault="00117E74" w:rsidP="00117E74">
      <w:pPr>
        <w:pStyle w:val="NoSpacing"/>
      </w:pPr>
      <w:r>
        <w:t xml:space="preserve">                {</w:t>
      </w:r>
    </w:p>
    <w:p w:rsidR="00117E74" w:rsidRDefault="00117E74" w:rsidP="00117E74">
      <w:pPr>
        <w:pStyle w:val="NoSpacing"/>
      </w:pPr>
      <w:r>
        <w:t xml:space="preserve">                    UInt32Math::Inc(lastSColonAtCurlyDepth[curlyDepth].parenDepth);</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tkRParen:</w:t>
      </w:r>
    </w:p>
    <w:p w:rsidR="00117E74" w:rsidRDefault="00117E74" w:rsidP="00117E74">
      <w:pPr>
        <w:pStyle w:val="NoSpacing"/>
      </w:pPr>
      <w:r>
        <w:t xml:space="preserve">                if (curlyDepth &lt; maxRestorePointDepth)</w:t>
      </w:r>
    </w:p>
    <w:p w:rsidR="00117E74" w:rsidRDefault="00117E74" w:rsidP="00117E74">
      <w:pPr>
        <w:pStyle w:val="NoSpacing"/>
      </w:pPr>
      <w:r>
        <w:t xml:space="preserve">                {</w:t>
      </w:r>
    </w:p>
    <w:p w:rsidR="00117E74" w:rsidRDefault="00117E74" w:rsidP="00117E74">
      <w:pPr>
        <w:pStyle w:val="NoSpacing"/>
      </w:pPr>
      <w:r>
        <w:t xml:space="preserve">                    Assert(lastSColonAtCurlyDepth[curlyDepth].parenDepth != 0);</w:t>
      </w:r>
    </w:p>
    <w:p w:rsidR="00117E74" w:rsidRDefault="00117E74" w:rsidP="00117E74">
      <w:pPr>
        <w:pStyle w:val="NoSpacing"/>
      </w:pPr>
      <w:r>
        <w:t xml:space="preserve">                    lastSColonAtCurlyDepth[curlyDepth].parenDepth--;</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tkID:</w:t>
      </w:r>
    </w:p>
    <w:p w:rsidR="00117E74" w:rsidRDefault="00117E74" w:rsidP="00117E74">
      <w:pPr>
        <w:pStyle w:val="NoSpacing"/>
      </w:pPr>
      <w:r>
        <w:t xml:space="preserve">            {</w:t>
      </w:r>
    </w:p>
    <w:p w:rsidR="00117E74" w:rsidRDefault="00117E74" w:rsidP="00117E74">
      <w:pPr>
        <w:pStyle w:val="NoSpacing"/>
      </w:pPr>
      <w:r>
        <w:t xml:space="preserve">                charcount_t tokLength = m_pscan-&gt;IchLimTok() - m_pscan-&gt;IchMinTok();</w:t>
      </w:r>
    </w:p>
    <w:p w:rsidR="00117E74" w:rsidRDefault="00117E74" w:rsidP="00117E74">
      <w:pPr>
        <w:pStyle w:val="NoSpacing"/>
      </w:pPr>
      <w:r>
        <w:t xml:space="preserve">                // Detect the function and class keywords so we can track function ID's.</w:t>
      </w:r>
    </w:p>
    <w:p w:rsidR="00117E74" w:rsidRDefault="00117E74" w:rsidP="00117E74">
      <w:pPr>
        <w:pStyle w:val="NoSpacing"/>
      </w:pPr>
      <w:r>
        <w:t xml:space="preserve">                // (In fast mode, the scanner doesn't distinguish keywords and doesn't point the token</w:t>
      </w:r>
    </w:p>
    <w:p w:rsidR="00117E74" w:rsidRDefault="00117E74" w:rsidP="00117E74">
      <w:pPr>
        <w:pStyle w:val="NoSpacing"/>
      </w:pPr>
      <w:r>
        <w:t xml:space="preserve">                // to a PID.)</w:t>
      </w:r>
    </w:p>
    <w:p w:rsidR="00117E74" w:rsidRDefault="00117E74" w:rsidP="00117E74">
      <w:pPr>
        <w:pStyle w:val="NoSpacing"/>
      </w:pPr>
      <w:r>
        <w:t xml:space="preserve">                // Detect try/catch/for to increment block count for them.</w:t>
      </w:r>
    </w:p>
    <w:p w:rsidR="00117E74" w:rsidRDefault="00117E74" w:rsidP="00117E74">
      <w:pPr>
        <w:pStyle w:val="NoSpacing"/>
      </w:pPr>
      <w:r>
        <w:t xml:space="preserve">                switch (tokLength)</w:t>
      </w:r>
    </w:p>
    <w:p w:rsidR="00117E74" w:rsidRDefault="00117E74" w:rsidP="00117E74">
      <w:pPr>
        <w:pStyle w:val="NoSpacing"/>
      </w:pPr>
      <w:r>
        <w:t xml:space="preserve">                {</w:t>
      </w:r>
    </w:p>
    <w:p w:rsidR="00117E74" w:rsidRDefault="00117E74" w:rsidP="00117E74">
      <w:pPr>
        <w:pStyle w:val="NoSpacing"/>
      </w:pPr>
      <w:r>
        <w:t xml:space="preserve">                case 3:</w:t>
      </w:r>
    </w:p>
    <w:p w:rsidR="00117E74" w:rsidRDefault="00117E74" w:rsidP="00117E74">
      <w:pPr>
        <w:pStyle w:val="NoSpacing"/>
      </w:pPr>
      <w:r>
        <w:t xml:space="preserve">                    if (!memcmp(m_pscan-&gt;PchMinTok(), "try", 3) || !memcmp(m_pscan-&gt;PchMinTok(), "for", 3))</w:t>
      </w:r>
    </w:p>
    <w:p w:rsidR="00117E74" w:rsidRDefault="00117E74" w:rsidP="00117E74">
      <w:pPr>
        <w:pStyle w:val="NoSpacing"/>
      </w:pPr>
      <w:r>
        <w:t xml:space="preserve">                    {</w:t>
      </w:r>
    </w:p>
    <w:p w:rsidR="00117E74" w:rsidRDefault="00117E74" w:rsidP="00117E74">
      <w:pPr>
        <w:pStyle w:val="NoSpacing"/>
      </w:pPr>
      <w:r>
        <w:t xml:space="preserve">                        Int32Math::Inc(m_nextBlockId, &amp;m_nextBlockId);</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case 5:</w:t>
      </w:r>
    </w:p>
    <w:p w:rsidR="00117E74" w:rsidRDefault="00117E74" w:rsidP="00117E74">
      <w:pPr>
        <w:pStyle w:val="NoSpacing"/>
      </w:pPr>
      <w:r>
        <w:t xml:space="preserve">                    if (!memcmp(m_pscan-&gt;PchMinTok(), "catch", 5))</w:t>
      </w:r>
    </w:p>
    <w:p w:rsidR="00117E74" w:rsidRDefault="00117E74" w:rsidP="00117E74">
      <w:pPr>
        <w:pStyle w:val="NoSpacing"/>
      </w:pPr>
      <w:r>
        <w:t xml:space="preserve">                    {</w:t>
      </w:r>
    </w:p>
    <w:p w:rsidR="00117E74" w:rsidRDefault="00117E74" w:rsidP="00117E74">
      <w:pPr>
        <w:pStyle w:val="NoSpacing"/>
      </w:pPr>
      <w:r>
        <w:t xml:space="preserve">                        Int32Math::Inc(m_nextBlockId, &amp;m_nextBlockId);</w:t>
      </w:r>
    </w:p>
    <w:p w:rsidR="00117E74" w:rsidRDefault="00117E74" w:rsidP="00117E74">
      <w:pPr>
        <w:pStyle w:val="NoSpacing"/>
      </w:pPr>
      <w:r>
        <w:t xml:space="preserve">                    }</w:t>
      </w:r>
    </w:p>
    <w:p w:rsidR="00117E74" w:rsidRDefault="00117E74" w:rsidP="00117E74">
      <w:pPr>
        <w:pStyle w:val="NoSpacing"/>
      </w:pPr>
      <w:r>
        <w:t xml:space="preserve">                    else if (!memcmp(m_pscan-&gt;PchMinTok(), "class", 5))</w:t>
      </w:r>
    </w:p>
    <w:p w:rsidR="00117E74" w:rsidRDefault="00117E74" w:rsidP="00117E74">
      <w:pPr>
        <w:pStyle w:val="NoSpacing"/>
      </w:pPr>
      <w:r>
        <w:t xml:space="preserve">                    {</w:t>
      </w:r>
    </w:p>
    <w:p w:rsidR="00117E74" w:rsidRDefault="00117E74" w:rsidP="00117E74">
      <w:pPr>
        <w:pStyle w:val="NoSpacing"/>
      </w:pPr>
      <w:r>
        <w:t xml:space="preserve">                        Int32Math::Inc(m_nextBlockId, &amp;m_nextBlockId);</w:t>
      </w:r>
    </w:p>
    <w:p w:rsidR="00117E74" w:rsidRDefault="00117E74" w:rsidP="00117E74">
      <w:pPr>
        <w:pStyle w:val="NoSpacing"/>
      </w:pPr>
      <w:r>
        <w:t xml:space="preserve">                        Int32Math::Inc(*this-&gt;m_nextFunctionId, (int*)this-&gt;m_nextFunctionId);</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case 8:</w:t>
      </w:r>
    </w:p>
    <w:p w:rsidR="00117E74" w:rsidRDefault="00117E74" w:rsidP="00117E74">
      <w:pPr>
        <w:pStyle w:val="NoSpacing"/>
      </w:pPr>
      <w:r>
        <w:lastRenderedPageBreak/>
        <w:t xml:space="preserve">                    if (!memcmp(m_pscan-&gt;PchMinTok(), "function", 8))</w:t>
      </w:r>
    </w:p>
    <w:p w:rsidR="00117E74" w:rsidRDefault="00117E74" w:rsidP="00117E74">
      <w:pPr>
        <w:pStyle w:val="NoSpacing"/>
      </w:pPr>
      <w:r>
        <w:t xml:space="preserve">                    {</w:t>
      </w:r>
    </w:p>
    <w:p w:rsidR="00117E74" w:rsidRDefault="00117E74" w:rsidP="00117E74">
      <w:pPr>
        <w:pStyle w:val="NoSpacing"/>
      </w:pPr>
      <w:r>
        <w:t xml:space="preserve">                        // Account for the possible func expr scope or dummy block for missing {}'s around a declaration</w:t>
      </w:r>
    </w:p>
    <w:p w:rsidR="00117E74" w:rsidRDefault="00117E74" w:rsidP="00117E74">
      <w:pPr>
        <w:pStyle w:val="NoSpacing"/>
      </w:pPr>
      <w:r>
        <w:t xml:space="preserve">                        Int32Math::Inc(m_nextBlockId, &amp;m_nextBlockId);</w:t>
      </w:r>
    </w:p>
    <w:p w:rsidR="00117E74" w:rsidRDefault="00117E74" w:rsidP="00117E74">
      <w:pPr>
        <w:pStyle w:val="NoSpacing"/>
      </w:pPr>
      <w:r>
        <w:t xml:space="preserve">                        Int32Math::Inc(*this-&gt;m_nextFunctionId, (int*)this-&gt;m_nextFunctionId);</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case tkDArrow:</w:t>
      </w:r>
    </w:p>
    <w:p w:rsidR="00117E74" w:rsidRDefault="00117E74" w:rsidP="00117E74">
      <w:pPr>
        <w:pStyle w:val="NoSpacing"/>
      </w:pPr>
      <w:r>
        <w:t xml:space="preserve">                Int32Math::Inc(m_nextBlockId, &amp;m_nextBlockId);</w:t>
      </w:r>
    </w:p>
    <w:p w:rsidR="00117E74" w:rsidRDefault="00117E74" w:rsidP="00117E74">
      <w:pPr>
        <w:pStyle w:val="NoSpacing"/>
      </w:pPr>
      <w:r>
        <w:t xml:space="preserve">                Int32Math::Inc(*this-&gt;m_nextFunctionId, (int*)this-&gt;m_nextFunctionId);</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tkDiv:</w:t>
      </w:r>
    </w:p>
    <w:p w:rsidR="00117E74" w:rsidRDefault="00117E74" w:rsidP="00117E74">
      <w:pPr>
        <w:pStyle w:val="NoSpacing"/>
      </w:pPr>
      <w:r>
        <w:t xml:space="preserve">            case tkAsgDiv:</w:t>
      </w:r>
    </w:p>
    <w:p w:rsidR="00117E74" w:rsidRDefault="00117E74" w:rsidP="00117E74">
      <w:pPr>
        <w:pStyle w:val="NoSpacing"/>
      </w:pPr>
      <w:r>
        <w:t xml:space="preserve">            {</w:t>
      </w:r>
    </w:p>
    <w:p w:rsidR="00117E74" w:rsidRDefault="00117E74" w:rsidP="00117E74">
      <w:pPr>
        <w:pStyle w:val="NoSpacing"/>
      </w:pPr>
      <w:r>
        <w:t xml:space="preserve">                int opl;</w:t>
      </w:r>
    </w:p>
    <w:p w:rsidR="00117E74" w:rsidRDefault="00117E74" w:rsidP="00117E74">
      <w:pPr>
        <w:pStyle w:val="NoSpacing"/>
      </w:pPr>
      <w:r>
        <w:t xml:space="preserve">                OpCode nop;</w:t>
      </w:r>
    </w:p>
    <w:p w:rsidR="00117E74" w:rsidRDefault="00117E74" w:rsidP="00117E74">
      <w:pPr>
        <w:pStyle w:val="NoSpacing"/>
      </w:pPr>
      <w:r>
        <w:t xml:space="preserve">                tokens tkPrev = m_pscan-&gt;m_tkPrevious;</w:t>
      </w:r>
    </w:p>
    <w:p w:rsidR="00117E74" w:rsidRDefault="00117E74" w:rsidP="00117E74">
      <w:pPr>
        <w:pStyle w:val="NoSpacing"/>
      </w:pPr>
      <w:r>
        <w:t xml:space="preserve">                if ((m_pscan-&gt;m_phtbl-&gt;TokIsBinop(tkPrev, &amp;opl, &amp;nop) &amp;&amp; nop != knopNone) ||</w:t>
      </w:r>
    </w:p>
    <w:p w:rsidR="00117E74" w:rsidRDefault="00117E74" w:rsidP="00117E74">
      <w:pPr>
        <w:pStyle w:val="NoSpacing"/>
      </w:pPr>
      <w:r>
        <w:t xml:space="preserve">                    (m_pscan-&gt;m_phtbl-&gt;TokIsUnop(tkPrev, &amp;opl, &amp;nop) &amp;&amp;</w:t>
      </w:r>
    </w:p>
    <w:p w:rsidR="00117E74" w:rsidRDefault="00117E74" w:rsidP="00117E74">
      <w:pPr>
        <w:pStyle w:val="NoSpacing"/>
      </w:pPr>
      <w:r>
        <w:t xml:space="preserve">                     nop != knopNone &amp;&amp;</w:t>
      </w:r>
    </w:p>
    <w:p w:rsidR="00117E74" w:rsidRDefault="00117E74" w:rsidP="00117E74">
      <w:pPr>
        <w:pStyle w:val="NoSpacing"/>
      </w:pPr>
      <w:r>
        <w:t xml:space="preserve">                     tkPrev != tkInc &amp;&amp;</w:t>
      </w:r>
    </w:p>
    <w:p w:rsidR="00117E74" w:rsidRDefault="00117E74" w:rsidP="00117E74">
      <w:pPr>
        <w:pStyle w:val="NoSpacing"/>
      </w:pPr>
      <w:r>
        <w:t xml:space="preserve">                     tkPrev != tkDec) ||</w:t>
      </w:r>
    </w:p>
    <w:p w:rsidR="00117E74" w:rsidRDefault="00117E74" w:rsidP="00117E74">
      <w:pPr>
        <w:pStyle w:val="NoSpacing"/>
      </w:pPr>
      <w:r>
        <w:t xml:space="preserve">                    tkPrev == tkColon ||</w:t>
      </w:r>
    </w:p>
    <w:p w:rsidR="00117E74" w:rsidRDefault="00117E74" w:rsidP="00117E74">
      <w:pPr>
        <w:pStyle w:val="NoSpacing"/>
      </w:pPr>
      <w:r>
        <w:t xml:space="preserve">                    tkPrev == tkLParen ||</w:t>
      </w:r>
    </w:p>
    <w:p w:rsidR="00117E74" w:rsidRDefault="00117E74" w:rsidP="00117E74">
      <w:pPr>
        <w:pStyle w:val="NoSpacing"/>
      </w:pPr>
      <w:r>
        <w:t xml:space="preserve">                    tkPrev == tkLBrack ||</w:t>
      </w:r>
    </w:p>
    <w:p w:rsidR="00117E74" w:rsidRDefault="00117E74" w:rsidP="00117E74">
      <w:pPr>
        <w:pStyle w:val="NoSpacing"/>
      </w:pPr>
      <w:r>
        <w:t xml:space="preserve">                    tkPrev == tkRETURN)</w:t>
      </w:r>
    </w:p>
    <w:p w:rsidR="00117E74" w:rsidRDefault="00117E74" w:rsidP="00117E74">
      <w:pPr>
        <w:pStyle w:val="NoSpacing"/>
      </w:pPr>
      <w:r>
        <w:t xml:space="preserve">                {</w:t>
      </w:r>
    </w:p>
    <w:p w:rsidR="00117E74" w:rsidRDefault="00117E74" w:rsidP="00117E74">
      <w:pPr>
        <w:pStyle w:val="NoSpacing"/>
      </w:pPr>
      <w:r>
        <w:t xml:space="preserve">                    // Previous token indicates that we're starting an expression here and can't have a</w:t>
      </w:r>
    </w:p>
    <w:p w:rsidR="00117E74" w:rsidRDefault="00117E74" w:rsidP="00117E74">
      <w:pPr>
        <w:pStyle w:val="NoSpacing"/>
      </w:pPr>
      <w:r>
        <w:t xml:space="preserve">                    // binary operator now.</w:t>
      </w:r>
    </w:p>
    <w:p w:rsidR="00117E74" w:rsidRDefault="00117E74" w:rsidP="00117E74">
      <w:pPr>
        <w:pStyle w:val="NoSpacing"/>
      </w:pPr>
      <w:r>
        <w:t xml:space="preserve">                    // Assume this is a RegExp.</w:t>
      </w:r>
    </w:p>
    <w:p w:rsidR="00117E74" w:rsidRDefault="00117E74" w:rsidP="00117E74">
      <w:pPr>
        <w:pStyle w:val="NoSpacing"/>
      </w:pPr>
      <w:r>
        <w:t xml:space="preserve">                    ParseRegExp&lt;false&gt;();</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uint tempCurlyDepth = curlyDepth &lt; maxRestorePointDepth ? curlyDepth : maxRestorePointDepth - 1;</w:t>
      </w:r>
    </w:p>
    <w:p w:rsidR="00117E74" w:rsidRDefault="00117E74" w:rsidP="00117E74">
      <w:pPr>
        <w:pStyle w:val="NoSpacing"/>
      </w:pPr>
      <w:r>
        <w:t xml:space="preserve">                for (; tempCurlyDepth != (uint)-1; tempCurlyDepth--)</w:t>
      </w:r>
    </w:p>
    <w:p w:rsidR="00117E74" w:rsidRDefault="00117E74" w:rsidP="00117E74">
      <w:pPr>
        <w:pStyle w:val="NoSpacing"/>
      </w:pPr>
      <w:r>
        <w:t xml:space="preserve">                {</w:t>
      </w:r>
    </w:p>
    <w:p w:rsidR="00117E74" w:rsidRDefault="00117E74" w:rsidP="00117E74">
      <w:pPr>
        <w:pStyle w:val="NoSpacing"/>
      </w:pPr>
      <w:r>
        <w:t xml:space="preserve">                    // We don't know whether we've got a RegExp or a divide. Rewind to the last safe ";"</w:t>
      </w:r>
    </w:p>
    <w:p w:rsidR="00117E74" w:rsidRDefault="00117E74" w:rsidP="00117E74">
      <w:pPr>
        <w:pStyle w:val="NoSpacing"/>
      </w:pPr>
      <w:r>
        <w:t xml:space="preserve">                    // if we can and parse statements until we pass this point.</w:t>
      </w:r>
    </w:p>
    <w:p w:rsidR="00117E74" w:rsidRDefault="00117E74" w:rsidP="00117E74">
      <w:pPr>
        <w:pStyle w:val="NoSpacing"/>
      </w:pPr>
      <w:r>
        <w:t xml:space="preserve">                    if (lastSColonAtCurlyDepth[tempCurlyDepth].restorePoint.m_ichMinTok != -1)</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if (tempCurlyDepth != (uint)-1)</w:t>
      </w:r>
    </w:p>
    <w:p w:rsidR="00117E74" w:rsidRDefault="00117E74" w:rsidP="00117E74">
      <w:pPr>
        <w:pStyle w:val="NoSpacing"/>
      </w:pPr>
      <w:r>
        <w:t xml:space="preserve">                {</w:t>
      </w:r>
    </w:p>
    <w:p w:rsidR="00117E74" w:rsidRDefault="00117E74" w:rsidP="00117E74">
      <w:pPr>
        <w:pStyle w:val="NoSpacing"/>
      </w:pPr>
      <w:r>
        <w:t xml:space="preserve">                    ParseNodePtr pnodeFncSave = m_currentNodeFunc;</w:t>
      </w:r>
    </w:p>
    <w:p w:rsidR="00117E74" w:rsidRDefault="00117E74" w:rsidP="00117E74">
      <w:pPr>
        <w:pStyle w:val="NoSpacing"/>
      </w:pPr>
      <w:r>
        <w:t xml:space="preserve">                    long *pastSizeSave = m_pCurrentAstSize;</w:t>
      </w:r>
    </w:p>
    <w:p w:rsidR="00117E74" w:rsidRDefault="00117E74" w:rsidP="00117E74">
      <w:pPr>
        <w:pStyle w:val="NoSpacing"/>
      </w:pPr>
      <w:r>
        <w:t xml:space="preserve">                    uint *pnestedCountSave = m_pnestedCount;</w:t>
      </w:r>
    </w:p>
    <w:p w:rsidR="00117E74" w:rsidRDefault="00117E74" w:rsidP="00117E74">
      <w:pPr>
        <w:pStyle w:val="NoSpacing"/>
      </w:pPr>
      <w:r>
        <w:lastRenderedPageBreak/>
        <w:t xml:space="preserve">                    ParseNodePtr *ppnodeScopeSave = m_ppnodeScope;</w:t>
      </w:r>
    </w:p>
    <w:p w:rsidR="00117E74" w:rsidRDefault="00117E74" w:rsidP="00117E74">
      <w:pPr>
        <w:pStyle w:val="NoSpacing"/>
      </w:pPr>
      <w:r>
        <w:t xml:space="preserve">                    ParseNodePtr *ppnodeExprScopeSave = m_ppnodeExprScope;</w:t>
      </w:r>
    </w:p>
    <w:p w:rsidR="00117E74" w:rsidRDefault="00117E74" w:rsidP="00117E74">
      <w:pPr>
        <w:pStyle w:val="NoSpacing"/>
      </w:pPr>
    </w:p>
    <w:p w:rsidR="00117E74" w:rsidRDefault="00117E74" w:rsidP="00117E74">
      <w:pPr>
        <w:pStyle w:val="NoSpacing"/>
      </w:pPr>
      <w:r>
        <w:t xml:space="preserve">                    ParseNodePtr pnodeFnc = CreateDummyFuncNode(true);</w:t>
      </w:r>
    </w:p>
    <w:p w:rsidR="00117E74" w:rsidRDefault="00117E74" w:rsidP="00117E74">
      <w:pPr>
        <w:pStyle w:val="NoSpacing"/>
      </w:pPr>
      <w:r>
        <w:t xml:space="preserve">                    m_ppnodeScope = &amp;pnodeFnc-&gt;sxFnc.pnodeScopes;</w:t>
      </w:r>
    </w:p>
    <w:p w:rsidR="00117E74" w:rsidRDefault="00117E74" w:rsidP="00117E74">
      <w:pPr>
        <w:pStyle w:val="NoSpacing"/>
      </w:pPr>
      <w:r>
        <w:t xml:space="preserve">                    m_ppnodeExprScope = nullptr;</w:t>
      </w:r>
    </w:p>
    <w:p w:rsidR="00117E74" w:rsidRDefault="00117E74" w:rsidP="00117E74">
      <w:pPr>
        <w:pStyle w:val="NoSpacing"/>
      </w:pPr>
    </w:p>
    <w:p w:rsidR="00117E74" w:rsidRDefault="00117E74" w:rsidP="00117E74">
      <w:pPr>
        <w:pStyle w:val="NoSpacing"/>
      </w:pPr>
      <w:r>
        <w:t xml:space="preserve">                    charcount_t ichStop = m_pscan-&gt;IchLimTok();</w:t>
      </w:r>
    </w:p>
    <w:p w:rsidR="00117E74" w:rsidRDefault="00117E74" w:rsidP="00117E74">
      <w:pPr>
        <w:pStyle w:val="NoSpacing"/>
      </w:pPr>
      <w:r>
        <w:t xml:space="preserve">                    curlyDepth = tempCurlyDepth;</w:t>
      </w:r>
    </w:p>
    <w:p w:rsidR="00117E74" w:rsidRDefault="00117E74" w:rsidP="00117E74">
      <w:pPr>
        <w:pStyle w:val="NoSpacing"/>
      </w:pPr>
      <w:r>
        <w:t xml:space="preserve">                    m_pscan-&gt;SeekTo(lastSColonAtCurlyDepth[tempCurlyDepth].restorePoint);</w:t>
      </w:r>
    </w:p>
    <w:p w:rsidR="00117E74" w:rsidRDefault="00117E74" w:rsidP="00117E74">
      <w:pPr>
        <w:pStyle w:val="NoSpacing"/>
      </w:pPr>
      <w:r>
        <w:t xml:space="preserve">                    m_nextBlockId = lastSColonAtCurlyDepth[tempCurlyDepth].blockId;</w:t>
      </w:r>
    </w:p>
    <w:p w:rsidR="00117E74" w:rsidRDefault="00117E74" w:rsidP="00117E74">
      <w:pPr>
        <w:pStyle w:val="NoSpacing"/>
      </w:pPr>
      <w:r>
        <w:t xml:space="preserve">                    *this-&gt;m_nextFunctionId = lastSColonAtCurlyDepth[tempCurlyDepth].functionId;</w:t>
      </w:r>
    </w:p>
    <w:p w:rsidR="00117E74" w:rsidRDefault="00117E74" w:rsidP="00117E74">
      <w:pPr>
        <w:pStyle w:val="NoSpacing"/>
      </w:pPr>
    </w:p>
    <w:p w:rsidR="00117E74" w:rsidRDefault="00117E74" w:rsidP="00117E74">
      <w:pPr>
        <w:pStyle w:val="NoSpacing"/>
      </w:pPr>
      <w:r>
        <w:t xml:space="preserve">                    ParseNodePtr pnodeBlock = StartParseBlock&lt;true&gt;(PnodeBlockType::Function, ScopeType_FunctionBody);</w:t>
      </w:r>
    </w:p>
    <w:p w:rsidR="00117E74" w:rsidRDefault="00117E74" w:rsidP="00117E74">
      <w:pPr>
        <w:pStyle w:val="NoSpacing"/>
      </w:pPr>
    </w:p>
    <w:p w:rsidR="00117E74" w:rsidRDefault="00117E74" w:rsidP="00117E74">
      <w:pPr>
        <w:pStyle w:val="NoSpacing"/>
      </w:pPr>
      <w:r>
        <w:t xml:space="preserve">                    m_pscan-&gt;Scan();</w:t>
      </w:r>
    </w:p>
    <w:p w:rsidR="00117E74" w:rsidRDefault="00117E74" w:rsidP="00117E74">
      <w:pPr>
        <w:pStyle w:val="NoSpacing"/>
      </w:pPr>
      <w:r>
        <w:t xml:space="preserve">                    do</w:t>
      </w:r>
    </w:p>
    <w:p w:rsidR="00117E74" w:rsidRDefault="00117E74" w:rsidP="00117E74">
      <w:pPr>
        <w:pStyle w:val="NoSpacing"/>
      </w:pPr>
      <w:r>
        <w:t xml:space="preserve">                    {</w:t>
      </w:r>
    </w:p>
    <w:p w:rsidR="00117E74" w:rsidRDefault="00117E74" w:rsidP="00117E74">
      <w:pPr>
        <w:pStyle w:val="NoSpacing"/>
      </w:pPr>
      <w:r>
        <w:t xml:space="preserve">                        ParseStatement&lt;false&gt;(true);</w:t>
      </w:r>
    </w:p>
    <w:p w:rsidR="00117E74" w:rsidRDefault="00117E74" w:rsidP="00117E74">
      <w:pPr>
        <w:pStyle w:val="NoSpacing"/>
      </w:pPr>
      <w:r>
        <w:t xml:space="preserve">                    }</w:t>
      </w:r>
    </w:p>
    <w:p w:rsidR="00117E74" w:rsidRDefault="00117E74" w:rsidP="00117E74">
      <w:pPr>
        <w:pStyle w:val="NoSpacing"/>
      </w:pPr>
      <w:r>
        <w:t xml:space="preserve">                    while(m_pscan-&gt;IchMinTok() &lt; ichStop);</w:t>
      </w:r>
    </w:p>
    <w:p w:rsidR="00117E74" w:rsidRDefault="00117E74" w:rsidP="00117E74">
      <w:pPr>
        <w:pStyle w:val="NoSpacing"/>
      </w:pPr>
    </w:p>
    <w:p w:rsidR="00117E74" w:rsidRDefault="00117E74" w:rsidP="00117E74">
      <w:pPr>
        <w:pStyle w:val="NoSpacing"/>
      </w:pPr>
      <w:r>
        <w:t xml:space="preserve">                    FinishParseBlock(pnodeBlock);</w:t>
      </w:r>
    </w:p>
    <w:p w:rsidR="00117E74" w:rsidRDefault="00117E74" w:rsidP="00117E74">
      <w:pPr>
        <w:pStyle w:val="NoSpacing"/>
      </w:pPr>
    </w:p>
    <w:p w:rsidR="00117E74" w:rsidRDefault="00117E74" w:rsidP="00117E74">
      <w:pPr>
        <w:pStyle w:val="NoSpacing"/>
      </w:pPr>
      <w:r>
        <w:t xml:space="preserve">                    m_currentNodeFunc = pnodeFncSave;</w:t>
      </w:r>
    </w:p>
    <w:p w:rsidR="00117E74" w:rsidRDefault="00117E74" w:rsidP="00117E74">
      <w:pPr>
        <w:pStyle w:val="NoSpacing"/>
      </w:pPr>
      <w:r>
        <w:t xml:space="preserve">                    m_pCurrentAstSize = pastSizeSave;</w:t>
      </w:r>
    </w:p>
    <w:p w:rsidR="00117E74" w:rsidRDefault="00117E74" w:rsidP="00117E74">
      <w:pPr>
        <w:pStyle w:val="NoSpacing"/>
      </w:pPr>
      <w:r>
        <w:t xml:space="preserve">                    m_pnestedCount = pnestedCountSave;</w:t>
      </w:r>
    </w:p>
    <w:p w:rsidR="00117E74" w:rsidRDefault="00117E74" w:rsidP="00117E74">
      <w:pPr>
        <w:pStyle w:val="NoSpacing"/>
      </w:pPr>
      <w:r>
        <w:t xml:space="preserve">                    m_ppnodeScope = ppnodeScopeSave;</w:t>
      </w:r>
    </w:p>
    <w:p w:rsidR="00117E74" w:rsidRDefault="00117E74" w:rsidP="00117E74">
      <w:pPr>
        <w:pStyle w:val="NoSpacing"/>
      </w:pPr>
      <w:r>
        <w:t xml:space="preserve">                    m_ppnodeExprScope = ppnodeExprScopeSave;</w:t>
      </w:r>
    </w:p>
    <w:p w:rsidR="00117E74" w:rsidRDefault="00117E74" w:rsidP="00117E74">
      <w:pPr>
        <w:pStyle w:val="NoSpacing"/>
      </w:pPr>
    </w:p>
    <w:p w:rsidR="00117E74" w:rsidRDefault="00117E74" w:rsidP="00117E74">
      <w:pPr>
        <w:pStyle w:val="NoSpacing"/>
      </w:pPr>
      <w:r>
        <w:t xml:space="preserve">                    // We've already consumed the first token of the next statement, so just continue</w:t>
      </w:r>
    </w:p>
    <w:p w:rsidR="00117E74" w:rsidRDefault="00117E74" w:rsidP="00117E74">
      <w:pPr>
        <w:pStyle w:val="NoSpacing"/>
      </w:pPr>
      <w:r>
        <w:t xml:space="preserve">                    // without a further scan.</w:t>
      </w:r>
    </w:p>
    <w:p w:rsidR="00117E74" w:rsidRDefault="00117E74" w:rsidP="00117E74">
      <w:pPr>
        <w:pStyle w:val="NoSpacing"/>
      </w:pPr>
      <w:r>
        <w:t xml:space="preserve">                    continue;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fall through to rewind to function start</w:t>
      </w:r>
    </w:p>
    <w:p w:rsidR="00117E74" w:rsidRDefault="00117E74" w:rsidP="00117E74">
      <w:pPr>
        <w:pStyle w:val="NoSpacing"/>
      </w:pPr>
      <w:r>
        <w:t xml:space="preserve">            case tkScanError:</w:t>
      </w:r>
    </w:p>
    <w:p w:rsidR="00117E74" w:rsidRDefault="00117E74" w:rsidP="00117E74">
      <w:pPr>
        <w:pStyle w:val="NoSpacing"/>
      </w:pPr>
      <w:r>
        <w:t xml:space="preserve">            case tkEOF:</w:t>
      </w:r>
    </w:p>
    <w:p w:rsidR="00117E74" w:rsidRDefault="00117E74" w:rsidP="00117E74">
      <w:pPr>
        <w:pStyle w:val="NoSpacing"/>
      </w:pPr>
      <w:r>
        <w:t xml:space="preserve">                // Unexpected token.</w:t>
      </w:r>
    </w:p>
    <w:p w:rsidR="00117E74" w:rsidRDefault="00117E74" w:rsidP="00117E74">
      <w:pPr>
        <w:pStyle w:val="NoSpacing"/>
      </w:pPr>
      <w:r>
        <w:t xml:space="preserve">                if (PHASE_TRACE1(Js::ParallelParsePhase))</w:t>
      </w:r>
    </w:p>
    <w:p w:rsidR="00117E74" w:rsidRDefault="00117E74" w:rsidP="00117E74">
      <w:pPr>
        <w:pStyle w:val="NoSpacing"/>
      </w:pPr>
      <w:r>
        <w:t xml:space="preserve">                {</w:t>
      </w:r>
    </w:p>
    <w:p w:rsidR="00117E74" w:rsidRDefault="00117E74" w:rsidP="00117E74">
      <w:pPr>
        <w:pStyle w:val="NoSpacing"/>
      </w:pPr>
      <w:r>
        <w:t xml:space="preserve">                    Output::Print(L"Failed fast seek: %d. %s -- %d...%d\n",</w:t>
      </w:r>
    </w:p>
    <w:p w:rsidR="00117E74" w:rsidRDefault="00117E74" w:rsidP="00117E74">
      <w:pPr>
        <w:pStyle w:val="NoSpacing"/>
      </w:pPr>
      <w:r>
        <w:t xml:space="preserve">                                  m_currentNodeFunc-&gt;sxFnc.functionId,</w:t>
      </w:r>
    </w:p>
    <w:p w:rsidR="00117E74" w:rsidRDefault="00117E74" w:rsidP="00117E74">
      <w:pPr>
        <w:pStyle w:val="NoSpacing"/>
      </w:pPr>
      <w:r>
        <w:t xml:space="preserve">                                  GetFunctionName(m_currentNodeFunc, m_currentNodeFunc-&gt;sxFnc.hint),</w:t>
      </w:r>
    </w:p>
    <w:p w:rsidR="00117E74" w:rsidRDefault="00117E74" w:rsidP="00117E74">
      <w:pPr>
        <w:pStyle w:val="NoSpacing"/>
      </w:pPr>
      <w:r>
        <w:t xml:space="preserve">                                  ichStart, m_pscan-&gt;IchLimTok());</w:t>
      </w:r>
    </w:p>
    <w:p w:rsidR="00117E74" w:rsidRDefault="00117E74" w:rsidP="00117E74">
      <w:pPr>
        <w:pStyle w:val="NoSpacing"/>
      </w:pPr>
      <w:r>
        <w:t xml:space="preserve">                }</w:t>
      </w:r>
    </w:p>
    <w:p w:rsidR="00117E74" w:rsidRDefault="00117E74" w:rsidP="00117E74">
      <w:pPr>
        <w:pStyle w:val="NoSpacing"/>
      </w:pPr>
      <w:r>
        <w:t xml:space="preserve">                m_nextBlockId = blockIdSave;</w:t>
      </w:r>
    </w:p>
    <w:p w:rsidR="00117E74" w:rsidRDefault="00117E74" w:rsidP="00117E74">
      <w:pPr>
        <w:pStyle w:val="NoSpacing"/>
      </w:pPr>
      <w:r>
        <w:t xml:space="preserve">                *m_nextFunctionId = functionIdSave;</w:t>
      </w:r>
    </w:p>
    <w:p w:rsidR="00117E74" w:rsidRDefault="00117E74" w:rsidP="00117E74">
      <w:pPr>
        <w:pStyle w:val="NoSpacing"/>
      </w:pPr>
      <w:r>
        <w:t xml:space="preserve">                m_pscan-&gt;SeekTo(funcStart);</w:t>
      </w:r>
    </w:p>
    <w:p w:rsidR="00117E74" w:rsidRDefault="00117E74" w:rsidP="00117E74">
      <w:pPr>
        <w:pStyle w:val="NoSpacing"/>
      </w:pPr>
      <w:r>
        <w:t xml:space="preserve">                return false;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lastRenderedPageBreak/>
        <w:t xml:space="preserve">        m_pscan-&gt;ScanNoKeywords();</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ParseNodePtr Parser::CreateDummyFuncNode(bool fDeclaration)</w:t>
      </w:r>
    </w:p>
    <w:p w:rsidR="00117E74" w:rsidRDefault="00117E74" w:rsidP="00117E74">
      <w:pPr>
        <w:pStyle w:val="NoSpacing"/>
      </w:pPr>
      <w:r>
        <w:t>{</w:t>
      </w:r>
    </w:p>
    <w:p w:rsidR="00117E74" w:rsidRDefault="00117E74" w:rsidP="00117E74">
      <w:pPr>
        <w:pStyle w:val="NoSpacing"/>
      </w:pPr>
      <w:r>
        <w:t xml:space="preserve">    // Create a dummy node and make it look like the current function declaration.</w:t>
      </w:r>
    </w:p>
    <w:p w:rsidR="00117E74" w:rsidRDefault="00117E74" w:rsidP="00117E74">
      <w:pPr>
        <w:pStyle w:val="NoSpacing"/>
      </w:pPr>
      <w:r>
        <w:t xml:space="preserve">    // Do this in situations where we want to parse statements without impacting</w:t>
      </w:r>
    </w:p>
    <w:p w:rsidR="00117E74" w:rsidRDefault="00117E74" w:rsidP="00117E74">
      <w:pPr>
        <w:pStyle w:val="NoSpacing"/>
      </w:pPr>
      <w:r>
        <w:t xml:space="preserve">    // the state of the "real" AST.</w:t>
      </w:r>
    </w:p>
    <w:p w:rsidR="00117E74" w:rsidRDefault="00117E74" w:rsidP="00117E74">
      <w:pPr>
        <w:pStyle w:val="NoSpacing"/>
      </w:pPr>
    </w:p>
    <w:p w:rsidR="00117E74" w:rsidRDefault="00117E74" w:rsidP="00117E74">
      <w:pPr>
        <w:pStyle w:val="NoSpacing"/>
      </w:pPr>
      <w:r>
        <w:t xml:space="preserve">    ParseNodePtr pnodeFnc = CreateNode(knopFncDecl);</w:t>
      </w:r>
    </w:p>
    <w:p w:rsidR="00117E74" w:rsidRDefault="00117E74" w:rsidP="00117E74">
      <w:pPr>
        <w:pStyle w:val="NoSpacing"/>
      </w:pPr>
      <w:r>
        <w:t xml:space="preserve">    pnodeFnc-&gt;sxFnc.ClearFlags();</w:t>
      </w:r>
    </w:p>
    <w:p w:rsidR="00117E74" w:rsidRDefault="00117E74" w:rsidP="00117E74">
      <w:pPr>
        <w:pStyle w:val="NoSpacing"/>
      </w:pPr>
      <w:r>
        <w:t xml:space="preserve">    pnodeFnc-&gt;sxFnc.SetDeclaration(fDeclaration);</w:t>
      </w:r>
    </w:p>
    <w:p w:rsidR="00117E74" w:rsidRDefault="00117E74" w:rsidP="00117E74">
      <w:pPr>
        <w:pStyle w:val="NoSpacing"/>
      </w:pPr>
      <w:r>
        <w:t xml:space="preserve">    pnodeFnc-&gt;sxFnc.astSize             = 0;</w:t>
      </w:r>
    </w:p>
    <w:p w:rsidR="00117E74" w:rsidRDefault="00117E74" w:rsidP="00117E74">
      <w:pPr>
        <w:pStyle w:val="NoSpacing"/>
      </w:pPr>
      <w:r>
        <w:t xml:space="preserve">    pnodeFnc-&gt;sxFnc.pnodeName           = nullptr;</w:t>
      </w:r>
    </w:p>
    <w:p w:rsidR="00117E74" w:rsidRDefault="00117E74" w:rsidP="00117E74">
      <w:pPr>
        <w:pStyle w:val="NoSpacing"/>
      </w:pPr>
      <w:r>
        <w:t xml:space="preserve">    pnodeFnc-&gt;sxFnc.pnodeScopes         = nullptr;</w:t>
      </w:r>
    </w:p>
    <w:p w:rsidR="00117E74" w:rsidRDefault="00117E74" w:rsidP="00117E74">
      <w:pPr>
        <w:pStyle w:val="NoSpacing"/>
      </w:pPr>
      <w:r>
        <w:t xml:space="preserve">    pnodeFnc-&gt;sxFnc.pnodeRest           = nullptr;</w:t>
      </w:r>
    </w:p>
    <w:p w:rsidR="00117E74" w:rsidRDefault="00117E74" w:rsidP="00117E74">
      <w:pPr>
        <w:pStyle w:val="NoSpacing"/>
      </w:pPr>
      <w:r>
        <w:t xml:space="preserve">    pnodeFnc-&gt;sxFnc.pid                 = nullptr;</w:t>
      </w:r>
    </w:p>
    <w:p w:rsidR="00117E74" w:rsidRDefault="00117E74" w:rsidP="00117E74">
      <w:pPr>
        <w:pStyle w:val="NoSpacing"/>
      </w:pPr>
      <w:r>
        <w:t xml:space="preserve">    pnodeFnc-&gt;sxFnc.hint                = nullptr;</w:t>
      </w:r>
    </w:p>
    <w:p w:rsidR="00117E74" w:rsidRDefault="00117E74" w:rsidP="00117E74">
      <w:pPr>
        <w:pStyle w:val="NoSpacing"/>
      </w:pPr>
      <w:r>
        <w:t xml:space="preserve">    pnodeFnc-&gt;sxFnc.hintOffset          = 0;</w:t>
      </w:r>
    </w:p>
    <w:p w:rsidR="00117E74" w:rsidRDefault="00117E74" w:rsidP="00117E74">
      <w:pPr>
        <w:pStyle w:val="NoSpacing"/>
      </w:pPr>
      <w:r>
        <w:t xml:space="preserve">    pnodeFnc-&gt;sxFnc.hintLength          = 0;</w:t>
      </w:r>
    </w:p>
    <w:p w:rsidR="00117E74" w:rsidRDefault="00117E74" w:rsidP="00117E74">
      <w:pPr>
        <w:pStyle w:val="NoSpacing"/>
      </w:pPr>
      <w:r>
        <w:t xml:space="preserve">    pnodeFnc-&gt;sxFnc.isNameIdentifierRef = true;</w:t>
      </w:r>
    </w:p>
    <w:p w:rsidR="00117E74" w:rsidRDefault="00117E74" w:rsidP="00117E74">
      <w:pPr>
        <w:pStyle w:val="NoSpacing"/>
      </w:pPr>
      <w:r>
        <w:t xml:space="preserve">    pnodeFnc-&gt;sxFnc.pnodeNext           = nullptr;</w:t>
      </w:r>
    </w:p>
    <w:p w:rsidR="00117E74" w:rsidRDefault="00117E74" w:rsidP="00117E74">
      <w:pPr>
        <w:pStyle w:val="NoSpacing"/>
      </w:pPr>
      <w:r>
        <w:t xml:space="preserve">    pnodeFnc-&gt;sxFnc.pnodeArgs           = nullptr;</w:t>
      </w:r>
    </w:p>
    <w:p w:rsidR="00117E74" w:rsidRDefault="00117E74" w:rsidP="00117E74">
      <w:pPr>
        <w:pStyle w:val="NoSpacing"/>
      </w:pPr>
      <w:r>
        <w:t xml:space="preserve">    pnodeFnc-&gt;sxFnc.pnodeVars           = nullptr;</w:t>
      </w:r>
    </w:p>
    <w:p w:rsidR="00117E74" w:rsidRDefault="00117E74" w:rsidP="00117E74">
      <w:pPr>
        <w:pStyle w:val="NoSpacing"/>
      </w:pPr>
      <w:r>
        <w:t xml:space="preserve">    pnodeFnc-&gt;sxFnc.funcInfo            = nullptr;</w:t>
      </w:r>
    </w:p>
    <w:p w:rsidR="00117E74" w:rsidRDefault="00117E74" w:rsidP="00117E74">
      <w:pPr>
        <w:pStyle w:val="NoSpacing"/>
      </w:pPr>
      <w:r>
        <w:t xml:space="preserve">    pnodeFnc-&gt;sxFnc.deferredStub        = nullptr;</w:t>
      </w:r>
    </w:p>
    <w:p w:rsidR="00117E74" w:rsidRDefault="00117E74" w:rsidP="00117E74">
      <w:pPr>
        <w:pStyle w:val="NoSpacing"/>
      </w:pPr>
      <w:r>
        <w:t xml:space="preserve">    pnodeFnc-&gt;sxFnc.nestedCount         = 0;</w:t>
      </w:r>
    </w:p>
    <w:p w:rsidR="00117E74" w:rsidRDefault="00117E74" w:rsidP="00117E74">
      <w:pPr>
        <w:pStyle w:val="NoSpacing"/>
      </w:pPr>
      <w:r>
        <w:t xml:space="preserve">    pnodeFnc-&gt;sxFnc.SetNested(m_currentNodeFunc != nullptr); // If there is a current function, then we're a nested function.</w:t>
      </w:r>
    </w:p>
    <w:p w:rsidR="00117E74" w:rsidRDefault="00117E74" w:rsidP="00117E74">
      <w:pPr>
        <w:pStyle w:val="NoSpacing"/>
      </w:pPr>
      <w:r>
        <w:t xml:space="preserve">    pnodeFnc-&gt;sxFnc.SetStrictMode(IsStrictMode()); // Inherit current strict mode -- may be overridden by the function itself if it contains a strict mode directive.</w:t>
      </w:r>
    </w:p>
    <w:p w:rsidR="00117E74" w:rsidRDefault="00117E74" w:rsidP="00117E74">
      <w:pPr>
        <w:pStyle w:val="NoSpacing"/>
      </w:pPr>
      <w:r>
        <w:t xml:space="preserve">    pnodeFnc-&gt;sxFnc.firstDefaultArg = 0;</w:t>
      </w:r>
    </w:p>
    <w:p w:rsidR="00117E74" w:rsidRDefault="00117E74" w:rsidP="00117E74">
      <w:pPr>
        <w:pStyle w:val="NoSpacing"/>
      </w:pPr>
    </w:p>
    <w:p w:rsidR="00117E74" w:rsidRDefault="00117E74" w:rsidP="00117E74">
      <w:pPr>
        <w:pStyle w:val="NoSpacing"/>
      </w:pPr>
      <w:r>
        <w:t xml:space="preserve">    m_pCurrentAstSize = &amp;pnodeFnc-&gt;sxFnc.astSize;</w:t>
      </w:r>
    </w:p>
    <w:p w:rsidR="00117E74" w:rsidRDefault="00117E74" w:rsidP="00117E74">
      <w:pPr>
        <w:pStyle w:val="NoSpacing"/>
      </w:pPr>
      <w:r>
        <w:t xml:space="preserve">    m_currentNodeFunc = pnodeFnc;</w:t>
      </w:r>
    </w:p>
    <w:p w:rsidR="00117E74" w:rsidRDefault="00117E74" w:rsidP="00117E74">
      <w:pPr>
        <w:pStyle w:val="NoSpacing"/>
      </w:pPr>
      <w:r>
        <w:t xml:space="preserve">    m_pnestedCount = &amp;pnodeFnc-&gt;sxFnc.nestedCount;</w:t>
      </w:r>
    </w:p>
    <w:p w:rsidR="00117E74" w:rsidRDefault="00117E74" w:rsidP="00117E74">
      <w:pPr>
        <w:pStyle w:val="NoSpacing"/>
      </w:pPr>
    </w:p>
    <w:p w:rsidR="00117E74" w:rsidRDefault="00117E74" w:rsidP="00117E74">
      <w:pPr>
        <w:pStyle w:val="NoSpacing"/>
      </w:pPr>
      <w:r>
        <w:t xml:space="preserve">    return pnodeFnc;</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Parser::ParseNestedDeferredFunc(ParseNodePtr pnodeFnc, bool fLambda, bool *pNeedScanRCurly, bool *pStrictModeTurnedOn)</w:t>
      </w:r>
    </w:p>
    <w:p w:rsidR="00117E74" w:rsidRDefault="00117E74" w:rsidP="00117E74">
      <w:pPr>
        <w:pStyle w:val="NoSpacing"/>
      </w:pPr>
      <w:r>
        <w:t>{</w:t>
      </w:r>
    </w:p>
    <w:p w:rsidR="00117E74" w:rsidRDefault="00117E74" w:rsidP="00117E74">
      <w:pPr>
        <w:pStyle w:val="NoSpacing"/>
      </w:pPr>
      <w:r>
        <w:t xml:space="preserve">    // Parse a function nested inside another deferred function.</w:t>
      </w:r>
    </w:p>
    <w:p w:rsidR="00117E74" w:rsidRDefault="00117E74" w:rsidP="00117E74">
      <w:pPr>
        <w:pStyle w:val="NoSpacing"/>
      </w:pPr>
    </w:p>
    <w:p w:rsidR="00117E74" w:rsidRDefault="00117E74" w:rsidP="00117E74">
      <w:pPr>
        <w:pStyle w:val="NoSpacing"/>
      </w:pPr>
      <w:r>
        <w:t xml:space="preserve">    size_t lengthBeforeBody = this-&gt;GetSourceLength();</w:t>
      </w:r>
    </w:p>
    <w:p w:rsidR="00117E74" w:rsidRDefault="00117E74" w:rsidP="00117E74">
      <w:pPr>
        <w:pStyle w:val="NoSpacing"/>
      </w:pPr>
    </w:p>
    <w:p w:rsidR="00117E74" w:rsidRDefault="00117E74" w:rsidP="00117E74">
      <w:pPr>
        <w:pStyle w:val="NoSpacing"/>
      </w:pPr>
      <w:r>
        <w:t xml:space="preserve">    if (m_token.tk != tkLCurly &amp;&amp; fLambda)</w:t>
      </w:r>
    </w:p>
    <w:p w:rsidR="00117E74" w:rsidRDefault="00117E74" w:rsidP="00117E74">
      <w:pPr>
        <w:pStyle w:val="NoSpacing"/>
      </w:pPr>
      <w:r>
        <w:t xml:space="preserve">    {</w:t>
      </w:r>
    </w:p>
    <w:p w:rsidR="00117E74" w:rsidRDefault="00117E74" w:rsidP="00117E74">
      <w:pPr>
        <w:pStyle w:val="NoSpacing"/>
      </w:pPr>
      <w:r>
        <w:t xml:space="preserve">        ParseExpressionLambdaBody&lt;false&gt;(pnodeFnc);</w:t>
      </w:r>
    </w:p>
    <w:p w:rsidR="00117E74" w:rsidRDefault="00117E74" w:rsidP="00117E74">
      <w:pPr>
        <w:pStyle w:val="NoSpacing"/>
      </w:pPr>
      <w:r>
        <w:t xml:space="preserve">        *pNeedScanRCurly = false;</w:t>
      </w:r>
    </w:p>
    <w:p w:rsidR="00117E74" w:rsidRDefault="00117E74" w:rsidP="00117E74">
      <w:pPr>
        <w:pStyle w:val="NoSpacing"/>
      </w:pPr>
      <w:r>
        <w:t xml:space="preserve">    }</w:t>
      </w:r>
    </w:p>
    <w:p w:rsidR="00117E74" w:rsidRDefault="00117E74" w:rsidP="00117E74">
      <w:pPr>
        <w:pStyle w:val="NoSpacing"/>
      </w:pPr>
      <w:r>
        <w:lastRenderedPageBreak/>
        <w:t xml:space="preserve">    else</w:t>
      </w:r>
    </w:p>
    <w:p w:rsidR="00117E74" w:rsidRDefault="00117E74" w:rsidP="00117E74">
      <w:pPr>
        <w:pStyle w:val="NoSpacing"/>
      </w:pPr>
      <w:r>
        <w:t xml:space="preserve">    {</w:t>
      </w:r>
    </w:p>
    <w:p w:rsidR="00117E74" w:rsidRDefault="00117E74" w:rsidP="00117E74">
      <w:pPr>
        <w:pStyle w:val="NoSpacing"/>
      </w:pPr>
      <w:r>
        <w:t xml:space="preserve">        ChkCurTok(tkLCurly, ERRnoLcurly);</w:t>
      </w:r>
    </w:p>
    <w:p w:rsidR="00117E74" w:rsidRDefault="00117E74" w:rsidP="00117E74">
      <w:pPr>
        <w:pStyle w:val="NoSpacing"/>
      </w:pPr>
    </w:p>
    <w:p w:rsidR="00117E74" w:rsidRDefault="00117E74" w:rsidP="00117E74">
      <w:pPr>
        <w:pStyle w:val="NoSpacing"/>
      </w:pPr>
      <w:r>
        <w:t xml:space="preserve">        bool* detectStrictModeOn = IsStrictMode() ? nullptr : pStrictModeTurnedOn;</w:t>
      </w:r>
    </w:p>
    <w:p w:rsidR="00117E74" w:rsidRDefault="00117E74" w:rsidP="00117E74">
      <w:pPr>
        <w:pStyle w:val="NoSpacing"/>
      </w:pPr>
      <w:r>
        <w:t xml:space="preserve">        if (BindDeferredPidRefs())</w:t>
      </w:r>
    </w:p>
    <w:p w:rsidR="00117E74" w:rsidRDefault="00117E74" w:rsidP="00117E74">
      <w:pPr>
        <w:pStyle w:val="NoSpacing"/>
      </w:pPr>
      <w:r>
        <w:t xml:space="preserve">        {</w:t>
      </w:r>
    </w:p>
    <w:p w:rsidR="00117E74" w:rsidRDefault="00117E74" w:rsidP="00117E74">
      <w:pPr>
        <w:pStyle w:val="NoSpacing"/>
      </w:pPr>
      <w:r>
        <w:t xml:space="preserve">            m_ppnodeVar = &amp;m_currentNodeDeferredFunc-&gt;sxFnc.pnodeVars;</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ParseStmtList&lt;false&gt;(nullptr, nullptr, SM_DeferedParse, true /* isSourceElementList */, detectStrictModeOn);</w:t>
      </w:r>
    </w:p>
    <w:p w:rsidR="00117E74" w:rsidRDefault="00117E74" w:rsidP="00117E74">
      <w:pPr>
        <w:pStyle w:val="NoSpacing"/>
      </w:pPr>
    </w:p>
    <w:p w:rsidR="00117E74" w:rsidRDefault="00117E74" w:rsidP="00117E74">
      <w:pPr>
        <w:pStyle w:val="NoSpacing"/>
      </w:pPr>
      <w:r>
        <w:t xml:space="preserve">        ChkCurTokNoScan(tkRCurly, ERRnoRcurly);</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(BindDeferredPidRefs())</w:t>
      </w:r>
    </w:p>
    <w:p w:rsidR="00117E74" w:rsidRDefault="00117E74" w:rsidP="00117E74">
      <w:pPr>
        <w:pStyle w:val="NoSpacing"/>
      </w:pPr>
      <w:r>
        <w:t xml:space="preserve">    {</w:t>
      </w:r>
    </w:p>
    <w:p w:rsidR="00117E74" w:rsidRDefault="00117E74" w:rsidP="00117E74">
      <w:pPr>
        <w:pStyle w:val="NoSpacing"/>
      </w:pPr>
      <w:r>
        <w:t xml:space="preserve">        pnodeFnc-&gt;ichLim = m_pscan-&gt;IchLimTok();</w:t>
      </w:r>
    </w:p>
    <w:p w:rsidR="00117E74" w:rsidRDefault="00117E74" w:rsidP="00117E74">
      <w:pPr>
        <w:pStyle w:val="NoSpacing"/>
      </w:pPr>
      <w:r>
        <w:t xml:space="preserve">        pnodeFnc-&gt;sxFnc.cbLim = m_pscan-&gt;IecpLimTok();</w:t>
      </w:r>
    </w:p>
    <w:p w:rsidR="00117E74" w:rsidRDefault="00117E74" w:rsidP="00117E74">
      <w:pPr>
        <w:pStyle w:val="NoSpacing"/>
      </w:pPr>
      <w:r>
        <w:t xml:space="preserve">        if (*pStrictModeTurnedOn)</w:t>
      </w:r>
    </w:p>
    <w:p w:rsidR="00117E74" w:rsidRDefault="00117E74" w:rsidP="00117E74">
      <w:pPr>
        <w:pStyle w:val="NoSpacing"/>
      </w:pPr>
      <w:r>
        <w:t xml:space="preserve">        {</w:t>
      </w:r>
    </w:p>
    <w:p w:rsidR="00117E74" w:rsidRDefault="00117E74" w:rsidP="00117E74">
      <w:pPr>
        <w:pStyle w:val="NoSpacing"/>
      </w:pPr>
      <w:r>
        <w:t xml:space="preserve">            pnodeFnc-&gt;sxFnc.SetStrictMode(true);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(!PHASE_OFF1(Js::SkipNestedDeferredPhase))</w:t>
      </w:r>
    </w:p>
    <w:p w:rsidR="00117E74" w:rsidRDefault="00117E74" w:rsidP="00117E74">
      <w:pPr>
        <w:pStyle w:val="NoSpacing"/>
      </w:pPr>
      <w:r>
        <w:t xml:space="preserve">        {</w:t>
      </w:r>
    </w:p>
    <w:p w:rsidR="00117E74" w:rsidRDefault="00117E74" w:rsidP="00117E74">
      <w:pPr>
        <w:pStyle w:val="NoSpacing"/>
      </w:pPr>
      <w:r>
        <w:t xml:space="preserve">            // Record the end of the function and the function ID increment that happens inside the function.</w:t>
      </w:r>
    </w:p>
    <w:p w:rsidR="00117E74" w:rsidRDefault="00117E74" w:rsidP="00117E74">
      <w:pPr>
        <w:pStyle w:val="NoSpacing"/>
      </w:pPr>
      <w:r>
        <w:t xml:space="preserve">            // Byte code gen will use this to build stub information to allow us to skip this function when the</w:t>
      </w:r>
    </w:p>
    <w:p w:rsidR="00117E74" w:rsidRDefault="00117E74" w:rsidP="00117E74">
      <w:pPr>
        <w:pStyle w:val="NoSpacing"/>
      </w:pPr>
      <w:r>
        <w:t xml:space="preserve">            // enclosing function is fully parsed.</w:t>
      </w:r>
    </w:p>
    <w:p w:rsidR="00117E74" w:rsidRDefault="00117E74" w:rsidP="00117E74">
      <w:pPr>
        <w:pStyle w:val="NoSpacing"/>
      </w:pPr>
      <w:r>
        <w:t xml:space="preserve">            RestorePoint *restorePoint = Anew(&amp;m_nodeAllocator, RestorePoint);</w:t>
      </w:r>
    </w:p>
    <w:p w:rsidR="00117E74" w:rsidRDefault="00117E74" w:rsidP="00117E74">
      <w:pPr>
        <w:pStyle w:val="NoSpacing"/>
      </w:pPr>
      <w:r>
        <w:t xml:space="preserve">            m_pscan-&gt;Capture(restorePoint,</w:t>
      </w:r>
    </w:p>
    <w:p w:rsidR="00117E74" w:rsidRDefault="00117E74" w:rsidP="00117E74">
      <w:pPr>
        <w:pStyle w:val="NoSpacing"/>
      </w:pPr>
      <w:r>
        <w:t xml:space="preserve">                             *m_nextFunctionId - pnodeFnc-&gt;sxFnc.functionId - 1,</w:t>
      </w:r>
    </w:p>
    <w:p w:rsidR="00117E74" w:rsidRDefault="00117E74" w:rsidP="00117E74">
      <w:pPr>
        <w:pStyle w:val="NoSpacing"/>
      </w:pPr>
      <w:r>
        <w:t xml:space="preserve">                             lengthBeforeBody - this-&gt;GetSourceLength());</w:t>
      </w:r>
    </w:p>
    <w:p w:rsidR="00117E74" w:rsidRDefault="00117E74" w:rsidP="00117E74">
      <w:pPr>
        <w:pStyle w:val="NoSpacing"/>
      </w:pPr>
      <w:r>
        <w:t xml:space="preserve">            pnodeFnc-&gt;sxFnc.pRestorePoint = restorePoint;</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template&lt;bool buildAST&gt;</w:t>
      </w:r>
    </w:p>
    <w:p w:rsidR="00117E74" w:rsidRDefault="00117E74" w:rsidP="00117E74">
      <w:pPr>
        <w:pStyle w:val="NoSpacing"/>
      </w:pPr>
      <w:r>
        <w:t>bool Parser::ParseFncNames(ParseNodePtr pnodeFnc, ParseNodePtr pnodeFncParent, ushort flags, ParseNodePtr **pLastNodeRef)</w:t>
      </w:r>
    </w:p>
    <w:p w:rsidR="00117E74" w:rsidRDefault="00117E74" w:rsidP="00117E74">
      <w:pPr>
        <w:pStyle w:val="NoSpacing"/>
      </w:pPr>
      <w:r>
        <w:t>{</w:t>
      </w:r>
    </w:p>
    <w:p w:rsidR="00117E74" w:rsidRDefault="00117E74" w:rsidP="00117E74">
      <w:pPr>
        <w:pStyle w:val="NoSpacing"/>
      </w:pPr>
      <w:r>
        <w:t xml:space="preserve">    BOOL fDeclaration = flags &amp; fFncDeclaration;</w:t>
      </w:r>
    </w:p>
    <w:p w:rsidR="00117E74" w:rsidRDefault="00117E74" w:rsidP="00117E74">
      <w:pPr>
        <w:pStyle w:val="NoSpacing"/>
      </w:pPr>
      <w:r>
        <w:t xml:space="preserve">    BOOL fIsAsync = flags &amp; fFncAsync;</w:t>
      </w:r>
    </w:p>
    <w:p w:rsidR="00117E74" w:rsidRDefault="00117E74" w:rsidP="00117E74">
      <w:pPr>
        <w:pStyle w:val="NoSpacing"/>
      </w:pPr>
      <w:r>
        <w:t xml:space="preserve">    ParseNodePtr pnodeT;</w:t>
      </w:r>
    </w:p>
    <w:p w:rsidR="00117E74" w:rsidRDefault="00117E74" w:rsidP="00117E74">
      <w:pPr>
        <w:pStyle w:val="NoSpacing"/>
      </w:pPr>
      <w:r>
        <w:t xml:space="preserve">    charcount_t ichMinNames, ichLimNames;</w:t>
      </w:r>
    </w:p>
    <w:p w:rsidR="00117E74" w:rsidRDefault="00117E74" w:rsidP="00117E74">
      <w:pPr>
        <w:pStyle w:val="NoSpacing"/>
      </w:pPr>
    </w:p>
    <w:p w:rsidR="00117E74" w:rsidRDefault="00117E74" w:rsidP="00117E74">
      <w:pPr>
        <w:pStyle w:val="NoSpacing"/>
      </w:pPr>
      <w:r>
        <w:t xml:space="preserve">    // Get the names to bind to.</w:t>
      </w:r>
    </w:p>
    <w:p w:rsidR="00117E74" w:rsidRDefault="00117E74" w:rsidP="00117E74">
      <w:pPr>
        <w:pStyle w:val="NoSpacing"/>
      </w:pPr>
      <w:r>
        <w:t xml:space="preserve">    /*</w:t>
      </w:r>
    </w:p>
    <w:p w:rsidR="00117E74" w:rsidRDefault="00117E74" w:rsidP="00117E74">
      <w:pPr>
        <w:pStyle w:val="NoSpacing"/>
      </w:pPr>
      <w:r>
        <w:t xml:space="preserve">    * KaushiS [5/15/08]:</w:t>
      </w:r>
    </w:p>
    <w:p w:rsidR="00117E74" w:rsidRDefault="00117E74" w:rsidP="00117E74">
      <w:pPr>
        <w:pStyle w:val="NoSpacing"/>
      </w:pPr>
      <w:r>
        <w:t xml:space="preserve">    * ECMAScript defines a FunctionExpression as follows:</w:t>
      </w:r>
    </w:p>
    <w:p w:rsidR="00117E74" w:rsidRDefault="00117E74" w:rsidP="00117E74">
      <w:pPr>
        <w:pStyle w:val="NoSpacing"/>
      </w:pPr>
      <w:r>
        <w:t xml:space="preserve">    *</w:t>
      </w:r>
    </w:p>
    <w:p w:rsidR="00117E74" w:rsidRDefault="00117E74" w:rsidP="00117E74">
      <w:pPr>
        <w:pStyle w:val="NoSpacing"/>
      </w:pPr>
      <w:r>
        <w:t xml:space="preserve">    * "function" [Identifier] ( [FormalParameterList] ) { FunctionBody }</w:t>
      </w:r>
    </w:p>
    <w:p w:rsidR="00117E74" w:rsidRDefault="00117E74" w:rsidP="00117E74">
      <w:pPr>
        <w:pStyle w:val="NoSpacing"/>
      </w:pPr>
      <w:r>
        <w:lastRenderedPageBreak/>
        <w:t xml:space="preserve">    *</w:t>
      </w:r>
    </w:p>
    <w:p w:rsidR="00117E74" w:rsidRDefault="00117E74" w:rsidP="00117E74">
      <w:pPr>
        <w:pStyle w:val="NoSpacing"/>
      </w:pPr>
      <w:r>
        <w:t xml:space="preserve">    * The function name being optional is omitted by most real world</w:t>
      </w:r>
    </w:p>
    <w:p w:rsidR="00117E74" w:rsidRDefault="00117E74" w:rsidP="00117E74">
      <w:pPr>
        <w:pStyle w:val="NoSpacing"/>
      </w:pPr>
      <w:r>
        <w:t xml:space="preserve">    * code that uses a FunctionExpression to define a function. This however</w:t>
      </w:r>
    </w:p>
    <w:p w:rsidR="00117E74" w:rsidRDefault="00117E74" w:rsidP="00117E74">
      <w:pPr>
        <w:pStyle w:val="NoSpacing"/>
      </w:pPr>
      <w:r>
        <w:t xml:space="preserve">    * is problematic for tools because there isn't a function name that</w:t>
      </w:r>
    </w:p>
    <w:p w:rsidR="00117E74" w:rsidRDefault="00117E74" w:rsidP="00117E74">
      <w:pPr>
        <w:pStyle w:val="NoSpacing"/>
      </w:pPr>
      <w:r>
        <w:t xml:space="preserve">    * the runtime can provide.</w:t>
      </w:r>
    </w:p>
    <w:p w:rsidR="00117E74" w:rsidRDefault="00117E74" w:rsidP="00117E74">
      <w:pPr>
        <w:pStyle w:val="NoSpacing"/>
      </w:pPr>
      <w:r>
        <w:t xml:space="preserve">    *</w:t>
      </w:r>
    </w:p>
    <w:p w:rsidR="00117E74" w:rsidRDefault="00117E74" w:rsidP="00117E74">
      <w:pPr>
        <w:pStyle w:val="NoSpacing"/>
      </w:pPr>
      <w:r>
        <w:t xml:space="preserve">    * To fix this (primarily for the profiler), I'm adding simple, static</w:t>
      </w:r>
    </w:p>
    <w:p w:rsidR="00117E74" w:rsidRDefault="00117E74" w:rsidP="00117E74">
      <w:pPr>
        <w:pStyle w:val="NoSpacing"/>
      </w:pPr>
      <w:r>
        <w:t xml:space="preserve">    * name inferencing logic to the parser. When it encounters the following</w:t>
      </w:r>
    </w:p>
    <w:p w:rsidR="00117E74" w:rsidRDefault="00117E74" w:rsidP="00117E74">
      <w:pPr>
        <w:pStyle w:val="NoSpacing"/>
      </w:pPr>
      <w:r>
        <w:t xml:space="preserve">    * productions</w:t>
      </w:r>
    </w:p>
    <w:p w:rsidR="00117E74" w:rsidRDefault="00117E74" w:rsidP="00117E74">
      <w:pPr>
        <w:pStyle w:val="NoSpacing"/>
      </w:pPr>
      <w:r>
        <w:t xml:space="preserve">    *</w:t>
      </w:r>
    </w:p>
    <w:p w:rsidR="00117E74" w:rsidRDefault="00117E74" w:rsidP="00117E74">
      <w:pPr>
        <w:pStyle w:val="NoSpacing"/>
      </w:pPr>
      <w:r>
        <w:t xml:space="preserve">    *   "var" Identifier "=" FunctionExpression</w:t>
      </w:r>
    </w:p>
    <w:p w:rsidR="00117E74" w:rsidRDefault="00117E74" w:rsidP="00117E74">
      <w:pPr>
        <w:pStyle w:val="NoSpacing"/>
      </w:pPr>
      <w:r>
        <w:t xml:space="preserve">    *   "var" IdentifierA.IdentifierB...Identifier "=" FunctionExpression</w:t>
      </w:r>
    </w:p>
    <w:p w:rsidR="00117E74" w:rsidRDefault="00117E74" w:rsidP="00117E74">
      <w:pPr>
        <w:pStyle w:val="NoSpacing"/>
      </w:pPr>
      <w:r>
        <w:t xml:space="preserve">    *   Identifier = FunctionExpression</w:t>
      </w:r>
    </w:p>
    <w:p w:rsidR="00117E74" w:rsidRDefault="00117E74" w:rsidP="00117E74">
      <w:pPr>
        <w:pStyle w:val="NoSpacing"/>
      </w:pPr>
      <w:r>
        <w:t xml:space="preserve">    *   "{" Identifier: FunctionExpression "}"</w:t>
      </w:r>
    </w:p>
    <w:p w:rsidR="00117E74" w:rsidRDefault="00117E74" w:rsidP="00117E74">
      <w:pPr>
        <w:pStyle w:val="NoSpacing"/>
      </w:pPr>
      <w:r>
        <w:t xml:space="preserve">    *</w:t>
      </w:r>
    </w:p>
    <w:p w:rsidR="00117E74" w:rsidRDefault="00117E74" w:rsidP="00117E74">
      <w:pPr>
        <w:pStyle w:val="NoSpacing"/>
      </w:pPr>
      <w:r>
        <w:t xml:space="preserve">    * it associates Identifier with the function created by the</w:t>
      </w:r>
    </w:p>
    <w:p w:rsidR="00117E74" w:rsidRDefault="00117E74" w:rsidP="00117E74">
      <w:pPr>
        <w:pStyle w:val="NoSpacing"/>
      </w:pPr>
      <w:r>
        <w:t xml:space="preserve">    * FunctionExpression. This identifier is *not* the function's name. It</w:t>
      </w:r>
    </w:p>
    <w:p w:rsidR="00117E74" w:rsidRDefault="00117E74" w:rsidP="00117E74">
      <w:pPr>
        <w:pStyle w:val="NoSpacing"/>
      </w:pPr>
      <w:r>
        <w:t xml:space="preserve">    * is ignored by the runtime and is only an additional piece of information</w:t>
      </w:r>
    </w:p>
    <w:p w:rsidR="00117E74" w:rsidRDefault="00117E74" w:rsidP="00117E74">
      <w:pPr>
        <w:pStyle w:val="NoSpacing"/>
      </w:pPr>
      <w:r>
        <w:t xml:space="preserve">    * about the function (function name hint) that tools could opt to</w:t>
      </w:r>
    </w:p>
    <w:p w:rsidR="00117E74" w:rsidRDefault="00117E74" w:rsidP="00117E74">
      <w:pPr>
        <w:pStyle w:val="NoSpacing"/>
      </w:pPr>
      <w:r>
        <w:t xml:space="preserve">    * surface.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m_pscan-&gt;Scan();</w:t>
      </w:r>
    </w:p>
    <w:p w:rsidR="00117E74" w:rsidRDefault="00117E74" w:rsidP="00117E74">
      <w:pPr>
        <w:pStyle w:val="NoSpacing"/>
      </w:pPr>
    </w:p>
    <w:p w:rsidR="00117E74" w:rsidRDefault="00117E74" w:rsidP="00117E74">
      <w:pPr>
        <w:pStyle w:val="NoSpacing"/>
      </w:pPr>
      <w:r>
        <w:t xml:space="preserve">    // If generators are enabled then we are in a recent enough version</w:t>
      </w:r>
    </w:p>
    <w:p w:rsidR="00117E74" w:rsidRDefault="00117E74" w:rsidP="00117E74">
      <w:pPr>
        <w:pStyle w:val="NoSpacing"/>
      </w:pPr>
      <w:r>
        <w:t xml:space="preserve">    // that deferred parsing will create a parse node for pnodeFnc and</w:t>
      </w:r>
    </w:p>
    <w:p w:rsidR="00117E74" w:rsidRDefault="00117E74" w:rsidP="00117E74">
      <w:pPr>
        <w:pStyle w:val="NoSpacing"/>
      </w:pPr>
      <w:r>
        <w:t xml:space="preserve">    // it is safe to assume it is not null.</w:t>
      </w:r>
    </w:p>
    <w:p w:rsidR="00117E74" w:rsidRDefault="00117E74" w:rsidP="00117E74">
      <w:pPr>
        <w:pStyle w:val="NoSpacing"/>
      </w:pPr>
      <w:r>
        <w:t xml:space="preserve">    if (flags &amp; fFncGenerator)</w:t>
      </w:r>
    </w:p>
    <w:p w:rsidR="00117E74" w:rsidRDefault="00117E74" w:rsidP="00117E74">
      <w:pPr>
        <w:pStyle w:val="NoSpacing"/>
      </w:pPr>
      <w:r>
        <w:t xml:space="preserve">    {</w:t>
      </w:r>
    </w:p>
    <w:p w:rsidR="00117E74" w:rsidRDefault="00117E74" w:rsidP="00117E74">
      <w:pPr>
        <w:pStyle w:val="NoSpacing"/>
      </w:pPr>
      <w:r>
        <w:t xml:space="preserve">        Assert(m_scriptContext-&gt;GetConfig()-&gt;IsES6GeneratorsEnabled());</w:t>
      </w:r>
    </w:p>
    <w:p w:rsidR="00117E74" w:rsidRDefault="00117E74" w:rsidP="00117E74">
      <w:pPr>
        <w:pStyle w:val="NoSpacing"/>
      </w:pPr>
      <w:r>
        <w:t xml:space="preserve">        pnodeFnc-&gt;sxFnc.SetIsGenerator();</w:t>
      </w:r>
    </w:p>
    <w:p w:rsidR="00117E74" w:rsidRDefault="00117E74" w:rsidP="00117E74">
      <w:pPr>
        <w:pStyle w:val="NoSpacing"/>
      </w:pPr>
      <w:r>
        <w:t xml:space="preserve">    }</w:t>
      </w:r>
    </w:p>
    <w:p w:rsidR="00117E74" w:rsidRDefault="00117E74" w:rsidP="00117E74">
      <w:pPr>
        <w:pStyle w:val="NoSpacing"/>
      </w:pPr>
      <w:r>
        <w:t xml:space="preserve">    else if (m_scriptContext-&gt;GetConfig()-&gt;IsES6GeneratorsEnabled() &amp;&amp;</w:t>
      </w:r>
    </w:p>
    <w:p w:rsidR="00117E74" w:rsidRDefault="00117E74" w:rsidP="00117E74">
      <w:pPr>
        <w:pStyle w:val="NoSpacing"/>
      </w:pPr>
      <w:r>
        <w:t xml:space="preserve">        m_token.tk == tkStar &amp;&amp;</w:t>
      </w:r>
    </w:p>
    <w:p w:rsidR="00117E74" w:rsidRDefault="00117E74" w:rsidP="00117E74">
      <w:pPr>
        <w:pStyle w:val="NoSpacing"/>
      </w:pPr>
      <w:r>
        <w:t xml:space="preserve">        !(flags &amp; fFncClassMember))</w:t>
      </w:r>
    </w:p>
    <w:p w:rsidR="00117E74" w:rsidRDefault="00117E74" w:rsidP="00117E74">
      <w:pPr>
        <w:pStyle w:val="NoSpacing"/>
      </w:pPr>
      <w:r>
        <w:t xml:space="preserve">    {</w:t>
      </w:r>
    </w:p>
    <w:p w:rsidR="00117E74" w:rsidRDefault="00117E74" w:rsidP="00117E74">
      <w:pPr>
        <w:pStyle w:val="NoSpacing"/>
      </w:pPr>
      <w:r>
        <w:t xml:space="preserve">        if (!fDeclaration)</w:t>
      </w:r>
    </w:p>
    <w:p w:rsidR="00117E74" w:rsidRDefault="00117E74" w:rsidP="00117E74">
      <w:pPr>
        <w:pStyle w:val="NoSpacing"/>
      </w:pPr>
      <w:r>
        <w:t xml:space="preserve">        {</w:t>
      </w:r>
    </w:p>
    <w:p w:rsidR="00117E74" w:rsidRDefault="00117E74" w:rsidP="00117E74">
      <w:pPr>
        <w:pStyle w:val="NoSpacing"/>
      </w:pPr>
      <w:r>
        <w:t xml:space="preserve">            bool fPreviousYieldIsKeyword = m_pscan-&gt;SetYieldIsKeyword(!fDeclaration);</w:t>
      </w:r>
    </w:p>
    <w:p w:rsidR="00117E74" w:rsidRDefault="00117E74" w:rsidP="00117E74">
      <w:pPr>
        <w:pStyle w:val="NoSpacing"/>
      </w:pPr>
      <w:r>
        <w:t xml:space="preserve">            m_pscan-&gt;Scan();</w:t>
      </w:r>
    </w:p>
    <w:p w:rsidR="00117E74" w:rsidRDefault="00117E74" w:rsidP="00117E74">
      <w:pPr>
        <w:pStyle w:val="NoSpacing"/>
      </w:pPr>
      <w:r>
        <w:t xml:space="preserve">            m_pscan-&gt;SetYieldIsKeyword(fPreviousYieldIsKeyword);</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pnodeFnc-&gt;sxFnc.SetIsGenerator();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(fIsAsync)</w:t>
      </w:r>
    </w:p>
    <w:p w:rsidR="00117E74" w:rsidRDefault="00117E74" w:rsidP="00117E74">
      <w:pPr>
        <w:pStyle w:val="NoSpacing"/>
      </w:pPr>
      <w:r>
        <w:t xml:space="preserve">    {</w:t>
      </w:r>
    </w:p>
    <w:p w:rsidR="00117E74" w:rsidRDefault="00117E74" w:rsidP="00117E74">
      <w:pPr>
        <w:pStyle w:val="NoSpacing"/>
      </w:pPr>
      <w:r>
        <w:t xml:space="preserve">        if (pnodeFnc-&gt;sxFnc.IsGenerator())</w:t>
      </w:r>
    </w:p>
    <w:p w:rsidR="00117E74" w:rsidRDefault="00117E74" w:rsidP="00117E74">
      <w:pPr>
        <w:pStyle w:val="NoSpacing"/>
      </w:pPr>
      <w:r>
        <w:lastRenderedPageBreak/>
        <w:t xml:space="preserve">        {</w:t>
      </w:r>
    </w:p>
    <w:p w:rsidR="00117E74" w:rsidRDefault="00117E74" w:rsidP="00117E74">
      <w:pPr>
        <w:pStyle w:val="NoSpacing"/>
      </w:pPr>
      <w:r>
        <w:t xml:space="preserve">            Error(ERRsyntax);</w:t>
      </w:r>
    </w:p>
    <w:p w:rsidR="00117E74" w:rsidRDefault="00117E74" w:rsidP="00117E74">
      <w:pPr>
        <w:pStyle w:val="NoSpacing"/>
      </w:pPr>
      <w:r>
        <w:t xml:space="preserve">        }</w:t>
      </w:r>
    </w:p>
    <w:p w:rsidR="00117E74" w:rsidRDefault="00117E74" w:rsidP="00117E74">
      <w:pPr>
        <w:pStyle w:val="NoSpacing"/>
      </w:pPr>
      <w:r>
        <w:t xml:space="preserve">        pnodeFnc-&gt;sxFnc.SetIsAsync();</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(pnodeFnc)</w:t>
      </w:r>
    </w:p>
    <w:p w:rsidR="00117E74" w:rsidRDefault="00117E74" w:rsidP="00117E74">
      <w:pPr>
        <w:pStyle w:val="NoSpacing"/>
      </w:pPr>
      <w:r>
        <w:t xml:space="preserve">    {</w:t>
      </w:r>
    </w:p>
    <w:p w:rsidR="00117E74" w:rsidRDefault="00117E74" w:rsidP="00117E74">
      <w:pPr>
        <w:pStyle w:val="NoSpacing"/>
      </w:pPr>
      <w:r>
        <w:t xml:space="preserve">        pnodeFnc-&gt;sxFnc.pnodeName = nullptr;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((m_token.tk != tkID || flags &amp; fFncNoName)</w:t>
      </w:r>
    </w:p>
    <w:p w:rsidR="00117E74" w:rsidRDefault="00117E74" w:rsidP="00117E74">
      <w:pPr>
        <w:pStyle w:val="NoSpacing"/>
      </w:pPr>
      <w:r>
        <w:t xml:space="preserve">        &amp;&amp; (IsStrictMode() || (pnodeFnc &amp;&amp; pnodeFnc-&gt;sxFnc.IsGenerator()) || m_token.tk != tkYIELD || fDeclaration)) // Function expressions can have the name yield even inside generator functions</w:t>
      </w:r>
    </w:p>
    <w:p w:rsidR="00117E74" w:rsidRDefault="00117E74" w:rsidP="00117E74">
      <w:pPr>
        <w:pStyle w:val="NoSpacing"/>
      </w:pPr>
      <w:r>
        <w:t xml:space="preserve">    {</w:t>
      </w:r>
    </w:p>
    <w:p w:rsidR="00117E74" w:rsidRDefault="00117E74" w:rsidP="00117E74">
      <w:pPr>
        <w:pStyle w:val="NoSpacing"/>
      </w:pPr>
      <w:r>
        <w:t xml:space="preserve">        if (fDeclaration  ||</w:t>
      </w:r>
    </w:p>
    <w:p w:rsidR="00117E74" w:rsidRDefault="00117E74" w:rsidP="00117E74">
      <w:pPr>
        <w:pStyle w:val="NoSpacing"/>
      </w:pPr>
      <w:r>
        <w:t xml:space="preserve">            m_token.IsReservedWord())  // For example:  var x = (function break(){});</w:t>
      </w:r>
    </w:p>
    <w:p w:rsidR="00117E74" w:rsidRDefault="00117E74" w:rsidP="00117E74">
      <w:pPr>
        <w:pStyle w:val="NoSpacing"/>
      </w:pPr>
      <w:r>
        <w:t xml:space="preserve">        {</w:t>
      </w:r>
    </w:p>
    <w:p w:rsidR="00117E74" w:rsidRDefault="00117E74" w:rsidP="00117E74">
      <w:pPr>
        <w:pStyle w:val="NoSpacing"/>
      </w:pPr>
      <w:r>
        <w:t xml:space="preserve">            IdentifierExpectedError(m_token);</w:t>
      </w:r>
    </w:p>
    <w:p w:rsidR="00117E74" w:rsidRDefault="00117E74" w:rsidP="00117E74">
      <w:pPr>
        <w:pStyle w:val="NoSpacing"/>
      </w:pPr>
      <w:r>
        <w:t xml:space="preserve">        }</w:t>
      </w:r>
    </w:p>
    <w:p w:rsidR="00117E74" w:rsidRDefault="00117E74" w:rsidP="00117E74">
      <w:pPr>
        <w:pStyle w:val="NoSpacing"/>
      </w:pPr>
      <w:r>
        <w:t xml:space="preserve">        return false;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ichMinNames = m_pscan-&gt;IchMinTok();</w:t>
      </w:r>
    </w:p>
    <w:p w:rsidR="00117E74" w:rsidRDefault="00117E74" w:rsidP="00117E74">
      <w:pPr>
        <w:pStyle w:val="NoSpacing"/>
      </w:pPr>
    </w:p>
    <w:p w:rsidR="00117E74" w:rsidRDefault="00117E74" w:rsidP="00117E74">
      <w:pPr>
        <w:pStyle w:val="NoSpacing"/>
      </w:pPr>
    </w:p>
    <w:p w:rsidR="00117E74" w:rsidRDefault="00117E74" w:rsidP="00117E74">
      <w:pPr>
        <w:pStyle w:val="NoSpacing"/>
      </w:pPr>
      <w:r>
        <w:t xml:space="preserve">    Assert(m_token.tk == tkID || (m_token.tk == tkYIELD &amp;&amp; !fDeclaration));</w:t>
      </w:r>
    </w:p>
    <w:p w:rsidR="00117E74" w:rsidRDefault="00117E74" w:rsidP="00117E74">
      <w:pPr>
        <w:pStyle w:val="NoSpacing"/>
      </w:pPr>
    </w:p>
    <w:p w:rsidR="00117E74" w:rsidRDefault="00117E74" w:rsidP="00117E74">
      <w:pPr>
        <w:pStyle w:val="NoSpacing"/>
      </w:pPr>
      <w:r>
        <w:t xml:space="preserve">    if (IsStrictMode())</w:t>
      </w:r>
    </w:p>
    <w:p w:rsidR="00117E74" w:rsidRDefault="00117E74" w:rsidP="00117E74">
      <w:pPr>
        <w:pStyle w:val="NoSpacing"/>
      </w:pPr>
      <w:r>
        <w:t xml:space="preserve">    {</w:t>
      </w:r>
    </w:p>
    <w:p w:rsidR="00117E74" w:rsidRDefault="00117E74" w:rsidP="00117E74">
      <w:pPr>
        <w:pStyle w:val="NoSpacing"/>
      </w:pPr>
      <w:r>
        <w:t xml:space="preserve">        CheckStrictModeEvalArgumentsUsage(m_token.GetIdentifier(m_phtbl));</w:t>
      </w:r>
    </w:p>
    <w:p w:rsidR="00117E74" w:rsidRDefault="00117E74" w:rsidP="00117E74">
      <w:pPr>
        <w:pStyle w:val="NoSpacing"/>
      </w:pPr>
      <w:r>
        <w:t xml:space="preserve">    }</w:t>
      </w:r>
    </w:p>
    <w:p w:rsidR="00117E74" w:rsidRDefault="00117E74" w:rsidP="00117E74">
      <w:pPr>
        <w:pStyle w:val="NoSpacing"/>
      </w:pPr>
      <w:r>
        <w:t xml:space="preserve">    Token tokenBase = m_token;</w:t>
      </w:r>
    </w:p>
    <w:p w:rsidR="00117E74" w:rsidRDefault="00117E74" w:rsidP="00117E74">
      <w:pPr>
        <w:pStyle w:val="NoSpacing"/>
      </w:pPr>
      <w:r>
        <w:t xml:space="preserve">    charcount_t ichMinBase = m_pscan-&gt;IchMinTok();</w:t>
      </w:r>
    </w:p>
    <w:p w:rsidR="00117E74" w:rsidRDefault="00117E74" w:rsidP="00117E74">
      <w:pPr>
        <w:pStyle w:val="NoSpacing"/>
      </w:pPr>
      <w:r>
        <w:t xml:space="preserve">    charcount_t ichLimBase = m_pscan-&gt;IchLimTok();</w:t>
      </w:r>
    </w:p>
    <w:p w:rsidR="00117E74" w:rsidRDefault="00117E74" w:rsidP="00117E74">
      <w:pPr>
        <w:pStyle w:val="NoSpacing"/>
      </w:pPr>
    </w:p>
    <w:p w:rsidR="00117E74" w:rsidRDefault="00117E74" w:rsidP="00117E74">
      <w:pPr>
        <w:pStyle w:val="NoSpacing"/>
      </w:pPr>
      <w:r>
        <w:t xml:space="preserve">    m_pscan-&gt;Scan();</w:t>
      </w:r>
    </w:p>
    <w:p w:rsidR="00117E74" w:rsidRDefault="00117E74" w:rsidP="00117E74">
      <w:pPr>
        <w:pStyle w:val="NoSpacing"/>
      </w:pPr>
    </w:p>
    <w:p w:rsidR="00117E74" w:rsidRDefault="00117E74" w:rsidP="00117E74">
      <w:pPr>
        <w:pStyle w:val="NoSpacing"/>
      </w:pPr>
      <w:r>
        <w:t xml:space="preserve">    if (buildAST || BindDeferredPidRefs())</w:t>
      </w:r>
    </w:p>
    <w:p w:rsidR="00117E74" w:rsidRDefault="00117E74" w:rsidP="00117E74">
      <w:pPr>
        <w:pStyle w:val="NoSpacing"/>
      </w:pPr>
      <w:r>
        <w:t xml:space="preserve">    {</w:t>
      </w:r>
    </w:p>
    <w:p w:rsidR="00117E74" w:rsidRDefault="00117E74" w:rsidP="00117E74">
      <w:pPr>
        <w:pStyle w:val="NoSpacing"/>
      </w:pPr>
      <w:r>
        <w:t xml:space="preserve">        IdentPtr pidBase = tokenBase.GetIdentifier(m_phtbl);</w:t>
      </w:r>
    </w:p>
    <w:p w:rsidR="00117E74" w:rsidRDefault="00117E74" w:rsidP="00117E74">
      <w:pPr>
        <w:pStyle w:val="NoSpacing"/>
      </w:pPr>
      <w:r>
        <w:t xml:space="preserve">        pnodeT = CreateDeclNode(knopVarDecl, pidBase, STFunction);</w:t>
      </w:r>
    </w:p>
    <w:p w:rsidR="00117E74" w:rsidRDefault="00117E74" w:rsidP="00117E74">
      <w:pPr>
        <w:pStyle w:val="NoSpacing"/>
      </w:pPr>
      <w:r>
        <w:t xml:space="preserve">        pnodeT-&gt;ichMin = ichMinBase;</w:t>
      </w:r>
    </w:p>
    <w:p w:rsidR="00117E74" w:rsidRDefault="00117E74" w:rsidP="00117E74">
      <w:pPr>
        <w:pStyle w:val="NoSpacing"/>
      </w:pPr>
      <w:r>
        <w:t xml:space="preserve">        pnodeT-&gt;ichLim = ichLimBase;</w:t>
      </w:r>
    </w:p>
    <w:p w:rsidR="00117E74" w:rsidRDefault="00117E74" w:rsidP="00117E74">
      <w:pPr>
        <w:pStyle w:val="NoSpacing"/>
      </w:pPr>
    </w:p>
    <w:p w:rsidR="00117E74" w:rsidRDefault="00117E74" w:rsidP="00117E74">
      <w:pPr>
        <w:pStyle w:val="NoSpacing"/>
      </w:pPr>
      <w:r>
        <w:t xml:space="preserve">        if (fDeclaration &amp;&amp;</w:t>
      </w:r>
    </w:p>
    <w:p w:rsidR="00117E74" w:rsidRDefault="00117E74" w:rsidP="00117E74">
      <w:pPr>
        <w:pStyle w:val="NoSpacing"/>
      </w:pPr>
      <w:r>
        <w:t xml:space="preserve">            pnodeFncParent &amp;&amp;</w:t>
      </w:r>
    </w:p>
    <w:p w:rsidR="00117E74" w:rsidRDefault="00117E74" w:rsidP="00117E74">
      <w:pPr>
        <w:pStyle w:val="NoSpacing"/>
      </w:pPr>
      <w:r>
        <w:t xml:space="preserve">            pnodeFncParent-&gt;sxFnc.pnodeName &amp;&amp;</w:t>
      </w:r>
    </w:p>
    <w:p w:rsidR="00117E74" w:rsidRDefault="00117E74" w:rsidP="00117E74">
      <w:pPr>
        <w:pStyle w:val="NoSpacing"/>
      </w:pPr>
      <w:r>
        <w:t xml:space="preserve">            pnodeFncParent-&gt;sxFnc.pnodeName-&gt;nop == knopVarDecl &amp;&amp;</w:t>
      </w:r>
    </w:p>
    <w:p w:rsidR="00117E74" w:rsidRDefault="00117E74" w:rsidP="00117E74">
      <w:pPr>
        <w:pStyle w:val="NoSpacing"/>
      </w:pPr>
      <w:r>
        <w:t xml:space="preserve">            pnodeFncParent-&gt;sxFnc.pnodeName-&gt;sxVar.pid == pidBase)</w:t>
      </w:r>
    </w:p>
    <w:p w:rsidR="00117E74" w:rsidRDefault="00117E74" w:rsidP="00117E74">
      <w:pPr>
        <w:pStyle w:val="NoSpacing"/>
      </w:pPr>
      <w:r>
        <w:t xml:space="preserve">        {</w:t>
      </w:r>
    </w:p>
    <w:p w:rsidR="00117E74" w:rsidRDefault="00117E74" w:rsidP="00117E74">
      <w:pPr>
        <w:pStyle w:val="NoSpacing"/>
      </w:pPr>
      <w:r>
        <w:t xml:space="preserve">            pnodeFncParent-&gt;sxFnc.SetNameIsHidden();</w:t>
      </w:r>
    </w:p>
    <w:p w:rsidR="00117E74" w:rsidRDefault="00117E74" w:rsidP="00117E74">
      <w:pPr>
        <w:pStyle w:val="NoSpacing"/>
      </w:pPr>
      <w:r>
        <w:t xml:space="preserve">        }</w:t>
      </w:r>
    </w:p>
    <w:p w:rsidR="00117E74" w:rsidRDefault="00117E74" w:rsidP="00117E74">
      <w:pPr>
        <w:pStyle w:val="NoSpacing"/>
      </w:pPr>
      <w:r>
        <w:lastRenderedPageBreak/>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AnalysisAssert(pnodeFnc);</w:t>
      </w:r>
    </w:p>
    <w:p w:rsidR="00117E74" w:rsidRDefault="00117E74" w:rsidP="00117E74">
      <w:pPr>
        <w:pStyle w:val="NoSpacing"/>
      </w:pPr>
      <w:r>
        <w:t xml:space="preserve">        ichLimNames = pnodeT-&gt;ichLim;</w:t>
      </w:r>
    </w:p>
    <w:p w:rsidR="00117E74" w:rsidRDefault="00117E74" w:rsidP="00117E74">
      <w:pPr>
        <w:pStyle w:val="NoSpacing"/>
      </w:pPr>
      <w:r>
        <w:t xml:space="preserve">        AddToNodeList(&amp;pnodeFnc-&gt;sxFnc.pnodeName, pLastNodeRef, pnodeT);</w:t>
      </w:r>
    </w:p>
    <w:p w:rsidR="00117E74" w:rsidRDefault="00117E74" w:rsidP="00117E74">
      <w:pPr>
        <w:pStyle w:val="NoSpacing"/>
      </w:pPr>
    </w:p>
    <w:p w:rsidR="00117E74" w:rsidRDefault="00117E74" w:rsidP="00117E74">
      <w:pPr>
        <w:pStyle w:val="NoSpacing"/>
      </w:pPr>
      <w:r>
        <w:t xml:space="preserve">        pnodeFnc-&gt;sxFnc.pnodeName-&gt;ichMin = ichMinNames;</w:t>
      </w:r>
    </w:p>
    <w:p w:rsidR="00117E74" w:rsidRDefault="00117E74" w:rsidP="00117E74">
      <w:pPr>
        <w:pStyle w:val="NoSpacing"/>
      </w:pPr>
      <w:r>
        <w:t xml:space="preserve">        pnodeFnc-&gt;sxFnc.pnodeName-&gt;ichLim = ichLimNames;</w:t>
      </w:r>
    </w:p>
    <w:p w:rsidR="00117E74" w:rsidRDefault="00117E74" w:rsidP="00117E74">
      <w:pPr>
        <w:pStyle w:val="NoSpacing"/>
      </w:pPr>
      <w:r>
        <w:t xml:space="preserve">        if (knopVarDecl == pnodeFnc-&gt;sxFnc.pnodeName-&gt;nop)</w:t>
      </w:r>
    </w:p>
    <w:p w:rsidR="00117E74" w:rsidRDefault="00117E74" w:rsidP="00117E74">
      <w:pPr>
        <w:pStyle w:val="NoSpacing"/>
      </w:pPr>
      <w:r>
        <w:t xml:space="preserve">        {</w:t>
      </w:r>
    </w:p>
    <w:p w:rsidR="00117E74" w:rsidRDefault="00117E74" w:rsidP="00117E74">
      <w:pPr>
        <w:pStyle w:val="NoSpacing"/>
      </w:pPr>
      <w:r>
        <w:t xml:space="preserve">            // Only one name (the common case).</w:t>
      </w:r>
    </w:p>
    <w:p w:rsidR="00117E74" w:rsidRDefault="00117E74" w:rsidP="00117E74">
      <w:pPr>
        <w:pStyle w:val="NoSpacing"/>
      </w:pPr>
      <w:r>
        <w:t xml:space="preserve">            pnodeFnc-&gt;sxFnc.pid = pnodeFnc-&gt;sxFnc.pnodeName-&gt;sxVar.pid;</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 Multiple names. Turn the source into an IdentPtr.</w:t>
      </w:r>
    </w:p>
    <w:p w:rsidR="00117E74" w:rsidRDefault="00117E74" w:rsidP="00117E74">
      <w:pPr>
        <w:pStyle w:val="NoSpacing"/>
      </w:pPr>
      <w:r>
        <w:t xml:space="preserve">            pnodeFnc-&gt;sxFnc.pid = m_phtbl-&gt;PidHashNameLen(</w:t>
      </w:r>
    </w:p>
    <w:p w:rsidR="00117E74" w:rsidRDefault="00117E74" w:rsidP="00117E74">
      <w:pPr>
        <w:pStyle w:val="NoSpacing"/>
      </w:pPr>
      <w:r>
        <w:t xml:space="preserve">                m_pscan-&gt;PchBase() + ichMinNames, ichLimNames - ichMinNames);</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if(pnodeFnc-&gt;sxFnc.pid == wellKnownPropertyPids.arguments &amp;&amp; fDeclaration &amp;&amp; pnodeFncParent)</w:t>
      </w:r>
    </w:p>
    <w:p w:rsidR="00117E74" w:rsidRDefault="00117E74" w:rsidP="00117E74">
      <w:pPr>
        <w:pStyle w:val="NoSpacing"/>
      </w:pPr>
      <w:r>
        <w:t xml:space="preserve">        {</w:t>
      </w:r>
    </w:p>
    <w:p w:rsidR="00117E74" w:rsidRDefault="00117E74" w:rsidP="00117E74">
      <w:pPr>
        <w:pStyle w:val="NoSpacing"/>
      </w:pPr>
      <w:r>
        <w:t xml:space="preserve">            // This function declaration (or function expression in compat modes) overrides the built-in arguments object of the</w:t>
      </w:r>
    </w:p>
    <w:p w:rsidR="00117E74" w:rsidRDefault="00117E74" w:rsidP="00117E74">
      <w:pPr>
        <w:pStyle w:val="NoSpacing"/>
      </w:pPr>
      <w:r>
        <w:t xml:space="preserve">            // parent function</w:t>
      </w:r>
    </w:p>
    <w:p w:rsidR="00117E74" w:rsidRDefault="00117E74" w:rsidP="00117E74">
      <w:pPr>
        <w:pStyle w:val="NoSpacing"/>
      </w:pPr>
      <w:r>
        <w:t xml:space="preserve">            pnodeFncParent-&gt;grfpn |= PNodeFlags::fpnArguments_overriddenByDecl;</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true;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Parser::ValidateFormals()</w:t>
      </w:r>
    </w:p>
    <w:p w:rsidR="00117E74" w:rsidRDefault="00117E74" w:rsidP="00117E74">
      <w:pPr>
        <w:pStyle w:val="NoSpacing"/>
      </w:pPr>
      <w:r>
        <w:t>{</w:t>
      </w:r>
    </w:p>
    <w:p w:rsidR="00117E74" w:rsidRDefault="00117E74" w:rsidP="00117E74">
      <w:pPr>
        <w:pStyle w:val="NoSpacing"/>
      </w:pPr>
      <w:r>
        <w:t xml:space="preserve">    ParseFncFormals&lt;false&gt;(NULL, fFncNoFlgs);</w:t>
      </w:r>
    </w:p>
    <w:p w:rsidR="00117E74" w:rsidRDefault="00117E74" w:rsidP="00117E74">
      <w:pPr>
        <w:pStyle w:val="NoSpacing"/>
      </w:pPr>
      <w:r>
        <w:t xml:space="preserve">    // Eat the tkRParen. The ParseFncDeclHelper caller expects to see it.</w:t>
      </w:r>
    </w:p>
    <w:p w:rsidR="00117E74" w:rsidRDefault="00117E74" w:rsidP="00117E74">
      <w:pPr>
        <w:pStyle w:val="NoSpacing"/>
      </w:pPr>
      <w:r>
        <w:t xml:space="preserve">    m_pscan-&gt;Scan();</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Parser::ValidateSourceElementList()</w:t>
      </w:r>
    </w:p>
    <w:p w:rsidR="00117E74" w:rsidRDefault="00117E74" w:rsidP="00117E74">
      <w:pPr>
        <w:pStyle w:val="NoSpacing"/>
      </w:pPr>
      <w:r>
        <w:t>{</w:t>
      </w:r>
    </w:p>
    <w:p w:rsidR="00117E74" w:rsidRDefault="00117E74" w:rsidP="00117E74">
      <w:pPr>
        <w:pStyle w:val="NoSpacing"/>
      </w:pPr>
      <w:r>
        <w:t xml:space="preserve">    ParseStmtList&lt;false&gt;(NULL, NULL, SM_NotUsed, true);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Parser::UpdateOrCheckForDuplicateInFormals(IdentPtr pid, SList&lt;IdentPtr&gt; *formals)</w:t>
      </w:r>
    </w:p>
    <w:p w:rsidR="00117E74" w:rsidRDefault="00117E74" w:rsidP="00117E74">
      <w:pPr>
        <w:pStyle w:val="NoSpacing"/>
      </w:pPr>
      <w:r>
        <w:t>{</w:t>
      </w:r>
    </w:p>
    <w:p w:rsidR="00117E74" w:rsidRDefault="00117E74" w:rsidP="00117E74">
      <w:pPr>
        <w:pStyle w:val="NoSpacing"/>
      </w:pPr>
      <w:r>
        <w:t xml:space="preserve">    bool isStrictMode = IsStrictMode();</w:t>
      </w:r>
    </w:p>
    <w:p w:rsidR="00117E74" w:rsidRDefault="00117E74" w:rsidP="00117E74">
      <w:pPr>
        <w:pStyle w:val="NoSpacing"/>
      </w:pPr>
      <w:r>
        <w:t xml:space="preserve">    if (isStrictMode)</w:t>
      </w:r>
    </w:p>
    <w:p w:rsidR="00117E74" w:rsidRDefault="00117E74" w:rsidP="00117E74">
      <w:pPr>
        <w:pStyle w:val="NoSpacing"/>
      </w:pPr>
      <w:r>
        <w:t xml:space="preserve">    {</w:t>
      </w:r>
    </w:p>
    <w:p w:rsidR="00117E74" w:rsidRDefault="00117E74" w:rsidP="00117E74">
      <w:pPr>
        <w:pStyle w:val="NoSpacing"/>
      </w:pPr>
      <w:r>
        <w:t xml:space="preserve">        CheckStrictModeEvalArgumentsUsage(pid);</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(formals-&gt;Has(pid))</w:t>
      </w:r>
    </w:p>
    <w:p w:rsidR="00117E74" w:rsidRDefault="00117E74" w:rsidP="00117E74">
      <w:pPr>
        <w:pStyle w:val="NoSpacing"/>
      </w:pPr>
      <w:r>
        <w:t xml:space="preserve">    {</w:t>
      </w:r>
    </w:p>
    <w:p w:rsidR="00117E74" w:rsidRDefault="00117E74" w:rsidP="00117E74">
      <w:pPr>
        <w:pStyle w:val="NoSpacing"/>
      </w:pPr>
      <w:r>
        <w:t xml:space="preserve">        if (isStrictMode)</w:t>
      </w:r>
    </w:p>
    <w:p w:rsidR="00117E74" w:rsidRDefault="00117E74" w:rsidP="00117E74">
      <w:pPr>
        <w:pStyle w:val="NoSpacing"/>
      </w:pPr>
      <w:r>
        <w:t xml:space="preserve">        {</w:t>
      </w:r>
    </w:p>
    <w:p w:rsidR="00117E74" w:rsidRDefault="00117E74" w:rsidP="00117E74">
      <w:pPr>
        <w:pStyle w:val="NoSpacing"/>
      </w:pPr>
      <w:r>
        <w:t xml:space="preserve">            Error(ERRES5ArgSame);</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Error(ERRFormalSame);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formals-&gt;Prepend(pid);</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template&lt;bool buildAST&gt;</w:t>
      </w:r>
    </w:p>
    <w:p w:rsidR="00117E74" w:rsidRDefault="00117E74" w:rsidP="00117E74">
      <w:pPr>
        <w:pStyle w:val="NoSpacing"/>
      </w:pPr>
      <w:r>
        <w:t>void Parser::ParseFncFormals(ParseNodePtr pnodeFnc, ushort flags)</w:t>
      </w:r>
    </w:p>
    <w:p w:rsidR="00117E74" w:rsidRDefault="00117E74" w:rsidP="00117E74">
      <w:pPr>
        <w:pStyle w:val="NoSpacing"/>
      </w:pPr>
      <w:r>
        <w:t>{</w:t>
      </w:r>
    </w:p>
    <w:p w:rsidR="00117E74" w:rsidRDefault="00117E74" w:rsidP="00117E74">
      <w:pPr>
        <w:pStyle w:val="NoSpacing"/>
      </w:pPr>
      <w:r>
        <w:t xml:space="preserve">    // In strict mode we need to detect duplicated formals so force PID creation (unless the function should take 0 or 1 arg).</w:t>
      </w:r>
    </w:p>
    <w:p w:rsidR="00117E74" w:rsidRDefault="00117E74" w:rsidP="00117E74">
      <w:pPr>
        <w:pStyle w:val="NoSpacing"/>
      </w:pPr>
      <w:r>
        <w:t xml:space="preserve">    BOOL forcePid = IsStrictMode() &amp;&amp; ((flags &amp; (fFncNoArg | fFncOneArg)) == 0);</w:t>
      </w:r>
    </w:p>
    <w:p w:rsidR="00117E74" w:rsidRDefault="00117E74" w:rsidP="00117E74">
      <w:pPr>
        <w:pStyle w:val="NoSpacing"/>
      </w:pPr>
      <w:r>
        <w:t xml:space="preserve">    AutoTempForcePid autoForcePid(m_pscan, forcePid);</w:t>
      </w:r>
    </w:p>
    <w:p w:rsidR="00117E74" w:rsidRDefault="00117E74" w:rsidP="00117E74">
      <w:pPr>
        <w:pStyle w:val="NoSpacing"/>
      </w:pPr>
    </w:p>
    <w:p w:rsidR="00117E74" w:rsidRDefault="00117E74" w:rsidP="00117E74">
      <w:pPr>
        <w:pStyle w:val="NoSpacing"/>
      </w:pPr>
      <w:r>
        <w:t xml:space="preserve">    // Lambda's allow single formal specified by a single binding identifier without parentheses, special case it.</w:t>
      </w:r>
    </w:p>
    <w:p w:rsidR="00117E74" w:rsidRDefault="00117E74" w:rsidP="00117E74">
      <w:pPr>
        <w:pStyle w:val="NoSpacing"/>
      </w:pPr>
      <w:r>
        <w:t xml:space="preserve">    if (m_token.tk == tkID &amp;&amp; (flags &amp; fFncLambda))</w:t>
      </w:r>
    </w:p>
    <w:p w:rsidR="00117E74" w:rsidRDefault="00117E74" w:rsidP="00117E74">
      <w:pPr>
        <w:pStyle w:val="NoSpacing"/>
      </w:pPr>
      <w:r>
        <w:t xml:space="preserve">    {</w:t>
      </w:r>
    </w:p>
    <w:p w:rsidR="00117E74" w:rsidRDefault="00117E74" w:rsidP="00117E74">
      <w:pPr>
        <w:pStyle w:val="NoSpacing"/>
      </w:pPr>
      <w:r>
        <w:t xml:space="preserve">        if (buildAST || BindDeferredPidRefs())</w:t>
      </w:r>
    </w:p>
    <w:p w:rsidR="00117E74" w:rsidRDefault="00117E74" w:rsidP="00117E74">
      <w:pPr>
        <w:pStyle w:val="NoSpacing"/>
      </w:pPr>
      <w:r>
        <w:t xml:space="preserve">        {</w:t>
      </w:r>
    </w:p>
    <w:p w:rsidR="00117E74" w:rsidRDefault="00117E74" w:rsidP="00117E74">
      <w:pPr>
        <w:pStyle w:val="NoSpacing"/>
      </w:pPr>
      <w:r>
        <w:t xml:space="preserve">            IdentPtr pid = m_token.GetIdentifier(m_phtbl);</w:t>
      </w:r>
    </w:p>
    <w:p w:rsidR="00117E74" w:rsidRDefault="00117E74" w:rsidP="00117E74">
      <w:pPr>
        <w:pStyle w:val="NoSpacing"/>
      </w:pPr>
      <w:r>
        <w:t xml:space="preserve">            CreateVarDeclNode(pid, STFormal, false, nullptr, false);</w:t>
      </w:r>
    </w:p>
    <w:p w:rsidR="00117E74" w:rsidRDefault="00117E74" w:rsidP="00117E74">
      <w:pPr>
        <w:pStyle w:val="NoSpacing"/>
      </w:pPr>
      <w:r>
        <w:t xml:space="preserve">            CheckPidIsValid(pid);</w:t>
      </w:r>
    </w:p>
    <w:p w:rsidR="00117E74" w:rsidRDefault="00117E74" w:rsidP="00117E74">
      <w:pPr>
        <w:pStyle w:val="NoSpacing"/>
      </w:pPr>
    </w:p>
    <w:p w:rsidR="00117E74" w:rsidRDefault="00117E74" w:rsidP="00117E74">
      <w:pPr>
        <w:pStyle w:val="NoSpacing"/>
      </w:pPr>
      <w:r>
        <w:t xml:space="preserve">            m_pscan-&gt;Scan();</w:t>
      </w:r>
    </w:p>
    <w:p w:rsidR="00117E74" w:rsidRDefault="00117E74" w:rsidP="00117E74">
      <w:pPr>
        <w:pStyle w:val="NoSpacing"/>
      </w:pPr>
    </w:p>
    <w:p w:rsidR="00117E74" w:rsidRDefault="00117E74" w:rsidP="00117E74">
      <w:pPr>
        <w:pStyle w:val="NoSpacing"/>
      </w:pPr>
      <w:r>
        <w:t xml:space="preserve">            if (m_token.tk != tkDArrow)</w:t>
      </w:r>
    </w:p>
    <w:p w:rsidR="00117E74" w:rsidRDefault="00117E74" w:rsidP="00117E74">
      <w:pPr>
        <w:pStyle w:val="NoSpacing"/>
      </w:pPr>
      <w:r>
        <w:t xml:space="preserve">            {</w:t>
      </w:r>
    </w:p>
    <w:p w:rsidR="00117E74" w:rsidRDefault="00117E74" w:rsidP="00117E74">
      <w:pPr>
        <w:pStyle w:val="NoSpacing"/>
      </w:pPr>
      <w:r>
        <w:t xml:space="preserve">                Error(ERRsyntax, m_pscan-&gt;IchMinTok(), m_pscan-&gt;IchLimTok());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Otherwise, must have a parameter list within parens.</w:t>
      </w:r>
    </w:p>
    <w:p w:rsidR="00117E74" w:rsidRDefault="00117E74" w:rsidP="00117E74">
      <w:pPr>
        <w:pStyle w:val="NoSpacing"/>
      </w:pPr>
      <w:r>
        <w:t xml:space="preserve">    ChkCurTok(tkLParen, ERRnoLparen);</w:t>
      </w:r>
    </w:p>
    <w:p w:rsidR="00117E74" w:rsidRDefault="00117E74" w:rsidP="00117E74">
      <w:pPr>
        <w:pStyle w:val="NoSpacing"/>
      </w:pPr>
      <w:r>
        <w:t xml:space="preserve">    // Now parse the list of arguments, if present</w:t>
      </w:r>
    </w:p>
    <w:p w:rsidR="00117E74" w:rsidRDefault="00117E74" w:rsidP="00117E74">
      <w:pPr>
        <w:pStyle w:val="NoSpacing"/>
      </w:pPr>
      <w:r>
        <w:t xml:space="preserve">    Assert((flags &amp; (fFncNoArg | fFncOneArg)) != (fFncNoArg | fFncOneArg)); // fFncNoArg and fFncOneArg can never be at same time.</w:t>
      </w:r>
    </w:p>
    <w:p w:rsidR="00117E74" w:rsidRDefault="00117E74" w:rsidP="00117E74">
      <w:pPr>
        <w:pStyle w:val="NoSpacing"/>
      </w:pPr>
      <w:r>
        <w:t xml:space="preserve">    if (m_token.tk == tkRParen)</w:t>
      </w:r>
    </w:p>
    <w:p w:rsidR="00117E74" w:rsidRDefault="00117E74" w:rsidP="00117E74">
      <w:pPr>
        <w:pStyle w:val="NoSpacing"/>
      </w:pPr>
      <w:r>
        <w:t xml:space="preserve">    {</w:t>
      </w:r>
    </w:p>
    <w:p w:rsidR="00117E74" w:rsidRDefault="00117E74" w:rsidP="00117E74">
      <w:pPr>
        <w:pStyle w:val="NoSpacing"/>
      </w:pPr>
      <w:r>
        <w:lastRenderedPageBreak/>
        <w:t xml:space="preserve">        if (flags &amp; fFncOneArg)</w:t>
      </w:r>
    </w:p>
    <w:p w:rsidR="00117E74" w:rsidRDefault="00117E74" w:rsidP="00117E74">
      <w:pPr>
        <w:pStyle w:val="NoSpacing"/>
      </w:pPr>
      <w:r>
        <w:t xml:space="preserve">        {</w:t>
      </w:r>
    </w:p>
    <w:p w:rsidR="00117E74" w:rsidRDefault="00117E74" w:rsidP="00117E74">
      <w:pPr>
        <w:pStyle w:val="NoSpacing"/>
      </w:pPr>
      <w:r>
        <w:t xml:space="preserve">            Error(ERRSetterMustHaveOneArgument);</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if (flags &amp; fFncNoArg)</w:t>
      </w:r>
    </w:p>
    <w:p w:rsidR="00117E74" w:rsidRDefault="00117E74" w:rsidP="00117E74">
      <w:pPr>
        <w:pStyle w:val="NoSpacing"/>
      </w:pPr>
      <w:r>
        <w:t xml:space="preserve">        {</w:t>
      </w:r>
    </w:p>
    <w:p w:rsidR="00117E74" w:rsidRDefault="00117E74" w:rsidP="00117E74">
      <w:pPr>
        <w:pStyle w:val="NoSpacing"/>
      </w:pPr>
      <w:r>
        <w:t xml:space="preserve">            Error(ERRnoRparen); //enforce no arguments</w:t>
      </w:r>
    </w:p>
    <w:p w:rsidR="00117E74" w:rsidRDefault="00117E74" w:rsidP="00117E74">
      <w:pPr>
        <w:pStyle w:val="NoSpacing"/>
      </w:pPr>
      <w:r>
        <w:t xml:space="preserve">            // No recovery necessary since this is a semantic, not structural, error</w:t>
      </w:r>
    </w:p>
    <w:p w:rsidR="00117E74" w:rsidRDefault="00117E74" w:rsidP="00117E74">
      <w:pPr>
        <w:pStyle w:val="NoSpacing"/>
      </w:pPr>
      <w:r>
        <w:t xml:space="preserve">        }</w:t>
      </w:r>
    </w:p>
    <w:p w:rsidR="00117E74" w:rsidRDefault="00117E74" w:rsidP="00117E74">
      <w:pPr>
        <w:pStyle w:val="NoSpacing"/>
      </w:pPr>
      <w:r>
        <w:t xml:space="preserve">        SList&lt;IdentPtr&gt; formals(&amp;m_nodeAllocator);</w:t>
      </w:r>
    </w:p>
    <w:p w:rsidR="00117E74" w:rsidRDefault="00117E74" w:rsidP="00117E74">
      <w:pPr>
        <w:pStyle w:val="NoSpacing"/>
      </w:pPr>
      <w:r>
        <w:t xml:space="preserve">        ParseNodePtr pnodeT = nullptr;</w:t>
      </w:r>
    </w:p>
    <w:p w:rsidR="00117E74" w:rsidRDefault="00117E74" w:rsidP="00117E74">
      <w:pPr>
        <w:pStyle w:val="NoSpacing"/>
      </w:pPr>
      <w:r>
        <w:t xml:space="preserve">        bool seenRestParameter = false;</w:t>
      </w:r>
    </w:p>
    <w:p w:rsidR="00117E74" w:rsidRDefault="00117E74" w:rsidP="00117E74">
      <w:pPr>
        <w:pStyle w:val="NoSpacing"/>
      </w:pPr>
      <w:r>
        <w:t xml:space="preserve">        bool isNonSimpleParameterList = false;</w:t>
      </w:r>
    </w:p>
    <w:p w:rsidR="00117E74" w:rsidRDefault="00117E74" w:rsidP="00117E74">
      <w:pPr>
        <w:pStyle w:val="NoSpacing"/>
      </w:pPr>
      <w:r>
        <w:t xml:space="preserve">        for (Js::ArgSlot argPos = 0; ; ++argPos)</w:t>
      </w:r>
    </w:p>
    <w:p w:rsidR="00117E74" w:rsidRDefault="00117E74" w:rsidP="00117E74">
      <w:pPr>
        <w:pStyle w:val="NoSpacing"/>
      </w:pPr>
      <w:r>
        <w:t xml:space="preserve">        {</w:t>
      </w:r>
    </w:p>
    <w:p w:rsidR="00117E74" w:rsidRDefault="00117E74" w:rsidP="00117E74">
      <w:pPr>
        <w:pStyle w:val="NoSpacing"/>
      </w:pPr>
      <w:r>
        <w:t xml:space="preserve">            bool isBindingPattern = false;</w:t>
      </w:r>
    </w:p>
    <w:p w:rsidR="00117E74" w:rsidRDefault="00117E74" w:rsidP="00117E74">
      <w:pPr>
        <w:pStyle w:val="NoSpacing"/>
      </w:pPr>
      <w:r>
        <w:t xml:space="preserve">            if (m_scriptContext-&gt;GetConfig()-&gt;IsES6RestEnabled() &amp;&amp; m_token.tk == tkEllipsis)</w:t>
      </w:r>
    </w:p>
    <w:p w:rsidR="00117E74" w:rsidRDefault="00117E74" w:rsidP="00117E74">
      <w:pPr>
        <w:pStyle w:val="NoSpacing"/>
      </w:pPr>
      <w:r>
        <w:t xml:space="preserve">            {</w:t>
      </w:r>
    </w:p>
    <w:p w:rsidR="00117E74" w:rsidRDefault="00117E74" w:rsidP="00117E74">
      <w:pPr>
        <w:pStyle w:val="NoSpacing"/>
      </w:pPr>
      <w:r>
        <w:t xml:space="preserve">                // Possible rest parameter</w:t>
      </w:r>
    </w:p>
    <w:p w:rsidR="00117E74" w:rsidRDefault="00117E74" w:rsidP="00117E74">
      <w:pPr>
        <w:pStyle w:val="NoSpacing"/>
      </w:pPr>
      <w:r>
        <w:t xml:space="preserve">                m_pscan-&gt;Scan();</w:t>
      </w:r>
    </w:p>
    <w:p w:rsidR="00117E74" w:rsidRDefault="00117E74" w:rsidP="00117E74">
      <w:pPr>
        <w:pStyle w:val="NoSpacing"/>
      </w:pPr>
      <w:r>
        <w:t xml:space="preserve">                seenRestParameter = true;</w:t>
      </w:r>
    </w:p>
    <w:p w:rsidR="00117E74" w:rsidRDefault="00117E74" w:rsidP="00117E74">
      <w:pPr>
        <w:pStyle w:val="NoSpacing"/>
      </w:pPr>
      <w:r>
        <w:t xml:space="preserve">            }</w:t>
      </w:r>
    </w:p>
    <w:p w:rsidR="00117E74" w:rsidRDefault="00117E74" w:rsidP="00117E74">
      <w:pPr>
        <w:pStyle w:val="NoSpacing"/>
      </w:pPr>
      <w:r>
        <w:t xml:space="preserve">            if (m_token.tk != tkID)</w:t>
      </w:r>
    </w:p>
    <w:p w:rsidR="00117E74" w:rsidRDefault="00117E74" w:rsidP="00117E74">
      <w:pPr>
        <w:pStyle w:val="NoSpacing"/>
      </w:pPr>
      <w:r>
        <w:t xml:space="preserve">            {</w:t>
      </w:r>
    </w:p>
    <w:p w:rsidR="00117E74" w:rsidRDefault="00117E74" w:rsidP="00117E74">
      <w:pPr>
        <w:pStyle w:val="NoSpacing"/>
      </w:pPr>
      <w:r>
        <w:t xml:space="preserve">                if (IsES6DestructuringEnabled() &amp;&amp; IsPossiblePatternStart())</w:t>
      </w:r>
    </w:p>
    <w:p w:rsidR="00117E74" w:rsidRDefault="00117E74" w:rsidP="00117E74">
      <w:pPr>
        <w:pStyle w:val="NoSpacing"/>
      </w:pPr>
      <w:r>
        <w:t xml:space="preserve">                {</w:t>
      </w:r>
    </w:p>
    <w:p w:rsidR="00117E74" w:rsidRDefault="00117E74" w:rsidP="00117E74">
      <w:pPr>
        <w:pStyle w:val="NoSpacing"/>
      </w:pPr>
      <w:r>
        <w:t xml:space="preserve">                    ParseNodePtr *const ppnodeVarSave = m_ppnodeVar;</w:t>
      </w:r>
    </w:p>
    <w:p w:rsidR="00117E74" w:rsidRDefault="00117E74" w:rsidP="00117E74">
      <w:pPr>
        <w:pStyle w:val="NoSpacing"/>
      </w:pPr>
      <w:r>
        <w:t xml:space="preserve">                    m_ppnodeVar = &amp;pnodeFnc-&gt;sxFnc.pnodeVars;</w:t>
      </w:r>
    </w:p>
    <w:p w:rsidR="00117E74" w:rsidRDefault="00117E74" w:rsidP="00117E74">
      <w:pPr>
        <w:pStyle w:val="NoSpacing"/>
      </w:pPr>
      <w:r>
        <w:t xml:space="preserve">                    ParseNodePtr paramPattern = nullptr;</w:t>
      </w:r>
    </w:p>
    <w:p w:rsidR="00117E74" w:rsidRDefault="00117E74" w:rsidP="00117E74">
      <w:pPr>
        <w:pStyle w:val="NoSpacing"/>
      </w:pPr>
      <w:r>
        <w:t xml:space="preserve">                    ParseNodePtr pnodePattern = ParseDestructuredLiteral&lt;buildAST&gt;(tkLET, true /*isDecl*/, false /*topLevel*/);</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 Instead of passing the STFormal all the way on many methods, it seems it is better to change the symbol type afterward.</w:t>
      </w:r>
    </w:p>
    <w:p w:rsidR="00117E74" w:rsidRDefault="00117E74" w:rsidP="00117E74">
      <w:pPr>
        <w:pStyle w:val="NoSpacing"/>
      </w:pPr>
      <w:r>
        <w:t xml:space="preserve">                        Parser::MapBindIdentifier(pnodePattern, [&amp;](ParseNodePtr item) {</w:t>
      </w:r>
    </w:p>
    <w:p w:rsidR="00117E74" w:rsidRDefault="00117E74" w:rsidP="00117E74">
      <w:pPr>
        <w:pStyle w:val="NoSpacing"/>
      </w:pPr>
      <w:r>
        <w:t xml:space="preserve">                            Assert(item-&gt;IsVarLetOrConst());</w:t>
      </w:r>
    </w:p>
    <w:p w:rsidR="00117E74" w:rsidRDefault="00117E74" w:rsidP="00117E74">
      <w:pPr>
        <w:pStyle w:val="NoSpacing"/>
      </w:pPr>
      <w:r>
        <w:t xml:space="preserve">                            UpdateOrCheckForDuplicateInFormals(item-&gt;sxVar.pid, &amp;formals);</w:t>
      </w:r>
    </w:p>
    <w:p w:rsidR="00117E74" w:rsidRDefault="00117E74" w:rsidP="00117E74">
      <w:pPr>
        <w:pStyle w:val="NoSpacing"/>
      </w:pPr>
      <w:r>
        <w:t xml:space="preserve">                            item-&gt;sxVar.sym-&gt;SetSymbolType(STFormal);</w:t>
      </w:r>
    </w:p>
    <w:p w:rsidR="00117E74" w:rsidRDefault="00117E74" w:rsidP="00117E74">
      <w:pPr>
        <w:pStyle w:val="NoSpacing"/>
      </w:pPr>
      <w:r>
        <w:t xml:space="preserve">                        });</w:t>
      </w:r>
    </w:p>
    <w:p w:rsidR="00117E74" w:rsidRDefault="00117E74" w:rsidP="00117E74">
      <w:pPr>
        <w:pStyle w:val="NoSpacing"/>
      </w:pPr>
      <w:r>
        <w:t xml:space="preserve">                        Assert(pnodePattern-&gt;IsPattern() || pnodePattern-&gt;nop == knopAsg);</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m_ppnodeVar = ppnodeVarSave;</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paramPattern = CreateParamPatternNode(pnodePattern);</w:t>
      </w:r>
    </w:p>
    <w:p w:rsidR="00117E74" w:rsidRDefault="00117E74" w:rsidP="00117E74">
      <w:pPr>
        <w:pStyle w:val="NoSpacing"/>
      </w:pPr>
    </w:p>
    <w:p w:rsidR="00117E74" w:rsidRDefault="00117E74" w:rsidP="00117E74">
      <w:pPr>
        <w:pStyle w:val="NoSpacing"/>
      </w:pPr>
      <w:r>
        <w:t xml:space="preserve">                        // Linking the current formal parameter (which is pattern parameter) with other formals.</w:t>
      </w:r>
    </w:p>
    <w:p w:rsidR="00117E74" w:rsidRDefault="00117E74" w:rsidP="00117E74">
      <w:pPr>
        <w:pStyle w:val="NoSpacing"/>
      </w:pPr>
      <w:r>
        <w:lastRenderedPageBreak/>
        <w:t xml:space="preserve">                        *m_ppnodeVar = paramPattern;</w:t>
      </w:r>
    </w:p>
    <w:p w:rsidR="00117E74" w:rsidRDefault="00117E74" w:rsidP="00117E74">
      <w:pPr>
        <w:pStyle w:val="NoSpacing"/>
      </w:pPr>
      <w:r>
        <w:t xml:space="preserve">                        paramPattern-&gt;sxParamPattern.pnodeNext = nullptr;</w:t>
      </w:r>
    </w:p>
    <w:p w:rsidR="00117E74" w:rsidRDefault="00117E74" w:rsidP="00117E74">
      <w:pPr>
        <w:pStyle w:val="NoSpacing"/>
      </w:pPr>
      <w:r>
        <w:t xml:space="preserve">                        m_ppnodeVar = &amp;paramPattern-&gt;sxParamPattern.pnodeNext;</w:t>
      </w:r>
    </w:p>
    <w:p w:rsidR="00117E74" w:rsidRDefault="00117E74" w:rsidP="00117E74">
      <w:pPr>
        <w:pStyle w:val="NoSpacing"/>
      </w:pPr>
      <w:r>
        <w:t xml:space="preserve">                        m_currentNodeFunc-&gt;sxFnc.SetHasDestructuringPattern();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isBindingPattern = true;</w:t>
      </w:r>
    </w:p>
    <w:p w:rsidR="00117E74" w:rsidRDefault="00117E74" w:rsidP="00117E74">
      <w:pPr>
        <w:pStyle w:val="NoSpacing"/>
      </w:pPr>
      <w:r>
        <w:t xml:space="preserve">                    isNonSimpleParameterList = true;</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IdentifierExpectedError(m_token);</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(!isBindingPattern)</w:t>
      </w:r>
    </w:p>
    <w:p w:rsidR="00117E74" w:rsidRDefault="00117E74" w:rsidP="00117E74">
      <w:pPr>
        <w:pStyle w:val="NoSpacing"/>
      </w:pPr>
      <w:r>
        <w:t xml:space="preserve">            {</w:t>
      </w:r>
    </w:p>
    <w:p w:rsidR="00117E74" w:rsidRDefault="00117E74" w:rsidP="00117E74">
      <w:pPr>
        <w:pStyle w:val="NoSpacing"/>
      </w:pPr>
      <w:r>
        <w:t xml:space="preserve">                if (seenRestParameter)</w:t>
      </w:r>
    </w:p>
    <w:p w:rsidR="00117E74" w:rsidRDefault="00117E74" w:rsidP="00117E74">
      <w:pPr>
        <w:pStyle w:val="NoSpacing"/>
      </w:pPr>
      <w:r>
        <w:t xml:space="preserve">                {</w:t>
      </w:r>
    </w:p>
    <w:p w:rsidR="00117E74" w:rsidRDefault="00117E74" w:rsidP="00117E74">
      <w:pPr>
        <w:pStyle w:val="NoSpacing"/>
      </w:pPr>
      <w:r>
        <w:t xml:space="preserve">                    if (flags &amp; fFncSetter)</w:t>
      </w:r>
    </w:p>
    <w:p w:rsidR="00117E74" w:rsidRDefault="00117E74" w:rsidP="00117E74">
      <w:pPr>
        <w:pStyle w:val="NoSpacing"/>
      </w:pPr>
      <w:r>
        <w:t xml:space="preserve">                    {</w:t>
      </w:r>
    </w:p>
    <w:p w:rsidR="00117E74" w:rsidRDefault="00117E74" w:rsidP="00117E74">
      <w:pPr>
        <w:pStyle w:val="NoSpacing"/>
      </w:pPr>
      <w:r>
        <w:t xml:space="preserve">                        // The parameter of a setter cannot be a rest parameter.</w:t>
      </w:r>
    </w:p>
    <w:p w:rsidR="00117E74" w:rsidRDefault="00117E74" w:rsidP="00117E74">
      <w:pPr>
        <w:pStyle w:val="NoSpacing"/>
      </w:pPr>
      <w:r>
        <w:t xml:space="preserve">                        Error(ERRUnexpectedEllipsis);</w:t>
      </w:r>
    </w:p>
    <w:p w:rsidR="00117E74" w:rsidRDefault="00117E74" w:rsidP="00117E74">
      <w:pPr>
        <w:pStyle w:val="NoSpacing"/>
      </w:pPr>
      <w:r>
        <w:t xml:space="preserve">                    }</w:t>
      </w:r>
    </w:p>
    <w:p w:rsidR="00117E74" w:rsidRDefault="00117E74" w:rsidP="00117E74">
      <w:pPr>
        <w:pStyle w:val="NoSpacing"/>
      </w:pPr>
      <w:r>
        <w:t xml:space="preserve">                    if (buildAST || BindDeferredPidRefs())</w:t>
      </w:r>
    </w:p>
    <w:p w:rsidR="00117E74" w:rsidRDefault="00117E74" w:rsidP="00117E74">
      <w:pPr>
        <w:pStyle w:val="NoSpacing"/>
      </w:pPr>
      <w:r>
        <w:t xml:space="preserve">                    {</w:t>
      </w:r>
    </w:p>
    <w:p w:rsidR="00117E74" w:rsidRDefault="00117E74" w:rsidP="00117E74">
      <w:pPr>
        <w:pStyle w:val="NoSpacing"/>
      </w:pPr>
      <w:r>
        <w:t xml:space="preserve">                        pnodeT = CreateDeclNode(knopVarDecl, m_token.GetIdentifier(m_phtbl), STFormal, false);</w:t>
      </w:r>
    </w:p>
    <w:p w:rsidR="00117E74" w:rsidRDefault="00117E74" w:rsidP="00117E74">
      <w:pPr>
        <w:pStyle w:val="NoSpacing"/>
      </w:pPr>
      <w:r>
        <w:t xml:space="preserve">                        pnodeT-&gt;sxVar.sym-&gt;SetIsNonSimpleParameter(true);</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 When only validating formals, we won't have a function node.</w:t>
      </w:r>
    </w:p>
    <w:p w:rsidR="00117E74" w:rsidRDefault="00117E74" w:rsidP="00117E74">
      <w:pPr>
        <w:pStyle w:val="NoSpacing"/>
      </w:pPr>
      <w:r>
        <w:t xml:space="preserve">                            pnodeFnc-&gt;sxFnc.pnodeRest = pnodeT;</w:t>
      </w:r>
    </w:p>
    <w:p w:rsidR="00117E74" w:rsidRDefault="00117E74" w:rsidP="00117E74">
      <w:pPr>
        <w:pStyle w:val="NoSpacing"/>
      </w:pPr>
      <w:r>
        <w:t xml:space="preserve">                        }</w:t>
      </w:r>
    </w:p>
    <w:p w:rsidR="00117E74" w:rsidRDefault="00117E74" w:rsidP="00117E74">
      <w:pPr>
        <w:pStyle w:val="NoSpacing"/>
      </w:pPr>
      <w:r>
        <w:t xml:space="preserve">                        if (!isNonSimpleParameterList)</w:t>
      </w:r>
    </w:p>
    <w:p w:rsidR="00117E74" w:rsidRDefault="00117E74" w:rsidP="00117E74">
      <w:pPr>
        <w:pStyle w:val="NoSpacing"/>
      </w:pPr>
      <w:r>
        <w:t xml:space="preserve">                        {</w:t>
      </w:r>
    </w:p>
    <w:p w:rsidR="00117E74" w:rsidRDefault="00117E74" w:rsidP="00117E74">
      <w:pPr>
        <w:pStyle w:val="NoSpacing"/>
      </w:pPr>
      <w:r>
        <w:t xml:space="preserve">                            // This is the first non-simple parameter we've seen. We need to go back</w:t>
      </w:r>
    </w:p>
    <w:p w:rsidR="00117E74" w:rsidRDefault="00117E74" w:rsidP="00117E74">
      <w:pPr>
        <w:pStyle w:val="NoSpacing"/>
      </w:pPr>
      <w:r>
        <w:t xml:space="preserve">                            // and set the Symbols of all previous parameters.</w:t>
      </w:r>
    </w:p>
    <w:p w:rsidR="00117E74" w:rsidRDefault="00117E74" w:rsidP="00117E74">
      <w:pPr>
        <w:pStyle w:val="NoSpacing"/>
      </w:pPr>
      <w:r>
        <w:t xml:space="preserve">                            MapFormalsWithoutRest(m_currentNodeFunc, [&amp;](ParseNodePtr pnodeArg) { pnodeArg-&gt;sxVar.sym-&gt;SetIsNonSimpleParameter(true);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isNonSimpleParameterList = true;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if (buildAST || BindDeferredPidRefs())</w:t>
      </w:r>
    </w:p>
    <w:p w:rsidR="00117E74" w:rsidRDefault="00117E74" w:rsidP="00117E74">
      <w:pPr>
        <w:pStyle w:val="NoSpacing"/>
      </w:pPr>
      <w:r>
        <w:t xml:space="preserve">                    {</w:t>
      </w:r>
    </w:p>
    <w:p w:rsidR="00117E74" w:rsidRDefault="00117E74" w:rsidP="00117E74">
      <w:pPr>
        <w:pStyle w:val="NoSpacing"/>
      </w:pPr>
      <w:r>
        <w:t xml:space="preserve">                        pnodeT = CreateVarDeclNode(m_token.GetIdentifier(m_phtbl), STFormal, false, nullptr, false);</w:t>
      </w:r>
    </w:p>
    <w:p w:rsidR="00117E74" w:rsidRDefault="00117E74" w:rsidP="00117E74">
      <w:pPr>
        <w:pStyle w:val="NoSpacing"/>
      </w:pPr>
      <w:r>
        <w:t xml:space="preserve">                        if (isNonSimpleParameterList)</w:t>
      </w:r>
    </w:p>
    <w:p w:rsidR="00117E74" w:rsidRDefault="00117E74" w:rsidP="00117E74">
      <w:pPr>
        <w:pStyle w:val="NoSpacing"/>
      </w:pPr>
      <w:r>
        <w:t xml:space="preserve">                        {</w:t>
      </w:r>
    </w:p>
    <w:p w:rsidR="00117E74" w:rsidRDefault="00117E74" w:rsidP="00117E74">
      <w:pPr>
        <w:pStyle w:val="NoSpacing"/>
      </w:pPr>
      <w:r>
        <w:lastRenderedPageBreak/>
        <w:t xml:space="preserve">                            pnodeT-&gt;sxVar.sym-&gt;SetIsNonSimpleParameter(true);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 &amp;&amp; m_token.GetIdentifier(m_phtbl) == wellKnownPropertyPids.arguments)</w:t>
      </w:r>
    </w:p>
    <w:p w:rsidR="00117E74" w:rsidRDefault="00117E74" w:rsidP="00117E74">
      <w:pPr>
        <w:pStyle w:val="NoSpacing"/>
      </w:pPr>
      <w:r>
        <w:t xml:space="preserve">                {</w:t>
      </w:r>
    </w:p>
    <w:p w:rsidR="00117E74" w:rsidRDefault="00117E74" w:rsidP="00117E74">
      <w:pPr>
        <w:pStyle w:val="NoSpacing"/>
      </w:pPr>
      <w:r>
        <w:t xml:space="preserve">                    // This formal parameter overrides the built-in 'arguments' object</w:t>
      </w:r>
    </w:p>
    <w:p w:rsidR="00117E74" w:rsidRDefault="00117E74" w:rsidP="00117E74">
      <w:pPr>
        <w:pStyle w:val="NoSpacing"/>
      </w:pPr>
      <w:r>
        <w:t xml:space="preserve">                    m_currentNodeFunc-&gt;grfpn |= PNodeFlags::fpnArguments_overriddenByDecl;</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(IsStrictMode() || isNonSimpleParameterList)</w:t>
      </w:r>
    </w:p>
    <w:p w:rsidR="00117E74" w:rsidRDefault="00117E74" w:rsidP="00117E74">
      <w:pPr>
        <w:pStyle w:val="NoSpacing"/>
      </w:pPr>
      <w:r>
        <w:t xml:space="preserve">                {</w:t>
      </w:r>
    </w:p>
    <w:p w:rsidR="00117E74" w:rsidRDefault="00117E74" w:rsidP="00117E74">
      <w:pPr>
        <w:pStyle w:val="NoSpacing"/>
      </w:pPr>
      <w:r>
        <w:t xml:space="preserve">                    IdentPtr pid = m_token.GetIdentifier(m_phtbl);</w:t>
      </w:r>
    </w:p>
    <w:p w:rsidR="00117E74" w:rsidRDefault="00117E74" w:rsidP="00117E74">
      <w:pPr>
        <w:pStyle w:val="NoSpacing"/>
      </w:pPr>
      <w:r>
        <w:t xml:space="preserve">                    UpdateOrCheckForDuplicateInFormals(pid, &amp;formals);</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m_pscan-&gt;Scan();</w:t>
      </w:r>
    </w:p>
    <w:p w:rsidR="00117E74" w:rsidRDefault="00117E74" w:rsidP="00117E74">
      <w:pPr>
        <w:pStyle w:val="NoSpacing"/>
      </w:pPr>
    </w:p>
    <w:p w:rsidR="00117E74" w:rsidRDefault="00117E74" w:rsidP="00117E74">
      <w:pPr>
        <w:pStyle w:val="NoSpacing"/>
      </w:pPr>
      <w:r>
        <w:t xml:space="preserve">                if (seenRestParameter &amp;&amp; m_token.tk != tkRParen &amp;&amp; m_token.tk != tkAsg)</w:t>
      </w:r>
    </w:p>
    <w:p w:rsidR="00117E74" w:rsidRDefault="00117E74" w:rsidP="00117E74">
      <w:pPr>
        <w:pStyle w:val="NoSpacing"/>
      </w:pPr>
      <w:r>
        <w:t xml:space="preserve">                {</w:t>
      </w:r>
    </w:p>
    <w:p w:rsidR="00117E74" w:rsidRDefault="00117E74" w:rsidP="00117E74">
      <w:pPr>
        <w:pStyle w:val="NoSpacing"/>
      </w:pPr>
      <w:r>
        <w:t xml:space="preserve">                    Error(ERRRestLastArg);</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(flags &amp; fFncOneArg)</w:t>
      </w:r>
    </w:p>
    <w:p w:rsidR="00117E74" w:rsidRDefault="00117E74" w:rsidP="00117E74">
      <w:pPr>
        <w:pStyle w:val="NoSpacing"/>
      </w:pPr>
      <w:r>
        <w:t xml:space="preserve">                {</w:t>
      </w:r>
    </w:p>
    <w:p w:rsidR="00117E74" w:rsidRDefault="00117E74" w:rsidP="00117E74">
      <w:pPr>
        <w:pStyle w:val="NoSpacing"/>
      </w:pPr>
      <w:r>
        <w:t xml:space="preserve">                    if (m_token.tk != tkRParen)</w:t>
      </w:r>
    </w:p>
    <w:p w:rsidR="00117E74" w:rsidRDefault="00117E74" w:rsidP="00117E74">
      <w:pPr>
        <w:pStyle w:val="NoSpacing"/>
      </w:pPr>
      <w:r>
        <w:t xml:space="preserve">                    {</w:t>
      </w:r>
    </w:p>
    <w:p w:rsidR="00117E74" w:rsidRDefault="00117E74" w:rsidP="00117E74">
      <w:pPr>
        <w:pStyle w:val="NoSpacing"/>
      </w:pPr>
      <w:r>
        <w:t xml:space="preserve">                        Error(ERRSetterMustHaveOneArgument);</w:t>
      </w:r>
    </w:p>
    <w:p w:rsidR="00117E74" w:rsidRDefault="00117E74" w:rsidP="00117E74">
      <w:pPr>
        <w:pStyle w:val="NoSpacing"/>
      </w:pPr>
      <w:r>
        <w:t xml:space="preserve">                    }</w:t>
      </w:r>
    </w:p>
    <w:p w:rsidR="00117E74" w:rsidRDefault="00117E74" w:rsidP="00117E74">
      <w:pPr>
        <w:pStyle w:val="NoSpacing"/>
      </w:pPr>
      <w:r>
        <w:t xml:space="preserve">                    break; //enforce only one arg</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(m_token.tk == tkAsg &amp;&amp; m_scriptContext-&gt;GetConfig()-&gt;IsES6DefaultArgsEnabled())</w:t>
      </w:r>
    </w:p>
    <w:p w:rsidR="00117E74" w:rsidRDefault="00117E74" w:rsidP="00117E74">
      <w:pPr>
        <w:pStyle w:val="NoSpacing"/>
      </w:pPr>
      <w:r>
        <w:t xml:space="preserve">                {</w:t>
      </w:r>
    </w:p>
    <w:p w:rsidR="00117E74" w:rsidRDefault="00117E74" w:rsidP="00117E74">
      <w:pPr>
        <w:pStyle w:val="NoSpacing"/>
      </w:pPr>
      <w:r>
        <w:t xml:space="preserve">                    if (seenRestParameter &amp;&amp; m_scriptContext-&gt;GetConfig()-&gt;IsES6RestEnabled())</w:t>
      </w:r>
    </w:p>
    <w:p w:rsidR="00117E74" w:rsidRDefault="00117E74" w:rsidP="00117E74">
      <w:pPr>
        <w:pStyle w:val="NoSpacing"/>
      </w:pPr>
      <w:r>
        <w:t xml:space="preserve">                    {</w:t>
      </w:r>
    </w:p>
    <w:p w:rsidR="00117E74" w:rsidRDefault="00117E74" w:rsidP="00117E74">
      <w:pPr>
        <w:pStyle w:val="NoSpacing"/>
      </w:pPr>
      <w:r>
        <w:t xml:space="preserve">                        Error(ERRRestWithDefault);</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r>
        <w:t xml:space="preserve">                    ParseNodePtr pnodeInit = ParseExpr&lt;buildAST&gt;(koplCma);</w:t>
      </w:r>
    </w:p>
    <w:p w:rsidR="00117E74" w:rsidRDefault="00117E74" w:rsidP="00117E74">
      <w:pPr>
        <w:pStyle w:val="NoSpacing"/>
      </w:pPr>
    </w:p>
    <w:p w:rsidR="00117E74" w:rsidRDefault="00117E74" w:rsidP="00117E74">
      <w:pPr>
        <w:pStyle w:val="NoSpacing"/>
      </w:pPr>
      <w:r>
        <w:t xml:space="preserve">                    if (buildAST || BindDeferredPidRefs())</w:t>
      </w:r>
    </w:p>
    <w:p w:rsidR="00117E74" w:rsidRDefault="00117E74" w:rsidP="00117E74">
      <w:pPr>
        <w:pStyle w:val="NoSpacing"/>
      </w:pPr>
      <w:r>
        <w:t xml:space="preserve">                    {</w:t>
      </w:r>
    </w:p>
    <w:p w:rsidR="00117E74" w:rsidRDefault="00117E74" w:rsidP="00117E74">
      <w:pPr>
        <w:pStyle w:val="NoSpacing"/>
      </w:pPr>
      <w:r>
        <w:t xml:space="preserve">                        AnalysisAssert(pnodeT);</w:t>
      </w:r>
    </w:p>
    <w:p w:rsidR="00117E74" w:rsidRDefault="00117E74" w:rsidP="00117E74">
      <w:pPr>
        <w:pStyle w:val="NoSpacing"/>
      </w:pPr>
      <w:r>
        <w:t xml:space="preserve">                        pnodeT-&gt;sxVar.sym-&gt;SetIsNonSimpleParameter(true);</w:t>
      </w:r>
    </w:p>
    <w:p w:rsidR="00117E74" w:rsidRDefault="00117E74" w:rsidP="00117E74">
      <w:pPr>
        <w:pStyle w:val="NoSpacing"/>
      </w:pPr>
      <w:r>
        <w:t xml:space="preserve">                        if (!isNonSimpleParameterList)</w:t>
      </w:r>
    </w:p>
    <w:p w:rsidR="00117E74" w:rsidRDefault="00117E74" w:rsidP="00117E74">
      <w:pPr>
        <w:pStyle w:val="NoSpacing"/>
      </w:pPr>
      <w:r>
        <w:t xml:space="preserve">                        {</w:t>
      </w:r>
    </w:p>
    <w:p w:rsidR="00117E74" w:rsidRDefault="00117E74" w:rsidP="00117E74">
      <w:pPr>
        <w:pStyle w:val="NoSpacing"/>
      </w:pPr>
      <w:r>
        <w:t xml:space="preserve">                            // This is the first non-simple parameter we've seen. We need to go back</w:t>
      </w:r>
    </w:p>
    <w:p w:rsidR="00117E74" w:rsidRDefault="00117E74" w:rsidP="00117E74">
      <w:pPr>
        <w:pStyle w:val="NoSpacing"/>
      </w:pPr>
      <w:r>
        <w:t xml:space="preserve">                            // and set the Symbols of all previous parameters.</w:t>
      </w:r>
    </w:p>
    <w:p w:rsidR="00117E74" w:rsidRDefault="00117E74" w:rsidP="00117E74">
      <w:pPr>
        <w:pStyle w:val="NoSpacing"/>
      </w:pPr>
      <w:r>
        <w:t xml:space="preserve">                            MapFormalsWithoutRest(m_currentNodeFunc, [&amp;](ParseNodePtr pnodeArg) { pnodeArg-&gt;sxVar.sym-&gt;SetIsNonSimpleParameter(true); });</w:t>
      </w:r>
    </w:p>
    <w:p w:rsidR="00117E74" w:rsidRDefault="00117E74" w:rsidP="00117E74">
      <w:pPr>
        <w:pStyle w:val="NoSpacing"/>
      </w:pPr>
    </w:p>
    <w:p w:rsidR="00117E74" w:rsidRDefault="00117E74" w:rsidP="00117E74">
      <w:pPr>
        <w:pStyle w:val="NoSpacing"/>
      </w:pPr>
      <w:r>
        <w:lastRenderedPageBreak/>
        <w:t xml:space="preserve">                            // There may be previous parameters that need to be checked for duplicates.</w:t>
      </w:r>
    </w:p>
    <w:p w:rsidR="00117E74" w:rsidRDefault="00117E74" w:rsidP="00117E74">
      <w:pPr>
        <w:pStyle w:val="NoSpacing"/>
      </w:pPr>
      <w:r>
        <w:t xml:space="preserve">                            isNonSimpleParameterList = true;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if (!m_currentNodeFunc-&gt;sxFnc.HasDefaultArguments())</w:t>
      </w:r>
    </w:p>
    <w:p w:rsidR="00117E74" w:rsidRDefault="00117E74" w:rsidP="00117E74">
      <w:pPr>
        <w:pStyle w:val="NoSpacing"/>
      </w:pPr>
      <w:r>
        <w:t xml:space="preserve">                        {</w:t>
      </w:r>
    </w:p>
    <w:p w:rsidR="00117E74" w:rsidRDefault="00117E74" w:rsidP="00117E74">
      <w:pPr>
        <w:pStyle w:val="NoSpacing"/>
      </w:pPr>
      <w:r>
        <w:t xml:space="preserve">                            m_currentNodeFunc-&gt;sxFnc.SetHasDefaultArguments();</w:t>
      </w:r>
    </w:p>
    <w:p w:rsidR="00117E74" w:rsidRDefault="00117E74" w:rsidP="00117E74">
      <w:pPr>
        <w:pStyle w:val="NoSpacing"/>
      </w:pPr>
      <w:r>
        <w:t xml:space="preserve">                            m_currentNodeFunc-&gt;sxFnc.firstDefaultArg = argPos;</w:t>
      </w:r>
    </w:p>
    <w:p w:rsidR="00117E74" w:rsidRDefault="00117E74" w:rsidP="00117E74">
      <w:pPr>
        <w:pStyle w:val="NoSpacing"/>
      </w:pPr>
      <w:r>
        <w:t xml:space="preserve">                            CHAKRATEL_LANGSTATS_INC_LANGFEATURECOUNT(DefaultArgFunctionCount, m_scriptContext);</w:t>
      </w:r>
    </w:p>
    <w:p w:rsidR="00117E74" w:rsidRDefault="00117E74" w:rsidP="00117E74">
      <w:pPr>
        <w:pStyle w:val="NoSpacing"/>
      </w:pPr>
      <w:r>
        <w:t xml:space="preserve">                        }</w:t>
      </w:r>
    </w:p>
    <w:p w:rsidR="00117E74" w:rsidRDefault="00117E74" w:rsidP="00117E74">
      <w:pPr>
        <w:pStyle w:val="NoSpacing"/>
      </w:pPr>
      <w:r>
        <w:t xml:space="preserve">                        pnodeT-&gt;sxVar.pnodeInit = pnodeInit;</w:t>
      </w:r>
    </w:p>
    <w:p w:rsidR="00117E74" w:rsidRDefault="00117E74" w:rsidP="00117E74">
      <w:pPr>
        <w:pStyle w:val="NoSpacing"/>
      </w:pPr>
      <w:r>
        <w:t xml:space="preserve">                        pnodeT-&gt;ichLim = m_pscan-&gt;IchLimTok();</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(m_token.tk != tkComma)</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m_pscan-&gt;Scan();</w:t>
      </w:r>
    </w:p>
    <w:p w:rsidR="00117E74" w:rsidRDefault="00117E74" w:rsidP="00117E74">
      <w:pPr>
        <w:pStyle w:val="NoSpacing"/>
      </w:pPr>
    </w:p>
    <w:p w:rsidR="00117E74" w:rsidRDefault="00117E74" w:rsidP="00117E74">
      <w:pPr>
        <w:pStyle w:val="NoSpacing"/>
      </w:pPr>
      <w:r>
        <w:t xml:space="preserve">            if (m_token.tk == tkRParen &amp;&amp; m_scriptContext-&gt;GetConfig()-&gt;IsES7TrailingCommaEnabled())</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(seenRestParameter)</w:t>
      </w:r>
    </w:p>
    <w:p w:rsidR="00117E74" w:rsidRDefault="00117E74" w:rsidP="00117E74">
      <w:pPr>
        <w:pStyle w:val="NoSpacing"/>
      </w:pPr>
      <w:r>
        <w:t xml:space="preserve">        {</w:t>
      </w:r>
    </w:p>
    <w:p w:rsidR="00117E74" w:rsidRDefault="00117E74" w:rsidP="00117E74">
      <w:pPr>
        <w:pStyle w:val="NoSpacing"/>
      </w:pPr>
      <w:r>
        <w:t xml:space="preserve">            CHAKRATEL_LANGSTATS_INC_LANGFEATURECOUNT(RestCount, m_scriptContext);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(m_token.tk != tkRParen)</w:t>
      </w:r>
    </w:p>
    <w:p w:rsidR="00117E74" w:rsidRDefault="00117E74" w:rsidP="00117E74">
      <w:pPr>
        <w:pStyle w:val="NoSpacing"/>
      </w:pPr>
      <w:r>
        <w:t xml:space="preserve">        {</w:t>
      </w:r>
    </w:p>
    <w:p w:rsidR="00117E74" w:rsidRDefault="00117E74" w:rsidP="00117E74">
      <w:pPr>
        <w:pStyle w:val="NoSpacing"/>
      </w:pPr>
      <w:r>
        <w:t xml:space="preserve">            Error(ERRnoRparen);</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Assert(m_token.tk == tkRParen);</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template&lt;bool buildAST&gt;</w:t>
      </w:r>
    </w:p>
    <w:p w:rsidR="00117E74" w:rsidRDefault="00117E74" w:rsidP="00117E74">
      <w:pPr>
        <w:pStyle w:val="NoSpacing"/>
      </w:pPr>
      <w:r>
        <w:t>ParseNodePtr Parser::GenerateEmptyConstructor(bool extends)</w:t>
      </w:r>
    </w:p>
    <w:p w:rsidR="00117E74" w:rsidRDefault="00117E74" w:rsidP="00117E74">
      <w:pPr>
        <w:pStyle w:val="NoSpacing"/>
      </w:pPr>
      <w:r>
        <w:t>{</w:t>
      </w:r>
    </w:p>
    <w:p w:rsidR="00117E74" w:rsidRDefault="00117E74" w:rsidP="00117E74">
      <w:pPr>
        <w:pStyle w:val="NoSpacing"/>
      </w:pPr>
      <w:r>
        <w:t xml:space="preserve">    ParseNodePtr pnodeFnc;</w:t>
      </w:r>
    </w:p>
    <w:p w:rsidR="00117E74" w:rsidRDefault="00117E74" w:rsidP="00117E74">
      <w:pPr>
        <w:pStyle w:val="NoSpacing"/>
      </w:pPr>
    </w:p>
    <w:p w:rsidR="00117E74" w:rsidRDefault="00117E74" w:rsidP="00117E74">
      <w:pPr>
        <w:pStyle w:val="NoSpacing"/>
      </w:pPr>
      <w:r>
        <w:t xml:space="preserve">    if (buildAST || BindDeferredPidRefs())</w:t>
      </w:r>
    </w:p>
    <w:p w:rsidR="00117E74" w:rsidRDefault="00117E74" w:rsidP="00117E74">
      <w:pPr>
        <w:pStyle w:val="NoSpacing"/>
      </w:pPr>
      <w:r>
        <w:t xml:space="preserve">    {</w:t>
      </w:r>
    </w:p>
    <w:p w:rsidR="00117E74" w:rsidRDefault="00117E74" w:rsidP="00117E74">
      <w:pPr>
        <w:pStyle w:val="NoSpacing"/>
      </w:pPr>
      <w:r>
        <w:lastRenderedPageBreak/>
        <w:t xml:space="preserve">        // Create the node.</w:t>
      </w:r>
    </w:p>
    <w:p w:rsidR="00117E74" w:rsidRDefault="00117E74" w:rsidP="00117E74">
      <w:pPr>
        <w:pStyle w:val="NoSpacing"/>
      </w:pPr>
      <w:r>
        <w:t xml:space="preserve">        pnodeFnc = CreateNode(knopFncDecl);</w:t>
      </w:r>
    </w:p>
    <w:p w:rsidR="00117E74" w:rsidRDefault="00117E74" w:rsidP="00117E74">
      <w:pPr>
        <w:pStyle w:val="NoSpacing"/>
      </w:pPr>
      <w:r>
        <w:t xml:space="preserve">        pnodeFnc-&gt;sxFnc.ClearFlags();</w:t>
      </w:r>
    </w:p>
    <w:p w:rsidR="00117E74" w:rsidRDefault="00117E74" w:rsidP="00117E74">
      <w:pPr>
        <w:pStyle w:val="NoSpacing"/>
      </w:pPr>
      <w:r>
        <w:t xml:space="preserve">        pnodeFnc-&gt;sxFnc.SetNested(NULL != m_currentNodeFunc);</w:t>
      </w:r>
    </w:p>
    <w:p w:rsidR="00117E74" w:rsidRDefault="00117E74" w:rsidP="00117E74">
      <w:pPr>
        <w:pStyle w:val="NoSpacing"/>
      </w:pPr>
      <w:r>
        <w:t xml:space="preserve">        pnodeFnc-&gt;sxFnc.SetStrictMode();</w:t>
      </w:r>
    </w:p>
    <w:p w:rsidR="00117E74" w:rsidRDefault="00117E74" w:rsidP="00117E74">
      <w:pPr>
        <w:pStyle w:val="NoSpacing"/>
      </w:pPr>
      <w:r>
        <w:t xml:space="preserve">        pnodeFnc-&gt;sxFnc.SetDeclaration(TRUE);</w:t>
      </w:r>
    </w:p>
    <w:p w:rsidR="00117E74" w:rsidRDefault="00117E74" w:rsidP="00117E74">
      <w:pPr>
        <w:pStyle w:val="NoSpacing"/>
      </w:pPr>
      <w:r>
        <w:t xml:space="preserve">        pnodeFnc-&gt;sxFnc.SetIsMethod(TRUE);</w:t>
      </w:r>
    </w:p>
    <w:p w:rsidR="00117E74" w:rsidRDefault="00117E74" w:rsidP="00117E74">
      <w:pPr>
        <w:pStyle w:val="NoSpacing"/>
      </w:pPr>
      <w:r>
        <w:t xml:space="preserve">        pnodeFnc-&gt;sxFnc.SetIsClassMember(TRUE);</w:t>
      </w:r>
    </w:p>
    <w:p w:rsidR="00117E74" w:rsidRDefault="00117E74" w:rsidP="00117E74">
      <w:pPr>
        <w:pStyle w:val="NoSpacing"/>
      </w:pPr>
      <w:r>
        <w:t xml:space="preserve">        pnodeFnc-&gt;sxFnc.SetIsClassConstructor(TRUE);</w:t>
      </w:r>
    </w:p>
    <w:p w:rsidR="00117E74" w:rsidRDefault="00117E74" w:rsidP="00117E74">
      <w:pPr>
        <w:pStyle w:val="NoSpacing"/>
      </w:pPr>
      <w:r>
        <w:t xml:space="preserve">        pnodeFnc-&gt;sxFnc.SetIsBaseClassConstructor(!extends);</w:t>
      </w:r>
    </w:p>
    <w:p w:rsidR="00117E74" w:rsidRDefault="00117E74" w:rsidP="00117E74">
      <w:pPr>
        <w:pStyle w:val="NoSpacing"/>
      </w:pPr>
      <w:r>
        <w:t xml:space="preserve">        pnodeFnc-&gt;sxFnc.SetHasNonThisStmt(extends);</w:t>
      </w:r>
    </w:p>
    <w:p w:rsidR="00117E74" w:rsidRDefault="00117E74" w:rsidP="00117E74">
      <w:pPr>
        <w:pStyle w:val="NoSpacing"/>
      </w:pPr>
      <w:r>
        <w:t xml:space="preserve">        pnodeFnc-&gt;sxFnc.SetIsGeneratedDefault(TRUE);</w:t>
      </w:r>
    </w:p>
    <w:p w:rsidR="00117E74" w:rsidRDefault="00117E74" w:rsidP="00117E74">
      <w:pPr>
        <w:pStyle w:val="NoSpacing"/>
      </w:pPr>
    </w:p>
    <w:p w:rsidR="00117E74" w:rsidRDefault="00117E74" w:rsidP="00117E74">
      <w:pPr>
        <w:pStyle w:val="NoSpacing"/>
      </w:pPr>
      <w:r>
        <w:t xml:space="preserve">        pnodeFnc-&gt;ichLim = m_pscan-&gt;IchLimTok();</w:t>
      </w:r>
    </w:p>
    <w:p w:rsidR="00117E74" w:rsidRDefault="00117E74" w:rsidP="00117E74">
      <w:pPr>
        <w:pStyle w:val="NoSpacing"/>
      </w:pPr>
      <w:r>
        <w:t xml:space="preserve">        pnodeFnc-&gt;ichMin = m_pscan-&gt;IchMinTok();</w:t>
      </w:r>
    </w:p>
    <w:p w:rsidR="00117E74" w:rsidRDefault="00117E74" w:rsidP="00117E74">
      <w:pPr>
        <w:pStyle w:val="NoSpacing"/>
      </w:pPr>
      <w:r>
        <w:t xml:space="preserve">        pnodeFnc-&gt;sxFnc.cbLim = m_pscan-&gt;IecpLimTok();</w:t>
      </w:r>
    </w:p>
    <w:p w:rsidR="00117E74" w:rsidRDefault="00117E74" w:rsidP="00117E74">
      <w:pPr>
        <w:pStyle w:val="NoSpacing"/>
      </w:pPr>
      <w:r>
        <w:t xml:space="preserve">        pnodeFnc-&gt;sxFnc.cbMin = m_pscan-&gt;IecpMinTok();</w:t>
      </w:r>
    </w:p>
    <w:p w:rsidR="00117E74" w:rsidRDefault="00117E74" w:rsidP="00117E74">
      <w:pPr>
        <w:pStyle w:val="NoSpacing"/>
      </w:pPr>
      <w:r>
        <w:t xml:space="preserve">        pnodeFnc-&gt;sxFnc.astSize = 0;</w:t>
      </w:r>
    </w:p>
    <w:p w:rsidR="00117E74" w:rsidRDefault="00117E74" w:rsidP="00117E74">
      <w:pPr>
        <w:pStyle w:val="NoSpacing"/>
      </w:pPr>
      <w:r>
        <w:t xml:space="preserve">        pnodeFnc-&gt;sxFnc.lineNumber = m_pscan-&gt;LineCur();</w:t>
      </w:r>
    </w:p>
    <w:p w:rsidR="00117E74" w:rsidRDefault="00117E74" w:rsidP="00117E74">
      <w:pPr>
        <w:pStyle w:val="NoSpacing"/>
      </w:pPr>
    </w:p>
    <w:p w:rsidR="00117E74" w:rsidRDefault="00117E74" w:rsidP="00117E74">
      <w:pPr>
        <w:pStyle w:val="NoSpacing"/>
      </w:pPr>
      <w:r>
        <w:t xml:space="preserve">        pnodeFnc-&gt;sxFnc.functionId          = (*m_nextFunctionId);</w:t>
      </w:r>
    </w:p>
    <w:p w:rsidR="00117E74" w:rsidRDefault="00117E74" w:rsidP="00117E74">
      <w:pPr>
        <w:pStyle w:val="NoSpacing"/>
      </w:pPr>
      <w:r>
        <w:t xml:space="preserve">        pnodeFnc-&gt;sxFnc.pid                 = nullptr;</w:t>
      </w:r>
    </w:p>
    <w:p w:rsidR="00117E74" w:rsidRDefault="00117E74" w:rsidP="00117E74">
      <w:pPr>
        <w:pStyle w:val="NoSpacing"/>
      </w:pPr>
      <w:r>
        <w:t xml:space="preserve">        pnodeFnc-&gt;sxFnc.hint                = nullptr;</w:t>
      </w:r>
    </w:p>
    <w:p w:rsidR="00117E74" w:rsidRDefault="00117E74" w:rsidP="00117E74">
      <w:pPr>
        <w:pStyle w:val="NoSpacing"/>
      </w:pPr>
      <w:r>
        <w:t xml:space="preserve">        pnodeFnc-&gt;sxFnc.hintOffset          = 0;</w:t>
      </w:r>
    </w:p>
    <w:p w:rsidR="00117E74" w:rsidRDefault="00117E74" w:rsidP="00117E74">
      <w:pPr>
        <w:pStyle w:val="NoSpacing"/>
      </w:pPr>
      <w:r>
        <w:t xml:space="preserve">        pnodeFnc-&gt;sxFnc.hintLength          = 0;</w:t>
      </w:r>
    </w:p>
    <w:p w:rsidR="00117E74" w:rsidRDefault="00117E74" w:rsidP="00117E74">
      <w:pPr>
        <w:pStyle w:val="NoSpacing"/>
      </w:pPr>
      <w:r>
        <w:t xml:space="preserve">        pnodeFnc-&gt;sxFnc.isNameIdentifierRef = true;</w:t>
      </w:r>
    </w:p>
    <w:p w:rsidR="00117E74" w:rsidRDefault="00117E74" w:rsidP="00117E74">
      <w:pPr>
        <w:pStyle w:val="NoSpacing"/>
      </w:pPr>
      <w:r>
        <w:t xml:space="preserve">        pnodeFnc-&gt;sxFnc.pnodeName           = nullptr;</w:t>
      </w:r>
    </w:p>
    <w:p w:rsidR="00117E74" w:rsidRDefault="00117E74" w:rsidP="00117E74">
      <w:pPr>
        <w:pStyle w:val="NoSpacing"/>
      </w:pPr>
      <w:r>
        <w:t xml:space="preserve">        pnodeFnc-&gt;sxFnc.pnodeScopes         = nullptr;</w:t>
      </w:r>
    </w:p>
    <w:p w:rsidR="00117E74" w:rsidRDefault="00117E74" w:rsidP="00117E74">
      <w:pPr>
        <w:pStyle w:val="NoSpacing"/>
      </w:pPr>
      <w:r>
        <w:t xml:space="preserve">        pnodeFnc-&gt;sxFnc.pnodeArgs           = nullptr;</w:t>
      </w:r>
    </w:p>
    <w:p w:rsidR="00117E74" w:rsidRDefault="00117E74" w:rsidP="00117E74">
      <w:pPr>
        <w:pStyle w:val="NoSpacing"/>
      </w:pPr>
      <w:r>
        <w:t xml:space="preserve">        pnodeFnc-&gt;sxFnc.pnodeVars           = nullptr;</w:t>
      </w:r>
    </w:p>
    <w:p w:rsidR="00117E74" w:rsidRDefault="00117E74" w:rsidP="00117E74">
      <w:pPr>
        <w:pStyle w:val="NoSpacing"/>
      </w:pPr>
      <w:r>
        <w:t xml:space="preserve">        pnodeFnc-&gt;sxFnc.pnodeBody           = nullptr;</w:t>
      </w:r>
    </w:p>
    <w:p w:rsidR="00117E74" w:rsidRDefault="00117E74" w:rsidP="00117E74">
      <w:pPr>
        <w:pStyle w:val="NoSpacing"/>
      </w:pPr>
      <w:r>
        <w:t xml:space="preserve">        pnodeFnc-&gt;sxFnc.nestedCount         = 0;</w:t>
      </w:r>
    </w:p>
    <w:p w:rsidR="00117E74" w:rsidRDefault="00117E74" w:rsidP="00117E74">
      <w:pPr>
        <w:pStyle w:val="NoSpacing"/>
      </w:pPr>
      <w:r>
        <w:t xml:space="preserve">        pnodeFnc-&gt;sxFnc.pnodeNext           = nullptr;</w:t>
      </w:r>
    </w:p>
    <w:p w:rsidR="00117E74" w:rsidRDefault="00117E74" w:rsidP="00117E74">
      <w:pPr>
        <w:pStyle w:val="NoSpacing"/>
      </w:pPr>
      <w:r>
        <w:t xml:space="preserve">        pnodeFnc-&gt;sxFnc.pnodeRest           = nullptr;</w:t>
      </w:r>
    </w:p>
    <w:p w:rsidR="00117E74" w:rsidRDefault="00117E74" w:rsidP="00117E74">
      <w:pPr>
        <w:pStyle w:val="NoSpacing"/>
      </w:pPr>
      <w:r>
        <w:t xml:space="preserve">        pnodeFnc-&gt;sxFnc.deferredStub        = nullptr;</w:t>
      </w:r>
    </w:p>
    <w:p w:rsidR="00117E74" w:rsidRDefault="00117E74" w:rsidP="00117E74">
      <w:pPr>
        <w:pStyle w:val="NoSpacing"/>
      </w:pPr>
      <w:r>
        <w:t xml:space="preserve">        pnodeFnc-&gt;sxFnc.funcInfo            = nullptr;</w:t>
      </w:r>
    </w:p>
    <w:p w:rsidR="00117E74" w:rsidRDefault="00117E74" w:rsidP="00117E74">
      <w:pPr>
        <w:pStyle w:val="NoSpacing"/>
      </w:pPr>
    </w:p>
    <w:p w:rsidR="00117E74" w:rsidRDefault="00117E74" w:rsidP="00117E74">
      <w:pPr>
        <w:pStyle w:val="NoSpacing"/>
      </w:pPr>
      <w:r>
        <w:t>#ifdef DBG</w:t>
      </w:r>
    </w:p>
    <w:p w:rsidR="00117E74" w:rsidRDefault="00117E74" w:rsidP="00117E74">
      <w:pPr>
        <w:pStyle w:val="NoSpacing"/>
      </w:pPr>
      <w:r>
        <w:t xml:space="preserve">        pnodeFnc-&gt;sxFnc.deferredParseNextFunctionId = *(this-&gt;m_nextFunctionId);</w:t>
      </w:r>
    </w:p>
    <w:p w:rsidR="00117E74" w:rsidRDefault="00117E74" w:rsidP="00117E74">
      <w:pPr>
        <w:pStyle w:val="NoSpacing"/>
      </w:pPr>
      <w:r>
        <w:t>#endif</w:t>
      </w:r>
    </w:p>
    <w:p w:rsidR="00117E74" w:rsidRDefault="00117E74" w:rsidP="00117E74">
      <w:pPr>
        <w:pStyle w:val="NoSpacing"/>
      </w:pPr>
    </w:p>
    <w:p w:rsidR="00117E74" w:rsidRDefault="00117E74" w:rsidP="00117E74">
      <w:pPr>
        <w:pStyle w:val="NoSpacing"/>
      </w:pPr>
      <w:r>
        <w:t xml:space="preserve">        AppendFunctionToScopeList(true, pnodeFnc);</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(m_nextFunctionId)</w:t>
      </w:r>
    </w:p>
    <w:p w:rsidR="00117E74" w:rsidRDefault="00117E74" w:rsidP="00117E74">
      <w:pPr>
        <w:pStyle w:val="NoSpacing"/>
      </w:pPr>
      <w:r>
        <w:t xml:space="preserve">    {</w:t>
      </w:r>
    </w:p>
    <w:p w:rsidR="00117E74" w:rsidRDefault="00117E74" w:rsidP="00117E74">
      <w:pPr>
        <w:pStyle w:val="NoSpacing"/>
      </w:pPr>
      <w:r>
        <w:t xml:space="preserve">        (*m_nextFunctionId)++;</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Update the count of functions nested in the current parent.</w:t>
      </w:r>
    </w:p>
    <w:p w:rsidR="00117E74" w:rsidRDefault="00117E74" w:rsidP="00117E74">
      <w:pPr>
        <w:pStyle w:val="NoSpacing"/>
      </w:pPr>
      <w:r>
        <w:t xml:space="preserve">    if (m_pnestedCount)</w:t>
      </w:r>
    </w:p>
    <w:p w:rsidR="00117E74" w:rsidRDefault="00117E74" w:rsidP="00117E74">
      <w:pPr>
        <w:pStyle w:val="NoSpacing"/>
      </w:pPr>
      <w:r>
        <w:t xml:space="preserve">    {</w:t>
      </w:r>
    </w:p>
    <w:p w:rsidR="00117E74" w:rsidRDefault="00117E74" w:rsidP="00117E74">
      <w:pPr>
        <w:pStyle w:val="NoSpacing"/>
      </w:pPr>
      <w:r>
        <w:t xml:space="preserve">        (*m_pnestedCount)++;</w:t>
      </w:r>
    </w:p>
    <w:p w:rsidR="00117E74" w:rsidRDefault="00117E74" w:rsidP="00117E74">
      <w:pPr>
        <w:pStyle w:val="NoSpacing"/>
      </w:pPr>
      <w:r>
        <w:lastRenderedPageBreak/>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return NULL;</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(m_pscan-&gt;IchMinTok() &gt;= m_pscan-&gt;IchMinLine())</w:t>
      </w:r>
    </w:p>
    <w:p w:rsidR="00117E74" w:rsidRDefault="00117E74" w:rsidP="00117E74">
      <w:pPr>
        <w:pStyle w:val="NoSpacing"/>
      </w:pPr>
      <w:r>
        <w:t xml:space="preserve">    {</w:t>
      </w:r>
    </w:p>
    <w:p w:rsidR="00117E74" w:rsidRDefault="00117E74" w:rsidP="00117E74">
      <w:pPr>
        <w:pStyle w:val="NoSpacing"/>
      </w:pPr>
      <w:r>
        <w:t xml:space="preserve">        // In scenarios involving defer parse IchMinLine() can be incorrect for the first line after defer parse</w:t>
      </w:r>
    </w:p>
    <w:p w:rsidR="00117E74" w:rsidRDefault="00117E74" w:rsidP="00117E74">
      <w:pPr>
        <w:pStyle w:val="NoSpacing"/>
      </w:pPr>
      <w:r>
        <w:t xml:space="preserve">        pnodeFnc-&gt;sxFnc.columnNumber = m_pscan-&gt;IchMinTok() - m_pscan-&gt;IchMinLine();</w:t>
      </w:r>
    </w:p>
    <w:p w:rsidR="00117E74" w:rsidRDefault="00117E74" w:rsidP="00117E74">
      <w:pPr>
        <w:pStyle w:val="NoSpacing"/>
      </w:pPr>
      <w:r>
        <w:t xml:space="preserve">    }</w:t>
      </w:r>
    </w:p>
    <w:p w:rsidR="00117E74" w:rsidRDefault="00117E74" w:rsidP="00117E74">
      <w:pPr>
        <w:pStyle w:val="NoSpacing"/>
      </w:pPr>
      <w:r>
        <w:t xml:space="preserve">    else if (m_currentNodeFunc)</w:t>
      </w:r>
    </w:p>
    <w:p w:rsidR="00117E74" w:rsidRDefault="00117E74" w:rsidP="00117E74">
      <w:pPr>
        <w:pStyle w:val="NoSpacing"/>
      </w:pPr>
      <w:r>
        <w:t xml:space="preserve">    {</w:t>
      </w:r>
    </w:p>
    <w:p w:rsidR="00117E74" w:rsidRDefault="00117E74" w:rsidP="00117E74">
      <w:pPr>
        <w:pStyle w:val="NoSpacing"/>
      </w:pPr>
      <w:r>
        <w:t xml:space="preserve">        // For the first line after defer parse, compute the column relative to the column number</w:t>
      </w:r>
    </w:p>
    <w:p w:rsidR="00117E74" w:rsidRDefault="00117E74" w:rsidP="00117E74">
      <w:pPr>
        <w:pStyle w:val="NoSpacing"/>
      </w:pPr>
      <w:r>
        <w:t xml:space="preserve">        // of the lexically parent function.</w:t>
      </w:r>
    </w:p>
    <w:p w:rsidR="00117E74" w:rsidRDefault="00117E74" w:rsidP="00117E74">
      <w:pPr>
        <w:pStyle w:val="NoSpacing"/>
      </w:pPr>
      <w:r>
        <w:t xml:space="preserve">        ULONG offsetFromCurrentFunction = m_pscan-&gt;IchMinTok() - m_currentNodeFunc-&gt;ichMin;</w:t>
      </w:r>
    </w:p>
    <w:p w:rsidR="00117E74" w:rsidRDefault="00117E74" w:rsidP="00117E74">
      <w:pPr>
        <w:pStyle w:val="NoSpacing"/>
      </w:pPr>
      <w:r>
        <w:t xml:space="preserve">        pnodeFnc-&gt;sxFnc.columnNumber = m_currentNodeFunc-&gt;sxFnc.columnNumber + offsetFromCurrentFunction;</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 if there is no current function, lets give a default of 0.</w:t>
      </w:r>
    </w:p>
    <w:p w:rsidR="00117E74" w:rsidRDefault="00117E74" w:rsidP="00117E74">
      <w:pPr>
        <w:pStyle w:val="NoSpacing"/>
      </w:pPr>
      <w:r>
        <w:t xml:space="preserve">        pnodeFnc-&gt;sxFnc.columnNumber = 0;</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long * pAstSizeSave = m_pCurrentAstSize;</w:t>
      </w:r>
    </w:p>
    <w:p w:rsidR="00117E74" w:rsidRDefault="00117E74" w:rsidP="00117E74">
      <w:pPr>
        <w:pStyle w:val="NoSpacing"/>
      </w:pPr>
      <w:r>
        <w:t xml:space="preserve">    m_pCurrentAstSize = &amp;(pnodeFnc-&gt;sxFnc.astSize);</w:t>
      </w:r>
    </w:p>
    <w:p w:rsidR="00117E74" w:rsidRDefault="00117E74" w:rsidP="00117E74">
      <w:pPr>
        <w:pStyle w:val="NoSpacing"/>
      </w:pPr>
    </w:p>
    <w:p w:rsidR="00117E74" w:rsidRDefault="00117E74" w:rsidP="00117E74">
      <w:pPr>
        <w:pStyle w:val="NoSpacing"/>
      </w:pPr>
      <w:r>
        <w:t xml:space="preserve">    // Make this the current function.</w:t>
      </w:r>
    </w:p>
    <w:p w:rsidR="00117E74" w:rsidRDefault="00117E74" w:rsidP="00117E74">
      <w:pPr>
        <w:pStyle w:val="NoSpacing"/>
      </w:pPr>
      <w:r>
        <w:t xml:space="preserve">    ParseNodePtr pnodeFncSave = m_currentNodeFunc;</w:t>
      </w:r>
    </w:p>
    <w:p w:rsidR="00117E74" w:rsidRDefault="00117E74" w:rsidP="00117E74">
      <w:pPr>
        <w:pStyle w:val="NoSpacing"/>
      </w:pPr>
      <w:r>
        <w:t xml:space="preserve">    m_currentNodeFunc = pnodeFnc;</w:t>
      </w:r>
    </w:p>
    <w:p w:rsidR="00117E74" w:rsidRDefault="00117E74" w:rsidP="00117E74">
      <w:pPr>
        <w:pStyle w:val="NoSpacing"/>
      </w:pPr>
    </w:p>
    <w:p w:rsidR="00117E74" w:rsidRDefault="00117E74" w:rsidP="00117E74">
      <w:pPr>
        <w:pStyle w:val="NoSpacing"/>
      </w:pPr>
      <w:r>
        <w:t xml:space="preserve">    ParseNodePtr pnodeBlock = StartParseBlock&lt;buildAST&gt;(PnodeBlockType::Parameter, ScopeType_Parameter);</w:t>
      </w:r>
    </w:p>
    <w:p w:rsidR="00117E74" w:rsidRDefault="00117E74" w:rsidP="00117E74">
      <w:pPr>
        <w:pStyle w:val="NoSpacing"/>
      </w:pPr>
      <w:r>
        <w:t xml:space="preserve">    ParseNodePtr pnodeInnerBlock = StartParseBlock&lt;buildAST&gt;(PnodeBlockType::Function, ScopeType_FunctionBody);</w:t>
      </w:r>
    </w:p>
    <w:p w:rsidR="00117E74" w:rsidRDefault="00117E74" w:rsidP="00117E74">
      <w:pPr>
        <w:pStyle w:val="NoSpacing"/>
      </w:pPr>
      <w:r>
        <w:t xml:space="preserve">    pnodeBlock-&gt;sxBlock.pnodeScopes = pnodeInnerBlock;</w:t>
      </w:r>
    </w:p>
    <w:p w:rsidR="00117E74" w:rsidRDefault="00117E74" w:rsidP="00117E74">
      <w:pPr>
        <w:pStyle w:val="NoSpacing"/>
      </w:pPr>
      <w:r>
        <w:t xml:space="preserve">    pnodeFnc-&gt;sxFnc.pnodeBodyScope = pnodeInnerBlock;</w:t>
      </w:r>
    </w:p>
    <w:p w:rsidR="00117E74" w:rsidRDefault="00117E74" w:rsidP="00117E74">
      <w:pPr>
        <w:pStyle w:val="NoSpacing"/>
      </w:pPr>
      <w:r>
        <w:t xml:space="preserve">    pnodeFnc-&gt;sxFnc.pnodeScopes = pnodeBlock;</w:t>
      </w:r>
    </w:p>
    <w:p w:rsidR="00117E74" w:rsidRDefault="00117E74" w:rsidP="00117E74">
      <w:pPr>
        <w:pStyle w:val="NoSpacing"/>
      </w:pPr>
    </w:p>
    <w:p w:rsidR="00117E74" w:rsidRDefault="00117E74" w:rsidP="00117E74">
      <w:pPr>
        <w:pStyle w:val="NoSpacing"/>
      </w:pPr>
      <w:r>
        <w:t xml:space="preserve">    ParseNodePtr *lastNodeRef = nullptr;</w:t>
      </w:r>
    </w:p>
    <w:p w:rsidR="00117E74" w:rsidRDefault="00117E74" w:rsidP="00117E74">
      <w:pPr>
        <w:pStyle w:val="NoSpacing"/>
      </w:pPr>
      <w:r>
        <w:t xml:space="preserve">    if (extends)</w:t>
      </w:r>
    </w:p>
    <w:p w:rsidR="00117E74" w:rsidRDefault="00117E74" w:rsidP="00117E74">
      <w:pPr>
        <w:pStyle w:val="NoSpacing"/>
      </w:pPr>
      <w:r>
        <w:t xml:space="preserve">    {</w:t>
      </w:r>
    </w:p>
    <w:p w:rsidR="00117E74" w:rsidRDefault="00117E74" w:rsidP="00117E74">
      <w:pPr>
        <w:pStyle w:val="NoSpacing"/>
      </w:pPr>
      <w:r>
        <w:t xml:space="preserve">        // constructor() { super(...arguments); } (equivalent to constructor(...args) { super(...args); } )</w:t>
      </w:r>
    </w:p>
    <w:p w:rsidR="00117E74" w:rsidRDefault="00117E74" w:rsidP="00117E74">
      <w:pPr>
        <w:pStyle w:val="NoSpacing"/>
      </w:pPr>
      <w:r>
        <w:t xml:space="preserve">        PidRefStack *ref = this-&gt;PushPidRef(wellKnownPropertyPids.arguments);</w:t>
      </w:r>
    </w:p>
    <w:p w:rsidR="00117E74" w:rsidRDefault="00117E74" w:rsidP="00117E74">
      <w:pPr>
        <w:pStyle w:val="NoSpacing"/>
      </w:pPr>
      <w:r>
        <w:t xml:space="preserve">        ParseNodePtr argumentsId = CreateNameNode(wellKnownPropertyPids.arguments, pnodeFnc-&gt;ichMin, pnodeFnc-&gt;ichLim);</w:t>
      </w:r>
    </w:p>
    <w:p w:rsidR="00117E74" w:rsidRDefault="00117E74" w:rsidP="00117E74">
      <w:pPr>
        <w:pStyle w:val="NoSpacing"/>
      </w:pPr>
      <w:r>
        <w:t xml:space="preserve">        argumentsId-&gt;sxPid.symRef = ref-&gt;GetSymRef();</w:t>
      </w:r>
    </w:p>
    <w:p w:rsidR="00117E74" w:rsidRDefault="00117E74" w:rsidP="00117E74">
      <w:pPr>
        <w:pStyle w:val="NoSpacing"/>
      </w:pPr>
      <w:r>
        <w:t xml:space="preserve">        pnodeFnc-&gt;sxFnc.SetUsesArguments(true);</w:t>
      </w:r>
    </w:p>
    <w:p w:rsidR="00117E74" w:rsidRDefault="00117E74" w:rsidP="00117E74">
      <w:pPr>
        <w:pStyle w:val="NoSpacing"/>
      </w:pPr>
      <w:r>
        <w:t xml:space="preserve">        pnodeFnc-&gt;sxFnc.SetHasReferenceableBuiltInArguments(true);</w:t>
      </w:r>
    </w:p>
    <w:p w:rsidR="00117E74" w:rsidRDefault="00117E74" w:rsidP="00117E74">
      <w:pPr>
        <w:pStyle w:val="NoSpacing"/>
      </w:pPr>
    </w:p>
    <w:p w:rsidR="00117E74" w:rsidRDefault="00117E74" w:rsidP="00117E74">
      <w:pPr>
        <w:pStyle w:val="NoSpacing"/>
      </w:pPr>
      <w:r>
        <w:t xml:space="preserve">        ParseNodePtr *const ppnodeVarSave = m_ppnodeVar;</w:t>
      </w:r>
    </w:p>
    <w:p w:rsidR="00117E74" w:rsidRDefault="00117E74" w:rsidP="00117E74">
      <w:pPr>
        <w:pStyle w:val="NoSpacing"/>
      </w:pPr>
      <w:r>
        <w:t xml:space="preserve">        m_ppnodeVar = &amp;pnodeFnc-&gt;sxFnc.pnodeVars;</w:t>
      </w:r>
    </w:p>
    <w:p w:rsidR="00117E74" w:rsidRDefault="00117E74" w:rsidP="00117E74">
      <w:pPr>
        <w:pStyle w:val="NoSpacing"/>
      </w:pPr>
      <w:r>
        <w:t xml:space="preserve">        CreateVarDeclNode(wellKnownPropertyPids.arguments, STVariable, true, pnodeFnc)-&gt;grfpn |= PNodeFlags::fpnArguments;</w:t>
      </w:r>
    </w:p>
    <w:p w:rsidR="00117E74" w:rsidRDefault="00117E74" w:rsidP="00117E74">
      <w:pPr>
        <w:pStyle w:val="NoSpacing"/>
      </w:pPr>
      <w:r>
        <w:lastRenderedPageBreak/>
        <w:t xml:space="preserve">        m_ppnodeVar = ppnodeVarSave;</w:t>
      </w:r>
    </w:p>
    <w:p w:rsidR="00117E74" w:rsidRDefault="00117E74" w:rsidP="00117E74">
      <w:pPr>
        <w:pStyle w:val="NoSpacing"/>
      </w:pPr>
    </w:p>
    <w:p w:rsidR="00117E74" w:rsidRDefault="00117E74" w:rsidP="00117E74">
      <w:pPr>
        <w:pStyle w:val="NoSpacing"/>
      </w:pPr>
      <w:r>
        <w:t xml:space="preserve">        ParseNodePtr spreadArg = CreateUniNode(knopEllipsis, argumentsId, pnodeFnc-&gt;ichMin, pnodeFnc-&gt;ichLim);</w:t>
      </w:r>
    </w:p>
    <w:p w:rsidR="00117E74" w:rsidRDefault="00117E74" w:rsidP="00117E74">
      <w:pPr>
        <w:pStyle w:val="NoSpacing"/>
      </w:pPr>
    </w:p>
    <w:p w:rsidR="00117E74" w:rsidRDefault="00117E74" w:rsidP="00117E74">
      <w:pPr>
        <w:pStyle w:val="NoSpacing"/>
      </w:pPr>
      <w:r>
        <w:t xml:space="preserve">        ParseNodePtr superRef = CreateNodeWithScanner&lt;knopSuper&gt;();</w:t>
      </w:r>
    </w:p>
    <w:p w:rsidR="00117E74" w:rsidRDefault="00117E74" w:rsidP="00117E74">
      <w:pPr>
        <w:pStyle w:val="NoSpacing"/>
      </w:pPr>
      <w:r>
        <w:t xml:space="preserve">        pnodeFnc-&gt;sxFnc.SetHasSuperReference(TRUE);</w:t>
      </w:r>
    </w:p>
    <w:p w:rsidR="00117E74" w:rsidRDefault="00117E74" w:rsidP="00117E74">
      <w:pPr>
        <w:pStyle w:val="NoSpacing"/>
      </w:pPr>
    </w:p>
    <w:p w:rsidR="00117E74" w:rsidRDefault="00117E74" w:rsidP="00117E74">
      <w:pPr>
        <w:pStyle w:val="NoSpacing"/>
      </w:pPr>
      <w:r>
        <w:t xml:space="preserve">        ParseNodePtr callNode = CreateCallNode(knopCall, superRef, spreadArg);</w:t>
      </w:r>
    </w:p>
    <w:p w:rsidR="00117E74" w:rsidRDefault="00117E74" w:rsidP="00117E74">
      <w:pPr>
        <w:pStyle w:val="NoSpacing"/>
      </w:pPr>
      <w:r>
        <w:t xml:space="preserve">        callNode-&gt;sxCall.spreadArgCount = 1;</w:t>
      </w:r>
    </w:p>
    <w:p w:rsidR="00117E74" w:rsidRDefault="00117E74" w:rsidP="00117E74">
      <w:pPr>
        <w:pStyle w:val="NoSpacing"/>
      </w:pPr>
      <w:r>
        <w:t xml:space="preserve">        AddToNodeList(&amp;pnodeFnc-&gt;sxFnc.pnodeBody, &amp;lastNodeRef, callNode);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AddToNodeList(&amp;pnodeFnc-&gt;sxFnc.pnodeBody, &amp;lastNodeRef, CreateNodeWithScanner&lt;knopEndCode&gt;());</w:t>
      </w:r>
    </w:p>
    <w:p w:rsidR="00117E74" w:rsidRDefault="00117E74" w:rsidP="00117E74">
      <w:pPr>
        <w:pStyle w:val="NoSpacing"/>
      </w:pPr>
    </w:p>
    <w:p w:rsidR="00117E74" w:rsidRDefault="00117E74" w:rsidP="00117E74">
      <w:pPr>
        <w:pStyle w:val="NoSpacing"/>
      </w:pPr>
      <w:r>
        <w:t xml:space="preserve">    FinishParseBlock(pnodeInnerBlock);</w:t>
      </w:r>
    </w:p>
    <w:p w:rsidR="00117E74" w:rsidRDefault="00117E74" w:rsidP="00117E74">
      <w:pPr>
        <w:pStyle w:val="NoSpacing"/>
      </w:pPr>
      <w:r>
        <w:t xml:space="preserve">    FinishParseBlock(pnodeBlock);</w:t>
      </w:r>
    </w:p>
    <w:p w:rsidR="00117E74" w:rsidRDefault="00117E74" w:rsidP="00117E74">
      <w:pPr>
        <w:pStyle w:val="NoSpacing"/>
      </w:pPr>
    </w:p>
    <w:p w:rsidR="00117E74" w:rsidRDefault="00117E74" w:rsidP="00117E74">
      <w:pPr>
        <w:pStyle w:val="NoSpacing"/>
      </w:pPr>
      <w:r>
        <w:t xml:space="preserve">    m_currentNodeFunc = pnodeFncSave;</w:t>
      </w:r>
    </w:p>
    <w:p w:rsidR="00117E74" w:rsidRDefault="00117E74" w:rsidP="00117E74">
      <w:pPr>
        <w:pStyle w:val="NoSpacing"/>
      </w:pPr>
      <w:r>
        <w:t xml:space="preserve">    m_pCurrentAstSize = pAstSizeSave;</w:t>
      </w:r>
    </w:p>
    <w:p w:rsidR="00117E74" w:rsidRDefault="00117E74" w:rsidP="00117E74">
      <w:pPr>
        <w:pStyle w:val="NoSpacing"/>
      </w:pPr>
    </w:p>
    <w:p w:rsidR="00117E74" w:rsidRDefault="00117E74" w:rsidP="00117E74">
      <w:pPr>
        <w:pStyle w:val="NoSpacing"/>
      </w:pPr>
      <w:r>
        <w:t xml:space="preserve">    return pnodeFnc;</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template&lt;bool buildAST&gt;</w:t>
      </w:r>
    </w:p>
    <w:p w:rsidR="00117E74" w:rsidRDefault="00117E74" w:rsidP="00117E74">
      <w:pPr>
        <w:pStyle w:val="NoSpacing"/>
      </w:pPr>
      <w:r>
        <w:t>void Parser::ParseExpressionLambdaBody(ParseNodePtr pnodeLambda)</w:t>
      </w:r>
    </w:p>
    <w:p w:rsidR="00117E74" w:rsidRDefault="00117E74" w:rsidP="00117E74">
      <w:pPr>
        <w:pStyle w:val="NoSpacing"/>
      </w:pPr>
      <w:r>
        <w:t>{</w:t>
      </w:r>
    </w:p>
    <w:p w:rsidR="00117E74" w:rsidRDefault="00117E74" w:rsidP="00117E74">
      <w:pPr>
        <w:pStyle w:val="NoSpacing"/>
      </w:pPr>
      <w:r>
        <w:t xml:space="preserve">    ParseNodePtr *lastNodeRef = nullptr;</w:t>
      </w:r>
    </w:p>
    <w:p w:rsidR="00117E74" w:rsidRDefault="00117E74" w:rsidP="00117E74">
      <w:pPr>
        <w:pStyle w:val="NoSpacing"/>
      </w:pPr>
    </w:p>
    <w:p w:rsidR="00117E74" w:rsidRDefault="00117E74" w:rsidP="00117E74">
      <w:pPr>
        <w:pStyle w:val="NoSpacing"/>
      </w:pPr>
      <w:r>
        <w:t xml:space="preserve">    // The lambda body is a single expression, the result of which is the return value.</w:t>
      </w:r>
    </w:p>
    <w:p w:rsidR="00117E74" w:rsidRDefault="00117E74" w:rsidP="00117E74">
      <w:pPr>
        <w:pStyle w:val="NoSpacing"/>
      </w:pPr>
      <w:r>
        <w:t xml:space="preserve">    ParseNodePtr pnodeRet = nullptr;</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pnodeRet = CreateNodeWithScanner&lt;knopReturn&gt;();</w:t>
      </w:r>
    </w:p>
    <w:p w:rsidR="00117E74" w:rsidRDefault="00117E74" w:rsidP="00117E74">
      <w:pPr>
        <w:pStyle w:val="NoSpacing"/>
      </w:pPr>
      <w:r>
        <w:t xml:space="preserve">        pnodeRet-&gt;grfpn |= PNodeFlags::fpnSyntheticNode;</w:t>
      </w:r>
    </w:p>
    <w:p w:rsidR="00117E74" w:rsidRDefault="00117E74" w:rsidP="00117E74">
      <w:pPr>
        <w:pStyle w:val="NoSpacing"/>
      </w:pPr>
      <w:r>
        <w:t xml:space="preserve">        pnodeLambda-&gt;sxFnc.pnodeScopes-&gt;sxBlock.pnodeStmt = pnodeRet;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ParseNodePtr result = ParseExpr&lt;buildAST&gt;(koplAsg, nullptr, TRUE, FALSE, nullptr);</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pnodeRet-&gt;sxReturn.pnodeExpr = result;</w:t>
      </w:r>
    </w:p>
    <w:p w:rsidR="00117E74" w:rsidRDefault="00117E74" w:rsidP="00117E74">
      <w:pPr>
        <w:pStyle w:val="NoSpacing"/>
      </w:pPr>
    </w:p>
    <w:p w:rsidR="00117E74" w:rsidRDefault="00117E74" w:rsidP="00117E74">
      <w:pPr>
        <w:pStyle w:val="NoSpacing"/>
      </w:pPr>
      <w:r>
        <w:t xml:space="preserve">        pnodeRet-&gt;ichMin = pnodeRet-&gt;sxReturn.pnodeExpr-&gt;ichMin;</w:t>
      </w:r>
    </w:p>
    <w:p w:rsidR="00117E74" w:rsidRDefault="00117E74" w:rsidP="00117E74">
      <w:pPr>
        <w:pStyle w:val="NoSpacing"/>
      </w:pPr>
      <w:r>
        <w:t xml:space="preserve">        pnodeRet-&gt;ichLim = pnodeRet-&gt;sxReturn.pnodeExpr-&gt;ichLim;</w:t>
      </w:r>
    </w:p>
    <w:p w:rsidR="00117E74" w:rsidRDefault="00117E74" w:rsidP="00117E74">
      <w:pPr>
        <w:pStyle w:val="NoSpacing"/>
      </w:pPr>
    </w:p>
    <w:p w:rsidR="00117E74" w:rsidRDefault="00117E74" w:rsidP="00117E74">
      <w:pPr>
        <w:pStyle w:val="NoSpacing"/>
      </w:pPr>
      <w:r>
        <w:t xml:space="preserve">        // Pushing a statement node with PushStmt&lt;&gt;() normally does this initialization</w:t>
      </w:r>
    </w:p>
    <w:p w:rsidR="00117E74" w:rsidRDefault="00117E74" w:rsidP="00117E74">
      <w:pPr>
        <w:pStyle w:val="NoSpacing"/>
      </w:pPr>
      <w:r>
        <w:t xml:space="preserve">        // but do it here manually since we know there is no outer statement node.</w:t>
      </w:r>
    </w:p>
    <w:p w:rsidR="00117E74" w:rsidRDefault="00117E74" w:rsidP="00117E74">
      <w:pPr>
        <w:pStyle w:val="NoSpacing"/>
      </w:pPr>
      <w:r>
        <w:t xml:space="preserve">        pnodeRet-&gt;sxStmt.grfnop = 0;</w:t>
      </w:r>
    </w:p>
    <w:p w:rsidR="00117E74" w:rsidRDefault="00117E74" w:rsidP="00117E74">
      <w:pPr>
        <w:pStyle w:val="NoSpacing"/>
      </w:pPr>
      <w:r>
        <w:t xml:space="preserve">        pnodeRet-&gt;sxStmt.pnodeOuter = nullptr;</w:t>
      </w:r>
    </w:p>
    <w:p w:rsidR="00117E74" w:rsidRDefault="00117E74" w:rsidP="00117E74">
      <w:pPr>
        <w:pStyle w:val="NoSpacing"/>
      </w:pPr>
    </w:p>
    <w:p w:rsidR="00117E74" w:rsidRDefault="00117E74" w:rsidP="00117E74">
      <w:pPr>
        <w:pStyle w:val="NoSpacing"/>
      </w:pPr>
      <w:r>
        <w:t xml:space="preserve">        pnodeLambda-&gt;ichLim = pnodeRet-&gt;ichLim;</w:t>
      </w:r>
    </w:p>
    <w:p w:rsidR="00117E74" w:rsidRDefault="00117E74" w:rsidP="00117E74">
      <w:pPr>
        <w:pStyle w:val="NoSpacing"/>
      </w:pPr>
      <w:r>
        <w:lastRenderedPageBreak/>
        <w:t xml:space="preserve">        pnodeLambda-&gt;sxFnc.cbLim = m_pscan-&gt;IecpLimTokPrevious();</w:t>
      </w:r>
    </w:p>
    <w:p w:rsidR="00117E74" w:rsidRDefault="00117E74" w:rsidP="00117E74">
      <w:pPr>
        <w:pStyle w:val="NoSpacing"/>
      </w:pPr>
      <w:r>
        <w:t xml:space="preserve">        pnodeLambda-&gt;sxFnc.pnodeScopes-&gt;ichLim = pnodeRet-&gt;ichLim;</w:t>
      </w:r>
    </w:p>
    <w:p w:rsidR="00117E74" w:rsidRDefault="00117E74" w:rsidP="00117E74">
      <w:pPr>
        <w:pStyle w:val="NoSpacing"/>
      </w:pPr>
    </w:p>
    <w:p w:rsidR="00117E74" w:rsidRDefault="00117E74" w:rsidP="00117E74">
      <w:pPr>
        <w:pStyle w:val="NoSpacing"/>
      </w:pPr>
      <w:r>
        <w:t xml:space="preserve">        pnodeLambda-&gt;sxFnc.pnodeBody = nullptr;</w:t>
      </w:r>
    </w:p>
    <w:p w:rsidR="00117E74" w:rsidRDefault="00117E74" w:rsidP="00117E74">
      <w:pPr>
        <w:pStyle w:val="NoSpacing"/>
      </w:pPr>
      <w:r>
        <w:t xml:space="preserve">        AddToNodeList(&amp;pnodeLambda-&gt;sxFnc.pnodeBody, &amp;lastNodeRef, pnodeLambda-&gt;sxFnc.pnodeScopes);</w:t>
      </w:r>
    </w:p>
    <w:p w:rsidR="00117E74" w:rsidRDefault="00117E74" w:rsidP="00117E74">
      <w:pPr>
        <w:pStyle w:val="NoSpacing"/>
      </w:pPr>
    </w:p>
    <w:p w:rsidR="00117E74" w:rsidRDefault="00117E74" w:rsidP="00117E74">
      <w:pPr>
        <w:pStyle w:val="NoSpacing"/>
      </w:pPr>
      <w:r>
        <w:t xml:space="preserve">        // Append an EndCode node.</w:t>
      </w:r>
    </w:p>
    <w:p w:rsidR="00117E74" w:rsidRDefault="00117E74" w:rsidP="00117E74">
      <w:pPr>
        <w:pStyle w:val="NoSpacing"/>
      </w:pPr>
      <w:r>
        <w:t xml:space="preserve">        ParseNodePtr end = CreateNodeWithScanner&lt;knopEndCode&gt;(pnodeRet-&gt;ichLim);</w:t>
      </w:r>
    </w:p>
    <w:p w:rsidR="00117E74" w:rsidRDefault="00117E74" w:rsidP="00117E74">
      <w:pPr>
        <w:pStyle w:val="NoSpacing"/>
      </w:pPr>
      <w:r>
        <w:t xml:space="preserve">        end-&gt;ichLim = end-&gt;ichMin; // make end code zero width at the immediate end of lambda body</w:t>
      </w:r>
    </w:p>
    <w:p w:rsidR="00117E74" w:rsidRDefault="00117E74" w:rsidP="00117E74">
      <w:pPr>
        <w:pStyle w:val="NoSpacing"/>
      </w:pPr>
      <w:r>
        <w:t xml:space="preserve">        AddToNodeList(&amp;pnodeLambda-&gt;sxFnc.pnodeBody, &amp;lastNodeRef, end);</w:t>
      </w:r>
    </w:p>
    <w:p w:rsidR="00117E74" w:rsidRDefault="00117E74" w:rsidP="00117E74">
      <w:pPr>
        <w:pStyle w:val="NoSpacing"/>
      </w:pPr>
    </w:p>
    <w:p w:rsidR="00117E74" w:rsidRDefault="00117E74" w:rsidP="00117E74">
      <w:pPr>
        <w:pStyle w:val="NoSpacing"/>
      </w:pPr>
      <w:r>
        <w:t xml:space="preserve">        // Lambda's do not have arguments binding</w:t>
      </w:r>
    </w:p>
    <w:p w:rsidR="00117E74" w:rsidRDefault="00117E74" w:rsidP="00117E74">
      <w:pPr>
        <w:pStyle w:val="NoSpacing"/>
      </w:pPr>
      <w:r>
        <w:t xml:space="preserve">        pnodeLambda-&gt;sxFnc.SetHasReferenceableBuiltInArguments(false);</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Parser::CheckStrictFormalParameters()</w:t>
      </w:r>
    </w:p>
    <w:p w:rsidR="00117E74" w:rsidRDefault="00117E74" w:rsidP="00117E74">
      <w:pPr>
        <w:pStyle w:val="NoSpacing"/>
      </w:pPr>
      <w:r>
        <w:t>{</w:t>
      </w:r>
    </w:p>
    <w:p w:rsidR="00117E74" w:rsidRDefault="00117E74" w:rsidP="00117E74">
      <w:pPr>
        <w:pStyle w:val="NoSpacing"/>
      </w:pPr>
      <w:r>
        <w:t xml:space="preserve">    Assert(m_token.tk == tkLParen);</w:t>
      </w:r>
    </w:p>
    <w:p w:rsidR="00117E74" w:rsidRDefault="00117E74" w:rsidP="00117E74">
      <w:pPr>
        <w:pStyle w:val="NoSpacing"/>
      </w:pPr>
      <w:r>
        <w:t xml:space="preserve">    m_pscan-&gt;ScanForcingPid();</w:t>
      </w:r>
    </w:p>
    <w:p w:rsidR="00117E74" w:rsidRDefault="00117E74" w:rsidP="00117E74">
      <w:pPr>
        <w:pStyle w:val="NoSpacing"/>
      </w:pPr>
    </w:p>
    <w:p w:rsidR="00117E74" w:rsidRDefault="00117E74" w:rsidP="00117E74">
      <w:pPr>
        <w:pStyle w:val="NoSpacing"/>
      </w:pPr>
      <w:r>
        <w:t xml:space="preserve">    if (m_token.tk != tkRParen)</w:t>
      </w:r>
    </w:p>
    <w:p w:rsidR="00117E74" w:rsidRDefault="00117E74" w:rsidP="00117E74">
      <w:pPr>
        <w:pStyle w:val="NoSpacing"/>
      </w:pPr>
      <w:r>
        <w:t xml:space="preserve">    {</w:t>
      </w:r>
    </w:p>
    <w:p w:rsidR="00117E74" w:rsidRDefault="00117E74" w:rsidP="00117E74">
      <w:pPr>
        <w:pStyle w:val="NoSpacing"/>
      </w:pPr>
      <w:r>
        <w:t xml:space="preserve">        SList&lt;IdentPtr&gt; formals(&amp;m_nodeAllocator);</w:t>
      </w:r>
    </w:p>
    <w:p w:rsidR="00117E74" w:rsidRDefault="00117E74" w:rsidP="00117E74">
      <w:pPr>
        <w:pStyle w:val="NoSpacing"/>
      </w:pPr>
      <w:r>
        <w:t xml:space="preserve">        for (;;)</w:t>
      </w:r>
    </w:p>
    <w:p w:rsidR="00117E74" w:rsidRDefault="00117E74" w:rsidP="00117E74">
      <w:pPr>
        <w:pStyle w:val="NoSpacing"/>
      </w:pPr>
      <w:r>
        <w:t xml:space="preserve">        {</w:t>
      </w:r>
    </w:p>
    <w:p w:rsidR="00117E74" w:rsidRDefault="00117E74" w:rsidP="00117E74">
      <w:pPr>
        <w:pStyle w:val="NoSpacing"/>
      </w:pPr>
      <w:r>
        <w:t xml:space="preserve">            if (m_token.tk != tkID)</w:t>
      </w:r>
    </w:p>
    <w:p w:rsidR="00117E74" w:rsidRDefault="00117E74" w:rsidP="00117E74">
      <w:pPr>
        <w:pStyle w:val="NoSpacing"/>
      </w:pPr>
      <w:r>
        <w:t xml:space="preserve">            {</w:t>
      </w:r>
    </w:p>
    <w:p w:rsidR="00117E74" w:rsidRDefault="00117E74" w:rsidP="00117E74">
      <w:pPr>
        <w:pStyle w:val="NoSpacing"/>
      </w:pPr>
      <w:r>
        <w:t xml:space="preserve">                IdentifierExpectedError(m_token);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IdentPtr pid = m_token.GetIdentifier(m_phtbl);</w:t>
      </w:r>
    </w:p>
    <w:p w:rsidR="00117E74" w:rsidRDefault="00117E74" w:rsidP="00117E74">
      <w:pPr>
        <w:pStyle w:val="NoSpacing"/>
      </w:pPr>
      <w:r>
        <w:t xml:space="preserve">            CheckStrictModeEvalArgumentsUsage(pid);</w:t>
      </w:r>
    </w:p>
    <w:p w:rsidR="00117E74" w:rsidRDefault="00117E74" w:rsidP="00117E74">
      <w:pPr>
        <w:pStyle w:val="NoSpacing"/>
      </w:pPr>
      <w:r>
        <w:t xml:space="preserve">            if (formals.Has(pid))</w:t>
      </w:r>
    </w:p>
    <w:p w:rsidR="00117E74" w:rsidRDefault="00117E74" w:rsidP="00117E74">
      <w:pPr>
        <w:pStyle w:val="NoSpacing"/>
      </w:pPr>
      <w:r>
        <w:t xml:space="preserve">            {</w:t>
      </w:r>
    </w:p>
    <w:p w:rsidR="00117E74" w:rsidRDefault="00117E74" w:rsidP="00117E74">
      <w:pPr>
        <w:pStyle w:val="NoSpacing"/>
      </w:pPr>
      <w:r>
        <w:t xml:space="preserve">                Error(ERRES5ArgSame, m_pscan-&gt;IchMinTok(), m_pscan-&gt;IchLimTok());</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formals.Prepend(pid);</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m_pscan-&gt;Scan();</w:t>
      </w:r>
    </w:p>
    <w:p w:rsidR="00117E74" w:rsidRDefault="00117E74" w:rsidP="00117E74">
      <w:pPr>
        <w:pStyle w:val="NoSpacing"/>
      </w:pPr>
    </w:p>
    <w:p w:rsidR="00117E74" w:rsidRDefault="00117E74" w:rsidP="00117E74">
      <w:pPr>
        <w:pStyle w:val="NoSpacing"/>
      </w:pPr>
      <w:r>
        <w:t xml:space="preserve">            if (m_token.tk == tkAsg &amp;&amp; m_scriptContext-&gt;GetConfig()-&gt;IsES6DefaultArgsEnabled())</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r>
        <w:t xml:space="preserve">                // We can avoid building the AST since we are just checking the default expression.</w:t>
      </w:r>
    </w:p>
    <w:p w:rsidR="00117E74" w:rsidRDefault="00117E74" w:rsidP="00117E74">
      <w:pPr>
        <w:pStyle w:val="NoSpacing"/>
      </w:pPr>
      <w:r>
        <w:t xml:space="preserve">                ParseNodePtr pnodeInit = ParseExpr&lt;false&gt;(koplCma);</w:t>
      </w:r>
    </w:p>
    <w:p w:rsidR="00117E74" w:rsidRDefault="00117E74" w:rsidP="00117E74">
      <w:pPr>
        <w:pStyle w:val="NoSpacing"/>
      </w:pPr>
      <w:r>
        <w:t xml:space="preserve">                Assert(pnodeInit == nullptr);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(m_token.tk != tkComma)</w:t>
      </w:r>
    </w:p>
    <w:p w:rsidR="00117E74" w:rsidRDefault="00117E74" w:rsidP="00117E74">
      <w:pPr>
        <w:pStyle w:val="NoSpacing"/>
      </w:pPr>
      <w:r>
        <w:lastRenderedPageBreak/>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m_pscan-&gt;ScanForcingPid();</w:t>
      </w:r>
    </w:p>
    <w:p w:rsidR="00117E74" w:rsidRDefault="00117E74" w:rsidP="00117E74">
      <w:pPr>
        <w:pStyle w:val="NoSpacing"/>
      </w:pPr>
    </w:p>
    <w:p w:rsidR="00117E74" w:rsidRDefault="00117E74" w:rsidP="00117E74">
      <w:pPr>
        <w:pStyle w:val="NoSpacing"/>
      </w:pPr>
      <w:r>
        <w:t xml:space="preserve">            if (m_token.tk == tkRParen &amp;&amp; m_scriptContext-&gt;GetConfig()-&gt;IsES7TrailingCommaEnabled())</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Assert(m_token.tk == tkRParen);</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Parser::FinishFncNode(ParseNodePtr pnodeFnc)</w:t>
      </w:r>
    </w:p>
    <w:p w:rsidR="00117E74" w:rsidRDefault="00117E74" w:rsidP="00117E74">
      <w:pPr>
        <w:pStyle w:val="NoSpacing"/>
      </w:pPr>
      <w:r>
        <w:t>{</w:t>
      </w:r>
    </w:p>
    <w:p w:rsidR="00117E74" w:rsidRDefault="00117E74" w:rsidP="00117E74">
      <w:pPr>
        <w:pStyle w:val="NoSpacing"/>
      </w:pPr>
      <w:r>
        <w:t xml:space="preserve">    AnalysisAssert(pnodeFnc);</w:t>
      </w:r>
    </w:p>
    <w:p w:rsidR="00117E74" w:rsidRDefault="00117E74" w:rsidP="00117E74">
      <w:pPr>
        <w:pStyle w:val="NoSpacing"/>
      </w:pPr>
    </w:p>
    <w:p w:rsidR="00117E74" w:rsidRDefault="00117E74" w:rsidP="00117E74">
      <w:pPr>
        <w:pStyle w:val="NoSpacing"/>
      </w:pPr>
      <w:r>
        <w:t xml:space="preserve">    // Finish the AST for a function that was deferred earlier, but which we decided</w:t>
      </w:r>
    </w:p>
    <w:p w:rsidR="00117E74" w:rsidRDefault="00117E74" w:rsidP="00117E74">
      <w:pPr>
        <w:pStyle w:val="NoSpacing"/>
      </w:pPr>
      <w:r>
        <w:t xml:space="preserve">    // to finish after the fact.</w:t>
      </w:r>
    </w:p>
    <w:p w:rsidR="00117E74" w:rsidRDefault="00117E74" w:rsidP="00117E74">
      <w:pPr>
        <w:pStyle w:val="NoSpacing"/>
      </w:pPr>
      <w:r>
        <w:t xml:space="preserve">    // We assume that the name(s) and arg(s) have already got parse nodes, so</w:t>
      </w:r>
    </w:p>
    <w:p w:rsidR="00117E74" w:rsidRDefault="00117E74" w:rsidP="00117E74">
      <w:pPr>
        <w:pStyle w:val="NoSpacing"/>
      </w:pPr>
      <w:r>
        <w:t xml:space="preserve">    // we just have to do the function body.</w:t>
      </w:r>
    </w:p>
    <w:p w:rsidR="00117E74" w:rsidRDefault="00117E74" w:rsidP="00117E74">
      <w:pPr>
        <w:pStyle w:val="NoSpacing"/>
      </w:pPr>
    </w:p>
    <w:p w:rsidR="00117E74" w:rsidRDefault="00117E74" w:rsidP="00117E74">
      <w:pPr>
        <w:pStyle w:val="NoSpacing"/>
      </w:pPr>
      <w:r>
        <w:t xml:space="preserve">    // Save the current next function Id, and resume from the old one.</w:t>
      </w:r>
    </w:p>
    <w:p w:rsidR="00117E74" w:rsidRDefault="00117E74" w:rsidP="00117E74">
      <w:pPr>
        <w:pStyle w:val="NoSpacing"/>
      </w:pPr>
      <w:r>
        <w:t xml:space="preserve">    Js::LocalFunctionId * nextFunctionIdSave = m_nextFunctionId;</w:t>
      </w:r>
    </w:p>
    <w:p w:rsidR="00117E74" w:rsidRDefault="00117E74" w:rsidP="00117E74">
      <w:pPr>
        <w:pStyle w:val="NoSpacing"/>
      </w:pPr>
      <w:r>
        <w:t xml:space="preserve">    Js::LocalFunctionId tempNextFunctionId = pnodeFnc-&gt;sxFnc.functionId + 1;</w:t>
      </w:r>
    </w:p>
    <w:p w:rsidR="00117E74" w:rsidRDefault="00117E74" w:rsidP="00117E74">
      <w:pPr>
        <w:pStyle w:val="NoSpacing"/>
      </w:pPr>
      <w:r>
        <w:t xml:space="preserve">    this-&gt;m_nextFunctionId = &amp;tempNextFunctionId;</w:t>
      </w:r>
    </w:p>
    <w:p w:rsidR="00117E74" w:rsidRDefault="00117E74" w:rsidP="00117E74">
      <w:pPr>
        <w:pStyle w:val="NoSpacing"/>
      </w:pPr>
    </w:p>
    <w:p w:rsidR="00117E74" w:rsidRDefault="00117E74" w:rsidP="00117E74">
      <w:pPr>
        <w:pStyle w:val="NoSpacing"/>
      </w:pPr>
      <w:r>
        <w:t xml:space="preserve">    ParseNodePtr pnodeFncSave = m_currentNodeFunc;</w:t>
      </w:r>
    </w:p>
    <w:p w:rsidR="00117E74" w:rsidRDefault="00117E74" w:rsidP="00117E74">
      <w:pPr>
        <w:pStyle w:val="NoSpacing"/>
      </w:pPr>
      <w:r>
        <w:t xml:space="preserve">    uint *pnestedCountSave = m_pnestedCount;</w:t>
      </w:r>
    </w:p>
    <w:p w:rsidR="00117E74" w:rsidRDefault="00117E74" w:rsidP="00117E74">
      <w:pPr>
        <w:pStyle w:val="NoSpacing"/>
      </w:pPr>
      <w:r>
        <w:t xml:space="preserve">    long* pAstSizeSave = m_pCurrentAstSize;</w:t>
      </w:r>
    </w:p>
    <w:p w:rsidR="00117E74" w:rsidRDefault="00117E74" w:rsidP="00117E74">
      <w:pPr>
        <w:pStyle w:val="NoSpacing"/>
      </w:pPr>
    </w:p>
    <w:p w:rsidR="00117E74" w:rsidRDefault="00117E74" w:rsidP="00117E74">
      <w:pPr>
        <w:pStyle w:val="NoSpacing"/>
      </w:pPr>
      <w:r>
        <w:t xml:space="preserve">    m_currentNodeFunc = pnodeFnc;</w:t>
      </w:r>
    </w:p>
    <w:p w:rsidR="00117E74" w:rsidRDefault="00117E74" w:rsidP="00117E74">
      <w:pPr>
        <w:pStyle w:val="NoSpacing"/>
      </w:pPr>
      <w:r>
        <w:t xml:space="preserve">    m_pCurrentAstSize = &amp; (pnodeFnc-&gt;sxFnc.astSize);</w:t>
      </w:r>
    </w:p>
    <w:p w:rsidR="00117E74" w:rsidRDefault="00117E74" w:rsidP="00117E74">
      <w:pPr>
        <w:pStyle w:val="NoSpacing"/>
      </w:pPr>
    </w:p>
    <w:p w:rsidR="00117E74" w:rsidRDefault="00117E74" w:rsidP="00117E74">
      <w:pPr>
        <w:pStyle w:val="NoSpacing"/>
      </w:pPr>
      <w:r>
        <w:t xml:space="preserve">    pnodeFnc-&gt;sxFnc.nestedCount = 0;</w:t>
      </w:r>
    </w:p>
    <w:p w:rsidR="00117E74" w:rsidRDefault="00117E74" w:rsidP="00117E74">
      <w:pPr>
        <w:pStyle w:val="NoSpacing"/>
      </w:pPr>
      <w:r>
        <w:t xml:space="preserve">    m_pnestedCount = &amp;pnodeFnc-&gt;sxFnc.nestedCount;</w:t>
      </w:r>
    </w:p>
    <w:p w:rsidR="00117E74" w:rsidRDefault="00117E74" w:rsidP="00117E74">
      <w:pPr>
        <w:pStyle w:val="NoSpacing"/>
      </w:pPr>
    </w:p>
    <w:p w:rsidR="00117E74" w:rsidRDefault="00117E74" w:rsidP="00117E74">
      <w:pPr>
        <w:pStyle w:val="NoSpacing"/>
      </w:pPr>
      <w:r>
        <w:t xml:space="preserve">    // Cue up the parser to the start of the function body.</w:t>
      </w:r>
    </w:p>
    <w:p w:rsidR="00117E74" w:rsidRDefault="00117E74" w:rsidP="00117E74">
      <w:pPr>
        <w:pStyle w:val="NoSpacing"/>
      </w:pPr>
      <w:r>
        <w:t xml:space="preserve">    if (pnodeFnc-&gt;sxFnc.pnodeName)</w:t>
      </w:r>
    </w:p>
    <w:p w:rsidR="00117E74" w:rsidRDefault="00117E74" w:rsidP="00117E74">
      <w:pPr>
        <w:pStyle w:val="NoSpacing"/>
      </w:pPr>
      <w:r>
        <w:t xml:space="preserve">    {</w:t>
      </w:r>
    </w:p>
    <w:p w:rsidR="00117E74" w:rsidRDefault="00117E74" w:rsidP="00117E74">
      <w:pPr>
        <w:pStyle w:val="NoSpacing"/>
      </w:pPr>
      <w:r>
        <w:t xml:space="preserve">        // Skip the name(s).</w:t>
      </w:r>
    </w:p>
    <w:p w:rsidR="00117E74" w:rsidRDefault="00117E74" w:rsidP="00117E74">
      <w:pPr>
        <w:pStyle w:val="NoSpacing"/>
      </w:pPr>
      <w:r>
        <w:t xml:space="preserve">        m_pscan-&gt;SetCurrentCharacter(pnodeFnc-&gt;sxFnc.pnodeName-&gt;ichLim, pnodeFnc-&gt;sxFnc.lineNumber);</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m_pscan-&gt;SetCurrentCharacter(pnodeFnc-&gt;ichMin, pnodeFnc-&gt;sxFnc.lineNumber);</w:t>
      </w:r>
    </w:p>
    <w:p w:rsidR="00117E74" w:rsidRDefault="00117E74" w:rsidP="00117E74">
      <w:pPr>
        <w:pStyle w:val="NoSpacing"/>
      </w:pPr>
      <w:r>
        <w:t xml:space="preserve">        if (pnodeFnc-&gt;sxFnc.IsAccessor())</w:t>
      </w:r>
    </w:p>
    <w:p w:rsidR="00117E74" w:rsidRDefault="00117E74" w:rsidP="00117E74">
      <w:pPr>
        <w:pStyle w:val="NoSpacing"/>
      </w:pPr>
      <w:r>
        <w:t xml:space="preserve">        {</w:t>
      </w:r>
    </w:p>
    <w:p w:rsidR="00117E74" w:rsidRDefault="00117E74" w:rsidP="00117E74">
      <w:pPr>
        <w:pStyle w:val="NoSpacing"/>
      </w:pPr>
      <w:r>
        <w:t xml:space="preserve">            // Getter/setter. The node text starts with the name, so eat that.</w:t>
      </w:r>
    </w:p>
    <w:p w:rsidR="00117E74" w:rsidRDefault="00117E74" w:rsidP="00117E74">
      <w:pPr>
        <w:pStyle w:val="NoSpacing"/>
      </w:pPr>
      <w:r>
        <w:t xml:space="preserve">            m_pscan-&gt;ScanNoKeywords();</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lastRenderedPageBreak/>
        <w:t xml:space="preserve">        {</w:t>
      </w:r>
    </w:p>
    <w:p w:rsidR="00117E74" w:rsidRDefault="00117E74" w:rsidP="00117E74">
      <w:pPr>
        <w:pStyle w:val="NoSpacing"/>
      </w:pPr>
      <w:r>
        <w:t xml:space="preserve">            // Anonymous function. Skip any leading "("'s and "function".</w:t>
      </w:r>
    </w:p>
    <w:p w:rsidR="00117E74" w:rsidRDefault="00117E74" w:rsidP="00117E74">
      <w:pPr>
        <w:pStyle w:val="NoSpacing"/>
      </w:pPr>
      <w:r>
        <w:t xml:space="preserve">            for (;;)</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r>
        <w:t xml:space="preserve">                if (m_token.tk == tkFUNCTION)</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Assert(m_token.tk == tkLParen || m_token.tk == tkStar);</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switch scanner to treat 'yield' as keyword in generator functions</w:t>
      </w:r>
    </w:p>
    <w:p w:rsidR="00117E74" w:rsidRDefault="00117E74" w:rsidP="00117E74">
      <w:pPr>
        <w:pStyle w:val="NoSpacing"/>
      </w:pPr>
      <w:r>
        <w:t xml:space="preserve">    // or as an identifier in non-generator functions</w:t>
      </w:r>
    </w:p>
    <w:p w:rsidR="00117E74" w:rsidRDefault="00117E74" w:rsidP="00117E74">
      <w:pPr>
        <w:pStyle w:val="NoSpacing"/>
      </w:pPr>
      <w:r>
        <w:t xml:space="preserve">    bool fPreviousYieldIsKeyword = m_pscan-&gt;SetYieldIsKeyword(pnodeFnc &amp;&amp; pnodeFnc-&gt;sxFnc.IsGenerator());</w:t>
      </w:r>
    </w:p>
    <w:p w:rsidR="00117E74" w:rsidRDefault="00117E74" w:rsidP="00117E74">
      <w:pPr>
        <w:pStyle w:val="NoSpacing"/>
      </w:pPr>
    </w:p>
    <w:p w:rsidR="00117E74" w:rsidRDefault="00117E74" w:rsidP="00117E74">
      <w:pPr>
        <w:pStyle w:val="NoSpacing"/>
      </w:pPr>
      <w:r>
        <w:t xml:space="preserve">    bool fPreviousAwaitIsKeyword = m_pscan-&gt;SetAwaitIsKeyword(pnodeFnc &amp;&amp; pnodeFnc-&gt;sxFnc.IsAsync());</w:t>
      </w:r>
    </w:p>
    <w:p w:rsidR="00117E74" w:rsidRDefault="00117E74" w:rsidP="00117E74">
      <w:pPr>
        <w:pStyle w:val="NoSpacing"/>
      </w:pPr>
    </w:p>
    <w:p w:rsidR="00117E74" w:rsidRDefault="00117E74" w:rsidP="00117E74">
      <w:pPr>
        <w:pStyle w:val="NoSpacing"/>
      </w:pPr>
      <w:r>
        <w:t xml:space="preserve">    // Skip the arg list.</w:t>
      </w:r>
    </w:p>
    <w:p w:rsidR="00117E74" w:rsidRDefault="00117E74" w:rsidP="00117E74">
      <w:pPr>
        <w:pStyle w:val="NoSpacing"/>
      </w:pPr>
      <w:r>
        <w:t xml:space="preserve">    m_pscan-&gt;ScanNoKeywords();</w:t>
      </w:r>
    </w:p>
    <w:p w:rsidR="00117E74" w:rsidRDefault="00117E74" w:rsidP="00117E74">
      <w:pPr>
        <w:pStyle w:val="NoSpacing"/>
      </w:pPr>
      <w:r>
        <w:t xml:space="preserve">    if (m_token.tk == tkStar)</w:t>
      </w:r>
    </w:p>
    <w:p w:rsidR="00117E74" w:rsidRDefault="00117E74" w:rsidP="00117E74">
      <w:pPr>
        <w:pStyle w:val="NoSpacing"/>
      </w:pPr>
      <w:r>
        <w:t xml:space="preserve">    {</w:t>
      </w:r>
    </w:p>
    <w:p w:rsidR="00117E74" w:rsidRDefault="00117E74" w:rsidP="00117E74">
      <w:pPr>
        <w:pStyle w:val="NoSpacing"/>
      </w:pPr>
      <w:r>
        <w:t xml:space="preserve">        Assert(pnodeFnc-&gt;sxFnc.IsGenerator());</w:t>
      </w:r>
    </w:p>
    <w:p w:rsidR="00117E74" w:rsidRDefault="00117E74" w:rsidP="00117E74">
      <w:pPr>
        <w:pStyle w:val="NoSpacing"/>
      </w:pPr>
      <w:r>
        <w:t xml:space="preserve">        m_pscan-&gt;ScanNoKeywords();</w:t>
      </w:r>
    </w:p>
    <w:p w:rsidR="00117E74" w:rsidRDefault="00117E74" w:rsidP="00117E74">
      <w:pPr>
        <w:pStyle w:val="NoSpacing"/>
      </w:pPr>
      <w:r>
        <w:t xml:space="preserve">    }</w:t>
      </w:r>
    </w:p>
    <w:p w:rsidR="00117E74" w:rsidRDefault="00117E74" w:rsidP="00117E74">
      <w:pPr>
        <w:pStyle w:val="NoSpacing"/>
      </w:pPr>
      <w:r>
        <w:t xml:space="preserve">    Assert(m_token.tk == tkLParen);</w:t>
      </w:r>
    </w:p>
    <w:p w:rsidR="00117E74" w:rsidRDefault="00117E74" w:rsidP="00117E74">
      <w:pPr>
        <w:pStyle w:val="NoSpacing"/>
      </w:pPr>
      <w:r>
        <w:t xml:space="preserve">    m_pscan-&gt;ScanNoKeywords();</w:t>
      </w:r>
    </w:p>
    <w:p w:rsidR="00117E74" w:rsidRDefault="00117E74" w:rsidP="00117E74">
      <w:pPr>
        <w:pStyle w:val="NoSpacing"/>
      </w:pPr>
    </w:p>
    <w:p w:rsidR="00117E74" w:rsidRDefault="00117E74" w:rsidP="00117E74">
      <w:pPr>
        <w:pStyle w:val="NoSpacing"/>
      </w:pPr>
      <w:r>
        <w:t xml:space="preserve">    if (m_token.tk != tkRParen)</w:t>
      </w:r>
    </w:p>
    <w:p w:rsidR="00117E74" w:rsidRDefault="00117E74" w:rsidP="00117E74">
      <w:pPr>
        <w:pStyle w:val="NoSpacing"/>
      </w:pPr>
      <w:r>
        <w:t xml:space="preserve">    {</w:t>
      </w:r>
    </w:p>
    <w:p w:rsidR="00117E74" w:rsidRDefault="00117E74" w:rsidP="00117E74">
      <w:pPr>
        <w:pStyle w:val="NoSpacing"/>
      </w:pPr>
      <w:r>
        <w:t xml:space="preserve">        for (;;)</w:t>
      </w:r>
    </w:p>
    <w:p w:rsidR="00117E74" w:rsidRDefault="00117E74" w:rsidP="00117E74">
      <w:pPr>
        <w:pStyle w:val="NoSpacing"/>
      </w:pPr>
      <w:r>
        <w:t xml:space="preserve">        {</w:t>
      </w:r>
    </w:p>
    <w:p w:rsidR="00117E74" w:rsidRDefault="00117E74" w:rsidP="00117E74">
      <w:pPr>
        <w:pStyle w:val="NoSpacing"/>
      </w:pPr>
      <w:r>
        <w:t xml:space="preserve">            if (m_token.tk == tkEllipsis)</w:t>
      </w:r>
    </w:p>
    <w:p w:rsidR="00117E74" w:rsidRDefault="00117E74" w:rsidP="00117E74">
      <w:pPr>
        <w:pStyle w:val="NoSpacing"/>
      </w:pPr>
      <w:r>
        <w:t xml:space="preserve">            {</w:t>
      </w:r>
    </w:p>
    <w:p w:rsidR="00117E74" w:rsidRDefault="00117E74" w:rsidP="00117E74">
      <w:pPr>
        <w:pStyle w:val="NoSpacing"/>
      </w:pPr>
      <w:r>
        <w:t xml:space="preserve">                m_pscan-&gt;ScanNoKeywords();</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(m_token.tk == tkID)</w:t>
      </w:r>
    </w:p>
    <w:p w:rsidR="00117E74" w:rsidRDefault="00117E74" w:rsidP="00117E74">
      <w:pPr>
        <w:pStyle w:val="NoSpacing"/>
      </w:pPr>
      <w:r>
        <w:t xml:space="preserve">            {</w:t>
      </w:r>
    </w:p>
    <w:p w:rsidR="00117E74" w:rsidRDefault="00117E74" w:rsidP="00117E74">
      <w:pPr>
        <w:pStyle w:val="NoSpacing"/>
      </w:pPr>
      <w:r>
        <w:t xml:space="preserve">                m_pscan-&gt;ScanNoKeywords();</w:t>
      </w:r>
    </w:p>
    <w:p w:rsidR="00117E74" w:rsidRDefault="00117E74" w:rsidP="00117E74">
      <w:pPr>
        <w:pStyle w:val="NoSpacing"/>
      </w:pPr>
    </w:p>
    <w:p w:rsidR="00117E74" w:rsidRDefault="00117E74" w:rsidP="00117E74">
      <w:pPr>
        <w:pStyle w:val="NoSpacing"/>
      </w:pPr>
      <w:r>
        <w:t xml:space="preserve">                if (m_token.tk == tkAsg)</w:t>
      </w:r>
    </w:p>
    <w:p w:rsidR="00117E74" w:rsidRDefault="00117E74" w:rsidP="00117E74">
      <w:pPr>
        <w:pStyle w:val="NoSpacing"/>
      </w:pPr>
      <w:r>
        <w:t xml:space="preserve">                {</w:t>
      </w:r>
    </w:p>
    <w:p w:rsidR="00117E74" w:rsidRDefault="00117E74" w:rsidP="00117E74">
      <w:pPr>
        <w:pStyle w:val="NoSpacing"/>
      </w:pPr>
      <w:r>
        <w:t xml:space="preserve">                    // Eat the default expression</w:t>
      </w:r>
    </w:p>
    <w:p w:rsidR="00117E74" w:rsidRDefault="00117E74" w:rsidP="00117E74">
      <w:pPr>
        <w:pStyle w:val="NoSpacing"/>
      </w:pPr>
      <w:r>
        <w:t xml:space="preserve">                    m_pscan-&gt;ScanNoKeywords();</w:t>
      </w:r>
    </w:p>
    <w:p w:rsidR="00117E74" w:rsidRDefault="00117E74" w:rsidP="00117E74">
      <w:pPr>
        <w:pStyle w:val="NoSpacing"/>
      </w:pPr>
      <w:r>
        <w:t xml:space="preserve">                    ParseExpr&lt;false&gt;(koplCma);</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 if (IsPossiblePatternStart())</w:t>
      </w:r>
    </w:p>
    <w:p w:rsidR="00117E74" w:rsidRDefault="00117E74" w:rsidP="00117E74">
      <w:pPr>
        <w:pStyle w:val="NoSpacing"/>
      </w:pPr>
      <w:r>
        <w:t xml:space="preserve">            {</w:t>
      </w:r>
    </w:p>
    <w:p w:rsidR="00117E74" w:rsidRDefault="00117E74" w:rsidP="00117E74">
      <w:pPr>
        <w:pStyle w:val="NoSpacing"/>
      </w:pPr>
      <w:r>
        <w:t xml:space="preserve">                ParseDestructuredLiteralWithScopeSave(tkLET, false/*isDecl*/, false /*topLevel*/);</w:t>
      </w:r>
    </w:p>
    <w:p w:rsidR="00117E74" w:rsidRDefault="00117E74" w:rsidP="00117E74">
      <w:pPr>
        <w:pStyle w:val="NoSpacing"/>
      </w:pPr>
      <w:r>
        <w:lastRenderedPageBreak/>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AssertMsg(false, "Unexpected identifier prefix while fast-scanning formals");</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(m_token.tk != tkComma)</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m_pscan-&gt;ScanNoKeywords();</w:t>
      </w:r>
    </w:p>
    <w:p w:rsidR="00117E74" w:rsidRDefault="00117E74" w:rsidP="00117E74">
      <w:pPr>
        <w:pStyle w:val="NoSpacing"/>
      </w:pPr>
    </w:p>
    <w:p w:rsidR="00117E74" w:rsidRDefault="00117E74" w:rsidP="00117E74">
      <w:pPr>
        <w:pStyle w:val="NoSpacing"/>
      </w:pPr>
      <w:r>
        <w:t xml:space="preserve">            if (m_token.tk == tkRParen &amp;&amp; m_scriptContext-&gt;GetConfig()-&gt;IsES7TrailingCommaEnabled())</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(m_token.tk == tkRParen) // This might be false due to a lambda =&gt; token.</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Finish the function body.</w:t>
      </w:r>
    </w:p>
    <w:p w:rsidR="00117E74" w:rsidRDefault="00117E74" w:rsidP="00117E74">
      <w:pPr>
        <w:pStyle w:val="NoSpacing"/>
      </w:pPr>
      <w:r>
        <w:t xml:space="preserve">    {</w:t>
      </w:r>
    </w:p>
    <w:p w:rsidR="00117E74" w:rsidRDefault="00117E74" w:rsidP="00117E74">
      <w:pPr>
        <w:pStyle w:val="NoSpacing"/>
      </w:pPr>
      <w:r>
        <w:t xml:space="preserve">        // Note that in IE8- modes, surrounding parentheses are considered part of function body. e.g. "( function x(){} )".</w:t>
      </w:r>
    </w:p>
    <w:p w:rsidR="00117E74" w:rsidRDefault="00117E74" w:rsidP="00117E74">
      <w:pPr>
        <w:pStyle w:val="NoSpacing"/>
      </w:pPr>
      <w:r>
        <w:t xml:space="preserve">        // We lose that context here since we start from middle of function body. So save and restore source range info.</w:t>
      </w:r>
    </w:p>
    <w:p w:rsidR="00117E74" w:rsidRDefault="00117E74" w:rsidP="00117E74">
      <w:pPr>
        <w:pStyle w:val="NoSpacing"/>
      </w:pPr>
      <w:r>
        <w:t xml:space="preserve">        ParseNodePtr* lastNodeRef = NULL;</w:t>
      </w:r>
    </w:p>
    <w:p w:rsidR="00117E74" w:rsidRDefault="00117E74" w:rsidP="00117E74">
      <w:pPr>
        <w:pStyle w:val="NoSpacing"/>
      </w:pPr>
      <w:r>
        <w:t xml:space="preserve">        const charcount_t ichLim = pnodeFnc-&gt;ichLim;</w:t>
      </w:r>
    </w:p>
    <w:p w:rsidR="00117E74" w:rsidRDefault="00117E74" w:rsidP="00117E74">
      <w:pPr>
        <w:pStyle w:val="NoSpacing"/>
      </w:pPr>
      <w:r>
        <w:t xml:space="preserve">        const size_t cbLim = pnodeFnc-&gt;sxFnc.cbLim;</w:t>
      </w:r>
    </w:p>
    <w:p w:rsidR="00117E74" w:rsidRDefault="00117E74" w:rsidP="00117E74">
      <w:pPr>
        <w:pStyle w:val="NoSpacing"/>
      </w:pPr>
      <w:r>
        <w:t xml:space="preserve">        this-&gt;FinishFncDecl(pnodeFnc, NULL, lastNodeRef);</w:t>
      </w:r>
    </w:p>
    <w:p w:rsidR="00117E74" w:rsidRDefault="00117E74" w:rsidP="00117E74">
      <w:pPr>
        <w:pStyle w:val="NoSpacing"/>
      </w:pPr>
    </w:p>
    <w:p w:rsidR="00117E74" w:rsidRDefault="00117E74" w:rsidP="00117E74">
      <w:pPr>
        <w:pStyle w:val="NoSpacing"/>
      </w:pPr>
      <w:r>
        <w:t>#if DBG</w:t>
      </w:r>
    </w:p>
    <w:p w:rsidR="00117E74" w:rsidRDefault="00117E74" w:rsidP="00117E74">
      <w:pPr>
        <w:pStyle w:val="NoSpacing"/>
      </w:pPr>
      <w:r>
        <w:t xml:space="preserve">        // The pnode extent may not match the original extent.</w:t>
      </w:r>
    </w:p>
    <w:p w:rsidR="00117E74" w:rsidRDefault="00117E74" w:rsidP="00117E74">
      <w:pPr>
        <w:pStyle w:val="NoSpacing"/>
      </w:pPr>
      <w:r>
        <w:t xml:space="preserve">        // We expect this to happen only when there are trailing ")"'s.</w:t>
      </w:r>
    </w:p>
    <w:p w:rsidR="00117E74" w:rsidRDefault="00117E74" w:rsidP="00117E74">
      <w:pPr>
        <w:pStyle w:val="NoSpacing"/>
      </w:pPr>
      <w:r>
        <w:t xml:space="preserve">        // Consume them and make sure that's all we've got.</w:t>
      </w:r>
    </w:p>
    <w:p w:rsidR="00117E74" w:rsidRDefault="00117E74" w:rsidP="00117E74">
      <w:pPr>
        <w:pStyle w:val="NoSpacing"/>
      </w:pPr>
      <w:r>
        <w:t xml:space="preserve">        if (pnodeFnc-&gt;ichLim != ichLim)</w:t>
      </w:r>
    </w:p>
    <w:p w:rsidR="00117E74" w:rsidRDefault="00117E74" w:rsidP="00117E74">
      <w:pPr>
        <w:pStyle w:val="NoSpacing"/>
      </w:pPr>
      <w:r>
        <w:t xml:space="preserve">        {</w:t>
      </w:r>
    </w:p>
    <w:p w:rsidR="00117E74" w:rsidRDefault="00117E74" w:rsidP="00117E74">
      <w:pPr>
        <w:pStyle w:val="NoSpacing"/>
      </w:pPr>
      <w:r>
        <w:t xml:space="preserve">            Assert(pnodeFnc-&gt;ichLim &lt; ichLim);</w:t>
      </w:r>
    </w:p>
    <w:p w:rsidR="00117E74" w:rsidRDefault="00117E74" w:rsidP="00117E74">
      <w:pPr>
        <w:pStyle w:val="NoSpacing"/>
      </w:pPr>
      <w:r>
        <w:t xml:space="preserve">            m_pscan-&gt;SetCurrentCharacter(pnodeFnc-&gt;ichLim);</w:t>
      </w:r>
    </w:p>
    <w:p w:rsidR="00117E74" w:rsidRDefault="00117E74" w:rsidP="00117E74">
      <w:pPr>
        <w:pStyle w:val="NoSpacing"/>
      </w:pPr>
      <w:r>
        <w:t xml:space="preserve">            while (m_pscan-&gt;IchLimTok() != ichLim)</w:t>
      </w:r>
    </w:p>
    <w:p w:rsidR="00117E74" w:rsidRDefault="00117E74" w:rsidP="00117E74">
      <w:pPr>
        <w:pStyle w:val="NoSpacing"/>
      </w:pPr>
      <w:r>
        <w:t xml:space="preserve">            {</w:t>
      </w:r>
    </w:p>
    <w:p w:rsidR="00117E74" w:rsidRDefault="00117E74" w:rsidP="00117E74">
      <w:pPr>
        <w:pStyle w:val="NoSpacing"/>
      </w:pPr>
      <w:r>
        <w:t xml:space="preserve">                m_pscan-&gt;ScanNoKeywords();</w:t>
      </w:r>
    </w:p>
    <w:p w:rsidR="00117E74" w:rsidRDefault="00117E74" w:rsidP="00117E74">
      <w:pPr>
        <w:pStyle w:val="NoSpacing"/>
      </w:pPr>
      <w:r>
        <w:t xml:space="preserve">                Assert(m_token.tk == tkRParen);</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#endif</w:t>
      </w:r>
    </w:p>
    <w:p w:rsidR="00117E74" w:rsidRDefault="00117E74" w:rsidP="00117E74">
      <w:pPr>
        <w:pStyle w:val="NoSpacing"/>
      </w:pPr>
      <w:r>
        <w:t xml:space="preserve">        pnodeFnc-&gt;ichLim = ichLim;</w:t>
      </w:r>
    </w:p>
    <w:p w:rsidR="00117E74" w:rsidRDefault="00117E74" w:rsidP="00117E74">
      <w:pPr>
        <w:pStyle w:val="NoSpacing"/>
      </w:pPr>
      <w:r>
        <w:t xml:space="preserve">        pnodeFnc-&gt;sxFnc.cbLim = cbLim;</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m_currentNodeFunc = pnodeFncSave;</w:t>
      </w:r>
    </w:p>
    <w:p w:rsidR="00117E74" w:rsidRDefault="00117E74" w:rsidP="00117E74">
      <w:pPr>
        <w:pStyle w:val="NoSpacing"/>
      </w:pPr>
      <w:r>
        <w:lastRenderedPageBreak/>
        <w:t xml:space="preserve">    m_pCurrentAstSize = pAstSizeSave;</w:t>
      </w:r>
    </w:p>
    <w:p w:rsidR="00117E74" w:rsidRDefault="00117E74" w:rsidP="00117E74">
      <w:pPr>
        <w:pStyle w:val="NoSpacing"/>
      </w:pPr>
      <w:r>
        <w:t xml:space="preserve">    m_pnestedCount = pnestedCountSave;</w:t>
      </w:r>
    </w:p>
    <w:p w:rsidR="00117E74" w:rsidRDefault="00117E74" w:rsidP="00117E74">
      <w:pPr>
        <w:pStyle w:val="NoSpacing"/>
      </w:pPr>
      <w:r>
        <w:t xml:space="preserve">    Assert(m_pnestedCount);</w:t>
      </w:r>
    </w:p>
    <w:p w:rsidR="00117E74" w:rsidRDefault="00117E74" w:rsidP="00117E74">
      <w:pPr>
        <w:pStyle w:val="NoSpacing"/>
      </w:pPr>
    </w:p>
    <w:p w:rsidR="00117E74" w:rsidRDefault="00117E74" w:rsidP="00117E74">
      <w:pPr>
        <w:pStyle w:val="NoSpacing"/>
      </w:pPr>
      <w:r>
        <w:t xml:space="preserve">    Assert(tempNextFunctionId == pnodeFnc-&gt;sxFnc.deferredParseNextFunctionId);</w:t>
      </w:r>
    </w:p>
    <w:p w:rsidR="00117E74" w:rsidRDefault="00117E74" w:rsidP="00117E74">
      <w:pPr>
        <w:pStyle w:val="NoSpacing"/>
      </w:pPr>
      <w:r>
        <w:t xml:space="preserve">    this-&gt;m_nextFunctionId = nextFunctionIdSave;</w:t>
      </w:r>
    </w:p>
    <w:p w:rsidR="00117E74" w:rsidRDefault="00117E74" w:rsidP="00117E74">
      <w:pPr>
        <w:pStyle w:val="NoSpacing"/>
      </w:pPr>
    </w:p>
    <w:p w:rsidR="00117E74" w:rsidRDefault="00117E74" w:rsidP="00117E74">
      <w:pPr>
        <w:pStyle w:val="NoSpacing"/>
      </w:pPr>
      <w:r>
        <w:t xml:space="preserve">    m_pscan-&gt;SetYieldIsKeyword(fPreviousYieldIsKeyword);</w:t>
      </w:r>
    </w:p>
    <w:p w:rsidR="00117E74" w:rsidRDefault="00117E74" w:rsidP="00117E74">
      <w:pPr>
        <w:pStyle w:val="NoSpacing"/>
      </w:pPr>
      <w:r>
        <w:t xml:space="preserve">    m_pscan-&gt;SetAwaitIsKeyword(fPreviousAwaitIsKeyword);</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Parser::FinishFncDecl(ParseNodePtr pnodeFnc, LPCOLESTR pNameHint, ParseNodePtr *lastNodeRef)</w:t>
      </w:r>
    </w:p>
    <w:p w:rsidR="00117E74" w:rsidRDefault="00117E74" w:rsidP="00117E74">
      <w:pPr>
        <w:pStyle w:val="NoSpacing"/>
      </w:pPr>
      <w:r>
        <w:t>{</w:t>
      </w:r>
    </w:p>
    <w:p w:rsidR="00117E74" w:rsidRDefault="00117E74" w:rsidP="00117E74">
      <w:pPr>
        <w:pStyle w:val="NoSpacing"/>
      </w:pPr>
      <w:r>
        <w:t xml:space="preserve">    LPCOLESTR name = NULL;</w:t>
      </w:r>
    </w:p>
    <w:p w:rsidR="00117E74" w:rsidRDefault="00117E74" w:rsidP="00117E74">
      <w:pPr>
        <w:pStyle w:val="NoSpacing"/>
      </w:pPr>
      <w:r>
        <w:t xml:space="preserve">    JS_ETW(long startAstSize = *m_pCurrentAstSize);</w:t>
      </w:r>
    </w:p>
    <w:p w:rsidR="00117E74" w:rsidRDefault="00117E74" w:rsidP="00117E74">
      <w:pPr>
        <w:pStyle w:val="NoSpacing"/>
      </w:pPr>
      <w:r>
        <w:t xml:space="preserve">    if(IS_JS_ETW(EventEnabledJSCRIPT_PARSE_METHOD_START()) || PHASE_TRACE1(Js::DeferParsePhase))</w:t>
      </w:r>
    </w:p>
    <w:p w:rsidR="00117E74" w:rsidRDefault="00117E74" w:rsidP="00117E74">
      <w:pPr>
        <w:pStyle w:val="NoSpacing"/>
      </w:pPr>
      <w:r>
        <w:t xml:space="preserve">    {</w:t>
      </w:r>
    </w:p>
    <w:p w:rsidR="00117E74" w:rsidRDefault="00117E74" w:rsidP="00117E74">
      <w:pPr>
        <w:pStyle w:val="NoSpacing"/>
      </w:pPr>
      <w:r>
        <w:t xml:space="preserve">        name = GetFunctionName(pnodeFnc, pNameHint);</w:t>
      </w:r>
    </w:p>
    <w:p w:rsidR="00117E74" w:rsidRDefault="00117E74" w:rsidP="00117E74">
      <w:pPr>
        <w:pStyle w:val="NoSpacing"/>
      </w:pPr>
      <w:r>
        <w:t xml:space="preserve">        m_functionBody = NULL;  // for nested functions we do not want to get the name of the top deferred function return name;</w:t>
      </w:r>
    </w:p>
    <w:p w:rsidR="00117E74" w:rsidRDefault="00117E74" w:rsidP="00117E74">
      <w:pPr>
        <w:pStyle w:val="NoSpacing"/>
      </w:pPr>
      <w:r>
        <w:t xml:space="preserve">        JS_ETW(EventWriteJSCRIPT_PARSE_METHOD_START(m_sourceContextInfo-&gt;dwHostSourceContext, GetScriptContext(), pnodeFnc-&gt;sxFnc.functionId, 0, m_parseType, name));</w:t>
      </w:r>
    </w:p>
    <w:p w:rsidR="00117E74" w:rsidRDefault="00117E74" w:rsidP="00117E74">
      <w:pPr>
        <w:pStyle w:val="NoSpacing"/>
      </w:pPr>
      <w:r>
        <w:t xml:space="preserve">        OUTPUT_TRACE(Js::DeferParsePhase, L"Parsing function (%s) : %s (%d)\n", GetParseType(), name, pnodeFnc-&gt;sxFnc.functionId);</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JS_ETW(EventWriteJSCRIPT_PARSE_FUNC(GetScriptContext(), pnodeFnc-&gt;sxFnc.functionId, /*Undefer*/FALSE));</w:t>
      </w:r>
    </w:p>
    <w:p w:rsidR="00117E74" w:rsidRDefault="00117E74" w:rsidP="00117E74">
      <w:pPr>
        <w:pStyle w:val="NoSpacing"/>
      </w:pPr>
    </w:p>
    <w:p w:rsidR="00117E74" w:rsidRDefault="00117E74" w:rsidP="00117E74">
      <w:pPr>
        <w:pStyle w:val="NoSpacing"/>
      </w:pPr>
    </w:p>
    <w:p w:rsidR="00117E74" w:rsidRDefault="00117E74" w:rsidP="00117E74">
      <w:pPr>
        <w:pStyle w:val="NoSpacing"/>
      </w:pPr>
      <w:r>
        <w:t xml:space="preserve">    // Do the work of creating an AST for a function body.</w:t>
      </w:r>
    </w:p>
    <w:p w:rsidR="00117E74" w:rsidRDefault="00117E74" w:rsidP="00117E74">
      <w:pPr>
        <w:pStyle w:val="NoSpacing"/>
      </w:pPr>
      <w:r>
        <w:t xml:space="preserve">    // This is common to the un-deferred case and the case in which we un-defer late in the game.</w:t>
      </w:r>
    </w:p>
    <w:p w:rsidR="00117E74" w:rsidRDefault="00117E74" w:rsidP="00117E74">
      <w:pPr>
        <w:pStyle w:val="NoSpacing"/>
      </w:pPr>
    </w:p>
    <w:p w:rsidR="00117E74" w:rsidRDefault="00117E74" w:rsidP="00117E74">
      <w:pPr>
        <w:pStyle w:val="NoSpacing"/>
      </w:pPr>
      <w:r>
        <w:t xml:space="preserve">    Assert(pnodeFnc-&gt;nop == knopFncDecl);</w:t>
      </w:r>
    </w:p>
    <w:p w:rsidR="00117E74" w:rsidRDefault="00117E74" w:rsidP="00117E74">
      <w:pPr>
        <w:pStyle w:val="NoSpacing"/>
      </w:pPr>
    </w:p>
    <w:p w:rsidR="00117E74" w:rsidRDefault="00117E74" w:rsidP="00117E74">
      <w:pPr>
        <w:pStyle w:val="NoSpacing"/>
      </w:pPr>
      <w:r>
        <w:t xml:space="preserve">    ChkCurTok(tkLCurly, ERRnoLcurly);</w:t>
      </w:r>
    </w:p>
    <w:p w:rsidR="00117E74" w:rsidRDefault="00117E74" w:rsidP="00117E74">
      <w:pPr>
        <w:pStyle w:val="NoSpacing"/>
      </w:pPr>
      <w:r>
        <w:t xml:space="preserve">    if (pnodeFnc-&gt;sxFnc.IsAsync())</w:t>
      </w:r>
    </w:p>
    <w:p w:rsidR="00117E74" w:rsidRDefault="00117E74" w:rsidP="00117E74">
      <w:pPr>
        <w:pStyle w:val="NoSpacing"/>
      </w:pPr>
      <w:r>
        <w:t xml:space="preserve">    {</w:t>
      </w:r>
    </w:p>
    <w:p w:rsidR="00117E74" w:rsidRDefault="00117E74" w:rsidP="00117E74">
      <w:pPr>
        <w:pStyle w:val="NoSpacing"/>
      </w:pPr>
      <w:r>
        <w:t xml:space="preserve">        TransformAsyncFncDeclAST(&amp;pnodeFnc-&gt;sxFnc.pnodeBody, false);</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ParseStmtList&lt;true&gt;(&amp;pnodeFnc-&gt;sxFnc.pnodeBody, &amp;lastNodeRef, SM_OnFunctionCode, true /* isSourceElementList */);</w:t>
      </w:r>
    </w:p>
    <w:p w:rsidR="00117E74" w:rsidRDefault="00117E74" w:rsidP="00117E74">
      <w:pPr>
        <w:pStyle w:val="NoSpacing"/>
      </w:pPr>
      <w:r>
        <w:t xml:space="preserve">        // Append an EndCode node.</w:t>
      </w:r>
    </w:p>
    <w:p w:rsidR="00117E74" w:rsidRDefault="00117E74" w:rsidP="00117E74">
      <w:pPr>
        <w:pStyle w:val="NoSpacing"/>
      </w:pPr>
      <w:r>
        <w:t xml:space="preserve">        AddToNodeList(&amp;pnodeFnc-&gt;sxFnc.pnodeBody, &amp;lastNodeRef, CreateNodeWithScanner&lt;knopEndCode&gt;());</w:t>
      </w:r>
    </w:p>
    <w:p w:rsidR="00117E74" w:rsidRDefault="00117E74" w:rsidP="00117E74">
      <w:pPr>
        <w:pStyle w:val="NoSpacing"/>
      </w:pPr>
      <w:r>
        <w:t xml:space="preserve">    }</w:t>
      </w:r>
    </w:p>
    <w:p w:rsidR="00117E74" w:rsidRDefault="00117E74" w:rsidP="00117E74">
      <w:pPr>
        <w:pStyle w:val="NoSpacing"/>
      </w:pPr>
      <w:r>
        <w:t xml:space="preserve">    ChkCurTokNoScan(tkRCurly, ERRnoRcurly);</w:t>
      </w:r>
    </w:p>
    <w:p w:rsidR="00117E74" w:rsidRDefault="00117E74" w:rsidP="00117E74">
      <w:pPr>
        <w:pStyle w:val="NoSpacing"/>
      </w:pPr>
    </w:p>
    <w:p w:rsidR="00117E74" w:rsidRDefault="00117E74" w:rsidP="00117E74">
      <w:pPr>
        <w:pStyle w:val="NoSpacing"/>
      </w:pPr>
      <w:r>
        <w:t xml:space="preserve">    pnodeFnc-&gt;ichLim = m_pscan-&gt;IchLimTok();</w:t>
      </w:r>
    </w:p>
    <w:p w:rsidR="00117E74" w:rsidRDefault="00117E74" w:rsidP="00117E74">
      <w:pPr>
        <w:pStyle w:val="NoSpacing"/>
      </w:pPr>
      <w:r>
        <w:t xml:space="preserve">    pnodeFnc-&gt;sxFnc.cbLim = m_pscan-&gt;IecpLimTok();</w:t>
      </w:r>
    </w:p>
    <w:p w:rsidR="00117E74" w:rsidRDefault="00117E74" w:rsidP="00117E74">
      <w:pPr>
        <w:pStyle w:val="NoSpacing"/>
      </w:pPr>
    </w:p>
    <w:p w:rsidR="00117E74" w:rsidRDefault="00117E74" w:rsidP="00117E74">
      <w:pPr>
        <w:pStyle w:val="NoSpacing"/>
      </w:pPr>
      <w:r>
        <w:t xml:space="preserve">    // Restore the lists of scopes that contain function expressions.</w:t>
      </w:r>
    </w:p>
    <w:p w:rsidR="00117E74" w:rsidRDefault="00117E74" w:rsidP="00117E74">
      <w:pPr>
        <w:pStyle w:val="NoSpacing"/>
      </w:pPr>
      <w:r>
        <w:t xml:space="preserve">    // Save the temps and restore the outer scope's list.</w:t>
      </w:r>
    </w:p>
    <w:p w:rsidR="00117E74" w:rsidRDefault="00117E74" w:rsidP="00117E74">
      <w:pPr>
        <w:pStyle w:val="NoSpacing"/>
      </w:pPr>
      <w:r>
        <w:lastRenderedPageBreak/>
        <w:t xml:space="preserve">    // NOTE: Eze makes no use of this.</w:t>
      </w:r>
    </w:p>
    <w:p w:rsidR="00117E74" w:rsidRDefault="00117E74" w:rsidP="00117E74">
      <w:pPr>
        <w:pStyle w:val="NoSpacing"/>
      </w:pPr>
      <w:r>
        <w:t xml:space="preserve">    //pnodeFnc-&gt;sxFnc.pnodeTmps = *m_ppnodeVar;</w:t>
      </w:r>
    </w:p>
    <w:p w:rsidR="00117E74" w:rsidRDefault="00117E74" w:rsidP="00117E74">
      <w:pPr>
        <w:pStyle w:val="NoSpacing"/>
      </w:pPr>
    </w:p>
    <w:p w:rsidR="00117E74" w:rsidRDefault="00117E74" w:rsidP="00117E74">
      <w:pPr>
        <w:pStyle w:val="NoSpacing"/>
      </w:pPr>
      <w:r>
        <w:t>#ifdef ENABLE_JS_ETW</w:t>
      </w:r>
    </w:p>
    <w:p w:rsidR="00117E74" w:rsidRDefault="00117E74" w:rsidP="00117E74">
      <w:pPr>
        <w:pStyle w:val="NoSpacing"/>
      </w:pPr>
      <w:r>
        <w:t xml:space="preserve">    long astSize = *m_pCurrentAstSize - startAstSize;</w:t>
      </w:r>
    </w:p>
    <w:p w:rsidR="00117E74" w:rsidRDefault="00117E74" w:rsidP="00117E74">
      <w:pPr>
        <w:pStyle w:val="NoSpacing"/>
      </w:pPr>
      <w:r>
        <w:t xml:space="preserve">    EventWriteJSCRIPT_PARSE_METHOD_STOP(m_sourceContextInfo-&gt;dwHostSourceContext, GetScriptContext(), pnodeFnc-&gt;sxFnc.functionId, astSize, m_parseType, name);</w:t>
      </w:r>
    </w:p>
    <w:p w:rsidR="00117E74" w:rsidRDefault="00117E74" w:rsidP="00117E74">
      <w:pPr>
        <w:pStyle w:val="NoSpacing"/>
      </w:pPr>
      <w:r>
        <w:t>#endif</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Parser::AddArgumentsNodeToVars(ParseNodePtr pnodeFnc)</w:t>
      </w:r>
    </w:p>
    <w:p w:rsidR="00117E74" w:rsidRDefault="00117E74" w:rsidP="00117E74">
      <w:pPr>
        <w:pStyle w:val="NoSpacing"/>
      </w:pPr>
      <w:r>
        <w:t>{</w:t>
      </w:r>
    </w:p>
    <w:p w:rsidR="00117E74" w:rsidRDefault="00117E74" w:rsidP="00117E74">
      <w:pPr>
        <w:pStyle w:val="NoSpacing"/>
      </w:pPr>
      <w:r>
        <w:t xml:space="preserve">    if((pnodeFnc-&gt;grfpn &amp; PNodeFlags::fpnArguments_overriddenByDecl) || pnodeFnc-&gt;sxFnc.IsLambda())</w:t>
      </w:r>
    </w:p>
    <w:p w:rsidR="00117E74" w:rsidRDefault="00117E74" w:rsidP="00117E74">
      <w:pPr>
        <w:pStyle w:val="NoSpacing"/>
      </w:pPr>
      <w:r>
        <w:t xml:space="preserve">    {</w:t>
      </w:r>
    </w:p>
    <w:p w:rsidR="00117E74" w:rsidRDefault="00117E74" w:rsidP="00117E74">
      <w:pPr>
        <w:pStyle w:val="NoSpacing"/>
      </w:pPr>
      <w:r>
        <w:t xml:space="preserve">        // In any of the following cases, there is no way to reference the built-in 'arguments' variable (in the order of checks</w:t>
      </w:r>
    </w:p>
    <w:p w:rsidR="00117E74" w:rsidRDefault="00117E74" w:rsidP="00117E74">
      <w:pPr>
        <w:pStyle w:val="NoSpacing"/>
      </w:pPr>
      <w:r>
        <w:t xml:space="preserve">        // above):</w:t>
      </w:r>
    </w:p>
    <w:p w:rsidR="00117E74" w:rsidRDefault="00117E74" w:rsidP="00117E74">
      <w:pPr>
        <w:pStyle w:val="NoSpacing"/>
      </w:pPr>
      <w:r>
        <w:t xml:space="preserve">        //     - A function parameter is named 'arguments'</w:t>
      </w:r>
    </w:p>
    <w:p w:rsidR="00117E74" w:rsidRDefault="00117E74" w:rsidP="00117E74">
      <w:pPr>
        <w:pStyle w:val="NoSpacing"/>
      </w:pPr>
      <w:r>
        <w:t xml:space="preserve">        //     - There is a nested function declaration (or named function expression in compat modes) named 'arguments'</w:t>
      </w:r>
    </w:p>
    <w:p w:rsidR="00117E74" w:rsidRDefault="00117E74" w:rsidP="00117E74">
      <w:pPr>
        <w:pStyle w:val="NoSpacing"/>
      </w:pPr>
      <w:r>
        <w:t xml:space="preserve">        //     - In compat modes, the function is named arguments, does not have a var declaration named 'arguments', and does</w:t>
      </w:r>
    </w:p>
    <w:p w:rsidR="00117E74" w:rsidRDefault="00117E74" w:rsidP="00117E74">
      <w:pPr>
        <w:pStyle w:val="NoSpacing"/>
      </w:pPr>
      <w:r>
        <w:t xml:space="preserve">        //       not call 'eval'</w:t>
      </w:r>
    </w:p>
    <w:p w:rsidR="00117E74" w:rsidRDefault="00117E74" w:rsidP="00117E74">
      <w:pPr>
        <w:pStyle w:val="NoSpacing"/>
      </w:pPr>
      <w:r>
        <w:t xml:space="preserve">        pnodeFnc-&gt;sxFnc.SetHasReferenceableBuiltInArguments(false);</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if(m_ppnodeVar == &amp;pnodeFnc-&gt;sxFnc.pnodeVars)</w:t>
      </w:r>
    </w:p>
    <w:p w:rsidR="00117E74" w:rsidRDefault="00117E74" w:rsidP="00117E74">
      <w:pPr>
        <w:pStyle w:val="NoSpacing"/>
      </w:pPr>
      <w:r>
        <w:t xml:space="preserve">        {</w:t>
      </w:r>
    </w:p>
    <w:p w:rsidR="00117E74" w:rsidRDefault="00117E74" w:rsidP="00117E74">
      <w:pPr>
        <w:pStyle w:val="NoSpacing"/>
      </w:pPr>
      <w:r>
        <w:t xml:space="preserve">            // There were no var declarations in the function</w:t>
      </w:r>
    </w:p>
    <w:p w:rsidR="00117E74" w:rsidRDefault="00117E74" w:rsidP="00117E74">
      <w:pPr>
        <w:pStyle w:val="NoSpacing"/>
      </w:pPr>
      <w:r>
        <w:t xml:space="preserve">            CreateVarDeclNode(wellKnownPropertyPids.arguments, STVariable, true, pnodeFnc)-&gt;grfpn |= PNodeFlags::fpnArguments;</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 There were var declarations in the function, so insert an 'arguments' local at the beginning of the var list.</w:t>
      </w:r>
    </w:p>
    <w:p w:rsidR="00117E74" w:rsidRDefault="00117E74" w:rsidP="00117E74">
      <w:pPr>
        <w:pStyle w:val="NoSpacing"/>
      </w:pPr>
      <w:r>
        <w:t xml:space="preserve">            // This is done because the built-in 'arguments' variable overrides an 'arguments' var declaration until the</w:t>
      </w:r>
    </w:p>
    <w:p w:rsidR="00117E74" w:rsidRDefault="00117E74" w:rsidP="00117E74">
      <w:pPr>
        <w:pStyle w:val="NoSpacing"/>
      </w:pPr>
      <w:r>
        <w:t xml:space="preserve">            // 'arguments' variable is assigned. By putting our built-in var declaration at the beginning, an 'arguments'</w:t>
      </w:r>
    </w:p>
    <w:p w:rsidR="00117E74" w:rsidRDefault="00117E74" w:rsidP="00117E74">
      <w:pPr>
        <w:pStyle w:val="NoSpacing"/>
      </w:pPr>
      <w:r>
        <w:t xml:space="preserve">            // identifier will resolve to this symbol, which has the fpnArguments flag set, and will be the built-in arguments</w:t>
      </w:r>
    </w:p>
    <w:p w:rsidR="00117E74" w:rsidRDefault="00117E74" w:rsidP="00117E74">
      <w:pPr>
        <w:pStyle w:val="NoSpacing"/>
      </w:pPr>
      <w:r>
        <w:t xml:space="preserve">            // object until it is replaced with something else.</w:t>
      </w:r>
    </w:p>
    <w:p w:rsidR="00117E74" w:rsidRDefault="00117E74" w:rsidP="00117E74">
      <w:pPr>
        <w:pStyle w:val="NoSpacing"/>
      </w:pPr>
      <w:r>
        <w:t xml:space="preserve">            ParseNodePtr *const ppnodeVarSave = m_ppnodeVar;</w:t>
      </w:r>
    </w:p>
    <w:p w:rsidR="00117E74" w:rsidRDefault="00117E74" w:rsidP="00117E74">
      <w:pPr>
        <w:pStyle w:val="NoSpacing"/>
      </w:pPr>
      <w:r>
        <w:t xml:space="preserve">            m_ppnodeVar = &amp;pnodeFnc-&gt;sxFnc.pnodeVars;</w:t>
      </w:r>
    </w:p>
    <w:p w:rsidR="00117E74" w:rsidRDefault="00117E74" w:rsidP="00117E74">
      <w:pPr>
        <w:pStyle w:val="NoSpacing"/>
      </w:pPr>
      <w:r>
        <w:t xml:space="preserve">            CreateVarDeclNode(wellKnownPropertyPids.arguments, STVariable, true, pnodeFnc)-&gt;grfpn |= PNodeFlags::fpnArguments;</w:t>
      </w:r>
    </w:p>
    <w:p w:rsidR="00117E74" w:rsidRDefault="00117E74" w:rsidP="00117E74">
      <w:pPr>
        <w:pStyle w:val="NoSpacing"/>
      </w:pPr>
      <w:r>
        <w:t xml:space="preserve">            m_ppnodeVar = ppnodeVarSave;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pnodeFnc-&gt;sxFnc.SetHasReferenceableBuiltInArguments(true);</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LPCOLESTR Parser::GetFunctionName(ParseNodePtr pnodeFnc, LPCOLESTR pNameHint)</w:t>
      </w:r>
    </w:p>
    <w:p w:rsidR="00117E74" w:rsidRDefault="00117E74" w:rsidP="00117E74">
      <w:pPr>
        <w:pStyle w:val="NoSpacing"/>
      </w:pPr>
      <w:r>
        <w:t>{</w:t>
      </w:r>
    </w:p>
    <w:p w:rsidR="00117E74" w:rsidRDefault="00117E74" w:rsidP="00117E74">
      <w:pPr>
        <w:pStyle w:val="NoSpacing"/>
      </w:pPr>
      <w:r>
        <w:t xml:space="preserve">    LPCOLESTR name = nullptr;</w:t>
      </w:r>
    </w:p>
    <w:p w:rsidR="00117E74" w:rsidRDefault="00117E74" w:rsidP="00117E74">
      <w:pPr>
        <w:pStyle w:val="NoSpacing"/>
      </w:pPr>
      <w:r>
        <w:t xml:space="preserve">    if(pnodeFnc-&gt;sxFnc.pnodeName != nullptr &amp;&amp; knopVarDecl == pnodeFnc-&gt;sxFnc.pnodeName-&gt;nop)</w:t>
      </w:r>
    </w:p>
    <w:p w:rsidR="00117E74" w:rsidRDefault="00117E74" w:rsidP="00117E74">
      <w:pPr>
        <w:pStyle w:val="NoSpacing"/>
      </w:pPr>
      <w:r>
        <w:lastRenderedPageBreak/>
        <w:t xml:space="preserve">    {</w:t>
      </w:r>
    </w:p>
    <w:p w:rsidR="00117E74" w:rsidRDefault="00117E74" w:rsidP="00117E74">
      <w:pPr>
        <w:pStyle w:val="NoSpacing"/>
      </w:pPr>
      <w:r>
        <w:t xml:space="preserve">        name = pnodeFnc-&gt;sxFnc.pnodeName-&gt;sxVar.pid-&gt;Psz();</w:t>
      </w:r>
    </w:p>
    <w:p w:rsidR="00117E74" w:rsidRDefault="00117E74" w:rsidP="00117E74">
      <w:pPr>
        <w:pStyle w:val="NoSpacing"/>
      </w:pPr>
      <w:r>
        <w:t xml:space="preserve">    }</w:t>
      </w:r>
    </w:p>
    <w:p w:rsidR="00117E74" w:rsidRDefault="00117E74" w:rsidP="00117E74">
      <w:pPr>
        <w:pStyle w:val="NoSpacing"/>
      </w:pPr>
      <w:r>
        <w:t xml:space="preserve">    if(name == nullptr &amp;&amp; pNameHint != nullptr)</w:t>
      </w:r>
    </w:p>
    <w:p w:rsidR="00117E74" w:rsidRDefault="00117E74" w:rsidP="00117E74">
      <w:pPr>
        <w:pStyle w:val="NoSpacing"/>
      </w:pPr>
      <w:r>
        <w:t xml:space="preserve">    {</w:t>
      </w:r>
    </w:p>
    <w:p w:rsidR="00117E74" w:rsidRDefault="00117E74" w:rsidP="00117E74">
      <w:pPr>
        <w:pStyle w:val="NoSpacing"/>
      </w:pPr>
      <w:r>
        <w:t xml:space="preserve">        name = pNameHint;</w:t>
      </w:r>
    </w:p>
    <w:p w:rsidR="00117E74" w:rsidRDefault="00117E74" w:rsidP="00117E74">
      <w:pPr>
        <w:pStyle w:val="NoSpacing"/>
      </w:pPr>
      <w:r>
        <w:t xml:space="preserve">    }</w:t>
      </w:r>
    </w:p>
    <w:p w:rsidR="00117E74" w:rsidRDefault="00117E74" w:rsidP="00117E74">
      <w:pPr>
        <w:pStyle w:val="NoSpacing"/>
      </w:pPr>
      <w:r>
        <w:t xml:space="preserve">    if(name == nullptr &amp;&amp; m_functionBody != nullptr)</w:t>
      </w:r>
    </w:p>
    <w:p w:rsidR="00117E74" w:rsidRDefault="00117E74" w:rsidP="00117E74">
      <w:pPr>
        <w:pStyle w:val="NoSpacing"/>
      </w:pPr>
      <w:r>
        <w:t xml:space="preserve">    {</w:t>
      </w:r>
    </w:p>
    <w:p w:rsidR="00117E74" w:rsidRDefault="00117E74" w:rsidP="00117E74">
      <w:pPr>
        <w:pStyle w:val="NoSpacing"/>
      </w:pPr>
      <w:r>
        <w:t xml:space="preserve">        name = m_functionBody-&gt;GetExternalDisplayName();</w:t>
      </w:r>
    </w:p>
    <w:p w:rsidR="00117E74" w:rsidRDefault="00117E74" w:rsidP="00117E74">
      <w:pPr>
        <w:pStyle w:val="NoSpacing"/>
      </w:pPr>
      <w:r>
        <w:t xml:space="preserve">    }</w:t>
      </w:r>
    </w:p>
    <w:p w:rsidR="00117E74" w:rsidRDefault="00117E74" w:rsidP="00117E74">
      <w:pPr>
        <w:pStyle w:val="NoSpacing"/>
      </w:pPr>
      <w:r>
        <w:t xml:space="preserve">    else if(name == nullptr)</w:t>
      </w:r>
    </w:p>
    <w:p w:rsidR="00117E74" w:rsidRDefault="00117E74" w:rsidP="00117E74">
      <w:pPr>
        <w:pStyle w:val="NoSpacing"/>
      </w:pPr>
      <w:r>
        <w:t xml:space="preserve">    {</w:t>
      </w:r>
    </w:p>
    <w:p w:rsidR="00117E74" w:rsidRDefault="00117E74" w:rsidP="00117E74">
      <w:pPr>
        <w:pStyle w:val="NoSpacing"/>
      </w:pPr>
      <w:r>
        <w:t xml:space="preserve">        name = Js::Constants::AnonymousFunction;</w:t>
      </w:r>
    </w:p>
    <w:p w:rsidR="00117E74" w:rsidRDefault="00117E74" w:rsidP="00117E74">
      <w:pPr>
        <w:pStyle w:val="NoSpacing"/>
      </w:pPr>
      <w:r>
        <w:t xml:space="preserve">    }</w:t>
      </w:r>
    </w:p>
    <w:p w:rsidR="00117E74" w:rsidRDefault="00117E74" w:rsidP="00117E74">
      <w:pPr>
        <w:pStyle w:val="NoSpacing"/>
      </w:pPr>
      <w:r>
        <w:t xml:space="preserve">    return name;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IdentPtr Parser::ParseClassPropertyName(IdentPtr * pidHint)</w:t>
      </w:r>
    </w:p>
    <w:p w:rsidR="00117E74" w:rsidRDefault="00117E74" w:rsidP="00117E74">
      <w:pPr>
        <w:pStyle w:val="NoSpacing"/>
      </w:pPr>
      <w:r>
        <w:t>{</w:t>
      </w:r>
    </w:p>
    <w:p w:rsidR="00117E74" w:rsidRDefault="00117E74" w:rsidP="00117E74">
      <w:pPr>
        <w:pStyle w:val="NoSpacing"/>
      </w:pPr>
      <w:r>
        <w:t xml:space="preserve">    if (m_token.tk == tkID || m_token.tk == tkStrCon || m_token.IsReservedWord())</w:t>
      </w:r>
    </w:p>
    <w:p w:rsidR="00117E74" w:rsidRDefault="00117E74" w:rsidP="00117E74">
      <w:pPr>
        <w:pStyle w:val="NoSpacing"/>
      </w:pPr>
      <w:r>
        <w:t xml:space="preserve">    {</w:t>
      </w:r>
    </w:p>
    <w:p w:rsidR="00117E74" w:rsidRDefault="00117E74" w:rsidP="00117E74">
      <w:pPr>
        <w:pStyle w:val="NoSpacing"/>
      </w:pPr>
      <w:r>
        <w:t xml:space="preserve">        IdentPtr pid;</w:t>
      </w:r>
    </w:p>
    <w:p w:rsidR="00117E74" w:rsidRDefault="00117E74" w:rsidP="00117E74">
      <w:pPr>
        <w:pStyle w:val="NoSpacing"/>
      </w:pPr>
      <w:r>
        <w:t xml:space="preserve">        if (m_token.tk == tkStrCon)</w:t>
      </w:r>
    </w:p>
    <w:p w:rsidR="00117E74" w:rsidRDefault="00117E74" w:rsidP="00117E74">
      <w:pPr>
        <w:pStyle w:val="NoSpacing"/>
      </w:pPr>
      <w:r>
        <w:t xml:space="preserve">        {</w:t>
      </w:r>
    </w:p>
    <w:p w:rsidR="00117E74" w:rsidRDefault="00117E74" w:rsidP="00117E74">
      <w:pPr>
        <w:pStyle w:val="NoSpacing"/>
      </w:pPr>
      <w:r>
        <w:t xml:space="preserve">            if (m_pscan-&gt;IsOctOrLeadingZeroOnLastTKNumber())</w:t>
      </w:r>
    </w:p>
    <w:p w:rsidR="00117E74" w:rsidRDefault="00117E74" w:rsidP="00117E74">
      <w:pPr>
        <w:pStyle w:val="NoSpacing"/>
      </w:pPr>
      <w:r>
        <w:t xml:space="preserve">            {</w:t>
      </w:r>
    </w:p>
    <w:p w:rsidR="00117E74" w:rsidRDefault="00117E74" w:rsidP="00117E74">
      <w:pPr>
        <w:pStyle w:val="NoSpacing"/>
      </w:pPr>
      <w:r>
        <w:t xml:space="preserve">                Error(ERRES5NoOctal);</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pid = m_token.GetStr();</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pid = m_token.GetIdentifier(m_phtbl);</w:t>
      </w:r>
    </w:p>
    <w:p w:rsidR="00117E74" w:rsidRDefault="00117E74" w:rsidP="00117E74">
      <w:pPr>
        <w:pStyle w:val="NoSpacing"/>
      </w:pPr>
      <w:r>
        <w:t xml:space="preserve">        }</w:t>
      </w:r>
    </w:p>
    <w:p w:rsidR="00117E74" w:rsidRDefault="00117E74" w:rsidP="00117E74">
      <w:pPr>
        <w:pStyle w:val="NoSpacing"/>
      </w:pPr>
      <w:r>
        <w:t xml:space="preserve">        *pidHint = pid;</w:t>
      </w:r>
    </w:p>
    <w:p w:rsidR="00117E74" w:rsidRDefault="00117E74" w:rsidP="00117E74">
      <w:pPr>
        <w:pStyle w:val="NoSpacing"/>
      </w:pPr>
      <w:r>
        <w:t xml:space="preserve">        return pid;</w:t>
      </w:r>
    </w:p>
    <w:p w:rsidR="00117E74" w:rsidRDefault="00117E74" w:rsidP="00117E74">
      <w:pPr>
        <w:pStyle w:val="NoSpacing"/>
      </w:pPr>
      <w:r>
        <w:t xml:space="preserve">    }</w:t>
      </w:r>
    </w:p>
    <w:p w:rsidR="00117E74" w:rsidRDefault="00117E74" w:rsidP="00117E74">
      <w:pPr>
        <w:pStyle w:val="NoSpacing"/>
      </w:pPr>
      <w:r>
        <w:t xml:space="preserve">    else if (m_token.tk == tkIntCon)</w:t>
      </w:r>
    </w:p>
    <w:p w:rsidR="00117E74" w:rsidRDefault="00117E74" w:rsidP="00117E74">
      <w:pPr>
        <w:pStyle w:val="NoSpacing"/>
      </w:pPr>
      <w:r>
        <w:t xml:space="preserve">    {</w:t>
      </w:r>
    </w:p>
    <w:p w:rsidR="00117E74" w:rsidRDefault="00117E74" w:rsidP="00117E74">
      <w:pPr>
        <w:pStyle w:val="NoSpacing"/>
      </w:pPr>
      <w:r>
        <w:t xml:space="preserve">        if (m_pscan-&gt;IsOctOrLeadingZeroOnLastTKNumber())</w:t>
      </w:r>
    </w:p>
    <w:p w:rsidR="00117E74" w:rsidRDefault="00117E74" w:rsidP="00117E74">
      <w:pPr>
        <w:pStyle w:val="NoSpacing"/>
      </w:pPr>
      <w:r>
        <w:t xml:space="preserve">        {</w:t>
      </w:r>
    </w:p>
    <w:p w:rsidR="00117E74" w:rsidRDefault="00117E74" w:rsidP="00117E74">
      <w:pPr>
        <w:pStyle w:val="NoSpacing"/>
      </w:pPr>
      <w:r>
        <w:t xml:space="preserve">            Error(ERRES5NoOctal);</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m_pscan-&gt;PidFromLong(m_token.GetLong());</w:t>
      </w:r>
    </w:p>
    <w:p w:rsidR="00117E74" w:rsidRDefault="00117E74" w:rsidP="00117E74">
      <w:pPr>
        <w:pStyle w:val="NoSpacing"/>
      </w:pPr>
      <w:r>
        <w:t xml:space="preserve">    }</w:t>
      </w:r>
    </w:p>
    <w:p w:rsidR="00117E74" w:rsidRDefault="00117E74" w:rsidP="00117E74">
      <w:pPr>
        <w:pStyle w:val="NoSpacing"/>
      </w:pPr>
      <w:r>
        <w:t xml:space="preserve">    else if (m_token.tk == tkFltCon)</w:t>
      </w:r>
    </w:p>
    <w:p w:rsidR="00117E74" w:rsidRDefault="00117E74" w:rsidP="00117E74">
      <w:pPr>
        <w:pStyle w:val="NoSpacing"/>
      </w:pPr>
      <w:r>
        <w:t xml:space="preserve">    {</w:t>
      </w:r>
    </w:p>
    <w:p w:rsidR="00117E74" w:rsidRDefault="00117E74" w:rsidP="00117E74">
      <w:pPr>
        <w:pStyle w:val="NoSpacing"/>
      </w:pPr>
      <w:r>
        <w:t xml:space="preserve">        if (m_pscan-&gt;IsOctOrLeadingZeroOnLastTKNumber())</w:t>
      </w:r>
    </w:p>
    <w:p w:rsidR="00117E74" w:rsidRDefault="00117E74" w:rsidP="00117E74">
      <w:pPr>
        <w:pStyle w:val="NoSpacing"/>
      </w:pPr>
      <w:r>
        <w:t xml:space="preserve">        {</w:t>
      </w:r>
    </w:p>
    <w:p w:rsidR="00117E74" w:rsidRDefault="00117E74" w:rsidP="00117E74">
      <w:pPr>
        <w:pStyle w:val="NoSpacing"/>
      </w:pPr>
      <w:r>
        <w:t xml:space="preserve">            Error(ERRES5NoOctal);</w:t>
      </w:r>
    </w:p>
    <w:p w:rsidR="00117E74" w:rsidRDefault="00117E74" w:rsidP="00117E74">
      <w:pPr>
        <w:pStyle w:val="NoSpacing"/>
      </w:pPr>
      <w:r>
        <w:lastRenderedPageBreak/>
        <w:t xml:space="preserve">        }</w:t>
      </w:r>
    </w:p>
    <w:p w:rsidR="00117E74" w:rsidRDefault="00117E74" w:rsidP="00117E74">
      <w:pPr>
        <w:pStyle w:val="NoSpacing"/>
      </w:pPr>
    </w:p>
    <w:p w:rsidR="00117E74" w:rsidRDefault="00117E74" w:rsidP="00117E74">
      <w:pPr>
        <w:pStyle w:val="NoSpacing"/>
      </w:pPr>
      <w:r>
        <w:t xml:space="preserve">        return m_pscan-&gt;PidFromDbl(m_token.GetDouble());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Error(ERRnoMemberIdent);</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LPCOLESTR Parser::ConstructFinalHintNode(IdentPtr pClassName, IdentPtr pMemberName, IdentPtr pGetSet, bool isStatic, ulong* nameLength, ulong* pShortNameOffset, bool isComputedName, LPCOLESTR pMemberNameHint)</w:t>
      </w:r>
    </w:p>
    <w:p w:rsidR="00117E74" w:rsidRDefault="00117E74" w:rsidP="00117E74">
      <w:pPr>
        <w:pStyle w:val="NoSpacing"/>
      </w:pPr>
      <w:r>
        <w:t>{</w:t>
      </w:r>
    </w:p>
    <w:p w:rsidR="00117E74" w:rsidRDefault="00117E74" w:rsidP="00117E74">
      <w:pPr>
        <w:pStyle w:val="NoSpacing"/>
      </w:pPr>
      <w:r>
        <w:t xml:space="preserve">    if ((pMemberName == nullptr &amp;&amp; !isComputedName) ||</w:t>
      </w:r>
    </w:p>
    <w:p w:rsidR="00117E74" w:rsidRDefault="00117E74" w:rsidP="00117E74">
      <w:pPr>
        <w:pStyle w:val="NoSpacing"/>
      </w:pPr>
      <w:r>
        <w:t xml:space="preserve">        (pMemberNameHint == nullptr &amp;&amp; isComputedName) ||</w:t>
      </w:r>
    </w:p>
    <w:p w:rsidR="00117E74" w:rsidRDefault="00117E74" w:rsidP="00117E74">
      <w:pPr>
        <w:pStyle w:val="NoSpacing"/>
      </w:pPr>
      <w:r>
        <w:t xml:space="preserve">        !CONFIG_FLAG(UseFullName))</w:t>
      </w:r>
    </w:p>
    <w:p w:rsidR="00117E74" w:rsidRDefault="00117E74" w:rsidP="00117E74">
      <w:pPr>
        <w:pStyle w:val="NoSpacing"/>
      </w:pPr>
      <w:r>
        <w:t xml:space="preserve">    {</w:t>
      </w:r>
    </w:p>
    <w:p w:rsidR="00117E74" w:rsidRDefault="00117E74" w:rsidP="00117E74">
      <w:pPr>
        <w:pStyle w:val="NoSpacing"/>
      </w:pPr>
      <w:r>
        <w:t xml:space="preserve">        return nullptr;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LPCOLESTR pFinalName = isComputedName? pMemberNameHint : pMemberName-&gt;Psz();</w:t>
      </w:r>
    </w:p>
    <w:p w:rsidR="00117E74" w:rsidRDefault="00117E74" w:rsidP="00117E74">
      <w:pPr>
        <w:pStyle w:val="NoSpacing"/>
      </w:pPr>
      <w:r>
        <w:t xml:space="preserve">    ulong fullNameHintLength = 0;</w:t>
      </w:r>
    </w:p>
    <w:p w:rsidR="00117E74" w:rsidRDefault="00117E74" w:rsidP="00117E74">
      <w:pPr>
        <w:pStyle w:val="NoSpacing"/>
      </w:pPr>
      <w:r>
        <w:t xml:space="preserve">    ulong shortNameOffset = 0;</w:t>
      </w:r>
    </w:p>
    <w:p w:rsidR="00117E74" w:rsidRDefault="00117E74" w:rsidP="00117E74">
      <w:pPr>
        <w:pStyle w:val="NoSpacing"/>
      </w:pPr>
      <w:r>
        <w:t xml:space="preserve">    if (!isStatic)</w:t>
      </w:r>
    </w:p>
    <w:p w:rsidR="00117E74" w:rsidRDefault="00117E74" w:rsidP="00117E74">
      <w:pPr>
        <w:pStyle w:val="NoSpacing"/>
      </w:pPr>
      <w:r>
        <w:t xml:space="preserve">    {</w:t>
      </w:r>
    </w:p>
    <w:p w:rsidR="00117E74" w:rsidRDefault="00117E74" w:rsidP="00117E74">
      <w:pPr>
        <w:pStyle w:val="NoSpacing"/>
      </w:pPr>
      <w:r>
        <w:t xml:space="preserve">        // Add prototype.</w:t>
      </w:r>
    </w:p>
    <w:p w:rsidR="00117E74" w:rsidRDefault="00117E74" w:rsidP="00117E74">
      <w:pPr>
        <w:pStyle w:val="NoSpacing"/>
      </w:pPr>
      <w:r>
        <w:t xml:space="preserve">        pFinalName = AppendNameHints(wellKnownPropertyPids.prototype, pFinalName, &amp;fullNameHintLength, &amp;shortNameOffset);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(pClassName)</w:t>
      </w:r>
    </w:p>
    <w:p w:rsidR="00117E74" w:rsidRDefault="00117E74" w:rsidP="00117E74">
      <w:pPr>
        <w:pStyle w:val="NoSpacing"/>
      </w:pPr>
      <w:r>
        <w:t xml:space="preserve">    {</w:t>
      </w:r>
    </w:p>
    <w:p w:rsidR="00117E74" w:rsidRDefault="00117E74" w:rsidP="00117E74">
      <w:pPr>
        <w:pStyle w:val="NoSpacing"/>
      </w:pPr>
      <w:r>
        <w:t xml:space="preserve">        pFinalName = AppendNameHints(pClassName, pFinalName, &amp;fullNameHintLength, &amp;shortNameOffset);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(pGetSet)</w:t>
      </w:r>
    </w:p>
    <w:p w:rsidR="00117E74" w:rsidRDefault="00117E74" w:rsidP="00117E74">
      <w:pPr>
        <w:pStyle w:val="NoSpacing"/>
      </w:pPr>
      <w:r>
        <w:t xml:space="preserve">    {</w:t>
      </w:r>
    </w:p>
    <w:p w:rsidR="00117E74" w:rsidRDefault="00117E74" w:rsidP="00117E74">
      <w:pPr>
        <w:pStyle w:val="NoSpacing"/>
      </w:pPr>
      <w:r>
        <w:t xml:space="preserve">        if (m_scriptContext-&gt;GetConfig()-&gt;IsES6FunctionNameEnabled())</w:t>
      </w:r>
    </w:p>
    <w:p w:rsidR="00117E74" w:rsidRDefault="00117E74" w:rsidP="00117E74">
      <w:pPr>
        <w:pStyle w:val="NoSpacing"/>
      </w:pPr>
      <w:r>
        <w:t xml:space="preserve">        {</w:t>
      </w:r>
    </w:p>
    <w:p w:rsidR="00117E74" w:rsidRDefault="00117E74" w:rsidP="00117E74">
      <w:pPr>
        <w:pStyle w:val="NoSpacing"/>
      </w:pPr>
      <w:r>
        <w:t xml:space="preserve">            // displays as get/set prototype.funcname</w:t>
      </w:r>
    </w:p>
    <w:p w:rsidR="00117E74" w:rsidRDefault="00117E74" w:rsidP="00117E74">
      <w:pPr>
        <w:pStyle w:val="NoSpacing"/>
      </w:pPr>
      <w:r>
        <w:t xml:space="preserve">            ulong getSetOffset = 0;</w:t>
      </w:r>
    </w:p>
    <w:p w:rsidR="00117E74" w:rsidRDefault="00117E74" w:rsidP="00117E74">
      <w:pPr>
        <w:pStyle w:val="NoSpacing"/>
      </w:pPr>
      <w:r>
        <w:t xml:space="preserve">            pFinalName = AppendNameHints(pGetSet, pFinalName, &amp;fullNameHintLength, &amp;getSetOffset, true);</w:t>
      </w:r>
    </w:p>
    <w:p w:rsidR="00117E74" w:rsidRDefault="00117E74" w:rsidP="00117E74">
      <w:pPr>
        <w:pStyle w:val="NoSpacing"/>
      </w:pPr>
      <w:r>
        <w:t xml:space="preserve">            shortNameOffset += getSetOffset;</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pFinalName = AppendNameHints(pFinalName, pGetSet, &amp;fullNameHintLength, &amp;shortNameOffset);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w:t>
      </w:r>
    </w:p>
    <w:p w:rsidR="00117E74" w:rsidRDefault="00117E74" w:rsidP="00117E74">
      <w:pPr>
        <w:pStyle w:val="NoSpacing"/>
      </w:pPr>
      <w:r>
        <w:t xml:space="preserve">    if (fullNameHintLength &gt; *nameLength)</w:t>
      </w:r>
    </w:p>
    <w:p w:rsidR="00117E74" w:rsidRDefault="00117E74" w:rsidP="00117E74">
      <w:pPr>
        <w:pStyle w:val="NoSpacing"/>
      </w:pPr>
      <w:r>
        <w:t xml:space="preserve">    {</w:t>
      </w:r>
    </w:p>
    <w:p w:rsidR="00117E74" w:rsidRDefault="00117E74" w:rsidP="00117E74">
      <w:pPr>
        <w:pStyle w:val="NoSpacing"/>
      </w:pPr>
      <w:r>
        <w:t xml:space="preserve">        *nameLength = fullNameHintLength;</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lastRenderedPageBreak/>
        <w:t xml:space="preserve">    if (shortNameOffset &gt; *pShortNameOffset)</w:t>
      </w:r>
    </w:p>
    <w:p w:rsidR="00117E74" w:rsidRDefault="00117E74" w:rsidP="00117E74">
      <w:pPr>
        <w:pStyle w:val="NoSpacing"/>
      </w:pPr>
      <w:r>
        <w:t xml:space="preserve">    {</w:t>
      </w:r>
    </w:p>
    <w:p w:rsidR="00117E74" w:rsidRDefault="00117E74" w:rsidP="00117E74">
      <w:pPr>
        <w:pStyle w:val="NoSpacing"/>
      </w:pPr>
      <w:r>
        <w:t xml:space="preserve">        *pShortNameOffset = shortNameOffset;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pFinalName;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class AutoParsingSuperRestrictionStateRestorer</w:t>
      </w:r>
    </w:p>
    <w:p w:rsidR="00117E74" w:rsidRDefault="00117E74" w:rsidP="00117E74">
      <w:pPr>
        <w:pStyle w:val="NoSpacing"/>
      </w:pPr>
      <w:r>
        <w:t>{</w:t>
      </w:r>
    </w:p>
    <w:p w:rsidR="00117E74" w:rsidRDefault="00117E74" w:rsidP="00117E74">
      <w:pPr>
        <w:pStyle w:val="NoSpacing"/>
      </w:pPr>
      <w:r>
        <w:t>public:</w:t>
      </w:r>
    </w:p>
    <w:p w:rsidR="00117E74" w:rsidRDefault="00117E74" w:rsidP="00117E74">
      <w:pPr>
        <w:pStyle w:val="NoSpacing"/>
      </w:pPr>
      <w:r>
        <w:t xml:space="preserve">    AutoParsingSuperRestrictionStateRestorer(Parser* parser) : m_parser(parser)</w:t>
      </w:r>
    </w:p>
    <w:p w:rsidR="00117E74" w:rsidRDefault="00117E74" w:rsidP="00117E74">
      <w:pPr>
        <w:pStyle w:val="NoSpacing"/>
      </w:pPr>
      <w:r>
        <w:t xml:space="preserve">    {</w:t>
      </w:r>
    </w:p>
    <w:p w:rsidR="00117E74" w:rsidRDefault="00117E74" w:rsidP="00117E74">
      <w:pPr>
        <w:pStyle w:val="NoSpacing"/>
      </w:pPr>
      <w:r>
        <w:t xml:space="preserve">        AssertMsg(this-&gt;m_parser != nullptr, "This just should not happen");</w:t>
      </w:r>
    </w:p>
    <w:p w:rsidR="00117E74" w:rsidRDefault="00117E74" w:rsidP="00117E74">
      <w:pPr>
        <w:pStyle w:val="NoSpacing"/>
      </w:pPr>
      <w:r>
        <w:t xml:space="preserve">        this-&gt;m_originalParsingSuperRestrictionState = this-&gt;m_parser-&gt;m_parsingSuperRestrictionState;</w:t>
      </w:r>
    </w:p>
    <w:p w:rsidR="00117E74" w:rsidRDefault="00117E74" w:rsidP="00117E74">
      <w:pPr>
        <w:pStyle w:val="NoSpacing"/>
      </w:pPr>
      <w:r>
        <w:t xml:space="preserve">    }</w:t>
      </w:r>
    </w:p>
    <w:p w:rsidR="00117E74" w:rsidRDefault="00117E74" w:rsidP="00117E74">
      <w:pPr>
        <w:pStyle w:val="NoSpacing"/>
      </w:pPr>
      <w:r>
        <w:t xml:space="preserve">    ~AutoParsingSuperRestrictionStateRestorer()</w:t>
      </w:r>
    </w:p>
    <w:p w:rsidR="00117E74" w:rsidRDefault="00117E74" w:rsidP="00117E74">
      <w:pPr>
        <w:pStyle w:val="NoSpacing"/>
      </w:pPr>
      <w:r>
        <w:t xml:space="preserve">    {</w:t>
      </w:r>
    </w:p>
    <w:p w:rsidR="00117E74" w:rsidRDefault="00117E74" w:rsidP="00117E74">
      <w:pPr>
        <w:pStyle w:val="NoSpacing"/>
      </w:pPr>
      <w:r>
        <w:t xml:space="preserve">        AssertMsg(this-&gt;m_parser != nullptr, "This just should not happen");</w:t>
      </w:r>
    </w:p>
    <w:p w:rsidR="00117E74" w:rsidRDefault="00117E74" w:rsidP="00117E74">
      <w:pPr>
        <w:pStyle w:val="NoSpacing"/>
      </w:pPr>
      <w:r>
        <w:t xml:space="preserve">        this-&gt;m_parser-&gt;m_parsingSuperRestrictionState = m_originalParsingSuperRestrictionState;</w:t>
      </w:r>
    </w:p>
    <w:p w:rsidR="00117E74" w:rsidRDefault="00117E74" w:rsidP="00117E74">
      <w:pPr>
        <w:pStyle w:val="NoSpacing"/>
      </w:pPr>
      <w:r>
        <w:t xml:space="preserve">    }</w:t>
      </w:r>
    </w:p>
    <w:p w:rsidR="00117E74" w:rsidRDefault="00117E74" w:rsidP="00117E74">
      <w:pPr>
        <w:pStyle w:val="NoSpacing"/>
      </w:pPr>
      <w:r>
        <w:t>private:</w:t>
      </w:r>
    </w:p>
    <w:p w:rsidR="00117E74" w:rsidRDefault="00117E74" w:rsidP="00117E74">
      <w:pPr>
        <w:pStyle w:val="NoSpacing"/>
      </w:pPr>
      <w:r>
        <w:t xml:space="preserve">    Parser* m_parser;</w:t>
      </w:r>
    </w:p>
    <w:p w:rsidR="00117E74" w:rsidRDefault="00117E74" w:rsidP="00117E74">
      <w:pPr>
        <w:pStyle w:val="NoSpacing"/>
      </w:pPr>
      <w:r>
        <w:t xml:space="preserve">    int m_originalParsingSuperRestrictionState;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template&lt;bool buildAST&gt;</w:t>
      </w:r>
    </w:p>
    <w:p w:rsidR="00117E74" w:rsidRDefault="00117E74" w:rsidP="00117E74">
      <w:pPr>
        <w:pStyle w:val="NoSpacing"/>
      </w:pPr>
      <w:r>
        <w:t>ParseNodePtr Parser::ParseClassDecl(BOOL isDeclaration, LPCOLESTR pNameHint, ulong *pHintLength, ulong *pShortNameOffset)</w:t>
      </w:r>
    </w:p>
    <w:p w:rsidR="00117E74" w:rsidRDefault="00117E74" w:rsidP="00117E74">
      <w:pPr>
        <w:pStyle w:val="NoSpacing"/>
      </w:pPr>
      <w:r>
        <w:t>{</w:t>
      </w:r>
    </w:p>
    <w:p w:rsidR="00117E74" w:rsidRDefault="00117E74" w:rsidP="00117E74">
      <w:pPr>
        <w:pStyle w:val="NoSpacing"/>
      </w:pPr>
      <w:r>
        <w:t xml:space="preserve">    bool hasConstructor = false;</w:t>
      </w:r>
    </w:p>
    <w:p w:rsidR="00117E74" w:rsidRDefault="00117E74" w:rsidP="00117E74">
      <w:pPr>
        <w:pStyle w:val="NoSpacing"/>
      </w:pPr>
      <w:r>
        <w:t xml:space="preserve">    bool hasExtends = false;</w:t>
      </w:r>
    </w:p>
    <w:p w:rsidR="00117E74" w:rsidRDefault="00117E74" w:rsidP="00117E74">
      <w:pPr>
        <w:pStyle w:val="NoSpacing"/>
      </w:pPr>
      <w:r>
        <w:t xml:space="preserve">    IdentPtr name = nullptr;</w:t>
      </w:r>
    </w:p>
    <w:p w:rsidR="00117E74" w:rsidRDefault="00117E74" w:rsidP="00117E74">
      <w:pPr>
        <w:pStyle w:val="NoSpacing"/>
      </w:pPr>
      <w:r>
        <w:t xml:space="preserve">    ParseNodePtr pnodeName = nullptr;</w:t>
      </w:r>
    </w:p>
    <w:p w:rsidR="00117E74" w:rsidRDefault="00117E74" w:rsidP="00117E74">
      <w:pPr>
        <w:pStyle w:val="NoSpacing"/>
      </w:pPr>
      <w:r>
        <w:t xml:space="preserve">    ParseNodePtr pnodeConstructor = nullptr;</w:t>
      </w:r>
    </w:p>
    <w:p w:rsidR="00117E74" w:rsidRDefault="00117E74" w:rsidP="00117E74">
      <w:pPr>
        <w:pStyle w:val="NoSpacing"/>
      </w:pPr>
      <w:r>
        <w:t xml:space="preserve">    ParseNodePtr pnodeExtends = nullptr;</w:t>
      </w:r>
    </w:p>
    <w:p w:rsidR="00117E74" w:rsidRDefault="00117E74" w:rsidP="00117E74">
      <w:pPr>
        <w:pStyle w:val="NoSpacing"/>
      </w:pPr>
      <w:r>
        <w:t xml:space="preserve">    ParseNodePtr pnodeMembers = nullptr;</w:t>
      </w:r>
    </w:p>
    <w:p w:rsidR="00117E74" w:rsidRDefault="00117E74" w:rsidP="00117E74">
      <w:pPr>
        <w:pStyle w:val="NoSpacing"/>
      </w:pPr>
      <w:r>
        <w:t xml:space="preserve">    ParseNodePtr *lastMemberNodeRef = nullptr;</w:t>
      </w:r>
    </w:p>
    <w:p w:rsidR="00117E74" w:rsidRDefault="00117E74" w:rsidP="00117E74">
      <w:pPr>
        <w:pStyle w:val="NoSpacing"/>
      </w:pPr>
      <w:r>
        <w:t xml:space="preserve">    ParseNodePtr pnodeStaticMembers = nullptr;</w:t>
      </w:r>
    </w:p>
    <w:p w:rsidR="00117E74" w:rsidRDefault="00117E74" w:rsidP="00117E74">
      <w:pPr>
        <w:pStyle w:val="NoSpacing"/>
      </w:pPr>
      <w:r>
        <w:t xml:space="preserve">    ParseNodePtr *lastStaticMemberNodeRef = nullptr;</w:t>
      </w:r>
    </w:p>
    <w:p w:rsidR="00117E74" w:rsidRDefault="00117E74" w:rsidP="00117E74">
      <w:pPr>
        <w:pStyle w:val="NoSpacing"/>
      </w:pPr>
      <w:r>
        <w:t xml:space="preserve">    ulong nameHintLength = pHintLength ? *pHintLength : 0;</w:t>
      </w:r>
    </w:p>
    <w:p w:rsidR="00117E74" w:rsidRDefault="00117E74" w:rsidP="00117E74">
      <w:pPr>
        <w:pStyle w:val="NoSpacing"/>
      </w:pPr>
      <w:r>
        <w:t xml:space="preserve">    ulong nameHintOffset = pShortNameOffset ? *pShortNameOffset : 0;</w:t>
      </w:r>
    </w:p>
    <w:p w:rsidR="00117E74" w:rsidRDefault="00117E74" w:rsidP="00117E74">
      <w:pPr>
        <w:pStyle w:val="NoSpacing"/>
      </w:pPr>
    </w:p>
    <w:p w:rsidR="00117E74" w:rsidRDefault="00117E74" w:rsidP="00117E74">
      <w:pPr>
        <w:pStyle w:val="NoSpacing"/>
      </w:pPr>
      <w:r>
        <w:t xml:space="preserve">    ArenaAllocator tempAllocator(L"ClassMemberNames", m_nodeAllocator.GetPageAllocator(), Parser::OutOfMemory);</w:t>
      </w:r>
    </w:p>
    <w:p w:rsidR="00117E74" w:rsidRDefault="00117E74" w:rsidP="00117E74">
      <w:pPr>
        <w:pStyle w:val="NoSpacing"/>
      </w:pPr>
    </w:p>
    <w:p w:rsidR="00117E74" w:rsidRDefault="00117E74" w:rsidP="00117E74">
      <w:pPr>
        <w:pStyle w:val="NoSpacing"/>
      </w:pPr>
      <w:r>
        <w:t xml:space="preserve">    ParseNodePtr pnodeClass = nullptr;</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pnodeClass = CreateNode(knopClassDecl);</w:t>
      </w:r>
    </w:p>
    <w:p w:rsidR="00117E74" w:rsidRDefault="00117E74" w:rsidP="00117E74">
      <w:pPr>
        <w:pStyle w:val="NoSpacing"/>
      </w:pPr>
    </w:p>
    <w:p w:rsidR="00117E74" w:rsidRDefault="00117E74" w:rsidP="00117E74">
      <w:pPr>
        <w:pStyle w:val="NoSpacing"/>
      </w:pPr>
      <w:r>
        <w:t xml:space="preserve">        CHAKRATEL_LANGSTATS_INC_LANGFEATURECOUNT(ClassCount, m_scriptContext);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lastRenderedPageBreak/>
        <w:t xml:space="preserve">    m_pscan-&gt;Scan();</w:t>
      </w:r>
    </w:p>
    <w:p w:rsidR="00117E74" w:rsidRDefault="00117E74" w:rsidP="00117E74">
      <w:pPr>
        <w:pStyle w:val="NoSpacing"/>
      </w:pPr>
      <w:r>
        <w:t xml:space="preserve">    if (m_token.tk == tkID)</w:t>
      </w:r>
    </w:p>
    <w:p w:rsidR="00117E74" w:rsidRDefault="00117E74" w:rsidP="00117E74">
      <w:pPr>
        <w:pStyle w:val="NoSpacing"/>
      </w:pPr>
      <w:r>
        <w:t xml:space="preserve">    {</w:t>
      </w:r>
    </w:p>
    <w:p w:rsidR="00117E74" w:rsidRDefault="00117E74" w:rsidP="00117E74">
      <w:pPr>
        <w:pStyle w:val="NoSpacing"/>
      </w:pPr>
      <w:r>
        <w:t xml:space="preserve">        name = m_token.GetIdentifier(m_phtbl);</w:t>
      </w:r>
    </w:p>
    <w:p w:rsidR="00117E74" w:rsidRDefault="00117E74" w:rsidP="00117E74">
      <w:pPr>
        <w:pStyle w:val="NoSpacing"/>
      </w:pPr>
      <w:r>
        <w:t xml:space="preserve">        m_pscan-&gt;Scan();</w:t>
      </w:r>
    </w:p>
    <w:p w:rsidR="00117E74" w:rsidRDefault="00117E74" w:rsidP="00117E74">
      <w:pPr>
        <w:pStyle w:val="NoSpacing"/>
      </w:pPr>
      <w:r>
        <w:t xml:space="preserve">    }</w:t>
      </w:r>
    </w:p>
    <w:p w:rsidR="00117E74" w:rsidRDefault="00117E74" w:rsidP="00117E74">
      <w:pPr>
        <w:pStyle w:val="NoSpacing"/>
      </w:pPr>
      <w:r>
        <w:t xml:space="preserve">    else if (isDeclaration)</w:t>
      </w:r>
    </w:p>
    <w:p w:rsidR="00117E74" w:rsidRDefault="00117E74" w:rsidP="00117E74">
      <w:pPr>
        <w:pStyle w:val="NoSpacing"/>
      </w:pPr>
      <w:r>
        <w:t xml:space="preserve">    {</w:t>
      </w:r>
    </w:p>
    <w:p w:rsidR="00117E74" w:rsidRDefault="00117E74" w:rsidP="00117E74">
      <w:pPr>
        <w:pStyle w:val="NoSpacing"/>
      </w:pPr>
      <w:r>
        <w:t xml:space="preserve">        IdentifierExpectedError(m_token);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(isDeclaration &amp;&amp; name == wellKnownPropertyPids.arguments &amp;&amp; GetCurrentBlockInfo()-&gt;pnodeBlock-&gt;sxBlock.blockType == Function)</w:t>
      </w:r>
    </w:p>
    <w:p w:rsidR="00117E74" w:rsidRDefault="00117E74" w:rsidP="00117E74">
      <w:pPr>
        <w:pStyle w:val="NoSpacing"/>
      </w:pPr>
      <w:r>
        <w:t xml:space="preserve">    {</w:t>
      </w:r>
    </w:p>
    <w:p w:rsidR="00117E74" w:rsidRDefault="00117E74" w:rsidP="00117E74">
      <w:pPr>
        <w:pStyle w:val="NoSpacing"/>
      </w:pPr>
      <w:r>
        <w:t xml:space="preserve">        GetCurrentFunctionNode()-&gt;grfpn |= PNodeFlags::fpnArguments_overriddenByDecl;</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BOOL strictSave = m_fUseStrictMode;</w:t>
      </w:r>
    </w:p>
    <w:p w:rsidR="00117E74" w:rsidRDefault="00117E74" w:rsidP="00117E74">
      <w:pPr>
        <w:pStyle w:val="NoSpacing"/>
      </w:pPr>
      <w:r>
        <w:t xml:space="preserve">    m_fUseStrictMode = TRUE;</w:t>
      </w:r>
    </w:p>
    <w:p w:rsidR="00117E74" w:rsidRDefault="00117E74" w:rsidP="00117E74">
      <w:pPr>
        <w:pStyle w:val="NoSpacing"/>
      </w:pPr>
    </w:p>
    <w:p w:rsidR="00117E74" w:rsidRDefault="00117E74" w:rsidP="00117E74">
      <w:pPr>
        <w:pStyle w:val="NoSpacing"/>
      </w:pPr>
      <w:r>
        <w:t xml:space="preserve">    if (m_token.tk == tkEXTENDS)</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r>
        <w:t xml:space="preserve">        pnodeExtends = ParseExpr&lt;buildAST&gt;();</w:t>
      </w:r>
    </w:p>
    <w:p w:rsidR="00117E74" w:rsidRDefault="00117E74" w:rsidP="00117E74">
      <w:pPr>
        <w:pStyle w:val="NoSpacing"/>
      </w:pPr>
      <w:r>
        <w:t xml:space="preserve">        hasExtends = true;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(m_token.tk != tkLCurly)</w:t>
      </w:r>
    </w:p>
    <w:p w:rsidR="00117E74" w:rsidRDefault="00117E74" w:rsidP="00117E74">
      <w:pPr>
        <w:pStyle w:val="NoSpacing"/>
      </w:pPr>
      <w:r>
        <w:t xml:space="preserve">    {</w:t>
      </w:r>
    </w:p>
    <w:p w:rsidR="00117E74" w:rsidRDefault="00117E74" w:rsidP="00117E74">
      <w:pPr>
        <w:pStyle w:val="NoSpacing"/>
      </w:pPr>
      <w:r>
        <w:t xml:space="preserve">        Error(ERRnoLcurly);</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OUTPUT_TRACE_DEBUGONLY(Js::ES6VerboseFlag, L"Parsing class (%s) : %s\n", GetParseType(), name ? name-&gt;Psz() : L"anonymous class");</w:t>
      </w:r>
    </w:p>
    <w:p w:rsidR="00117E74" w:rsidRDefault="00117E74" w:rsidP="00117E74">
      <w:pPr>
        <w:pStyle w:val="NoSpacing"/>
      </w:pPr>
    </w:p>
    <w:p w:rsidR="00117E74" w:rsidRDefault="00117E74" w:rsidP="00117E74">
      <w:pPr>
        <w:pStyle w:val="NoSpacing"/>
      </w:pPr>
      <w:r>
        <w:t xml:space="preserve">    ParseNodePtr pnodeDeclName = nullptr;</w:t>
      </w:r>
    </w:p>
    <w:p w:rsidR="00117E74" w:rsidRDefault="00117E74" w:rsidP="00117E74">
      <w:pPr>
        <w:pStyle w:val="NoSpacing"/>
      </w:pPr>
      <w:r>
        <w:t xml:space="preserve">    if (isDeclaration)</w:t>
      </w:r>
    </w:p>
    <w:p w:rsidR="00117E74" w:rsidRDefault="00117E74" w:rsidP="00117E74">
      <w:pPr>
        <w:pStyle w:val="NoSpacing"/>
      </w:pPr>
      <w:r>
        <w:t xml:space="preserve">    {</w:t>
      </w:r>
    </w:p>
    <w:p w:rsidR="00117E74" w:rsidRDefault="00117E74" w:rsidP="00117E74">
      <w:pPr>
        <w:pStyle w:val="NoSpacing"/>
      </w:pPr>
      <w:r>
        <w:t xml:space="preserve">        pnodeDeclName = CreateBlockScopedDeclNode(name, knopLetDecl);</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ParseNodePtr *ppnodeScopeSave = nullptr;</w:t>
      </w:r>
    </w:p>
    <w:p w:rsidR="00117E74" w:rsidRDefault="00117E74" w:rsidP="00117E74">
      <w:pPr>
        <w:pStyle w:val="NoSpacing"/>
      </w:pPr>
      <w:r>
        <w:t xml:space="preserve">    ParseNodePtr *ppnodeExprScopeSave = nullptr;</w:t>
      </w:r>
    </w:p>
    <w:p w:rsidR="00117E74" w:rsidRDefault="00117E74" w:rsidP="00117E74">
      <w:pPr>
        <w:pStyle w:val="NoSpacing"/>
      </w:pPr>
    </w:p>
    <w:p w:rsidR="00117E74" w:rsidRDefault="00117E74" w:rsidP="00117E74">
      <w:pPr>
        <w:pStyle w:val="NoSpacing"/>
      </w:pPr>
      <w:r>
        <w:t xml:space="preserve">    ParseNodePtr pnodeBlock = StartParseBlock&lt;buildAST&gt;(PnodeBlockType::Regular, ScopeType_Block);</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PushFuncBlockScope(pnodeBlock, &amp;ppnodeScopeSave, &amp;ppnodeExprScopeSave);</w:t>
      </w:r>
    </w:p>
    <w:p w:rsidR="00117E74" w:rsidRDefault="00117E74" w:rsidP="00117E74">
      <w:pPr>
        <w:pStyle w:val="NoSpacing"/>
      </w:pPr>
      <w:r>
        <w:t xml:space="preserve">        pnodeClass-&gt;sxClass.pnodeBlock = pnodeBlock;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(name)</w:t>
      </w:r>
    </w:p>
    <w:p w:rsidR="00117E74" w:rsidRDefault="00117E74" w:rsidP="00117E74">
      <w:pPr>
        <w:pStyle w:val="NoSpacing"/>
      </w:pPr>
      <w:r>
        <w:t xml:space="preserve">    {</w:t>
      </w:r>
    </w:p>
    <w:p w:rsidR="00117E74" w:rsidRDefault="00117E74" w:rsidP="00117E74">
      <w:pPr>
        <w:pStyle w:val="NoSpacing"/>
      </w:pPr>
      <w:r>
        <w:lastRenderedPageBreak/>
        <w:t xml:space="preserve">        pnodeName = CreateBlockScopedDeclNode(name, knopConstDecl);</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RestorePoint beginClass;</w:t>
      </w:r>
    </w:p>
    <w:p w:rsidR="00117E74" w:rsidRDefault="00117E74" w:rsidP="00117E74">
      <w:pPr>
        <w:pStyle w:val="NoSpacing"/>
      </w:pPr>
      <w:r>
        <w:t xml:space="preserve">    m_pscan-&gt;Capture(&amp;beginClass);</w:t>
      </w:r>
    </w:p>
    <w:p w:rsidR="00117E74" w:rsidRDefault="00117E74" w:rsidP="00117E74">
      <w:pPr>
        <w:pStyle w:val="NoSpacing"/>
      </w:pPr>
    </w:p>
    <w:p w:rsidR="00117E74" w:rsidRDefault="00117E74" w:rsidP="00117E74">
      <w:pPr>
        <w:pStyle w:val="NoSpacing"/>
      </w:pPr>
      <w:r>
        <w:t xml:space="preserve">    m_pscan-&gt;ScanForcingPid();</w:t>
      </w:r>
    </w:p>
    <w:p w:rsidR="00117E74" w:rsidRDefault="00117E74" w:rsidP="00117E74">
      <w:pPr>
        <w:pStyle w:val="NoSpacing"/>
      </w:pPr>
    </w:p>
    <w:p w:rsidR="00117E74" w:rsidRDefault="00117E74" w:rsidP="00117E74">
      <w:pPr>
        <w:pStyle w:val="NoSpacing"/>
      </w:pPr>
      <w:r>
        <w:t xml:space="preserve">    IdentPtr pClassNamePid = pnodeName ? pnodeName-&gt;sxVar.pid : nullptr;</w:t>
      </w:r>
    </w:p>
    <w:p w:rsidR="00117E74" w:rsidRDefault="00117E74" w:rsidP="00117E74">
      <w:pPr>
        <w:pStyle w:val="NoSpacing"/>
      </w:pPr>
    </w:p>
    <w:p w:rsidR="00117E74" w:rsidRDefault="00117E74" w:rsidP="00117E74">
      <w:pPr>
        <w:pStyle w:val="NoSpacing"/>
      </w:pPr>
      <w:r>
        <w:t xml:space="preserve">    for (;;)</w:t>
      </w:r>
    </w:p>
    <w:p w:rsidR="00117E74" w:rsidRDefault="00117E74" w:rsidP="00117E74">
      <w:pPr>
        <w:pStyle w:val="NoSpacing"/>
      </w:pPr>
      <w:r>
        <w:t xml:space="preserve">    {</w:t>
      </w:r>
    </w:p>
    <w:p w:rsidR="00117E74" w:rsidRDefault="00117E74" w:rsidP="00117E74">
      <w:pPr>
        <w:pStyle w:val="NoSpacing"/>
      </w:pPr>
      <w:r>
        <w:t xml:space="preserve">        if (m_token.tk == tkSColon)</w:t>
      </w:r>
    </w:p>
    <w:p w:rsidR="00117E74" w:rsidRDefault="00117E74" w:rsidP="00117E74">
      <w:pPr>
        <w:pStyle w:val="NoSpacing"/>
      </w:pPr>
      <w:r>
        <w:t xml:space="preserve">        {</w:t>
      </w:r>
    </w:p>
    <w:p w:rsidR="00117E74" w:rsidRDefault="00117E74" w:rsidP="00117E74">
      <w:pPr>
        <w:pStyle w:val="NoSpacing"/>
      </w:pPr>
      <w:r>
        <w:t xml:space="preserve">            m_pscan-&gt;ScanForcingPid();</w:t>
      </w:r>
    </w:p>
    <w:p w:rsidR="00117E74" w:rsidRDefault="00117E74" w:rsidP="00117E74">
      <w:pPr>
        <w:pStyle w:val="NoSpacing"/>
      </w:pPr>
      <w:r>
        <w:t xml:space="preserve">            continue;</w:t>
      </w:r>
    </w:p>
    <w:p w:rsidR="00117E74" w:rsidRDefault="00117E74" w:rsidP="00117E74">
      <w:pPr>
        <w:pStyle w:val="NoSpacing"/>
      </w:pPr>
      <w:r>
        <w:t xml:space="preserve">        }</w:t>
      </w:r>
    </w:p>
    <w:p w:rsidR="00117E74" w:rsidRDefault="00117E74" w:rsidP="00117E74">
      <w:pPr>
        <w:pStyle w:val="NoSpacing"/>
      </w:pPr>
      <w:r>
        <w:t xml:space="preserve">        if (m_token.tk == tkRCurly)</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bool isStatic = m_token.tk == tkSTATIC;</w:t>
      </w:r>
    </w:p>
    <w:p w:rsidR="00117E74" w:rsidRDefault="00117E74" w:rsidP="00117E74">
      <w:pPr>
        <w:pStyle w:val="NoSpacing"/>
      </w:pPr>
      <w:r>
        <w:t xml:space="preserve">        if (isStatic)</w:t>
      </w:r>
    </w:p>
    <w:p w:rsidR="00117E74" w:rsidRDefault="00117E74" w:rsidP="00117E74">
      <w:pPr>
        <w:pStyle w:val="NoSpacing"/>
      </w:pPr>
      <w:r>
        <w:t xml:space="preserve">        {</w:t>
      </w:r>
    </w:p>
    <w:p w:rsidR="00117E74" w:rsidRDefault="00117E74" w:rsidP="00117E74">
      <w:pPr>
        <w:pStyle w:val="NoSpacing"/>
      </w:pPr>
      <w:r>
        <w:t xml:space="preserve">            m_pscan-&gt;ScanForcingPid();</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ushort fncDeclFlags = fFncNoName | fFncMethod | fFncClassMember;</w:t>
      </w:r>
    </w:p>
    <w:p w:rsidR="00117E74" w:rsidRDefault="00117E74" w:rsidP="00117E74">
      <w:pPr>
        <w:pStyle w:val="NoSpacing"/>
      </w:pPr>
      <w:r>
        <w:t xml:space="preserve">        charcount_t ichMin = 0;</w:t>
      </w:r>
    </w:p>
    <w:p w:rsidR="00117E74" w:rsidRDefault="00117E74" w:rsidP="00117E74">
      <w:pPr>
        <w:pStyle w:val="NoSpacing"/>
      </w:pPr>
      <w:r>
        <w:t xml:space="preserve">        size_t iecpMin = 0;</w:t>
      </w:r>
    </w:p>
    <w:p w:rsidR="00117E74" w:rsidRDefault="00117E74" w:rsidP="00117E74">
      <w:pPr>
        <w:pStyle w:val="NoSpacing"/>
      </w:pPr>
      <w:r>
        <w:t xml:space="preserve">        ParseNodePtr pnodeMemberName = nullptr;</w:t>
      </w:r>
    </w:p>
    <w:p w:rsidR="00117E74" w:rsidRDefault="00117E74" w:rsidP="00117E74">
      <w:pPr>
        <w:pStyle w:val="NoSpacing"/>
      </w:pPr>
      <w:r>
        <w:t xml:space="preserve">        IdentPtr pidHint = nullptr;</w:t>
      </w:r>
    </w:p>
    <w:p w:rsidR="00117E74" w:rsidRDefault="00117E74" w:rsidP="00117E74">
      <w:pPr>
        <w:pStyle w:val="NoSpacing"/>
      </w:pPr>
      <w:r>
        <w:t xml:space="preserve">        IdentPtr memberPid = nullptr;</w:t>
      </w:r>
    </w:p>
    <w:p w:rsidR="00117E74" w:rsidRDefault="00117E74" w:rsidP="00117E74">
      <w:pPr>
        <w:pStyle w:val="NoSpacing"/>
      </w:pPr>
      <w:r>
        <w:t xml:space="preserve">        LPCOLESTR pMemberNameHint = nullptr;</w:t>
      </w:r>
    </w:p>
    <w:p w:rsidR="00117E74" w:rsidRDefault="00117E74" w:rsidP="00117E74">
      <w:pPr>
        <w:pStyle w:val="NoSpacing"/>
      </w:pPr>
      <w:r>
        <w:t xml:space="preserve">        ulong     memberNameHintLength = 0;</w:t>
      </w:r>
    </w:p>
    <w:p w:rsidR="00117E74" w:rsidRDefault="00117E74" w:rsidP="00117E74">
      <w:pPr>
        <w:pStyle w:val="NoSpacing"/>
      </w:pPr>
      <w:r>
        <w:t xml:space="preserve">        ulong     memberNameOffset = 0;</w:t>
      </w:r>
    </w:p>
    <w:p w:rsidR="00117E74" w:rsidRDefault="00117E74" w:rsidP="00117E74">
      <w:pPr>
        <w:pStyle w:val="NoSpacing"/>
      </w:pPr>
      <w:r>
        <w:t xml:space="preserve">        bool isComputedName = false;</w:t>
      </w:r>
    </w:p>
    <w:p w:rsidR="00117E74" w:rsidRDefault="00117E74" w:rsidP="00117E74">
      <w:pPr>
        <w:pStyle w:val="NoSpacing"/>
      </w:pPr>
      <w:r>
        <w:t xml:space="preserve">        bool isAsyncMethod = false;</w:t>
      </w:r>
    </w:p>
    <w:p w:rsidR="00117E74" w:rsidRDefault="00117E74" w:rsidP="00117E74">
      <w:pPr>
        <w:pStyle w:val="NoSpacing"/>
      </w:pPr>
    </w:p>
    <w:p w:rsidR="00117E74" w:rsidRDefault="00117E74" w:rsidP="00117E74">
      <w:pPr>
        <w:pStyle w:val="NoSpacing"/>
      </w:pPr>
      <w:r>
        <w:t xml:space="preserve">        if (m_token.tk == tkID &amp;&amp; m_token.GetIdentifier(m_phtbl) == wellKnownPropertyPids.async &amp;&amp; m_scriptContext-&gt;GetConfig()-&gt;IsES7AsyncAndAwaitEnabled())</w:t>
      </w:r>
    </w:p>
    <w:p w:rsidR="00117E74" w:rsidRDefault="00117E74" w:rsidP="00117E74">
      <w:pPr>
        <w:pStyle w:val="NoSpacing"/>
      </w:pPr>
      <w:r>
        <w:t xml:space="preserve">        {</w:t>
      </w:r>
    </w:p>
    <w:p w:rsidR="00117E74" w:rsidRDefault="00117E74" w:rsidP="00117E74">
      <w:pPr>
        <w:pStyle w:val="NoSpacing"/>
      </w:pPr>
      <w:r>
        <w:t xml:space="preserve">            RestorePoint parsedAsync;</w:t>
      </w:r>
    </w:p>
    <w:p w:rsidR="00117E74" w:rsidRDefault="00117E74" w:rsidP="00117E74">
      <w:pPr>
        <w:pStyle w:val="NoSpacing"/>
      </w:pPr>
      <w:r>
        <w:t xml:space="preserve">            m_pscan-&gt;Capture(&amp;parsedAsync);</w:t>
      </w:r>
    </w:p>
    <w:p w:rsidR="00117E74" w:rsidRDefault="00117E74" w:rsidP="00117E74">
      <w:pPr>
        <w:pStyle w:val="NoSpacing"/>
      </w:pPr>
      <w:r>
        <w:t xml:space="preserve">            ichMin = m_pscan-&gt;IchMinTok();</w:t>
      </w:r>
    </w:p>
    <w:p w:rsidR="00117E74" w:rsidRDefault="00117E74" w:rsidP="00117E74">
      <w:pPr>
        <w:pStyle w:val="NoSpacing"/>
      </w:pPr>
      <w:r>
        <w:t xml:space="preserve">            iecpMin = m_pscan-&gt;IecpMinTok();</w:t>
      </w:r>
    </w:p>
    <w:p w:rsidR="00117E74" w:rsidRDefault="00117E74" w:rsidP="00117E74">
      <w:pPr>
        <w:pStyle w:val="NoSpacing"/>
      </w:pPr>
    </w:p>
    <w:p w:rsidR="00117E74" w:rsidRDefault="00117E74" w:rsidP="00117E74">
      <w:pPr>
        <w:pStyle w:val="NoSpacing"/>
      </w:pPr>
      <w:r>
        <w:t xml:space="preserve">            m_pscan-&gt;Scan();</w:t>
      </w:r>
    </w:p>
    <w:p w:rsidR="00117E74" w:rsidRDefault="00117E74" w:rsidP="00117E74">
      <w:pPr>
        <w:pStyle w:val="NoSpacing"/>
      </w:pPr>
      <w:r>
        <w:t xml:space="preserve">            if (m_token.tk == tkLParen)</w:t>
      </w:r>
    </w:p>
    <w:p w:rsidR="00117E74" w:rsidRDefault="00117E74" w:rsidP="00117E74">
      <w:pPr>
        <w:pStyle w:val="NoSpacing"/>
      </w:pPr>
      <w:r>
        <w:t xml:space="preserve">            {</w:t>
      </w:r>
    </w:p>
    <w:p w:rsidR="00117E74" w:rsidRDefault="00117E74" w:rsidP="00117E74">
      <w:pPr>
        <w:pStyle w:val="NoSpacing"/>
      </w:pPr>
      <w:r>
        <w:t xml:space="preserve">                m_pscan-&gt;SeekTo(parsedAsync);</w:t>
      </w:r>
    </w:p>
    <w:p w:rsidR="00117E74" w:rsidRDefault="00117E74" w:rsidP="00117E74">
      <w:pPr>
        <w:pStyle w:val="NoSpacing"/>
      </w:pPr>
      <w:r>
        <w:t xml:space="preserve">            }</w:t>
      </w:r>
    </w:p>
    <w:p w:rsidR="00117E74" w:rsidRDefault="00117E74" w:rsidP="00117E74">
      <w:pPr>
        <w:pStyle w:val="NoSpacing"/>
      </w:pPr>
      <w:r>
        <w:lastRenderedPageBreak/>
        <w:t xml:space="preserve">            else</w:t>
      </w:r>
    </w:p>
    <w:p w:rsidR="00117E74" w:rsidRDefault="00117E74" w:rsidP="00117E74">
      <w:pPr>
        <w:pStyle w:val="NoSpacing"/>
      </w:pPr>
      <w:r>
        <w:t xml:space="preserve">            {</w:t>
      </w:r>
    </w:p>
    <w:p w:rsidR="00117E74" w:rsidRDefault="00117E74" w:rsidP="00117E74">
      <w:pPr>
        <w:pStyle w:val="NoSpacing"/>
      </w:pPr>
      <w:r>
        <w:t xml:space="preserve">                isAsyncMethod = true;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bool isGenerator = m_scriptContext-&gt;GetConfig()-&gt;IsES6GeneratorsEnabled() &amp;&amp;</w:t>
      </w:r>
    </w:p>
    <w:p w:rsidR="00117E74" w:rsidRDefault="00117E74" w:rsidP="00117E74">
      <w:pPr>
        <w:pStyle w:val="NoSpacing"/>
      </w:pPr>
      <w:r>
        <w:t xml:space="preserve">                           m_token.tk == tkStar;</w:t>
      </w:r>
    </w:p>
    <w:p w:rsidR="00117E74" w:rsidRDefault="00117E74" w:rsidP="00117E74">
      <w:pPr>
        <w:pStyle w:val="NoSpacing"/>
      </w:pPr>
      <w:r>
        <w:t xml:space="preserve">        if (isGenerator)</w:t>
      </w:r>
    </w:p>
    <w:p w:rsidR="00117E74" w:rsidRDefault="00117E74" w:rsidP="00117E74">
      <w:pPr>
        <w:pStyle w:val="NoSpacing"/>
      </w:pPr>
      <w:r>
        <w:t xml:space="preserve">        {</w:t>
      </w:r>
    </w:p>
    <w:p w:rsidR="00117E74" w:rsidRDefault="00117E74" w:rsidP="00117E74">
      <w:pPr>
        <w:pStyle w:val="NoSpacing"/>
      </w:pPr>
      <w:r>
        <w:t xml:space="preserve">            fncDeclFlags |= fFncGenerator;</w:t>
      </w:r>
    </w:p>
    <w:p w:rsidR="00117E74" w:rsidRDefault="00117E74" w:rsidP="00117E74">
      <w:pPr>
        <w:pStyle w:val="NoSpacing"/>
      </w:pPr>
      <w:r>
        <w:t xml:space="preserve">            m_pscan-&gt;ScanForcingPid();</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p>
    <w:p w:rsidR="00117E74" w:rsidRDefault="00117E74" w:rsidP="00117E74">
      <w:pPr>
        <w:pStyle w:val="NoSpacing"/>
      </w:pPr>
      <w:r>
        <w:t xml:space="preserve">        if (m_token.tk == tkLBrack &amp;&amp; m_scriptContext-&gt;GetConfig()-&gt;IsES6ObjectLiteralsEnabled())</w:t>
      </w:r>
    </w:p>
    <w:p w:rsidR="00117E74" w:rsidRDefault="00117E74" w:rsidP="00117E74">
      <w:pPr>
        <w:pStyle w:val="NoSpacing"/>
      </w:pPr>
      <w:r>
        <w:t xml:space="preserve">        {</w:t>
      </w:r>
    </w:p>
    <w:p w:rsidR="00117E74" w:rsidRDefault="00117E74" w:rsidP="00117E74">
      <w:pPr>
        <w:pStyle w:val="NoSpacing"/>
      </w:pPr>
      <w:r>
        <w:t xml:space="preserve">            // Computed member name: [expr] () { }</w:t>
      </w:r>
    </w:p>
    <w:p w:rsidR="00117E74" w:rsidRDefault="00117E74" w:rsidP="00117E74">
      <w:pPr>
        <w:pStyle w:val="NoSpacing"/>
      </w:pPr>
      <w:r>
        <w:t xml:space="preserve">            LPCOLESTR emptyHint = nullptr;</w:t>
      </w:r>
    </w:p>
    <w:p w:rsidR="00117E74" w:rsidRDefault="00117E74" w:rsidP="00117E74">
      <w:pPr>
        <w:pStyle w:val="NoSpacing"/>
      </w:pPr>
      <w:r>
        <w:t xml:space="preserve">            ParseComputedName&lt;buildAST&gt;(&amp;pnodeMemberName, &amp;emptyHint, &amp;pMemberNameHint, &amp;memberNameHintLength, &amp;memberNameOffset);</w:t>
      </w:r>
    </w:p>
    <w:p w:rsidR="00117E74" w:rsidRDefault="00117E74" w:rsidP="00117E74">
      <w:pPr>
        <w:pStyle w:val="NoSpacing"/>
      </w:pPr>
      <w:r>
        <w:t xml:space="preserve">            isComputedName = true;</w:t>
      </w:r>
    </w:p>
    <w:p w:rsidR="00117E74" w:rsidRDefault="00117E74" w:rsidP="00117E74">
      <w:pPr>
        <w:pStyle w:val="NoSpacing"/>
      </w:pPr>
      <w:r>
        <w:t xml:space="preserve">        }</w:t>
      </w:r>
    </w:p>
    <w:p w:rsidR="00117E74" w:rsidRDefault="00117E74" w:rsidP="00117E74">
      <w:pPr>
        <w:pStyle w:val="NoSpacing"/>
      </w:pPr>
      <w:r>
        <w:t xml:space="preserve">        else // not computed name</w:t>
      </w:r>
    </w:p>
    <w:p w:rsidR="00117E74" w:rsidRDefault="00117E74" w:rsidP="00117E74">
      <w:pPr>
        <w:pStyle w:val="NoSpacing"/>
      </w:pPr>
      <w:r>
        <w:t xml:space="preserve">        {</w:t>
      </w:r>
    </w:p>
    <w:p w:rsidR="00117E74" w:rsidRDefault="00117E74" w:rsidP="00117E74">
      <w:pPr>
        <w:pStyle w:val="NoSpacing"/>
      </w:pPr>
      <w:r>
        <w:t xml:space="preserve">            memberPid = this-&gt;ParseClassPropertyName(&amp;pidHint);</w:t>
      </w:r>
    </w:p>
    <w:p w:rsidR="00117E74" w:rsidRDefault="00117E74" w:rsidP="00117E74">
      <w:pPr>
        <w:pStyle w:val="NoSpacing"/>
      </w:pPr>
      <w:r>
        <w:t xml:space="preserve">            if (pidHint)</w:t>
      </w:r>
    </w:p>
    <w:p w:rsidR="00117E74" w:rsidRDefault="00117E74" w:rsidP="00117E74">
      <w:pPr>
        <w:pStyle w:val="NoSpacing"/>
      </w:pPr>
      <w:r>
        <w:t xml:space="preserve">            {</w:t>
      </w:r>
    </w:p>
    <w:p w:rsidR="00117E74" w:rsidRDefault="00117E74" w:rsidP="00117E74">
      <w:pPr>
        <w:pStyle w:val="NoSpacing"/>
      </w:pPr>
      <w:r>
        <w:t xml:space="preserve">                pMemberNameHint = pidHint-&gt;Psz();</w:t>
      </w:r>
    </w:p>
    <w:p w:rsidR="00117E74" w:rsidRDefault="00117E74" w:rsidP="00117E74">
      <w:pPr>
        <w:pStyle w:val="NoSpacing"/>
      </w:pPr>
      <w:r>
        <w:t xml:space="preserve">                memberNameHintLength = pidHint-&gt;Cch();</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 &amp;&amp; memberPid)</w:t>
      </w:r>
    </w:p>
    <w:p w:rsidR="00117E74" w:rsidRDefault="00117E74" w:rsidP="00117E74">
      <w:pPr>
        <w:pStyle w:val="NoSpacing"/>
      </w:pPr>
      <w:r>
        <w:t xml:space="preserve">        {</w:t>
      </w:r>
    </w:p>
    <w:p w:rsidR="00117E74" w:rsidRDefault="00117E74" w:rsidP="00117E74">
      <w:pPr>
        <w:pStyle w:val="NoSpacing"/>
      </w:pPr>
      <w:r>
        <w:t xml:space="preserve">            pnodeMemberName = CreateStrNodeWithScanner(memberPid);</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(!isStatic &amp;&amp; memberPid == wellKnownPropertyPids.constructor)</w:t>
      </w:r>
    </w:p>
    <w:p w:rsidR="00117E74" w:rsidRDefault="00117E74" w:rsidP="00117E74">
      <w:pPr>
        <w:pStyle w:val="NoSpacing"/>
      </w:pPr>
      <w:r>
        <w:t xml:space="preserve">        {</w:t>
      </w:r>
    </w:p>
    <w:p w:rsidR="00117E74" w:rsidRDefault="00117E74" w:rsidP="00117E74">
      <w:pPr>
        <w:pStyle w:val="NoSpacing"/>
      </w:pPr>
      <w:r>
        <w:t xml:space="preserve">            if (hasConstructor || isAsyncMethod)</w:t>
      </w:r>
    </w:p>
    <w:p w:rsidR="00117E74" w:rsidRDefault="00117E74" w:rsidP="00117E74">
      <w:pPr>
        <w:pStyle w:val="NoSpacing"/>
      </w:pPr>
      <w:r>
        <w:t xml:space="preserve">            {</w:t>
      </w:r>
    </w:p>
    <w:p w:rsidR="00117E74" w:rsidRDefault="00117E74" w:rsidP="00117E74">
      <w:pPr>
        <w:pStyle w:val="NoSpacing"/>
      </w:pPr>
      <w:r>
        <w:t xml:space="preserve">                Error(ERRsyntax);</w:t>
      </w:r>
    </w:p>
    <w:p w:rsidR="00117E74" w:rsidRDefault="00117E74" w:rsidP="00117E74">
      <w:pPr>
        <w:pStyle w:val="NoSpacing"/>
      </w:pPr>
      <w:r>
        <w:t xml:space="preserve">            }</w:t>
      </w:r>
    </w:p>
    <w:p w:rsidR="00117E74" w:rsidRDefault="00117E74" w:rsidP="00117E74">
      <w:pPr>
        <w:pStyle w:val="NoSpacing"/>
      </w:pPr>
      <w:r>
        <w:t xml:space="preserve">            hasConstructor = true;</w:t>
      </w:r>
    </w:p>
    <w:p w:rsidR="00117E74" w:rsidRDefault="00117E74" w:rsidP="00117E74">
      <w:pPr>
        <w:pStyle w:val="NoSpacing"/>
      </w:pPr>
      <w:r>
        <w:t xml:space="preserve">            LPCOLESTR pConstructorName = nullptr;</w:t>
      </w:r>
    </w:p>
    <w:p w:rsidR="00117E74" w:rsidRDefault="00117E74" w:rsidP="00117E74">
      <w:pPr>
        <w:pStyle w:val="NoSpacing"/>
      </w:pPr>
      <w:r>
        <w:t xml:space="preserve">            ulong  constructorNameLength = 0;</w:t>
      </w:r>
    </w:p>
    <w:p w:rsidR="00117E74" w:rsidRDefault="00117E74" w:rsidP="00117E74">
      <w:pPr>
        <w:pStyle w:val="NoSpacing"/>
      </w:pPr>
      <w:r>
        <w:t xml:space="preserve">            ulong  constructorShortNameHintOffset = 0;</w:t>
      </w:r>
    </w:p>
    <w:p w:rsidR="00117E74" w:rsidRDefault="00117E74" w:rsidP="00117E74">
      <w:pPr>
        <w:pStyle w:val="NoSpacing"/>
      </w:pPr>
      <w:r>
        <w:t xml:space="preserve">            if (pnodeName &amp;&amp; pnodeName-&gt;sxVar.pid)</w:t>
      </w:r>
    </w:p>
    <w:p w:rsidR="00117E74" w:rsidRDefault="00117E74" w:rsidP="00117E74">
      <w:pPr>
        <w:pStyle w:val="NoSpacing"/>
      </w:pPr>
      <w:r>
        <w:t xml:space="preserve">            {</w:t>
      </w:r>
    </w:p>
    <w:p w:rsidR="00117E74" w:rsidRDefault="00117E74" w:rsidP="00117E74">
      <w:pPr>
        <w:pStyle w:val="NoSpacing"/>
      </w:pPr>
      <w:r>
        <w:t xml:space="preserve">                pConstructorName = pnodeName-&gt;sxVar.pid-&gt;Psz();</w:t>
      </w:r>
    </w:p>
    <w:p w:rsidR="00117E74" w:rsidRDefault="00117E74" w:rsidP="00117E74">
      <w:pPr>
        <w:pStyle w:val="NoSpacing"/>
      </w:pPr>
      <w:r>
        <w:t xml:space="preserve">                constructorNameLength = pnodeName-&gt;sxVar.pid-&gt;Cch();</w:t>
      </w:r>
    </w:p>
    <w:p w:rsidR="00117E74" w:rsidRDefault="00117E74" w:rsidP="00117E74">
      <w:pPr>
        <w:pStyle w:val="NoSpacing"/>
      </w:pPr>
      <w:r>
        <w:t xml:space="preserve">            }</w:t>
      </w:r>
    </w:p>
    <w:p w:rsidR="00117E74" w:rsidRDefault="00117E74" w:rsidP="00117E74">
      <w:pPr>
        <w:pStyle w:val="NoSpacing"/>
      </w:pPr>
      <w:r>
        <w:lastRenderedPageBreak/>
        <w:t xml:space="preserve">            else</w:t>
      </w:r>
    </w:p>
    <w:p w:rsidR="00117E74" w:rsidRDefault="00117E74" w:rsidP="00117E74">
      <w:pPr>
        <w:pStyle w:val="NoSpacing"/>
      </w:pPr>
      <w:r>
        <w:t xml:space="preserve">            {</w:t>
      </w:r>
    </w:p>
    <w:p w:rsidR="00117E74" w:rsidRDefault="00117E74" w:rsidP="00117E74">
      <w:pPr>
        <w:pStyle w:val="NoSpacing"/>
      </w:pPr>
      <w:r>
        <w:t xml:space="preserve">                pConstructorName = pNameHint;</w:t>
      </w:r>
    </w:p>
    <w:p w:rsidR="00117E74" w:rsidRDefault="00117E74" w:rsidP="00117E74">
      <w:pPr>
        <w:pStyle w:val="NoSpacing"/>
      </w:pPr>
      <w:r>
        <w:t xml:space="preserve">                constructorNameLength = nameHintLength;</w:t>
      </w:r>
    </w:p>
    <w:p w:rsidR="00117E74" w:rsidRDefault="00117E74" w:rsidP="00117E74">
      <w:pPr>
        <w:pStyle w:val="NoSpacing"/>
      </w:pPr>
      <w:r>
        <w:t xml:space="preserve">                constructorShortNameHintOffset = nameHintOffset;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w:t>
      </w:r>
    </w:p>
    <w:p w:rsidR="00117E74" w:rsidRDefault="00117E74" w:rsidP="00117E74">
      <w:pPr>
        <w:pStyle w:val="NoSpacing"/>
      </w:pPr>
      <w:r>
        <w:t xml:space="preserve">                AutoParsingSuperRestrictionStateRestorer restorer(this);</w:t>
      </w:r>
    </w:p>
    <w:p w:rsidR="00117E74" w:rsidRDefault="00117E74" w:rsidP="00117E74">
      <w:pPr>
        <w:pStyle w:val="NoSpacing"/>
      </w:pPr>
      <w:r>
        <w:t xml:space="preserve">                this-&gt;m_parsingSuperRestrictionState = hasExtends ? ParsingSuperRestrictionState_SuperCallAndPropertyAllowed : ParsingSuperRestrictionState_SuperPropertyAllowed;</w:t>
      </w:r>
    </w:p>
    <w:p w:rsidR="00117E74" w:rsidRDefault="00117E74" w:rsidP="00117E74">
      <w:pPr>
        <w:pStyle w:val="NoSpacing"/>
      </w:pPr>
      <w:r>
        <w:t xml:space="preserve">                pnodeConstructor = ParseFncDecl&lt;buildAST&gt;(fncDeclFlags, pConstructorName, false, /* needsPIDOnRCurlyScan */ true, /* resetParsingSuperRestrictionState = */false);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(pnodeConstructor-&gt;sxFnc.IsGenerator())</w:t>
      </w:r>
    </w:p>
    <w:p w:rsidR="00117E74" w:rsidRDefault="00117E74" w:rsidP="00117E74">
      <w:pPr>
        <w:pStyle w:val="NoSpacing"/>
      </w:pPr>
      <w:r>
        <w:t xml:space="preserve">            {</w:t>
      </w:r>
    </w:p>
    <w:p w:rsidR="00117E74" w:rsidRDefault="00117E74" w:rsidP="00117E74">
      <w:pPr>
        <w:pStyle w:val="NoSpacing"/>
      </w:pPr>
      <w:r>
        <w:t xml:space="preserve">                Error(ERRConstructorCannotBeGenerator);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Assert(constructorNameLength &gt;= constructorShortNameHintOffset);</w:t>
      </w:r>
    </w:p>
    <w:p w:rsidR="00117E74" w:rsidRDefault="00117E74" w:rsidP="00117E74">
      <w:pPr>
        <w:pStyle w:val="NoSpacing"/>
      </w:pPr>
      <w:r>
        <w:t xml:space="preserve">            // The constructor function will get the same name as class.</w:t>
      </w:r>
    </w:p>
    <w:p w:rsidR="00117E74" w:rsidRDefault="00117E74" w:rsidP="00117E74">
      <w:pPr>
        <w:pStyle w:val="NoSpacing"/>
      </w:pPr>
      <w:r>
        <w:t xml:space="preserve">            pnodeConstructor-&gt;sxFnc.hint = pConstructorName;</w:t>
      </w:r>
    </w:p>
    <w:p w:rsidR="00117E74" w:rsidRDefault="00117E74" w:rsidP="00117E74">
      <w:pPr>
        <w:pStyle w:val="NoSpacing"/>
      </w:pPr>
      <w:r>
        <w:t xml:space="preserve">            pnodeConstructor-&gt;sxFnc.hintLength = constructorNameLength;</w:t>
      </w:r>
    </w:p>
    <w:p w:rsidR="00117E74" w:rsidRDefault="00117E74" w:rsidP="00117E74">
      <w:pPr>
        <w:pStyle w:val="NoSpacing"/>
      </w:pPr>
      <w:r>
        <w:t xml:space="preserve">            pnodeConstructor-&gt;sxFnc.hintOffset = constructorShortNameHintOffset;</w:t>
      </w:r>
    </w:p>
    <w:p w:rsidR="00117E74" w:rsidRDefault="00117E74" w:rsidP="00117E74">
      <w:pPr>
        <w:pStyle w:val="NoSpacing"/>
      </w:pPr>
      <w:r>
        <w:t xml:space="preserve">            pnodeConstructor-&gt;sxFnc.pid = pnodeName &amp;&amp; pnodeName-&gt;sxVar.pid ? pnodeName-&gt;sxVar.pid : wellKnownPropertyPids.constructor;</w:t>
      </w:r>
    </w:p>
    <w:p w:rsidR="00117E74" w:rsidRDefault="00117E74" w:rsidP="00117E74">
      <w:pPr>
        <w:pStyle w:val="NoSpacing"/>
      </w:pPr>
      <w:r>
        <w:t xml:space="preserve">            pnodeConstructor-&gt;sxFnc.SetIsClassConstructor(TRUE);</w:t>
      </w:r>
    </w:p>
    <w:p w:rsidR="00117E74" w:rsidRDefault="00117E74" w:rsidP="00117E74">
      <w:pPr>
        <w:pStyle w:val="NoSpacing"/>
      </w:pPr>
      <w:r>
        <w:t xml:space="preserve">            pnodeConstructor-&gt;sxFnc.SetIsBaseClassConstructor(pnodeExtends == nullptr);</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ParseNodePtr pnodeMember = nullptr;</w:t>
      </w:r>
    </w:p>
    <w:p w:rsidR="00117E74" w:rsidRDefault="00117E74" w:rsidP="00117E74">
      <w:pPr>
        <w:pStyle w:val="NoSpacing"/>
      </w:pPr>
    </w:p>
    <w:p w:rsidR="00117E74" w:rsidRDefault="00117E74" w:rsidP="00117E74">
      <w:pPr>
        <w:pStyle w:val="NoSpacing"/>
      </w:pPr>
      <w:r>
        <w:t xml:space="preserve">            bool isMemberNamedGetOrSet = false;</w:t>
      </w:r>
    </w:p>
    <w:p w:rsidR="00117E74" w:rsidRDefault="00117E74" w:rsidP="00117E74">
      <w:pPr>
        <w:pStyle w:val="NoSpacing"/>
      </w:pPr>
      <w:r>
        <w:t xml:space="preserve">            RestorePoint beginMethodName;</w:t>
      </w:r>
    </w:p>
    <w:p w:rsidR="00117E74" w:rsidRDefault="00117E74" w:rsidP="00117E74">
      <w:pPr>
        <w:pStyle w:val="NoSpacing"/>
      </w:pPr>
      <w:r>
        <w:t xml:space="preserve">            m_pscan-&gt;Capture(&amp;beginMethodName);</w:t>
      </w:r>
    </w:p>
    <w:p w:rsidR="00117E74" w:rsidRDefault="00117E74" w:rsidP="00117E74">
      <w:pPr>
        <w:pStyle w:val="NoSpacing"/>
      </w:pPr>
      <w:r>
        <w:t xml:space="preserve">            if (memberPid == wellKnownPropertyPids.getter || memberPid == wellKnownPropertyPids.setter)</w:t>
      </w:r>
    </w:p>
    <w:p w:rsidR="00117E74" w:rsidRDefault="00117E74" w:rsidP="00117E74">
      <w:pPr>
        <w:pStyle w:val="NoSpacing"/>
      </w:pPr>
      <w:r>
        <w:t xml:space="preserve">            {</w:t>
      </w:r>
    </w:p>
    <w:p w:rsidR="00117E74" w:rsidRDefault="00117E74" w:rsidP="00117E74">
      <w:pPr>
        <w:pStyle w:val="NoSpacing"/>
      </w:pPr>
      <w:r>
        <w:t xml:space="preserve">                m_pscan-&gt;ScanForcingPid();</w:t>
      </w:r>
    </w:p>
    <w:p w:rsidR="00117E74" w:rsidRDefault="00117E74" w:rsidP="00117E74">
      <w:pPr>
        <w:pStyle w:val="NoSpacing"/>
      </w:pPr>
      <w:r>
        <w:t xml:space="preserve">            }</w:t>
      </w:r>
    </w:p>
    <w:p w:rsidR="00117E74" w:rsidRDefault="00117E74" w:rsidP="00117E74">
      <w:pPr>
        <w:pStyle w:val="NoSpacing"/>
      </w:pPr>
      <w:r>
        <w:t xml:space="preserve">            if (m_token.tk == tkLParen)</w:t>
      </w:r>
    </w:p>
    <w:p w:rsidR="00117E74" w:rsidRDefault="00117E74" w:rsidP="00117E74">
      <w:pPr>
        <w:pStyle w:val="NoSpacing"/>
      </w:pPr>
      <w:r>
        <w:t xml:space="preserve">            {</w:t>
      </w:r>
    </w:p>
    <w:p w:rsidR="00117E74" w:rsidRDefault="00117E74" w:rsidP="00117E74">
      <w:pPr>
        <w:pStyle w:val="NoSpacing"/>
      </w:pPr>
      <w:r>
        <w:t xml:space="preserve">                m_pscan-&gt;SeekTo(beginMethodName);</w:t>
      </w:r>
    </w:p>
    <w:p w:rsidR="00117E74" w:rsidRDefault="00117E74" w:rsidP="00117E74">
      <w:pPr>
        <w:pStyle w:val="NoSpacing"/>
      </w:pPr>
      <w:r>
        <w:t xml:space="preserve">                isMemberNamedGetOrSet = true;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((memberPid == wellKnownPropertyPids.getter || memberPid == wellKnownPropertyPids.setter) &amp;&amp; !isMemberNamedGetOrSet)</w:t>
      </w:r>
    </w:p>
    <w:p w:rsidR="00117E74" w:rsidRDefault="00117E74" w:rsidP="00117E74">
      <w:pPr>
        <w:pStyle w:val="NoSpacing"/>
      </w:pPr>
      <w:r>
        <w:t xml:space="preserve">            {</w:t>
      </w:r>
    </w:p>
    <w:p w:rsidR="00117E74" w:rsidRDefault="00117E74" w:rsidP="00117E74">
      <w:pPr>
        <w:pStyle w:val="NoSpacing"/>
      </w:pPr>
      <w:r>
        <w:t xml:space="preserve">                bool isGetter = (memberPid == wellKnownPropertyPids.getter);</w:t>
      </w:r>
    </w:p>
    <w:p w:rsidR="00117E74" w:rsidRDefault="00117E74" w:rsidP="00117E74">
      <w:pPr>
        <w:pStyle w:val="NoSpacing"/>
      </w:pPr>
    </w:p>
    <w:p w:rsidR="00117E74" w:rsidRDefault="00117E74" w:rsidP="00117E74">
      <w:pPr>
        <w:pStyle w:val="NoSpacing"/>
      </w:pPr>
      <w:r>
        <w:t xml:space="preserve">                if (m_token.tk == tkLBrack &amp;&amp; m_scriptContext-&gt;GetConfig()-&gt;IsES6ObjectLiteralsEnabled())</w:t>
      </w:r>
    </w:p>
    <w:p w:rsidR="00117E74" w:rsidRDefault="00117E74" w:rsidP="00117E74">
      <w:pPr>
        <w:pStyle w:val="NoSpacing"/>
      </w:pPr>
      <w:r>
        <w:lastRenderedPageBreak/>
        <w:t xml:space="preserve">                {</w:t>
      </w:r>
    </w:p>
    <w:p w:rsidR="00117E74" w:rsidRDefault="00117E74" w:rsidP="00117E74">
      <w:pPr>
        <w:pStyle w:val="NoSpacing"/>
      </w:pPr>
      <w:r>
        <w:t xml:space="preserve">                    // Computed get/set member name: get|set [expr] () { }</w:t>
      </w:r>
    </w:p>
    <w:p w:rsidR="00117E74" w:rsidRDefault="00117E74" w:rsidP="00117E74">
      <w:pPr>
        <w:pStyle w:val="NoSpacing"/>
      </w:pPr>
      <w:r>
        <w:t xml:space="preserve">                    LPCOLESTR emptyHint = nullptr;</w:t>
      </w:r>
    </w:p>
    <w:p w:rsidR="00117E74" w:rsidRDefault="00117E74" w:rsidP="00117E74">
      <w:pPr>
        <w:pStyle w:val="NoSpacing"/>
      </w:pPr>
      <w:r>
        <w:t xml:space="preserve">                    ParseComputedName&lt;buildAST&gt;(&amp;pnodeMemberName, &amp;emptyHint, &amp;pMemberNameHint, &amp;memberNameHintLength, &amp;memberNameOffset);</w:t>
      </w:r>
    </w:p>
    <w:p w:rsidR="00117E74" w:rsidRDefault="00117E74" w:rsidP="00117E74">
      <w:pPr>
        <w:pStyle w:val="NoSpacing"/>
      </w:pPr>
      <w:r>
        <w:t xml:space="preserve">                    isComputedName = true;</w:t>
      </w:r>
    </w:p>
    <w:p w:rsidR="00117E74" w:rsidRDefault="00117E74" w:rsidP="00117E74">
      <w:pPr>
        <w:pStyle w:val="NoSpacing"/>
      </w:pPr>
      <w:r>
        <w:t xml:space="preserve">                }</w:t>
      </w:r>
    </w:p>
    <w:p w:rsidR="00117E74" w:rsidRDefault="00117E74" w:rsidP="00117E74">
      <w:pPr>
        <w:pStyle w:val="NoSpacing"/>
      </w:pPr>
      <w:r>
        <w:t xml:space="preserve">                else // not computed name</w:t>
      </w:r>
    </w:p>
    <w:p w:rsidR="00117E74" w:rsidRDefault="00117E74" w:rsidP="00117E74">
      <w:pPr>
        <w:pStyle w:val="NoSpacing"/>
      </w:pPr>
      <w:r>
        <w:t xml:space="preserve">                {</w:t>
      </w:r>
    </w:p>
    <w:p w:rsidR="00117E74" w:rsidRDefault="00117E74" w:rsidP="00117E74">
      <w:pPr>
        <w:pStyle w:val="NoSpacing"/>
      </w:pPr>
      <w:r>
        <w:t xml:space="preserve">                    memberPid = this-&gt;ParseClassPropertyName(&amp;pidHint);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((isStatic ? (memberPid == wellKnownPropertyPids.prototype) : (memberPid == wellKnownPropertyPids.constructor)) || isAsyncMethod)</w:t>
      </w:r>
    </w:p>
    <w:p w:rsidR="00117E74" w:rsidRDefault="00117E74" w:rsidP="00117E74">
      <w:pPr>
        <w:pStyle w:val="NoSpacing"/>
      </w:pPr>
      <w:r>
        <w:t xml:space="preserve">                {</w:t>
      </w:r>
    </w:p>
    <w:p w:rsidR="00117E74" w:rsidRDefault="00117E74" w:rsidP="00117E74">
      <w:pPr>
        <w:pStyle w:val="NoSpacing"/>
      </w:pPr>
      <w:r>
        <w:t xml:space="preserve">                    Error(ERRsyntax);</w:t>
      </w:r>
    </w:p>
    <w:p w:rsidR="00117E74" w:rsidRDefault="00117E74" w:rsidP="00117E74">
      <w:pPr>
        <w:pStyle w:val="NoSpacing"/>
      </w:pPr>
      <w:r>
        <w:t xml:space="preserve">                }</w:t>
      </w:r>
    </w:p>
    <w:p w:rsidR="00117E74" w:rsidRDefault="00117E74" w:rsidP="00117E74">
      <w:pPr>
        <w:pStyle w:val="NoSpacing"/>
      </w:pPr>
      <w:r>
        <w:t xml:space="preserve">                if (buildAST &amp;&amp; memberPid &amp;&amp; !isComputedName)</w:t>
      </w:r>
    </w:p>
    <w:p w:rsidR="00117E74" w:rsidRDefault="00117E74" w:rsidP="00117E74">
      <w:pPr>
        <w:pStyle w:val="NoSpacing"/>
      </w:pPr>
      <w:r>
        <w:t xml:space="preserve">                {</w:t>
      </w:r>
    </w:p>
    <w:p w:rsidR="00117E74" w:rsidRDefault="00117E74" w:rsidP="00117E74">
      <w:pPr>
        <w:pStyle w:val="NoSpacing"/>
      </w:pPr>
      <w:r>
        <w:t xml:space="preserve">                    pnodeMemberName = CreateStrNodeWithScanner(memberPid);</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ParseNodePtr pnodeFnc = nullptr;</w:t>
      </w:r>
    </w:p>
    <w:p w:rsidR="00117E74" w:rsidRDefault="00117E74" w:rsidP="00117E74">
      <w:pPr>
        <w:pStyle w:val="NoSpacing"/>
      </w:pPr>
      <w:r>
        <w:t xml:space="preserve">                {</w:t>
      </w:r>
    </w:p>
    <w:p w:rsidR="00117E74" w:rsidRDefault="00117E74" w:rsidP="00117E74">
      <w:pPr>
        <w:pStyle w:val="NoSpacing"/>
      </w:pPr>
      <w:r>
        <w:t xml:space="preserve">                    AutoParsingSuperRestrictionStateRestorer restorer(this);</w:t>
      </w:r>
    </w:p>
    <w:p w:rsidR="00117E74" w:rsidRDefault="00117E74" w:rsidP="00117E74">
      <w:pPr>
        <w:pStyle w:val="NoSpacing"/>
      </w:pPr>
      <w:r>
        <w:t xml:space="preserve">                    this-&gt;m_parsingSuperRestrictionState = ParsingSuperRestrictionState_SuperPropertyAllowed;</w:t>
      </w:r>
    </w:p>
    <w:p w:rsidR="00117E74" w:rsidRDefault="00117E74" w:rsidP="00117E74">
      <w:pPr>
        <w:pStyle w:val="NoSpacing"/>
      </w:pPr>
      <w:r>
        <w:t xml:space="preserve">                    pnodeFnc = ParseFncDecl&lt;buildAST&gt;((isGetter ? fFncNoArg : fFncSetter) | fncDeclFlags, pidHint ? pidHint-&gt;Psz() : nullptr, false, /* needsPIDOnRCurlyScan */ true, /* resetParsingSuperRestrictionState */false);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pnodeFnc-&gt;sxFnc.SetIsStaticMember(isStatic);</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pnodeFnc-&gt;sxFnc.SetIsAccessor();</w:t>
      </w:r>
    </w:p>
    <w:p w:rsidR="00117E74" w:rsidRDefault="00117E74" w:rsidP="00117E74">
      <w:pPr>
        <w:pStyle w:val="NoSpacing"/>
      </w:pPr>
      <w:r>
        <w:t xml:space="preserve">                    pnodeMember = CreateBinNode(isGetter ? knopGetMember : knopSetMember, pnodeMemberName, pnodeFnc);</w:t>
      </w:r>
    </w:p>
    <w:p w:rsidR="00117E74" w:rsidRDefault="00117E74" w:rsidP="00117E74">
      <w:pPr>
        <w:pStyle w:val="NoSpacing"/>
      </w:pPr>
      <w:r>
        <w:t xml:space="preserve">                    pMemberNameHint = ConstructFinalHintNode(pClassNamePid, pidHint, isGetter ? wellKnownPropertyPids.getter : wellKnownPropertyPids.setter, isStatic, &amp;memberNameHintLength, &amp;memberNameOffset, isComputedName, pMemberNameHint);</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if (isStatic &amp;&amp; (memberPid == wellKnownPropertyPids.prototype))</w:t>
      </w:r>
    </w:p>
    <w:p w:rsidR="00117E74" w:rsidRDefault="00117E74" w:rsidP="00117E74">
      <w:pPr>
        <w:pStyle w:val="NoSpacing"/>
      </w:pPr>
      <w:r>
        <w:t xml:space="preserve">                {</w:t>
      </w:r>
    </w:p>
    <w:p w:rsidR="00117E74" w:rsidRDefault="00117E74" w:rsidP="00117E74">
      <w:pPr>
        <w:pStyle w:val="NoSpacing"/>
      </w:pPr>
      <w:r>
        <w:t xml:space="preserve">                    Error(ERRsyntax);</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ParseNodePtr pnodeFnc = nullptr;</w:t>
      </w:r>
    </w:p>
    <w:p w:rsidR="00117E74" w:rsidRDefault="00117E74" w:rsidP="00117E74">
      <w:pPr>
        <w:pStyle w:val="NoSpacing"/>
      </w:pPr>
      <w:r>
        <w:t xml:space="preserve">                {</w:t>
      </w:r>
    </w:p>
    <w:p w:rsidR="00117E74" w:rsidRDefault="00117E74" w:rsidP="00117E74">
      <w:pPr>
        <w:pStyle w:val="NoSpacing"/>
      </w:pPr>
      <w:r>
        <w:t xml:space="preserve">                    AutoParsingSuperRestrictionStateRestorer restorer(this);</w:t>
      </w:r>
    </w:p>
    <w:p w:rsidR="00117E74" w:rsidRDefault="00117E74" w:rsidP="00117E74">
      <w:pPr>
        <w:pStyle w:val="NoSpacing"/>
      </w:pPr>
      <w:r>
        <w:t xml:space="preserve">                    this-&gt;m_parsingSuperRestrictionState = ParsingSuperRestrictionState_SuperPropertyAllowed;</w:t>
      </w:r>
    </w:p>
    <w:p w:rsidR="00117E74" w:rsidRDefault="00117E74" w:rsidP="00117E74">
      <w:pPr>
        <w:pStyle w:val="NoSpacing"/>
      </w:pPr>
    </w:p>
    <w:p w:rsidR="00117E74" w:rsidRDefault="00117E74" w:rsidP="00117E74">
      <w:pPr>
        <w:pStyle w:val="NoSpacing"/>
      </w:pPr>
      <w:r>
        <w:t xml:space="preserve">                    if (isAsyncMethod)</w:t>
      </w:r>
    </w:p>
    <w:p w:rsidR="00117E74" w:rsidRDefault="00117E74" w:rsidP="00117E74">
      <w:pPr>
        <w:pStyle w:val="NoSpacing"/>
      </w:pPr>
      <w:r>
        <w:t xml:space="preserve">                    {</w:t>
      </w:r>
    </w:p>
    <w:p w:rsidR="00117E74" w:rsidRDefault="00117E74" w:rsidP="00117E74">
      <w:pPr>
        <w:pStyle w:val="NoSpacing"/>
      </w:pPr>
      <w:r>
        <w:t xml:space="preserve">                        fncDeclFlags |= fFncAsync;</w:t>
      </w:r>
    </w:p>
    <w:p w:rsidR="00117E74" w:rsidRDefault="00117E74" w:rsidP="00117E74">
      <w:pPr>
        <w:pStyle w:val="NoSpacing"/>
      </w:pPr>
      <w:r>
        <w:t xml:space="preserve">                    }</w:t>
      </w:r>
    </w:p>
    <w:p w:rsidR="00117E74" w:rsidRDefault="00117E74" w:rsidP="00117E74">
      <w:pPr>
        <w:pStyle w:val="NoSpacing"/>
      </w:pPr>
      <w:r>
        <w:t xml:space="preserve">                    pnodeFnc = ParseFncDecl&lt;buildAST&gt;(fncDeclFlags, pidHint ? pidHint-&gt;Psz() : nullptr, false, /* needsPIDOnRCurlyScan */ true, /* resetParsingSuperRestrictionState */false);</w:t>
      </w:r>
    </w:p>
    <w:p w:rsidR="00117E74" w:rsidRDefault="00117E74" w:rsidP="00117E74">
      <w:pPr>
        <w:pStyle w:val="NoSpacing"/>
      </w:pPr>
      <w:r>
        <w:t xml:space="preserve">                    if (isAsyncMethod)</w:t>
      </w:r>
    </w:p>
    <w:p w:rsidR="00117E74" w:rsidRDefault="00117E74" w:rsidP="00117E74">
      <w:pPr>
        <w:pStyle w:val="NoSpacing"/>
      </w:pPr>
      <w:r>
        <w:t xml:space="preserve">                    {</w:t>
      </w:r>
    </w:p>
    <w:p w:rsidR="00117E74" w:rsidRDefault="00117E74" w:rsidP="00117E74">
      <w:pPr>
        <w:pStyle w:val="NoSpacing"/>
      </w:pPr>
      <w:r>
        <w:t xml:space="preserve">                        pnodeFnc-&gt;sxFnc.cbMin = iecpMin;</w:t>
      </w:r>
    </w:p>
    <w:p w:rsidR="00117E74" w:rsidRDefault="00117E74" w:rsidP="00117E74">
      <w:pPr>
        <w:pStyle w:val="NoSpacing"/>
      </w:pPr>
      <w:r>
        <w:t xml:space="preserve">                        pnodeFnc-&gt;ichMin = ichMin;</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pnodeFnc-&gt;sxFnc.SetIsStaticMember(isStatic);</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pnodeMember = CreateBinNode(knopMember, pnodeMemberName, pnodeFnc);</w:t>
      </w:r>
    </w:p>
    <w:p w:rsidR="00117E74" w:rsidRDefault="00117E74" w:rsidP="00117E74">
      <w:pPr>
        <w:pStyle w:val="NoSpacing"/>
      </w:pPr>
      <w:r>
        <w:t xml:space="preserve">                    pMemberNameHint = ConstructFinalHintNode(pClassNamePid, pidHint, nullptr /*pgetset*/, isStatic, &amp;memberNameHintLength, &amp;memberNameOffset, isComputedName, pMemberNameHint);</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Assert(memberNameHintLength &gt;= memberNameOffset);</w:t>
      </w:r>
    </w:p>
    <w:p w:rsidR="00117E74" w:rsidRDefault="00117E74" w:rsidP="00117E74">
      <w:pPr>
        <w:pStyle w:val="NoSpacing"/>
      </w:pPr>
      <w:r>
        <w:t xml:space="preserve">                pnodeMember-&gt;sxBin.pnode2-&gt;sxFnc.hint = pMemberNameHint; // Fully qualified name</w:t>
      </w:r>
    </w:p>
    <w:p w:rsidR="00117E74" w:rsidRDefault="00117E74" w:rsidP="00117E74">
      <w:pPr>
        <w:pStyle w:val="NoSpacing"/>
      </w:pPr>
      <w:r>
        <w:t xml:space="preserve">                pnodeMember-&gt;sxBin.pnode2-&gt;sxFnc.hintLength = memberNameHintLength;</w:t>
      </w:r>
    </w:p>
    <w:p w:rsidR="00117E74" w:rsidRDefault="00117E74" w:rsidP="00117E74">
      <w:pPr>
        <w:pStyle w:val="NoSpacing"/>
      </w:pPr>
      <w:r>
        <w:t xml:space="preserve">                pnodeMember-&gt;sxBin.pnode2-&gt;sxFnc.hintOffset = memberNameOffset;</w:t>
      </w:r>
    </w:p>
    <w:p w:rsidR="00117E74" w:rsidRDefault="00117E74" w:rsidP="00117E74">
      <w:pPr>
        <w:pStyle w:val="NoSpacing"/>
      </w:pPr>
      <w:r>
        <w:t xml:space="preserve">                pnodeMember-&gt;sxBin.pnode2-&gt;sxFnc.pid = memberPid; // Short name</w:t>
      </w:r>
    </w:p>
    <w:p w:rsidR="00117E74" w:rsidRDefault="00117E74" w:rsidP="00117E74">
      <w:pPr>
        <w:pStyle w:val="NoSpacing"/>
      </w:pPr>
    </w:p>
    <w:p w:rsidR="00117E74" w:rsidRDefault="00117E74" w:rsidP="00117E74">
      <w:pPr>
        <w:pStyle w:val="NoSpacing"/>
      </w:pPr>
      <w:r>
        <w:t xml:space="preserve">                AddToNodeList(isStatic ? &amp;pnodeStaticMembers : &amp;pnodeMembers, isStatic ? &amp;lastStaticMemberNodeRef : &amp;lastMemberNodeRef, pnodeMember);</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(!hasConstructor)</w:t>
      </w:r>
    </w:p>
    <w:p w:rsidR="00117E74" w:rsidRDefault="00117E74" w:rsidP="00117E74">
      <w:pPr>
        <w:pStyle w:val="NoSpacing"/>
      </w:pPr>
      <w:r>
        <w:t xml:space="preserve">    {</w:t>
      </w:r>
    </w:p>
    <w:p w:rsidR="00117E74" w:rsidRDefault="00117E74" w:rsidP="00117E74">
      <w:pPr>
        <w:pStyle w:val="NoSpacing"/>
      </w:pPr>
      <w:r>
        <w:t xml:space="preserve">        OUTPUT_TRACE_DEBUGONLY(Js::ES6VerboseFlag, L"Generating constructor (%s) : %s\n", GetParseType(), name ? name-&gt;Psz() : L"anonymous class");</w:t>
      </w:r>
    </w:p>
    <w:p w:rsidR="00117E74" w:rsidRDefault="00117E74" w:rsidP="00117E74">
      <w:pPr>
        <w:pStyle w:val="NoSpacing"/>
      </w:pPr>
    </w:p>
    <w:p w:rsidR="00117E74" w:rsidRDefault="00117E74" w:rsidP="00117E74">
      <w:pPr>
        <w:pStyle w:val="NoSpacing"/>
      </w:pPr>
      <w:r>
        <w:t xml:space="preserve">        RestorePoint endClass;</w:t>
      </w:r>
    </w:p>
    <w:p w:rsidR="00117E74" w:rsidRDefault="00117E74" w:rsidP="00117E74">
      <w:pPr>
        <w:pStyle w:val="NoSpacing"/>
      </w:pPr>
      <w:r>
        <w:t xml:space="preserve">        m_pscan-&gt;Capture(&amp;endClass);</w:t>
      </w:r>
    </w:p>
    <w:p w:rsidR="00117E74" w:rsidRDefault="00117E74" w:rsidP="00117E74">
      <w:pPr>
        <w:pStyle w:val="NoSpacing"/>
      </w:pPr>
      <w:r>
        <w:t xml:space="preserve">        m_pscan-&gt;SeekTo(beginClass);</w:t>
      </w:r>
    </w:p>
    <w:p w:rsidR="00117E74" w:rsidRDefault="00117E74" w:rsidP="00117E74">
      <w:pPr>
        <w:pStyle w:val="NoSpacing"/>
      </w:pPr>
    </w:p>
    <w:p w:rsidR="00117E74" w:rsidRDefault="00117E74" w:rsidP="00117E74">
      <w:pPr>
        <w:pStyle w:val="NoSpacing"/>
      </w:pPr>
      <w:r>
        <w:t xml:space="preserve">        pnodeConstructor = GenerateEmptyConstructor&lt;buildAST&gt;(pnodeExtends != nullptr);</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if (pClassNamePid)</w:t>
      </w:r>
    </w:p>
    <w:p w:rsidR="00117E74" w:rsidRDefault="00117E74" w:rsidP="00117E74">
      <w:pPr>
        <w:pStyle w:val="NoSpacing"/>
      </w:pPr>
      <w:r>
        <w:t xml:space="preserve">            {</w:t>
      </w:r>
    </w:p>
    <w:p w:rsidR="00117E74" w:rsidRDefault="00117E74" w:rsidP="00117E74">
      <w:pPr>
        <w:pStyle w:val="NoSpacing"/>
      </w:pPr>
      <w:r>
        <w:t xml:space="preserve">                pnodeConstructor-&gt;sxFnc.hint = pClassNamePid-&gt;Psz();</w:t>
      </w:r>
    </w:p>
    <w:p w:rsidR="00117E74" w:rsidRDefault="00117E74" w:rsidP="00117E74">
      <w:pPr>
        <w:pStyle w:val="NoSpacing"/>
      </w:pPr>
      <w:r>
        <w:t xml:space="preserve">                pnodeConstructor-&gt;sxFnc.hintLength = pClassNamePid-&gt;Cch();</w:t>
      </w:r>
    </w:p>
    <w:p w:rsidR="00117E74" w:rsidRDefault="00117E74" w:rsidP="00117E74">
      <w:pPr>
        <w:pStyle w:val="NoSpacing"/>
      </w:pPr>
      <w:r>
        <w:lastRenderedPageBreak/>
        <w:t xml:space="preserve">                pnodeConstructor-&gt;sxFnc.hintOffset = 0;</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Assert(nameHintLength &gt;= nameHintOffset);</w:t>
      </w:r>
    </w:p>
    <w:p w:rsidR="00117E74" w:rsidRDefault="00117E74" w:rsidP="00117E74">
      <w:pPr>
        <w:pStyle w:val="NoSpacing"/>
      </w:pPr>
      <w:r>
        <w:t xml:space="preserve">                pnodeConstructor-&gt;sxFnc.hint = pNameHint;</w:t>
      </w:r>
    </w:p>
    <w:p w:rsidR="00117E74" w:rsidRDefault="00117E74" w:rsidP="00117E74">
      <w:pPr>
        <w:pStyle w:val="NoSpacing"/>
      </w:pPr>
      <w:r>
        <w:t xml:space="preserve">                pnodeConstructor-&gt;sxFnc.hintLength = nameHintLength;</w:t>
      </w:r>
    </w:p>
    <w:p w:rsidR="00117E74" w:rsidRDefault="00117E74" w:rsidP="00117E74">
      <w:pPr>
        <w:pStyle w:val="NoSpacing"/>
      </w:pPr>
      <w:r>
        <w:t xml:space="preserve">                pnodeConstructor-&gt;sxFnc.hintOffset = nameHintOffset;</w:t>
      </w:r>
    </w:p>
    <w:p w:rsidR="00117E74" w:rsidRDefault="00117E74" w:rsidP="00117E74">
      <w:pPr>
        <w:pStyle w:val="NoSpacing"/>
      </w:pPr>
      <w:r>
        <w:t xml:space="preserve">            }</w:t>
      </w:r>
    </w:p>
    <w:p w:rsidR="00117E74" w:rsidRDefault="00117E74" w:rsidP="00117E74">
      <w:pPr>
        <w:pStyle w:val="NoSpacing"/>
      </w:pPr>
      <w:r>
        <w:t xml:space="preserve">            pnodeConstructor-&gt;sxFnc.pid = pClassNamePid;</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m_pscan-&gt;SeekTo(endClass);</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PopFuncBlockScope(ppnodeScopeSave, ppnodeExprScopeSave);</w:t>
      </w:r>
    </w:p>
    <w:p w:rsidR="00117E74" w:rsidRDefault="00117E74" w:rsidP="00117E74">
      <w:pPr>
        <w:pStyle w:val="NoSpacing"/>
      </w:pPr>
    </w:p>
    <w:p w:rsidR="00117E74" w:rsidRDefault="00117E74" w:rsidP="00117E74">
      <w:pPr>
        <w:pStyle w:val="NoSpacing"/>
      </w:pPr>
      <w:r>
        <w:t xml:space="preserve">        pnodeClass-&gt;sxClass.pnodeDeclName = pnodeDeclName;</w:t>
      </w:r>
    </w:p>
    <w:p w:rsidR="00117E74" w:rsidRDefault="00117E74" w:rsidP="00117E74">
      <w:pPr>
        <w:pStyle w:val="NoSpacing"/>
      </w:pPr>
      <w:r>
        <w:t xml:space="preserve">        pnodeClass-&gt;sxClass.pnodeName = pnodeName;</w:t>
      </w:r>
    </w:p>
    <w:p w:rsidR="00117E74" w:rsidRDefault="00117E74" w:rsidP="00117E74">
      <w:pPr>
        <w:pStyle w:val="NoSpacing"/>
      </w:pPr>
      <w:r>
        <w:t xml:space="preserve">        pnodeClass-&gt;sxClass.pnodeConstructor = pnodeConstructor;</w:t>
      </w:r>
    </w:p>
    <w:p w:rsidR="00117E74" w:rsidRDefault="00117E74" w:rsidP="00117E74">
      <w:pPr>
        <w:pStyle w:val="NoSpacing"/>
      </w:pPr>
      <w:r>
        <w:t xml:space="preserve">        pnodeClass-&gt;sxClass.pnodeExtends = pnodeExtends;</w:t>
      </w:r>
    </w:p>
    <w:p w:rsidR="00117E74" w:rsidRDefault="00117E74" w:rsidP="00117E74">
      <w:pPr>
        <w:pStyle w:val="NoSpacing"/>
      </w:pPr>
      <w:r>
        <w:t xml:space="preserve">        pnodeClass-&gt;sxClass.pnodeMembers = pnodeMembers;</w:t>
      </w:r>
    </w:p>
    <w:p w:rsidR="00117E74" w:rsidRDefault="00117E74" w:rsidP="00117E74">
      <w:pPr>
        <w:pStyle w:val="NoSpacing"/>
      </w:pPr>
      <w:r>
        <w:t xml:space="preserve">        pnodeClass-&gt;sxClass.pnodeStaticMembers = pnodeStaticMembers;</w:t>
      </w:r>
    </w:p>
    <w:p w:rsidR="00117E74" w:rsidRDefault="00117E74" w:rsidP="00117E74">
      <w:pPr>
        <w:pStyle w:val="NoSpacing"/>
      </w:pPr>
      <w:r>
        <w:t xml:space="preserve">    }</w:t>
      </w:r>
    </w:p>
    <w:p w:rsidR="00117E74" w:rsidRDefault="00117E74" w:rsidP="00117E74">
      <w:pPr>
        <w:pStyle w:val="NoSpacing"/>
      </w:pPr>
      <w:r>
        <w:t xml:space="preserve">    FinishParseBlock(pnodeBlock);</w:t>
      </w:r>
    </w:p>
    <w:p w:rsidR="00117E74" w:rsidRDefault="00117E74" w:rsidP="00117E74">
      <w:pPr>
        <w:pStyle w:val="NoSpacing"/>
      </w:pPr>
    </w:p>
    <w:p w:rsidR="00117E74" w:rsidRDefault="00117E74" w:rsidP="00117E74">
      <w:pPr>
        <w:pStyle w:val="NoSpacing"/>
      </w:pPr>
      <w:r>
        <w:t xml:space="preserve">    m_fUseStrictMode = strictSave;</w:t>
      </w:r>
    </w:p>
    <w:p w:rsidR="00117E74" w:rsidRDefault="00117E74" w:rsidP="00117E74">
      <w:pPr>
        <w:pStyle w:val="NoSpacing"/>
      </w:pPr>
    </w:p>
    <w:p w:rsidR="00117E74" w:rsidRDefault="00117E74" w:rsidP="00117E74">
      <w:pPr>
        <w:pStyle w:val="NoSpacing"/>
      </w:pPr>
      <w:r>
        <w:t xml:space="preserve">    m_pscan-&gt;Scan();</w:t>
      </w:r>
    </w:p>
    <w:p w:rsidR="00117E74" w:rsidRDefault="00117E74" w:rsidP="00117E74">
      <w:pPr>
        <w:pStyle w:val="NoSpacing"/>
      </w:pPr>
    </w:p>
    <w:p w:rsidR="00117E74" w:rsidRDefault="00117E74" w:rsidP="00117E74">
      <w:pPr>
        <w:pStyle w:val="NoSpacing"/>
      </w:pPr>
      <w:r>
        <w:t xml:space="preserve">    return pnodeClass;</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template&lt;bool buildAST&gt;</w:t>
      </w:r>
    </w:p>
    <w:p w:rsidR="00117E74" w:rsidRDefault="00117E74" w:rsidP="00117E74">
      <w:pPr>
        <w:pStyle w:val="NoSpacing"/>
      </w:pPr>
      <w:r>
        <w:t>ParseNodePtr Parser::ParseStringTemplateDecl(ParseNodePtr pnodeTagFnc)</w:t>
      </w:r>
    </w:p>
    <w:p w:rsidR="00117E74" w:rsidRDefault="00117E74" w:rsidP="00117E74">
      <w:pPr>
        <w:pStyle w:val="NoSpacing"/>
      </w:pPr>
      <w:r>
        <w:t>{</w:t>
      </w:r>
    </w:p>
    <w:p w:rsidR="00117E74" w:rsidRDefault="00117E74" w:rsidP="00117E74">
      <w:pPr>
        <w:pStyle w:val="NoSpacing"/>
      </w:pPr>
      <w:r>
        <w:t xml:space="preserve">    ParseNodePtr pnodeStringLiterals = nullptr;</w:t>
      </w:r>
    </w:p>
    <w:p w:rsidR="00117E74" w:rsidRDefault="00117E74" w:rsidP="00117E74">
      <w:pPr>
        <w:pStyle w:val="NoSpacing"/>
      </w:pPr>
      <w:r>
        <w:t xml:space="preserve">    ParseNodePtr* lastStringLiteralNodeRef = nullptr;</w:t>
      </w:r>
    </w:p>
    <w:p w:rsidR="00117E74" w:rsidRDefault="00117E74" w:rsidP="00117E74">
      <w:pPr>
        <w:pStyle w:val="NoSpacing"/>
      </w:pPr>
      <w:r>
        <w:t xml:space="preserve">    ParseNodePtr pnodeRawStringLiterals = nullptr;</w:t>
      </w:r>
    </w:p>
    <w:p w:rsidR="00117E74" w:rsidRDefault="00117E74" w:rsidP="00117E74">
      <w:pPr>
        <w:pStyle w:val="NoSpacing"/>
      </w:pPr>
      <w:r>
        <w:t xml:space="preserve">    ParseNodePtr* lastRawStringLiteralNodeRef = nullptr;</w:t>
      </w:r>
    </w:p>
    <w:p w:rsidR="00117E74" w:rsidRDefault="00117E74" w:rsidP="00117E74">
      <w:pPr>
        <w:pStyle w:val="NoSpacing"/>
      </w:pPr>
      <w:r>
        <w:t xml:space="preserve">    ParseNodePtr pnodeSubstitutionExpressions = nullptr;</w:t>
      </w:r>
    </w:p>
    <w:p w:rsidR="00117E74" w:rsidRDefault="00117E74" w:rsidP="00117E74">
      <w:pPr>
        <w:pStyle w:val="NoSpacing"/>
      </w:pPr>
      <w:r>
        <w:t xml:space="preserve">    ParseNodePtr* lastSubstitutionExpressionNodeRef = nullptr;</w:t>
      </w:r>
    </w:p>
    <w:p w:rsidR="00117E74" w:rsidRDefault="00117E74" w:rsidP="00117E74">
      <w:pPr>
        <w:pStyle w:val="NoSpacing"/>
      </w:pPr>
      <w:r>
        <w:t xml:space="preserve">    ParseNodePtr pnodeTagFncArgs = nullptr;</w:t>
      </w:r>
    </w:p>
    <w:p w:rsidR="00117E74" w:rsidRDefault="00117E74" w:rsidP="00117E74">
      <w:pPr>
        <w:pStyle w:val="NoSpacing"/>
      </w:pPr>
      <w:r>
        <w:t xml:space="preserve">    ParseNodePtr* lastTagFncArgNodeRef = nullptr;</w:t>
      </w:r>
    </w:p>
    <w:p w:rsidR="00117E74" w:rsidRDefault="00117E74" w:rsidP="00117E74">
      <w:pPr>
        <w:pStyle w:val="NoSpacing"/>
      </w:pPr>
      <w:r>
        <w:t xml:space="preserve">    ParseNodePtr stringLiteral = nullptr;</w:t>
      </w:r>
    </w:p>
    <w:p w:rsidR="00117E74" w:rsidRDefault="00117E74" w:rsidP="00117E74">
      <w:pPr>
        <w:pStyle w:val="NoSpacing"/>
      </w:pPr>
      <w:r>
        <w:t xml:space="preserve">    ParseNodePtr stringLiteralRaw = nullptr;</w:t>
      </w:r>
    </w:p>
    <w:p w:rsidR="00117E74" w:rsidRDefault="00117E74" w:rsidP="00117E74">
      <w:pPr>
        <w:pStyle w:val="NoSpacing"/>
      </w:pPr>
      <w:r>
        <w:t xml:space="preserve">    ParseNodePtr pnodeStringTemplate = nullptr;</w:t>
      </w:r>
    </w:p>
    <w:p w:rsidR="00117E74" w:rsidRDefault="00117E74" w:rsidP="00117E74">
      <w:pPr>
        <w:pStyle w:val="NoSpacing"/>
      </w:pPr>
      <w:r>
        <w:t xml:space="preserve">    bool templateClosed = false;</w:t>
      </w:r>
    </w:p>
    <w:p w:rsidR="00117E74" w:rsidRDefault="00117E74" w:rsidP="00117E74">
      <w:pPr>
        <w:pStyle w:val="NoSpacing"/>
      </w:pPr>
      <w:r>
        <w:t xml:space="preserve">    const bool isTagged = pnodeTagFnc != nullptr;</w:t>
      </w:r>
    </w:p>
    <w:p w:rsidR="00117E74" w:rsidRDefault="00117E74" w:rsidP="00117E74">
      <w:pPr>
        <w:pStyle w:val="NoSpacing"/>
      </w:pPr>
      <w:r>
        <w:t xml:space="preserve">    uint16 stringConstantCount = 0;</w:t>
      </w:r>
    </w:p>
    <w:p w:rsidR="00117E74" w:rsidRDefault="00117E74" w:rsidP="00117E74">
      <w:pPr>
        <w:pStyle w:val="NoSpacing"/>
      </w:pPr>
      <w:r>
        <w:t xml:space="preserve">    charcount_t ichMin = 0;</w:t>
      </w:r>
    </w:p>
    <w:p w:rsidR="00117E74" w:rsidRDefault="00117E74" w:rsidP="00117E74">
      <w:pPr>
        <w:pStyle w:val="NoSpacing"/>
      </w:pPr>
    </w:p>
    <w:p w:rsidR="00117E74" w:rsidRDefault="00117E74" w:rsidP="00117E74">
      <w:pPr>
        <w:pStyle w:val="NoSpacing"/>
      </w:pPr>
      <w:r>
        <w:t xml:space="preserve">    Assert(m_token.tk == tkStrTmplBasic || m_token.tk == tkStrTmplBegin);</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pnodeStringTemplate = CreateNode(knopStrTemplate);</w:t>
      </w:r>
    </w:p>
    <w:p w:rsidR="00117E74" w:rsidRDefault="00117E74" w:rsidP="00117E74">
      <w:pPr>
        <w:pStyle w:val="NoSpacing"/>
      </w:pPr>
      <w:r>
        <w:t xml:space="preserve">        pnodeStringTemplate-&gt;sxStrTemplate.countStringLiterals = 0;</w:t>
      </w:r>
    </w:p>
    <w:p w:rsidR="00117E74" w:rsidRDefault="00117E74" w:rsidP="00117E74">
      <w:pPr>
        <w:pStyle w:val="NoSpacing"/>
      </w:pPr>
      <w:r>
        <w:t xml:space="preserve">        pnodeStringTemplate-&gt;sxStrTemplate.isTaggedTemplate = isTagged ? TRUE : FALSE;</w:t>
      </w:r>
    </w:p>
    <w:p w:rsidR="00117E74" w:rsidRDefault="00117E74" w:rsidP="00117E74">
      <w:pPr>
        <w:pStyle w:val="NoSpacing"/>
      </w:pPr>
    </w:p>
    <w:p w:rsidR="00117E74" w:rsidRDefault="00117E74" w:rsidP="00117E74">
      <w:pPr>
        <w:pStyle w:val="NoSpacing"/>
      </w:pPr>
      <w:r>
        <w:t xml:space="preserve">        // If this is a tagged string template, we need to start building the arg list for the call</w:t>
      </w:r>
    </w:p>
    <w:p w:rsidR="00117E74" w:rsidRDefault="00117E74" w:rsidP="00117E74">
      <w:pPr>
        <w:pStyle w:val="NoSpacing"/>
      </w:pPr>
      <w:r>
        <w:t xml:space="preserve">        if (isTagged)</w:t>
      </w:r>
    </w:p>
    <w:p w:rsidR="00117E74" w:rsidRDefault="00117E74" w:rsidP="00117E74">
      <w:pPr>
        <w:pStyle w:val="NoSpacing"/>
      </w:pPr>
      <w:r>
        <w:t xml:space="preserve">        {</w:t>
      </w:r>
    </w:p>
    <w:p w:rsidR="00117E74" w:rsidRDefault="00117E74" w:rsidP="00117E74">
      <w:pPr>
        <w:pStyle w:val="NoSpacing"/>
      </w:pPr>
      <w:r>
        <w:t xml:space="preserve">            ichMin = pnodeTagFnc-&gt;ichMin;</w:t>
      </w:r>
    </w:p>
    <w:p w:rsidR="00117E74" w:rsidRDefault="00117E74" w:rsidP="00117E74">
      <w:pPr>
        <w:pStyle w:val="NoSpacing"/>
      </w:pPr>
      <w:r>
        <w:t xml:space="preserve">            AddToNodeListEscapedUse(&amp;pnodeTagFncArgs, &amp;lastTagFncArgNodeRef, pnodeStringTemplate);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w:t>
      </w:r>
    </w:p>
    <w:p w:rsidR="00117E74" w:rsidRDefault="00117E74" w:rsidP="00117E74">
      <w:pPr>
        <w:pStyle w:val="NoSpacing"/>
      </w:pPr>
      <w:r>
        <w:t xml:space="preserve">    CHAKRATEL_LANGSTATS_INC_LANGFEATURECOUNT(StringTemplatesCount, m_scriptContext);</w:t>
      </w:r>
    </w:p>
    <w:p w:rsidR="00117E74" w:rsidRDefault="00117E74" w:rsidP="00117E74">
      <w:pPr>
        <w:pStyle w:val="NoSpacing"/>
      </w:pPr>
    </w:p>
    <w:p w:rsidR="00117E74" w:rsidRDefault="00117E74" w:rsidP="00117E74">
      <w:pPr>
        <w:pStyle w:val="NoSpacing"/>
      </w:pPr>
      <w:r>
        <w:t xml:space="preserve">    OUTPUT_TRACE_DEBUGONLY(</w:t>
      </w:r>
    </w:p>
    <w:p w:rsidR="00117E74" w:rsidRDefault="00117E74" w:rsidP="00117E74">
      <w:pPr>
        <w:pStyle w:val="NoSpacing"/>
      </w:pPr>
      <w:r>
        <w:t xml:space="preserve">        Js::StringTemplateParsePhase,</w:t>
      </w:r>
    </w:p>
    <w:p w:rsidR="00117E74" w:rsidRDefault="00117E74" w:rsidP="00117E74">
      <w:pPr>
        <w:pStyle w:val="NoSpacing"/>
      </w:pPr>
      <w:r>
        <w:t xml:space="preserve">        L"Starting to parse a string template (%s)...\n\tis tagged = %s\n",</w:t>
      </w:r>
    </w:p>
    <w:p w:rsidR="00117E74" w:rsidRDefault="00117E74" w:rsidP="00117E74">
      <w:pPr>
        <w:pStyle w:val="NoSpacing"/>
      </w:pPr>
      <w:r>
        <w:t xml:space="preserve">        GetParseType(),</w:t>
      </w:r>
    </w:p>
    <w:p w:rsidR="00117E74" w:rsidRDefault="00117E74" w:rsidP="00117E74">
      <w:pPr>
        <w:pStyle w:val="NoSpacing"/>
      </w:pPr>
      <w:r>
        <w:t xml:space="preserve">        isTagged ? L"true" : L"false (Raw and cooked strings will not differ!)");</w:t>
      </w:r>
    </w:p>
    <w:p w:rsidR="00117E74" w:rsidRDefault="00117E74" w:rsidP="00117E74">
      <w:pPr>
        <w:pStyle w:val="NoSpacing"/>
      </w:pPr>
    </w:p>
    <w:p w:rsidR="00117E74" w:rsidRDefault="00117E74" w:rsidP="00117E74">
      <w:pPr>
        <w:pStyle w:val="NoSpacing"/>
      </w:pPr>
      <w:r>
        <w:t xml:space="preserve">    // String template grammar</w:t>
      </w:r>
    </w:p>
    <w:p w:rsidR="00117E74" w:rsidRDefault="00117E74" w:rsidP="00117E74">
      <w:pPr>
        <w:pStyle w:val="NoSpacing"/>
      </w:pPr>
      <w:r>
        <w:t xml:space="preserve">    // `...`   Simple string template</w:t>
      </w:r>
    </w:p>
    <w:p w:rsidR="00117E74" w:rsidRDefault="00117E74" w:rsidP="00117E74">
      <w:pPr>
        <w:pStyle w:val="NoSpacing"/>
      </w:pPr>
      <w:r>
        <w:t xml:space="preserve">    // `...${  String template beginning</w:t>
      </w:r>
    </w:p>
    <w:p w:rsidR="00117E74" w:rsidRDefault="00117E74" w:rsidP="00117E74">
      <w:pPr>
        <w:pStyle w:val="NoSpacing"/>
      </w:pPr>
      <w:r>
        <w:t xml:space="preserve">    // }...${  String template middle</w:t>
      </w:r>
    </w:p>
    <w:p w:rsidR="00117E74" w:rsidRDefault="00117E74" w:rsidP="00117E74">
      <w:pPr>
        <w:pStyle w:val="NoSpacing"/>
      </w:pPr>
      <w:r>
        <w:t xml:space="preserve">    // }...`   String template end</w:t>
      </w:r>
    </w:p>
    <w:p w:rsidR="00117E74" w:rsidRDefault="00117E74" w:rsidP="00117E74">
      <w:pPr>
        <w:pStyle w:val="NoSpacing"/>
      </w:pPr>
      <w:r>
        <w:t xml:space="preserve">    while (!templateClosed)</w:t>
      </w:r>
    </w:p>
    <w:p w:rsidR="00117E74" w:rsidRDefault="00117E74" w:rsidP="00117E74">
      <w:pPr>
        <w:pStyle w:val="NoSpacing"/>
      </w:pPr>
      <w:r>
        <w:t xml:space="preserve">    {</w:t>
      </w:r>
    </w:p>
    <w:p w:rsidR="00117E74" w:rsidRDefault="00117E74" w:rsidP="00117E74">
      <w:pPr>
        <w:pStyle w:val="NoSpacing"/>
      </w:pPr>
      <w:r>
        <w:t xml:space="preserve">        // First, extract the string constant part - we always have one</w:t>
      </w:r>
    </w:p>
    <w:p w:rsidR="00117E74" w:rsidRDefault="00117E74" w:rsidP="00117E74">
      <w:pPr>
        <w:pStyle w:val="NoSpacing"/>
      </w:pPr>
      <w:r>
        <w:t xml:space="preserve">        if (IsStrictMode() &amp;&amp; m_pscan-&gt;IsOctOrLeadingZeroOnLastTKNumber())</w:t>
      </w:r>
    </w:p>
    <w:p w:rsidR="00117E74" w:rsidRDefault="00117E74" w:rsidP="00117E74">
      <w:pPr>
        <w:pStyle w:val="NoSpacing"/>
      </w:pPr>
      <w:r>
        <w:t xml:space="preserve">        {</w:t>
      </w:r>
    </w:p>
    <w:p w:rsidR="00117E74" w:rsidRDefault="00117E74" w:rsidP="00117E74">
      <w:pPr>
        <w:pStyle w:val="NoSpacing"/>
      </w:pPr>
      <w:r>
        <w:t xml:space="preserve">            Error(ERRES5NoOctal);</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We are not able to pass more than a ushort worth of arguments to the tag</w:t>
      </w:r>
    </w:p>
    <w:p w:rsidR="00117E74" w:rsidRDefault="00117E74" w:rsidP="00117E74">
      <w:pPr>
        <w:pStyle w:val="NoSpacing"/>
      </w:pPr>
      <w:r>
        <w:t xml:space="preserve">        // so use that as a logical limit on the number of string constant pieces.</w:t>
      </w:r>
    </w:p>
    <w:p w:rsidR="00117E74" w:rsidRDefault="00117E74" w:rsidP="00117E74">
      <w:pPr>
        <w:pStyle w:val="NoSpacing"/>
      </w:pPr>
      <w:r>
        <w:t xml:space="preserve">        if (stringConstantCount &gt;= USHORT_MAX)</w:t>
      </w:r>
    </w:p>
    <w:p w:rsidR="00117E74" w:rsidRDefault="00117E74" w:rsidP="00117E74">
      <w:pPr>
        <w:pStyle w:val="NoSpacing"/>
      </w:pPr>
      <w:r>
        <w:t xml:space="preserve">        {</w:t>
      </w:r>
    </w:p>
    <w:p w:rsidR="00117E74" w:rsidRDefault="00117E74" w:rsidP="00117E74">
      <w:pPr>
        <w:pStyle w:val="NoSpacing"/>
      </w:pPr>
      <w:r>
        <w:t xml:space="preserve">            Error(ERRnoMemory);</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Keep track of the string literal count (must be the same for raw strings)</w:t>
      </w:r>
    </w:p>
    <w:p w:rsidR="00117E74" w:rsidRDefault="00117E74" w:rsidP="00117E74">
      <w:pPr>
        <w:pStyle w:val="NoSpacing"/>
      </w:pPr>
      <w:r>
        <w:t xml:space="preserve">        // We use this in code gen so we don't need to count the string literals list</w:t>
      </w:r>
    </w:p>
    <w:p w:rsidR="00117E74" w:rsidRDefault="00117E74" w:rsidP="00117E74">
      <w:pPr>
        <w:pStyle w:val="NoSpacing"/>
      </w:pPr>
      <w:r>
        <w:t xml:space="preserve">        stringConstantCount++;</w:t>
      </w:r>
    </w:p>
    <w:p w:rsidR="00117E74" w:rsidRDefault="00117E74" w:rsidP="00117E74">
      <w:pPr>
        <w:pStyle w:val="NoSpacing"/>
      </w:pPr>
    </w:p>
    <w:p w:rsidR="00117E74" w:rsidRDefault="00117E74" w:rsidP="00117E74">
      <w:pPr>
        <w:pStyle w:val="NoSpacing"/>
      </w:pPr>
      <w:r>
        <w:t xml:space="preserve">        // If we are not creating parse nodes, there is no need to create strings</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stringLiteral = CreateStrNodeWithScanner(m_token.GetStr());</w:t>
      </w:r>
    </w:p>
    <w:p w:rsidR="00117E74" w:rsidRDefault="00117E74" w:rsidP="00117E74">
      <w:pPr>
        <w:pStyle w:val="NoSpacing"/>
      </w:pPr>
    </w:p>
    <w:p w:rsidR="00117E74" w:rsidRDefault="00117E74" w:rsidP="00117E74">
      <w:pPr>
        <w:pStyle w:val="NoSpacing"/>
      </w:pPr>
      <w:r>
        <w:t xml:space="preserve">            AddToNodeList(&amp;pnodeStringLiterals, &amp;lastStringLiteralNodeRef, stringLiteral);</w:t>
      </w:r>
    </w:p>
    <w:p w:rsidR="00117E74" w:rsidRDefault="00117E74" w:rsidP="00117E74">
      <w:pPr>
        <w:pStyle w:val="NoSpacing"/>
      </w:pPr>
    </w:p>
    <w:p w:rsidR="00117E74" w:rsidRDefault="00117E74" w:rsidP="00117E74">
      <w:pPr>
        <w:pStyle w:val="NoSpacing"/>
      </w:pPr>
      <w:r>
        <w:t xml:space="preserve">            // We only need to collect a raw string when we are going to pass the string template to a tag</w:t>
      </w:r>
    </w:p>
    <w:p w:rsidR="00117E74" w:rsidRDefault="00117E74" w:rsidP="00117E74">
      <w:pPr>
        <w:pStyle w:val="NoSpacing"/>
      </w:pPr>
      <w:r>
        <w:t xml:space="preserve">            if (isTagged)</w:t>
      </w:r>
    </w:p>
    <w:p w:rsidR="00117E74" w:rsidRDefault="00117E74" w:rsidP="00117E74">
      <w:pPr>
        <w:pStyle w:val="NoSpacing"/>
      </w:pPr>
      <w:r>
        <w:t xml:space="preserve">            {</w:t>
      </w:r>
    </w:p>
    <w:p w:rsidR="00117E74" w:rsidRDefault="00117E74" w:rsidP="00117E74">
      <w:pPr>
        <w:pStyle w:val="NoSpacing"/>
      </w:pPr>
      <w:r>
        <w:t xml:space="preserve">                // Make the scanner create a PID for the raw string constant for the preceding scan</w:t>
      </w:r>
    </w:p>
    <w:p w:rsidR="00117E74" w:rsidRDefault="00117E74" w:rsidP="00117E74">
      <w:pPr>
        <w:pStyle w:val="NoSpacing"/>
      </w:pPr>
      <w:r>
        <w:t xml:space="preserve">                IdentPtr pid = m_pscan-&gt;GetSecondaryBufferAsPid();</w:t>
      </w:r>
    </w:p>
    <w:p w:rsidR="00117E74" w:rsidRDefault="00117E74" w:rsidP="00117E74">
      <w:pPr>
        <w:pStyle w:val="NoSpacing"/>
      </w:pPr>
    </w:p>
    <w:p w:rsidR="00117E74" w:rsidRDefault="00117E74" w:rsidP="00117E74">
      <w:pPr>
        <w:pStyle w:val="NoSpacing"/>
      </w:pPr>
      <w:r>
        <w:t xml:space="preserve">                stringLiteralRaw = CreateStrNodeWithScanner(pid);</w:t>
      </w:r>
    </w:p>
    <w:p w:rsidR="00117E74" w:rsidRDefault="00117E74" w:rsidP="00117E74">
      <w:pPr>
        <w:pStyle w:val="NoSpacing"/>
      </w:pPr>
    </w:p>
    <w:p w:rsidR="00117E74" w:rsidRDefault="00117E74" w:rsidP="00117E74">
      <w:pPr>
        <w:pStyle w:val="NoSpacing"/>
      </w:pPr>
      <w:r>
        <w:t xml:space="preserve">                // Should have gotten a raw string literal above</w:t>
      </w:r>
    </w:p>
    <w:p w:rsidR="00117E74" w:rsidRDefault="00117E74" w:rsidP="00117E74">
      <w:pPr>
        <w:pStyle w:val="NoSpacing"/>
      </w:pPr>
      <w:r>
        <w:t xml:space="preserve">                AddToNodeList(&amp;pnodeRawStringLiterals, &amp;lastRawStringLiteralNodeRef, stringLiteralRaw);</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#if DBG</w:t>
      </w:r>
    </w:p>
    <w:p w:rsidR="00117E74" w:rsidRDefault="00117E74" w:rsidP="00117E74">
      <w:pPr>
        <w:pStyle w:val="NoSpacing"/>
      </w:pPr>
      <w:r>
        <w:t xml:space="preserve">                // Assign the raw string for debug tracing below</w:t>
      </w:r>
    </w:p>
    <w:p w:rsidR="00117E74" w:rsidRDefault="00117E74" w:rsidP="00117E74">
      <w:pPr>
        <w:pStyle w:val="NoSpacing"/>
      </w:pPr>
      <w:r>
        <w:t xml:space="preserve">                stringLiteralRaw = stringLiteral;</w:t>
      </w:r>
    </w:p>
    <w:p w:rsidR="00117E74" w:rsidRDefault="00117E74" w:rsidP="00117E74">
      <w:pPr>
        <w:pStyle w:val="NoSpacing"/>
      </w:pPr>
      <w:r>
        <w:t>#endif</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OUTPUT_TRACE_DEBUGONLY(</w:t>
      </w:r>
    </w:p>
    <w:p w:rsidR="00117E74" w:rsidRDefault="00117E74" w:rsidP="00117E74">
      <w:pPr>
        <w:pStyle w:val="NoSpacing"/>
      </w:pPr>
      <w:r>
        <w:t xml:space="preserve">                Js::StringTemplateParsePhase,</w:t>
      </w:r>
    </w:p>
    <w:p w:rsidR="00117E74" w:rsidRDefault="00117E74" w:rsidP="00117E74">
      <w:pPr>
        <w:pStyle w:val="NoSpacing"/>
      </w:pPr>
      <w:r>
        <w:t xml:space="preserve">                L"Parsed string constant: \n\tcooked = \"%s\" \n\traw = \"%s\" \n\tdiffer = %d\n",</w:t>
      </w:r>
    </w:p>
    <w:p w:rsidR="00117E74" w:rsidRDefault="00117E74" w:rsidP="00117E74">
      <w:pPr>
        <w:pStyle w:val="NoSpacing"/>
      </w:pPr>
      <w:r>
        <w:t xml:space="preserve">                stringLiteral-&gt;sxPid.pid-&gt;Psz(),</w:t>
      </w:r>
    </w:p>
    <w:p w:rsidR="00117E74" w:rsidRDefault="00117E74" w:rsidP="00117E74">
      <w:pPr>
        <w:pStyle w:val="NoSpacing"/>
      </w:pPr>
      <w:r>
        <w:t xml:space="preserve">                stringLiteralRaw-&gt;sxPid.pid-&gt;Psz(),</w:t>
      </w:r>
    </w:p>
    <w:p w:rsidR="00117E74" w:rsidRDefault="00117E74" w:rsidP="00117E74">
      <w:pPr>
        <w:pStyle w:val="NoSpacing"/>
      </w:pPr>
      <w:r>
        <w:t xml:space="preserve">                stringLiteral-&gt;sxPid.pid-&gt;Psz() == stringLiteralRaw-&gt;sxPid.pid-&gt;Psz() ? 0 : 1);</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switch (m_token.tk)</w:t>
      </w:r>
    </w:p>
    <w:p w:rsidR="00117E74" w:rsidRDefault="00117E74" w:rsidP="00117E74">
      <w:pPr>
        <w:pStyle w:val="NoSpacing"/>
      </w:pPr>
      <w:r>
        <w:t xml:space="preserve">        {</w:t>
      </w:r>
    </w:p>
    <w:p w:rsidR="00117E74" w:rsidRDefault="00117E74" w:rsidP="00117E74">
      <w:pPr>
        <w:pStyle w:val="NoSpacing"/>
      </w:pPr>
      <w:r>
        <w:t xml:space="preserve">        case tkStrTmplEnd:</w:t>
      </w:r>
    </w:p>
    <w:p w:rsidR="00117E74" w:rsidRDefault="00117E74" w:rsidP="00117E74">
      <w:pPr>
        <w:pStyle w:val="NoSpacing"/>
      </w:pPr>
      <w:r>
        <w:t xml:space="preserve">        case tkStrTmplBasic:</w:t>
      </w:r>
    </w:p>
    <w:p w:rsidR="00117E74" w:rsidRDefault="00117E74" w:rsidP="00117E74">
      <w:pPr>
        <w:pStyle w:val="NoSpacing"/>
      </w:pPr>
      <w:r>
        <w:t xml:space="preserve">            // We do not need to parse an expression for either the end or basic string template tokens</w:t>
      </w:r>
    </w:p>
    <w:p w:rsidR="00117E74" w:rsidRDefault="00117E74" w:rsidP="00117E74">
      <w:pPr>
        <w:pStyle w:val="NoSpacing"/>
      </w:pPr>
      <w:r>
        <w:t xml:space="preserve">            templateClosed = true;</w:t>
      </w:r>
    </w:p>
    <w:p w:rsidR="00117E74" w:rsidRDefault="00117E74" w:rsidP="00117E74">
      <w:pPr>
        <w:pStyle w:val="NoSpacing"/>
      </w:pPr>
      <w:r>
        <w:t xml:space="preserve">            break;</w:t>
      </w:r>
    </w:p>
    <w:p w:rsidR="00117E74" w:rsidRDefault="00117E74" w:rsidP="00117E74">
      <w:pPr>
        <w:pStyle w:val="NoSpacing"/>
      </w:pPr>
      <w:r>
        <w:t xml:space="preserve">        case tkStrTmplBegin:</w:t>
      </w:r>
    </w:p>
    <w:p w:rsidR="00117E74" w:rsidRDefault="00117E74" w:rsidP="00117E74">
      <w:pPr>
        <w:pStyle w:val="NoSpacing"/>
      </w:pPr>
      <w:r>
        <w:t xml:space="preserve">        case tkStrTmplMid:</w:t>
      </w:r>
    </w:p>
    <w:p w:rsidR="00117E74" w:rsidRDefault="00117E74" w:rsidP="00117E74">
      <w:pPr>
        <w:pStyle w:val="NoSpacing"/>
      </w:pPr>
      <w:r>
        <w:t xml:space="preserve">            {</w:t>
      </w:r>
    </w:p>
    <w:p w:rsidR="00117E74" w:rsidRDefault="00117E74" w:rsidP="00117E74">
      <w:pPr>
        <w:pStyle w:val="NoSpacing"/>
      </w:pPr>
      <w:r>
        <w:t xml:space="preserve">            // In the middle or begin string template token case, we need to parse an expression next</w:t>
      </w:r>
    </w:p>
    <w:p w:rsidR="00117E74" w:rsidRDefault="00117E74" w:rsidP="00117E74">
      <w:pPr>
        <w:pStyle w:val="NoSpacing"/>
      </w:pPr>
      <w:r>
        <w:t xml:space="preserve">            m_pscan-&gt;Scan();</w:t>
      </w:r>
    </w:p>
    <w:p w:rsidR="00117E74" w:rsidRDefault="00117E74" w:rsidP="00117E74">
      <w:pPr>
        <w:pStyle w:val="NoSpacing"/>
      </w:pPr>
    </w:p>
    <w:p w:rsidR="00117E74" w:rsidRDefault="00117E74" w:rsidP="00117E74">
      <w:pPr>
        <w:pStyle w:val="NoSpacing"/>
      </w:pPr>
      <w:r>
        <w:t xml:space="preserve">            // Parse the contents of the curly braces as an expression</w:t>
      </w:r>
    </w:p>
    <w:p w:rsidR="00117E74" w:rsidRDefault="00117E74" w:rsidP="00117E74">
      <w:pPr>
        <w:pStyle w:val="NoSpacing"/>
      </w:pPr>
      <w:r>
        <w:t xml:space="preserve">            ParseNodePtr expression = ParseExpr&lt;buildAST&gt;(0);</w:t>
      </w:r>
    </w:p>
    <w:p w:rsidR="00117E74" w:rsidRDefault="00117E74" w:rsidP="00117E74">
      <w:pPr>
        <w:pStyle w:val="NoSpacing"/>
      </w:pPr>
    </w:p>
    <w:p w:rsidR="00117E74" w:rsidRDefault="00117E74" w:rsidP="00117E74">
      <w:pPr>
        <w:pStyle w:val="NoSpacing"/>
      </w:pPr>
      <w:r>
        <w:t xml:space="preserve">            // After parsing expression, scan should leave us with an RCurly token.</w:t>
      </w:r>
    </w:p>
    <w:p w:rsidR="00117E74" w:rsidRDefault="00117E74" w:rsidP="00117E74">
      <w:pPr>
        <w:pStyle w:val="NoSpacing"/>
      </w:pPr>
      <w:r>
        <w:t xml:space="preserve">            // Use the NoScan version so we do not automatically perform a scan - we need to</w:t>
      </w:r>
    </w:p>
    <w:p w:rsidR="00117E74" w:rsidRDefault="00117E74" w:rsidP="00117E74">
      <w:pPr>
        <w:pStyle w:val="NoSpacing"/>
      </w:pPr>
      <w:r>
        <w:t xml:space="preserve">            // set the scan state before next scan but we don't want to set that state if</w:t>
      </w:r>
    </w:p>
    <w:p w:rsidR="00117E74" w:rsidRDefault="00117E74" w:rsidP="00117E74">
      <w:pPr>
        <w:pStyle w:val="NoSpacing"/>
      </w:pPr>
      <w:r>
        <w:t xml:space="preserve">            // the token is not as expected since we'll error in that case.</w:t>
      </w:r>
    </w:p>
    <w:p w:rsidR="00117E74" w:rsidRDefault="00117E74" w:rsidP="00117E74">
      <w:pPr>
        <w:pStyle w:val="NoSpacing"/>
      </w:pPr>
      <w:r>
        <w:t xml:space="preserve">            ChkCurTokNoScan(tkRCurly, ERRnoRcurly);</w:t>
      </w:r>
    </w:p>
    <w:p w:rsidR="00117E74" w:rsidRDefault="00117E74" w:rsidP="00117E74">
      <w:pPr>
        <w:pStyle w:val="NoSpacing"/>
      </w:pPr>
    </w:p>
    <w:p w:rsidR="00117E74" w:rsidRDefault="00117E74" w:rsidP="00117E74">
      <w:pPr>
        <w:pStyle w:val="NoSpacing"/>
      </w:pPr>
      <w:r>
        <w:t xml:space="preserve">            // Notify the scanner that it should scan for a middle or end string template token</w:t>
      </w:r>
    </w:p>
    <w:p w:rsidR="00117E74" w:rsidRDefault="00117E74" w:rsidP="00117E74">
      <w:pPr>
        <w:pStyle w:val="NoSpacing"/>
      </w:pPr>
      <w:r>
        <w:lastRenderedPageBreak/>
        <w:t xml:space="preserve">            m_pscan-&gt;SetScanState(Scanner_t::ScanState::ScanStateStringTemplateMiddleOrEnd);</w:t>
      </w:r>
    </w:p>
    <w:p w:rsidR="00117E74" w:rsidRDefault="00117E74" w:rsidP="00117E74">
      <w:pPr>
        <w:pStyle w:val="NoSpacing"/>
      </w:pPr>
      <w:r>
        <w:t xml:space="preserve">            m_pscan-&gt;Scan();</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 If we are going to call the tag function, add this expression into the list of args</w:t>
      </w:r>
    </w:p>
    <w:p w:rsidR="00117E74" w:rsidRDefault="00117E74" w:rsidP="00117E74">
      <w:pPr>
        <w:pStyle w:val="NoSpacing"/>
      </w:pPr>
      <w:r>
        <w:t xml:space="preserve">                if (isTagged)</w:t>
      </w:r>
    </w:p>
    <w:p w:rsidR="00117E74" w:rsidRDefault="00117E74" w:rsidP="00117E74">
      <w:pPr>
        <w:pStyle w:val="NoSpacing"/>
      </w:pPr>
      <w:r>
        <w:t xml:space="preserve">                {</w:t>
      </w:r>
    </w:p>
    <w:p w:rsidR="00117E74" w:rsidRDefault="00117E74" w:rsidP="00117E74">
      <w:pPr>
        <w:pStyle w:val="NoSpacing"/>
      </w:pPr>
      <w:r>
        <w:t xml:space="preserve">                    AddToNodeListEscapedUse(&amp;pnodeTagFncArgs, &amp;lastTagFncArgNodeRef, expression);</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 Otherwise add it to the substitution expression list</w:t>
      </w:r>
    </w:p>
    <w:p w:rsidR="00117E74" w:rsidRDefault="00117E74" w:rsidP="00117E74">
      <w:pPr>
        <w:pStyle w:val="NoSpacing"/>
      </w:pPr>
      <w:r>
        <w:t xml:space="preserve">                    // TODO: Store the arguments and substitution expressions in a single list?</w:t>
      </w:r>
    </w:p>
    <w:p w:rsidR="00117E74" w:rsidRDefault="00117E74" w:rsidP="00117E74">
      <w:pPr>
        <w:pStyle w:val="NoSpacing"/>
      </w:pPr>
      <w:r>
        <w:t xml:space="preserve">                    AddToNodeList(&amp;pnodeSubstitutionExpressions, &amp;lastSubstitutionExpressionNodeRef, expression);</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(!(m_token.tk == tkStrTmplMid || m_token.tk == tkStrTmplEnd))</w:t>
      </w:r>
    </w:p>
    <w:p w:rsidR="00117E74" w:rsidRDefault="00117E74" w:rsidP="00117E74">
      <w:pPr>
        <w:pStyle w:val="NoSpacing"/>
      </w:pPr>
      <w:r>
        <w:t xml:space="preserve">            {</w:t>
      </w:r>
    </w:p>
    <w:p w:rsidR="00117E74" w:rsidRDefault="00117E74" w:rsidP="00117E74">
      <w:pPr>
        <w:pStyle w:val="NoSpacing"/>
      </w:pPr>
      <w:r>
        <w:t xml:space="preserve">                // Scan with ScanState ScanStateStringTemplateMiddleOrEnd should only return</w:t>
      </w:r>
    </w:p>
    <w:p w:rsidR="00117E74" w:rsidRDefault="00117E74" w:rsidP="00117E74">
      <w:pPr>
        <w:pStyle w:val="NoSpacing"/>
      </w:pPr>
      <w:r>
        <w:t xml:space="preserve">                // tkStrTmpMid/End unless it is EOF or tkScanError</w:t>
      </w:r>
    </w:p>
    <w:p w:rsidR="00117E74" w:rsidRDefault="00117E74" w:rsidP="00117E74">
      <w:pPr>
        <w:pStyle w:val="NoSpacing"/>
      </w:pPr>
      <w:r>
        <w:t xml:space="preserve">                Assert(m_token.tk == tkEOF || m_token.tk == tkScanError);</w:t>
      </w:r>
    </w:p>
    <w:p w:rsidR="00117E74" w:rsidRDefault="00117E74" w:rsidP="00117E74">
      <w:pPr>
        <w:pStyle w:val="NoSpacing"/>
      </w:pPr>
      <w:r>
        <w:t xml:space="preserve">                Error(ERRsyntax);</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OUTPUT_TRACE_DEBUGONLY(Js::StringTemplateParsePhase, L"Parsed expression\n");</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default:</w:t>
      </w:r>
    </w:p>
    <w:p w:rsidR="00117E74" w:rsidRDefault="00117E74" w:rsidP="00117E74">
      <w:pPr>
        <w:pStyle w:val="NoSpacing"/>
      </w:pPr>
      <w:r>
        <w:t xml:space="preserve">            Assert(false);</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pnodeStringTemplate-&gt;sxStrTemplate.pnodeStringLiterals = pnodeStringLiterals;</w:t>
      </w:r>
    </w:p>
    <w:p w:rsidR="00117E74" w:rsidRDefault="00117E74" w:rsidP="00117E74">
      <w:pPr>
        <w:pStyle w:val="NoSpacing"/>
      </w:pPr>
      <w:r>
        <w:t xml:space="preserve">        pnodeStringTemplate-&gt;sxStrTemplate.pnodeStringRawLiterals = pnodeRawStringLiterals;</w:t>
      </w:r>
    </w:p>
    <w:p w:rsidR="00117E74" w:rsidRDefault="00117E74" w:rsidP="00117E74">
      <w:pPr>
        <w:pStyle w:val="NoSpacing"/>
      </w:pPr>
      <w:r>
        <w:t xml:space="preserve">        pnodeStringTemplate-&gt;sxStrTemplate.pnodeSubstitutionExpressions = pnodeSubstitutionExpressions;</w:t>
      </w:r>
    </w:p>
    <w:p w:rsidR="00117E74" w:rsidRDefault="00117E74" w:rsidP="00117E74">
      <w:pPr>
        <w:pStyle w:val="NoSpacing"/>
      </w:pPr>
      <w:r>
        <w:t xml:space="preserve">        pnodeStringTemplate-&gt;sxStrTemplate.countStringLiterals = stringConstantCount;</w:t>
      </w:r>
    </w:p>
    <w:p w:rsidR="00117E74" w:rsidRDefault="00117E74" w:rsidP="00117E74">
      <w:pPr>
        <w:pStyle w:val="NoSpacing"/>
      </w:pPr>
    </w:p>
    <w:p w:rsidR="00117E74" w:rsidRDefault="00117E74" w:rsidP="00117E74">
      <w:pPr>
        <w:pStyle w:val="NoSpacing"/>
      </w:pPr>
      <w:r>
        <w:t xml:space="preserve">        // We should still have the last string literal.</w:t>
      </w:r>
    </w:p>
    <w:p w:rsidR="00117E74" w:rsidRDefault="00117E74" w:rsidP="00117E74">
      <w:pPr>
        <w:pStyle w:val="NoSpacing"/>
      </w:pPr>
      <w:r>
        <w:t xml:space="preserve">        // Use the char offset of the end of that constant as the end of the string template.</w:t>
      </w:r>
    </w:p>
    <w:p w:rsidR="00117E74" w:rsidRDefault="00117E74" w:rsidP="00117E74">
      <w:pPr>
        <w:pStyle w:val="NoSpacing"/>
      </w:pPr>
      <w:r>
        <w:t xml:space="preserve">        pnodeStringTemplate-&gt;ichLim = stringLiteral-&gt;ichLim;</w:t>
      </w:r>
    </w:p>
    <w:p w:rsidR="00117E74" w:rsidRDefault="00117E74" w:rsidP="00117E74">
      <w:pPr>
        <w:pStyle w:val="NoSpacing"/>
      </w:pPr>
    </w:p>
    <w:p w:rsidR="00117E74" w:rsidRDefault="00117E74" w:rsidP="00117E74">
      <w:pPr>
        <w:pStyle w:val="NoSpacing"/>
      </w:pPr>
      <w:r>
        <w:t xml:space="preserve">        // If this is a tagged template, we now have the argument list and can construct a call node</w:t>
      </w:r>
    </w:p>
    <w:p w:rsidR="00117E74" w:rsidRDefault="00117E74" w:rsidP="00117E74">
      <w:pPr>
        <w:pStyle w:val="NoSpacing"/>
      </w:pPr>
      <w:r>
        <w:t xml:space="preserve">        if (isTagged)</w:t>
      </w:r>
    </w:p>
    <w:p w:rsidR="00117E74" w:rsidRDefault="00117E74" w:rsidP="00117E74">
      <w:pPr>
        <w:pStyle w:val="NoSpacing"/>
      </w:pPr>
      <w:r>
        <w:t xml:space="preserve">        {</w:t>
      </w:r>
    </w:p>
    <w:p w:rsidR="00117E74" w:rsidRDefault="00117E74" w:rsidP="00117E74">
      <w:pPr>
        <w:pStyle w:val="NoSpacing"/>
      </w:pPr>
      <w:r>
        <w:t xml:space="preserve">            // Return the call node here and let the byte code generator Emit the string template automagically</w:t>
      </w:r>
    </w:p>
    <w:p w:rsidR="00117E74" w:rsidRDefault="00117E74" w:rsidP="00117E74">
      <w:pPr>
        <w:pStyle w:val="NoSpacing"/>
      </w:pPr>
      <w:r>
        <w:t xml:space="preserve">            pnodeStringTemplate = CreateCallNode(knopCall, pnodeTagFnc, pnodeTagFncArgs, ichMin, pnodeStringTemplate-&gt;ichLim);</w:t>
      </w:r>
    </w:p>
    <w:p w:rsidR="00117E74" w:rsidRDefault="00117E74" w:rsidP="00117E74">
      <w:pPr>
        <w:pStyle w:val="NoSpacing"/>
      </w:pPr>
    </w:p>
    <w:p w:rsidR="00117E74" w:rsidRDefault="00117E74" w:rsidP="00117E74">
      <w:pPr>
        <w:pStyle w:val="NoSpacing"/>
      </w:pPr>
      <w:r>
        <w:lastRenderedPageBreak/>
        <w:t xml:space="preserve">            // We need to set the arg count explicitly</w:t>
      </w:r>
    </w:p>
    <w:p w:rsidR="00117E74" w:rsidRDefault="00117E74" w:rsidP="00117E74">
      <w:pPr>
        <w:pStyle w:val="NoSpacing"/>
      </w:pPr>
      <w:r>
        <w:t xml:space="preserve">            pnodeStringTemplate-&gt;sxCall.argCount = stringConstantCount;</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m_pscan-&gt;Scan();</w:t>
      </w:r>
    </w:p>
    <w:p w:rsidR="00117E74" w:rsidRDefault="00117E74" w:rsidP="00117E74">
      <w:pPr>
        <w:pStyle w:val="NoSpacing"/>
      </w:pPr>
    </w:p>
    <w:p w:rsidR="00117E74" w:rsidRDefault="00117E74" w:rsidP="00117E74">
      <w:pPr>
        <w:pStyle w:val="NoSpacing"/>
      </w:pPr>
      <w:r>
        <w:t xml:space="preserve">    return pnodeStringTemplate;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Parser::TransformAsyncFncDeclAST(ParseNodePtr *pnodeBody, bool fLambda)</w:t>
      </w:r>
    </w:p>
    <w:p w:rsidR="00117E74" w:rsidRDefault="00117E74" w:rsidP="00117E74">
      <w:pPr>
        <w:pStyle w:val="NoSpacing"/>
      </w:pPr>
      <w:r>
        <w:t>{</w:t>
      </w:r>
    </w:p>
    <w:p w:rsidR="00117E74" w:rsidRDefault="00117E74" w:rsidP="00117E74">
      <w:pPr>
        <w:pStyle w:val="NoSpacing"/>
      </w:pPr>
      <w:r>
        <w:t xml:space="preserve">    StmtNest *pstmtSave;</w:t>
      </w:r>
    </w:p>
    <w:p w:rsidR="00117E74" w:rsidRDefault="00117E74" w:rsidP="00117E74">
      <w:pPr>
        <w:pStyle w:val="NoSpacing"/>
      </w:pPr>
    </w:p>
    <w:p w:rsidR="00117E74" w:rsidRDefault="00117E74" w:rsidP="00117E74">
      <w:pPr>
        <w:pStyle w:val="NoSpacing"/>
      </w:pPr>
      <w:r>
        <w:t xml:space="preserve">    ParseNodePtr pnodeReturn;</w:t>
      </w:r>
    </w:p>
    <w:p w:rsidR="00117E74" w:rsidRDefault="00117E74" w:rsidP="00117E74">
      <w:pPr>
        <w:pStyle w:val="NoSpacing"/>
      </w:pPr>
      <w:r>
        <w:t xml:space="preserve">    ParseNodePtr pnodeAsyncSpawn;</w:t>
      </w:r>
    </w:p>
    <w:p w:rsidR="00117E74" w:rsidRDefault="00117E74" w:rsidP="00117E74">
      <w:pPr>
        <w:pStyle w:val="NoSpacing"/>
      </w:pPr>
      <w:r>
        <w:t xml:space="preserve">    ParseNodePtr pnodeFncGenerator = nullptr;</w:t>
      </w:r>
    </w:p>
    <w:p w:rsidR="00117E74" w:rsidRDefault="00117E74" w:rsidP="00117E74">
      <w:pPr>
        <w:pStyle w:val="NoSpacing"/>
      </w:pPr>
      <w:r>
        <w:t xml:space="preserve">    ParseNodePtr pnodeFncSave = nullptr;</w:t>
      </w:r>
    </w:p>
    <w:p w:rsidR="00117E74" w:rsidRDefault="00117E74" w:rsidP="00117E74">
      <w:pPr>
        <w:pStyle w:val="NoSpacing"/>
      </w:pPr>
      <w:r>
        <w:t xml:space="preserve">    ParseNodePtr pnodeDeferredFncSave = nullptr;</w:t>
      </w:r>
    </w:p>
    <w:p w:rsidR="00117E74" w:rsidRDefault="00117E74" w:rsidP="00117E74">
      <w:pPr>
        <w:pStyle w:val="NoSpacing"/>
      </w:pPr>
      <w:r>
        <w:t xml:space="preserve">    ParseNodePtr pnodeInnerBlock = nullptr;</w:t>
      </w:r>
    </w:p>
    <w:p w:rsidR="00117E74" w:rsidRDefault="00117E74" w:rsidP="00117E74">
      <w:pPr>
        <w:pStyle w:val="NoSpacing"/>
      </w:pPr>
      <w:r>
        <w:t xml:space="preserve">    ParseNodePtr pnodeBlock = nullptr;</w:t>
      </w:r>
    </w:p>
    <w:p w:rsidR="00117E74" w:rsidRDefault="00117E74" w:rsidP="00117E74">
      <w:pPr>
        <w:pStyle w:val="NoSpacing"/>
      </w:pPr>
      <w:r>
        <w:t xml:space="preserve">    ParseNodePtr *lastNodeRef = nullptr;</w:t>
      </w:r>
    </w:p>
    <w:p w:rsidR="00117E74" w:rsidRDefault="00117E74" w:rsidP="00117E74">
      <w:pPr>
        <w:pStyle w:val="NoSpacing"/>
      </w:pPr>
      <w:r>
        <w:t xml:space="preserve">    ParseNodePtr *ppnodeScopeSave = nullptr;</w:t>
      </w:r>
    </w:p>
    <w:p w:rsidR="00117E74" w:rsidRDefault="00117E74" w:rsidP="00117E74">
      <w:pPr>
        <w:pStyle w:val="NoSpacing"/>
      </w:pPr>
      <w:r>
        <w:t xml:space="preserve">    ParseNodePtr *ppnodeExprScopeSave = nullptr;</w:t>
      </w:r>
    </w:p>
    <w:p w:rsidR="00117E74" w:rsidRDefault="00117E74" w:rsidP="00117E74">
      <w:pPr>
        <w:pStyle w:val="NoSpacing"/>
      </w:pPr>
    </w:p>
    <w:p w:rsidR="00117E74" w:rsidRDefault="00117E74" w:rsidP="00117E74">
      <w:pPr>
        <w:pStyle w:val="NoSpacing"/>
      </w:pPr>
      <w:r>
        <w:t xml:space="preserve">    AutoParsingSuperRestrictionStateRestorer restorer(this);</w:t>
      </w:r>
    </w:p>
    <w:p w:rsidR="00117E74" w:rsidRDefault="00117E74" w:rsidP="00117E74">
      <w:pPr>
        <w:pStyle w:val="NoSpacing"/>
      </w:pPr>
    </w:p>
    <w:p w:rsidR="00117E74" w:rsidRDefault="00117E74" w:rsidP="00117E74">
      <w:pPr>
        <w:pStyle w:val="NoSpacing"/>
      </w:pPr>
      <w:r>
        <w:t xml:space="preserve">    // Create the generator : function*() {}</w:t>
      </w:r>
    </w:p>
    <w:p w:rsidR="00117E74" w:rsidRDefault="00117E74" w:rsidP="00117E74">
      <w:pPr>
        <w:pStyle w:val="NoSpacing"/>
      </w:pPr>
      <w:r>
        <w:t xml:space="preserve">    uint tryCatchOrFinallyDepthSave = this-&gt;m_tryCatchOrFinallyDepth;</w:t>
      </w:r>
    </w:p>
    <w:p w:rsidR="00117E74" w:rsidRDefault="00117E74" w:rsidP="00117E74">
      <w:pPr>
        <w:pStyle w:val="NoSpacing"/>
      </w:pPr>
      <w:r>
        <w:t xml:space="preserve">    this-&gt;m_tryCatchOrFinallyDepth = 0;</w:t>
      </w:r>
    </w:p>
    <w:p w:rsidR="00117E74" w:rsidRDefault="00117E74" w:rsidP="00117E74">
      <w:pPr>
        <w:pStyle w:val="NoSpacing"/>
      </w:pPr>
    </w:p>
    <w:p w:rsidR="00117E74" w:rsidRDefault="00117E74" w:rsidP="00117E74">
      <w:pPr>
        <w:pStyle w:val="NoSpacing"/>
      </w:pPr>
      <w:r>
        <w:t xml:space="preserve">    uint scopeCountNoAstSave = m_scopeCountNoAst;</w:t>
      </w:r>
    </w:p>
    <w:p w:rsidR="00117E74" w:rsidRDefault="00117E74" w:rsidP="00117E74">
      <w:pPr>
        <w:pStyle w:val="NoSpacing"/>
      </w:pPr>
      <w:r>
        <w:t xml:space="preserve">    m_scopeCountNoAst = 0;</w:t>
      </w:r>
    </w:p>
    <w:p w:rsidR="00117E74" w:rsidRDefault="00117E74" w:rsidP="00117E74">
      <w:pPr>
        <w:pStyle w:val="NoSpacing"/>
      </w:pPr>
    </w:p>
    <w:p w:rsidR="00117E74" w:rsidRDefault="00117E74" w:rsidP="00117E74">
      <w:pPr>
        <w:pStyle w:val="NoSpacing"/>
      </w:pPr>
      <w:r>
        <w:t xml:space="preserve">    long* pAstSizeSave = m_pCurrentAstSize;</w:t>
      </w:r>
    </w:p>
    <w:p w:rsidR="00117E74" w:rsidRDefault="00117E74" w:rsidP="00117E74">
      <w:pPr>
        <w:pStyle w:val="NoSpacing"/>
      </w:pPr>
    </w:p>
    <w:p w:rsidR="00117E74" w:rsidRDefault="00117E74" w:rsidP="00117E74">
      <w:pPr>
        <w:pStyle w:val="NoSpacing"/>
      </w:pPr>
      <w:r>
        <w:t xml:space="preserve">    pnodeFncSave = m_currentNodeFunc;</w:t>
      </w:r>
    </w:p>
    <w:p w:rsidR="00117E74" w:rsidRDefault="00117E74" w:rsidP="00117E74">
      <w:pPr>
        <w:pStyle w:val="NoSpacing"/>
      </w:pPr>
      <w:r>
        <w:t xml:space="preserve">    pnodeDeferredFncSave = m_currentNodeDeferredFunc;</w:t>
      </w:r>
    </w:p>
    <w:p w:rsidR="00117E74" w:rsidRDefault="00117E74" w:rsidP="00117E74">
      <w:pPr>
        <w:pStyle w:val="NoSpacing"/>
      </w:pPr>
    </w:p>
    <w:p w:rsidR="00117E74" w:rsidRDefault="00117E74" w:rsidP="00117E74">
      <w:pPr>
        <w:pStyle w:val="NoSpacing"/>
      </w:pPr>
      <w:r>
        <w:t xml:space="preserve">    pnodeFncGenerator = CreateAsyncSpawnGenerator();</w:t>
      </w:r>
    </w:p>
    <w:p w:rsidR="00117E74" w:rsidRDefault="00117E74" w:rsidP="00117E74">
      <w:pPr>
        <w:pStyle w:val="NoSpacing"/>
      </w:pPr>
    </w:p>
    <w:p w:rsidR="00117E74" w:rsidRDefault="00117E74" w:rsidP="00117E74">
      <w:pPr>
        <w:pStyle w:val="NoSpacing"/>
      </w:pPr>
      <w:r>
        <w:t xml:space="preserve">    m_currentNodeDeferredFunc = pnodeFncGenerator;</w:t>
      </w:r>
    </w:p>
    <w:p w:rsidR="00117E74" w:rsidRDefault="00117E74" w:rsidP="00117E74">
      <w:pPr>
        <w:pStyle w:val="NoSpacing"/>
      </w:pPr>
      <w:r>
        <w:t xml:space="preserve">    m_inDeferredNestedFunc = true;</w:t>
      </w:r>
    </w:p>
    <w:p w:rsidR="00117E74" w:rsidRDefault="00117E74" w:rsidP="00117E74">
      <w:pPr>
        <w:pStyle w:val="NoSpacing"/>
      </w:pPr>
      <w:r>
        <w:t xml:space="preserve">    pstmtSave = m_pstmtCur;</w:t>
      </w:r>
    </w:p>
    <w:p w:rsidR="00117E74" w:rsidRDefault="00117E74" w:rsidP="00117E74">
      <w:pPr>
        <w:pStyle w:val="NoSpacing"/>
      </w:pPr>
      <w:r>
        <w:t xml:space="preserve">    SetCurrentStatement(nullptr);</w:t>
      </w:r>
    </w:p>
    <w:p w:rsidR="00117E74" w:rsidRDefault="00117E74" w:rsidP="00117E74">
      <w:pPr>
        <w:pStyle w:val="NoSpacing"/>
      </w:pPr>
    </w:p>
    <w:p w:rsidR="00117E74" w:rsidRDefault="00117E74" w:rsidP="00117E74">
      <w:pPr>
        <w:pStyle w:val="NoSpacing"/>
      </w:pPr>
      <w:r>
        <w:t xml:space="preserve">    bool fPreviousYieldIsKeyword = m_pscan-&gt;SetYieldIsKeyword(FALSE);</w:t>
      </w:r>
    </w:p>
    <w:p w:rsidR="00117E74" w:rsidRDefault="00117E74" w:rsidP="00117E74">
      <w:pPr>
        <w:pStyle w:val="NoSpacing"/>
      </w:pPr>
      <w:r>
        <w:t xml:space="preserve">    BOOL oldStrictMode = this-&gt;m_fUseStrictMode;</w:t>
      </w:r>
    </w:p>
    <w:p w:rsidR="00117E74" w:rsidRDefault="00117E74" w:rsidP="00117E74">
      <w:pPr>
        <w:pStyle w:val="NoSpacing"/>
      </w:pPr>
      <w:r>
        <w:t xml:space="preserve">    uint uDeferSave = m_grfscr &amp; fscrDeferFncParse;</w:t>
      </w:r>
    </w:p>
    <w:p w:rsidR="00117E74" w:rsidRDefault="00117E74" w:rsidP="00117E74">
      <w:pPr>
        <w:pStyle w:val="NoSpacing"/>
      </w:pPr>
    </w:p>
    <w:p w:rsidR="00117E74" w:rsidRDefault="00117E74" w:rsidP="00117E74">
      <w:pPr>
        <w:pStyle w:val="NoSpacing"/>
      </w:pPr>
      <w:r>
        <w:t xml:space="preserve">    pnodeBlock = StartParseBlock&lt;true&gt;(PnodeBlockType::Parameter, ScopeType_Parameter);</w:t>
      </w:r>
    </w:p>
    <w:p w:rsidR="00117E74" w:rsidRDefault="00117E74" w:rsidP="00117E74">
      <w:pPr>
        <w:pStyle w:val="NoSpacing"/>
      </w:pPr>
      <w:r>
        <w:t xml:space="preserve">    pnodeFncGenerator-&gt;sxFnc.pnodeScopes = pnodeBlock;</w:t>
      </w:r>
    </w:p>
    <w:p w:rsidR="00117E74" w:rsidRDefault="00117E74" w:rsidP="00117E74">
      <w:pPr>
        <w:pStyle w:val="NoSpacing"/>
      </w:pPr>
      <w:r>
        <w:t xml:space="preserve">    m_ppnodeVar = &amp;pnodeFncGenerator-&gt;sxFnc.pnodeArgs;</w:t>
      </w:r>
    </w:p>
    <w:p w:rsidR="00117E74" w:rsidRDefault="00117E74" w:rsidP="00117E74">
      <w:pPr>
        <w:pStyle w:val="NoSpacing"/>
      </w:pPr>
    </w:p>
    <w:p w:rsidR="00117E74" w:rsidRDefault="00117E74" w:rsidP="00117E74">
      <w:pPr>
        <w:pStyle w:val="NoSpacing"/>
      </w:pPr>
      <w:r>
        <w:t xml:space="preserve">    ppnodeScopeSave = m_ppnodeScope;</w:t>
      </w:r>
    </w:p>
    <w:p w:rsidR="00117E74" w:rsidRDefault="00117E74" w:rsidP="00117E74">
      <w:pPr>
        <w:pStyle w:val="NoSpacing"/>
      </w:pPr>
    </w:p>
    <w:p w:rsidR="00117E74" w:rsidRDefault="00117E74" w:rsidP="00117E74">
      <w:pPr>
        <w:pStyle w:val="NoSpacing"/>
      </w:pPr>
      <w:r>
        <w:t xml:space="preserve">    m_ppnodeScope = &amp;pnodeBlock-&gt;sxBlock.pnodeScopes;</w:t>
      </w:r>
    </w:p>
    <w:p w:rsidR="00117E74" w:rsidRDefault="00117E74" w:rsidP="00117E74">
      <w:pPr>
        <w:pStyle w:val="NoSpacing"/>
      </w:pPr>
      <w:r>
        <w:t xml:space="preserve">    pnodeBlock-&gt;sxBlock.pnodeStmt = pnodeFncGenerator;</w:t>
      </w:r>
    </w:p>
    <w:p w:rsidR="00117E74" w:rsidRDefault="00117E74" w:rsidP="00117E74">
      <w:pPr>
        <w:pStyle w:val="NoSpacing"/>
      </w:pPr>
    </w:p>
    <w:p w:rsidR="00117E74" w:rsidRDefault="00117E74" w:rsidP="00117E74">
      <w:pPr>
        <w:pStyle w:val="NoSpacing"/>
      </w:pPr>
      <w:r>
        <w:t xml:space="preserve">    ppnodeExprScopeSave = m_ppnodeExprScope;</w:t>
      </w:r>
    </w:p>
    <w:p w:rsidR="00117E74" w:rsidRDefault="00117E74" w:rsidP="00117E74">
      <w:pPr>
        <w:pStyle w:val="NoSpacing"/>
      </w:pPr>
      <w:r>
        <w:t xml:space="preserve">    m_ppnodeExprScope = nullptr;</w:t>
      </w:r>
    </w:p>
    <w:p w:rsidR="00117E74" w:rsidRDefault="00117E74" w:rsidP="00117E74">
      <w:pPr>
        <w:pStyle w:val="NoSpacing"/>
      </w:pPr>
    </w:p>
    <w:p w:rsidR="00117E74" w:rsidRDefault="00117E74" w:rsidP="00117E74">
      <w:pPr>
        <w:pStyle w:val="NoSpacing"/>
      </w:pPr>
      <w:r>
        <w:t xml:space="preserve">    m_fUseStrictMode = oldStrictMode;</w:t>
      </w:r>
    </w:p>
    <w:p w:rsidR="00117E74" w:rsidRDefault="00117E74" w:rsidP="00117E74">
      <w:pPr>
        <w:pStyle w:val="NoSpacing"/>
      </w:pPr>
    </w:p>
    <w:p w:rsidR="00117E74" w:rsidRDefault="00117E74" w:rsidP="00117E74">
      <w:pPr>
        <w:pStyle w:val="NoSpacing"/>
      </w:pPr>
      <w:r>
        <w:t xml:space="preserve">    pnodeInnerBlock = StartParseBlock&lt;true&gt;(PnodeBlockType::Function, ScopeType_FunctionBody);</w:t>
      </w:r>
    </w:p>
    <w:p w:rsidR="00117E74" w:rsidRDefault="00117E74" w:rsidP="00117E74">
      <w:pPr>
        <w:pStyle w:val="NoSpacing"/>
      </w:pPr>
      <w:r>
        <w:t xml:space="preserve">    *m_ppnodeScope = pnodeInnerBlock;</w:t>
      </w:r>
    </w:p>
    <w:p w:rsidR="00117E74" w:rsidRDefault="00117E74" w:rsidP="00117E74">
      <w:pPr>
        <w:pStyle w:val="NoSpacing"/>
      </w:pPr>
      <w:r>
        <w:t xml:space="preserve">    pnodeFncGenerator-&gt;sxFnc.pnodeBodyScope = pnodeInnerBlock;</w:t>
      </w:r>
    </w:p>
    <w:p w:rsidR="00117E74" w:rsidRDefault="00117E74" w:rsidP="00117E74">
      <w:pPr>
        <w:pStyle w:val="NoSpacing"/>
      </w:pPr>
    </w:p>
    <w:p w:rsidR="00117E74" w:rsidRDefault="00117E74" w:rsidP="00117E74">
      <w:pPr>
        <w:pStyle w:val="NoSpacing"/>
      </w:pPr>
      <w:r>
        <w:t xml:space="preserve">    m_ppnodeScope = &amp;pnodeInnerBlock-&gt;sxBlock.pnodeScopes;</w:t>
      </w:r>
    </w:p>
    <w:p w:rsidR="00117E74" w:rsidRDefault="00117E74" w:rsidP="00117E74">
      <w:pPr>
        <w:pStyle w:val="NoSpacing"/>
      </w:pPr>
      <w:r>
        <w:t xml:space="preserve">    pnodeInnerBlock-&gt;sxBlock.pnodeStmt = pnodeFncGenerator;</w:t>
      </w:r>
    </w:p>
    <w:p w:rsidR="00117E74" w:rsidRDefault="00117E74" w:rsidP="00117E74">
      <w:pPr>
        <w:pStyle w:val="NoSpacing"/>
      </w:pPr>
    </w:p>
    <w:p w:rsidR="00117E74" w:rsidRDefault="00117E74" w:rsidP="00117E74">
      <w:pPr>
        <w:pStyle w:val="NoSpacing"/>
      </w:pPr>
      <w:r>
        <w:t xml:space="preserve">    Assert(*m_ppnodeVar == nullptr);</w:t>
      </w:r>
    </w:p>
    <w:p w:rsidR="00117E74" w:rsidRDefault="00117E74" w:rsidP="00117E74">
      <w:pPr>
        <w:pStyle w:val="NoSpacing"/>
      </w:pPr>
    </w:p>
    <w:p w:rsidR="00117E74" w:rsidRDefault="00117E74" w:rsidP="00117E74">
      <w:pPr>
        <w:pStyle w:val="NoSpacing"/>
      </w:pPr>
      <w:r>
        <w:t xml:space="preserve">    pnodeFncGenerator-&gt;sxFnc.pnodeVars = nullptr;</w:t>
      </w:r>
    </w:p>
    <w:p w:rsidR="00117E74" w:rsidRDefault="00117E74" w:rsidP="00117E74">
      <w:pPr>
        <w:pStyle w:val="NoSpacing"/>
      </w:pPr>
      <w:r>
        <w:t xml:space="preserve">    m_ppnodeVar = &amp;pnodeFncGenerator-&gt;sxFnc.pnodeVars;</w:t>
      </w:r>
    </w:p>
    <w:p w:rsidR="00117E74" w:rsidRDefault="00117E74" w:rsidP="00117E74">
      <w:pPr>
        <w:pStyle w:val="NoSpacing"/>
      </w:pPr>
    </w:p>
    <w:p w:rsidR="00117E74" w:rsidRDefault="00117E74" w:rsidP="00117E74">
      <w:pPr>
        <w:pStyle w:val="NoSpacing"/>
      </w:pPr>
      <w:r>
        <w:t xml:space="preserve">    DeferredFunctionStub *saveCurrentStub = m_currDeferredStub;</w:t>
      </w:r>
    </w:p>
    <w:p w:rsidR="00117E74" w:rsidRDefault="00117E74" w:rsidP="00117E74">
      <w:pPr>
        <w:pStyle w:val="NoSpacing"/>
      </w:pPr>
      <w:r>
        <w:t xml:space="preserve">    if (pnodeFncSave &amp;&amp; m_currDeferredStub)</w:t>
      </w:r>
    </w:p>
    <w:p w:rsidR="00117E74" w:rsidRDefault="00117E74" w:rsidP="00117E74">
      <w:pPr>
        <w:pStyle w:val="NoSpacing"/>
      </w:pPr>
      <w:r>
        <w:t xml:space="preserve">    {</w:t>
      </w:r>
    </w:p>
    <w:p w:rsidR="00117E74" w:rsidRDefault="00117E74" w:rsidP="00117E74">
      <w:pPr>
        <w:pStyle w:val="NoSpacing"/>
      </w:pPr>
      <w:r>
        <w:t xml:space="preserve">        m_currDeferredStub = (m_currDeferredStub + (pnodeFncSave-&gt;sxFnc.nestedCount - 1))-&gt;deferredStubs;</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pnodeFncGenerator-&gt;sxFnc.pnodeBody = nullptr;</w:t>
      </w:r>
    </w:p>
    <w:p w:rsidR="00117E74" w:rsidRDefault="00117E74" w:rsidP="00117E74">
      <w:pPr>
        <w:pStyle w:val="NoSpacing"/>
      </w:pPr>
      <w:r>
        <w:t xml:space="preserve">    if (fLambda)</w:t>
      </w:r>
    </w:p>
    <w:p w:rsidR="00117E74" w:rsidRDefault="00117E74" w:rsidP="00117E74">
      <w:pPr>
        <w:pStyle w:val="NoSpacing"/>
      </w:pPr>
      <w:r>
        <w:t xml:space="preserve">    {</w:t>
      </w:r>
    </w:p>
    <w:p w:rsidR="00117E74" w:rsidRDefault="00117E74" w:rsidP="00117E74">
      <w:pPr>
        <w:pStyle w:val="NoSpacing"/>
      </w:pPr>
      <w:r>
        <w:t xml:space="preserve">        // Parse and set the function body</w:t>
      </w:r>
    </w:p>
    <w:p w:rsidR="00117E74" w:rsidRDefault="00117E74" w:rsidP="00117E74">
      <w:pPr>
        <w:pStyle w:val="NoSpacing"/>
      </w:pPr>
      <w:r>
        <w:t xml:space="preserve">        ParseExpressionLambdaBody&lt;true&gt;(*pnodeBody);</w:t>
      </w:r>
    </w:p>
    <w:p w:rsidR="00117E74" w:rsidRDefault="00117E74" w:rsidP="00117E74">
      <w:pPr>
        <w:pStyle w:val="NoSpacing"/>
      </w:pPr>
      <w:r>
        <w:t xml:space="preserve">        AddToNodeList(&amp;pnodeFncGenerator-&gt;sxFnc.pnodeBody, &amp;lastNodeRef, (*pnodeBody)-&gt;sxFnc.pnodeScopes-&gt;sxBlock.pnodeStmt);</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 Parse the function body</w:t>
      </w:r>
    </w:p>
    <w:p w:rsidR="00117E74" w:rsidRDefault="00117E74" w:rsidP="00117E74">
      <w:pPr>
        <w:pStyle w:val="NoSpacing"/>
      </w:pPr>
      <w:r>
        <w:t xml:space="preserve">        ParseStmtList&lt;true&gt;(&amp;pnodeFncGenerator-&gt;sxFnc.pnodeBody, &amp;lastNodeRef, SM_OnFunctionCode, true);</w:t>
      </w:r>
    </w:p>
    <w:p w:rsidR="00117E74" w:rsidRDefault="00117E74" w:rsidP="00117E74">
      <w:pPr>
        <w:pStyle w:val="NoSpacing"/>
      </w:pPr>
      <w:r>
        <w:t xml:space="preserve">        ChkCurTokNoScan(tkRCurly, ERRnoRcurly);</w:t>
      </w:r>
    </w:p>
    <w:p w:rsidR="00117E74" w:rsidRDefault="00117E74" w:rsidP="00117E74">
      <w:pPr>
        <w:pStyle w:val="NoSpacing"/>
      </w:pPr>
      <w:r>
        <w:t xml:space="preserve">    }</w:t>
      </w:r>
    </w:p>
    <w:p w:rsidR="00117E74" w:rsidRDefault="00117E74" w:rsidP="00117E74">
      <w:pPr>
        <w:pStyle w:val="NoSpacing"/>
      </w:pPr>
      <w:r>
        <w:t xml:space="preserve">    AddToNodeList(&amp;pnodeFncGenerator-&gt;sxFnc.pnodeBody, &amp;lastNodeRef, CreateNodeWithScanner&lt;knopEndCode&gt;());</w:t>
      </w:r>
    </w:p>
    <w:p w:rsidR="00117E74" w:rsidRDefault="00117E74" w:rsidP="00117E74">
      <w:pPr>
        <w:pStyle w:val="NoSpacing"/>
      </w:pPr>
      <w:r>
        <w:t xml:space="preserve">    lastNodeRef = NULL;</w:t>
      </w:r>
    </w:p>
    <w:p w:rsidR="00117E74" w:rsidRDefault="00117E74" w:rsidP="00117E74">
      <w:pPr>
        <w:pStyle w:val="NoSpacing"/>
      </w:pPr>
    </w:p>
    <w:p w:rsidR="00117E74" w:rsidRDefault="00117E74" w:rsidP="00117E74">
      <w:pPr>
        <w:pStyle w:val="NoSpacing"/>
      </w:pPr>
      <w:r>
        <w:t xml:space="preserve">    pnodeFncGenerator-&gt;ichLim = m_pscan-&gt;IchLimTok();</w:t>
      </w:r>
    </w:p>
    <w:p w:rsidR="00117E74" w:rsidRDefault="00117E74" w:rsidP="00117E74">
      <w:pPr>
        <w:pStyle w:val="NoSpacing"/>
      </w:pPr>
      <w:r>
        <w:t xml:space="preserve">    pnodeFncGenerator-&gt;sxFnc.cbLim = m_pscan-&gt;IecpLimTok();</w:t>
      </w:r>
    </w:p>
    <w:p w:rsidR="00117E74" w:rsidRDefault="00117E74" w:rsidP="00117E74">
      <w:pPr>
        <w:pStyle w:val="NoSpacing"/>
      </w:pPr>
    </w:p>
    <w:p w:rsidR="00117E74" w:rsidRDefault="00117E74" w:rsidP="00117E74">
      <w:pPr>
        <w:pStyle w:val="NoSpacing"/>
      </w:pPr>
      <w:r>
        <w:t xml:space="preserve">    m_currDeferredStub = saveCurrentStub;</w:t>
      </w:r>
    </w:p>
    <w:p w:rsidR="00117E74" w:rsidRDefault="00117E74" w:rsidP="00117E74">
      <w:pPr>
        <w:pStyle w:val="NoSpacing"/>
      </w:pPr>
    </w:p>
    <w:p w:rsidR="00117E74" w:rsidRDefault="00117E74" w:rsidP="00117E74">
      <w:pPr>
        <w:pStyle w:val="NoSpacing"/>
      </w:pPr>
      <w:r>
        <w:t xml:space="preserve">    FinishParseBlock(pnodeInnerBlock, true);</w:t>
      </w:r>
    </w:p>
    <w:p w:rsidR="00117E74" w:rsidRDefault="00117E74" w:rsidP="00117E74">
      <w:pPr>
        <w:pStyle w:val="NoSpacing"/>
      </w:pPr>
    </w:p>
    <w:p w:rsidR="00117E74" w:rsidRDefault="00117E74" w:rsidP="00117E74">
      <w:pPr>
        <w:pStyle w:val="NoSpacing"/>
      </w:pPr>
      <w:r>
        <w:lastRenderedPageBreak/>
        <w:t xml:space="preserve">    this-&gt;AddArgumentsNodeToVars(pnodeFncGenerator);</w:t>
      </w:r>
    </w:p>
    <w:p w:rsidR="00117E74" w:rsidRDefault="00117E74" w:rsidP="00117E74">
      <w:pPr>
        <w:pStyle w:val="NoSpacing"/>
      </w:pPr>
    </w:p>
    <w:p w:rsidR="00117E74" w:rsidRDefault="00117E74" w:rsidP="00117E74">
      <w:pPr>
        <w:pStyle w:val="NoSpacing"/>
      </w:pPr>
      <w:r>
        <w:t xml:space="preserve">    Assert(m_ppnodeExprScope == nullptr || *m_ppnodeExprScope == nullptr);</w:t>
      </w:r>
    </w:p>
    <w:p w:rsidR="00117E74" w:rsidRDefault="00117E74" w:rsidP="00117E74">
      <w:pPr>
        <w:pStyle w:val="NoSpacing"/>
      </w:pPr>
      <w:r>
        <w:t xml:space="preserve">    m_ppnodeExprScope = ppnodeExprScopeSave;</w:t>
      </w:r>
    </w:p>
    <w:p w:rsidR="00117E74" w:rsidRDefault="00117E74" w:rsidP="00117E74">
      <w:pPr>
        <w:pStyle w:val="NoSpacing"/>
      </w:pPr>
    </w:p>
    <w:p w:rsidR="00117E74" w:rsidRDefault="00117E74" w:rsidP="00117E74">
      <w:pPr>
        <w:pStyle w:val="NoSpacing"/>
      </w:pPr>
      <w:r>
        <w:t xml:space="preserve">    AssertMem(m_ppnodeScope);</w:t>
      </w:r>
    </w:p>
    <w:p w:rsidR="00117E74" w:rsidRDefault="00117E74" w:rsidP="00117E74">
      <w:pPr>
        <w:pStyle w:val="NoSpacing"/>
      </w:pPr>
      <w:r>
        <w:t xml:space="preserve">    Assert(nullptr == *m_ppnodeScope);</w:t>
      </w:r>
    </w:p>
    <w:p w:rsidR="00117E74" w:rsidRDefault="00117E74" w:rsidP="00117E74">
      <w:pPr>
        <w:pStyle w:val="NoSpacing"/>
      </w:pPr>
      <w:r>
        <w:t xml:space="preserve">    m_ppnodeScope = ppnodeScopeSave;</w:t>
      </w:r>
    </w:p>
    <w:p w:rsidR="00117E74" w:rsidRDefault="00117E74" w:rsidP="00117E74">
      <w:pPr>
        <w:pStyle w:val="NoSpacing"/>
      </w:pPr>
    </w:p>
    <w:p w:rsidR="00117E74" w:rsidRDefault="00117E74" w:rsidP="00117E74">
      <w:pPr>
        <w:pStyle w:val="NoSpacing"/>
      </w:pPr>
      <w:r>
        <w:t xml:space="preserve">    FinishParseBlock(pnodeBlock, true);</w:t>
      </w:r>
    </w:p>
    <w:p w:rsidR="00117E74" w:rsidRDefault="00117E74" w:rsidP="00117E74">
      <w:pPr>
        <w:pStyle w:val="NoSpacing"/>
      </w:pPr>
    </w:p>
    <w:p w:rsidR="00117E74" w:rsidRDefault="00117E74" w:rsidP="00117E74">
      <w:pPr>
        <w:pStyle w:val="NoSpacing"/>
      </w:pPr>
      <w:r>
        <w:t xml:space="preserve">    Assert(nullptr == m_pstmtCur);</w:t>
      </w:r>
    </w:p>
    <w:p w:rsidR="00117E74" w:rsidRDefault="00117E74" w:rsidP="00117E74">
      <w:pPr>
        <w:pStyle w:val="NoSpacing"/>
      </w:pPr>
      <w:r>
        <w:t xml:space="preserve">    SetCurrentStatement(pstmtSave);</w:t>
      </w:r>
    </w:p>
    <w:p w:rsidR="00117E74" w:rsidRDefault="00117E74" w:rsidP="00117E74">
      <w:pPr>
        <w:pStyle w:val="NoSpacing"/>
      </w:pPr>
    </w:p>
    <w:p w:rsidR="00117E74" w:rsidRDefault="00117E74" w:rsidP="00117E74">
      <w:pPr>
        <w:pStyle w:val="NoSpacing"/>
      </w:pPr>
      <w:r>
        <w:t xml:space="preserve">    if (!m_stoppedDeferredParse)</w:t>
      </w:r>
    </w:p>
    <w:p w:rsidR="00117E74" w:rsidRDefault="00117E74" w:rsidP="00117E74">
      <w:pPr>
        <w:pStyle w:val="NoSpacing"/>
      </w:pPr>
      <w:r>
        <w:t xml:space="preserve">    {</w:t>
      </w:r>
    </w:p>
    <w:p w:rsidR="00117E74" w:rsidRDefault="00117E74" w:rsidP="00117E74">
      <w:pPr>
        <w:pStyle w:val="NoSpacing"/>
      </w:pPr>
      <w:r>
        <w:t xml:space="preserve">        m_grfscr |= uDeferSave;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m_pscan-&gt;SetYieldIsKeyword(fPreviousYieldIsKeyword);</w:t>
      </w:r>
    </w:p>
    <w:p w:rsidR="00117E74" w:rsidRDefault="00117E74" w:rsidP="00117E74">
      <w:pPr>
        <w:pStyle w:val="NoSpacing"/>
      </w:pPr>
    </w:p>
    <w:p w:rsidR="00117E74" w:rsidRDefault="00117E74" w:rsidP="00117E74">
      <w:pPr>
        <w:pStyle w:val="NoSpacing"/>
      </w:pPr>
      <w:r>
        <w:t xml:space="preserve">    Assert(pnodeFncGenerator == m_currentNodeFunc);</w:t>
      </w:r>
    </w:p>
    <w:p w:rsidR="00117E74" w:rsidRDefault="00117E74" w:rsidP="00117E74">
      <w:pPr>
        <w:pStyle w:val="NoSpacing"/>
      </w:pPr>
    </w:p>
    <w:p w:rsidR="00117E74" w:rsidRDefault="00117E74" w:rsidP="00117E74">
      <w:pPr>
        <w:pStyle w:val="NoSpacing"/>
      </w:pPr>
      <w:r>
        <w:t xml:space="preserve">    m_currentNodeFunc = pnodeFncSave;</w:t>
      </w:r>
    </w:p>
    <w:p w:rsidR="00117E74" w:rsidRDefault="00117E74" w:rsidP="00117E74">
      <w:pPr>
        <w:pStyle w:val="NoSpacing"/>
      </w:pPr>
      <w:r>
        <w:t xml:space="preserve">    m_currentNodeDeferredFunc = pnodeDeferredFncSave;</w:t>
      </w:r>
    </w:p>
    <w:p w:rsidR="00117E74" w:rsidRDefault="00117E74" w:rsidP="00117E74">
      <w:pPr>
        <w:pStyle w:val="NoSpacing"/>
      </w:pPr>
      <w:r>
        <w:t xml:space="preserve">    m_pCurrentAstSize = pAstSizeSave;</w:t>
      </w:r>
    </w:p>
    <w:p w:rsidR="00117E74" w:rsidRDefault="00117E74" w:rsidP="00117E74">
      <w:pPr>
        <w:pStyle w:val="NoSpacing"/>
      </w:pPr>
    </w:p>
    <w:p w:rsidR="00117E74" w:rsidRDefault="00117E74" w:rsidP="00117E74">
      <w:pPr>
        <w:pStyle w:val="NoSpacing"/>
      </w:pPr>
      <w:r>
        <w:t xml:space="preserve">    m_inDeferredNestedFunc = false;</w:t>
      </w:r>
    </w:p>
    <w:p w:rsidR="00117E74" w:rsidRDefault="00117E74" w:rsidP="00117E74">
      <w:pPr>
        <w:pStyle w:val="NoSpacing"/>
      </w:pPr>
    </w:p>
    <w:p w:rsidR="00117E74" w:rsidRDefault="00117E74" w:rsidP="00117E74">
      <w:pPr>
        <w:pStyle w:val="NoSpacing"/>
      </w:pPr>
      <w:r>
        <w:t xml:space="preserve">    m_scopeCountNoAst = scopeCountNoAstSave;</w:t>
      </w:r>
    </w:p>
    <w:p w:rsidR="00117E74" w:rsidRDefault="00117E74" w:rsidP="00117E74">
      <w:pPr>
        <w:pStyle w:val="NoSpacing"/>
      </w:pPr>
    </w:p>
    <w:p w:rsidR="00117E74" w:rsidRDefault="00117E74" w:rsidP="00117E74">
      <w:pPr>
        <w:pStyle w:val="NoSpacing"/>
      </w:pPr>
      <w:r>
        <w:t xml:space="preserve">    this-&gt;m_tryCatchOrFinallyDepth = tryCatchOrFinallyDepthSave;</w:t>
      </w:r>
    </w:p>
    <w:p w:rsidR="00117E74" w:rsidRDefault="00117E74" w:rsidP="00117E74">
      <w:pPr>
        <w:pStyle w:val="NoSpacing"/>
      </w:pPr>
    </w:p>
    <w:p w:rsidR="00117E74" w:rsidRDefault="00117E74" w:rsidP="00117E74">
      <w:pPr>
        <w:pStyle w:val="NoSpacing"/>
      </w:pPr>
      <w:r>
        <w:t xml:space="preserve">    // Create the call : spawn(function*() {}, this)</w:t>
      </w:r>
    </w:p>
    <w:p w:rsidR="00117E74" w:rsidRDefault="00117E74" w:rsidP="00117E74">
      <w:pPr>
        <w:pStyle w:val="NoSpacing"/>
      </w:pPr>
      <w:r>
        <w:t xml:space="preserve">    pnodeAsyncSpawn = CreateBinNode(knopAsyncSpawn, pnodeFncGenerator, CreateNodeWithScanner&lt;knopThis&gt;());</w:t>
      </w:r>
    </w:p>
    <w:p w:rsidR="00117E74" w:rsidRDefault="00117E74" w:rsidP="00117E74">
      <w:pPr>
        <w:pStyle w:val="NoSpacing"/>
      </w:pPr>
    </w:p>
    <w:p w:rsidR="00117E74" w:rsidRDefault="00117E74" w:rsidP="00117E74">
      <w:pPr>
        <w:pStyle w:val="NoSpacing"/>
      </w:pPr>
      <w:r>
        <w:t xml:space="preserve">    // Create the return : return spawn(function*() {}, this)</w:t>
      </w:r>
    </w:p>
    <w:p w:rsidR="00117E74" w:rsidRDefault="00117E74" w:rsidP="00117E74">
      <w:pPr>
        <w:pStyle w:val="NoSpacing"/>
      </w:pPr>
      <w:r>
        <w:t xml:space="preserve">    pnodeReturn = CreateNodeWithScanner&lt;knopReturn&gt;();</w:t>
      </w:r>
    </w:p>
    <w:p w:rsidR="00117E74" w:rsidRDefault="00117E74" w:rsidP="00117E74">
      <w:pPr>
        <w:pStyle w:val="NoSpacing"/>
      </w:pPr>
      <w:r>
        <w:t xml:space="preserve">    pnodeReturn-&gt;sxStmt.grfnop = 0;</w:t>
      </w:r>
    </w:p>
    <w:p w:rsidR="00117E74" w:rsidRDefault="00117E74" w:rsidP="00117E74">
      <w:pPr>
        <w:pStyle w:val="NoSpacing"/>
      </w:pPr>
      <w:r>
        <w:t xml:space="preserve">    pnodeReturn-&gt;sxStmt.pnodeOuter = nullptr;</w:t>
      </w:r>
    </w:p>
    <w:p w:rsidR="00117E74" w:rsidRDefault="00117E74" w:rsidP="00117E74">
      <w:pPr>
        <w:pStyle w:val="NoSpacing"/>
      </w:pPr>
      <w:r>
        <w:t xml:space="preserve">    pnodeReturn-&gt;sxReturn.pnodeExpr = pnodeAsyncSpawn;</w:t>
      </w:r>
    </w:p>
    <w:p w:rsidR="00117E74" w:rsidRDefault="00117E74" w:rsidP="00117E74">
      <w:pPr>
        <w:pStyle w:val="NoSpacing"/>
      </w:pPr>
      <w:r>
        <w:t xml:space="preserve">    if (fLambda)</w:t>
      </w:r>
    </w:p>
    <w:p w:rsidR="00117E74" w:rsidRDefault="00117E74" w:rsidP="00117E74">
      <w:pPr>
        <w:pStyle w:val="NoSpacing"/>
      </w:pPr>
      <w:r>
        <w:t xml:space="preserve">    {</w:t>
      </w:r>
    </w:p>
    <w:p w:rsidR="00117E74" w:rsidRDefault="00117E74" w:rsidP="00117E74">
      <w:pPr>
        <w:pStyle w:val="NoSpacing"/>
      </w:pPr>
      <w:r>
        <w:t xml:space="preserve">        (*pnodeBody)-&gt;sxFnc.pnodeScopes-&gt;sxBlock.pnodeStmt = nullptr;</w:t>
      </w:r>
    </w:p>
    <w:p w:rsidR="00117E74" w:rsidRDefault="00117E74" w:rsidP="00117E74">
      <w:pPr>
        <w:pStyle w:val="NoSpacing"/>
      </w:pPr>
      <w:r>
        <w:t xml:space="preserve">        AddToNodeList(&amp;(*pnodeBody)-&gt;sxFnc.pnodeScopes-&gt;sxBlock.pnodeStmt, &amp;lastNodeRef, pnodeReturn);</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*pnodeBody = nullptr;</w:t>
      </w:r>
    </w:p>
    <w:p w:rsidR="00117E74" w:rsidRDefault="00117E74" w:rsidP="00117E74">
      <w:pPr>
        <w:pStyle w:val="NoSpacing"/>
      </w:pPr>
      <w:r>
        <w:t xml:space="preserve">        AddToNodeList(pnodeBody, &amp;lastNodeRef, pnodeReturn);</w:t>
      </w:r>
    </w:p>
    <w:p w:rsidR="00117E74" w:rsidRDefault="00117E74" w:rsidP="00117E74">
      <w:pPr>
        <w:pStyle w:val="NoSpacing"/>
      </w:pPr>
      <w:r>
        <w:t xml:space="preserve">        AddToNodeList(pnodeBody, &amp;lastNodeRef, CreateNodeWithScanner&lt;knopEndCode&gt;());</w:t>
      </w:r>
    </w:p>
    <w:p w:rsidR="00117E74" w:rsidRDefault="00117E74" w:rsidP="00117E74">
      <w:pPr>
        <w:pStyle w:val="NoSpacing"/>
      </w:pPr>
      <w:r>
        <w:t xml:space="preserve">    }</w:t>
      </w:r>
    </w:p>
    <w:p w:rsidR="00117E74" w:rsidRDefault="00117E74" w:rsidP="00117E74">
      <w:pPr>
        <w:pStyle w:val="NoSpacing"/>
      </w:pPr>
      <w:r>
        <w:t xml:space="preserve">    lastNodeRef = NULL;</w:t>
      </w:r>
    </w:p>
    <w:p w:rsidR="00117E74" w:rsidRDefault="00117E74" w:rsidP="00117E74">
      <w:pPr>
        <w:pStyle w:val="NoSpacing"/>
      </w:pPr>
      <w:r>
        <w:lastRenderedPageBreak/>
        <w:t>}</w:t>
      </w:r>
    </w:p>
    <w:p w:rsidR="00117E74" w:rsidRDefault="00117E74" w:rsidP="00117E74">
      <w:pPr>
        <w:pStyle w:val="NoSpacing"/>
      </w:pPr>
    </w:p>
    <w:p w:rsidR="00117E74" w:rsidRDefault="00117E74" w:rsidP="00117E74">
      <w:pPr>
        <w:pStyle w:val="NoSpacing"/>
      </w:pPr>
      <w:r>
        <w:t>ParseNodePtr Parser::CreateAsyncSpawnGenerator()</w:t>
      </w:r>
    </w:p>
    <w:p w:rsidR="00117E74" w:rsidRDefault="00117E74" w:rsidP="00117E74">
      <w:pPr>
        <w:pStyle w:val="NoSpacing"/>
      </w:pPr>
      <w:r>
        <w:t>{</w:t>
      </w:r>
    </w:p>
    <w:p w:rsidR="00117E74" w:rsidRDefault="00117E74" w:rsidP="00117E74">
      <w:pPr>
        <w:pStyle w:val="NoSpacing"/>
      </w:pPr>
      <w:r>
        <w:t xml:space="preserve">    ParseNodePtr pnodeFncGenerator = nullptr;</w:t>
      </w:r>
    </w:p>
    <w:p w:rsidR="00117E74" w:rsidRDefault="00117E74" w:rsidP="00117E74">
      <w:pPr>
        <w:pStyle w:val="NoSpacing"/>
      </w:pPr>
    </w:p>
    <w:p w:rsidR="00117E74" w:rsidRDefault="00117E74" w:rsidP="00117E74">
      <w:pPr>
        <w:pStyle w:val="NoSpacing"/>
      </w:pPr>
      <w:r>
        <w:t xml:space="preserve">    pnodeFncGenerator = CreateDummyFuncNode(false);</w:t>
      </w:r>
    </w:p>
    <w:p w:rsidR="00117E74" w:rsidRDefault="00117E74" w:rsidP="00117E74">
      <w:pPr>
        <w:pStyle w:val="NoSpacing"/>
      </w:pPr>
      <w:r>
        <w:t xml:space="preserve">    pnodeFncGenerator-&gt;sxFnc.functionId = (*m_nextFunctionId)++;</w:t>
      </w:r>
    </w:p>
    <w:p w:rsidR="00117E74" w:rsidRDefault="00117E74" w:rsidP="00117E74">
      <w:pPr>
        <w:pStyle w:val="NoSpacing"/>
      </w:pPr>
    </w:p>
    <w:p w:rsidR="00117E74" w:rsidRDefault="00117E74" w:rsidP="00117E74">
      <w:pPr>
        <w:pStyle w:val="NoSpacing"/>
      </w:pPr>
      <w:r>
        <w:t xml:space="preserve">    pnodeFncGenerator-&gt;sxFnc.cbMin = m_pscan-&gt;IecpMinTok();</w:t>
      </w:r>
    </w:p>
    <w:p w:rsidR="00117E74" w:rsidRDefault="00117E74" w:rsidP="00117E74">
      <w:pPr>
        <w:pStyle w:val="NoSpacing"/>
      </w:pPr>
      <w:r>
        <w:t xml:space="preserve">    pnodeFncGenerator-&gt;sxFnc.cbLim = m_pscan-&gt;IecpLimTok();</w:t>
      </w:r>
    </w:p>
    <w:p w:rsidR="00117E74" w:rsidRDefault="00117E74" w:rsidP="00117E74">
      <w:pPr>
        <w:pStyle w:val="NoSpacing"/>
      </w:pPr>
      <w:r>
        <w:t xml:space="preserve">    pnodeFncGenerator-&gt;sxFnc.lineNumber = m_pscan-&gt;LineCur();</w:t>
      </w:r>
    </w:p>
    <w:p w:rsidR="00117E74" w:rsidRDefault="00117E74" w:rsidP="00117E74">
      <w:pPr>
        <w:pStyle w:val="NoSpacing"/>
      </w:pPr>
      <w:r>
        <w:t xml:space="preserve">    pnodeFncGenerator-&gt;sxFnc.columnNumber = CalculateFunctionColumnNumber();</w:t>
      </w:r>
    </w:p>
    <w:p w:rsidR="00117E74" w:rsidRDefault="00117E74" w:rsidP="00117E74">
      <w:pPr>
        <w:pStyle w:val="NoSpacing"/>
      </w:pPr>
      <w:r>
        <w:t xml:space="preserve">    pnodeFncGenerator-&gt;sxFnc.SetNested(m_currentNodeFunc != nullptr);</w:t>
      </w:r>
    </w:p>
    <w:p w:rsidR="00117E74" w:rsidRDefault="00117E74" w:rsidP="00117E74">
      <w:pPr>
        <w:pStyle w:val="NoSpacing"/>
      </w:pPr>
      <w:r>
        <w:t xml:space="preserve">    pnodeFncGenerator-&gt;sxFnc.SetStrictMode(IsStrictMode());</w:t>
      </w:r>
    </w:p>
    <w:p w:rsidR="00117E74" w:rsidRDefault="00117E74" w:rsidP="00117E74">
      <w:pPr>
        <w:pStyle w:val="NoSpacing"/>
      </w:pPr>
    </w:p>
    <w:p w:rsidR="00117E74" w:rsidRDefault="00117E74" w:rsidP="00117E74">
      <w:pPr>
        <w:pStyle w:val="NoSpacing"/>
      </w:pPr>
      <w:r>
        <w:t xml:space="preserve">    pnodeFncGenerator-&gt;sxFnc.SetIsGenerator();</w:t>
      </w:r>
    </w:p>
    <w:p w:rsidR="00117E74" w:rsidRDefault="00117E74" w:rsidP="00117E74">
      <w:pPr>
        <w:pStyle w:val="NoSpacing"/>
      </w:pPr>
      <w:r>
        <w:t xml:space="preserve">    pnodeFncGenerator-&gt;sxFnc.scope = nullptr;</w:t>
      </w:r>
    </w:p>
    <w:p w:rsidR="00117E74" w:rsidRDefault="00117E74" w:rsidP="00117E74">
      <w:pPr>
        <w:pStyle w:val="NoSpacing"/>
      </w:pPr>
    </w:p>
    <w:p w:rsidR="00117E74" w:rsidRDefault="00117E74" w:rsidP="00117E74">
      <w:pPr>
        <w:pStyle w:val="NoSpacing"/>
      </w:pPr>
      <w:r>
        <w:t xml:space="preserve">    AppendFunctionToScopeList(false, pnodeFncGenerator);</w:t>
      </w:r>
    </w:p>
    <w:p w:rsidR="00117E74" w:rsidRDefault="00117E74" w:rsidP="00117E74">
      <w:pPr>
        <w:pStyle w:val="NoSpacing"/>
      </w:pPr>
    </w:p>
    <w:p w:rsidR="00117E74" w:rsidRDefault="00117E74" w:rsidP="00117E74">
      <w:pPr>
        <w:pStyle w:val="NoSpacing"/>
      </w:pPr>
      <w:r>
        <w:t xml:space="preserve">    return pnodeFncGenerator;</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LPCOLESTR Parser::FormatPropertyString(LPCOLESTR propertyString, ParseNodePtr pNode, ulong *fullNameHintLength, ulong *pShortNameOffset)</w:t>
      </w:r>
    </w:p>
    <w:p w:rsidR="00117E74" w:rsidRDefault="00117E74" w:rsidP="00117E74">
      <w:pPr>
        <w:pStyle w:val="NoSpacing"/>
      </w:pPr>
      <w:r>
        <w:t>{</w:t>
      </w:r>
    </w:p>
    <w:p w:rsidR="00117E74" w:rsidRDefault="00117E74" w:rsidP="00117E74">
      <w:pPr>
        <w:pStyle w:val="NoSpacing"/>
      </w:pPr>
      <w:r>
        <w:t xml:space="preserve">    // propertyString could be null, such as 'this.foo' =</w:t>
      </w:r>
    </w:p>
    <w:p w:rsidR="00117E74" w:rsidRDefault="00117E74" w:rsidP="00117E74">
      <w:pPr>
        <w:pStyle w:val="NoSpacing"/>
      </w:pPr>
      <w:r>
        <w:t xml:space="preserve">    // propertyString could be empty, found in pattern as in (-1)[""][(x = z)]</w:t>
      </w:r>
    </w:p>
    <w:p w:rsidR="00117E74" w:rsidRDefault="00117E74" w:rsidP="00117E74">
      <w:pPr>
        <w:pStyle w:val="NoSpacing"/>
      </w:pPr>
    </w:p>
    <w:p w:rsidR="00117E74" w:rsidRDefault="00117E74" w:rsidP="00117E74">
      <w:pPr>
        <w:pStyle w:val="NoSpacing"/>
      </w:pPr>
      <w:r>
        <w:t xml:space="preserve">    OpCode op = pNode-&gt;nop;</w:t>
      </w:r>
    </w:p>
    <w:p w:rsidR="00117E74" w:rsidRDefault="00117E74" w:rsidP="00117E74">
      <w:pPr>
        <w:pStyle w:val="NoSpacing"/>
      </w:pPr>
      <w:r>
        <w:t xml:space="preserve">    LPCOLESTR rightNode = nullptr;</w:t>
      </w:r>
    </w:p>
    <w:p w:rsidR="00117E74" w:rsidRDefault="00117E74" w:rsidP="00117E74">
      <w:pPr>
        <w:pStyle w:val="NoSpacing"/>
      </w:pPr>
      <w:r>
        <w:t xml:space="preserve">    if (propertyString == nullptr)</w:t>
      </w:r>
    </w:p>
    <w:p w:rsidR="00117E74" w:rsidRDefault="00117E74" w:rsidP="00117E74">
      <w:pPr>
        <w:pStyle w:val="NoSpacing"/>
      </w:pPr>
      <w:r>
        <w:t xml:space="preserve">    {</w:t>
      </w:r>
    </w:p>
    <w:p w:rsidR="00117E74" w:rsidRDefault="00117E74" w:rsidP="00117E74">
      <w:pPr>
        <w:pStyle w:val="NoSpacing"/>
      </w:pPr>
      <w:r>
        <w:t xml:space="preserve">        propertyString = L"";</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(op != knopInt &amp;&amp; op != knopFlt &amp;&amp; op != knopName &amp;&amp; op != knopStr)</w:t>
      </w:r>
    </w:p>
    <w:p w:rsidR="00117E74" w:rsidRDefault="00117E74" w:rsidP="00117E74">
      <w:pPr>
        <w:pStyle w:val="NoSpacing"/>
      </w:pPr>
      <w:r>
        <w:t xml:space="preserve">    {</w:t>
      </w:r>
    </w:p>
    <w:p w:rsidR="00117E74" w:rsidRDefault="00117E74" w:rsidP="00117E74">
      <w:pPr>
        <w:pStyle w:val="NoSpacing"/>
      </w:pPr>
      <w:r>
        <w:t xml:space="preserve">        rightNode = L"";</w:t>
      </w:r>
    </w:p>
    <w:p w:rsidR="00117E74" w:rsidRDefault="00117E74" w:rsidP="00117E74">
      <w:pPr>
        <w:pStyle w:val="NoSpacing"/>
      </w:pPr>
      <w:r>
        <w:t xml:space="preserve">    }</w:t>
      </w:r>
    </w:p>
    <w:p w:rsidR="00117E74" w:rsidRDefault="00117E74" w:rsidP="00117E74">
      <w:pPr>
        <w:pStyle w:val="NoSpacing"/>
      </w:pPr>
      <w:r>
        <w:t xml:space="preserve">    else if (op == knopStr)</w:t>
      </w:r>
    </w:p>
    <w:p w:rsidR="00117E74" w:rsidRDefault="00117E74" w:rsidP="00117E74">
      <w:pPr>
        <w:pStyle w:val="NoSpacing"/>
      </w:pPr>
      <w:r>
        <w:t xml:space="preserve">    {</w:t>
      </w:r>
    </w:p>
    <w:p w:rsidR="00117E74" w:rsidRDefault="00117E74" w:rsidP="00117E74">
      <w:pPr>
        <w:pStyle w:val="NoSpacing"/>
      </w:pPr>
      <w:r>
        <w:t xml:space="preserve">        return AppendNameHints(propertyString, pNode-&gt;sxPid.pid, fullNameHintLength, pShortNameOffset, false, true/*add brackets*/);</w:t>
      </w:r>
    </w:p>
    <w:p w:rsidR="00117E74" w:rsidRDefault="00117E74" w:rsidP="00117E74">
      <w:pPr>
        <w:pStyle w:val="NoSpacing"/>
      </w:pPr>
      <w:r>
        <w:t xml:space="preserve">    }</w:t>
      </w:r>
    </w:p>
    <w:p w:rsidR="00117E74" w:rsidRDefault="00117E74" w:rsidP="00117E74">
      <w:pPr>
        <w:pStyle w:val="NoSpacing"/>
      </w:pPr>
      <w:r>
        <w:t xml:space="preserve">    else if(op == knopFlt)</w:t>
      </w:r>
    </w:p>
    <w:p w:rsidR="00117E74" w:rsidRDefault="00117E74" w:rsidP="00117E74">
      <w:pPr>
        <w:pStyle w:val="NoSpacing"/>
      </w:pPr>
      <w:r>
        <w:t xml:space="preserve">    {</w:t>
      </w:r>
    </w:p>
    <w:p w:rsidR="00117E74" w:rsidRDefault="00117E74" w:rsidP="00117E74">
      <w:pPr>
        <w:pStyle w:val="NoSpacing"/>
      </w:pPr>
      <w:r>
        <w:t xml:space="preserve">        rightNode = m_pscan-&gt;StringFromDbl(pNode-&gt;sxFlt.dbl);</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rightNode = op == knopInt ? m_pscan-&gt;StringFromLong(pNode-&gt;sxInt.lw)</w:t>
      </w:r>
    </w:p>
    <w:p w:rsidR="00117E74" w:rsidRDefault="00117E74" w:rsidP="00117E74">
      <w:pPr>
        <w:pStyle w:val="NoSpacing"/>
      </w:pPr>
      <w:r>
        <w:lastRenderedPageBreak/>
        <w:t xml:space="preserve">            : pNode-&gt;sxPid.pid-&gt;Psz();</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AppendNameHints(propertyString, rightNode, fullNameHintLength, pShortNameOffset, false, true/*add brackets*/);</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LPCOLESTR Parser::ConstructNameHint(ParseNodePtr pNode, ulong* fullNameHintLength, ulong *pShortNameOffset)</w:t>
      </w:r>
    </w:p>
    <w:p w:rsidR="00117E74" w:rsidRDefault="00117E74" w:rsidP="00117E74">
      <w:pPr>
        <w:pStyle w:val="NoSpacing"/>
      </w:pPr>
      <w:r>
        <w:t>{</w:t>
      </w:r>
    </w:p>
    <w:p w:rsidR="00117E74" w:rsidRDefault="00117E74" w:rsidP="00117E74">
      <w:pPr>
        <w:pStyle w:val="NoSpacing"/>
      </w:pPr>
      <w:r>
        <w:t xml:space="preserve">    Assert(pNode != nullptr);</w:t>
      </w:r>
    </w:p>
    <w:p w:rsidR="00117E74" w:rsidRDefault="00117E74" w:rsidP="00117E74">
      <w:pPr>
        <w:pStyle w:val="NoSpacing"/>
      </w:pPr>
      <w:r>
        <w:t xml:space="preserve">    Assert(pNode-&gt;nop == knopDot || pNode-&gt;nop == knopIndex);</w:t>
      </w:r>
    </w:p>
    <w:p w:rsidR="00117E74" w:rsidRDefault="00117E74" w:rsidP="00117E74">
      <w:pPr>
        <w:pStyle w:val="NoSpacing"/>
      </w:pPr>
      <w:r>
        <w:t xml:space="preserve">    LPCOLESTR leftNode = nullptr;</w:t>
      </w:r>
    </w:p>
    <w:p w:rsidR="00117E74" w:rsidRDefault="00117E74" w:rsidP="00117E74">
      <w:pPr>
        <w:pStyle w:val="NoSpacing"/>
      </w:pPr>
      <w:r>
        <w:t xml:space="preserve">    if (pNode-&gt;sxBin.pnode1-&gt;nop == knopDot || pNode-&gt;sxBin.pnode1-&gt;nop == knopIndex)</w:t>
      </w:r>
    </w:p>
    <w:p w:rsidR="00117E74" w:rsidRDefault="00117E74" w:rsidP="00117E74">
      <w:pPr>
        <w:pStyle w:val="NoSpacing"/>
      </w:pPr>
      <w:r>
        <w:t xml:space="preserve">    {</w:t>
      </w:r>
    </w:p>
    <w:p w:rsidR="00117E74" w:rsidRDefault="00117E74" w:rsidP="00117E74">
      <w:pPr>
        <w:pStyle w:val="NoSpacing"/>
      </w:pPr>
      <w:r>
        <w:t xml:space="preserve">        leftNode = ConstructNameHint(pNode-&gt;sxBin.pnode1, fullNameHintLength, pShortNameOffset);</w:t>
      </w:r>
    </w:p>
    <w:p w:rsidR="00117E74" w:rsidRDefault="00117E74" w:rsidP="00117E74">
      <w:pPr>
        <w:pStyle w:val="NoSpacing"/>
      </w:pPr>
      <w:r>
        <w:t xml:space="preserve">    }</w:t>
      </w:r>
    </w:p>
    <w:p w:rsidR="00117E74" w:rsidRDefault="00117E74" w:rsidP="00117E74">
      <w:pPr>
        <w:pStyle w:val="NoSpacing"/>
      </w:pPr>
      <w:r>
        <w:t xml:space="preserve">    else if (pNode-&gt;sxBin.pnode1-&gt;nop == knopName)</w:t>
      </w:r>
    </w:p>
    <w:p w:rsidR="00117E74" w:rsidRDefault="00117E74" w:rsidP="00117E74">
      <w:pPr>
        <w:pStyle w:val="NoSpacing"/>
      </w:pPr>
      <w:r>
        <w:t xml:space="preserve">    {</w:t>
      </w:r>
    </w:p>
    <w:p w:rsidR="00117E74" w:rsidRDefault="00117E74" w:rsidP="00117E74">
      <w:pPr>
        <w:pStyle w:val="NoSpacing"/>
      </w:pPr>
      <w:r>
        <w:t xml:space="preserve">        leftNode = pNode-&gt;sxBin.pnode1-&gt;sxPid.pid-&gt;Psz();</w:t>
      </w:r>
    </w:p>
    <w:p w:rsidR="00117E74" w:rsidRDefault="00117E74" w:rsidP="00117E74">
      <w:pPr>
        <w:pStyle w:val="NoSpacing"/>
      </w:pPr>
      <w:r>
        <w:t xml:space="preserve">        *fullNameHintLength = pNode-&gt;sxBin.pnode1-&gt;sxPid.pid-&gt;Cch();</w:t>
      </w:r>
    </w:p>
    <w:p w:rsidR="00117E74" w:rsidRDefault="00117E74" w:rsidP="00117E74">
      <w:pPr>
        <w:pStyle w:val="NoSpacing"/>
      </w:pPr>
      <w:r>
        <w:t xml:space="preserve">        *pShortNameOffset = 0;</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(pNode-&gt;nop == knopIndex)</w:t>
      </w:r>
    </w:p>
    <w:p w:rsidR="00117E74" w:rsidRDefault="00117E74" w:rsidP="00117E74">
      <w:pPr>
        <w:pStyle w:val="NoSpacing"/>
      </w:pPr>
      <w:r>
        <w:t xml:space="preserve">    {</w:t>
      </w:r>
    </w:p>
    <w:p w:rsidR="00117E74" w:rsidRDefault="00117E74" w:rsidP="00117E74">
      <w:pPr>
        <w:pStyle w:val="NoSpacing"/>
      </w:pPr>
      <w:r>
        <w:t xml:space="preserve">        return FormatPropertyString(</w:t>
      </w:r>
    </w:p>
    <w:p w:rsidR="00117E74" w:rsidRDefault="00117E74" w:rsidP="00117E74">
      <w:pPr>
        <w:pStyle w:val="NoSpacing"/>
      </w:pPr>
      <w:r>
        <w:t xml:space="preserve">            leftNode ? leftNode : Js::Constants::AnonymousFunction, // e.g. f()[0] = function () {}</w:t>
      </w:r>
    </w:p>
    <w:p w:rsidR="00117E74" w:rsidRDefault="00117E74" w:rsidP="00117E74">
      <w:pPr>
        <w:pStyle w:val="NoSpacing"/>
      </w:pPr>
      <w:r>
        <w:t xml:space="preserve">            pNode-&gt;sxBin.pnode2, fullNameHintLength, pShortNameOffset);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Assert(pNode-&gt;sxBin.pnode2-&gt;nop == knopDot || pNode-&gt;sxBin.pnode2-&gt;nop == knopName);</w:t>
      </w:r>
    </w:p>
    <w:p w:rsidR="00117E74" w:rsidRDefault="00117E74" w:rsidP="00117E74">
      <w:pPr>
        <w:pStyle w:val="NoSpacing"/>
      </w:pPr>
    </w:p>
    <w:p w:rsidR="00117E74" w:rsidRDefault="00117E74" w:rsidP="00117E74">
      <w:pPr>
        <w:pStyle w:val="NoSpacing"/>
      </w:pPr>
      <w:r>
        <w:t xml:space="preserve">    LPCOLESTR rightNode = nullptr;</w:t>
      </w:r>
    </w:p>
    <w:p w:rsidR="00117E74" w:rsidRDefault="00117E74" w:rsidP="00117E74">
      <w:pPr>
        <w:pStyle w:val="NoSpacing"/>
      </w:pPr>
      <w:r>
        <w:t xml:space="preserve">    bool wrapWithBrackets = false;</w:t>
      </w:r>
    </w:p>
    <w:p w:rsidR="00117E74" w:rsidRDefault="00117E74" w:rsidP="00117E74">
      <w:pPr>
        <w:pStyle w:val="NoSpacing"/>
      </w:pPr>
      <w:r>
        <w:t xml:space="preserve">    if (pNode-&gt;sxBin.pnode2-&gt;nop == knopDot)</w:t>
      </w:r>
    </w:p>
    <w:p w:rsidR="00117E74" w:rsidRDefault="00117E74" w:rsidP="00117E74">
      <w:pPr>
        <w:pStyle w:val="NoSpacing"/>
      </w:pPr>
      <w:r>
        <w:t xml:space="preserve">    {</w:t>
      </w:r>
    </w:p>
    <w:p w:rsidR="00117E74" w:rsidRDefault="00117E74" w:rsidP="00117E74">
      <w:pPr>
        <w:pStyle w:val="NoSpacing"/>
      </w:pPr>
      <w:r>
        <w:t xml:space="preserve">        rightNode = ConstructNameHint(pNode-&gt;sxBin.pnode2, fullNameHintLength, pShortNameOffset);</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rightNode = pNode-&gt;sxBin.pnode2-&gt;sxPid.pid-&gt;Psz();</w:t>
      </w:r>
    </w:p>
    <w:p w:rsidR="00117E74" w:rsidRDefault="00117E74" w:rsidP="00117E74">
      <w:pPr>
        <w:pStyle w:val="NoSpacing"/>
      </w:pPr>
      <w:r>
        <w:t xml:space="preserve">        wrapWithBrackets = PNodeFlags::fpnIndexOperator == (pNode-&gt;grfpn &amp; PNodeFlags::fpnIndexOperator);</w:t>
      </w:r>
    </w:p>
    <w:p w:rsidR="00117E74" w:rsidRDefault="00117E74" w:rsidP="00117E74">
      <w:pPr>
        <w:pStyle w:val="NoSpacing"/>
      </w:pPr>
      <w:r>
        <w:t xml:space="preserve">    }</w:t>
      </w:r>
    </w:p>
    <w:p w:rsidR="00117E74" w:rsidRDefault="00117E74" w:rsidP="00117E74">
      <w:pPr>
        <w:pStyle w:val="NoSpacing"/>
      </w:pPr>
      <w:r>
        <w:t xml:space="preserve">    Assert(rightNode != nullptr);</w:t>
      </w:r>
    </w:p>
    <w:p w:rsidR="00117E74" w:rsidRDefault="00117E74" w:rsidP="00117E74">
      <w:pPr>
        <w:pStyle w:val="NoSpacing"/>
      </w:pPr>
      <w:r>
        <w:t xml:space="preserve">    return AppendNameHints(leftNode, rightNode, fullNameHintLength, pShortNameOffset, false, wrapWithBrackets);</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LPCOLESTR Parser::AppendNameHints(LPCOLESTR leftStr, ulong leftLen, LPCOLESTR rightStr, ulong rightLen, ulong *pNameLength, ulong *pShortNameOffset, bool ignoreAddDotWithSpace, bool wrapInBrackets)</w:t>
      </w:r>
    </w:p>
    <w:p w:rsidR="00117E74" w:rsidRDefault="00117E74" w:rsidP="00117E74">
      <w:pPr>
        <w:pStyle w:val="NoSpacing"/>
      </w:pPr>
      <w:r>
        <w:t>{</w:t>
      </w:r>
    </w:p>
    <w:p w:rsidR="00117E74" w:rsidRDefault="00117E74" w:rsidP="00117E74">
      <w:pPr>
        <w:pStyle w:val="NoSpacing"/>
      </w:pPr>
      <w:r>
        <w:t xml:space="preserve">    Assert(rightStr != nullptr);</w:t>
      </w:r>
    </w:p>
    <w:p w:rsidR="00117E74" w:rsidRDefault="00117E74" w:rsidP="00117E74">
      <w:pPr>
        <w:pStyle w:val="NoSpacing"/>
      </w:pPr>
      <w:r>
        <w:t xml:space="preserve">    Assert(leftLen  != 0 || wrapInBrackets);</w:t>
      </w:r>
    </w:p>
    <w:p w:rsidR="00117E74" w:rsidRDefault="00117E74" w:rsidP="00117E74">
      <w:pPr>
        <w:pStyle w:val="NoSpacing"/>
      </w:pPr>
      <w:r>
        <w:t xml:space="preserve">    Assert(rightLen != 0 || wrapInBrackets);</w:t>
      </w:r>
    </w:p>
    <w:p w:rsidR="00117E74" w:rsidRDefault="00117E74" w:rsidP="00117E74">
      <w:pPr>
        <w:pStyle w:val="NoSpacing"/>
      </w:pPr>
    </w:p>
    <w:p w:rsidR="00117E74" w:rsidRDefault="00117E74" w:rsidP="00117E74">
      <w:pPr>
        <w:pStyle w:val="NoSpacing"/>
      </w:pPr>
      <w:r>
        <w:t xml:space="preserve">    bool ignoreDot = rightStr[0] == L'[' &amp;&amp; !wrapInBrackets;//if we wrap in brackets it can be a string literal which can have brackets at the first char</w:t>
      </w:r>
    </w:p>
    <w:p w:rsidR="00117E74" w:rsidRDefault="00117E74" w:rsidP="00117E74">
      <w:pPr>
        <w:pStyle w:val="NoSpacing"/>
      </w:pPr>
      <w:r>
        <w:t xml:space="preserve">    ulong totalLength = leftLen + rightLen + ((ignoreDot) ? 1 : 2); // 1 (for dot or [) + 1 (for null termination)</w:t>
      </w:r>
    </w:p>
    <w:p w:rsidR="00117E74" w:rsidRDefault="00117E74" w:rsidP="00117E74">
      <w:pPr>
        <w:pStyle w:val="NoSpacing"/>
      </w:pPr>
    </w:p>
    <w:p w:rsidR="00117E74" w:rsidRDefault="00117E74" w:rsidP="00117E74">
      <w:pPr>
        <w:pStyle w:val="NoSpacing"/>
      </w:pPr>
      <w:r>
        <w:t xml:space="preserve">    if (wrapInBrackets)</w:t>
      </w:r>
    </w:p>
    <w:p w:rsidR="00117E74" w:rsidRDefault="00117E74" w:rsidP="00117E74">
      <w:pPr>
        <w:pStyle w:val="NoSpacing"/>
      </w:pPr>
      <w:r>
        <w:t xml:space="preserve">    {</w:t>
      </w:r>
    </w:p>
    <w:p w:rsidR="00117E74" w:rsidRDefault="00117E74" w:rsidP="00117E74">
      <w:pPr>
        <w:pStyle w:val="NoSpacing"/>
      </w:pPr>
      <w:r>
        <w:t xml:space="preserve">        totalLength++; //1 for ']';</w:t>
      </w:r>
    </w:p>
    <w:p w:rsidR="00117E74" w:rsidRDefault="00117E74" w:rsidP="00117E74">
      <w:pPr>
        <w:pStyle w:val="NoSpacing"/>
      </w:pPr>
      <w:r>
        <w:t xml:space="preserve">    }</w:t>
      </w:r>
    </w:p>
    <w:p w:rsidR="00117E74" w:rsidRDefault="00117E74" w:rsidP="00117E74">
      <w:pPr>
        <w:pStyle w:val="NoSpacing"/>
      </w:pPr>
      <w:r>
        <w:t xml:space="preserve">    WCHAR * finalName = AllocateStringOfLength(totalLength);</w:t>
      </w:r>
    </w:p>
    <w:p w:rsidR="00117E74" w:rsidRDefault="00117E74" w:rsidP="00117E74">
      <w:pPr>
        <w:pStyle w:val="NoSpacing"/>
      </w:pPr>
    </w:p>
    <w:p w:rsidR="00117E74" w:rsidRDefault="00117E74" w:rsidP="00117E74">
      <w:pPr>
        <w:pStyle w:val="NoSpacing"/>
      </w:pPr>
      <w:r>
        <w:t xml:space="preserve">    if (leftStr != nullptr &amp;&amp; leftLen != 0)</w:t>
      </w:r>
    </w:p>
    <w:p w:rsidR="00117E74" w:rsidRDefault="00117E74" w:rsidP="00117E74">
      <w:pPr>
        <w:pStyle w:val="NoSpacing"/>
      </w:pPr>
      <w:r>
        <w:t xml:space="preserve">    {</w:t>
      </w:r>
    </w:p>
    <w:p w:rsidR="00117E74" w:rsidRDefault="00117E74" w:rsidP="00117E74">
      <w:pPr>
        <w:pStyle w:val="NoSpacing"/>
      </w:pPr>
      <w:r>
        <w:t xml:space="preserve">        wcscpy_s(finalName, leftLen + 1, leftStr);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(ignoreAddDotWithSpace)</w:t>
      </w:r>
    </w:p>
    <w:p w:rsidR="00117E74" w:rsidRDefault="00117E74" w:rsidP="00117E74">
      <w:pPr>
        <w:pStyle w:val="NoSpacing"/>
      </w:pPr>
      <w:r>
        <w:t xml:space="preserve">    {</w:t>
      </w:r>
    </w:p>
    <w:p w:rsidR="00117E74" w:rsidRDefault="00117E74" w:rsidP="00117E74">
      <w:pPr>
        <w:pStyle w:val="NoSpacing"/>
      </w:pPr>
      <w:r>
        <w:t xml:space="preserve">        finalName[leftLen++] = (OLECHAR)L' ';</w:t>
      </w:r>
    </w:p>
    <w:p w:rsidR="00117E74" w:rsidRDefault="00117E74" w:rsidP="00117E74">
      <w:pPr>
        <w:pStyle w:val="NoSpacing"/>
      </w:pPr>
      <w:r>
        <w:t xml:space="preserve">    }</w:t>
      </w:r>
    </w:p>
    <w:p w:rsidR="00117E74" w:rsidRDefault="00117E74" w:rsidP="00117E74">
      <w:pPr>
        <w:pStyle w:val="NoSpacing"/>
      </w:pPr>
      <w:r>
        <w:t xml:space="preserve">    // mutually exclusive from ignoreAddDotWithSpace which is used for getters/setters</w:t>
      </w:r>
    </w:p>
    <w:p w:rsidR="00117E74" w:rsidRDefault="00117E74" w:rsidP="00117E74">
      <w:pPr>
        <w:pStyle w:val="NoSpacing"/>
      </w:pPr>
    </w:p>
    <w:p w:rsidR="00117E74" w:rsidRDefault="00117E74" w:rsidP="00117E74">
      <w:pPr>
        <w:pStyle w:val="NoSpacing"/>
      </w:pPr>
      <w:r>
        <w:t xml:space="preserve">    else if (wrapInBrackets)</w:t>
      </w:r>
    </w:p>
    <w:p w:rsidR="00117E74" w:rsidRDefault="00117E74" w:rsidP="00117E74">
      <w:pPr>
        <w:pStyle w:val="NoSpacing"/>
      </w:pPr>
      <w:r>
        <w:t xml:space="preserve">    {</w:t>
      </w:r>
    </w:p>
    <w:p w:rsidR="00117E74" w:rsidRDefault="00117E74" w:rsidP="00117E74">
      <w:pPr>
        <w:pStyle w:val="NoSpacing"/>
      </w:pPr>
      <w:r>
        <w:t xml:space="preserve">        finalName[leftLen++] = (OLECHAR)L'[';</w:t>
      </w:r>
    </w:p>
    <w:p w:rsidR="00117E74" w:rsidRDefault="00117E74" w:rsidP="00117E74">
      <w:pPr>
        <w:pStyle w:val="NoSpacing"/>
      </w:pPr>
      <w:r>
        <w:t xml:space="preserve">        finalName[totalLength-2] = (OLECHAR)L']';</w:t>
      </w:r>
    </w:p>
    <w:p w:rsidR="00117E74" w:rsidRDefault="00117E74" w:rsidP="00117E74">
      <w:pPr>
        <w:pStyle w:val="NoSpacing"/>
      </w:pPr>
      <w:r>
        <w:t xml:space="preserve">    }</w:t>
      </w:r>
    </w:p>
    <w:p w:rsidR="00117E74" w:rsidRDefault="00117E74" w:rsidP="00117E74">
      <w:pPr>
        <w:pStyle w:val="NoSpacing"/>
      </w:pPr>
      <w:r>
        <w:t xml:space="preserve">    else if (!ignoreDot)</w:t>
      </w:r>
    </w:p>
    <w:p w:rsidR="00117E74" w:rsidRDefault="00117E74" w:rsidP="00117E74">
      <w:pPr>
        <w:pStyle w:val="NoSpacing"/>
      </w:pPr>
      <w:r>
        <w:t xml:space="preserve">    {</w:t>
      </w:r>
    </w:p>
    <w:p w:rsidR="00117E74" w:rsidRDefault="00117E74" w:rsidP="00117E74">
      <w:pPr>
        <w:pStyle w:val="NoSpacing"/>
      </w:pPr>
      <w:r>
        <w:t xml:space="preserve">        finalName[leftLen++] = (OLECHAR)L'.';</w:t>
      </w:r>
    </w:p>
    <w:p w:rsidR="00117E74" w:rsidRDefault="00117E74" w:rsidP="00117E74">
      <w:pPr>
        <w:pStyle w:val="NoSpacing"/>
      </w:pPr>
      <w:r>
        <w:t xml:space="preserve">    }</w:t>
      </w:r>
    </w:p>
    <w:p w:rsidR="00117E74" w:rsidRDefault="00117E74" w:rsidP="00117E74">
      <w:pPr>
        <w:pStyle w:val="NoSpacing"/>
      </w:pPr>
      <w:r>
        <w:t xml:space="preserve">    //ignore case falls through</w:t>
      </w:r>
    </w:p>
    <w:p w:rsidR="00117E74" w:rsidRDefault="00117E74" w:rsidP="00117E74">
      <w:pPr>
        <w:pStyle w:val="NoSpacing"/>
      </w:pPr>
      <w:r>
        <w:t xml:space="preserve">    js_wmemcpy_s(finalName + leftLen, rightLen, rightStr, rightLen);</w:t>
      </w:r>
    </w:p>
    <w:p w:rsidR="00117E74" w:rsidRDefault="00117E74" w:rsidP="00117E74">
      <w:pPr>
        <w:pStyle w:val="NoSpacing"/>
      </w:pPr>
      <w:r>
        <w:t xml:space="preserve">    finalName[totalLength-1] = (OLECHAR)L'\0';</w:t>
      </w:r>
    </w:p>
    <w:p w:rsidR="00117E74" w:rsidRDefault="00117E74" w:rsidP="00117E74">
      <w:pPr>
        <w:pStyle w:val="NoSpacing"/>
      </w:pPr>
    </w:p>
    <w:p w:rsidR="00117E74" w:rsidRDefault="00117E74" w:rsidP="00117E74">
      <w:pPr>
        <w:pStyle w:val="NoSpacing"/>
      </w:pPr>
      <w:r>
        <w:t xml:space="preserve">    if (pNameLength != nullptr)</w:t>
      </w:r>
    </w:p>
    <w:p w:rsidR="00117E74" w:rsidRDefault="00117E74" w:rsidP="00117E74">
      <w:pPr>
        <w:pStyle w:val="NoSpacing"/>
      </w:pPr>
      <w:r>
        <w:t xml:space="preserve">    {</w:t>
      </w:r>
    </w:p>
    <w:p w:rsidR="00117E74" w:rsidRDefault="00117E74" w:rsidP="00117E74">
      <w:pPr>
        <w:pStyle w:val="NoSpacing"/>
      </w:pPr>
      <w:r>
        <w:t xml:space="preserve">        *pNameLength = totalLength - 1;</w:t>
      </w:r>
    </w:p>
    <w:p w:rsidR="00117E74" w:rsidRDefault="00117E74" w:rsidP="00117E74">
      <w:pPr>
        <w:pStyle w:val="NoSpacing"/>
      </w:pPr>
      <w:r>
        <w:t xml:space="preserve">    }</w:t>
      </w:r>
    </w:p>
    <w:p w:rsidR="00117E74" w:rsidRDefault="00117E74" w:rsidP="00117E74">
      <w:pPr>
        <w:pStyle w:val="NoSpacing"/>
      </w:pPr>
      <w:r>
        <w:t xml:space="preserve">    if (pShortNameOffset != nullptr)</w:t>
      </w:r>
    </w:p>
    <w:p w:rsidR="00117E74" w:rsidRDefault="00117E74" w:rsidP="00117E74">
      <w:pPr>
        <w:pStyle w:val="NoSpacing"/>
      </w:pPr>
      <w:r>
        <w:t xml:space="preserve">    {</w:t>
      </w:r>
    </w:p>
    <w:p w:rsidR="00117E74" w:rsidRDefault="00117E74" w:rsidP="00117E74">
      <w:pPr>
        <w:pStyle w:val="NoSpacing"/>
      </w:pPr>
      <w:r>
        <w:t xml:space="preserve">        *pShortNameOffset = leftLen;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finalName;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WCHAR * Parser::AllocateStringOfLength(ulong length)</w:t>
      </w:r>
    </w:p>
    <w:p w:rsidR="00117E74" w:rsidRDefault="00117E74" w:rsidP="00117E74">
      <w:pPr>
        <w:pStyle w:val="NoSpacing"/>
      </w:pPr>
      <w:r>
        <w:t>{</w:t>
      </w:r>
    </w:p>
    <w:p w:rsidR="00117E74" w:rsidRDefault="00117E74" w:rsidP="00117E74">
      <w:pPr>
        <w:pStyle w:val="NoSpacing"/>
      </w:pPr>
      <w:r>
        <w:t xml:space="preserve">    Assert(length &gt; 0);</w:t>
      </w:r>
    </w:p>
    <w:p w:rsidR="00117E74" w:rsidRDefault="00117E74" w:rsidP="00117E74">
      <w:pPr>
        <w:pStyle w:val="NoSpacing"/>
      </w:pPr>
      <w:r>
        <w:t xml:space="preserve">    ULONG totalBytes;</w:t>
      </w:r>
    </w:p>
    <w:p w:rsidR="00117E74" w:rsidRDefault="00117E74" w:rsidP="00117E74">
      <w:pPr>
        <w:pStyle w:val="NoSpacing"/>
      </w:pPr>
      <w:r>
        <w:t xml:space="preserve">    if (ULongMult(length, sizeof(OLECHAR), &amp;totalBytes) != S_OK)</w:t>
      </w:r>
    </w:p>
    <w:p w:rsidR="00117E74" w:rsidRDefault="00117E74" w:rsidP="00117E74">
      <w:pPr>
        <w:pStyle w:val="NoSpacing"/>
      </w:pPr>
      <w:r>
        <w:t xml:space="preserve">    {</w:t>
      </w:r>
    </w:p>
    <w:p w:rsidR="00117E74" w:rsidRDefault="00117E74" w:rsidP="00117E74">
      <w:pPr>
        <w:pStyle w:val="NoSpacing"/>
      </w:pPr>
      <w:r>
        <w:lastRenderedPageBreak/>
        <w:t xml:space="preserve">        Error(ERRnoMemory);</w:t>
      </w:r>
    </w:p>
    <w:p w:rsidR="00117E74" w:rsidRDefault="00117E74" w:rsidP="00117E74">
      <w:pPr>
        <w:pStyle w:val="NoSpacing"/>
      </w:pPr>
      <w:r>
        <w:t xml:space="preserve">    }</w:t>
      </w:r>
    </w:p>
    <w:p w:rsidR="00117E74" w:rsidRDefault="00117E74" w:rsidP="00117E74">
      <w:pPr>
        <w:pStyle w:val="NoSpacing"/>
      </w:pPr>
      <w:r>
        <w:t xml:space="preserve">    WCHAR* finalName = (WCHAR*)m_phtbl-&gt;GetAllocator()-&gt;Alloc(totalBytes);</w:t>
      </w:r>
    </w:p>
    <w:p w:rsidR="00117E74" w:rsidRDefault="00117E74" w:rsidP="00117E74">
      <w:pPr>
        <w:pStyle w:val="NoSpacing"/>
      </w:pPr>
      <w:r>
        <w:t xml:space="preserve">    if (finalName == nullptr)</w:t>
      </w:r>
    </w:p>
    <w:p w:rsidR="00117E74" w:rsidRDefault="00117E74" w:rsidP="00117E74">
      <w:pPr>
        <w:pStyle w:val="NoSpacing"/>
      </w:pPr>
      <w:r>
        <w:t xml:space="preserve">    {</w:t>
      </w:r>
    </w:p>
    <w:p w:rsidR="00117E74" w:rsidRDefault="00117E74" w:rsidP="00117E74">
      <w:pPr>
        <w:pStyle w:val="NoSpacing"/>
      </w:pPr>
      <w:r>
        <w:t xml:space="preserve">        Error(ERRnoMemory);</w:t>
      </w:r>
    </w:p>
    <w:p w:rsidR="00117E74" w:rsidRDefault="00117E74" w:rsidP="00117E74">
      <w:pPr>
        <w:pStyle w:val="NoSpacing"/>
      </w:pPr>
      <w:r>
        <w:t xml:space="preserve">    }</w:t>
      </w:r>
    </w:p>
    <w:p w:rsidR="00117E74" w:rsidRDefault="00117E74" w:rsidP="00117E74">
      <w:pPr>
        <w:pStyle w:val="NoSpacing"/>
      </w:pPr>
      <w:r>
        <w:t xml:space="preserve">    return finalName;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LPCOLESTR Parser::AppendNameHints(IdentPtr left, IdentPtr right, ulong *pNameLength, ulong *pShortNameOffset, bool ignoreAddDotWithSpace, bool wrapInBrackets)</w:t>
      </w:r>
    </w:p>
    <w:p w:rsidR="00117E74" w:rsidRDefault="00117E74" w:rsidP="00117E74">
      <w:pPr>
        <w:pStyle w:val="NoSpacing"/>
      </w:pPr>
      <w:r>
        <w:t>{</w:t>
      </w:r>
    </w:p>
    <w:p w:rsidR="00117E74" w:rsidRDefault="00117E74" w:rsidP="00117E74">
      <w:pPr>
        <w:pStyle w:val="NoSpacing"/>
      </w:pPr>
      <w:r>
        <w:t xml:space="preserve">    if (pShortNameOffset != nullptr)</w:t>
      </w:r>
    </w:p>
    <w:p w:rsidR="00117E74" w:rsidRDefault="00117E74" w:rsidP="00117E74">
      <w:pPr>
        <w:pStyle w:val="NoSpacing"/>
      </w:pPr>
      <w:r>
        <w:t xml:space="preserve">    {</w:t>
      </w:r>
    </w:p>
    <w:p w:rsidR="00117E74" w:rsidRDefault="00117E74" w:rsidP="00117E74">
      <w:pPr>
        <w:pStyle w:val="NoSpacing"/>
      </w:pPr>
      <w:r>
        <w:t xml:space="preserve">        *pShortNameOffset = 0;</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(left == nullptr &amp;&amp; !wrapInBrackets)</w:t>
      </w:r>
    </w:p>
    <w:p w:rsidR="00117E74" w:rsidRDefault="00117E74" w:rsidP="00117E74">
      <w:pPr>
        <w:pStyle w:val="NoSpacing"/>
      </w:pPr>
      <w:r>
        <w:t xml:space="preserve">    {</w:t>
      </w:r>
    </w:p>
    <w:p w:rsidR="00117E74" w:rsidRDefault="00117E74" w:rsidP="00117E74">
      <w:pPr>
        <w:pStyle w:val="NoSpacing"/>
      </w:pPr>
      <w:r>
        <w:t xml:space="preserve">        if (right)</w:t>
      </w:r>
    </w:p>
    <w:p w:rsidR="00117E74" w:rsidRDefault="00117E74" w:rsidP="00117E74">
      <w:pPr>
        <w:pStyle w:val="NoSpacing"/>
      </w:pPr>
      <w:r>
        <w:t xml:space="preserve">        {</w:t>
      </w:r>
    </w:p>
    <w:p w:rsidR="00117E74" w:rsidRDefault="00117E74" w:rsidP="00117E74">
      <w:pPr>
        <w:pStyle w:val="NoSpacing"/>
      </w:pPr>
      <w:r>
        <w:t xml:space="preserve">            *pNameLength = right-&gt;Cch();</w:t>
      </w:r>
    </w:p>
    <w:p w:rsidR="00117E74" w:rsidRDefault="00117E74" w:rsidP="00117E74">
      <w:pPr>
        <w:pStyle w:val="NoSpacing"/>
      </w:pPr>
      <w:r>
        <w:t xml:space="preserve">            return right-&gt;Psz();</w:t>
      </w:r>
    </w:p>
    <w:p w:rsidR="00117E74" w:rsidRDefault="00117E74" w:rsidP="00117E74">
      <w:pPr>
        <w:pStyle w:val="NoSpacing"/>
      </w:pPr>
      <w:r>
        <w:t xml:space="preserve">        }</w:t>
      </w:r>
    </w:p>
    <w:p w:rsidR="00117E74" w:rsidRDefault="00117E74" w:rsidP="00117E74">
      <w:pPr>
        <w:pStyle w:val="NoSpacing"/>
      </w:pPr>
      <w:r>
        <w:t xml:space="preserve">        return nullptr;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ulong leftLen = 0;</w:t>
      </w:r>
    </w:p>
    <w:p w:rsidR="00117E74" w:rsidRDefault="00117E74" w:rsidP="00117E74">
      <w:pPr>
        <w:pStyle w:val="NoSpacing"/>
      </w:pPr>
      <w:r>
        <w:t xml:space="preserve">    LPCOLESTR leftStr = L"";</w:t>
      </w:r>
    </w:p>
    <w:p w:rsidR="00117E74" w:rsidRDefault="00117E74" w:rsidP="00117E74">
      <w:pPr>
        <w:pStyle w:val="NoSpacing"/>
      </w:pPr>
    </w:p>
    <w:p w:rsidR="00117E74" w:rsidRDefault="00117E74" w:rsidP="00117E74">
      <w:pPr>
        <w:pStyle w:val="NoSpacing"/>
      </w:pPr>
      <w:r>
        <w:t xml:space="preserve">    if (left != nullptr) // if wrapInBrackets is true</w:t>
      </w:r>
    </w:p>
    <w:p w:rsidR="00117E74" w:rsidRDefault="00117E74" w:rsidP="00117E74">
      <w:pPr>
        <w:pStyle w:val="NoSpacing"/>
      </w:pPr>
      <w:r>
        <w:t xml:space="preserve">    {</w:t>
      </w:r>
    </w:p>
    <w:p w:rsidR="00117E74" w:rsidRDefault="00117E74" w:rsidP="00117E74">
      <w:pPr>
        <w:pStyle w:val="NoSpacing"/>
      </w:pPr>
      <w:r>
        <w:t xml:space="preserve">        leftStr = left-&gt;Psz();</w:t>
      </w:r>
    </w:p>
    <w:p w:rsidR="00117E74" w:rsidRDefault="00117E74" w:rsidP="00117E74">
      <w:pPr>
        <w:pStyle w:val="NoSpacing"/>
      </w:pPr>
      <w:r>
        <w:t xml:space="preserve">        leftLen = left-&gt;Cch();</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(right == nullptr)</w:t>
      </w:r>
    </w:p>
    <w:p w:rsidR="00117E74" w:rsidRDefault="00117E74" w:rsidP="00117E74">
      <w:pPr>
        <w:pStyle w:val="NoSpacing"/>
      </w:pPr>
      <w:r>
        <w:t xml:space="preserve">    {</w:t>
      </w:r>
    </w:p>
    <w:p w:rsidR="00117E74" w:rsidRDefault="00117E74" w:rsidP="00117E74">
      <w:pPr>
        <w:pStyle w:val="NoSpacing"/>
      </w:pPr>
      <w:r>
        <w:t xml:space="preserve">        *pNameLength = leftLen;</w:t>
      </w:r>
    </w:p>
    <w:p w:rsidR="00117E74" w:rsidRDefault="00117E74" w:rsidP="00117E74">
      <w:pPr>
        <w:pStyle w:val="NoSpacing"/>
      </w:pPr>
      <w:r>
        <w:t xml:space="preserve">        return left-&gt;Psz();</w:t>
      </w:r>
    </w:p>
    <w:p w:rsidR="00117E74" w:rsidRDefault="00117E74" w:rsidP="00117E74">
      <w:pPr>
        <w:pStyle w:val="NoSpacing"/>
      </w:pPr>
      <w:r>
        <w:t xml:space="preserve">    }</w:t>
      </w:r>
    </w:p>
    <w:p w:rsidR="00117E74" w:rsidRDefault="00117E74" w:rsidP="00117E74">
      <w:pPr>
        <w:pStyle w:val="NoSpacing"/>
      </w:pPr>
      <w:r>
        <w:t xml:space="preserve">    ulong rightLen = right-&gt;Cch();</w:t>
      </w:r>
    </w:p>
    <w:p w:rsidR="00117E74" w:rsidRDefault="00117E74" w:rsidP="00117E74">
      <w:pPr>
        <w:pStyle w:val="NoSpacing"/>
      </w:pPr>
    </w:p>
    <w:p w:rsidR="00117E74" w:rsidRDefault="00117E74" w:rsidP="00117E74">
      <w:pPr>
        <w:pStyle w:val="NoSpacing"/>
      </w:pPr>
      <w:r>
        <w:t xml:space="preserve">    return AppendNameHints(leftStr, leftLen, right-&gt;Psz(), rightLen, pNameLength, pShortNameOffset, ignoreAddDotWithSpace, wrapInBrackets);</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LPCOLESTR Parser::AppendNameHints(IdentPtr left, LPCOLESTR right, ulong *pNameLength, ulong *pShortNameOffset, bool ignoreAddDotWithSpace, bool wrapInBrackets)</w:t>
      </w:r>
    </w:p>
    <w:p w:rsidR="00117E74" w:rsidRDefault="00117E74" w:rsidP="00117E74">
      <w:pPr>
        <w:pStyle w:val="NoSpacing"/>
      </w:pPr>
      <w:r>
        <w:t>{</w:t>
      </w:r>
    </w:p>
    <w:p w:rsidR="00117E74" w:rsidRDefault="00117E74" w:rsidP="00117E74">
      <w:pPr>
        <w:pStyle w:val="NoSpacing"/>
      </w:pPr>
      <w:r>
        <w:t xml:space="preserve">    ulong rightLen = (right == nullptr) ? 0 : (ulong) wcslen(right);</w:t>
      </w:r>
    </w:p>
    <w:p w:rsidR="00117E74" w:rsidRDefault="00117E74" w:rsidP="00117E74">
      <w:pPr>
        <w:pStyle w:val="NoSpacing"/>
      </w:pPr>
    </w:p>
    <w:p w:rsidR="00117E74" w:rsidRDefault="00117E74" w:rsidP="00117E74">
      <w:pPr>
        <w:pStyle w:val="NoSpacing"/>
      </w:pPr>
      <w:r>
        <w:lastRenderedPageBreak/>
        <w:t xml:space="preserve">    if (pShortNameOffset != nullptr)</w:t>
      </w:r>
    </w:p>
    <w:p w:rsidR="00117E74" w:rsidRDefault="00117E74" w:rsidP="00117E74">
      <w:pPr>
        <w:pStyle w:val="NoSpacing"/>
      </w:pPr>
      <w:r>
        <w:t xml:space="preserve">    {</w:t>
      </w:r>
    </w:p>
    <w:p w:rsidR="00117E74" w:rsidRDefault="00117E74" w:rsidP="00117E74">
      <w:pPr>
        <w:pStyle w:val="NoSpacing"/>
      </w:pPr>
      <w:r>
        <w:t xml:space="preserve">        *pShortNameOffset = 0;</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Assert(rightLen &lt;= ULONG_MAX); // name hints should not exceed ULONG_MAX characters</w:t>
      </w:r>
    </w:p>
    <w:p w:rsidR="00117E74" w:rsidRDefault="00117E74" w:rsidP="00117E74">
      <w:pPr>
        <w:pStyle w:val="NoSpacing"/>
      </w:pPr>
    </w:p>
    <w:p w:rsidR="00117E74" w:rsidRDefault="00117E74" w:rsidP="00117E74">
      <w:pPr>
        <w:pStyle w:val="NoSpacing"/>
      </w:pPr>
      <w:r>
        <w:t xml:space="preserve">    if (left == nullptr &amp;&amp; !wrapInBrackets)</w:t>
      </w:r>
    </w:p>
    <w:p w:rsidR="00117E74" w:rsidRDefault="00117E74" w:rsidP="00117E74">
      <w:pPr>
        <w:pStyle w:val="NoSpacing"/>
      </w:pPr>
      <w:r>
        <w:t xml:space="preserve">    {</w:t>
      </w:r>
    </w:p>
    <w:p w:rsidR="00117E74" w:rsidRDefault="00117E74" w:rsidP="00117E74">
      <w:pPr>
        <w:pStyle w:val="NoSpacing"/>
      </w:pPr>
      <w:r>
        <w:t xml:space="preserve">        *pNameLength = rightLen;</w:t>
      </w:r>
    </w:p>
    <w:p w:rsidR="00117E74" w:rsidRDefault="00117E74" w:rsidP="00117E74">
      <w:pPr>
        <w:pStyle w:val="NoSpacing"/>
      </w:pPr>
      <w:r>
        <w:t xml:space="preserve">        return right;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LPCOLESTR leftStr = L"";</w:t>
      </w:r>
    </w:p>
    <w:p w:rsidR="00117E74" w:rsidRDefault="00117E74" w:rsidP="00117E74">
      <w:pPr>
        <w:pStyle w:val="NoSpacing"/>
      </w:pPr>
      <w:r>
        <w:t xml:space="preserve">    ulong leftLen = 0;</w:t>
      </w:r>
    </w:p>
    <w:p w:rsidR="00117E74" w:rsidRDefault="00117E74" w:rsidP="00117E74">
      <w:pPr>
        <w:pStyle w:val="NoSpacing"/>
      </w:pPr>
    </w:p>
    <w:p w:rsidR="00117E74" w:rsidRDefault="00117E74" w:rsidP="00117E74">
      <w:pPr>
        <w:pStyle w:val="NoSpacing"/>
      </w:pPr>
      <w:r>
        <w:t xml:space="preserve">    if (left != nullptr) // if wrapInBrackets is true</w:t>
      </w:r>
    </w:p>
    <w:p w:rsidR="00117E74" w:rsidRDefault="00117E74" w:rsidP="00117E74">
      <w:pPr>
        <w:pStyle w:val="NoSpacing"/>
      </w:pPr>
      <w:r>
        <w:t xml:space="preserve">    {</w:t>
      </w:r>
    </w:p>
    <w:p w:rsidR="00117E74" w:rsidRDefault="00117E74" w:rsidP="00117E74">
      <w:pPr>
        <w:pStyle w:val="NoSpacing"/>
      </w:pPr>
      <w:r>
        <w:t xml:space="preserve">        leftStr = left-&gt;Psz();</w:t>
      </w:r>
    </w:p>
    <w:p w:rsidR="00117E74" w:rsidRDefault="00117E74" w:rsidP="00117E74">
      <w:pPr>
        <w:pStyle w:val="NoSpacing"/>
      </w:pPr>
      <w:r>
        <w:t xml:space="preserve">        leftLen = left-&gt;Cch();</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(rightLen == 0 &amp;&amp; !wrapInBrackets)</w:t>
      </w:r>
    </w:p>
    <w:p w:rsidR="00117E74" w:rsidRDefault="00117E74" w:rsidP="00117E74">
      <w:pPr>
        <w:pStyle w:val="NoSpacing"/>
      </w:pPr>
      <w:r>
        <w:t xml:space="preserve">    {</w:t>
      </w:r>
    </w:p>
    <w:p w:rsidR="00117E74" w:rsidRDefault="00117E74" w:rsidP="00117E74">
      <w:pPr>
        <w:pStyle w:val="NoSpacing"/>
      </w:pPr>
      <w:r>
        <w:t xml:space="preserve">        *pNameLength = leftLen;</w:t>
      </w:r>
    </w:p>
    <w:p w:rsidR="00117E74" w:rsidRDefault="00117E74" w:rsidP="00117E74">
      <w:pPr>
        <w:pStyle w:val="NoSpacing"/>
      </w:pPr>
      <w:r>
        <w:t xml:space="preserve">        return left-&gt;Psz();</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AppendNameHints(leftStr, leftLen, right, rightLen, pNameLength, pShortNameOffset, ignoreAddDotWithSpace, wrapInBrackets);</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LPCOLESTR Parser::AppendNameHints(LPCOLESTR left, IdentPtr right, ulong *pNameLength, ulong *pShortNameOffset, bool ignoreAddDotWithSpace, bool wrapInBrackets)</w:t>
      </w:r>
    </w:p>
    <w:p w:rsidR="00117E74" w:rsidRDefault="00117E74" w:rsidP="00117E74">
      <w:pPr>
        <w:pStyle w:val="NoSpacing"/>
      </w:pPr>
      <w:r>
        <w:t>{</w:t>
      </w:r>
    </w:p>
    <w:p w:rsidR="00117E74" w:rsidRDefault="00117E74" w:rsidP="00117E74">
      <w:pPr>
        <w:pStyle w:val="NoSpacing"/>
      </w:pPr>
      <w:r>
        <w:t xml:space="preserve">    ulong leftLen = (left == nullptr) ? 0 : (ulong) wcslen(left);</w:t>
      </w:r>
    </w:p>
    <w:p w:rsidR="00117E74" w:rsidRDefault="00117E74" w:rsidP="00117E74">
      <w:pPr>
        <w:pStyle w:val="NoSpacing"/>
      </w:pPr>
    </w:p>
    <w:p w:rsidR="00117E74" w:rsidRDefault="00117E74" w:rsidP="00117E74">
      <w:pPr>
        <w:pStyle w:val="NoSpacing"/>
      </w:pPr>
      <w:r>
        <w:t xml:space="preserve">    if (pShortNameOffset != nullptr)</w:t>
      </w:r>
    </w:p>
    <w:p w:rsidR="00117E74" w:rsidRDefault="00117E74" w:rsidP="00117E74">
      <w:pPr>
        <w:pStyle w:val="NoSpacing"/>
      </w:pPr>
      <w:r>
        <w:t xml:space="preserve">    {</w:t>
      </w:r>
    </w:p>
    <w:p w:rsidR="00117E74" w:rsidRDefault="00117E74" w:rsidP="00117E74">
      <w:pPr>
        <w:pStyle w:val="NoSpacing"/>
      </w:pPr>
      <w:r>
        <w:t xml:space="preserve">        *pShortNameOffset = 0;</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Assert(leftLen &lt;= ULONG_MAX); // name hints should not exceed ULONG_MAX characters</w:t>
      </w:r>
    </w:p>
    <w:p w:rsidR="00117E74" w:rsidRDefault="00117E74" w:rsidP="00117E74">
      <w:pPr>
        <w:pStyle w:val="NoSpacing"/>
      </w:pPr>
    </w:p>
    <w:p w:rsidR="00117E74" w:rsidRDefault="00117E74" w:rsidP="00117E74">
      <w:pPr>
        <w:pStyle w:val="NoSpacing"/>
      </w:pPr>
      <w:r>
        <w:t xml:space="preserve">    if (left == nullptr || leftLen == 0 &amp;&amp; !wrapInBrackets)</w:t>
      </w:r>
    </w:p>
    <w:p w:rsidR="00117E74" w:rsidRDefault="00117E74" w:rsidP="00117E74">
      <w:pPr>
        <w:pStyle w:val="NoSpacing"/>
      </w:pPr>
      <w:r>
        <w:t xml:space="preserve">    {</w:t>
      </w:r>
    </w:p>
    <w:p w:rsidR="00117E74" w:rsidRDefault="00117E74" w:rsidP="00117E74">
      <w:pPr>
        <w:pStyle w:val="NoSpacing"/>
      </w:pPr>
      <w:r>
        <w:t xml:space="preserve">        if (right != nullptr)</w:t>
      </w:r>
    </w:p>
    <w:p w:rsidR="00117E74" w:rsidRDefault="00117E74" w:rsidP="00117E74">
      <w:pPr>
        <w:pStyle w:val="NoSpacing"/>
      </w:pPr>
      <w:r>
        <w:t xml:space="preserve">        {</w:t>
      </w:r>
    </w:p>
    <w:p w:rsidR="00117E74" w:rsidRDefault="00117E74" w:rsidP="00117E74">
      <w:pPr>
        <w:pStyle w:val="NoSpacing"/>
      </w:pPr>
      <w:r>
        <w:t xml:space="preserve">            *pNameLength = right-&gt;Cch();</w:t>
      </w:r>
    </w:p>
    <w:p w:rsidR="00117E74" w:rsidRDefault="00117E74" w:rsidP="00117E74">
      <w:pPr>
        <w:pStyle w:val="NoSpacing"/>
      </w:pPr>
      <w:r>
        <w:t xml:space="preserve">            return right-&gt;Psz();</w:t>
      </w:r>
    </w:p>
    <w:p w:rsidR="00117E74" w:rsidRDefault="00117E74" w:rsidP="00117E74">
      <w:pPr>
        <w:pStyle w:val="NoSpacing"/>
      </w:pPr>
      <w:r>
        <w:t xml:space="preserve">        }</w:t>
      </w:r>
    </w:p>
    <w:p w:rsidR="00117E74" w:rsidRDefault="00117E74" w:rsidP="00117E74">
      <w:pPr>
        <w:pStyle w:val="NoSpacing"/>
      </w:pPr>
      <w:r>
        <w:t xml:space="preserve">        return nullptr;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(right == nullptr)</w:t>
      </w:r>
    </w:p>
    <w:p w:rsidR="00117E74" w:rsidRDefault="00117E74" w:rsidP="00117E74">
      <w:pPr>
        <w:pStyle w:val="NoSpacing"/>
      </w:pPr>
      <w:r>
        <w:t xml:space="preserve">    {</w:t>
      </w:r>
    </w:p>
    <w:p w:rsidR="00117E74" w:rsidRDefault="00117E74" w:rsidP="00117E74">
      <w:pPr>
        <w:pStyle w:val="NoSpacing"/>
      </w:pPr>
      <w:r>
        <w:t xml:space="preserve">        *pNameLength = leftLen;</w:t>
      </w:r>
    </w:p>
    <w:p w:rsidR="00117E74" w:rsidRDefault="00117E74" w:rsidP="00117E74">
      <w:pPr>
        <w:pStyle w:val="NoSpacing"/>
      </w:pPr>
      <w:r>
        <w:t xml:space="preserve">        return left;</w:t>
      </w:r>
    </w:p>
    <w:p w:rsidR="00117E74" w:rsidRDefault="00117E74" w:rsidP="00117E74">
      <w:pPr>
        <w:pStyle w:val="NoSpacing"/>
      </w:pPr>
      <w:r>
        <w:t xml:space="preserve">    }</w:t>
      </w:r>
    </w:p>
    <w:p w:rsidR="00117E74" w:rsidRDefault="00117E74" w:rsidP="00117E74">
      <w:pPr>
        <w:pStyle w:val="NoSpacing"/>
      </w:pPr>
      <w:r>
        <w:t xml:space="preserve">    ulong rightLen = right-&gt;Cch();</w:t>
      </w:r>
    </w:p>
    <w:p w:rsidR="00117E74" w:rsidRDefault="00117E74" w:rsidP="00117E74">
      <w:pPr>
        <w:pStyle w:val="NoSpacing"/>
      </w:pPr>
    </w:p>
    <w:p w:rsidR="00117E74" w:rsidRDefault="00117E74" w:rsidP="00117E74">
      <w:pPr>
        <w:pStyle w:val="NoSpacing"/>
      </w:pPr>
      <w:r>
        <w:t xml:space="preserve">    return AppendNameHints(left, leftLen, right-&gt;Psz(), rightLen, pNameLength, pShortNameOffset, ignoreAddDotWithSpace, wrapInBrackets);</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p>
    <w:p w:rsidR="00117E74" w:rsidRDefault="00117E74" w:rsidP="00117E74">
      <w:pPr>
        <w:pStyle w:val="NoSpacing"/>
      </w:pPr>
      <w:r>
        <w:t>LPCOLESTR Parser::AppendNameHints(LPCOLESTR left, LPCOLESTR right, ulong *pNameLength, ulong *pShortNameOffset, bool ignoreAddDotWithSpace, bool wrapInBrackets)</w:t>
      </w:r>
    </w:p>
    <w:p w:rsidR="00117E74" w:rsidRDefault="00117E74" w:rsidP="00117E74">
      <w:pPr>
        <w:pStyle w:val="NoSpacing"/>
      </w:pPr>
      <w:r>
        <w:t>{</w:t>
      </w:r>
    </w:p>
    <w:p w:rsidR="00117E74" w:rsidRDefault="00117E74" w:rsidP="00117E74">
      <w:pPr>
        <w:pStyle w:val="NoSpacing"/>
      </w:pPr>
      <w:r>
        <w:t xml:space="preserve">    ulong leftLen = (left == nullptr) ? 0 : (ulong) wcslen(left);</w:t>
      </w:r>
    </w:p>
    <w:p w:rsidR="00117E74" w:rsidRDefault="00117E74" w:rsidP="00117E74">
      <w:pPr>
        <w:pStyle w:val="NoSpacing"/>
      </w:pPr>
      <w:r>
        <w:t xml:space="preserve">    ulong rightLen = (right == nullptr) ? 0 : (ulong) wcslen(right);</w:t>
      </w:r>
    </w:p>
    <w:p w:rsidR="00117E74" w:rsidRDefault="00117E74" w:rsidP="00117E74">
      <w:pPr>
        <w:pStyle w:val="NoSpacing"/>
      </w:pPr>
      <w:r>
        <w:t xml:space="preserve">    if (pShortNameOffset != nullptr)</w:t>
      </w:r>
    </w:p>
    <w:p w:rsidR="00117E74" w:rsidRDefault="00117E74" w:rsidP="00117E74">
      <w:pPr>
        <w:pStyle w:val="NoSpacing"/>
      </w:pPr>
      <w:r>
        <w:t xml:space="preserve">    {</w:t>
      </w:r>
    </w:p>
    <w:p w:rsidR="00117E74" w:rsidRDefault="00117E74" w:rsidP="00117E74">
      <w:pPr>
        <w:pStyle w:val="NoSpacing"/>
      </w:pPr>
      <w:r>
        <w:t xml:space="preserve">        *pShortNameOffset = 0;</w:t>
      </w:r>
    </w:p>
    <w:p w:rsidR="00117E74" w:rsidRDefault="00117E74" w:rsidP="00117E74">
      <w:pPr>
        <w:pStyle w:val="NoSpacing"/>
      </w:pPr>
      <w:r>
        <w:t xml:space="preserve">    }</w:t>
      </w:r>
    </w:p>
    <w:p w:rsidR="00117E74" w:rsidRDefault="00117E74" w:rsidP="00117E74">
      <w:pPr>
        <w:pStyle w:val="NoSpacing"/>
      </w:pPr>
      <w:r>
        <w:t xml:space="preserve">    Assert(rightLen &lt;= ULONG_MAX &amp;&amp; leftLen &lt;= ULONG_MAX); // name hints should not exceed ULONG_MAX characters</w:t>
      </w:r>
    </w:p>
    <w:p w:rsidR="00117E74" w:rsidRDefault="00117E74" w:rsidP="00117E74">
      <w:pPr>
        <w:pStyle w:val="NoSpacing"/>
      </w:pPr>
    </w:p>
    <w:p w:rsidR="00117E74" w:rsidRDefault="00117E74" w:rsidP="00117E74">
      <w:pPr>
        <w:pStyle w:val="NoSpacing"/>
      </w:pPr>
      <w:r>
        <w:t xml:space="preserve">    if (leftLen == 0 &amp;&amp; !wrapInBrackets)</w:t>
      </w:r>
    </w:p>
    <w:p w:rsidR="00117E74" w:rsidRDefault="00117E74" w:rsidP="00117E74">
      <w:pPr>
        <w:pStyle w:val="NoSpacing"/>
      </w:pPr>
      <w:r>
        <w:t xml:space="preserve">    {</w:t>
      </w:r>
    </w:p>
    <w:p w:rsidR="00117E74" w:rsidRDefault="00117E74" w:rsidP="00117E74">
      <w:pPr>
        <w:pStyle w:val="NoSpacing"/>
      </w:pPr>
      <w:r>
        <w:t xml:space="preserve">        *pNameLength = right ? rightLen : 0;</w:t>
      </w:r>
    </w:p>
    <w:p w:rsidR="00117E74" w:rsidRDefault="00117E74" w:rsidP="00117E74">
      <w:pPr>
        <w:pStyle w:val="NoSpacing"/>
      </w:pPr>
      <w:r>
        <w:t xml:space="preserve">        return right;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(rightLen == 0 &amp;&amp; !wrapInBrackets)</w:t>
      </w:r>
    </w:p>
    <w:p w:rsidR="00117E74" w:rsidRDefault="00117E74" w:rsidP="00117E74">
      <w:pPr>
        <w:pStyle w:val="NoSpacing"/>
      </w:pPr>
      <w:r>
        <w:t xml:space="preserve">    {</w:t>
      </w:r>
    </w:p>
    <w:p w:rsidR="00117E74" w:rsidRDefault="00117E74" w:rsidP="00117E74">
      <w:pPr>
        <w:pStyle w:val="NoSpacing"/>
      </w:pPr>
      <w:r>
        <w:t xml:space="preserve">        *pNameLength = leftLen;</w:t>
      </w:r>
    </w:p>
    <w:p w:rsidR="00117E74" w:rsidRDefault="00117E74" w:rsidP="00117E74">
      <w:pPr>
        <w:pStyle w:val="NoSpacing"/>
      </w:pPr>
      <w:r>
        <w:t xml:space="preserve">        return left;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AppendNameHints(left, leftLen, right, rightLen, pNameLength, pShortNameOffset, ignoreAddDotWithSpace, wrapInBrackets);</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w:t>
      </w:r>
    </w:p>
    <w:p w:rsidR="00117E74" w:rsidRDefault="00117E74" w:rsidP="00117E74">
      <w:pPr>
        <w:pStyle w:val="NoSpacing"/>
      </w:pPr>
      <w:r>
        <w:t xml:space="preserve"> * Emits a spread error if there is no ambiguity, or marks defers the error for</w:t>
      </w:r>
    </w:p>
    <w:p w:rsidR="00117E74" w:rsidRDefault="00117E74" w:rsidP="00117E74">
      <w:pPr>
        <w:pStyle w:val="NoSpacing"/>
      </w:pPr>
      <w:r>
        <w:t xml:space="preserve"> * when we can determine if it is a rest error or a spread error.</w:t>
      </w:r>
    </w:p>
    <w:p w:rsidR="00117E74" w:rsidRDefault="00117E74" w:rsidP="00117E74">
      <w:pPr>
        <w:pStyle w:val="NoSpacing"/>
      </w:pPr>
      <w:r>
        <w:t xml:space="preserve"> *</w:t>
      </w:r>
    </w:p>
    <w:p w:rsidR="00117E74" w:rsidRDefault="00117E74" w:rsidP="00117E74">
      <w:pPr>
        <w:pStyle w:val="NoSpacing"/>
      </w:pPr>
      <w:r>
        <w:t xml:space="preserve"> * The ambiguity arises when we are parsing a lambda parameter list but we have</w:t>
      </w:r>
    </w:p>
    <w:p w:rsidR="00117E74" w:rsidRDefault="00117E74" w:rsidP="00117E74">
      <w:pPr>
        <w:pStyle w:val="NoSpacing"/>
      </w:pPr>
      <w:r>
        <w:t xml:space="preserve"> * not seen the =&gt; token. At this point, we are either in a parenthesized</w:t>
      </w:r>
    </w:p>
    <w:p w:rsidR="00117E74" w:rsidRDefault="00117E74" w:rsidP="00117E74">
      <w:pPr>
        <w:pStyle w:val="NoSpacing"/>
      </w:pPr>
      <w:r>
        <w:t xml:space="preserve"> * expression or a parameter list, and cannot issue an error until the matching</w:t>
      </w:r>
    </w:p>
    <w:p w:rsidR="00117E74" w:rsidRDefault="00117E74" w:rsidP="00117E74">
      <w:pPr>
        <w:pStyle w:val="NoSpacing"/>
      </w:pPr>
      <w:r>
        <w:t xml:space="preserve"> * RParen has been scanned.</w:t>
      </w:r>
    </w:p>
    <w:p w:rsidR="00117E74" w:rsidRDefault="00117E74" w:rsidP="00117E74">
      <w:pPr>
        <w:pStyle w:val="NoSpacing"/>
      </w:pPr>
      <w:r>
        <w:t xml:space="preserve"> *</w:t>
      </w:r>
    </w:p>
    <w:p w:rsidR="00117E74" w:rsidRDefault="00117E74" w:rsidP="00117E74">
      <w:pPr>
        <w:pStyle w:val="NoSpacing"/>
      </w:pPr>
      <w:r>
        <w:t xml:space="preserve"> * The actual emission of the error happens in ParseExpr, when we first know if</w:t>
      </w:r>
    </w:p>
    <w:p w:rsidR="00117E74" w:rsidRDefault="00117E74" w:rsidP="00117E74">
      <w:pPr>
        <w:pStyle w:val="NoSpacing"/>
      </w:pPr>
      <w:r>
        <w:t xml:space="preserve"> * the expression is a lambda parameter list or not.</w:t>
      </w:r>
    </w:p>
    <w:p w:rsidR="00117E74" w:rsidRDefault="00117E74" w:rsidP="00117E74">
      <w:pPr>
        <w:pStyle w:val="NoSpacing"/>
      </w:pPr>
      <w:r>
        <w:t xml:space="preserve"> *</w:t>
      </w:r>
    </w:p>
    <w:p w:rsidR="00117E74" w:rsidRDefault="00117E74" w:rsidP="00117E74">
      <w:pPr>
        <w:pStyle w:val="NoSpacing"/>
      </w:pPr>
      <w:r>
        <w:lastRenderedPageBreak/>
        <w:t xml:space="preserve"> */</w:t>
      </w:r>
    </w:p>
    <w:p w:rsidR="00117E74" w:rsidRDefault="00117E74" w:rsidP="00117E74">
      <w:pPr>
        <w:pStyle w:val="NoSpacing"/>
      </w:pPr>
      <w:r>
        <w:t>void Parser::DeferOrEmitPotentialSpreadError(ParseNodePtr pnodeT)</w:t>
      </w:r>
    </w:p>
    <w:p w:rsidR="00117E74" w:rsidRDefault="00117E74" w:rsidP="00117E74">
      <w:pPr>
        <w:pStyle w:val="NoSpacing"/>
      </w:pPr>
      <w:r>
        <w:t>{</w:t>
      </w:r>
    </w:p>
    <w:p w:rsidR="00117E74" w:rsidRDefault="00117E74" w:rsidP="00117E74">
      <w:pPr>
        <w:pStyle w:val="NoSpacing"/>
      </w:pPr>
      <w:r>
        <w:t xml:space="preserve">    if (m_parenDepth &gt; 0)</w:t>
      </w:r>
    </w:p>
    <w:p w:rsidR="00117E74" w:rsidRDefault="00117E74" w:rsidP="00117E74">
      <w:pPr>
        <w:pStyle w:val="NoSpacing"/>
      </w:pPr>
      <w:r>
        <w:t xml:space="preserve">    {</w:t>
      </w:r>
    </w:p>
    <w:p w:rsidR="00117E74" w:rsidRDefault="00117E74" w:rsidP="00117E74">
      <w:pPr>
        <w:pStyle w:val="NoSpacing"/>
      </w:pPr>
      <w:r>
        <w:t xml:space="preserve">        if (m_token.tk == tkRParen)</w:t>
      </w:r>
    </w:p>
    <w:p w:rsidR="00117E74" w:rsidRDefault="00117E74" w:rsidP="00117E74">
      <w:pPr>
        <w:pStyle w:val="NoSpacing"/>
      </w:pPr>
      <w:r>
        <w:t xml:space="preserve">        {</w:t>
      </w:r>
    </w:p>
    <w:p w:rsidR="00117E74" w:rsidRDefault="00117E74" w:rsidP="00117E74">
      <w:pPr>
        <w:pStyle w:val="NoSpacing"/>
      </w:pPr>
      <w:r>
        <w:t xml:space="preserve">           if (!m_deferEllipsisError)</w:t>
      </w:r>
    </w:p>
    <w:p w:rsidR="00117E74" w:rsidRDefault="00117E74" w:rsidP="00117E74">
      <w:pPr>
        <w:pStyle w:val="NoSpacing"/>
      </w:pPr>
      <w:r>
        <w:t xml:space="preserve">            {</w:t>
      </w:r>
    </w:p>
    <w:p w:rsidR="00117E74" w:rsidRDefault="00117E74" w:rsidP="00117E74">
      <w:pPr>
        <w:pStyle w:val="NoSpacing"/>
      </w:pPr>
      <w:r>
        <w:t xml:space="preserve">                // Capture only the first error instance.</w:t>
      </w:r>
    </w:p>
    <w:p w:rsidR="00117E74" w:rsidRDefault="00117E74" w:rsidP="00117E74">
      <w:pPr>
        <w:pStyle w:val="NoSpacing"/>
      </w:pPr>
      <w:r>
        <w:t xml:space="preserve">                m_pscan-&gt;Capture(&amp;m_EllipsisErrLoc);</w:t>
      </w:r>
    </w:p>
    <w:p w:rsidR="00117E74" w:rsidRDefault="00117E74" w:rsidP="00117E74">
      <w:pPr>
        <w:pStyle w:val="NoSpacing"/>
      </w:pPr>
      <w:r>
        <w:t xml:space="preserve">                m_deferEllipsisError = true;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Error(ERRUnexpectedEllipsis);</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Error(ERRInvalidSpreadUse);</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w:t>
      </w:r>
    </w:p>
    <w:p w:rsidR="00117E74" w:rsidRDefault="00117E74" w:rsidP="00117E74">
      <w:pPr>
        <w:pStyle w:val="NoSpacing"/>
      </w:pPr>
      <w:r>
        <w:t>Parse an optional sub expression returning null if there was no expression.</w:t>
      </w:r>
    </w:p>
    <w:p w:rsidR="00117E74" w:rsidRDefault="00117E74" w:rsidP="00117E74">
      <w:pPr>
        <w:pStyle w:val="NoSpacing"/>
      </w:pPr>
      <w:r>
        <w:t>Checks for no expression by looking for a token that can follow an</w:t>
      </w:r>
    </w:p>
    <w:p w:rsidR="00117E74" w:rsidRDefault="00117E74" w:rsidP="00117E74">
      <w:pPr>
        <w:pStyle w:val="NoSpacing"/>
      </w:pPr>
      <w:r>
        <w:t>Expression grammar production.</w:t>
      </w:r>
    </w:p>
    <w:p w:rsidR="00117E74" w:rsidRDefault="00117E74" w:rsidP="00117E74">
      <w:pPr>
        <w:pStyle w:val="NoSpacing"/>
      </w:pPr>
      <w:r>
        <w:t>***************************************************************************/</w:t>
      </w:r>
    </w:p>
    <w:p w:rsidR="00117E74" w:rsidRDefault="00117E74" w:rsidP="00117E74">
      <w:pPr>
        <w:pStyle w:val="NoSpacing"/>
      </w:pPr>
      <w:r>
        <w:t>template&lt;bool buildAST&gt;</w:t>
      </w:r>
    </w:p>
    <w:p w:rsidR="00117E74" w:rsidRDefault="00117E74" w:rsidP="00117E74">
      <w:pPr>
        <w:pStyle w:val="NoSpacing"/>
      </w:pPr>
      <w:r>
        <w:t>bool Parser::ParseOptionalExpr(ParseNodePtr* pnode, bool fUnaryOrParen, int oplMin, BOOL *pfCanAssign, BOOL fAllowIn, BOOL fAllowEllipsis, _Inout_opt_ IdentToken* pToken)</w:t>
      </w:r>
    </w:p>
    <w:p w:rsidR="00117E74" w:rsidRDefault="00117E74" w:rsidP="00117E74">
      <w:pPr>
        <w:pStyle w:val="NoSpacing"/>
      </w:pPr>
      <w:r>
        <w:t>{</w:t>
      </w:r>
    </w:p>
    <w:p w:rsidR="00117E74" w:rsidRDefault="00117E74" w:rsidP="00117E74">
      <w:pPr>
        <w:pStyle w:val="NoSpacing"/>
      </w:pPr>
      <w:r>
        <w:t xml:space="preserve">    *pnode = nullptr;</w:t>
      </w:r>
    </w:p>
    <w:p w:rsidR="00117E74" w:rsidRDefault="00117E74" w:rsidP="00117E74">
      <w:pPr>
        <w:pStyle w:val="NoSpacing"/>
      </w:pPr>
      <w:r>
        <w:t xml:space="preserve">    if (m_token.tk == tkRCurly ||</w:t>
      </w:r>
    </w:p>
    <w:p w:rsidR="00117E74" w:rsidRDefault="00117E74" w:rsidP="00117E74">
      <w:pPr>
        <w:pStyle w:val="NoSpacing"/>
      </w:pPr>
      <w:r>
        <w:t xml:space="preserve">        m_token.tk == tkRBrack ||</w:t>
      </w:r>
    </w:p>
    <w:p w:rsidR="00117E74" w:rsidRDefault="00117E74" w:rsidP="00117E74">
      <w:pPr>
        <w:pStyle w:val="NoSpacing"/>
      </w:pPr>
      <w:r>
        <w:t xml:space="preserve">        m_token.tk == tkRParen ||</w:t>
      </w:r>
    </w:p>
    <w:p w:rsidR="00117E74" w:rsidRDefault="00117E74" w:rsidP="00117E74">
      <w:pPr>
        <w:pStyle w:val="NoSpacing"/>
      </w:pPr>
      <w:r>
        <w:t xml:space="preserve">        m_token.tk == tkSColon ||</w:t>
      </w:r>
    </w:p>
    <w:p w:rsidR="00117E74" w:rsidRDefault="00117E74" w:rsidP="00117E74">
      <w:pPr>
        <w:pStyle w:val="NoSpacing"/>
      </w:pPr>
      <w:r>
        <w:t xml:space="preserve">        m_token.tk == tkColon ||</w:t>
      </w:r>
    </w:p>
    <w:p w:rsidR="00117E74" w:rsidRDefault="00117E74" w:rsidP="00117E74">
      <w:pPr>
        <w:pStyle w:val="NoSpacing"/>
      </w:pPr>
      <w:r>
        <w:t xml:space="preserve">        m_token.tk == tkComma ||</w:t>
      </w:r>
    </w:p>
    <w:p w:rsidR="00117E74" w:rsidRDefault="00117E74" w:rsidP="00117E74">
      <w:pPr>
        <w:pStyle w:val="NoSpacing"/>
      </w:pPr>
      <w:r>
        <w:t xml:space="preserve">        m_token.tk == tkLimKwd ||</w:t>
      </w:r>
    </w:p>
    <w:p w:rsidR="00117E74" w:rsidRDefault="00117E74" w:rsidP="00117E74">
      <w:pPr>
        <w:pStyle w:val="NoSpacing"/>
      </w:pPr>
      <w:r>
        <w:t xml:space="preserve">        m_pscan-&gt;FHadNewLine())</w:t>
      </w:r>
    </w:p>
    <w:p w:rsidR="00117E74" w:rsidRDefault="00117E74" w:rsidP="00117E74">
      <w:pPr>
        <w:pStyle w:val="NoSpacing"/>
      </w:pPr>
      <w:r>
        <w:t xml:space="preserve">    {</w:t>
      </w:r>
    </w:p>
    <w:p w:rsidR="00117E74" w:rsidRDefault="00117E74" w:rsidP="00117E74">
      <w:pPr>
        <w:pStyle w:val="NoSpacing"/>
      </w:pPr>
      <w:r>
        <w:t xml:space="preserve">        return false;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*pnode = ParseExpr&lt;buildAST&gt;(oplMin, pfCanAssign, fAllowIn, fAllowEllipsis, nullptr /*pNameHint*/, nullptr /*pHintLength*/, nullptr /*pShortNameOffset*/, pToken, fUnaryOrParen);</w:t>
      </w:r>
    </w:p>
    <w:p w:rsidR="00117E74" w:rsidRDefault="00117E74" w:rsidP="00117E74">
      <w:pPr>
        <w:pStyle w:val="NoSpacing"/>
      </w:pPr>
      <w:r>
        <w:t xml:space="preserve">    return true;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w:t>
      </w:r>
    </w:p>
    <w:p w:rsidR="00117E74" w:rsidRDefault="00117E74" w:rsidP="00117E74">
      <w:pPr>
        <w:pStyle w:val="NoSpacing"/>
      </w:pPr>
      <w:r>
        <w:lastRenderedPageBreak/>
        <w:t>Parse a sub expression.</w:t>
      </w:r>
    </w:p>
    <w:p w:rsidR="00117E74" w:rsidRDefault="00117E74" w:rsidP="00117E74">
      <w:pPr>
        <w:pStyle w:val="NoSpacing"/>
      </w:pPr>
      <w:r>
        <w:t>'fAllowIn' indicates if the 'in' operator should be allowed in the initializing</w:t>
      </w:r>
    </w:p>
    <w:p w:rsidR="00117E74" w:rsidRDefault="00117E74" w:rsidP="00117E74">
      <w:pPr>
        <w:pStyle w:val="NoSpacing"/>
      </w:pPr>
      <w:r>
        <w:t>expression ( it is not allowed in the context of the first expression in a  'for' loop).</w:t>
      </w:r>
    </w:p>
    <w:p w:rsidR="00117E74" w:rsidRDefault="00117E74" w:rsidP="00117E74">
      <w:pPr>
        <w:pStyle w:val="NoSpacing"/>
      </w:pPr>
      <w:r>
        <w:t>***************************************************************************/</w:t>
      </w:r>
    </w:p>
    <w:p w:rsidR="00117E74" w:rsidRDefault="00117E74" w:rsidP="00117E74">
      <w:pPr>
        <w:pStyle w:val="NoSpacing"/>
      </w:pPr>
      <w:r>
        <w:t>template&lt;bool buildAST&gt;</w:t>
      </w:r>
    </w:p>
    <w:p w:rsidR="00117E74" w:rsidRDefault="00117E74" w:rsidP="00117E74">
      <w:pPr>
        <w:pStyle w:val="NoSpacing"/>
      </w:pPr>
      <w:r>
        <w:t>ParseNodePtr Parser::ParseExpr(int oplMin,</w:t>
      </w:r>
    </w:p>
    <w:p w:rsidR="00117E74" w:rsidRDefault="00117E74" w:rsidP="00117E74">
      <w:pPr>
        <w:pStyle w:val="NoSpacing"/>
      </w:pPr>
      <w:r>
        <w:t xml:space="preserve">    BOOL *pfCanAssign,</w:t>
      </w:r>
    </w:p>
    <w:p w:rsidR="00117E74" w:rsidRDefault="00117E74" w:rsidP="00117E74">
      <w:pPr>
        <w:pStyle w:val="NoSpacing"/>
      </w:pPr>
      <w:r>
        <w:t xml:space="preserve">    BOOL fAllowIn,</w:t>
      </w:r>
    </w:p>
    <w:p w:rsidR="00117E74" w:rsidRDefault="00117E74" w:rsidP="00117E74">
      <w:pPr>
        <w:pStyle w:val="NoSpacing"/>
      </w:pPr>
      <w:r>
        <w:t xml:space="preserve">    BOOL fAllowEllipsis,</w:t>
      </w:r>
    </w:p>
    <w:p w:rsidR="00117E74" w:rsidRDefault="00117E74" w:rsidP="00117E74">
      <w:pPr>
        <w:pStyle w:val="NoSpacing"/>
      </w:pPr>
      <w:r>
        <w:t xml:space="preserve">    LPCOLESTR pNameHint,</w:t>
      </w:r>
    </w:p>
    <w:p w:rsidR="00117E74" w:rsidRDefault="00117E74" w:rsidP="00117E74">
      <w:pPr>
        <w:pStyle w:val="NoSpacing"/>
      </w:pPr>
      <w:r>
        <w:t xml:space="preserve">    ulong *pHintLength,</w:t>
      </w:r>
    </w:p>
    <w:p w:rsidR="00117E74" w:rsidRDefault="00117E74" w:rsidP="00117E74">
      <w:pPr>
        <w:pStyle w:val="NoSpacing"/>
      </w:pPr>
      <w:r>
        <w:t xml:space="preserve">    ulong *pShortNameOffset,</w:t>
      </w:r>
    </w:p>
    <w:p w:rsidR="00117E74" w:rsidRDefault="00117E74" w:rsidP="00117E74">
      <w:pPr>
        <w:pStyle w:val="NoSpacing"/>
      </w:pPr>
      <w:r>
        <w:t xml:space="preserve">    _Inout_opt_ IdentToken* pToken,</w:t>
      </w:r>
    </w:p>
    <w:p w:rsidR="00117E74" w:rsidRDefault="00117E74" w:rsidP="00117E74">
      <w:pPr>
        <w:pStyle w:val="NoSpacing"/>
      </w:pPr>
      <w:r>
        <w:t xml:space="preserve">    bool fUnaryOrParen,</w:t>
      </w:r>
    </w:p>
    <w:p w:rsidR="00117E74" w:rsidRDefault="00117E74" w:rsidP="00117E74">
      <w:pPr>
        <w:pStyle w:val="NoSpacing"/>
      </w:pPr>
      <w:r>
        <w:t xml:space="preserve">    _Inout_opt_ bool* pfLikelyPattern)</w:t>
      </w:r>
    </w:p>
    <w:p w:rsidR="00117E74" w:rsidRDefault="00117E74" w:rsidP="00117E74">
      <w:pPr>
        <w:pStyle w:val="NoSpacing"/>
      </w:pPr>
      <w:r>
        <w:t>{</w:t>
      </w:r>
    </w:p>
    <w:p w:rsidR="00117E74" w:rsidRDefault="00117E74" w:rsidP="00117E74">
      <w:pPr>
        <w:pStyle w:val="NoSpacing"/>
      </w:pPr>
      <w:r>
        <w:t xml:space="preserve">    Assert(pToken == nullptr || pToken-&gt;tk == tkNone); // Must be empty initially</w:t>
      </w:r>
    </w:p>
    <w:p w:rsidR="00117E74" w:rsidRDefault="00117E74" w:rsidP="00117E74">
      <w:pPr>
        <w:pStyle w:val="NoSpacing"/>
      </w:pPr>
      <w:r>
        <w:t xml:space="preserve">    int opl;</w:t>
      </w:r>
    </w:p>
    <w:p w:rsidR="00117E74" w:rsidRDefault="00117E74" w:rsidP="00117E74">
      <w:pPr>
        <w:pStyle w:val="NoSpacing"/>
      </w:pPr>
      <w:r>
        <w:t xml:space="preserve">    OpCode nop;</w:t>
      </w:r>
    </w:p>
    <w:p w:rsidR="00117E74" w:rsidRDefault="00117E74" w:rsidP="00117E74">
      <w:pPr>
        <w:pStyle w:val="NoSpacing"/>
      </w:pPr>
      <w:r>
        <w:t xml:space="preserve">    charcount_t ichMin;</w:t>
      </w:r>
    </w:p>
    <w:p w:rsidR="00117E74" w:rsidRDefault="00117E74" w:rsidP="00117E74">
      <w:pPr>
        <w:pStyle w:val="NoSpacing"/>
      </w:pPr>
      <w:r>
        <w:t xml:space="preserve">    ParseNodePtr pnode = nullptr;</w:t>
      </w:r>
    </w:p>
    <w:p w:rsidR="00117E74" w:rsidRDefault="00117E74" w:rsidP="00117E74">
      <w:pPr>
        <w:pStyle w:val="NoSpacing"/>
      </w:pPr>
      <w:r>
        <w:t xml:space="preserve">    ParseNodePtr pnodeT = nullptr;</w:t>
      </w:r>
    </w:p>
    <w:p w:rsidR="00117E74" w:rsidRDefault="00117E74" w:rsidP="00117E74">
      <w:pPr>
        <w:pStyle w:val="NoSpacing"/>
      </w:pPr>
      <w:r>
        <w:t xml:space="preserve">    BOOL fCanAssign = TRUE;</w:t>
      </w:r>
    </w:p>
    <w:p w:rsidR="00117E74" w:rsidRDefault="00117E74" w:rsidP="00117E74">
      <w:pPr>
        <w:pStyle w:val="NoSpacing"/>
      </w:pPr>
      <w:r>
        <w:t xml:space="preserve">    bool assignmentStmt = false;</w:t>
      </w:r>
    </w:p>
    <w:p w:rsidR="00117E74" w:rsidRDefault="00117E74" w:rsidP="00117E74">
      <w:pPr>
        <w:pStyle w:val="NoSpacing"/>
      </w:pPr>
      <w:r>
        <w:t xml:space="preserve">    IdentToken term;</w:t>
      </w:r>
    </w:p>
    <w:p w:rsidR="00117E74" w:rsidRDefault="00117E74" w:rsidP="00117E74">
      <w:pPr>
        <w:pStyle w:val="NoSpacing"/>
      </w:pPr>
      <w:r>
        <w:t xml:space="preserve">    RestorePoint termStart;</w:t>
      </w:r>
    </w:p>
    <w:p w:rsidR="00117E74" w:rsidRDefault="00117E74" w:rsidP="00117E74">
      <w:pPr>
        <w:pStyle w:val="NoSpacing"/>
      </w:pPr>
      <w:r>
        <w:t xml:space="preserve">    ulong hintLength = 0;</w:t>
      </w:r>
    </w:p>
    <w:p w:rsidR="00117E74" w:rsidRDefault="00117E74" w:rsidP="00117E74">
      <w:pPr>
        <w:pStyle w:val="NoSpacing"/>
      </w:pPr>
      <w:r>
        <w:t xml:space="preserve">    ulong hintOffset = 0;</w:t>
      </w:r>
    </w:p>
    <w:p w:rsidR="00117E74" w:rsidRDefault="00117E74" w:rsidP="00117E74">
      <w:pPr>
        <w:pStyle w:val="NoSpacing"/>
      </w:pPr>
    </w:p>
    <w:p w:rsidR="00117E74" w:rsidRDefault="00117E74" w:rsidP="00117E74">
      <w:pPr>
        <w:pStyle w:val="NoSpacing"/>
      </w:pPr>
      <w:r>
        <w:t xml:space="preserve">    if (pHintLength != nullptr)</w:t>
      </w:r>
    </w:p>
    <w:p w:rsidR="00117E74" w:rsidRDefault="00117E74" w:rsidP="00117E74">
      <w:pPr>
        <w:pStyle w:val="NoSpacing"/>
      </w:pPr>
      <w:r>
        <w:t xml:space="preserve">    {</w:t>
      </w:r>
    </w:p>
    <w:p w:rsidR="00117E74" w:rsidRDefault="00117E74" w:rsidP="00117E74">
      <w:pPr>
        <w:pStyle w:val="NoSpacing"/>
      </w:pPr>
      <w:r>
        <w:t xml:space="preserve">        hintLength = *pHintLength;</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(pShortNameOffset != nullptr)</w:t>
      </w:r>
    </w:p>
    <w:p w:rsidR="00117E74" w:rsidRDefault="00117E74" w:rsidP="00117E74">
      <w:pPr>
        <w:pStyle w:val="NoSpacing"/>
      </w:pPr>
      <w:r>
        <w:t xml:space="preserve">    {</w:t>
      </w:r>
    </w:p>
    <w:p w:rsidR="00117E74" w:rsidRDefault="00117E74" w:rsidP="00117E74">
      <w:pPr>
        <w:pStyle w:val="NoSpacing"/>
      </w:pPr>
      <w:r>
        <w:t xml:space="preserve">        hintOffset = *pShortNameOffset;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EnsureStackAvailable();</w:t>
      </w:r>
    </w:p>
    <w:p w:rsidR="00117E74" w:rsidRDefault="00117E74" w:rsidP="00117E74">
      <w:pPr>
        <w:pStyle w:val="NoSpacing"/>
      </w:pPr>
    </w:p>
    <w:p w:rsidR="00117E74" w:rsidRDefault="00117E74" w:rsidP="00117E74">
      <w:pPr>
        <w:pStyle w:val="NoSpacing"/>
      </w:pPr>
      <w:r>
        <w:t xml:space="preserve">    m_pscan-&gt;Capture(&amp;termStart);</w:t>
      </w:r>
    </w:p>
    <w:p w:rsidR="00117E74" w:rsidRDefault="00117E74" w:rsidP="00117E74">
      <w:pPr>
        <w:pStyle w:val="NoSpacing"/>
      </w:pPr>
    </w:p>
    <w:p w:rsidR="00117E74" w:rsidRDefault="00117E74" w:rsidP="00117E74">
      <w:pPr>
        <w:pStyle w:val="NoSpacing"/>
      </w:pPr>
      <w:r>
        <w:t xml:space="preserve">    // Is the current token a unary operator?</w:t>
      </w:r>
    </w:p>
    <w:p w:rsidR="00117E74" w:rsidRDefault="00117E74" w:rsidP="00117E74">
      <w:pPr>
        <w:pStyle w:val="NoSpacing"/>
      </w:pPr>
      <w:r>
        <w:t xml:space="preserve">    if (m_phtbl-&gt;TokIsUnop(m_token.tk, &amp;opl, &amp;nop) &amp;&amp; nop != knopNone)</w:t>
      </w:r>
    </w:p>
    <w:p w:rsidR="00117E74" w:rsidRDefault="00117E74" w:rsidP="00117E74">
      <w:pPr>
        <w:pStyle w:val="NoSpacing"/>
      </w:pPr>
      <w:r>
        <w:t xml:space="preserve">    {</w:t>
      </w:r>
    </w:p>
    <w:p w:rsidR="00117E74" w:rsidRDefault="00117E74" w:rsidP="00117E74">
      <w:pPr>
        <w:pStyle w:val="NoSpacing"/>
      </w:pPr>
      <w:r>
        <w:t xml:space="preserve">        IdentToken operandToken;</w:t>
      </w:r>
    </w:p>
    <w:p w:rsidR="00117E74" w:rsidRDefault="00117E74" w:rsidP="00117E74">
      <w:pPr>
        <w:pStyle w:val="NoSpacing"/>
      </w:pPr>
      <w:r>
        <w:t xml:space="preserve">        ichMin = m_pscan-&gt;IchMinTok();</w:t>
      </w:r>
    </w:p>
    <w:p w:rsidR="00117E74" w:rsidRDefault="00117E74" w:rsidP="00117E74">
      <w:pPr>
        <w:pStyle w:val="NoSpacing"/>
      </w:pPr>
    </w:p>
    <w:p w:rsidR="00117E74" w:rsidRDefault="00117E74" w:rsidP="00117E74">
      <w:pPr>
        <w:pStyle w:val="NoSpacing"/>
      </w:pPr>
      <w:r>
        <w:t xml:space="preserve">        if (nop == knopYield)</w:t>
      </w:r>
    </w:p>
    <w:p w:rsidR="00117E74" w:rsidRDefault="00117E74" w:rsidP="00117E74">
      <w:pPr>
        <w:pStyle w:val="NoSpacing"/>
      </w:pPr>
      <w:r>
        <w:t xml:space="preserve">        {</w:t>
      </w:r>
    </w:p>
    <w:p w:rsidR="00117E74" w:rsidRDefault="00117E74" w:rsidP="00117E74">
      <w:pPr>
        <w:pStyle w:val="NoSpacing"/>
      </w:pPr>
      <w:r>
        <w:t xml:space="preserve">            if (!m_pscan-&gt;YieldIsKeyword() || oplMin &gt; opl)</w:t>
      </w:r>
    </w:p>
    <w:p w:rsidR="00117E74" w:rsidRDefault="00117E74" w:rsidP="00117E74">
      <w:pPr>
        <w:pStyle w:val="NoSpacing"/>
      </w:pPr>
      <w:r>
        <w:t xml:space="preserve">            {</w:t>
      </w:r>
    </w:p>
    <w:p w:rsidR="00117E74" w:rsidRDefault="00117E74" w:rsidP="00117E74">
      <w:pPr>
        <w:pStyle w:val="NoSpacing"/>
      </w:pPr>
      <w:r>
        <w:lastRenderedPageBreak/>
        <w:t xml:space="preserve">                // The case where 'yield' is scanned as a keyword (tkYIELD) but the scanner</w:t>
      </w:r>
    </w:p>
    <w:p w:rsidR="00117E74" w:rsidRDefault="00117E74" w:rsidP="00117E74">
      <w:pPr>
        <w:pStyle w:val="NoSpacing"/>
      </w:pPr>
      <w:r>
        <w:t xml:space="preserve">                // is not treating yield as a keyword (!m_pscan-&gt;YieldIsKeyword()) happens</w:t>
      </w:r>
    </w:p>
    <w:p w:rsidR="00117E74" w:rsidRDefault="00117E74" w:rsidP="00117E74">
      <w:pPr>
        <w:pStyle w:val="NoSpacing"/>
      </w:pPr>
      <w:r>
        <w:t xml:space="preserve">                // in strict mode non-generator function contexts.</w:t>
      </w:r>
    </w:p>
    <w:p w:rsidR="00117E74" w:rsidRDefault="00117E74" w:rsidP="00117E74">
      <w:pPr>
        <w:pStyle w:val="NoSpacing"/>
      </w:pPr>
      <w:r>
        <w:t xml:space="preserve">                //</w:t>
      </w:r>
    </w:p>
    <w:p w:rsidR="00117E74" w:rsidRDefault="00117E74" w:rsidP="00117E74">
      <w:pPr>
        <w:pStyle w:val="NoSpacing"/>
      </w:pPr>
      <w:r>
        <w:t xml:space="preserve">                // That is, 'yield' is a keyword because of strict mode, but YieldExpression</w:t>
      </w:r>
    </w:p>
    <w:p w:rsidR="00117E74" w:rsidRDefault="00117E74" w:rsidP="00117E74">
      <w:pPr>
        <w:pStyle w:val="NoSpacing"/>
      </w:pPr>
      <w:r>
        <w:t xml:space="preserve">                // is not a grammar production outside of generator functions.</w:t>
      </w:r>
    </w:p>
    <w:p w:rsidR="00117E74" w:rsidRDefault="00117E74" w:rsidP="00117E74">
      <w:pPr>
        <w:pStyle w:val="NoSpacing"/>
      </w:pPr>
      <w:r>
        <w:t xml:space="preserve">                //</w:t>
      </w:r>
    </w:p>
    <w:p w:rsidR="00117E74" w:rsidRDefault="00117E74" w:rsidP="00117E74">
      <w:pPr>
        <w:pStyle w:val="NoSpacing"/>
      </w:pPr>
      <w:r>
        <w:t xml:space="preserve">                // Otherwise it is an error for a yield to appear in the context of a higher level</w:t>
      </w:r>
    </w:p>
    <w:p w:rsidR="00117E74" w:rsidRDefault="00117E74" w:rsidP="00117E74">
      <w:pPr>
        <w:pStyle w:val="NoSpacing"/>
      </w:pPr>
      <w:r>
        <w:t xml:space="preserve">                // binding operator, be it unary or binary.</w:t>
      </w:r>
    </w:p>
    <w:p w:rsidR="00117E74" w:rsidRDefault="00117E74" w:rsidP="00117E74">
      <w:pPr>
        <w:pStyle w:val="NoSpacing"/>
      </w:pPr>
      <w:r>
        <w:t xml:space="preserve">                Error(ERRsyntax);</w:t>
      </w:r>
    </w:p>
    <w:p w:rsidR="00117E74" w:rsidRDefault="00117E74" w:rsidP="00117E74">
      <w:pPr>
        <w:pStyle w:val="NoSpacing"/>
      </w:pPr>
      <w:r>
        <w:t xml:space="preserve">            }</w:t>
      </w:r>
    </w:p>
    <w:p w:rsidR="00117E74" w:rsidRDefault="00117E74" w:rsidP="00117E74">
      <w:pPr>
        <w:pStyle w:val="NoSpacing"/>
      </w:pPr>
      <w:r>
        <w:t xml:space="preserve">            if (m_currentNodeFunc-&gt;sxFnc.IsGenerator()</w:t>
      </w:r>
    </w:p>
    <w:p w:rsidR="00117E74" w:rsidRDefault="00117E74" w:rsidP="00117E74">
      <w:pPr>
        <w:pStyle w:val="NoSpacing"/>
      </w:pPr>
      <w:r>
        <w:t xml:space="preserve">                &amp;&amp; m_currentBlockInfo-&gt;pnodeBlock-&gt;sxBlock.blockType == PnodeBlockType::Parameter)</w:t>
      </w:r>
    </w:p>
    <w:p w:rsidR="00117E74" w:rsidRDefault="00117E74" w:rsidP="00117E74">
      <w:pPr>
        <w:pStyle w:val="NoSpacing"/>
      </w:pPr>
      <w:r>
        <w:t xml:space="preserve">            {</w:t>
      </w:r>
    </w:p>
    <w:p w:rsidR="00117E74" w:rsidRDefault="00117E74" w:rsidP="00117E74">
      <w:pPr>
        <w:pStyle w:val="NoSpacing"/>
      </w:pPr>
      <w:r>
        <w:t xml:space="preserve">                Error(ERRsyntax);</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 if (nop == knopAwait)</w:t>
      </w:r>
    </w:p>
    <w:p w:rsidR="00117E74" w:rsidRDefault="00117E74" w:rsidP="00117E74">
      <w:pPr>
        <w:pStyle w:val="NoSpacing"/>
      </w:pPr>
      <w:r>
        <w:t xml:space="preserve">        {</w:t>
      </w:r>
    </w:p>
    <w:p w:rsidR="00117E74" w:rsidRDefault="00117E74" w:rsidP="00117E74">
      <w:pPr>
        <w:pStyle w:val="NoSpacing"/>
      </w:pPr>
      <w:r>
        <w:t xml:space="preserve">            if (!m_pscan-&gt;AwaitIsKeyword() || oplMin &gt; opl)</w:t>
      </w:r>
    </w:p>
    <w:p w:rsidR="00117E74" w:rsidRDefault="00117E74" w:rsidP="00117E74">
      <w:pPr>
        <w:pStyle w:val="NoSpacing"/>
      </w:pPr>
      <w:r>
        <w:t xml:space="preserve">            {</w:t>
      </w:r>
    </w:p>
    <w:p w:rsidR="00117E74" w:rsidRDefault="00117E74" w:rsidP="00117E74">
      <w:pPr>
        <w:pStyle w:val="NoSpacing"/>
      </w:pPr>
      <w:r>
        <w:t xml:space="preserve">                // As 'yield' keyword, the case where 'await' is scanned as a keyword (tkAWAIT) but the scanner</w:t>
      </w:r>
    </w:p>
    <w:p w:rsidR="00117E74" w:rsidRDefault="00117E74" w:rsidP="00117E74">
      <w:pPr>
        <w:pStyle w:val="NoSpacing"/>
      </w:pPr>
      <w:r>
        <w:t xml:space="preserve">                // is not treating await as a keyword (!m_pscan-&gt;AwaitIsKeyword()) happens</w:t>
      </w:r>
    </w:p>
    <w:p w:rsidR="00117E74" w:rsidRDefault="00117E74" w:rsidP="00117E74">
      <w:pPr>
        <w:pStyle w:val="NoSpacing"/>
      </w:pPr>
      <w:r>
        <w:t xml:space="preserve">                // in strict mode non-generator function contexts.</w:t>
      </w:r>
    </w:p>
    <w:p w:rsidR="00117E74" w:rsidRDefault="00117E74" w:rsidP="00117E74">
      <w:pPr>
        <w:pStyle w:val="NoSpacing"/>
      </w:pPr>
      <w:r>
        <w:t xml:space="preserve">                //</w:t>
      </w:r>
    </w:p>
    <w:p w:rsidR="00117E74" w:rsidRDefault="00117E74" w:rsidP="00117E74">
      <w:pPr>
        <w:pStyle w:val="NoSpacing"/>
      </w:pPr>
      <w:r>
        <w:t xml:space="preserve">                // That is, 'await' is a keyword because of strict mode, but AwaitExpression</w:t>
      </w:r>
    </w:p>
    <w:p w:rsidR="00117E74" w:rsidRDefault="00117E74" w:rsidP="00117E74">
      <w:pPr>
        <w:pStyle w:val="NoSpacing"/>
      </w:pPr>
      <w:r>
        <w:t xml:space="preserve">                // is not a grammar production outside of generator functions.</w:t>
      </w:r>
    </w:p>
    <w:p w:rsidR="00117E74" w:rsidRDefault="00117E74" w:rsidP="00117E74">
      <w:pPr>
        <w:pStyle w:val="NoSpacing"/>
      </w:pPr>
      <w:r>
        <w:t xml:space="preserve">                //</w:t>
      </w:r>
    </w:p>
    <w:p w:rsidR="00117E74" w:rsidRDefault="00117E74" w:rsidP="00117E74">
      <w:pPr>
        <w:pStyle w:val="NoSpacing"/>
      </w:pPr>
      <w:r>
        <w:t xml:space="preserve">                // Otherwise it is an error for a yield to appear in the context of a higher level</w:t>
      </w:r>
    </w:p>
    <w:p w:rsidR="00117E74" w:rsidRDefault="00117E74" w:rsidP="00117E74">
      <w:pPr>
        <w:pStyle w:val="NoSpacing"/>
      </w:pPr>
      <w:r>
        <w:t xml:space="preserve">                // binding operator, be it unary or binary.</w:t>
      </w:r>
    </w:p>
    <w:p w:rsidR="00117E74" w:rsidRDefault="00117E74" w:rsidP="00117E74">
      <w:pPr>
        <w:pStyle w:val="NoSpacing"/>
      </w:pPr>
      <w:r>
        <w:t xml:space="preserve">                Error(ERRsyntax);</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m_pscan-&gt;Scan();</w:t>
      </w:r>
    </w:p>
    <w:p w:rsidR="00117E74" w:rsidRDefault="00117E74" w:rsidP="00117E74">
      <w:pPr>
        <w:pStyle w:val="NoSpacing"/>
      </w:pPr>
    </w:p>
    <w:p w:rsidR="00117E74" w:rsidRDefault="00117E74" w:rsidP="00117E74">
      <w:pPr>
        <w:pStyle w:val="NoSpacing"/>
      </w:pPr>
      <w:r>
        <w:t xml:space="preserve">        if (nop == knopYield &amp;&amp; !m_pscan-&gt;FHadNewLine() &amp;&amp; m_token.tk == tkStar)</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r>
        <w:t xml:space="preserve">            nop = knopYieldStar;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(nop == knopYield)</w:t>
      </w:r>
    </w:p>
    <w:p w:rsidR="00117E74" w:rsidRDefault="00117E74" w:rsidP="00117E74">
      <w:pPr>
        <w:pStyle w:val="NoSpacing"/>
      </w:pPr>
      <w:r>
        <w:t xml:space="preserve">        {</w:t>
      </w:r>
    </w:p>
    <w:p w:rsidR="00117E74" w:rsidRDefault="00117E74" w:rsidP="00117E74">
      <w:pPr>
        <w:pStyle w:val="NoSpacing"/>
      </w:pPr>
      <w:r>
        <w:t xml:space="preserve">            if (!ParseOptionalExpr&lt;buildAST&gt;(&amp;pnodeT, false, opl, NULL, TRUE, fAllowEllipsis))</w:t>
      </w:r>
    </w:p>
    <w:p w:rsidR="00117E74" w:rsidRDefault="00117E74" w:rsidP="00117E74">
      <w:pPr>
        <w:pStyle w:val="NoSpacing"/>
      </w:pPr>
      <w:r>
        <w:t xml:space="preserve">            {</w:t>
      </w:r>
    </w:p>
    <w:p w:rsidR="00117E74" w:rsidRDefault="00117E74" w:rsidP="00117E74">
      <w:pPr>
        <w:pStyle w:val="NoSpacing"/>
      </w:pPr>
      <w:r>
        <w:t xml:space="preserve">                nop = knopYieldLeaf;</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CreateNodeT&lt;knopYieldLeaf&gt;(ichMin, m_pscan-&gt;IchLimTok());</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lastRenderedPageBreak/>
        <w:t xml:space="preserve">        else</w:t>
      </w:r>
    </w:p>
    <w:p w:rsidR="00117E74" w:rsidRDefault="00117E74" w:rsidP="00117E74">
      <w:pPr>
        <w:pStyle w:val="NoSpacing"/>
      </w:pPr>
      <w:r>
        <w:t xml:space="preserve">        {</w:t>
      </w:r>
    </w:p>
    <w:p w:rsidR="00117E74" w:rsidRDefault="00117E74" w:rsidP="00117E74">
      <w:pPr>
        <w:pStyle w:val="NoSpacing"/>
      </w:pPr>
      <w:r>
        <w:t xml:space="preserve">            // Disallow spread after a Ellipsis token. This prevents chaining, and ensures spread is the top level expression.</w:t>
      </w:r>
    </w:p>
    <w:p w:rsidR="00117E74" w:rsidRDefault="00117E74" w:rsidP="00117E74">
      <w:pPr>
        <w:pStyle w:val="NoSpacing"/>
      </w:pPr>
      <w:r>
        <w:t xml:space="preserve">            pnodeT = ParseExpr&lt;buildAST&gt;(opl, &amp;fCanAssign, TRUE, nop != knopEllipsis &amp;&amp; fAllowEllipsis, nullptr /*hint*/, nullptr /*hintLength*/, nullptr /*hintOffset*/, &amp;operandToken, true);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(nop != knopYieldLeaf)</w:t>
      </w:r>
    </w:p>
    <w:p w:rsidR="00117E74" w:rsidRDefault="00117E74" w:rsidP="00117E74">
      <w:pPr>
        <w:pStyle w:val="NoSpacing"/>
      </w:pPr>
      <w:r>
        <w:t xml:space="preserve">        {</w:t>
      </w:r>
    </w:p>
    <w:p w:rsidR="00117E74" w:rsidRDefault="00117E74" w:rsidP="00117E74">
      <w:pPr>
        <w:pStyle w:val="NoSpacing"/>
      </w:pPr>
      <w:r>
        <w:t xml:space="preserve">            if (nop == knopIncPre || nop == knopDecPre)</w:t>
      </w:r>
    </w:p>
    <w:p w:rsidR="00117E74" w:rsidRDefault="00117E74" w:rsidP="00117E74">
      <w:pPr>
        <w:pStyle w:val="NoSpacing"/>
      </w:pPr>
      <w:r>
        <w:t xml:space="preserve">            {</w:t>
      </w:r>
    </w:p>
    <w:p w:rsidR="00117E74" w:rsidRDefault="00117E74" w:rsidP="00117E74">
      <w:pPr>
        <w:pStyle w:val="NoSpacing"/>
      </w:pPr>
      <w:r>
        <w:t xml:space="preserve">                if (!fCanAssign &amp;&amp; PHASE_ON1(Js::EarlyReferenceErrorsPhase))</w:t>
      </w:r>
    </w:p>
    <w:p w:rsidR="00117E74" w:rsidRDefault="00117E74" w:rsidP="00117E74">
      <w:pPr>
        <w:pStyle w:val="NoSpacing"/>
      </w:pPr>
      <w:r>
        <w:t xml:space="preserve">                {</w:t>
      </w:r>
    </w:p>
    <w:p w:rsidR="00117E74" w:rsidRDefault="00117E74" w:rsidP="00117E74">
      <w:pPr>
        <w:pStyle w:val="NoSpacing"/>
      </w:pPr>
      <w:r>
        <w:t xml:space="preserve">                    Error(JSERR_CantAssignTo);</w:t>
      </w:r>
    </w:p>
    <w:p w:rsidR="00117E74" w:rsidRDefault="00117E74" w:rsidP="00117E74">
      <w:pPr>
        <w:pStyle w:val="NoSpacing"/>
      </w:pPr>
      <w:r>
        <w:t xml:space="preserve">                }</w:t>
      </w:r>
    </w:p>
    <w:p w:rsidR="00117E74" w:rsidRDefault="00117E74" w:rsidP="00117E74">
      <w:pPr>
        <w:pStyle w:val="NoSpacing"/>
      </w:pPr>
      <w:r>
        <w:t xml:space="preserve">                TrackAssignment&lt;buildAST&gt;(pnodeT, &amp;operandToken, ichMin, m_pscan-&gt;IchLimTok());</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if (IsStrictMode() &amp;&amp; pnodeT-&gt;nop == knopName)</w:t>
      </w:r>
    </w:p>
    <w:p w:rsidR="00117E74" w:rsidRDefault="00117E74" w:rsidP="00117E74">
      <w:pPr>
        <w:pStyle w:val="NoSpacing"/>
      </w:pPr>
      <w:r>
        <w:t xml:space="preserve">                    {</w:t>
      </w:r>
    </w:p>
    <w:p w:rsidR="00117E74" w:rsidRDefault="00117E74" w:rsidP="00117E74">
      <w:pPr>
        <w:pStyle w:val="NoSpacing"/>
      </w:pPr>
      <w:r>
        <w:t xml:space="preserve">                        CheckStrictModeEvalArgumentsUsage(pnodeT-&gt;sxPid.pid);</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if (IsStrictMode() &amp;&amp; operandToken.tk == tkID)</w:t>
      </w:r>
    </w:p>
    <w:p w:rsidR="00117E74" w:rsidRDefault="00117E74" w:rsidP="00117E74">
      <w:pPr>
        <w:pStyle w:val="NoSpacing"/>
      </w:pPr>
      <w:r>
        <w:t xml:space="preserve">                    {</w:t>
      </w:r>
    </w:p>
    <w:p w:rsidR="00117E74" w:rsidRDefault="00117E74" w:rsidP="00117E74">
      <w:pPr>
        <w:pStyle w:val="NoSpacing"/>
      </w:pPr>
      <w:r>
        <w:t xml:space="preserve">                        CheckStrictModeEvalArgumentsUsage(operandToken.pid);</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 if (nop == knopEllipsis &amp;&amp; !fAllowEllipsis)</w:t>
      </w:r>
    </w:p>
    <w:p w:rsidR="00117E74" w:rsidRDefault="00117E74" w:rsidP="00117E74">
      <w:pPr>
        <w:pStyle w:val="NoSpacing"/>
      </w:pPr>
      <w:r>
        <w:t xml:space="preserve">            {</w:t>
      </w:r>
    </w:p>
    <w:p w:rsidR="00117E74" w:rsidRDefault="00117E74" w:rsidP="00117E74">
      <w:pPr>
        <w:pStyle w:val="NoSpacing"/>
      </w:pPr>
      <w:r>
        <w:t xml:space="preserve">                DeferOrEmitPotentialSpreadError(pnodeT);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//Do not do the folding for Asm in case of KnopPos as we need this to determine the type</w:t>
      </w:r>
    </w:p>
    <w:p w:rsidR="00117E74" w:rsidRDefault="00117E74" w:rsidP="00117E74">
      <w:pPr>
        <w:pStyle w:val="NoSpacing"/>
      </w:pPr>
      <w:r>
        <w:t xml:space="preserve">                if (nop == knopPos &amp;&amp; (pnodeT-&gt;nop == knopInt || pnodeT-&gt;nop == knopFlt) &amp;&amp; !this-&gt;m_InAsmMode)</w:t>
      </w:r>
    </w:p>
    <w:p w:rsidR="00117E74" w:rsidRDefault="00117E74" w:rsidP="00117E74">
      <w:pPr>
        <w:pStyle w:val="NoSpacing"/>
      </w:pPr>
      <w:r>
        <w:t xml:space="preserve">                {</w:t>
      </w:r>
    </w:p>
    <w:p w:rsidR="00117E74" w:rsidRDefault="00117E74" w:rsidP="00117E74">
      <w:pPr>
        <w:pStyle w:val="NoSpacing"/>
      </w:pPr>
      <w:r>
        <w:t xml:space="preserve">                    // Fold away a unary '+' on a number.</w:t>
      </w:r>
    </w:p>
    <w:p w:rsidR="00117E74" w:rsidRDefault="00117E74" w:rsidP="00117E74">
      <w:pPr>
        <w:pStyle w:val="NoSpacing"/>
      </w:pPr>
      <w:r>
        <w:t xml:space="preserve">                    pnode = pnodeT;</w:t>
      </w:r>
    </w:p>
    <w:p w:rsidR="00117E74" w:rsidRDefault="00117E74" w:rsidP="00117E74">
      <w:pPr>
        <w:pStyle w:val="NoSpacing"/>
      </w:pPr>
      <w:r>
        <w:t xml:space="preserve">                }</w:t>
      </w:r>
    </w:p>
    <w:p w:rsidR="00117E74" w:rsidRDefault="00117E74" w:rsidP="00117E74">
      <w:pPr>
        <w:pStyle w:val="NoSpacing"/>
      </w:pPr>
      <w:r>
        <w:t xml:space="preserve">                else if (nop == knopNeg &amp;&amp;</w:t>
      </w:r>
    </w:p>
    <w:p w:rsidR="00117E74" w:rsidRDefault="00117E74" w:rsidP="00117E74">
      <w:pPr>
        <w:pStyle w:val="NoSpacing"/>
      </w:pPr>
      <w:r>
        <w:t xml:space="preserve">                    ((pnodeT-&gt;nop == knopInt &amp;&amp; pnodeT-&gt;sxInt.lw != 0) ||</w:t>
      </w:r>
    </w:p>
    <w:p w:rsidR="00117E74" w:rsidRDefault="00117E74" w:rsidP="00117E74">
      <w:pPr>
        <w:pStyle w:val="NoSpacing"/>
      </w:pPr>
      <w:r>
        <w:t xml:space="preserve">                    (pnodeT-&gt;nop == knopFlt &amp;&amp; (pnodeT-&gt;sxFlt.dbl != 0 || this-&gt;m_InAsmMode))))</w:t>
      </w:r>
    </w:p>
    <w:p w:rsidR="00117E74" w:rsidRDefault="00117E74" w:rsidP="00117E74">
      <w:pPr>
        <w:pStyle w:val="NoSpacing"/>
      </w:pPr>
      <w:r>
        <w:t xml:space="preserve">                {</w:t>
      </w:r>
    </w:p>
    <w:p w:rsidR="00117E74" w:rsidRDefault="00117E74" w:rsidP="00117E74">
      <w:pPr>
        <w:pStyle w:val="NoSpacing"/>
      </w:pPr>
      <w:r>
        <w:t xml:space="preserve">                    // Fold a unary '-' on a number into the value of the number itself.</w:t>
      </w:r>
    </w:p>
    <w:p w:rsidR="00117E74" w:rsidRDefault="00117E74" w:rsidP="00117E74">
      <w:pPr>
        <w:pStyle w:val="NoSpacing"/>
      </w:pPr>
      <w:r>
        <w:t xml:space="preserve">                    pnode = pnodeT;</w:t>
      </w:r>
    </w:p>
    <w:p w:rsidR="00117E74" w:rsidRDefault="00117E74" w:rsidP="00117E74">
      <w:pPr>
        <w:pStyle w:val="NoSpacing"/>
      </w:pPr>
      <w:r>
        <w:t xml:space="preserve">                    if (pnode-&gt;nop == knopInt)</w:t>
      </w:r>
    </w:p>
    <w:p w:rsidR="00117E74" w:rsidRDefault="00117E74" w:rsidP="00117E74">
      <w:pPr>
        <w:pStyle w:val="NoSpacing"/>
      </w:pPr>
      <w:r>
        <w:t xml:space="preserve">                    {</w:t>
      </w:r>
    </w:p>
    <w:p w:rsidR="00117E74" w:rsidRDefault="00117E74" w:rsidP="00117E74">
      <w:pPr>
        <w:pStyle w:val="NoSpacing"/>
      </w:pPr>
      <w:r>
        <w:t xml:space="preserve">                        pnode-&gt;sxInt.lw = -pnode-&gt;sxInt.lw;</w:t>
      </w:r>
    </w:p>
    <w:p w:rsidR="00117E74" w:rsidRDefault="00117E74" w:rsidP="00117E74">
      <w:pPr>
        <w:pStyle w:val="NoSpacing"/>
      </w:pPr>
      <w:r>
        <w:lastRenderedPageBreak/>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pnode-&gt;sxFlt.dbl = -pnode-&gt;sxFlt.dbl;</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pnode = CreateUniNode(nop, pnodeT);</w:t>
      </w:r>
    </w:p>
    <w:p w:rsidR="00117E74" w:rsidRDefault="00117E74" w:rsidP="00117E74">
      <w:pPr>
        <w:pStyle w:val="NoSpacing"/>
      </w:pPr>
      <w:r>
        <w:t xml:space="preserve">                    this-&gt;CheckArguments(pnode-&gt;sxUni.pnode1);</w:t>
      </w:r>
    </w:p>
    <w:p w:rsidR="00117E74" w:rsidRDefault="00117E74" w:rsidP="00117E74">
      <w:pPr>
        <w:pStyle w:val="NoSpacing"/>
      </w:pPr>
      <w:r>
        <w:t xml:space="preserve">                }</w:t>
      </w:r>
    </w:p>
    <w:p w:rsidR="00117E74" w:rsidRDefault="00117E74" w:rsidP="00117E74">
      <w:pPr>
        <w:pStyle w:val="NoSpacing"/>
      </w:pPr>
      <w:r>
        <w:t xml:space="preserve">                pnode-&gt;ichMin = ichMin;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(nop == knopDelete)</w:t>
      </w:r>
    </w:p>
    <w:p w:rsidR="00117E74" w:rsidRDefault="00117E74" w:rsidP="00117E74">
      <w:pPr>
        <w:pStyle w:val="NoSpacing"/>
      </w:pPr>
      <w:r>
        <w:t xml:space="preserve">            {</w:t>
      </w:r>
    </w:p>
    <w:p w:rsidR="00117E74" w:rsidRDefault="00117E74" w:rsidP="00117E74">
      <w:pPr>
        <w:pStyle w:val="NoSpacing"/>
      </w:pPr>
      <w:r>
        <w:t xml:space="preserve">                if (IsStrictMode())</w:t>
      </w:r>
    </w:p>
    <w:p w:rsidR="00117E74" w:rsidRDefault="00117E74" w:rsidP="00117E74">
      <w:pPr>
        <w:pStyle w:val="NoSpacing"/>
      </w:pPr>
      <w:r>
        <w:t xml:space="preserve">                {</w:t>
      </w:r>
    </w:p>
    <w:p w:rsidR="00117E74" w:rsidRDefault="00117E74" w:rsidP="00117E74">
      <w:pPr>
        <w:pStyle w:val="NoSpacing"/>
      </w:pPr>
      <w:r>
        <w:t xml:space="preserve">                    if ((buildAST &amp;&amp; pnode-&gt;sxUni.pnode1-&gt;nop == knopName) ||</w:t>
      </w:r>
    </w:p>
    <w:p w:rsidR="00117E74" w:rsidRDefault="00117E74" w:rsidP="00117E74">
      <w:pPr>
        <w:pStyle w:val="NoSpacing"/>
      </w:pPr>
      <w:r>
        <w:t xml:space="preserve">                        (!buildAST &amp;&amp; operandToken.tk == tkID))</w:t>
      </w:r>
    </w:p>
    <w:p w:rsidR="00117E74" w:rsidRDefault="00117E74" w:rsidP="00117E74">
      <w:pPr>
        <w:pStyle w:val="NoSpacing"/>
      </w:pPr>
      <w:r>
        <w:t xml:space="preserve">                    {</w:t>
      </w:r>
    </w:p>
    <w:p w:rsidR="00117E74" w:rsidRDefault="00117E74" w:rsidP="00117E74">
      <w:pPr>
        <w:pStyle w:val="NoSpacing"/>
      </w:pPr>
      <w:r>
        <w:t xml:space="preserve">                        Error(ERRInvalidDelete);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ParseNodePtr pnode1 = pnode-&gt;sxUni.pnode1;</w:t>
      </w:r>
    </w:p>
    <w:p w:rsidR="00117E74" w:rsidRDefault="00117E74" w:rsidP="00117E74">
      <w:pPr>
        <w:pStyle w:val="NoSpacing"/>
      </w:pPr>
      <w:r>
        <w:t xml:space="preserve">                    if (m_currentNodeFunc)</w:t>
      </w:r>
    </w:p>
    <w:p w:rsidR="00117E74" w:rsidRDefault="00117E74" w:rsidP="00117E74">
      <w:pPr>
        <w:pStyle w:val="NoSpacing"/>
      </w:pPr>
      <w:r>
        <w:t xml:space="preserve">                    {</w:t>
      </w:r>
    </w:p>
    <w:p w:rsidR="00117E74" w:rsidRDefault="00117E74" w:rsidP="00117E74">
      <w:pPr>
        <w:pStyle w:val="NoSpacing"/>
      </w:pPr>
      <w:r>
        <w:t xml:space="preserve">                        if (pnode1-&gt;nop == knopDot || pnode1-&gt;nop == knopIndex)</w:t>
      </w:r>
    </w:p>
    <w:p w:rsidR="00117E74" w:rsidRDefault="00117E74" w:rsidP="00117E74">
      <w:pPr>
        <w:pStyle w:val="NoSpacing"/>
      </w:pPr>
      <w:r>
        <w:t xml:space="preserve">                        {</w:t>
      </w:r>
    </w:p>
    <w:p w:rsidR="00117E74" w:rsidRDefault="00117E74" w:rsidP="00117E74">
      <w:pPr>
        <w:pStyle w:val="NoSpacing"/>
      </w:pPr>
      <w:r>
        <w:t xml:space="preserve">                            // If we delete an arguments property, use the conservative,</w:t>
      </w:r>
    </w:p>
    <w:p w:rsidR="00117E74" w:rsidRDefault="00117E74" w:rsidP="00117E74">
      <w:pPr>
        <w:pStyle w:val="NoSpacing"/>
      </w:pPr>
      <w:r>
        <w:t xml:space="preserve">                            // heap-allocated arguments object.</w:t>
      </w:r>
    </w:p>
    <w:p w:rsidR="00117E74" w:rsidRDefault="00117E74" w:rsidP="00117E74">
      <w:pPr>
        <w:pStyle w:val="NoSpacing"/>
      </w:pPr>
      <w:r>
        <w:t xml:space="preserve">                            this-&gt;CheckArguments(pnode1-&gt;sxBin.pnode1);</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fCanAssign = FALSE;</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ichMin = m_pscan-&gt;IchMinTok();</w:t>
      </w:r>
    </w:p>
    <w:p w:rsidR="00117E74" w:rsidRDefault="00117E74" w:rsidP="00117E74">
      <w:pPr>
        <w:pStyle w:val="NoSpacing"/>
      </w:pPr>
      <w:r>
        <w:t xml:space="preserve">        BOOL fLikelyPattern = FALSE;</w:t>
      </w:r>
    </w:p>
    <w:p w:rsidR="00117E74" w:rsidRDefault="00117E74" w:rsidP="00117E74">
      <w:pPr>
        <w:pStyle w:val="NoSpacing"/>
      </w:pPr>
      <w:r>
        <w:t xml:space="preserve">        pnode = ParseTerm&lt;buildAST&gt;(TRUE, pNameHint, &amp;hintLength, &amp;hintOffset, &amp;term, fUnaryOrParen, &amp;fCanAssign, IsES6DestructuringEnabled() ? &amp;fLikelyPattern : nullptr);</w:t>
      </w:r>
    </w:p>
    <w:p w:rsidR="00117E74" w:rsidRDefault="00117E74" w:rsidP="00117E74">
      <w:pPr>
        <w:pStyle w:val="NoSpacing"/>
      </w:pPr>
      <w:r>
        <w:t xml:space="preserve">        if (pfLikelyPattern != nullptr)</w:t>
      </w:r>
    </w:p>
    <w:p w:rsidR="00117E74" w:rsidRDefault="00117E74" w:rsidP="00117E74">
      <w:pPr>
        <w:pStyle w:val="NoSpacing"/>
      </w:pPr>
      <w:r>
        <w:t xml:space="preserve">        {</w:t>
      </w:r>
    </w:p>
    <w:p w:rsidR="00117E74" w:rsidRDefault="00117E74" w:rsidP="00117E74">
      <w:pPr>
        <w:pStyle w:val="NoSpacing"/>
      </w:pPr>
      <w:r>
        <w:t xml:space="preserve">            *pfLikelyPattern = !!fLikelyPattern;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(m_token.tk == tkAsg &amp;&amp; oplMin &lt;= koplAsg &amp;&amp; fLikelyPattern)</w:t>
      </w:r>
    </w:p>
    <w:p w:rsidR="00117E74" w:rsidRDefault="00117E74" w:rsidP="00117E74">
      <w:pPr>
        <w:pStyle w:val="NoSpacing"/>
      </w:pPr>
      <w:r>
        <w:t xml:space="preserve">        {</w:t>
      </w:r>
    </w:p>
    <w:p w:rsidR="00117E74" w:rsidRDefault="00117E74" w:rsidP="00117E74">
      <w:pPr>
        <w:pStyle w:val="NoSpacing"/>
      </w:pPr>
      <w:r>
        <w:t xml:space="preserve">            m_pscan-&gt;SeekTo(termStart);</w:t>
      </w:r>
    </w:p>
    <w:p w:rsidR="00117E74" w:rsidRDefault="00117E74" w:rsidP="00117E74">
      <w:pPr>
        <w:pStyle w:val="NoSpacing"/>
      </w:pPr>
    </w:p>
    <w:p w:rsidR="00117E74" w:rsidRDefault="00117E74" w:rsidP="00117E74">
      <w:pPr>
        <w:pStyle w:val="NoSpacing"/>
      </w:pPr>
      <w:r>
        <w:t xml:space="preserve">            ParseDestructuredLiteralWithScopeSave(tkLCurly, false/*isDecl*/, false /*topLevel*/, DIC_ShouldNotParseInitializer);</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ConvertToPattern(pnode);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pNameHint = NULL;</w:t>
      </w:r>
    </w:p>
    <w:p w:rsidR="00117E74" w:rsidRDefault="00117E74" w:rsidP="00117E74">
      <w:pPr>
        <w:pStyle w:val="NoSpacing"/>
      </w:pPr>
      <w:r>
        <w:t xml:space="preserve">            if (pnode-&gt;nop == knopName)</w:t>
      </w:r>
    </w:p>
    <w:p w:rsidR="00117E74" w:rsidRDefault="00117E74" w:rsidP="00117E74">
      <w:pPr>
        <w:pStyle w:val="NoSpacing"/>
      </w:pPr>
      <w:r>
        <w:t xml:space="preserve">            {</w:t>
      </w:r>
    </w:p>
    <w:p w:rsidR="00117E74" w:rsidRDefault="00117E74" w:rsidP="00117E74">
      <w:pPr>
        <w:pStyle w:val="NoSpacing"/>
      </w:pPr>
      <w:r>
        <w:t xml:space="preserve">                pNameHint = pnode-&gt;sxPid.pid-&gt;Psz();</w:t>
      </w:r>
    </w:p>
    <w:p w:rsidR="00117E74" w:rsidRDefault="00117E74" w:rsidP="00117E74">
      <w:pPr>
        <w:pStyle w:val="NoSpacing"/>
      </w:pPr>
      <w:r>
        <w:t xml:space="preserve">                hintLength = pnode-&gt;sxPid.pid-&gt;Cch();</w:t>
      </w:r>
    </w:p>
    <w:p w:rsidR="00117E74" w:rsidRDefault="00117E74" w:rsidP="00117E74">
      <w:pPr>
        <w:pStyle w:val="NoSpacing"/>
      </w:pPr>
      <w:r>
        <w:t xml:space="preserve">                hintOffset = 0;</w:t>
      </w:r>
    </w:p>
    <w:p w:rsidR="00117E74" w:rsidRDefault="00117E74" w:rsidP="00117E74">
      <w:pPr>
        <w:pStyle w:val="NoSpacing"/>
      </w:pPr>
      <w:r>
        <w:t xml:space="preserve">            }</w:t>
      </w:r>
    </w:p>
    <w:p w:rsidR="00117E74" w:rsidRDefault="00117E74" w:rsidP="00117E74">
      <w:pPr>
        <w:pStyle w:val="NoSpacing"/>
      </w:pPr>
      <w:r>
        <w:t xml:space="preserve">            else if (pnode-&gt;nop == knopDot || pnode-&gt;nop == knopIndex)</w:t>
      </w:r>
    </w:p>
    <w:p w:rsidR="00117E74" w:rsidRDefault="00117E74" w:rsidP="00117E74">
      <w:pPr>
        <w:pStyle w:val="NoSpacing"/>
      </w:pPr>
      <w:r>
        <w:t xml:space="preserve">            {</w:t>
      </w:r>
    </w:p>
    <w:p w:rsidR="00117E74" w:rsidRDefault="00117E74" w:rsidP="00117E74">
      <w:pPr>
        <w:pStyle w:val="NoSpacing"/>
      </w:pPr>
      <w:r>
        <w:t xml:space="preserve">                if (CONFIG_FLAG(UseFullName))</w:t>
      </w:r>
    </w:p>
    <w:p w:rsidR="00117E74" w:rsidRDefault="00117E74" w:rsidP="00117E74">
      <w:pPr>
        <w:pStyle w:val="NoSpacing"/>
      </w:pPr>
      <w:r>
        <w:t xml:space="preserve">                {</w:t>
      </w:r>
    </w:p>
    <w:p w:rsidR="00117E74" w:rsidRDefault="00117E74" w:rsidP="00117E74">
      <w:pPr>
        <w:pStyle w:val="NoSpacing"/>
      </w:pPr>
      <w:r>
        <w:t xml:space="preserve">                    pNameHint = ConstructNameHint(pnode, &amp;hintLength, &amp;hintOffset);</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ParseNodePtr pnodeName = pnode;</w:t>
      </w:r>
    </w:p>
    <w:p w:rsidR="00117E74" w:rsidRDefault="00117E74" w:rsidP="00117E74">
      <w:pPr>
        <w:pStyle w:val="NoSpacing"/>
      </w:pPr>
      <w:r>
        <w:t xml:space="preserve">                    while (pnodeName-&gt;nop == knopDot)</w:t>
      </w:r>
    </w:p>
    <w:p w:rsidR="00117E74" w:rsidRDefault="00117E74" w:rsidP="00117E74">
      <w:pPr>
        <w:pStyle w:val="NoSpacing"/>
      </w:pPr>
      <w:r>
        <w:t xml:space="preserve">                    {</w:t>
      </w:r>
    </w:p>
    <w:p w:rsidR="00117E74" w:rsidRDefault="00117E74" w:rsidP="00117E74">
      <w:pPr>
        <w:pStyle w:val="NoSpacing"/>
      </w:pPr>
      <w:r>
        <w:t xml:space="preserve">                        pnodeName = pnodeName-&gt;sxBin.pnode2;</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(pnodeName-&gt;nop == knopName)</w:t>
      </w:r>
    </w:p>
    <w:p w:rsidR="00117E74" w:rsidRDefault="00117E74" w:rsidP="00117E74">
      <w:pPr>
        <w:pStyle w:val="NoSpacing"/>
      </w:pPr>
      <w:r>
        <w:t xml:space="preserve">                    {</w:t>
      </w:r>
    </w:p>
    <w:p w:rsidR="00117E74" w:rsidRDefault="00117E74" w:rsidP="00117E74">
      <w:pPr>
        <w:pStyle w:val="NoSpacing"/>
      </w:pPr>
      <w:r>
        <w:t xml:space="preserve">                        pNameHint = pnodeName-&gt;sxPid.pid-&gt;Psz();</w:t>
      </w:r>
    </w:p>
    <w:p w:rsidR="00117E74" w:rsidRDefault="00117E74" w:rsidP="00117E74">
      <w:pPr>
        <w:pStyle w:val="NoSpacing"/>
      </w:pPr>
      <w:r>
        <w:t xml:space="preserve">                        hintLength = pnodeName-&gt;sxPid.pid-&gt;Cch();</w:t>
      </w:r>
    </w:p>
    <w:p w:rsidR="00117E74" w:rsidRDefault="00117E74" w:rsidP="00117E74">
      <w:pPr>
        <w:pStyle w:val="NoSpacing"/>
      </w:pPr>
      <w:r>
        <w:t xml:space="preserve">                        hintOffset = 0;</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Check for postfix unary operators.</w:t>
      </w:r>
    </w:p>
    <w:p w:rsidR="00117E74" w:rsidRDefault="00117E74" w:rsidP="00117E74">
      <w:pPr>
        <w:pStyle w:val="NoSpacing"/>
      </w:pPr>
      <w:r>
        <w:t xml:space="preserve">        if (!m_pscan-&gt;FHadNewLine() &amp;&amp;</w:t>
      </w:r>
    </w:p>
    <w:p w:rsidR="00117E74" w:rsidRDefault="00117E74" w:rsidP="00117E74">
      <w:pPr>
        <w:pStyle w:val="NoSpacing"/>
      </w:pPr>
      <w:r>
        <w:t xml:space="preserve">            (tkInc == m_token.tk || tkDec == m_token.tk))</w:t>
      </w:r>
    </w:p>
    <w:p w:rsidR="00117E74" w:rsidRDefault="00117E74" w:rsidP="00117E74">
      <w:pPr>
        <w:pStyle w:val="NoSpacing"/>
      </w:pPr>
      <w:r>
        <w:t xml:space="preserve">        {</w:t>
      </w:r>
    </w:p>
    <w:p w:rsidR="00117E74" w:rsidRDefault="00117E74" w:rsidP="00117E74">
      <w:pPr>
        <w:pStyle w:val="NoSpacing"/>
      </w:pPr>
      <w:r>
        <w:t xml:space="preserve">            if (!fCanAssign &amp;&amp; PHASE_ON1(Js::EarlyReferenceErrorsPhase))</w:t>
      </w:r>
    </w:p>
    <w:p w:rsidR="00117E74" w:rsidRDefault="00117E74" w:rsidP="00117E74">
      <w:pPr>
        <w:pStyle w:val="NoSpacing"/>
      </w:pPr>
      <w:r>
        <w:t xml:space="preserve">            {</w:t>
      </w:r>
    </w:p>
    <w:p w:rsidR="00117E74" w:rsidRDefault="00117E74" w:rsidP="00117E74">
      <w:pPr>
        <w:pStyle w:val="NoSpacing"/>
      </w:pPr>
      <w:r>
        <w:lastRenderedPageBreak/>
        <w:t xml:space="preserve">                Error(JSERR_CantAssignTo);</w:t>
      </w:r>
    </w:p>
    <w:p w:rsidR="00117E74" w:rsidRDefault="00117E74" w:rsidP="00117E74">
      <w:pPr>
        <w:pStyle w:val="NoSpacing"/>
      </w:pPr>
      <w:r>
        <w:t xml:space="preserve">            }</w:t>
      </w:r>
    </w:p>
    <w:p w:rsidR="00117E74" w:rsidRDefault="00117E74" w:rsidP="00117E74">
      <w:pPr>
        <w:pStyle w:val="NoSpacing"/>
      </w:pPr>
      <w:r>
        <w:t xml:space="preserve">            TrackAssignment&lt;buildAST&gt;(pnode, &amp;term, ichMin, m_pscan-&gt;IchLimTok());</w:t>
      </w:r>
    </w:p>
    <w:p w:rsidR="00117E74" w:rsidRDefault="00117E74" w:rsidP="00117E74">
      <w:pPr>
        <w:pStyle w:val="NoSpacing"/>
      </w:pPr>
      <w:r>
        <w:t xml:space="preserve">            fCanAssign = FALSE;</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if (IsStrictMode() &amp;&amp; pnode-&gt;nop == knopName)</w:t>
      </w:r>
    </w:p>
    <w:p w:rsidR="00117E74" w:rsidRDefault="00117E74" w:rsidP="00117E74">
      <w:pPr>
        <w:pStyle w:val="NoSpacing"/>
      </w:pPr>
      <w:r>
        <w:t xml:space="preserve">                {</w:t>
      </w:r>
    </w:p>
    <w:p w:rsidR="00117E74" w:rsidRDefault="00117E74" w:rsidP="00117E74">
      <w:pPr>
        <w:pStyle w:val="NoSpacing"/>
      </w:pPr>
      <w:r>
        <w:t xml:space="preserve">                    CheckStrictModeEvalArgumentsUsage(pnode-&gt;sxPid.pid);</w:t>
      </w:r>
    </w:p>
    <w:p w:rsidR="00117E74" w:rsidRDefault="00117E74" w:rsidP="00117E74">
      <w:pPr>
        <w:pStyle w:val="NoSpacing"/>
      </w:pPr>
      <w:r>
        <w:t xml:space="preserve">                }</w:t>
      </w:r>
    </w:p>
    <w:p w:rsidR="00117E74" w:rsidRDefault="00117E74" w:rsidP="00117E74">
      <w:pPr>
        <w:pStyle w:val="NoSpacing"/>
      </w:pPr>
      <w:r>
        <w:t xml:space="preserve">                this-&gt;CheckArguments(pnode);</w:t>
      </w:r>
    </w:p>
    <w:p w:rsidR="00117E74" w:rsidRDefault="00117E74" w:rsidP="00117E74">
      <w:pPr>
        <w:pStyle w:val="NoSpacing"/>
      </w:pPr>
      <w:r>
        <w:t xml:space="preserve">                pnode = CreateUniNode(tkInc == m_token.tk ? knopIncPost : knopDecPost, pnode);</w:t>
      </w:r>
    </w:p>
    <w:p w:rsidR="00117E74" w:rsidRDefault="00117E74" w:rsidP="00117E74">
      <w:pPr>
        <w:pStyle w:val="NoSpacing"/>
      </w:pPr>
      <w:r>
        <w:t xml:space="preserve">                pnode-&gt;ichLim = m_pscan-&gt;IchLimTok();</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if (IsStrictMode() &amp;&amp; term.tk == tkID)</w:t>
      </w:r>
    </w:p>
    <w:p w:rsidR="00117E74" w:rsidRDefault="00117E74" w:rsidP="00117E74">
      <w:pPr>
        <w:pStyle w:val="NoSpacing"/>
      </w:pPr>
      <w:r>
        <w:t xml:space="preserve">                {</w:t>
      </w:r>
    </w:p>
    <w:p w:rsidR="00117E74" w:rsidRDefault="00117E74" w:rsidP="00117E74">
      <w:pPr>
        <w:pStyle w:val="NoSpacing"/>
      </w:pPr>
      <w:r>
        <w:t xml:space="preserve">                    CheckStrictModeEvalArgumentsUsage(term.pid);</w:t>
      </w:r>
    </w:p>
    <w:p w:rsidR="00117E74" w:rsidRDefault="00117E74" w:rsidP="00117E74">
      <w:pPr>
        <w:pStyle w:val="NoSpacing"/>
      </w:pPr>
      <w:r>
        <w:t xml:space="preserve">                }</w:t>
      </w:r>
    </w:p>
    <w:p w:rsidR="00117E74" w:rsidRDefault="00117E74" w:rsidP="00117E74">
      <w:pPr>
        <w:pStyle w:val="NoSpacing"/>
      </w:pPr>
      <w:r>
        <w:t xml:space="preserve">                // This expression is not an identifier</w:t>
      </w:r>
    </w:p>
    <w:p w:rsidR="00117E74" w:rsidRDefault="00117E74" w:rsidP="00117E74">
      <w:pPr>
        <w:pStyle w:val="NoSpacing"/>
      </w:pPr>
      <w:r>
        <w:t xml:space="preserve">                term.tk = tkNone;</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Process a sequence of operators and operands.</w:t>
      </w:r>
    </w:p>
    <w:p w:rsidR="00117E74" w:rsidRDefault="00117E74" w:rsidP="00117E74">
      <w:pPr>
        <w:pStyle w:val="NoSpacing"/>
      </w:pPr>
      <w:r>
        <w:t xml:space="preserve">    for (;;)</w:t>
      </w:r>
    </w:p>
    <w:p w:rsidR="00117E74" w:rsidRDefault="00117E74" w:rsidP="00117E74">
      <w:pPr>
        <w:pStyle w:val="NoSpacing"/>
      </w:pPr>
      <w:r>
        <w:t xml:space="preserve">    {</w:t>
      </w:r>
    </w:p>
    <w:p w:rsidR="00117E74" w:rsidRDefault="00117E74" w:rsidP="00117E74">
      <w:pPr>
        <w:pStyle w:val="NoSpacing"/>
      </w:pPr>
      <w:r>
        <w:t xml:space="preserve">        if (!m_phtbl-&gt;TokIsBinop(m_token.tk, &amp;opl, &amp;nop) || nop == knopNone)</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if ( ! fAllowIn &amp;&amp; nop == knopIn )</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Assert(opl != koplNo);</w:t>
      </w:r>
    </w:p>
    <w:p w:rsidR="00117E74" w:rsidRDefault="00117E74" w:rsidP="00117E74">
      <w:pPr>
        <w:pStyle w:val="NoSpacing"/>
      </w:pPr>
    </w:p>
    <w:p w:rsidR="00117E74" w:rsidRDefault="00117E74" w:rsidP="00117E74">
      <w:pPr>
        <w:pStyle w:val="NoSpacing"/>
      </w:pPr>
      <w:r>
        <w:t xml:space="preserve">        if (opl == koplAsg)</w:t>
      </w:r>
    </w:p>
    <w:p w:rsidR="00117E74" w:rsidRDefault="00117E74" w:rsidP="00117E74">
      <w:pPr>
        <w:pStyle w:val="NoSpacing"/>
      </w:pPr>
      <w:r>
        <w:t xml:space="preserve">        {</w:t>
      </w:r>
    </w:p>
    <w:p w:rsidR="00117E74" w:rsidRDefault="00117E74" w:rsidP="00117E74">
      <w:pPr>
        <w:pStyle w:val="NoSpacing"/>
      </w:pPr>
      <w:r>
        <w:t xml:space="preserve">            if (m_token.tk != tkDArrow)</w:t>
      </w:r>
    </w:p>
    <w:p w:rsidR="00117E74" w:rsidRDefault="00117E74" w:rsidP="00117E74">
      <w:pPr>
        <w:pStyle w:val="NoSpacing"/>
      </w:pPr>
      <w:r>
        <w:t xml:space="preserve">            {</w:t>
      </w:r>
    </w:p>
    <w:p w:rsidR="00117E74" w:rsidRDefault="00117E74" w:rsidP="00117E74">
      <w:pPr>
        <w:pStyle w:val="NoSpacing"/>
      </w:pPr>
      <w:r>
        <w:t xml:space="preserve">                // Assignment operator. These are the only right associative</w:t>
      </w:r>
    </w:p>
    <w:p w:rsidR="00117E74" w:rsidRDefault="00117E74" w:rsidP="00117E74">
      <w:pPr>
        <w:pStyle w:val="NoSpacing"/>
      </w:pPr>
      <w:r>
        <w:t xml:space="preserve">                // binary operators. We also need to special case the left</w:t>
      </w:r>
    </w:p>
    <w:p w:rsidR="00117E74" w:rsidRDefault="00117E74" w:rsidP="00117E74">
      <w:pPr>
        <w:pStyle w:val="NoSpacing"/>
      </w:pPr>
      <w:r>
        <w:t xml:space="preserve">                // operand - it should only be a LeftHandSideExpression.</w:t>
      </w:r>
    </w:p>
    <w:p w:rsidR="00117E74" w:rsidRDefault="00117E74" w:rsidP="00117E74">
      <w:pPr>
        <w:pStyle w:val="NoSpacing"/>
      </w:pPr>
      <w:r>
        <w:t xml:space="preserve">                Assert(ParseNode::Grfnop(nop) &amp; fnopAsg || nop == knopFncDecl);</w:t>
      </w:r>
    </w:p>
    <w:p w:rsidR="00117E74" w:rsidRDefault="00117E74" w:rsidP="00117E74">
      <w:pPr>
        <w:pStyle w:val="NoSpacing"/>
      </w:pPr>
      <w:r>
        <w:t xml:space="preserve">                TrackAssignment&lt;buildAST&gt;(pnode, &amp;term, ichMin, m_pscan-&gt;IchLimTok());</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if (IsStrictMode() &amp;&amp; pnode-&gt;nop == knopName)</w:t>
      </w:r>
    </w:p>
    <w:p w:rsidR="00117E74" w:rsidRDefault="00117E74" w:rsidP="00117E74">
      <w:pPr>
        <w:pStyle w:val="NoSpacing"/>
      </w:pPr>
      <w:r>
        <w:t xml:space="preserve">                    {</w:t>
      </w:r>
    </w:p>
    <w:p w:rsidR="00117E74" w:rsidRDefault="00117E74" w:rsidP="00117E74">
      <w:pPr>
        <w:pStyle w:val="NoSpacing"/>
      </w:pPr>
      <w:r>
        <w:lastRenderedPageBreak/>
        <w:t xml:space="preserve">                        CheckStrictModeEvalArgumentsUsage(pnode-&gt;sxPid.pid);</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Assignment stmt of the form "this.&lt;id&gt; = &lt;expr&gt;"</w:t>
      </w:r>
    </w:p>
    <w:p w:rsidR="00117E74" w:rsidRDefault="00117E74" w:rsidP="00117E74">
      <w:pPr>
        <w:pStyle w:val="NoSpacing"/>
      </w:pPr>
      <w:r>
        <w:t xml:space="preserve">                    if (nop == knopAsg &amp;&amp; pnode-&gt;nop == knopDot &amp;&amp; pnode-&gt;sxBin.pnode1-&gt;nop == knopThis &amp;&amp; pnode-&gt;sxBin.pnode2-&gt;nop == knopName)</w:t>
      </w:r>
    </w:p>
    <w:p w:rsidR="00117E74" w:rsidRDefault="00117E74" w:rsidP="00117E74">
      <w:pPr>
        <w:pStyle w:val="NoSpacing"/>
      </w:pPr>
      <w:r>
        <w:t xml:space="preserve">                    {</w:t>
      </w:r>
    </w:p>
    <w:p w:rsidR="00117E74" w:rsidRDefault="00117E74" w:rsidP="00117E74">
      <w:pPr>
        <w:pStyle w:val="NoSpacing"/>
      </w:pPr>
      <w:r>
        <w:t xml:space="preserve">                        if (pnode-&gt;sxBin.pnode2-&gt;sxPid.pid != wellKnownPropertyPids.__proto__)</w:t>
      </w:r>
    </w:p>
    <w:p w:rsidR="00117E74" w:rsidRDefault="00117E74" w:rsidP="00117E74">
      <w:pPr>
        <w:pStyle w:val="NoSpacing"/>
      </w:pPr>
      <w:r>
        <w:t xml:space="preserve">                        {</w:t>
      </w:r>
    </w:p>
    <w:p w:rsidR="00117E74" w:rsidRDefault="00117E74" w:rsidP="00117E74">
      <w:pPr>
        <w:pStyle w:val="NoSpacing"/>
      </w:pPr>
      <w:r>
        <w:t xml:space="preserve">                            assignmentStmt = true;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if (IsStrictMode() &amp;&amp; term.tk == tkID)</w:t>
      </w:r>
    </w:p>
    <w:p w:rsidR="00117E74" w:rsidRDefault="00117E74" w:rsidP="00117E74">
      <w:pPr>
        <w:pStyle w:val="NoSpacing"/>
      </w:pPr>
      <w:r>
        <w:t xml:space="preserve">                    {</w:t>
      </w:r>
    </w:p>
    <w:p w:rsidR="00117E74" w:rsidRDefault="00117E74" w:rsidP="00117E74">
      <w:pPr>
        <w:pStyle w:val="NoSpacing"/>
      </w:pPr>
      <w:r>
        <w:t xml:space="preserve">                        CheckStrictModeEvalArgumentsUsage(term.pid);</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(opl &lt; oplMin)</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if (m_token.tk != tkDArrow &amp;&amp; !fCanAssign &amp;&amp; PHASE_ON1(Js::EarlyReferenceErrorsPhase))</w:t>
      </w:r>
    </w:p>
    <w:p w:rsidR="00117E74" w:rsidRDefault="00117E74" w:rsidP="00117E74">
      <w:pPr>
        <w:pStyle w:val="NoSpacing"/>
      </w:pPr>
      <w:r>
        <w:t xml:space="preserve">            {</w:t>
      </w:r>
    </w:p>
    <w:p w:rsidR="00117E74" w:rsidRDefault="00117E74" w:rsidP="00117E74">
      <w:pPr>
        <w:pStyle w:val="NoSpacing"/>
      </w:pPr>
      <w:r>
        <w:t xml:space="preserve">                Error(JSERR_CantAssignTo);</w:t>
      </w:r>
    </w:p>
    <w:p w:rsidR="00117E74" w:rsidRDefault="00117E74" w:rsidP="00117E74">
      <w:pPr>
        <w:pStyle w:val="NoSpacing"/>
      </w:pPr>
      <w:r>
        <w:t xml:space="preserve">                // No recovery necessary since this is a semantic, not structural, error.</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 if (opl == koplExpo)</w:t>
      </w:r>
    </w:p>
    <w:p w:rsidR="00117E74" w:rsidRDefault="00117E74" w:rsidP="00117E74">
      <w:pPr>
        <w:pStyle w:val="NoSpacing"/>
      </w:pPr>
      <w:r>
        <w:t xml:space="preserve">        {</w:t>
      </w:r>
    </w:p>
    <w:p w:rsidR="00117E74" w:rsidRDefault="00117E74" w:rsidP="00117E74">
      <w:pPr>
        <w:pStyle w:val="NoSpacing"/>
      </w:pPr>
      <w:r>
        <w:t xml:space="preserve">            // ** operator is right associative</w:t>
      </w:r>
    </w:p>
    <w:p w:rsidR="00117E74" w:rsidRDefault="00117E74" w:rsidP="00117E74">
      <w:pPr>
        <w:pStyle w:val="NoSpacing"/>
      </w:pPr>
      <w:r>
        <w:t xml:space="preserve">            if (opl &lt; oplMin)</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w:t>
      </w:r>
    </w:p>
    <w:p w:rsidR="00117E74" w:rsidRDefault="00117E74" w:rsidP="00117E74">
      <w:pPr>
        <w:pStyle w:val="NoSpacing"/>
      </w:pPr>
      <w:r>
        <w:t xml:space="preserve">        else if (opl &lt;= oplMin)</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This expression is not an identifier</w:t>
      </w:r>
    </w:p>
    <w:p w:rsidR="00117E74" w:rsidRDefault="00117E74" w:rsidP="00117E74">
      <w:pPr>
        <w:pStyle w:val="NoSpacing"/>
      </w:pPr>
      <w:r>
        <w:t xml:space="preserve">        term.tk = tkNone;</w:t>
      </w:r>
    </w:p>
    <w:p w:rsidR="00117E74" w:rsidRDefault="00117E74" w:rsidP="00117E74">
      <w:pPr>
        <w:pStyle w:val="NoSpacing"/>
      </w:pPr>
    </w:p>
    <w:p w:rsidR="00117E74" w:rsidRDefault="00117E74" w:rsidP="00117E74">
      <w:pPr>
        <w:pStyle w:val="NoSpacing"/>
      </w:pPr>
      <w:r>
        <w:t xml:space="preserve">        // Precedence is high enough. Consume the operator token.</w:t>
      </w:r>
    </w:p>
    <w:p w:rsidR="00117E74" w:rsidRDefault="00117E74" w:rsidP="00117E74">
      <w:pPr>
        <w:pStyle w:val="NoSpacing"/>
      </w:pPr>
      <w:r>
        <w:t xml:space="preserve">        m_pscan-&gt;Scan();</w:t>
      </w:r>
    </w:p>
    <w:p w:rsidR="00117E74" w:rsidRDefault="00117E74" w:rsidP="00117E74">
      <w:pPr>
        <w:pStyle w:val="NoSpacing"/>
      </w:pPr>
      <w:r>
        <w:t xml:space="preserve">        fCanAssign = FALSE;</w:t>
      </w:r>
    </w:p>
    <w:p w:rsidR="00117E74" w:rsidRDefault="00117E74" w:rsidP="00117E74">
      <w:pPr>
        <w:pStyle w:val="NoSpacing"/>
      </w:pPr>
    </w:p>
    <w:p w:rsidR="00117E74" w:rsidRDefault="00117E74" w:rsidP="00117E74">
      <w:pPr>
        <w:pStyle w:val="NoSpacing"/>
      </w:pPr>
      <w:r>
        <w:lastRenderedPageBreak/>
        <w:t xml:space="preserve">        // Special case the "?:" operator</w:t>
      </w:r>
    </w:p>
    <w:p w:rsidR="00117E74" w:rsidRDefault="00117E74" w:rsidP="00117E74">
      <w:pPr>
        <w:pStyle w:val="NoSpacing"/>
      </w:pPr>
      <w:r>
        <w:t xml:space="preserve">        if (nop == knopQmark)</w:t>
      </w:r>
    </w:p>
    <w:p w:rsidR="00117E74" w:rsidRDefault="00117E74" w:rsidP="00117E74">
      <w:pPr>
        <w:pStyle w:val="NoSpacing"/>
      </w:pPr>
      <w:r>
        <w:t xml:space="preserve">        {</w:t>
      </w:r>
    </w:p>
    <w:p w:rsidR="00117E74" w:rsidRDefault="00117E74" w:rsidP="00117E74">
      <w:pPr>
        <w:pStyle w:val="NoSpacing"/>
      </w:pPr>
      <w:r>
        <w:t xml:space="preserve">            pnodeT = ParseExpr&lt;buildAST&gt;(koplAsg, NULL, fAllowIn);</w:t>
      </w:r>
    </w:p>
    <w:p w:rsidR="00117E74" w:rsidRDefault="00117E74" w:rsidP="00117E74">
      <w:pPr>
        <w:pStyle w:val="NoSpacing"/>
      </w:pPr>
      <w:r>
        <w:t xml:space="preserve">            ChkCurTok(tkColon, ERRnoColon);</w:t>
      </w:r>
    </w:p>
    <w:p w:rsidR="00117E74" w:rsidRDefault="00117E74" w:rsidP="00117E74">
      <w:pPr>
        <w:pStyle w:val="NoSpacing"/>
      </w:pPr>
      <w:r>
        <w:t xml:space="preserve">            ParseNodePtr pnodeT2 = ParseExpr&lt;buildAST&gt;(koplAsg, NULL, fAllowIn);</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CreateTriNode(nop, pnode, pnodeT, pnodeT2);</w:t>
      </w:r>
    </w:p>
    <w:p w:rsidR="00117E74" w:rsidRDefault="00117E74" w:rsidP="00117E74">
      <w:pPr>
        <w:pStyle w:val="NoSpacing"/>
      </w:pPr>
      <w:r>
        <w:t xml:space="preserve">                this-&gt;CheckArguments(pnode-&gt;sxTri.pnode2);</w:t>
      </w:r>
    </w:p>
    <w:p w:rsidR="00117E74" w:rsidRDefault="00117E74" w:rsidP="00117E74">
      <w:pPr>
        <w:pStyle w:val="NoSpacing"/>
      </w:pPr>
      <w:r>
        <w:t xml:space="preserve">                this-&gt;CheckArguments(pnode-&gt;sxTri.pnode3);</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 if (nop == knopFncDecl)</w:t>
      </w:r>
    </w:p>
    <w:p w:rsidR="00117E74" w:rsidRDefault="00117E74" w:rsidP="00117E74">
      <w:pPr>
        <w:pStyle w:val="NoSpacing"/>
      </w:pPr>
      <w:r>
        <w:t xml:space="preserve">        {</w:t>
      </w:r>
    </w:p>
    <w:p w:rsidR="00117E74" w:rsidRDefault="00117E74" w:rsidP="00117E74">
      <w:pPr>
        <w:pStyle w:val="NoSpacing"/>
      </w:pPr>
      <w:r>
        <w:t xml:space="preserve">            ushort flags = fFncLambda;</w:t>
      </w:r>
    </w:p>
    <w:p w:rsidR="00117E74" w:rsidRDefault="00117E74" w:rsidP="00117E74">
      <w:pPr>
        <w:pStyle w:val="NoSpacing"/>
      </w:pPr>
      <w:r>
        <w:t xml:space="preserve">            size_t iecpMin = 0;</w:t>
      </w:r>
    </w:p>
    <w:p w:rsidR="00117E74" w:rsidRDefault="00117E74" w:rsidP="00117E74">
      <w:pPr>
        <w:pStyle w:val="NoSpacing"/>
      </w:pPr>
      <w:r>
        <w:t xml:space="preserve">            bool isAsyncMethod = false;</w:t>
      </w:r>
    </w:p>
    <w:p w:rsidR="00117E74" w:rsidRDefault="00117E74" w:rsidP="00117E74">
      <w:pPr>
        <w:pStyle w:val="NoSpacing"/>
      </w:pPr>
      <w:r>
        <w:t xml:space="preserve">            m_pscan-&gt;SeekTo(termStart);</w:t>
      </w:r>
    </w:p>
    <w:p w:rsidR="00117E74" w:rsidRDefault="00117E74" w:rsidP="00117E74">
      <w:pPr>
        <w:pStyle w:val="NoSpacing"/>
      </w:pPr>
      <w:r>
        <w:t xml:space="preserve">            if (m_token.tk == tkID &amp;&amp; m_token.GetIdentifier(m_phtbl) == wellKnownPropertyPids.async &amp;&amp; m_scriptContext-&gt;GetConfig()-&gt;IsES7AsyncAndAwaitEnabled())</w:t>
      </w:r>
    </w:p>
    <w:p w:rsidR="00117E74" w:rsidRDefault="00117E74" w:rsidP="00117E74">
      <w:pPr>
        <w:pStyle w:val="NoSpacing"/>
      </w:pPr>
      <w:r>
        <w:t xml:space="preserve">            {</w:t>
      </w:r>
    </w:p>
    <w:p w:rsidR="00117E74" w:rsidRDefault="00117E74" w:rsidP="00117E74">
      <w:pPr>
        <w:pStyle w:val="NoSpacing"/>
      </w:pPr>
      <w:r>
        <w:t xml:space="preserve">                ichMin = m_pscan-&gt;IchMinTok();</w:t>
      </w:r>
    </w:p>
    <w:p w:rsidR="00117E74" w:rsidRDefault="00117E74" w:rsidP="00117E74">
      <w:pPr>
        <w:pStyle w:val="NoSpacing"/>
      </w:pPr>
      <w:r>
        <w:t xml:space="preserve">                iecpMin = m_pscan-&gt;IecpMinTok();</w:t>
      </w:r>
    </w:p>
    <w:p w:rsidR="00117E74" w:rsidRDefault="00117E74" w:rsidP="00117E74">
      <w:pPr>
        <w:pStyle w:val="NoSpacing"/>
      </w:pPr>
      <w:r>
        <w:t xml:space="preserve">                m_pscan-&gt;Scan();</w:t>
      </w:r>
    </w:p>
    <w:p w:rsidR="00117E74" w:rsidRDefault="00117E74" w:rsidP="00117E74">
      <w:pPr>
        <w:pStyle w:val="NoSpacing"/>
      </w:pPr>
    </w:p>
    <w:p w:rsidR="00117E74" w:rsidRDefault="00117E74" w:rsidP="00117E74">
      <w:pPr>
        <w:pStyle w:val="NoSpacing"/>
      </w:pPr>
      <w:r>
        <w:t xml:space="preserve">                if (m_token.tk == tkID || m_token.tk == tkLParen)</w:t>
      </w:r>
    </w:p>
    <w:p w:rsidR="00117E74" w:rsidRDefault="00117E74" w:rsidP="00117E74">
      <w:pPr>
        <w:pStyle w:val="NoSpacing"/>
      </w:pPr>
      <w:r>
        <w:t xml:space="preserve">                {</w:t>
      </w:r>
    </w:p>
    <w:p w:rsidR="00117E74" w:rsidRDefault="00117E74" w:rsidP="00117E74">
      <w:pPr>
        <w:pStyle w:val="NoSpacing"/>
      </w:pPr>
      <w:r>
        <w:t xml:space="preserve">                    flags |= fFncAsync;</w:t>
      </w:r>
    </w:p>
    <w:p w:rsidR="00117E74" w:rsidRDefault="00117E74" w:rsidP="00117E74">
      <w:pPr>
        <w:pStyle w:val="NoSpacing"/>
      </w:pPr>
      <w:r>
        <w:t xml:space="preserve">                    isAsyncMethod = true;</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m_pscan-&gt;SeekTo(termStart);</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pnode = ParseFncDecl&lt;buildAST&gt;(flags, nullptr, /* isSourceElement = */ false, /* needsPIDOnRCurlyScan = */false, /* resetParsingSuperRestrictionState = */false);</w:t>
      </w:r>
    </w:p>
    <w:p w:rsidR="00117E74" w:rsidRDefault="00117E74" w:rsidP="00117E74">
      <w:pPr>
        <w:pStyle w:val="NoSpacing"/>
      </w:pPr>
      <w:r>
        <w:t xml:space="preserve">            if (isAsyncMethod)</w:t>
      </w:r>
    </w:p>
    <w:p w:rsidR="00117E74" w:rsidRDefault="00117E74" w:rsidP="00117E74">
      <w:pPr>
        <w:pStyle w:val="NoSpacing"/>
      </w:pPr>
      <w:r>
        <w:t xml:space="preserve">            {</w:t>
      </w:r>
    </w:p>
    <w:p w:rsidR="00117E74" w:rsidRDefault="00117E74" w:rsidP="00117E74">
      <w:pPr>
        <w:pStyle w:val="NoSpacing"/>
      </w:pPr>
      <w:r>
        <w:t xml:space="preserve">                pnode-&gt;sxFnc.cbMin = iecpMin;</w:t>
      </w:r>
    </w:p>
    <w:p w:rsidR="00117E74" w:rsidRDefault="00117E74" w:rsidP="00117E74">
      <w:pPr>
        <w:pStyle w:val="NoSpacing"/>
      </w:pPr>
      <w:r>
        <w:t xml:space="preserve">                pnode-&gt;ichMin = ichMin;</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 Parse the operand, make a new node, and look for more</w:t>
      </w:r>
    </w:p>
    <w:p w:rsidR="00117E74" w:rsidRDefault="00117E74" w:rsidP="00117E74">
      <w:pPr>
        <w:pStyle w:val="NoSpacing"/>
      </w:pPr>
      <w:r>
        <w:t xml:space="preserve">            pnodeT = ParseExpr&lt;buildAST&gt;(opl, NULL, fAllowIn, FALSE, pNameHint, &amp;hintLength, &amp;hintOffset, nullptr);</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CreateBinNode(nop, pnode, pnodeT);</w:t>
      </w:r>
    </w:p>
    <w:p w:rsidR="00117E74" w:rsidRDefault="00117E74" w:rsidP="00117E74">
      <w:pPr>
        <w:pStyle w:val="NoSpacing"/>
      </w:pPr>
      <w:r>
        <w:t xml:space="preserve">                Assert(pnode-&gt;sxBin.pnode2 != NULL);</w:t>
      </w:r>
    </w:p>
    <w:p w:rsidR="00117E74" w:rsidRDefault="00117E74" w:rsidP="00117E74">
      <w:pPr>
        <w:pStyle w:val="NoSpacing"/>
      </w:pPr>
      <w:r>
        <w:lastRenderedPageBreak/>
        <w:t xml:space="preserve">                if (pnode-&gt;sxBin.pnode2-&gt;nop == knopFncDecl)</w:t>
      </w:r>
    </w:p>
    <w:p w:rsidR="00117E74" w:rsidRDefault="00117E74" w:rsidP="00117E74">
      <w:pPr>
        <w:pStyle w:val="NoSpacing"/>
      </w:pPr>
      <w:r>
        <w:t xml:space="preserve">                {</w:t>
      </w:r>
    </w:p>
    <w:p w:rsidR="00117E74" w:rsidRDefault="00117E74" w:rsidP="00117E74">
      <w:pPr>
        <w:pStyle w:val="NoSpacing"/>
      </w:pPr>
      <w:r>
        <w:t xml:space="preserve">                    Assert(hintLength &gt;= hintOffset);</w:t>
      </w:r>
    </w:p>
    <w:p w:rsidR="00117E74" w:rsidRDefault="00117E74" w:rsidP="00117E74">
      <w:pPr>
        <w:pStyle w:val="NoSpacing"/>
      </w:pPr>
      <w:r>
        <w:t xml:space="preserve">                    pnode-&gt;sxBin.pnode2-&gt;sxFnc.hint = pNameHint;</w:t>
      </w:r>
    </w:p>
    <w:p w:rsidR="00117E74" w:rsidRDefault="00117E74" w:rsidP="00117E74">
      <w:pPr>
        <w:pStyle w:val="NoSpacing"/>
      </w:pPr>
      <w:r>
        <w:t xml:space="preserve">                    pnode-&gt;sxBin.pnode2-&gt;sxFnc.hintLength = hintLength;</w:t>
      </w:r>
    </w:p>
    <w:p w:rsidR="00117E74" w:rsidRDefault="00117E74" w:rsidP="00117E74">
      <w:pPr>
        <w:pStyle w:val="NoSpacing"/>
      </w:pPr>
      <w:r>
        <w:t xml:space="preserve">                    pnode-&gt;sxBin.pnode2-&gt;sxFnc.hintOffset = hintOffset;</w:t>
      </w:r>
    </w:p>
    <w:p w:rsidR="00117E74" w:rsidRDefault="00117E74" w:rsidP="00117E74">
      <w:pPr>
        <w:pStyle w:val="NoSpacing"/>
      </w:pPr>
    </w:p>
    <w:p w:rsidR="00117E74" w:rsidRDefault="00117E74" w:rsidP="00117E74">
      <w:pPr>
        <w:pStyle w:val="NoSpacing"/>
      </w:pPr>
      <w:r>
        <w:t xml:space="preserve">                    if (pnode-&gt;sxBin.pnode1-&gt;nop == knopDot)</w:t>
      </w:r>
    </w:p>
    <w:p w:rsidR="00117E74" w:rsidRDefault="00117E74" w:rsidP="00117E74">
      <w:pPr>
        <w:pStyle w:val="NoSpacing"/>
      </w:pPr>
      <w:r>
        <w:t xml:space="preserve">                    {</w:t>
      </w:r>
    </w:p>
    <w:p w:rsidR="00117E74" w:rsidRDefault="00117E74" w:rsidP="00117E74">
      <w:pPr>
        <w:pStyle w:val="NoSpacing"/>
      </w:pPr>
      <w:r>
        <w:t xml:space="preserve">                        pnode-&gt;sxBin.pnode2-&gt;sxFnc.isNameIdentifierRef  = false;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if (pnode-&gt;sxBin.pnode2-&gt;nop == knopClassDecl &amp;&amp; pnode-&gt;sxBin.pnode1-&gt;nop == knopDot)</w:t>
      </w:r>
    </w:p>
    <w:p w:rsidR="00117E74" w:rsidRDefault="00117E74" w:rsidP="00117E74">
      <w:pPr>
        <w:pStyle w:val="NoSpacing"/>
      </w:pPr>
      <w:r>
        <w:t xml:space="preserve">                {</w:t>
      </w:r>
    </w:p>
    <w:p w:rsidR="00117E74" w:rsidRDefault="00117E74" w:rsidP="00117E74">
      <w:pPr>
        <w:pStyle w:val="NoSpacing"/>
      </w:pPr>
      <w:r>
        <w:t xml:space="preserve">                    Assert(pnode-&gt;sxBin.pnode2-&gt;sxClass.pnodeConstructor);</w:t>
      </w:r>
    </w:p>
    <w:p w:rsidR="00117E74" w:rsidRDefault="00117E74" w:rsidP="00117E74">
      <w:pPr>
        <w:pStyle w:val="NoSpacing"/>
      </w:pPr>
      <w:r>
        <w:t xml:space="preserve">                    pnode-&gt;sxBin.pnode2-&gt;sxClass.pnodeConstructor-&gt;sxFnc.isNameIdentifierRef  = false;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pNameHint = NULL;</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if (!assignmentStmt)</w:t>
      </w:r>
    </w:p>
    <w:p w:rsidR="00117E74" w:rsidRDefault="00117E74" w:rsidP="00117E74">
      <w:pPr>
        <w:pStyle w:val="NoSpacing"/>
      </w:pPr>
      <w:r>
        <w:t xml:space="preserve">        {</w:t>
      </w:r>
    </w:p>
    <w:p w:rsidR="00117E74" w:rsidRDefault="00117E74" w:rsidP="00117E74">
      <w:pPr>
        <w:pStyle w:val="NoSpacing"/>
      </w:pPr>
      <w:r>
        <w:t xml:space="preserve">            // Don't set the flag for following nodes</w:t>
      </w:r>
    </w:p>
    <w:p w:rsidR="00117E74" w:rsidRDefault="00117E74" w:rsidP="00117E74">
      <w:pPr>
        <w:pStyle w:val="NoSpacing"/>
      </w:pPr>
      <w:r>
        <w:t xml:space="preserve">            switch (pnode-&gt;nop)</w:t>
      </w:r>
    </w:p>
    <w:p w:rsidR="00117E74" w:rsidRDefault="00117E74" w:rsidP="00117E74">
      <w:pPr>
        <w:pStyle w:val="NoSpacing"/>
      </w:pPr>
      <w:r>
        <w:t xml:space="preserve">            {</w:t>
      </w:r>
    </w:p>
    <w:p w:rsidR="00117E74" w:rsidRDefault="00117E74" w:rsidP="00117E74">
      <w:pPr>
        <w:pStyle w:val="NoSpacing"/>
      </w:pPr>
      <w:r>
        <w:t xml:space="preserve">            case knopName:</w:t>
      </w:r>
    </w:p>
    <w:p w:rsidR="00117E74" w:rsidRDefault="00117E74" w:rsidP="00117E74">
      <w:pPr>
        <w:pStyle w:val="NoSpacing"/>
      </w:pPr>
      <w:r>
        <w:t xml:space="preserve">            case knopInt:</w:t>
      </w:r>
    </w:p>
    <w:p w:rsidR="00117E74" w:rsidRDefault="00117E74" w:rsidP="00117E74">
      <w:pPr>
        <w:pStyle w:val="NoSpacing"/>
      </w:pPr>
      <w:r>
        <w:t xml:space="preserve">            case knopFlt:</w:t>
      </w:r>
    </w:p>
    <w:p w:rsidR="00117E74" w:rsidRDefault="00117E74" w:rsidP="00117E74">
      <w:pPr>
        <w:pStyle w:val="NoSpacing"/>
      </w:pPr>
      <w:r>
        <w:t xml:space="preserve">            case knopStr:</w:t>
      </w:r>
    </w:p>
    <w:p w:rsidR="00117E74" w:rsidRDefault="00117E74" w:rsidP="00117E74">
      <w:pPr>
        <w:pStyle w:val="NoSpacing"/>
      </w:pPr>
      <w:r>
        <w:t xml:space="preserve">            case knopRegExp:</w:t>
      </w:r>
    </w:p>
    <w:p w:rsidR="00117E74" w:rsidRDefault="00117E74" w:rsidP="00117E74">
      <w:pPr>
        <w:pStyle w:val="NoSpacing"/>
      </w:pPr>
      <w:r>
        <w:t xml:space="preserve">            case knopNull:</w:t>
      </w:r>
    </w:p>
    <w:p w:rsidR="00117E74" w:rsidRDefault="00117E74" w:rsidP="00117E74">
      <w:pPr>
        <w:pStyle w:val="NoSpacing"/>
      </w:pPr>
      <w:r>
        <w:t xml:space="preserve">            case knopFalse:</w:t>
      </w:r>
    </w:p>
    <w:p w:rsidR="00117E74" w:rsidRDefault="00117E74" w:rsidP="00117E74">
      <w:pPr>
        <w:pStyle w:val="NoSpacing"/>
      </w:pPr>
      <w:r>
        <w:t xml:space="preserve">            case knopTrue:</w:t>
      </w:r>
    </w:p>
    <w:p w:rsidR="00117E74" w:rsidRDefault="00117E74" w:rsidP="00117E74">
      <w:pPr>
        <w:pStyle w:val="NoSpacing"/>
      </w:pPr>
      <w:r>
        <w:t xml:space="preserve">                break;</w:t>
      </w:r>
    </w:p>
    <w:p w:rsidR="00117E74" w:rsidRDefault="00117E74" w:rsidP="00117E74">
      <w:pPr>
        <w:pStyle w:val="NoSpacing"/>
      </w:pPr>
      <w:r>
        <w:t xml:space="preserve">            default:</w:t>
      </w:r>
    </w:p>
    <w:p w:rsidR="00117E74" w:rsidRDefault="00117E74" w:rsidP="00117E74">
      <w:pPr>
        <w:pStyle w:val="NoSpacing"/>
      </w:pPr>
      <w:r>
        <w:t xml:space="preserve">                if (m_currentNodeFunc)</w:t>
      </w:r>
    </w:p>
    <w:p w:rsidR="00117E74" w:rsidRDefault="00117E74" w:rsidP="00117E74">
      <w:pPr>
        <w:pStyle w:val="NoSpacing"/>
      </w:pPr>
      <w:r>
        <w:t xml:space="preserve">                {</w:t>
      </w:r>
    </w:p>
    <w:p w:rsidR="00117E74" w:rsidRDefault="00117E74" w:rsidP="00117E74">
      <w:pPr>
        <w:pStyle w:val="NoSpacing"/>
      </w:pPr>
      <w:r>
        <w:t xml:space="preserve">                    m_currentNodeFunc-&gt;sxFnc.SetHasNonThisStmt();</w:t>
      </w:r>
    </w:p>
    <w:p w:rsidR="00117E74" w:rsidRDefault="00117E74" w:rsidP="00117E74">
      <w:pPr>
        <w:pStyle w:val="NoSpacing"/>
      </w:pPr>
      <w:r>
        <w:t xml:space="preserve">                }</w:t>
      </w:r>
    </w:p>
    <w:p w:rsidR="00117E74" w:rsidRDefault="00117E74" w:rsidP="00117E74">
      <w:pPr>
        <w:pStyle w:val="NoSpacing"/>
      </w:pPr>
      <w:r>
        <w:t xml:space="preserve">                else if (m_currentNodeProg)</w:t>
      </w:r>
    </w:p>
    <w:p w:rsidR="00117E74" w:rsidRDefault="00117E74" w:rsidP="00117E74">
      <w:pPr>
        <w:pStyle w:val="NoSpacing"/>
      </w:pPr>
      <w:r>
        <w:t xml:space="preserve">                {</w:t>
      </w:r>
    </w:p>
    <w:p w:rsidR="00117E74" w:rsidRDefault="00117E74" w:rsidP="00117E74">
      <w:pPr>
        <w:pStyle w:val="NoSpacing"/>
      </w:pPr>
      <w:r>
        <w:t xml:space="preserve">                    m_currentNodeProg-&gt;sxFnc.SetHasNonThisStmt();</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(NULL != pfCanAssign)</w:t>
      </w:r>
    </w:p>
    <w:p w:rsidR="00117E74" w:rsidRDefault="00117E74" w:rsidP="00117E74">
      <w:pPr>
        <w:pStyle w:val="NoSpacing"/>
      </w:pPr>
      <w:r>
        <w:t xml:space="preserve">    {</w:t>
      </w:r>
    </w:p>
    <w:p w:rsidR="00117E74" w:rsidRDefault="00117E74" w:rsidP="00117E74">
      <w:pPr>
        <w:pStyle w:val="NoSpacing"/>
      </w:pPr>
      <w:r>
        <w:lastRenderedPageBreak/>
        <w:t xml:space="preserve">        *pfCanAssign = fCanAssign;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Pass back identifier if requested</w:t>
      </w:r>
    </w:p>
    <w:p w:rsidR="00117E74" w:rsidRDefault="00117E74" w:rsidP="00117E74">
      <w:pPr>
        <w:pStyle w:val="NoSpacing"/>
      </w:pPr>
      <w:r>
        <w:t xml:space="preserve">    if (pToken &amp;&amp; term.tk == tkID)</w:t>
      </w:r>
    </w:p>
    <w:p w:rsidR="00117E74" w:rsidRDefault="00117E74" w:rsidP="00117E74">
      <w:pPr>
        <w:pStyle w:val="NoSpacing"/>
      </w:pPr>
      <w:r>
        <w:t xml:space="preserve">    {</w:t>
      </w:r>
    </w:p>
    <w:p w:rsidR="00117E74" w:rsidRDefault="00117E74" w:rsidP="00117E74">
      <w:pPr>
        <w:pStyle w:val="NoSpacing"/>
      </w:pPr>
      <w:r>
        <w:t xml:space="preserve">        *pToken = term;</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//Track "obj.a" assignment patterns here - Promote the Assignment state for the property's PID.</w:t>
      </w:r>
    </w:p>
    <w:p w:rsidR="00117E74" w:rsidRDefault="00117E74" w:rsidP="00117E74">
      <w:pPr>
        <w:pStyle w:val="NoSpacing"/>
      </w:pPr>
      <w:r>
        <w:t xml:space="preserve">    // This includes =, += etc.</w:t>
      </w:r>
    </w:p>
    <w:p w:rsidR="00117E74" w:rsidRDefault="00117E74" w:rsidP="00117E74">
      <w:pPr>
        <w:pStyle w:val="NoSpacing"/>
      </w:pPr>
      <w:r>
        <w:t xml:space="preserve">    if (pnode != NULL)</w:t>
      </w:r>
    </w:p>
    <w:p w:rsidR="00117E74" w:rsidRDefault="00117E74" w:rsidP="00117E74">
      <w:pPr>
        <w:pStyle w:val="NoSpacing"/>
      </w:pPr>
      <w:r>
        <w:t xml:space="preserve">    {</w:t>
      </w:r>
    </w:p>
    <w:p w:rsidR="00117E74" w:rsidRDefault="00117E74" w:rsidP="00117E74">
      <w:pPr>
        <w:pStyle w:val="NoSpacing"/>
      </w:pPr>
      <w:r>
        <w:t xml:space="preserve">        uint nodeType = ParseNode::Grfnop(pnode-&gt;nop);</w:t>
      </w:r>
    </w:p>
    <w:p w:rsidR="00117E74" w:rsidRDefault="00117E74" w:rsidP="00117E74">
      <w:pPr>
        <w:pStyle w:val="NoSpacing"/>
      </w:pPr>
      <w:r>
        <w:t xml:space="preserve">        if (nodeType &amp; fnopAsg)</w:t>
      </w:r>
    </w:p>
    <w:p w:rsidR="00117E74" w:rsidRDefault="00117E74" w:rsidP="00117E74">
      <w:pPr>
        <w:pStyle w:val="NoSpacing"/>
      </w:pPr>
      <w:r>
        <w:t xml:space="preserve">        {</w:t>
      </w:r>
    </w:p>
    <w:p w:rsidR="00117E74" w:rsidRDefault="00117E74" w:rsidP="00117E74">
      <w:pPr>
        <w:pStyle w:val="NoSpacing"/>
      </w:pPr>
      <w:r>
        <w:t xml:space="preserve">            if (nodeType &amp; fnopBin)</w:t>
      </w:r>
    </w:p>
    <w:p w:rsidR="00117E74" w:rsidRDefault="00117E74" w:rsidP="00117E74">
      <w:pPr>
        <w:pStyle w:val="NoSpacing"/>
      </w:pPr>
      <w:r>
        <w:t xml:space="preserve">            {</w:t>
      </w:r>
    </w:p>
    <w:p w:rsidR="00117E74" w:rsidRDefault="00117E74" w:rsidP="00117E74">
      <w:pPr>
        <w:pStyle w:val="NoSpacing"/>
      </w:pPr>
      <w:r>
        <w:t xml:space="preserve">                ParseNodePtr lhs = pnode-&gt;sxBin.pnode1;</w:t>
      </w:r>
    </w:p>
    <w:p w:rsidR="00117E74" w:rsidRDefault="00117E74" w:rsidP="00117E74">
      <w:pPr>
        <w:pStyle w:val="NoSpacing"/>
      </w:pPr>
    </w:p>
    <w:p w:rsidR="00117E74" w:rsidRDefault="00117E74" w:rsidP="00117E74">
      <w:pPr>
        <w:pStyle w:val="NoSpacing"/>
      </w:pPr>
      <w:r>
        <w:t xml:space="preserve">                Assert(lhs);</w:t>
      </w:r>
    </w:p>
    <w:p w:rsidR="00117E74" w:rsidRDefault="00117E74" w:rsidP="00117E74">
      <w:pPr>
        <w:pStyle w:val="NoSpacing"/>
      </w:pPr>
      <w:r>
        <w:t xml:space="preserve">                if (lhs-&gt;nop == knopDot)</w:t>
      </w:r>
    </w:p>
    <w:p w:rsidR="00117E74" w:rsidRDefault="00117E74" w:rsidP="00117E74">
      <w:pPr>
        <w:pStyle w:val="NoSpacing"/>
      </w:pPr>
      <w:r>
        <w:t xml:space="preserve">                {</w:t>
      </w:r>
    </w:p>
    <w:p w:rsidR="00117E74" w:rsidRDefault="00117E74" w:rsidP="00117E74">
      <w:pPr>
        <w:pStyle w:val="NoSpacing"/>
      </w:pPr>
      <w:r>
        <w:t xml:space="preserve">                    ParseNodePtr propertyNode = lhs-&gt;sxBin.pnode2;</w:t>
      </w:r>
    </w:p>
    <w:p w:rsidR="00117E74" w:rsidRDefault="00117E74" w:rsidP="00117E74">
      <w:pPr>
        <w:pStyle w:val="NoSpacing"/>
      </w:pPr>
      <w:r>
        <w:t xml:space="preserve">                    if (propertyNode-&gt;nop == knopName)</w:t>
      </w:r>
    </w:p>
    <w:p w:rsidR="00117E74" w:rsidRDefault="00117E74" w:rsidP="00117E74">
      <w:pPr>
        <w:pStyle w:val="NoSpacing"/>
      </w:pPr>
      <w:r>
        <w:t xml:space="preserve">                    {</w:t>
      </w:r>
    </w:p>
    <w:p w:rsidR="00117E74" w:rsidRDefault="00117E74" w:rsidP="00117E74">
      <w:pPr>
        <w:pStyle w:val="NoSpacing"/>
      </w:pPr>
      <w:r>
        <w:t xml:space="preserve">                        propertyNode-&gt;sxPid.pid-&gt;PromoteAssignmentState();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 if (nodeType &amp; fnopUni)</w:t>
      </w:r>
    </w:p>
    <w:p w:rsidR="00117E74" w:rsidRDefault="00117E74" w:rsidP="00117E74">
      <w:pPr>
        <w:pStyle w:val="NoSpacing"/>
      </w:pPr>
      <w:r>
        <w:t xml:space="preserve">            {</w:t>
      </w:r>
    </w:p>
    <w:p w:rsidR="00117E74" w:rsidRDefault="00117E74" w:rsidP="00117E74">
      <w:pPr>
        <w:pStyle w:val="NoSpacing"/>
      </w:pPr>
      <w:r>
        <w:t xml:space="preserve">                // cases like obj.a++, ++obj.a</w:t>
      </w:r>
    </w:p>
    <w:p w:rsidR="00117E74" w:rsidRDefault="00117E74" w:rsidP="00117E74">
      <w:pPr>
        <w:pStyle w:val="NoSpacing"/>
      </w:pPr>
      <w:r>
        <w:t xml:space="preserve">                ParseNodePtr lhs = pnode-&gt;sxUni.pnode1;</w:t>
      </w:r>
    </w:p>
    <w:p w:rsidR="00117E74" w:rsidRDefault="00117E74" w:rsidP="00117E74">
      <w:pPr>
        <w:pStyle w:val="NoSpacing"/>
      </w:pPr>
      <w:r>
        <w:t xml:space="preserve">                if (lhs-&gt;nop == knopDot)</w:t>
      </w:r>
    </w:p>
    <w:p w:rsidR="00117E74" w:rsidRDefault="00117E74" w:rsidP="00117E74">
      <w:pPr>
        <w:pStyle w:val="NoSpacing"/>
      </w:pPr>
      <w:r>
        <w:t xml:space="preserve">                {</w:t>
      </w:r>
    </w:p>
    <w:p w:rsidR="00117E74" w:rsidRDefault="00117E74" w:rsidP="00117E74">
      <w:pPr>
        <w:pStyle w:val="NoSpacing"/>
      </w:pPr>
      <w:r>
        <w:t xml:space="preserve">                    ParseNodePtr propertyNode = lhs-&gt;sxBin.pnode2;</w:t>
      </w:r>
    </w:p>
    <w:p w:rsidR="00117E74" w:rsidRDefault="00117E74" w:rsidP="00117E74">
      <w:pPr>
        <w:pStyle w:val="NoSpacing"/>
      </w:pPr>
      <w:r>
        <w:t xml:space="preserve">                    if (propertyNode-&gt;nop == knopName)</w:t>
      </w:r>
    </w:p>
    <w:p w:rsidR="00117E74" w:rsidRDefault="00117E74" w:rsidP="00117E74">
      <w:pPr>
        <w:pStyle w:val="NoSpacing"/>
      </w:pPr>
      <w:r>
        <w:t xml:space="preserve">                    {</w:t>
      </w:r>
    </w:p>
    <w:p w:rsidR="00117E74" w:rsidRDefault="00117E74" w:rsidP="00117E74">
      <w:pPr>
        <w:pStyle w:val="NoSpacing"/>
      </w:pPr>
      <w:r>
        <w:t xml:space="preserve">                        propertyNode-&gt;sxPid.pid-&gt;PromoteAssignmentState();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template&lt;bool buildAST&gt;</w:t>
      </w:r>
    </w:p>
    <w:p w:rsidR="00117E74" w:rsidRDefault="00117E74" w:rsidP="00117E74">
      <w:pPr>
        <w:pStyle w:val="NoSpacing"/>
      </w:pPr>
      <w:r>
        <w:t>void Parser::TrackAssignment(ParseNodePtr pnodeT, IdentToken* pToken, charcount_t ichMin, charcount_t ichLim)</w:t>
      </w:r>
    </w:p>
    <w:p w:rsidR="00117E74" w:rsidRDefault="00117E74" w:rsidP="00117E74">
      <w:pPr>
        <w:pStyle w:val="NoSpacing"/>
      </w:pPr>
      <w:r>
        <w:t>{</w:t>
      </w:r>
    </w:p>
    <w:p w:rsidR="00117E74" w:rsidRDefault="00117E74" w:rsidP="00117E74">
      <w:pPr>
        <w:pStyle w:val="NoSpacing"/>
      </w:pPr>
      <w:r>
        <w:t xml:space="preserve">    if (buildAST)</w:t>
      </w:r>
    </w:p>
    <w:p w:rsidR="00117E74" w:rsidRDefault="00117E74" w:rsidP="00117E74">
      <w:pPr>
        <w:pStyle w:val="NoSpacing"/>
      </w:pPr>
      <w:r>
        <w:lastRenderedPageBreak/>
        <w:t xml:space="preserve">    {</w:t>
      </w:r>
    </w:p>
    <w:p w:rsidR="00117E74" w:rsidRDefault="00117E74" w:rsidP="00117E74">
      <w:pPr>
        <w:pStyle w:val="NoSpacing"/>
      </w:pPr>
      <w:r>
        <w:t xml:space="preserve">        Assert(pnodeT != NULL);</w:t>
      </w:r>
    </w:p>
    <w:p w:rsidR="00117E74" w:rsidRDefault="00117E74" w:rsidP="00117E74">
      <w:pPr>
        <w:pStyle w:val="NoSpacing"/>
      </w:pPr>
      <w:r>
        <w:t xml:space="preserve">        if (pnodeT-&gt;nop == knopName)</w:t>
      </w:r>
    </w:p>
    <w:p w:rsidR="00117E74" w:rsidRDefault="00117E74" w:rsidP="00117E74">
      <w:pPr>
        <w:pStyle w:val="NoSpacing"/>
      </w:pPr>
      <w:r>
        <w:t xml:space="preserve">        {</w:t>
      </w:r>
    </w:p>
    <w:p w:rsidR="00117E74" w:rsidRDefault="00117E74" w:rsidP="00117E74">
      <w:pPr>
        <w:pStyle w:val="NoSpacing"/>
      </w:pPr>
      <w:r>
        <w:t xml:space="preserve">            PidRefStack *ref = pnodeT-&gt;sxPid.pid-&gt;GetTopRef();</w:t>
      </w:r>
    </w:p>
    <w:p w:rsidR="00117E74" w:rsidRDefault="00117E74" w:rsidP="00117E74">
      <w:pPr>
        <w:pStyle w:val="NoSpacing"/>
      </w:pPr>
      <w:r>
        <w:t xml:space="preserve">            Assert(ref);</w:t>
      </w:r>
    </w:p>
    <w:p w:rsidR="00117E74" w:rsidRDefault="00117E74" w:rsidP="00117E74">
      <w:pPr>
        <w:pStyle w:val="NoSpacing"/>
      </w:pPr>
      <w:r>
        <w:t xml:space="preserve">            ref-&gt;TrackAssignment(pnodeT-&gt;ichMin, pnodeT-&gt;ichLim);</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Assert(pToken != NULL);</w:t>
      </w:r>
    </w:p>
    <w:p w:rsidR="00117E74" w:rsidRDefault="00117E74" w:rsidP="00117E74">
      <w:pPr>
        <w:pStyle w:val="NoSpacing"/>
      </w:pPr>
      <w:r>
        <w:t xml:space="preserve">        if (BindDeferredPidRefs() &amp;&amp; pToken-&gt;tk == tkID)</w:t>
      </w:r>
    </w:p>
    <w:p w:rsidR="00117E74" w:rsidRDefault="00117E74" w:rsidP="00117E74">
      <w:pPr>
        <w:pStyle w:val="NoSpacing"/>
      </w:pPr>
      <w:r>
        <w:t xml:space="preserve">        {</w:t>
      </w:r>
    </w:p>
    <w:p w:rsidR="00117E74" w:rsidRDefault="00117E74" w:rsidP="00117E74">
      <w:pPr>
        <w:pStyle w:val="NoSpacing"/>
      </w:pPr>
      <w:r>
        <w:t xml:space="preserve">            PidRefStack *ref = pToken-&gt;pid-&gt;GetTopRef();</w:t>
      </w:r>
    </w:p>
    <w:p w:rsidR="00117E74" w:rsidRDefault="00117E74" w:rsidP="00117E74">
      <w:pPr>
        <w:pStyle w:val="NoSpacing"/>
      </w:pPr>
      <w:r>
        <w:t xml:space="preserve">            Assert(ref);</w:t>
      </w:r>
    </w:p>
    <w:p w:rsidR="00117E74" w:rsidRDefault="00117E74" w:rsidP="00117E74">
      <w:pPr>
        <w:pStyle w:val="NoSpacing"/>
      </w:pPr>
      <w:r>
        <w:t xml:space="preserve">            ref-&gt;TrackAssignment(ichMin, ichLim);</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PidRefStack::TrackAssignment(charcount_t ichMin, charcount_t ichLim)</w:t>
      </w:r>
    </w:p>
    <w:p w:rsidR="00117E74" w:rsidRDefault="00117E74" w:rsidP="00117E74">
      <w:pPr>
        <w:pStyle w:val="NoSpacing"/>
      </w:pPr>
      <w:r>
        <w:t>{</w:t>
      </w:r>
    </w:p>
    <w:p w:rsidR="00117E74" w:rsidRDefault="00117E74" w:rsidP="00117E74">
      <w:pPr>
        <w:pStyle w:val="NoSpacing"/>
      </w:pPr>
      <w:r>
        <w:t xml:space="preserve">    if (this-&gt;isAsg)</w:t>
      </w:r>
    </w:p>
    <w:p w:rsidR="00117E74" w:rsidRDefault="00117E74" w:rsidP="00117E74">
      <w:pPr>
        <w:pStyle w:val="NoSpacing"/>
      </w:pPr>
      <w:r>
        <w:t xml:space="preserve">    {</w:t>
      </w:r>
    </w:p>
    <w:p w:rsidR="00117E74" w:rsidRDefault="00117E74" w:rsidP="00117E74">
      <w:pPr>
        <w:pStyle w:val="NoSpacing"/>
      </w:pPr>
      <w:r>
        <w:t xml:space="preserve">        if (this-&gt;GetIchMin() &lt;= ichMin)</w:t>
      </w:r>
    </w:p>
    <w:p w:rsidR="00117E74" w:rsidRDefault="00117E74" w:rsidP="00117E74">
      <w:pPr>
        <w:pStyle w:val="NoSpacing"/>
      </w:pPr>
      <w:r>
        <w:t xml:space="preserve">        {</w:t>
      </w:r>
    </w:p>
    <w:p w:rsidR="00117E74" w:rsidRDefault="00117E74" w:rsidP="00117E74">
      <w:pPr>
        <w:pStyle w:val="NoSpacing"/>
      </w:pPr>
      <w:r>
        <w:t xml:space="preserve">            return;</w:t>
      </w:r>
    </w:p>
    <w:p w:rsidR="00117E74" w:rsidRDefault="00117E74" w:rsidP="00117E74">
      <w:pPr>
        <w:pStyle w:val="NoSpacing"/>
      </w:pPr>
      <w:r>
        <w:t xml:space="preserve">        }</w:t>
      </w:r>
    </w:p>
    <w:p w:rsidR="00117E74" w:rsidRDefault="00117E74" w:rsidP="00117E74">
      <w:pPr>
        <w:pStyle w:val="NoSpacing"/>
      </w:pPr>
      <w:r>
        <w:t xml:space="preserve">        Assert(this-&gt;GetIchLim() &gt;= ichLim);</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this-&gt;isAsg = true;</w:t>
      </w:r>
    </w:p>
    <w:p w:rsidR="00117E74" w:rsidRDefault="00117E74" w:rsidP="00117E74">
      <w:pPr>
        <w:pStyle w:val="NoSpacing"/>
      </w:pPr>
      <w:r>
        <w:t xml:space="preserve">    this-&gt;span.Set(ichMin, ichLim);</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PnPid::SetSymRef(PidRefStack *ref)</w:t>
      </w:r>
    </w:p>
    <w:p w:rsidR="00117E74" w:rsidRDefault="00117E74" w:rsidP="00117E74">
      <w:pPr>
        <w:pStyle w:val="NoSpacing"/>
      </w:pPr>
      <w:r>
        <w:t>{</w:t>
      </w:r>
    </w:p>
    <w:p w:rsidR="00117E74" w:rsidRDefault="00117E74" w:rsidP="00117E74">
      <w:pPr>
        <w:pStyle w:val="NoSpacing"/>
      </w:pPr>
      <w:r>
        <w:t xml:space="preserve">    Assert(symRef == nullptr);</w:t>
      </w:r>
    </w:p>
    <w:p w:rsidR="00117E74" w:rsidRDefault="00117E74" w:rsidP="00117E74">
      <w:pPr>
        <w:pStyle w:val="NoSpacing"/>
      </w:pPr>
      <w:r>
        <w:t xml:space="preserve">    this-&gt;symRef = ref-&gt;GetSymRef();</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Js::PropertyId PnPid::PropertyIdFromNameNode() const</w:t>
      </w:r>
    </w:p>
    <w:p w:rsidR="00117E74" w:rsidRDefault="00117E74" w:rsidP="00117E74">
      <w:pPr>
        <w:pStyle w:val="NoSpacing"/>
      </w:pPr>
      <w:r>
        <w:t>{</w:t>
      </w:r>
    </w:p>
    <w:p w:rsidR="00117E74" w:rsidRDefault="00117E74" w:rsidP="00117E74">
      <w:pPr>
        <w:pStyle w:val="NoSpacing"/>
      </w:pPr>
      <w:r>
        <w:t xml:space="preserve">    Js::PropertyId propertyId;</w:t>
      </w:r>
    </w:p>
    <w:p w:rsidR="00117E74" w:rsidRDefault="00117E74" w:rsidP="00117E74">
      <w:pPr>
        <w:pStyle w:val="NoSpacing"/>
      </w:pPr>
      <w:r>
        <w:t xml:space="preserve">    Symbol *sym = this-&gt;sym;</w:t>
      </w:r>
    </w:p>
    <w:p w:rsidR="00117E74" w:rsidRDefault="00117E74" w:rsidP="00117E74">
      <w:pPr>
        <w:pStyle w:val="NoSpacing"/>
      </w:pPr>
      <w:r>
        <w:t xml:space="preserve">    if (sym)</w:t>
      </w:r>
    </w:p>
    <w:p w:rsidR="00117E74" w:rsidRDefault="00117E74" w:rsidP="00117E74">
      <w:pPr>
        <w:pStyle w:val="NoSpacing"/>
      </w:pPr>
      <w:r>
        <w:t xml:space="preserve">    {</w:t>
      </w:r>
    </w:p>
    <w:p w:rsidR="00117E74" w:rsidRDefault="00117E74" w:rsidP="00117E74">
      <w:pPr>
        <w:pStyle w:val="NoSpacing"/>
      </w:pPr>
      <w:r>
        <w:t xml:space="preserve">        propertyId = sym-&gt;GetPosition();</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propertyId = this-&gt;pid-&gt;GetPropertyId();</w:t>
      </w:r>
    </w:p>
    <w:p w:rsidR="00117E74" w:rsidRDefault="00117E74" w:rsidP="00117E74">
      <w:pPr>
        <w:pStyle w:val="NoSpacing"/>
      </w:pPr>
      <w:r>
        <w:lastRenderedPageBreak/>
        <w:t xml:space="preserve">    }</w:t>
      </w:r>
    </w:p>
    <w:p w:rsidR="00117E74" w:rsidRDefault="00117E74" w:rsidP="00117E74">
      <w:pPr>
        <w:pStyle w:val="NoSpacing"/>
      </w:pPr>
      <w:r>
        <w:t xml:space="preserve">    return propertyId;</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PidRefStack* Parser::PushPidRef(IdentPtr pid)</w:t>
      </w:r>
    </w:p>
    <w:p w:rsidR="00117E74" w:rsidRDefault="00117E74" w:rsidP="00117E74">
      <w:pPr>
        <w:pStyle w:val="NoSpacing"/>
      </w:pPr>
      <w:r>
        <w:t>{</w:t>
      </w:r>
    </w:p>
    <w:p w:rsidR="00117E74" w:rsidRDefault="00117E74" w:rsidP="00117E74">
      <w:pPr>
        <w:pStyle w:val="NoSpacing"/>
      </w:pPr>
      <w:r>
        <w:t xml:space="preserve">    if (PHASE_ON1(Js::ParallelParsePhase))</w:t>
      </w:r>
    </w:p>
    <w:p w:rsidR="00117E74" w:rsidRDefault="00117E74" w:rsidP="00117E74">
      <w:pPr>
        <w:pStyle w:val="NoSpacing"/>
      </w:pPr>
      <w:r>
        <w:t xml:space="preserve">    {</w:t>
      </w:r>
    </w:p>
    <w:p w:rsidR="00117E74" w:rsidRDefault="00117E74" w:rsidP="00117E74">
      <w:pPr>
        <w:pStyle w:val="NoSpacing"/>
      </w:pPr>
      <w:r>
        <w:t xml:space="preserve">        // NOTE: the phase check is here to protect perf. See OSG 1020424.</w:t>
      </w:r>
    </w:p>
    <w:p w:rsidR="00117E74" w:rsidRDefault="00117E74" w:rsidP="00117E74">
      <w:pPr>
        <w:pStyle w:val="NoSpacing"/>
      </w:pPr>
      <w:r>
        <w:t xml:space="preserve">        // In some LS AST-rewrite cases we lose a lot of perf searching the PID ref stack rather</w:t>
      </w:r>
    </w:p>
    <w:p w:rsidR="00117E74" w:rsidRDefault="00117E74" w:rsidP="00117E74">
      <w:pPr>
        <w:pStyle w:val="NoSpacing"/>
      </w:pPr>
      <w:r>
        <w:t xml:space="preserve">        // than just pushing on the top. This hasn't shown up as a perf issue in non-LS benchmarks.</w:t>
      </w:r>
    </w:p>
    <w:p w:rsidR="00117E74" w:rsidRDefault="00117E74" w:rsidP="00117E74">
      <w:pPr>
        <w:pStyle w:val="NoSpacing"/>
      </w:pPr>
      <w:r>
        <w:t xml:space="preserve">        return pid-&gt;FindOrAddPidRef(&amp;m_nodeAllocator, GetCurrentBlock()-&gt;sxBlock.blockId);</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Assert(GetCurrentBlock() != nullptr);</w:t>
      </w:r>
    </w:p>
    <w:p w:rsidR="00117E74" w:rsidRDefault="00117E74" w:rsidP="00117E74">
      <w:pPr>
        <w:pStyle w:val="NoSpacing"/>
      </w:pPr>
      <w:r>
        <w:t xml:space="preserve">    AssertMsg(pid != nullptr, "PID should be created");</w:t>
      </w:r>
    </w:p>
    <w:p w:rsidR="00117E74" w:rsidRDefault="00117E74" w:rsidP="00117E74">
      <w:pPr>
        <w:pStyle w:val="NoSpacing"/>
      </w:pPr>
      <w:r>
        <w:t xml:space="preserve">    PidRefStack *ref = pid-&gt;GetTopRef();</w:t>
      </w:r>
    </w:p>
    <w:p w:rsidR="00117E74" w:rsidRDefault="00117E74" w:rsidP="00117E74">
      <w:pPr>
        <w:pStyle w:val="NoSpacing"/>
      </w:pPr>
      <w:r>
        <w:t xml:space="preserve">    if (!ref || (ref-&gt;GetScopeId() &lt; GetCurrentBlock()-&gt;sxBlock.blockId</w:t>
      </w:r>
    </w:p>
    <w:p w:rsidR="00117E74" w:rsidRDefault="00117E74" w:rsidP="00117E74">
      <w:pPr>
        <w:pStyle w:val="NoSpacing"/>
      </w:pPr>
      <w:r>
        <w:t xml:space="preserve">                // We could have the ref from the parameter scope. In that case we can skip creating a new one.</w:t>
      </w:r>
    </w:p>
    <w:p w:rsidR="00117E74" w:rsidRDefault="00117E74" w:rsidP="00117E74">
      <w:pPr>
        <w:pStyle w:val="NoSpacing"/>
      </w:pPr>
      <w:r>
        <w:t xml:space="preserve">                &amp;&amp; !(m_currentBlockInfo-&gt;pBlockInfoOuter-&gt;pnodeBlock-&gt;sxBlock.blockType == PnodeBlockType::Parameter</w:t>
      </w:r>
    </w:p>
    <w:p w:rsidR="00117E74" w:rsidRDefault="00117E74" w:rsidP="00117E74">
      <w:pPr>
        <w:pStyle w:val="NoSpacing"/>
      </w:pPr>
      <w:r>
        <w:t xml:space="preserve">                    &amp;&amp; m_currentBlockInfo-&gt;pBlockInfoOuter-&gt;pnodeBlock-&gt;sxBlock.blockId == ref-&gt;GetScopeId())))</w:t>
      </w:r>
    </w:p>
    <w:p w:rsidR="00117E74" w:rsidRDefault="00117E74" w:rsidP="00117E74">
      <w:pPr>
        <w:pStyle w:val="NoSpacing"/>
      </w:pPr>
      <w:r>
        <w:t xml:space="preserve">    {</w:t>
      </w:r>
    </w:p>
    <w:p w:rsidR="00117E74" w:rsidRDefault="00117E74" w:rsidP="00117E74">
      <w:pPr>
        <w:pStyle w:val="NoSpacing"/>
      </w:pPr>
      <w:r>
        <w:t xml:space="preserve">        ref = Anew(&amp;m_nodeAllocator, PidRefStack);</w:t>
      </w:r>
    </w:p>
    <w:p w:rsidR="00117E74" w:rsidRDefault="00117E74" w:rsidP="00117E74">
      <w:pPr>
        <w:pStyle w:val="NoSpacing"/>
      </w:pPr>
      <w:r>
        <w:t xml:space="preserve">        if (ref == nullptr)</w:t>
      </w:r>
    </w:p>
    <w:p w:rsidR="00117E74" w:rsidRDefault="00117E74" w:rsidP="00117E74">
      <w:pPr>
        <w:pStyle w:val="NoSpacing"/>
      </w:pPr>
      <w:r>
        <w:t xml:space="preserve">        {</w:t>
      </w:r>
    </w:p>
    <w:p w:rsidR="00117E74" w:rsidRDefault="00117E74" w:rsidP="00117E74">
      <w:pPr>
        <w:pStyle w:val="NoSpacing"/>
      </w:pPr>
      <w:r>
        <w:t xml:space="preserve">            Error(ERRnoMemory);</w:t>
      </w:r>
    </w:p>
    <w:p w:rsidR="00117E74" w:rsidRDefault="00117E74" w:rsidP="00117E74">
      <w:pPr>
        <w:pStyle w:val="NoSpacing"/>
      </w:pPr>
      <w:r>
        <w:t xml:space="preserve">        }</w:t>
      </w:r>
    </w:p>
    <w:p w:rsidR="00117E74" w:rsidRDefault="00117E74" w:rsidP="00117E74">
      <w:pPr>
        <w:pStyle w:val="NoSpacing"/>
      </w:pPr>
      <w:r>
        <w:t xml:space="preserve">        pid-&gt;PushPidRef(GetCurrentBlock()-&gt;sxBlock.blockId, ref);</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ref;</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PidRefStack* Parser::FindOrAddPidRef(IdentPtr pid, int scopeId, int maxScopeId)</w:t>
      </w:r>
    </w:p>
    <w:p w:rsidR="00117E74" w:rsidRDefault="00117E74" w:rsidP="00117E74">
      <w:pPr>
        <w:pStyle w:val="NoSpacing"/>
      </w:pPr>
      <w:r>
        <w:t>{</w:t>
      </w:r>
    </w:p>
    <w:p w:rsidR="00117E74" w:rsidRDefault="00117E74" w:rsidP="00117E74">
      <w:pPr>
        <w:pStyle w:val="NoSpacing"/>
      </w:pPr>
      <w:r>
        <w:t xml:space="preserve">    PidRefStack *ref = pid-&gt;FindOrAddPidRef(&amp;m_nodeAllocator, scopeId, maxScopeId);</w:t>
      </w:r>
    </w:p>
    <w:p w:rsidR="00117E74" w:rsidRDefault="00117E74" w:rsidP="00117E74">
      <w:pPr>
        <w:pStyle w:val="NoSpacing"/>
      </w:pPr>
      <w:r>
        <w:t xml:space="preserve">    if (ref == NULL)</w:t>
      </w:r>
    </w:p>
    <w:p w:rsidR="00117E74" w:rsidRDefault="00117E74" w:rsidP="00117E74">
      <w:pPr>
        <w:pStyle w:val="NoSpacing"/>
      </w:pPr>
      <w:r>
        <w:t xml:space="preserve">    {</w:t>
      </w:r>
    </w:p>
    <w:p w:rsidR="00117E74" w:rsidRDefault="00117E74" w:rsidP="00117E74">
      <w:pPr>
        <w:pStyle w:val="NoSpacing"/>
      </w:pPr>
      <w:r>
        <w:t xml:space="preserve">        Error(ERRnoMemory);</w:t>
      </w:r>
    </w:p>
    <w:p w:rsidR="00117E74" w:rsidRDefault="00117E74" w:rsidP="00117E74">
      <w:pPr>
        <w:pStyle w:val="NoSpacing"/>
      </w:pPr>
      <w:r>
        <w:t xml:space="preserve">    }</w:t>
      </w:r>
    </w:p>
    <w:p w:rsidR="00117E74" w:rsidRDefault="00117E74" w:rsidP="00117E74">
      <w:pPr>
        <w:pStyle w:val="NoSpacing"/>
      </w:pPr>
      <w:r>
        <w:t xml:space="preserve">    return ref;</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Parser::RemovePrevPidRef(IdentPtr pid, PidRefStack *ref)</w:t>
      </w:r>
    </w:p>
    <w:p w:rsidR="00117E74" w:rsidRDefault="00117E74" w:rsidP="00117E74">
      <w:pPr>
        <w:pStyle w:val="NoSpacing"/>
      </w:pPr>
      <w:r>
        <w:t>{</w:t>
      </w:r>
    </w:p>
    <w:p w:rsidR="00117E74" w:rsidRDefault="00117E74" w:rsidP="00117E74">
      <w:pPr>
        <w:pStyle w:val="NoSpacing"/>
      </w:pPr>
      <w:r>
        <w:t xml:space="preserve">    PidRefStack *prevRef = pid-&gt;RemovePrevPidRef(ref);</w:t>
      </w:r>
    </w:p>
    <w:p w:rsidR="00117E74" w:rsidRDefault="00117E74" w:rsidP="00117E74">
      <w:pPr>
        <w:pStyle w:val="NoSpacing"/>
      </w:pPr>
      <w:r>
        <w:t xml:space="preserve">    Assert(prevRef);</w:t>
      </w:r>
    </w:p>
    <w:p w:rsidR="00117E74" w:rsidRDefault="00117E74" w:rsidP="00117E74">
      <w:pPr>
        <w:pStyle w:val="NoSpacing"/>
      </w:pPr>
      <w:r>
        <w:t xml:space="preserve">    if (prevRef-&gt;GetSym() == nullptr)</w:t>
      </w:r>
    </w:p>
    <w:p w:rsidR="00117E74" w:rsidRDefault="00117E74" w:rsidP="00117E74">
      <w:pPr>
        <w:pStyle w:val="NoSpacing"/>
      </w:pPr>
      <w:r>
        <w:t xml:space="preserve">    {</w:t>
      </w:r>
    </w:p>
    <w:p w:rsidR="00117E74" w:rsidRDefault="00117E74" w:rsidP="00117E74">
      <w:pPr>
        <w:pStyle w:val="NoSpacing"/>
      </w:pPr>
      <w:r>
        <w:t xml:space="preserve">        AllocatorDelete(ArenaAllocator, &amp;m_nodeAllocator, prevRef);</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lastRenderedPageBreak/>
        <w:t>void Parser::SetPidRefsInScopeDynamic(IdentPtr pid, int blockId)</w:t>
      </w:r>
    </w:p>
    <w:p w:rsidR="00117E74" w:rsidRDefault="00117E74" w:rsidP="00117E74">
      <w:pPr>
        <w:pStyle w:val="NoSpacing"/>
      </w:pPr>
      <w:r>
        <w:t>{</w:t>
      </w:r>
    </w:p>
    <w:p w:rsidR="00117E74" w:rsidRDefault="00117E74" w:rsidP="00117E74">
      <w:pPr>
        <w:pStyle w:val="NoSpacing"/>
      </w:pPr>
      <w:r>
        <w:t xml:space="preserve">    PidRefStack *ref = pid-&gt;GetTopRef();</w:t>
      </w:r>
    </w:p>
    <w:p w:rsidR="00117E74" w:rsidRDefault="00117E74" w:rsidP="00117E74">
      <w:pPr>
        <w:pStyle w:val="NoSpacing"/>
      </w:pPr>
      <w:r>
        <w:t xml:space="preserve">    while (ref &amp;&amp; ref-&gt;GetScopeId() &gt;= blockId)</w:t>
      </w:r>
    </w:p>
    <w:p w:rsidR="00117E74" w:rsidRDefault="00117E74" w:rsidP="00117E74">
      <w:pPr>
        <w:pStyle w:val="NoSpacing"/>
      </w:pPr>
      <w:r>
        <w:t xml:space="preserve">    {</w:t>
      </w:r>
    </w:p>
    <w:p w:rsidR="00117E74" w:rsidRDefault="00117E74" w:rsidP="00117E74">
      <w:pPr>
        <w:pStyle w:val="NoSpacing"/>
      </w:pPr>
      <w:r>
        <w:t xml:space="preserve">        ref-&gt;SetDynamicBinding();</w:t>
      </w:r>
    </w:p>
    <w:p w:rsidR="00117E74" w:rsidRDefault="00117E74" w:rsidP="00117E74">
      <w:pPr>
        <w:pStyle w:val="NoSpacing"/>
      </w:pPr>
      <w:r>
        <w:t xml:space="preserve">        ref = ref-&gt;prev;</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 Parser::GetFunctionBlock()</w:t>
      </w:r>
    </w:p>
    <w:p w:rsidR="00117E74" w:rsidRDefault="00117E74" w:rsidP="00117E74">
      <w:pPr>
        <w:pStyle w:val="NoSpacing"/>
      </w:pPr>
      <w:r>
        <w:t>{</w:t>
      </w:r>
    </w:p>
    <w:p w:rsidR="00117E74" w:rsidRDefault="00117E74" w:rsidP="00117E74">
      <w:pPr>
        <w:pStyle w:val="NoSpacing"/>
      </w:pPr>
      <w:r>
        <w:t xml:space="preserve">    Assert(m_currentBlockInfo != nullptr);</w:t>
      </w:r>
    </w:p>
    <w:p w:rsidR="00117E74" w:rsidRDefault="00117E74" w:rsidP="00117E74">
      <w:pPr>
        <w:pStyle w:val="NoSpacing"/>
      </w:pPr>
      <w:r>
        <w:t xml:space="preserve">    return m_currentBlockInfo-&gt;pBlockInfoFunction-&gt;pnodeBlock;</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p>
    <w:p w:rsidR="00117E74" w:rsidRDefault="00117E74" w:rsidP="00117E74">
      <w:pPr>
        <w:pStyle w:val="NoSpacing"/>
      </w:pPr>
      <w:r>
        <w:t>ParseNode* Parser::GetCurrentBlock()</w:t>
      </w:r>
    </w:p>
    <w:p w:rsidR="00117E74" w:rsidRDefault="00117E74" w:rsidP="00117E74">
      <w:pPr>
        <w:pStyle w:val="NoSpacing"/>
      </w:pPr>
      <w:r>
        <w:t>{</w:t>
      </w:r>
    </w:p>
    <w:p w:rsidR="00117E74" w:rsidRDefault="00117E74" w:rsidP="00117E74">
      <w:pPr>
        <w:pStyle w:val="NoSpacing"/>
      </w:pPr>
      <w:r>
        <w:t xml:space="preserve">    return m_currentBlockInfo != nullptr ? m_currentBlockInfo-&gt;pnodeBlock : nullptr;</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BlockInfoStack* Parser::GetCurrentBlockInfo()</w:t>
      </w:r>
    </w:p>
    <w:p w:rsidR="00117E74" w:rsidRDefault="00117E74" w:rsidP="00117E74">
      <w:pPr>
        <w:pStyle w:val="NoSpacing"/>
      </w:pPr>
      <w:r>
        <w:t>{</w:t>
      </w:r>
    </w:p>
    <w:p w:rsidR="00117E74" w:rsidRDefault="00117E74" w:rsidP="00117E74">
      <w:pPr>
        <w:pStyle w:val="NoSpacing"/>
      </w:pPr>
      <w:r>
        <w:t xml:space="preserve">    return m_currentBlockInfo;</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BlockInfoStack* Parser::GetCurrentFunctionBlockInfo()</w:t>
      </w:r>
    </w:p>
    <w:p w:rsidR="00117E74" w:rsidRDefault="00117E74" w:rsidP="00117E74">
      <w:pPr>
        <w:pStyle w:val="NoSpacing"/>
      </w:pPr>
      <w:r>
        <w:t>{</w:t>
      </w:r>
    </w:p>
    <w:p w:rsidR="00117E74" w:rsidRDefault="00117E74" w:rsidP="00117E74">
      <w:pPr>
        <w:pStyle w:val="NoSpacing"/>
      </w:pPr>
      <w:r>
        <w:t xml:space="preserve">    return m_currentBlockInfo-&gt;pBlockInfoFunction;</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w:t>
      </w:r>
    </w:p>
    <w:p w:rsidR="00117E74" w:rsidRDefault="00117E74" w:rsidP="00117E74">
      <w:pPr>
        <w:pStyle w:val="NoSpacing"/>
      </w:pPr>
      <w:r>
        <w:t>Parse a variable declaration.</w:t>
      </w:r>
    </w:p>
    <w:p w:rsidR="00117E74" w:rsidRDefault="00117E74" w:rsidP="00117E74">
      <w:pPr>
        <w:pStyle w:val="NoSpacing"/>
      </w:pPr>
      <w:r>
        <w:t>'fAllowIn' indicates if the 'in' operator should be allowed in the initializing</w:t>
      </w:r>
    </w:p>
    <w:p w:rsidR="00117E74" w:rsidRDefault="00117E74" w:rsidP="00117E74">
      <w:pPr>
        <w:pStyle w:val="NoSpacing"/>
      </w:pPr>
      <w:r>
        <w:t>expression ( it is not allowed in the context of the first expression in a  'for' loop).</w:t>
      </w:r>
    </w:p>
    <w:p w:rsidR="00117E74" w:rsidRDefault="00117E74" w:rsidP="00117E74">
      <w:pPr>
        <w:pStyle w:val="NoSpacing"/>
      </w:pPr>
      <w:r>
        <w:t>***************************************************************************/</w:t>
      </w:r>
    </w:p>
    <w:p w:rsidR="00117E74" w:rsidRDefault="00117E74" w:rsidP="00117E74">
      <w:pPr>
        <w:pStyle w:val="NoSpacing"/>
      </w:pPr>
      <w:r>
        <w:t>template&lt;bool buildAST&gt;</w:t>
      </w:r>
    </w:p>
    <w:p w:rsidR="00117E74" w:rsidRDefault="00117E74" w:rsidP="00117E74">
      <w:pPr>
        <w:pStyle w:val="NoSpacing"/>
      </w:pPr>
      <w:r>
        <w:t>ParseNodePtr Parser::ParseVariableDeclaration(</w:t>
      </w:r>
    </w:p>
    <w:p w:rsidR="00117E74" w:rsidRDefault="00117E74" w:rsidP="00117E74">
      <w:pPr>
        <w:pStyle w:val="NoSpacing"/>
      </w:pPr>
      <w:r>
        <w:t xml:space="preserve">    tokens declarationType, charcount_t ichMin,</w:t>
      </w:r>
    </w:p>
    <w:p w:rsidR="00117E74" w:rsidRDefault="00117E74" w:rsidP="00117E74">
      <w:pPr>
        <w:pStyle w:val="NoSpacing"/>
      </w:pPr>
      <w:r>
        <w:t xml:space="preserve">    BOOL fAllowIn/* = TRUE*/,</w:t>
      </w:r>
    </w:p>
    <w:p w:rsidR="00117E74" w:rsidRDefault="00117E74" w:rsidP="00117E74">
      <w:pPr>
        <w:pStyle w:val="NoSpacing"/>
      </w:pPr>
      <w:r>
        <w:t xml:space="preserve">    BOOL* pfForInOk/* = nullptr*/,</w:t>
      </w:r>
    </w:p>
    <w:p w:rsidR="00117E74" w:rsidRDefault="00117E74" w:rsidP="00117E74">
      <w:pPr>
        <w:pStyle w:val="NoSpacing"/>
      </w:pPr>
      <w:r>
        <w:t xml:space="preserve">    BOOL singleDefOnly/* = FALSE*/,</w:t>
      </w:r>
    </w:p>
    <w:p w:rsidR="00117E74" w:rsidRDefault="00117E74" w:rsidP="00117E74">
      <w:pPr>
        <w:pStyle w:val="NoSpacing"/>
      </w:pPr>
      <w:r>
        <w:t xml:space="preserve">    BOOL allowInit/* = TRUE*/,</w:t>
      </w:r>
    </w:p>
    <w:p w:rsidR="00117E74" w:rsidRDefault="00117E74" w:rsidP="00117E74">
      <w:pPr>
        <w:pStyle w:val="NoSpacing"/>
      </w:pPr>
      <w:r>
        <w:t xml:space="preserve">    BOOL isTopVarParse/* = TRUE*/,</w:t>
      </w:r>
    </w:p>
    <w:p w:rsidR="00117E74" w:rsidRDefault="00117E74" w:rsidP="00117E74">
      <w:pPr>
        <w:pStyle w:val="NoSpacing"/>
      </w:pPr>
      <w:r>
        <w:t xml:space="preserve">    BOOL isFor/* = FALSE*/)</w:t>
      </w:r>
    </w:p>
    <w:p w:rsidR="00117E74" w:rsidRDefault="00117E74" w:rsidP="00117E74">
      <w:pPr>
        <w:pStyle w:val="NoSpacing"/>
      </w:pPr>
      <w:r>
        <w:t>{</w:t>
      </w:r>
    </w:p>
    <w:p w:rsidR="00117E74" w:rsidRDefault="00117E74" w:rsidP="00117E74">
      <w:pPr>
        <w:pStyle w:val="NoSpacing"/>
      </w:pPr>
      <w:r>
        <w:t xml:space="preserve">    ParseNodePtr pnodeThis = nullptr;</w:t>
      </w:r>
    </w:p>
    <w:p w:rsidR="00117E74" w:rsidRDefault="00117E74" w:rsidP="00117E74">
      <w:pPr>
        <w:pStyle w:val="NoSpacing"/>
      </w:pPr>
      <w:r>
        <w:t xml:space="preserve">    ParseNodePtr pnodeInit;</w:t>
      </w:r>
    </w:p>
    <w:p w:rsidR="00117E74" w:rsidRDefault="00117E74" w:rsidP="00117E74">
      <w:pPr>
        <w:pStyle w:val="NoSpacing"/>
      </w:pPr>
      <w:r>
        <w:t xml:space="preserve">    ParseNodePtr pnodeList = nullptr;</w:t>
      </w:r>
    </w:p>
    <w:p w:rsidR="00117E74" w:rsidRDefault="00117E74" w:rsidP="00117E74">
      <w:pPr>
        <w:pStyle w:val="NoSpacing"/>
      </w:pPr>
      <w:r>
        <w:t xml:space="preserve">    ParseNodePtr *lastNodeRef = nullptr;</w:t>
      </w:r>
    </w:p>
    <w:p w:rsidR="00117E74" w:rsidRDefault="00117E74" w:rsidP="00117E74">
      <w:pPr>
        <w:pStyle w:val="NoSpacing"/>
      </w:pPr>
      <w:r>
        <w:t xml:space="preserve">    LPCOLESTR pNameHint = nullptr;</w:t>
      </w:r>
    </w:p>
    <w:p w:rsidR="00117E74" w:rsidRDefault="00117E74" w:rsidP="00117E74">
      <w:pPr>
        <w:pStyle w:val="NoSpacing"/>
      </w:pPr>
      <w:r>
        <w:t xml:space="preserve">    ulong     nameHintLength = 0;</w:t>
      </w:r>
    </w:p>
    <w:p w:rsidR="00117E74" w:rsidRDefault="00117E74" w:rsidP="00117E74">
      <w:pPr>
        <w:pStyle w:val="NoSpacing"/>
      </w:pPr>
      <w:r>
        <w:lastRenderedPageBreak/>
        <w:t xml:space="preserve">    ulong     nameHintOffset = 0;</w:t>
      </w:r>
    </w:p>
    <w:p w:rsidR="00117E74" w:rsidRDefault="00117E74" w:rsidP="00117E74">
      <w:pPr>
        <w:pStyle w:val="NoSpacing"/>
      </w:pPr>
      <w:r>
        <w:t xml:space="preserve">    Assert(declarationType == tkVAR || declarationType == tkCONST || declarationType == tkLET);</w:t>
      </w:r>
    </w:p>
    <w:p w:rsidR="00117E74" w:rsidRDefault="00117E74" w:rsidP="00117E74">
      <w:pPr>
        <w:pStyle w:val="NoSpacing"/>
      </w:pPr>
    </w:p>
    <w:p w:rsidR="00117E74" w:rsidRDefault="00117E74" w:rsidP="00117E74">
      <w:pPr>
        <w:pStyle w:val="NoSpacing"/>
      </w:pPr>
      <w:r>
        <w:t xml:space="preserve">    for (;;)</w:t>
      </w:r>
    </w:p>
    <w:p w:rsidR="00117E74" w:rsidRDefault="00117E74" w:rsidP="00117E74">
      <w:pPr>
        <w:pStyle w:val="NoSpacing"/>
      </w:pPr>
      <w:r>
        <w:t xml:space="preserve">    {</w:t>
      </w:r>
    </w:p>
    <w:p w:rsidR="00117E74" w:rsidRDefault="00117E74" w:rsidP="00117E74">
      <w:pPr>
        <w:pStyle w:val="NoSpacing"/>
      </w:pPr>
      <w:r>
        <w:t xml:space="preserve">        if (IsES6DestructuringEnabled() &amp;&amp; IsPossiblePatternStart())</w:t>
      </w:r>
    </w:p>
    <w:p w:rsidR="00117E74" w:rsidRDefault="00117E74" w:rsidP="00117E74">
      <w:pPr>
        <w:pStyle w:val="NoSpacing"/>
      </w:pPr>
      <w:r>
        <w:t xml:space="preserve">        {</w:t>
      </w:r>
    </w:p>
    <w:p w:rsidR="00117E74" w:rsidRDefault="00117E74" w:rsidP="00117E74">
      <w:pPr>
        <w:pStyle w:val="NoSpacing"/>
      </w:pPr>
      <w:r>
        <w:t xml:space="preserve">            pnodeThis = ParseDestructuredLiteral&lt;buildAST&gt;(declarationType, true, !!isTopVarParse, DIC_None, !!fAllowIn, pfForInOk);</w:t>
      </w:r>
    </w:p>
    <w:p w:rsidR="00117E74" w:rsidRDefault="00117E74" w:rsidP="00117E74">
      <w:pPr>
        <w:pStyle w:val="NoSpacing"/>
      </w:pPr>
      <w:r>
        <w:t xml:space="preserve">            if (pnodeThis != nullptr)</w:t>
      </w:r>
    </w:p>
    <w:p w:rsidR="00117E74" w:rsidRDefault="00117E74" w:rsidP="00117E74">
      <w:pPr>
        <w:pStyle w:val="NoSpacing"/>
      </w:pPr>
      <w:r>
        <w:t xml:space="preserve">            {</w:t>
      </w:r>
    </w:p>
    <w:p w:rsidR="00117E74" w:rsidRDefault="00117E74" w:rsidP="00117E74">
      <w:pPr>
        <w:pStyle w:val="NoSpacing"/>
      </w:pPr>
      <w:r>
        <w:t xml:space="preserve">                pnodeThis-&gt;ichMin = ichMin;</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if (m_token.tk != tkID)</w:t>
      </w:r>
    </w:p>
    <w:p w:rsidR="00117E74" w:rsidRDefault="00117E74" w:rsidP="00117E74">
      <w:pPr>
        <w:pStyle w:val="NoSpacing"/>
      </w:pPr>
      <w:r>
        <w:t xml:space="preserve">            {</w:t>
      </w:r>
    </w:p>
    <w:p w:rsidR="00117E74" w:rsidRDefault="00117E74" w:rsidP="00117E74">
      <w:pPr>
        <w:pStyle w:val="NoSpacing"/>
      </w:pPr>
      <w:r>
        <w:t xml:space="preserve">                IdentifierExpectedError(m_token);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IdentPtr pid = m_token.GetIdentifier(m_phtbl);</w:t>
      </w:r>
    </w:p>
    <w:p w:rsidR="00117E74" w:rsidRDefault="00117E74" w:rsidP="00117E74">
      <w:pPr>
        <w:pStyle w:val="NoSpacing"/>
      </w:pPr>
      <w:r>
        <w:t xml:space="preserve">            Assert(pid);</w:t>
      </w:r>
    </w:p>
    <w:p w:rsidR="00117E74" w:rsidRDefault="00117E74" w:rsidP="00117E74">
      <w:pPr>
        <w:pStyle w:val="NoSpacing"/>
      </w:pPr>
      <w:r>
        <w:t xml:space="preserve">            pNameHint = pid-&gt;Psz();</w:t>
      </w:r>
    </w:p>
    <w:p w:rsidR="00117E74" w:rsidRDefault="00117E74" w:rsidP="00117E74">
      <w:pPr>
        <w:pStyle w:val="NoSpacing"/>
      </w:pPr>
      <w:r>
        <w:t xml:space="preserve">            nameHintLength = pid-&gt;Cch();</w:t>
      </w:r>
    </w:p>
    <w:p w:rsidR="00117E74" w:rsidRDefault="00117E74" w:rsidP="00117E74">
      <w:pPr>
        <w:pStyle w:val="NoSpacing"/>
      </w:pPr>
      <w:r>
        <w:t xml:space="preserve">            nameHintOffset = 0;</w:t>
      </w:r>
    </w:p>
    <w:p w:rsidR="00117E74" w:rsidRDefault="00117E74" w:rsidP="00117E74">
      <w:pPr>
        <w:pStyle w:val="NoSpacing"/>
      </w:pPr>
    </w:p>
    <w:p w:rsidR="00117E74" w:rsidRDefault="00117E74" w:rsidP="00117E74">
      <w:pPr>
        <w:pStyle w:val="NoSpacing"/>
      </w:pPr>
      <w:r>
        <w:t xml:space="preserve">            if (buildAST || BindDeferredPidRefs())</w:t>
      </w:r>
    </w:p>
    <w:p w:rsidR="00117E74" w:rsidRDefault="00117E74" w:rsidP="00117E74">
      <w:pPr>
        <w:pStyle w:val="NoSpacing"/>
      </w:pPr>
      <w:r>
        <w:t xml:space="preserve">            {</w:t>
      </w:r>
    </w:p>
    <w:p w:rsidR="00117E74" w:rsidRDefault="00117E74" w:rsidP="00117E74">
      <w:pPr>
        <w:pStyle w:val="NoSpacing"/>
      </w:pPr>
      <w:r>
        <w:t xml:space="preserve">                if (declarationType == tkVAR)</w:t>
      </w:r>
    </w:p>
    <w:p w:rsidR="00117E74" w:rsidRDefault="00117E74" w:rsidP="00117E74">
      <w:pPr>
        <w:pStyle w:val="NoSpacing"/>
      </w:pPr>
      <w:r>
        <w:t xml:space="preserve">                {</w:t>
      </w:r>
    </w:p>
    <w:p w:rsidR="00117E74" w:rsidRDefault="00117E74" w:rsidP="00117E74">
      <w:pPr>
        <w:pStyle w:val="NoSpacing"/>
      </w:pPr>
      <w:r>
        <w:t xml:space="preserve">                    pnodeThis = CreateVarDeclNode(pid, STVariable);</w:t>
      </w:r>
    </w:p>
    <w:p w:rsidR="00117E74" w:rsidRDefault="00117E74" w:rsidP="00117E74">
      <w:pPr>
        <w:pStyle w:val="NoSpacing"/>
      </w:pPr>
      <w:r>
        <w:t xml:space="preserve">                }</w:t>
      </w:r>
    </w:p>
    <w:p w:rsidR="00117E74" w:rsidRDefault="00117E74" w:rsidP="00117E74">
      <w:pPr>
        <w:pStyle w:val="NoSpacing"/>
      </w:pPr>
      <w:r>
        <w:t xml:space="preserve">                else if (declarationType == tkCONST)</w:t>
      </w:r>
    </w:p>
    <w:p w:rsidR="00117E74" w:rsidRDefault="00117E74" w:rsidP="00117E74">
      <w:pPr>
        <w:pStyle w:val="NoSpacing"/>
      </w:pPr>
      <w:r>
        <w:t xml:space="preserve">                {</w:t>
      </w:r>
    </w:p>
    <w:p w:rsidR="00117E74" w:rsidRDefault="00117E74" w:rsidP="00117E74">
      <w:pPr>
        <w:pStyle w:val="NoSpacing"/>
      </w:pPr>
      <w:r>
        <w:t xml:space="preserve">                    pnodeThis = CreateBlockScopedDeclNode(pid, knopConstDecl);</w:t>
      </w:r>
    </w:p>
    <w:p w:rsidR="00117E74" w:rsidRDefault="00117E74" w:rsidP="00117E74">
      <w:pPr>
        <w:pStyle w:val="NoSpacing"/>
      </w:pPr>
      <w:r>
        <w:t xml:space="preserve">                    CHAKRATEL_LANGSTATS_INC_LANGFEATURECOUNT(ConstCount, m_scriptContext);</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pnodeThis = CreateBlockScopedDeclNode(pid, knopLetDecl);</w:t>
      </w:r>
    </w:p>
    <w:p w:rsidR="00117E74" w:rsidRDefault="00117E74" w:rsidP="00117E74">
      <w:pPr>
        <w:pStyle w:val="NoSpacing"/>
      </w:pPr>
      <w:r>
        <w:t xml:space="preserve">                    CHAKRATEL_LANGSTATS_INC_LANGFEATURECOUNT(LetCount, m_scriptContext);</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 if (!buildAST)</w:t>
      </w:r>
    </w:p>
    <w:p w:rsidR="00117E74" w:rsidRDefault="00117E74" w:rsidP="00117E74">
      <w:pPr>
        <w:pStyle w:val="NoSpacing"/>
      </w:pPr>
      <w:r>
        <w:t xml:space="preserve">            {</w:t>
      </w:r>
    </w:p>
    <w:p w:rsidR="00117E74" w:rsidRDefault="00117E74" w:rsidP="00117E74">
      <w:pPr>
        <w:pStyle w:val="NoSpacing"/>
      </w:pPr>
      <w:r>
        <w:t xml:space="preserve">                CheckPidIsValid(pid);</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(pid == wellKnownPropertyPids.arguments &amp;&amp; m_currentNodeFunc)</w:t>
      </w:r>
    </w:p>
    <w:p w:rsidR="00117E74" w:rsidRDefault="00117E74" w:rsidP="00117E74">
      <w:pPr>
        <w:pStyle w:val="NoSpacing"/>
      </w:pPr>
      <w:r>
        <w:t xml:space="preserve">            {</w:t>
      </w:r>
    </w:p>
    <w:p w:rsidR="00117E74" w:rsidRDefault="00117E74" w:rsidP="00117E74">
      <w:pPr>
        <w:pStyle w:val="NoSpacing"/>
      </w:pPr>
      <w:r>
        <w:t xml:space="preserve">                // This var declaration may change the way an 'arguments' identifier in the function is resolved</w:t>
      </w:r>
    </w:p>
    <w:p w:rsidR="00117E74" w:rsidRDefault="00117E74" w:rsidP="00117E74">
      <w:pPr>
        <w:pStyle w:val="NoSpacing"/>
      </w:pPr>
      <w:r>
        <w:t xml:space="preserve">                if (declarationType == tkVAR)</w:t>
      </w:r>
    </w:p>
    <w:p w:rsidR="00117E74" w:rsidRDefault="00117E74" w:rsidP="00117E74">
      <w:pPr>
        <w:pStyle w:val="NoSpacing"/>
      </w:pPr>
      <w:r>
        <w:lastRenderedPageBreak/>
        <w:t xml:space="preserve">                {</w:t>
      </w:r>
    </w:p>
    <w:p w:rsidR="00117E74" w:rsidRDefault="00117E74" w:rsidP="00117E74">
      <w:pPr>
        <w:pStyle w:val="NoSpacing"/>
      </w:pPr>
      <w:r>
        <w:t xml:space="preserve">                    m_currentNodeFunc-&gt;grfpn |= PNodeFlags::fpnArguments_varDeclaration;</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if (GetCurrentBlockInfo()-&gt;pnodeBlock-&gt;sxBlock.blockType == Function)</w:t>
      </w:r>
    </w:p>
    <w:p w:rsidR="00117E74" w:rsidRDefault="00117E74" w:rsidP="00117E74">
      <w:pPr>
        <w:pStyle w:val="NoSpacing"/>
      </w:pPr>
      <w:r>
        <w:t xml:space="preserve">                    {</w:t>
      </w:r>
    </w:p>
    <w:p w:rsidR="00117E74" w:rsidRDefault="00117E74" w:rsidP="00117E74">
      <w:pPr>
        <w:pStyle w:val="NoSpacing"/>
      </w:pPr>
      <w:r>
        <w:t xml:space="preserve">                        // Only override arguments if we are at the function block level.</w:t>
      </w:r>
    </w:p>
    <w:p w:rsidR="00117E74" w:rsidRDefault="00117E74" w:rsidP="00117E74">
      <w:pPr>
        <w:pStyle w:val="NoSpacing"/>
      </w:pPr>
      <w:r>
        <w:t xml:space="preserve">                        m_currentNodeFunc-&gt;grfpn |= PNodeFlags::fpnArguments_overriddenByDecl;</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(pnodeThis)</w:t>
      </w:r>
    </w:p>
    <w:p w:rsidR="00117E74" w:rsidRDefault="00117E74" w:rsidP="00117E74">
      <w:pPr>
        <w:pStyle w:val="NoSpacing"/>
      </w:pPr>
      <w:r>
        <w:t xml:space="preserve">            {</w:t>
      </w:r>
    </w:p>
    <w:p w:rsidR="00117E74" w:rsidRDefault="00117E74" w:rsidP="00117E74">
      <w:pPr>
        <w:pStyle w:val="NoSpacing"/>
      </w:pPr>
      <w:r>
        <w:t xml:space="preserve">                pnodeThis-&gt;ichMin = ichMin;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m_pscan-&gt;Scan();</w:t>
      </w:r>
    </w:p>
    <w:p w:rsidR="00117E74" w:rsidRDefault="00117E74" w:rsidP="00117E74">
      <w:pPr>
        <w:pStyle w:val="NoSpacing"/>
      </w:pPr>
    </w:p>
    <w:p w:rsidR="00117E74" w:rsidRDefault="00117E74" w:rsidP="00117E74">
      <w:pPr>
        <w:pStyle w:val="NoSpacing"/>
      </w:pPr>
      <w:r>
        <w:t xml:space="preserve">            if (m_token.tk == tkAsg)</w:t>
      </w:r>
    </w:p>
    <w:p w:rsidR="00117E74" w:rsidRDefault="00117E74" w:rsidP="00117E74">
      <w:pPr>
        <w:pStyle w:val="NoSpacing"/>
      </w:pPr>
      <w:r>
        <w:t xml:space="preserve">            {</w:t>
      </w:r>
    </w:p>
    <w:p w:rsidR="00117E74" w:rsidRDefault="00117E74" w:rsidP="00117E74">
      <w:pPr>
        <w:pStyle w:val="NoSpacing"/>
      </w:pPr>
      <w:r>
        <w:t xml:space="preserve">                if (!allowInit)</w:t>
      </w:r>
    </w:p>
    <w:p w:rsidR="00117E74" w:rsidRDefault="00117E74" w:rsidP="00117E74">
      <w:pPr>
        <w:pStyle w:val="NoSpacing"/>
      </w:pPr>
      <w:r>
        <w:t xml:space="preserve">                {</w:t>
      </w:r>
    </w:p>
    <w:p w:rsidR="00117E74" w:rsidRDefault="00117E74" w:rsidP="00117E74">
      <w:pPr>
        <w:pStyle w:val="NoSpacing"/>
      </w:pPr>
      <w:r>
        <w:t xml:space="preserve">                    Error(ERRUnexpectedDefault);</w:t>
      </w:r>
    </w:p>
    <w:p w:rsidR="00117E74" w:rsidRDefault="00117E74" w:rsidP="00117E74">
      <w:pPr>
        <w:pStyle w:val="NoSpacing"/>
      </w:pPr>
      <w:r>
        <w:t xml:space="preserve">                }</w:t>
      </w:r>
    </w:p>
    <w:p w:rsidR="00117E74" w:rsidRDefault="00117E74" w:rsidP="00117E74">
      <w:pPr>
        <w:pStyle w:val="NoSpacing"/>
      </w:pPr>
      <w:r>
        <w:t xml:space="preserve">                if (pfForInOk &amp;&amp; (declarationType == tkLET || declarationType == tkCONST))</w:t>
      </w:r>
    </w:p>
    <w:p w:rsidR="00117E74" w:rsidRDefault="00117E74" w:rsidP="00117E74">
      <w:pPr>
        <w:pStyle w:val="NoSpacing"/>
      </w:pPr>
      <w:r>
        <w:t xml:space="preserve">                {</w:t>
      </w:r>
    </w:p>
    <w:p w:rsidR="00117E74" w:rsidRDefault="00117E74" w:rsidP="00117E74">
      <w:pPr>
        <w:pStyle w:val="NoSpacing"/>
      </w:pPr>
      <w:r>
        <w:t xml:space="preserve">                    *pfForInOk = FALSE;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m_pscan-&gt;Scan();</w:t>
      </w:r>
    </w:p>
    <w:p w:rsidR="00117E74" w:rsidRDefault="00117E74" w:rsidP="00117E74">
      <w:pPr>
        <w:pStyle w:val="NoSpacing"/>
      </w:pPr>
      <w:r>
        <w:t xml:space="preserve">                pnodeInit = ParseExpr&lt;buildAST&gt;(koplCma, nullptr, fAllowIn, FALSE, pNameHint, &amp;nameHintLength, &amp;nameHintOffset);</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AnalysisAssert(pnodeThis);</w:t>
      </w:r>
    </w:p>
    <w:p w:rsidR="00117E74" w:rsidRDefault="00117E74" w:rsidP="00117E74">
      <w:pPr>
        <w:pStyle w:val="NoSpacing"/>
      </w:pPr>
      <w:r>
        <w:t xml:space="preserve">                    pnodeThis-&gt;sxVar.pnodeInit = pnodeInit;</w:t>
      </w:r>
    </w:p>
    <w:p w:rsidR="00117E74" w:rsidRDefault="00117E74" w:rsidP="00117E74">
      <w:pPr>
        <w:pStyle w:val="NoSpacing"/>
      </w:pPr>
      <w:r>
        <w:t xml:space="preserve">                    pnodeThis-&gt;ichLim = pnodeInit-&gt;ichLim;</w:t>
      </w:r>
    </w:p>
    <w:p w:rsidR="00117E74" w:rsidRDefault="00117E74" w:rsidP="00117E74">
      <w:pPr>
        <w:pStyle w:val="NoSpacing"/>
      </w:pPr>
    </w:p>
    <w:p w:rsidR="00117E74" w:rsidRDefault="00117E74" w:rsidP="00117E74">
      <w:pPr>
        <w:pStyle w:val="NoSpacing"/>
      </w:pPr>
      <w:r>
        <w:t xml:space="preserve">                    if (pnodeInit-&gt;nop == knopFncDecl)</w:t>
      </w:r>
    </w:p>
    <w:p w:rsidR="00117E74" w:rsidRDefault="00117E74" w:rsidP="00117E74">
      <w:pPr>
        <w:pStyle w:val="NoSpacing"/>
      </w:pPr>
      <w:r>
        <w:t xml:space="preserve">                    {</w:t>
      </w:r>
    </w:p>
    <w:p w:rsidR="00117E74" w:rsidRDefault="00117E74" w:rsidP="00117E74">
      <w:pPr>
        <w:pStyle w:val="NoSpacing"/>
      </w:pPr>
      <w:r>
        <w:t xml:space="preserve">                        Assert(nameHintLength &gt;= nameHintOffset);</w:t>
      </w:r>
    </w:p>
    <w:p w:rsidR="00117E74" w:rsidRDefault="00117E74" w:rsidP="00117E74">
      <w:pPr>
        <w:pStyle w:val="NoSpacing"/>
      </w:pPr>
      <w:r>
        <w:t xml:space="preserve">                        pnodeInit-&gt;sxFnc.hint = pNameHint;</w:t>
      </w:r>
    </w:p>
    <w:p w:rsidR="00117E74" w:rsidRDefault="00117E74" w:rsidP="00117E74">
      <w:pPr>
        <w:pStyle w:val="NoSpacing"/>
      </w:pPr>
      <w:r>
        <w:t xml:space="preserve">                        pnodeInit-&gt;sxFnc.hintLength = nameHintLength;</w:t>
      </w:r>
    </w:p>
    <w:p w:rsidR="00117E74" w:rsidRDefault="00117E74" w:rsidP="00117E74">
      <w:pPr>
        <w:pStyle w:val="NoSpacing"/>
      </w:pPr>
      <w:r>
        <w:t xml:space="preserve">                        pnodeInit-&gt;sxFnc.hintOffset = nameHintOffset;</w:t>
      </w:r>
    </w:p>
    <w:p w:rsidR="00117E74" w:rsidRDefault="00117E74" w:rsidP="00117E74">
      <w:pPr>
        <w:pStyle w:val="NoSpacing"/>
      </w:pP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this-&gt;CheckArguments(pnodeInit);</w:t>
      </w:r>
    </w:p>
    <w:p w:rsidR="00117E74" w:rsidRDefault="00117E74" w:rsidP="00117E74">
      <w:pPr>
        <w:pStyle w:val="NoSpacing"/>
      </w:pPr>
      <w:r>
        <w:t xml:space="preserve">                    }</w:t>
      </w:r>
    </w:p>
    <w:p w:rsidR="00117E74" w:rsidRDefault="00117E74" w:rsidP="00117E74">
      <w:pPr>
        <w:pStyle w:val="NoSpacing"/>
      </w:pPr>
      <w:r>
        <w:t xml:space="preserve">                    pNameHint = nullptr;</w:t>
      </w:r>
    </w:p>
    <w:p w:rsidR="00117E74" w:rsidRDefault="00117E74" w:rsidP="00117E74">
      <w:pPr>
        <w:pStyle w:val="NoSpacing"/>
      </w:pPr>
      <w:r>
        <w:lastRenderedPageBreak/>
        <w:t xml:space="preserve">                }</w:t>
      </w:r>
    </w:p>
    <w:p w:rsidR="00117E74" w:rsidRDefault="00117E74" w:rsidP="00117E74">
      <w:pPr>
        <w:pStyle w:val="NoSpacing"/>
      </w:pPr>
    </w:p>
    <w:p w:rsidR="00117E74" w:rsidRDefault="00117E74" w:rsidP="00117E74">
      <w:pPr>
        <w:pStyle w:val="NoSpacing"/>
      </w:pPr>
      <w:r>
        <w:t xml:space="preserve">                //Track var a =, let a= , const a =</w:t>
      </w:r>
    </w:p>
    <w:p w:rsidR="00117E74" w:rsidRDefault="00117E74" w:rsidP="00117E74">
      <w:pPr>
        <w:pStyle w:val="NoSpacing"/>
      </w:pPr>
      <w:r>
        <w:t xml:space="preserve">                // This is for FixedFields Constant Heuristics</w:t>
      </w:r>
    </w:p>
    <w:p w:rsidR="00117E74" w:rsidRDefault="00117E74" w:rsidP="00117E74">
      <w:pPr>
        <w:pStyle w:val="NoSpacing"/>
      </w:pPr>
      <w:r>
        <w:t xml:space="preserve">                if (pnodeThis &amp;&amp; pnodeThis-&gt;sxVar.pnodeInit != nullptr)</w:t>
      </w:r>
    </w:p>
    <w:p w:rsidR="00117E74" w:rsidRDefault="00117E74" w:rsidP="00117E74">
      <w:pPr>
        <w:pStyle w:val="NoSpacing"/>
      </w:pPr>
      <w:r>
        <w:t xml:space="preserve">                {</w:t>
      </w:r>
    </w:p>
    <w:p w:rsidR="00117E74" w:rsidRDefault="00117E74" w:rsidP="00117E74">
      <w:pPr>
        <w:pStyle w:val="NoSpacing"/>
      </w:pPr>
      <w:r>
        <w:t xml:space="preserve">                    pnodeThis-&gt;sxVar.sym-&gt;PromoteAssignmentState();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 if (declarationType == tkCONST /*pnodeThis-&gt;nop == knopConstDecl*/</w:t>
      </w:r>
    </w:p>
    <w:p w:rsidR="00117E74" w:rsidRDefault="00117E74" w:rsidP="00117E74">
      <w:pPr>
        <w:pStyle w:val="NoSpacing"/>
      </w:pPr>
      <w:r>
        <w:t xml:space="preserve">                     &amp;&amp; !singleDefOnly</w:t>
      </w:r>
    </w:p>
    <w:p w:rsidR="00117E74" w:rsidRDefault="00117E74" w:rsidP="00117E74">
      <w:pPr>
        <w:pStyle w:val="NoSpacing"/>
      </w:pPr>
      <w:r>
        <w:t xml:space="preserve">                     &amp;&amp; !(isFor &amp;&amp; TokIsForInOrForOf()))</w:t>
      </w:r>
    </w:p>
    <w:p w:rsidR="00117E74" w:rsidRDefault="00117E74" w:rsidP="00117E74">
      <w:pPr>
        <w:pStyle w:val="NoSpacing"/>
      </w:pPr>
      <w:r>
        <w:t xml:space="preserve">            {</w:t>
      </w:r>
    </w:p>
    <w:p w:rsidR="00117E74" w:rsidRDefault="00117E74" w:rsidP="00117E74">
      <w:pPr>
        <w:pStyle w:val="NoSpacing"/>
      </w:pPr>
      <w:r>
        <w:t xml:space="preserve">                Error(ERRUninitializedConst);</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(singleDefOnly)</w:t>
      </w:r>
    </w:p>
    <w:p w:rsidR="00117E74" w:rsidRDefault="00117E74" w:rsidP="00117E74">
      <w:pPr>
        <w:pStyle w:val="NoSpacing"/>
      </w:pPr>
      <w:r>
        <w:t xml:space="preserve">        {</w:t>
      </w:r>
    </w:p>
    <w:p w:rsidR="00117E74" w:rsidRDefault="00117E74" w:rsidP="00117E74">
      <w:pPr>
        <w:pStyle w:val="NoSpacing"/>
      </w:pPr>
      <w:r>
        <w:t xml:space="preserve">            return pnodeThis;</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AddToNodeListEscapedUse(&amp;pnodeList, &amp;lastNodeRef, pnodeThis);</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(m_token.tk != tkComma)</w:t>
      </w:r>
    </w:p>
    <w:p w:rsidR="00117E74" w:rsidRDefault="00117E74" w:rsidP="00117E74">
      <w:pPr>
        <w:pStyle w:val="NoSpacing"/>
      </w:pPr>
      <w:r>
        <w:t xml:space="preserve">        {</w:t>
      </w:r>
    </w:p>
    <w:p w:rsidR="00117E74" w:rsidRDefault="00117E74" w:rsidP="00117E74">
      <w:pPr>
        <w:pStyle w:val="NoSpacing"/>
      </w:pPr>
      <w:r>
        <w:t xml:space="preserve">            return pnodeList;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(pfForInOk)</w:t>
      </w:r>
    </w:p>
    <w:p w:rsidR="00117E74" w:rsidRDefault="00117E74" w:rsidP="00117E74">
      <w:pPr>
        <w:pStyle w:val="NoSpacing"/>
      </w:pPr>
      <w:r>
        <w:t xml:space="preserve">        {</w:t>
      </w:r>
    </w:p>
    <w:p w:rsidR="00117E74" w:rsidRDefault="00117E74" w:rsidP="00117E74">
      <w:pPr>
        <w:pStyle w:val="NoSpacing"/>
      </w:pPr>
      <w:r>
        <w:t xml:space="preserve">            // don't allow "for (var a, b in c)"</w:t>
      </w:r>
    </w:p>
    <w:p w:rsidR="00117E74" w:rsidRDefault="00117E74" w:rsidP="00117E74">
      <w:pPr>
        <w:pStyle w:val="NoSpacing"/>
      </w:pPr>
      <w:r>
        <w:t xml:space="preserve">            *pfForInOk = FALSE;</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r>
        <w:t xml:space="preserve">        ichMin = m_pscan-&gt;IchMinTok();</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w:t>
      </w:r>
    </w:p>
    <w:p w:rsidR="00117E74" w:rsidRDefault="00117E74" w:rsidP="00117E74">
      <w:pPr>
        <w:pStyle w:val="NoSpacing"/>
      </w:pPr>
      <w:r>
        <w:t>Parse try-catch-finally statement</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 Eze try-catch-finally tree nests the try-catch within a try-finally.</w:t>
      </w:r>
    </w:p>
    <w:p w:rsidR="00117E74" w:rsidRDefault="00117E74" w:rsidP="00117E74">
      <w:pPr>
        <w:pStyle w:val="NoSpacing"/>
      </w:pPr>
      <w:r>
        <w:t>// This matches the new runtime implementation.</w:t>
      </w:r>
    </w:p>
    <w:p w:rsidR="00117E74" w:rsidRDefault="00117E74" w:rsidP="00117E74">
      <w:pPr>
        <w:pStyle w:val="NoSpacing"/>
      </w:pPr>
      <w:r>
        <w:t>template&lt;bool buildAST&gt;</w:t>
      </w:r>
    </w:p>
    <w:p w:rsidR="00117E74" w:rsidRDefault="00117E74" w:rsidP="00117E74">
      <w:pPr>
        <w:pStyle w:val="NoSpacing"/>
      </w:pPr>
      <w:r>
        <w:t>ParseNodePtr Parser::ParseTryCatchFinally()</w:t>
      </w:r>
    </w:p>
    <w:p w:rsidR="00117E74" w:rsidRDefault="00117E74" w:rsidP="00117E74">
      <w:pPr>
        <w:pStyle w:val="NoSpacing"/>
      </w:pPr>
      <w:r>
        <w:t>{</w:t>
      </w:r>
    </w:p>
    <w:p w:rsidR="00117E74" w:rsidRDefault="00117E74" w:rsidP="00117E74">
      <w:pPr>
        <w:pStyle w:val="NoSpacing"/>
      </w:pPr>
      <w:r>
        <w:t xml:space="preserve">    this-&gt;m_tryCatchOrFinallyDepth++;</w:t>
      </w:r>
    </w:p>
    <w:p w:rsidR="00117E74" w:rsidRDefault="00117E74" w:rsidP="00117E74">
      <w:pPr>
        <w:pStyle w:val="NoSpacing"/>
      </w:pPr>
    </w:p>
    <w:p w:rsidR="00117E74" w:rsidRDefault="00117E74" w:rsidP="00117E74">
      <w:pPr>
        <w:pStyle w:val="NoSpacing"/>
      </w:pPr>
      <w:r>
        <w:lastRenderedPageBreak/>
        <w:t xml:space="preserve">    ParseNodePtr pnodeT = ParseTry&lt;buildAST&gt;();</w:t>
      </w:r>
    </w:p>
    <w:p w:rsidR="00117E74" w:rsidRDefault="00117E74" w:rsidP="00117E74">
      <w:pPr>
        <w:pStyle w:val="NoSpacing"/>
      </w:pPr>
      <w:r>
        <w:t xml:space="preserve">    ParseNodePtr pnodeTC = nullptr;</w:t>
      </w:r>
    </w:p>
    <w:p w:rsidR="00117E74" w:rsidRDefault="00117E74" w:rsidP="00117E74">
      <w:pPr>
        <w:pStyle w:val="NoSpacing"/>
      </w:pPr>
      <w:r>
        <w:t xml:space="preserve">    StmtNest stmt;</w:t>
      </w:r>
    </w:p>
    <w:p w:rsidR="00117E74" w:rsidRDefault="00117E74" w:rsidP="00117E74">
      <w:pPr>
        <w:pStyle w:val="NoSpacing"/>
      </w:pPr>
      <w:r>
        <w:t xml:space="preserve">    bool hasCatch = false;</w:t>
      </w:r>
    </w:p>
    <w:p w:rsidR="00117E74" w:rsidRDefault="00117E74" w:rsidP="00117E74">
      <w:pPr>
        <w:pStyle w:val="NoSpacing"/>
      </w:pPr>
    </w:p>
    <w:p w:rsidR="00117E74" w:rsidRDefault="00117E74" w:rsidP="00117E74">
      <w:pPr>
        <w:pStyle w:val="NoSpacing"/>
      </w:pPr>
      <w:r>
        <w:t xml:space="preserve">    if (tkCATCH == m_token.tk)</w:t>
      </w:r>
    </w:p>
    <w:p w:rsidR="00117E74" w:rsidRDefault="00117E74" w:rsidP="00117E74">
      <w:pPr>
        <w:pStyle w:val="NoSpacing"/>
      </w:pPr>
      <w:r>
        <w:t xml:space="preserve">    {</w:t>
      </w:r>
    </w:p>
    <w:p w:rsidR="00117E74" w:rsidRDefault="00117E74" w:rsidP="00117E74">
      <w:pPr>
        <w:pStyle w:val="NoSpacing"/>
      </w:pPr>
      <w:r>
        <w:t xml:space="preserve">        hasCatch = true;</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pnodeTC = CreateNodeWithScanner&lt;knopTryCatch&gt;();</w:t>
      </w:r>
    </w:p>
    <w:p w:rsidR="00117E74" w:rsidRDefault="00117E74" w:rsidP="00117E74">
      <w:pPr>
        <w:pStyle w:val="NoSpacing"/>
      </w:pPr>
      <w:r>
        <w:t xml:space="preserve">            pnodeT-&gt;sxStmt.pnodeOuter = pnodeTC;</w:t>
      </w:r>
    </w:p>
    <w:p w:rsidR="00117E74" w:rsidRDefault="00117E74" w:rsidP="00117E74">
      <w:pPr>
        <w:pStyle w:val="NoSpacing"/>
      </w:pPr>
      <w:r>
        <w:t xml:space="preserve">            pnodeTC-&gt;sxTryCatch.pnodeTry = pnodeT;</w:t>
      </w:r>
    </w:p>
    <w:p w:rsidR="00117E74" w:rsidRDefault="00117E74" w:rsidP="00117E74">
      <w:pPr>
        <w:pStyle w:val="NoSpacing"/>
      </w:pPr>
      <w:r>
        <w:t xml:space="preserve">        }</w:t>
      </w:r>
    </w:p>
    <w:p w:rsidR="00117E74" w:rsidRDefault="00117E74" w:rsidP="00117E74">
      <w:pPr>
        <w:pStyle w:val="NoSpacing"/>
      </w:pPr>
      <w:r>
        <w:t xml:space="preserve">        PushStmt&lt;buildAST&gt;(&amp;stmt, pnodeTC, knopTryCatch, nullptr, nullptr);</w:t>
      </w:r>
    </w:p>
    <w:p w:rsidR="00117E74" w:rsidRDefault="00117E74" w:rsidP="00117E74">
      <w:pPr>
        <w:pStyle w:val="NoSpacing"/>
      </w:pPr>
    </w:p>
    <w:p w:rsidR="00117E74" w:rsidRDefault="00117E74" w:rsidP="00117E74">
      <w:pPr>
        <w:pStyle w:val="NoSpacing"/>
      </w:pPr>
      <w:r>
        <w:t xml:space="preserve">        ParseNodePtr pnodeCatch = ParseCatch&lt;buildAST&gt;();</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pnodeTC-&gt;sxTryCatch.pnodeCatch = pnodeCatch;</w:t>
      </w:r>
    </w:p>
    <w:p w:rsidR="00117E74" w:rsidRDefault="00117E74" w:rsidP="00117E74">
      <w:pPr>
        <w:pStyle w:val="NoSpacing"/>
      </w:pPr>
      <w:r>
        <w:t xml:space="preserve">        }</w:t>
      </w:r>
    </w:p>
    <w:p w:rsidR="00117E74" w:rsidRDefault="00117E74" w:rsidP="00117E74">
      <w:pPr>
        <w:pStyle w:val="NoSpacing"/>
      </w:pPr>
      <w:r>
        <w:t xml:space="preserve">        PopStmt(&amp;stmt);</w:t>
      </w:r>
    </w:p>
    <w:p w:rsidR="00117E74" w:rsidRDefault="00117E74" w:rsidP="00117E74">
      <w:pPr>
        <w:pStyle w:val="NoSpacing"/>
      </w:pPr>
      <w:r>
        <w:t xml:space="preserve">    }</w:t>
      </w:r>
    </w:p>
    <w:p w:rsidR="00117E74" w:rsidRDefault="00117E74" w:rsidP="00117E74">
      <w:pPr>
        <w:pStyle w:val="NoSpacing"/>
      </w:pPr>
      <w:r>
        <w:t xml:space="preserve">    if (tkFINALLY != m_token.tk)</w:t>
      </w:r>
    </w:p>
    <w:p w:rsidR="00117E74" w:rsidRDefault="00117E74" w:rsidP="00117E74">
      <w:pPr>
        <w:pStyle w:val="NoSpacing"/>
      </w:pPr>
      <w:r>
        <w:t xml:space="preserve">    {</w:t>
      </w:r>
    </w:p>
    <w:p w:rsidR="00117E74" w:rsidRDefault="00117E74" w:rsidP="00117E74">
      <w:pPr>
        <w:pStyle w:val="NoSpacing"/>
      </w:pPr>
      <w:r>
        <w:t xml:space="preserve">        if (!hasCatch)</w:t>
      </w:r>
    </w:p>
    <w:p w:rsidR="00117E74" w:rsidRDefault="00117E74" w:rsidP="00117E74">
      <w:pPr>
        <w:pStyle w:val="NoSpacing"/>
      </w:pPr>
      <w:r>
        <w:t xml:space="preserve">        {</w:t>
      </w:r>
    </w:p>
    <w:p w:rsidR="00117E74" w:rsidRDefault="00117E74" w:rsidP="00117E74">
      <w:pPr>
        <w:pStyle w:val="NoSpacing"/>
      </w:pPr>
      <w:r>
        <w:t xml:space="preserve">            Error(ERRnoCatch);</w:t>
      </w:r>
    </w:p>
    <w:p w:rsidR="00117E74" w:rsidRDefault="00117E74" w:rsidP="00117E74">
      <w:pPr>
        <w:pStyle w:val="NoSpacing"/>
      </w:pPr>
      <w:r>
        <w:t xml:space="preserve">        }</w:t>
      </w:r>
    </w:p>
    <w:p w:rsidR="00117E74" w:rsidRDefault="00117E74" w:rsidP="00117E74">
      <w:pPr>
        <w:pStyle w:val="NoSpacing"/>
      </w:pPr>
      <w:r>
        <w:t xml:space="preserve">        Assert(!buildAST || pnodeTC);</w:t>
      </w:r>
    </w:p>
    <w:p w:rsidR="00117E74" w:rsidRDefault="00117E74" w:rsidP="00117E74">
      <w:pPr>
        <w:pStyle w:val="NoSpacing"/>
      </w:pPr>
      <w:r>
        <w:t xml:space="preserve">        return pnodeTC;</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ParseNodePtr pnodeTF = nullptr;</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pnodeTF = CreateNode(knopTryFinally);</w:t>
      </w:r>
    </w:p>
    <w:p w:rsidR="00117E74" w:rsidRDefault="00117E74" w:rsidP="00117E74">
      <w:pPr>
        <w:pStyle w:val="NoSpacing"/>
      </w:pPr>
      <w:r>
        <w:t xml:space="preserve">    }</w:t>
      </w:r>
    </w:p>
    <w:p w:rsidR="00117E74" w:rsidRDefault="00117E74" w:rsidP="00117E74">
      <w:pPr>
        <w:pStyle w:val="NoSpacing"/>
      </w:pPr>
      <w:r>
        <w:t xml:space="preserve">    PushStmt&lt;buildAST&gt;(&amp;stmt, pnodeTF, knopTryFinally, nullptr, nullptr);</w:t>
      </w:r>
    </w:p>
    <w:p w:rsidR="00117E74" w:rsidRDefault="00117E74" w:rsidP="00117E74">
      <w:pPr>
        <w:pStyle w:val="NoSpacing"/>
      </w:pPr>
      <w:r>
        <w:t xml:space="preserve">    ParseNodePtr pnodeFinally = ParseFinally&lt;buildAST&gt;();</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if (!hasCatch)</w:t>
      </w:r>
    </w:p>
    <w:p w:rsidR="00117E74" w:rsidRDefault="00117E74" w:rsidP="00117E74">
      <w:pPr>
        <w:pStyle w:val="NoSpacing"/>
      </w:pPr>
      <w:r>
        <w:t xml:space="preserve">        {</w:t>
      </w:r>
    </w:p>
    <w:p w:rsidR="00117E74" w:rsidRDefault="00117E74" w:rsidP="00117E74">
      <w:pPr>
        <w:pStyle w:val="NoSpacing"/>
      </w:pPr>
      <w:r>
        <w:t xml:space="preserve">            pnodeTF-&gt;sxTryFinally.pnodeTry = pnodeT;</w:t>
      </w:r>
    </w:p>
    <w:p w:rsidR="00117E74" w:rsidRDefault="00117E74" w:rsidP="00117E74">
      <w:pPr>
        <w:pStyle w:val="NoSpacing"/>
      </w:pPr>
      <w:r>
        <w:t xml:space="preserve">            pnodeT-&gt;sxStmt.pnodeOuter = pnodeTF;</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pnodeTF-&gt;sxTryFinally.pnodeTry = CreateNode(knopTry);</w:t>
      </w:r>
    </w:p>
    <w:p w:rsidR="00117E74" w:rsidRDefault="00117E74" w:rsidP="00117E74">
      <w:pPr>
        <w:pStyle w:val="NoSpacing"/>
      </w:pPr>
      <w:r>
        <w:t xml:space="preserve">            pnodeTF-&gt;sxTryFinally.pnodeTry-&gt;sxStmt.pnodeOuter = pnodeTF;</w:t>
      </w:r>
    </w:p>
    <w:p w:rsidR="00117E74" w:rsidRDefault="00117E74" w:rsidP="00117E74">
      <w:pPr>
        <w:pStyle w:val="NoSpacing"/>
      </w:pPr>
      <w:r>
        <w:t xml:space="preserve">            pnodeTF-&gt;sxTryFinally.pnodeTry-&gt;sxTry.pnodeBody = pnodeTC;</w:t>
      </w:r>
    </w:p>
    <w:p w:rsidR="00117E74" w:rsidRDefault="00117E74" w:rsidP="00117E74">
      <w:pPr>
        <w:pStyle w:val="NoSpacing"/>
      </w:pPr>
      <w:r>
        <w:t xml:space="preserve">            pnodeTC-&gt;sxStmt.pnodeOuter = pnodeTF-&gt;sxTryFinally.pnodeTry;</w:t>
      </w:r>
    </w:p>
    <w:p w:rsidR="00117E74" w:rsidRDefault="00117E74" w:rsidP="00117E74">
      <w:pPr>
        <w:pStyle w:val="NoSpacing"/>
      </w:pPr>
      <w:r>
        <w:lastRenderedPageBreak/>
        <w:t xml:space="preserve">        }</w:t>
      </w:r>
    </w:p>
    <w:p w:rsidR="00117E74" w:rsidRDefault="00117E74" w:rsidP="00117E74">
      <w:pPr>
        <w:pStyle w:val="NoSpacing"/>
      </w:pPr>
      <w:r>
        <w:t xml:space="preserve">        pnodeTF-&gt;sxTryFinally.pnodeFinally = pnodeFinally;</w:t>
      </w:r>
    </w:p>
    <w:p w:rsidR="00117E74" w:rsidRDefault="00117E74" w:rsidP="00117E74">
      <w:pPr>
        <w:pStyle w:val="NoSpacing"/>
      </w:pPr>
      <w:r>
        <w:t xml:space="preserve">    }</w:t>
      </w:r>
    </w:p>
    <w:p w:rsidR="00117E74" w:rsidRDefault="00117E74" w:rsidP="00117E74">
      <w:pPr>
        <w:pStyle w:val="NoSpacing"/>
      </w:pPr>
      <w:r>
        <w:t xml:space="preserve">    PopStmt(&amp;stmt);</w:t>
      </w:r>
    </w:p>
    <w:p w:rsidR="00117E74" w:rsidRDefault="00117E74" w:rsidP="00117E74">
      <w:pPr>
        <w:pStyle w:val="NoSpacing"/>
      </w:pPr>
      <w:r>
        <w:t xml:space="preserve">    this-&gt;m_tryCatchOrFinallyDepth--;</w:t>
      </w:r>
    </w:p>
    <w:p w:rsidR="00117E74" w:rsidRDefault="00117E74" w:rsidP="00117E74">
      <w:pPr>
        <w:pStyle w:val="NoSpacing"/>
      </w:pPr>
      <w:r>
        <w:t xml:space="preserve">    return pnodeTF;</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template&lt;bool buildAST&gt;</w:t>
      </w:r>
    </w:p>
    <w:p w:rsidR="00117E74" w:rsidRDefault="00117E74" w:rsidP="00117E74">
      <w:pPr>
        <w:pStyle w:val="NoSpacing"/>
      </w:pPr>
      <w:r>
        <w:t>ParseNodePtr Parser::ParseTry()</w:t>
      </w:r>
    </w:p>
    <w:p w:rsidR="00117E74" w:rsidRDefault="00117E74" w:rsidP="00117E74">
      <w:pPr>
        <w:pStyle w:val="NoSpacing"/>
      </w:pPr>
      <w:r>
        <w:t>{</w:t>
      </w:r>
    </w:p>
    <w:p w:rsidR="00117E74" w:rsidRDefault="00117E74" w:rsidP="00117E74">
      <w:pPr>
        <w:pStyle w:val="NoSpacing"/>
      </w:pPr>
      <w:r>
        <w:t xml:space="preserve">    ParseNodePtr pnode = nullptr;</w:t>
      </w:r>
    </w:p>
    <w:p w:rsidR="00117E74" w:rsidRDefault="00117E74" w:rsidP="00117E74">
      <w:pPr>
        <w:pStyle w:val="NoSpacing"/>
      </w:pPr>
      <w:r>
        <w:t xml:space="preserve">    StmtNest stmt;</w:t>
      </w:r>
    </w:p>
    <w:p w:rsidR="00117E74" w:rsidRDefault="00117E74" w:rsidP="00117E74">
      <w:pPr>
        <w:pStyle w:val="NoSpacing"/>
      </w:pPr>
      <w:r>
        <w:t xml:space="preserve">    Assert(tkTRY == m_token.tk);</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CreateNode(knopTry);</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r>
        <w:t xml:space="preserve">    if (tkLCurly != m_token.tk)</w:t>
      </w:r>
    </w:p>
    <w:p w:rsidR="00117E74" w:rsidRDefault="00117E74" w:rsidP="00117E74">
      <w:pPr>
        <w:pStyle w:val="NoSpacing"/>
      </w:pPr>
      <w:r>
        <w:t xml:space="preserve">    {</w:t>
      </w:r>
    </w:p>
    <w:p w:rsidR="00117E74" w:rsidRDefault="00117E74" w:rsidP="00117E74">
      <w:pPr>
        <w:pStyle w:val="NoSpacing"/>
      </w:pPr>
      <w:r>
        <w:t xml:space="preserve">        Error(ERRnoLcurly);</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PushStmt&lt;buildAST&gt;(&amp;stmt, pnode, knopTry, nullptr, nullptr);</w:t>
      </w:r>
    </w:p>
    <w:p w:rsidR="00117E74" w:rsidRDefault="00117E74" w:rsidP="00117E74">
      <w:pPr>
        <w:pStyle w:val="NoSpacing"/>
      </w:pPr>
      <w:r>
        <w:t xml:space="preserve">    ParseNodePtr pnodeBody = ParseStatement&lt;buildAST&gt;();</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pnode-&gt;sxTry.pnodeBody = pnodeBody;</w:t>
      </w:r>
    </w:p>
    <w:p w:rsidR="00117E74" w:rsidRDefault="00117E74" w:rsidP="00117E74">
      <w:pPr>
        <w:pStyle w:val="NoSpacing"/>
      </w:pPr>
      <w:r>
        <w:t xml:space="preserve">        if (pnode-&gt;sxTry.pnodeBody)</w:t>
      </w:r>
    </w:p>
    <w:p w:rsidR="00117E74" w:rsidRDefault="00117E74" w:rsidP="00117E74">
      <w:pPr>
        <w:pStyle w:val="NoSpacing"/>
      </w:pPr>
      <w:r>
        <w:t xml:space="preserve">            pnode-&gt;ichLim = pnode-&gt;sxTry.pnodeBody-&gt;ichLim;</w:t>
      </w:r>
    </w:p>
    <w:p w:rsidR="00117E74" w:rsidRDefault="00117E74" w:rsidP="00117E74">
      <w:pPr>
        <w:pStyle w:val="NoSpacing"/>
      </w:pPr>
      <w:r>
        <w:t xml:space="preserve">    }</w:t>
      </w:r>
    </w:p>
    <w:p w:rsidR="00117E74" w:rsidRDefault="00117E74" w:rsidP="00117E74">
      <w:pPr>
        <w:pStyle w:val="NoSpacing"/>
      </w:pPr>
      <w:r>
        <w:t xml:space="preserve">    PopStmt(&amp;stmt);</w:t>
      </w: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template&lt;bool buildAST&gt;</w:t>
      </w:r>
    </w:p>
    <w:p w:rsidR="00117E74" w:rsidRDefault="00117E74" w:rsidP="00117E74">
      <w:pPr>
        <w:pStyle w:val="NoSpacing"/>
      </w:pPr>
      <w:r>
        <w:t>ParseNodePtr Parser::ParseFinally()</w:t>
      </w:r>
    </w:p>
    <w:p w:rsidR="00117E74" w:rsidRDefault="00117E74" w:rsidP="00117E74">
      <w:pPr>
        <w:pStyle w:val="NoSpacing"/>
      </w:pPr>
      <w:r>
        <w:t>{</w:t>
      </w:r>
    </w:p>
    <w:p w:rsidR="00117E74" w:rsidRDefault="00117E74" w:rsidP="00117E74">
      <w:pPr>
        <w:pStyle w:val="NoSpacing"/>
      </w:pPr>
      <w:r>
        <w:t xml:space="preserve">    ParseNodePtr pnode = nullptr;</w:t>
      </w:r>
    </w:p>
    <w:p w:rsidR="00117E74" w:rsidRDefault="00117E74" w:rsidP="00117E74">
      <w:pPr>
        <w:pStyle w:val="NoSpacing"/>
      </w:pPr>
      <w:r>
        <w:t xml:space="preserve">    StmtNest stmt;</w:t>
      </w:r>
    </w:p>
    <w:p w:rsidR="00117E74" w:rsidRDefault="00117E74" w:rsidP="00117E74">
      <w:pPr>
        <w:pStyle w:val="NoSpacing"/>
      </w:pPr>
      <w:r>
        <w:t xml:space="preserve">    Assert(tkFINALLY == m_token.tk);</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CreateNode(knopFinally);</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r>
        <w:t xml:space="preserve">    if (tkLCurly != m_token.tk)</w:t>
      </w:r>
    </w:p>
    <w:p w:rsidR="00117E74" w:rsidRDefault="00117E74" w:rsidP="00117E74">
      <w:pPr>
        <w:pStyle w:val="NoSpacing"/>
      </w:pPr>
      <w:r>
        <w:t xml:space="preserve">    {</w:t>
      </w:r>
    </w:p>
    <w:p w:rsidR="00117E74" w:rsidRDefault="00117E74" w:rsidP="00117E74">
      <w:pPr>
        <w:pStyle w:val="NoSpacing"/>
      </w:pPr>
      <w:r>
        <w:t xml:space="preserve">        Error(ERRnoLcurly);</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PushStmt&lt;buildAST&gt;(&amp;stmt, pnode, knopFinally, nullptr, nullptr);</w:t>
      </w:r>
    </w:p>
    <w:p w:rsidR="00117E74" w:rsidRDefault="00117E74" w:rsidP="00117E74">
      <w:pPr>
        <w:pStyle w:val="NoSpacing"/>
      </w:pPr>
      <w:r>
        <w:lastRenderedPageBreak/>
        <w:t xml:space="preserve">    ParseNodePtr pnodeBody = ParseStatement&lt;buildAST&gt;();</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pnode-&gt;sxFinally.pnodeBody = pnodeBody;</w:t>
      </w:r>
    </w:p>
    <w:p w:rsidR="00117E74" w:rsidRDefault="00117E74" w:rsidP="00117E74">
      <w:pPr>
        <w:pStyle w:val="NoSpacing"/>
      </w:pPr>
      <w:r>
        <w:t xml:space="preserve">        if (!pnode-&gt;sxFinally.pnodeBody)</w:t>
      </w:r>
    </w:p>
    <w:p w:rsidR="00117E74" w:rsidRDefault="00117E74" w:rsidP="00117E74">
      <w:pPr>
        <w:pStyle w:val="NoSpacing"/>
      </w:pPr>
      <w:r>
        <w:t xml:space="preserve">            // Will only occur due to error correction.</w:t>
      </w:r>
    </w:p>
    <w:p w:rsidR="00117E74" w:rsidRDefault="00117E74" w:rsidP="00117E74">
      <w:pPr>
        <w:pStyle w:val="NoSpacing"/>
      </w:pPr>
      <w:r>
        <w:t xml:space="preserve">            pnode-&gt;sxFinally.pnodeBody = CreateNodeWithScanner&lt;knopEmpty&gt;();</w:t>
      </w:r>
    </w:p>
    <w:p w:rsidR="00117E74" w:rsidRDefault="00117E74" w:rsidP="00117E74">
      <w:pPr>
        <w:pStyle w:val="NoSpacing"/>
      </w:pPr>
      <w:r>
        <w:t xml:space="preserve">        else</w:t>
      </w:r>
    </w:p>
    <w:p w:rsidR="00117E74" w:rsidRDefault="00117E74" w:rsidP="00117E74">
      <w:pPr>
        <w:pStyle w:val="NoSpacing"/>
      </w:pPr>
      <w:r>
        <w:t xml:space="preserve">            pnode-&gt;ichLim = pnode-&gt;sxFinally.pnodeBody-&gt;ichLim;</w:t>
      </w:r>
    </w:p>
    <w:p w:rsidR="00117E74" w:rsidRDefault="00117E74" w:rsidP="00117E74">
      <w:pPr>
        <w:pStyle w:val="NoSpacing"/>
      </w:pPr>
      <w:r>
        <w:t xml:space="preserve">    }</w:t>
      </w:r>
    </w:p>
    <w:p w:rsidR="00117E74" w:rsidRDefault="00117E74" w:rsidP="00117E74">
      <w:pPr>
        <w:pStyle w:val="NoSpacing"/>
      </w:pPr>
      <w:r>
        <w:t xml:space="preserve">    PopStmt(&amp;stmt);</w:t>
      </w:r>
    </w:p>
    <w:p w:rsidR="00117E74" w:rsidRDefault="00117E74" w:rsidP="00117E74">
      <w:pPr>
        <w:pStyle w:val="NoSpacing"/>
      </w:pP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template&lt;bool buildAST&gt;</w:t>
      </w:r>
    </w:p>
    <w:p w:rsidR="00117E74" w:rsidRDefault="00117E74" w:rsidP="00117E74">
      <w:pPr>
        <w:pStyle w:val="NoSpacing"/>
      </w:pPr>
      <w:r>
        <w:t>ParseNodePtr Parser::ParseCatch()</w:t>
      </w:r>
    </w:p>
    <w:p w:rsidR="00117E74" w:rsidRDefault="00117E74" w:rsidP="00117E74">
      <w:pPr>
        <w:pStyle w:val="NoSpacing"/>
      </w:pPr>
      <w:r>
        <w:t>{</w:t>
      </w:r>
    </w:p>
    <w:p w:rsidR="00117E74" w:rsidRDefault="00117E74" w:rsidP="00117E74">
      <w:pPr>
        <w:pStyle w:val="NoSpacing"/>
      </w:pPr>
      <w:r>
        <w:t xml:space="preserve">    ParseNodePtr rootNode = nullptr;</w:t>
      </w:r>
    </w:p>
    <w:p w:rsidR="00117E74" w:rsidRDefault="00117E74" w:rsidP="00117E74">
      <w:pPr>
        <w:pStyle w:val="NoSpacing"/>
      </w:pPr>
      <w:r>
        <w:t xml:space="preserve">    ParseNodePtr* ppnode = &amp;rootNode;</w:t>
      </w:r>
    </w:p>
    <w:p w:rsidR="00117E74" w:rsidRDefault="00117E74" w:rsidP="00117E74">
      <w:pPr>
        <w:pStyle w:val="NoSpacing"/>
      </w:pPr>
      <w:r>
        <w:t xml:space="preserve">    ParseNodePtr *ppnodeExprScopeSave = nullptr;</w:t>
      </w:r>
    </w:p>
    <w:p w:rsidR="00117E74" w:rsidRDefault="00117E74" w:rsidP="00117E74">
      <w:pPr>
        <w:pStyle w:val="NoSpacing"/>
      </w:pPr>
      <w:r>
        <w:t xml:space="preserve">    ParseNodePtr pnode = nullptr;</w:t>
      </w:r>
    </w:p>
    <w:p w:rsidR="00117E74" w:rsidRDefault="00117E74" w:rsidP="00117E74">
      <w:pPr>
        <w:pStyle w:val="NoSpacing"/>
      </w:pPr>
      <w:r>
        <w:t xml:space="preserve">    ParseNodePtr pnodeCatchScope = nullptr;</w:t>
      </w:r>
    </w:p>
    <w:p w:rsidR="00117E74" w:rsidRDefault="00117E74" w:rsidP="00117E74">
      <w:pPr>
        <w:pStyle w:val="NoSpacing"/>
      </w:pPr>
      <w:r>
        <w:t xml:space="preserve">    StmtNest stmt;</w:t>
      </w:r>
    </w:p>
    <w:p w:rsidR="00117E74" w:rsidRDefault="00117E74" w:rsidP="00117E74">
      <w:pPr>
        <w:pStyle w:val="NoSpacing"/>
      </w:pPr>
      <w:r>
        <w:t xml:space="preserve">    IdentPtr pidCatch = nullptr;</w:t>
      </w:r>
    </w:p>
    <w:p w:rsidR="00117E74" w:rsidRDefault="00117E74" w:rsidP="00117E74">
      <w:pPr>
        <w:pStyle w:val="NoSpacing"/>
      </w:pPr>
      <w:r>
        <w:t xml:space="preserve">    //while (tkCATCH == m_token.tk)</w:t>
      </w:r>
    </w:p>
    <w:p w:rsidR="00117E74" w:rsidRDefault="00117E74" w:rsidP="00117E74">
      <w:pPr>
        <w:pStyle w:val="NoSpacing"/>
      </w:pPr>
      <w:r>
        <w:t xml:space="preserve">    if (tkCATCH == m_token.tk)</w:t>
      </w:r>
    </w:p>
    <w:p w:rsidR="00117E74" w:rsidRDefault="00117E74" w:rsidP="00117E74">
      <w:pPr>
        <w:pStyle w:val="NoSpacing"/>
      </w:pPr>
      <w:r>
        <w:t xml:space="preserve">    {</w:t>
      </w:r>
    </w:p>
    <w:p w:rsidR="00117E74" w:rsidRDefault="00117E74" w:rsidP="00117E74">
      <w:pPr>
        <w:pStyle w:val="NoSpacing"/>
      </w:pPr>
      <w:r>
        <w:t xml:space="preserve">        charcount_t ichMin;</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ichMin = m_pscan-&gt;IchMinTok();</w:t>
      </w:r>
    </w:p>
    <w:p w:rsidR="00117E74" w:rsidRDefault="00117E74" w:rsidP="00117E74">
      <w:pPr>
        <w:pStyle w:val="NoSpacing"/>
      </w:pPr>
      <w:r>
        <w:t xml:space="preserve">        }</w:t>
      </w:r>
    </w:p>
    <w:p w:rsidR="00117E74" w:rsidRDefault="00117E74" w:rsidP="00117E74">
      <w:pPr>
        <w:pStyle w:val="NoSpacing"/>
      </w:pPr>
      <w:r>
        <w:t xml:space="preserve">        m_pscan-&gt;Scan(); //catch</w:t>
      </w:r>
    </w:p>
    <w:p w:rsidR="00117E74" w:rsidRDefault="00117E74" w:rsidP="00117E74">
      <w:pPr>
        <w:pStyle w:val="NoSpacing"/>
      </w:pPr>
      <w:r>
        <w:t xml:space="preserve">        ChkCurTok(tkLParen, ERRnoLparen); //catch(</w:t>
      </w:r>
    </w:p>
    <w:p w:rsidR="00117E74" w:rsidRDefault="00117E74" w:rsidP="00117E74">
      <w:pPr>
        <w:pStyle w:val="NoSpacing"/>
      </w:pPr>
    </w:p>
    <w:p w:rsidR="00117E74" w:rsidRDefault="00117E74" w:rsidP="00117E74">
      <w:pPr>
        <w:pStyle w:val="NoSpacing"/>
      </w:pPr>
      <w:r>
        <w:t xml:space="preserve">        bool isPattern = false;</w:t>
      </w:r>
    </w:p>
    <w:p w:rsidR="00117E74" w:rsidRDefault="00117E74" w:rsidP="00117E74">
      <w:pPr>
        <w:pStyle w:val="NoSpacing"/>
      </w:pPr>
      <w:r>
        <w:t xml:space="preserve">        if (tkID != m_token.tk)</w:t>
      </w:r>
    </w:p>
    <w:p w:rsidR="00117E74" w:rsidRDefault="00117E74" w:rsidP="00117E74">
      <w:pPr>
        <w:pStyle w:val="NoSpacing"/>
      </w:pPr>
      <w:r>
        <w:t xml:space="preserve">        {</w:t>
      </w:r>
    </w:p>
    <w:p w:rsidR="00117E74" w:rsidRDefault="00117E74" w:rsidP="00117E74">
      <w:pPr>
        <w:pStyle w:val="NoSpacing"/>
      </w:pPr>
      <w:r>
        <w:t xml:space="preserve">            isPattern = IsES6DestructuringEnabled() &amp;&amp; IsPossiblePatternStart();</w:t>
      </w:r>
    </w:p>
    <w:p w:rsidR="00117E74" w:rsidRDefault="00117E74" w:rsidP="00117E74">
      <w:pPr>
        <w:pStyle w:val="NoSpacing"/>
      </w:pPr>
      <w:r>
        <w:t xml:space="preserve">            if (!isPattern)</w:t>
      </w:r>
    </w:p>
    <w:p w:rsidR="00117E74" w:rsidRDefault="00117E74" w:rsidP="00117E74">
      <w:pPr>
        <w:pStyle w:val="NoSpacing"/>
      </w:pPr>
      <w:r>
        <w:t xml:space="preserve">            {</w:t>
      </w:r>
    </w:p>
    <w:p w:rsidR="00117E74" w:rsidRDefault="00117E74" w:rsidP="00117E74">
      <w:pPr>
        <w:pStyle w:val="NoSpacing"/>
      </w:pPr>
      <w:r>
        <w:t xml:space="preserve">                IdentifierExpectedError(m_token);</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CreateNodeWithScanner&lt;knopCatch&gt;(ichMin);</w:t>
      </w:r>
    </w:p>
    <w:p w:rsidR="00117E74" w:rsidRDefault="00117E74" w:rsidP="00117E74">
      <w:pPr>
        <w:pStyle w:val="NoSpacing"/>
      </w:pPr>
      <w:r>
        <w:t xml:space="preserve">            PushStmt&lt;buildAST&gt;(&amp;stmt, pnode, knopCatch, nullptr, nullptr);</w:t>
      </w:r>
    </w:p>
    <w:p w:rsidR="00117E74" w:rsidRDefault="00117E74" w:rsidP="00117E74">
      <w:pPr>
        <w:pStyle w:val="NoSpacing"/>
      </w:pPr>
      <w:r>
        <w:t xml:space="preserve">            *ppnode = pnode;</w:t>
      </w:r>
    </w:p>
    <w:p w:rsidR="00117E74" w:rsidRDefault="00117E74" w:rsidP="00117E74">
      <w:pPr>
        <w:pStyle w:val="NoSpacing"/>
      </w:pPr>
      <w:r>
        <w:t xml:space="preserve">            ppnode = &amp;pnode-&gt;sxCatch.pnodeNext;</w:t>
      </w:r>
    </w:p>
    <w:p w:rsidR="00117E74" w:rsidRDefault="00117E74" w:rsidP="00117E74">
      <w:pPr>
        <w:pStyle w:val="NoSpacing"/>
      </w:pPr>
      <w:r>
        <w:t xml:space="preserve">            *ppnode = nullptr;</w:t>
      </w:r>
    </w:p>
    <w:p w:rsidR="00117E74" w:rsidRDefault="00117E74" w:rsidP="00117E74">
      <w:pPr>
        <w:pStyle w:val="NoSpacing"/>
      </w:pPr>
      <w:r>
        <w:lastRenderedPageBreak/>
        <w:t xml:space="preserve">        }</w:t>
      </w:r>
    </w:p>
    <w:p w:rsidR="00117E74" w:rsidRDefault="00117E74" w:rsidP="00117E74">
      <w:pPr>
        <w:pStyle w:val="NoSpacing"/>
      </w:pPr>
    </w:p>
    <w:p w:rsidR="00117E74" w:rsidRDefault="00117E74" w:rsidP="00117E74">
      <w:pPr>
        <w:pStyle w:val="NoSpacing"/>
      </w:pPr>
      <w:r>
        <w:t xml:space="preserve">        if (buildAST || BindDeferredPidRefs())</w:t>
      </w:r>
    </w:p>
    <w:p w:rsidR="00117E74" w:rsidRDefault="00117E74" w:rsidP="00117E74">
      <w:pPr>
        <w:pStyle w:val="NoSpacing"/>
      </w:pPr>
      <w:r>
        <w:t xml:space="preserve">        {</w:t>
      </w:r>
    </w:p>
    <w:p w:rsidR="00117E74" w:rsidRDefault="00117E74" w:rsidP="00117E74">
      <w:pPr>
        <w:pStyle w:val="NoSpacing"/>
      </w:pPr>
      <w:r>
        <w:t xml:space="preserve">            pnodeCatchScope = StartParseBlock&lt;buildAST&gt;(PnodeBlockType::Regular, isPattern ? ScopeType_CatchParamPattern : ScopeType_Catch);</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(isPattern)</w:t>
      </w:r>
    </w:p>
    <w:p w:rsidR="00117E74" w:rsidRDefault="00117E74" w:rsidP="00117E74">
      <w:pPr>
        <w:pStyle w:val="NoSpacing"/>
      </w:pPr>
      <w:r>
        <w:t xml:space="preserve">        {</w:t>
      </w:r>
    </w:p>
    <w:p w:rsidR="00117E74" w:rsidRDefault="00117E74" w:rsidP="00117E74">
      <w:pPr>
        <w:pStyle w:val="NoSpacing"/>
      </w:pPr>
      <w:r>
        <w:t xml:space="preserve">            ParseNodePtr pnodePattern = ParseDestructuredLiteral&lt;buildAST&gt;(tkLET, true /*isDecl*/, true /*topLevel*/, DIC_ForceErrorOnInitializer);</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pnode-&gt;sxCatch.pnodeParam = CreateParamPatternNode(pnodePattern);</w:t>
      </w:r>
    </w:p>
    <w:p w:rsidR="00117E74" w:rsidRDefault="00117E74" w:rsidP="00117E74">
      <w:pPr>
        <w:pStyle w:val="NoSpacing"/>
      </w:pPr>
      <w:r>
        <w:t xml:space="preserve">                Scope *scope = pnodeCatchScope-&gt;sxBlock.scope;</w:t>
      </w:r>
    </w:p>
    <w:p w:rsidR="00117E74" w:rsidRDefault="00117E74" w:rsidP="00117E74">
      <w:pPr>
        <w:pStyle w:val="NoSpacing"/>
      </w:pPr>
      <w:r>
        <w:t xml:space="preserve">                pnode-&gt;sxCatch.scope = scope;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if (IsStrictMode())</w:t>
      </w:r>
    </w:p>
    <w:p w:rsidR="00117E74" w:rsidRDefault="00117E74" w:rsidP="00117E74">
      <w:pPr>
        <w:pStyle w:val="NoSpacing"/>
      </w:pPr>
      <w:r>
        <w:t xml:space="preserve">            {</w:t>
      </w:r>
    </w:p>
    <w:p w:rsidR="00117E74" w:rsidRDefault="00117E74" w:rsidP="00117E74">
      <w:pPr>
        <w:pStyle w:val="NoSpacing"/>
      </w:pPr>
      <w:r>
        <w:t xml:space="preserve">                IdentPtr pid = m_token.GetIdentifier(m_phtbl);</w:t>
      </w:r>
    </w:p>
    <w:p w:rsidR="00117E74" w:rsidRDefault="00117E74" w:rsidP="00117E74">
      <w:pPr>
        <w:pStyle w:val="NoSpacing"/>
      </w:pPr>
      <w:r>
        <w:t xml:space="preserve">                if (pid == wellKnownPropertyPids.eval)</w:t>
      </w:r>
    </w:p>
    <w:p w:rsidR="00117E74" w:rsidRDefault="00117E74" w:rsidP="00117E74">
      <w:pPr>
        <w:pStyle w:val="NoSpacing"/>
      </w:pPr>
      <w:r>
        <w:t xml:space="preserve">                {</w:t>
      </w:r>
    </w:p>
    <w:p w:rsidR="00117E74" w:rsidRDefault="00117E74" w:rsidP="00117E74">
      <w:pPr>
        <w:pStyle w:val="NoSpacing"/>
      </w:pPr>
      <w:r>
        <w:t xml:space="preserve">                    Error(ERREvalUsage);</w:t>
      </w:r>
    </w:p>
    <w:p w:rsidR="00117E74" w:rsidRDefault="00117E74" w:rsidP="00117E74">
      <w:pPr>
        <w:pStyle w:val="NoSpacing"/>
      </w:pPr>
      <w:r>
        <w:t xml:space="preserve">                }</w:t>
      </w:r>
    </w:p>
    <w:p w:rsidR="00117E74" w:rsidRDefault="00117E74" w:rsidP="00117E74">
      <w:pPr>
        <w:pStyle w:val="NoSpacing"/>
      </w:pPr>
      <w:r>
        <w:t xml:space="preserve">                else if (pid == wellKnownPropertyPids.arguments)</w:t>
      </w:r>
    </w:p>
    <w:p w:rsidR="00117E74" w:rsidRDefault="00117E74" w:rsidP="00117E74">
      <w:pPr>
        <w:pStyle w:val="NoSpacing"/>
      </w:pPr>
      <w:r>
        <w:t xml:space="preserve">                {</w:t>
      </w:r>
    </w:p>
    <w:p w:rsidR="00117E74" w:rsidRDefault="00117E74" w:rsidP="00117E74">
      <w:pPr>
        <w:pStyle w:val="NoSpacing"/>
      </w:pPr>
      <w:r>
        <w:t xml:space="preserve">                    Error(ERRArgsUsage);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pidCatch = m_token.GetIdentifier(m_phtbl);</w:t>
      </w:r>
    </w:p>
    <w:p w:rsidR="00117E74" w:rsidRDefault="00117E74" w:rsidP="00117E74">
      <w:pPr>
        <w:pStyle w:val="NoSpacing"/>
      </w:pPr>
      <w:r>
        <w:t xml:space="preserve">                PidRefStack *ref = this-&gt;PushPidRef(pidCatch);</w:t>
      </w:r>
    </w:p>
    <w:p w:rsidR="00117E74" w:rsidRDefault="00117E74" w:rsidP="00117E74">
      <w:pPr>
        <w:pStyle w:val="NoSpacing"/>
      </w:pPr>
    </w:p>
    <w:p w:rsidR="00117E74" w:rsidRDefault="00117E74" w:rsidP="00117E74">
      <w:pPr>
        <w:pStyle w:val="NoSpacing"/>
      </w:pPr>
      <w:r>
        <w:t xml:space="preserve">                if (!m_scriptContext-&gt;GetConfig()-&gt;IsBlockScopeEnabled())</w:t>
      </w:r>
    </w:p>
    <w:p w:rsidR="00117E74" w:rsidRDefault="00117E74" w:rsidP="00117E74">
      <w:pPr>
        <w:pStyle w:val="NoSpacing"/>
      </w:pPr>
      <w:r>
        <w:t xml:space="preserve">                {</w:t>
      </w:r>
    </w:p>
    <w:p w:rsidR="00117E74" w:rsidRDefault="00117E74" w:rsidP="00117E74">
      <w:pPr>
        <w:pStyle w:val="NoSpacing"/>
      </w:pPr>
      <w:r>
        <w:t xml:space="preserve">                    // Strange case: the catch adds a scope for the catch object, but function declarations</w:t>
      </w:r>
    </w:p>
    <w:p w:rsidR="00117E74" w:rsidRDefault="00117E74" w:rsidP="00117E74">
      <w:pPr>
        <w:pStyle w:val="NoSpacing"/>
      </w:pPr>
      <w:r>
        <w:t xml:space="preserve">                    // are hoisted out of the catch, so references within a function declaration to "x" do</w:t>
      </w:r>
    </w:p>
    <w:p w:rsidR="00117E74" w:rsidRDefault="00117E74" w:rsidP="00117E74">
      <w:pPr>
        <w:pStyle w:val="NoSpacing"/>
      </w:pPr>
      <w:r>
        <w:t xml:space="preserve">                    // not bind to "catch(x)". Extra bookkeeping is required.</w:t>
      </w:r>
    </w:p>
    <w:p w:rsidR="00117E74" w:rsidRDefault="00117E74" w:rsidP="00117E74">
      <w:pPr>
        <w:pStyle w:val="NoSpacing"/>
      </w:pPr>
      <w:r>
        <w:t xml:space="preserve">                    CatchPidRefList *list = this-&gt;EnsureCatchPidRefList();</w:t>
      </w:r>
    </w:p>
    <w:p w:rsidR="00117E74" w:rsidRDefault="00117E74" w:rsidP="00117E74">
      <w:pPr>
        <w:pStyle w:val="NoSpacing"/>
      </w:pPr>
      <w:r>
        <w:t xml:space="preserve">                    CatchPidRef *catchPidRef = list-&gt;PrependNode(&amp;m_nodeAllocator);</w:t>
      </w:r>
    </w:p>
    <w:p w:rsidR="00117E74" w:rsidRDefault="00117E74" w:rsidP="00117E74">
      <w:pPr>
        <w:pStyle w:val="NoSpacing"/>
      </w:pPr>
      <w:r>
        <w:t xml:space="preserve">                    catchPidRef-&gt;pid = pidCatch;</w:t>
      </w:r>
    </w:p>
    <w:p w:rsidR="00117E74" w:rsidRDefault="00117E74" w:rsidP="00117E74">
      <w:pPr>
        <w:pStyle w:val="NoSpacing"/>
      </w:pPr>
      <w:r>
        <w:t xml:space="preserve">                    catchPidRef-&gt;ref = ref;</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ParseNodePtr pnodeParam = CreateNameNode(pidCatch);</w:t>
      </w:r>
    </w:p>
    <w:p w:rsidR="00117E74" w:rsidRDefault="00117E74" w:rsidP="00117E74">
      <w:pPr>
        <w:pStyle w:val="NoSpacing"/>
      </w:pPr>
      <w:r>
        <w:t xml:space="preserve">                pnodeParam-&gt;sxPid.symRef = ref-&gt;GetSymRef();</w:t>
      </w:r>
    </w:p>
    <w:p w:rsidR="00117E74" w:rsidRDefault="00117E74" w:rsidP="00117E74">
      <w:pPr>
        <w:pStyle w:val="NoSpacing"/>
      </w:pPr>
      <w:r>
        <w:t xml:space="preserve">                pnode-&gt;sxCatch.pnodeParam = pnodeParam;</w:t>
      </w:r>
    </w:p>
    <w:p w:rsidR="00117E74" w:rsidRDefault="00117E74" w:rsidP="00117E74">
      <w:pPr>
        <w:pStyle w:val="NoSpacing"/>
      </w:pPr>
    </w:p>
    <w:p w:rsidR="00117E74" w:rsidRDefault="00117E74" w:rsidP="00117E74">
      <w:pPr>
        <w:pStyle w:val="NoSpacing"/>
      </w:pPr>
      <w:r>
        <w:t xml:space="preserve">                const wchar_t *name = reinterpret_cast&lt;const wchar_t*&gt;(pidCatch-&gt;Psz());</w:t>
      </w:r>
    </w:p>
    <w:p w:rsidR="00117E74" w:rsidRDefault="00117E74" w:rsidP="00117E74">
      <w:pPr>
        <w:pStyle w:val="NoSpacing"/>
      </w:pPr>
      <w:r>
        <w:t xml:space="preserve">                int nameLength = pidCatch-&gt;Cch();</w:t>
      </w:r>
    </w:p>
    <w:p w:rsidR="00117E74" w:rsidRDefault="00117E74" w:rsidP="00117E74">
      <w:pPr>
        <w:pStyle w:val="NoSpacing"/>
      </w:pPr>
      <w:r>
        <w:t xml:space="preserve">                SymbolName const symName(name, nameLength);</w:t>
      </w:r>
    </w:p>
    <w:p w:rsidR="00117E74" w:rsidRDefault="00117E74" w:rsidP="00117E74">
      <w:pPr>
        <w:pStyle w:val="NoSpacing"/>
      </w:pPr>
      <w:r>
        <w:t xml:space="preserve">                Symbol *sym = Anew(&amp;m_nodeAllocator, Symbol, symName, pnodeParam, STVariable);</w:t>
      </w:r>
    </w:p>
    <w:p w:rsidR="00117E74" w:rsidRDefault="00117E74" w:rsidP="00117E74">
      <w:pPr>
        <w:pStyle w:val="NoSpacing"/>
      </w:pPr>
      <w:r>
        <w:t xml:space="preserve">                sym-&gt;SetPid(pidCatch);</w:t>
      </w:r>
    </w:p>
    <w:p w:rsidR="00117E74" w:rsidRDefault="00117E74" w:rsidP="00117E74">
      <w:pPr>
        <w:pStyle w:val="NoSpacing"/>
      </w:pPr>
      <w:r>
        <w:t xml:space="preserve">                if (sym == nullptr)</w:t>
      </w:r>
    </w:p>
    <w:p w:rsidR="00117E74" w:rsidRDefault="00117E74" w:rsidP="00117E74">
      <w:pPr>
        <w:pStyle w:val="NoSpacing"/>
      </w:pPr>
      <w:r>
        <w:t xml:space="preserve">                {</w:t>
      </w:r>
    </w:p>
    <w:p w:rsidR="00117E74" w:rsidRDefault="00117E74" w:rsidP="00117E74">
      <w:pPr>
        <w:pStyle w:val="NoSpacing"/>
      </w:pPr>
      <w:r>
        <w:t xml:space="preserve">                    Error(ERRnoMemory);</w:t>
      </w:r>
    </w:p>
    <w:p w:rsidR="00117E74" w:rsidRDefault="00117E74" w:rsidP="00117E74">
      <w:pPr>
        <w:pStyle w:val="NoSpacing"/>
      </w:pPr>
      <w:r>
        <w:t xml:space="preserve">                }</w:t>
      </w:r>
    </w:p>
    <w:p w:rsidR="00117E74" w:rsidRDefault="00117E74" w:rsidP="00117E74">
      <w:pPr>
        <w:pStyle w:val="NoSpacing"/>
      </w:pPr>
      <w:r>
        <w:t xml:space="preserve">                Assert(ref-&gt;GetSym() == nullptr);</w:t>
      </w:r>
    </w:p>
    <w:p w:rsidR="00117E74" w:rsidRDefault="00117E74" w:rsidP="00117E74">
      <w:pPr>
        <w:pStyle w:val="NoSpacing"/>
      </w:pPr>
      <w:r>
        <w:t xml:space="preserve">                ref-&gt;SetSym(sym);</w:t>
      </w:r>
    </w:p>
    <w:p w:rsidR="00117E74" w:rsidRDefault="00117E74" w:rsidP="00117E74">
      <w:pPr>
        <w:pStyle w:val="NoSpacing"/>
      </w:pPr>
    </w:p>
    <w:p w:rsidR="00117E74" w:rsidRDefault="00117E74" w:rsidP="00117E74">
      <w:pPr>
        <w:pStyle w:val="NoSpacing"/>
      </w:pPr>
      <w:r>
        <w:t xml:space="preserve">                Scope *scope = pnodeCatchScope-&gt;sxBlock.scope;</w:t>
      </w:r>
    </w:p>
    <w:p w:rsidR="00117E74" w:rsidRDefault="00117E74" w:rsidP="00117E74">
      <w:pPr>
        <w:pStyle w:val="NoSpacing"/>
      </w:pPr>
      <w:r>
        <w:t xml:space="preserve">                scope-&gt;AddNewSymbol(sym);</w:t>
      </w:r>
    </w:p>
    <w:p w:rsidR="00117E74" w:rsidRDefault="00117E74" w:rsidP="00117E74">
      <w:pPr>
        <w:pStyle w:val="NoSpacing"/>
      </w:pPr>
      <w:r>
        <w:t xml:space="preserve">                pnode-&gt;sxCatch.scope = scope;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m_pscan-&gt;Scan();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 Add this catch to the current scope list.</w:t>
      </w:r>
    </w:p>
    <w:p w:rsidR="00117E74" w:rsidRDefault="00117E74" w:rsidP="00117E74">
      <w:pPr>
        <w:pStyle w:val="NoSpacing"/>
      </w:pPr>
    </w:p>
    <w:p w:rsidR="00117E74" w:rsidRDefault="00117E74" w:rsidP="00117E74">
      <w:pPr>
        <w:pStyle w:val="NoSpacing"/>
      </w:pPr>
      <w:r>
        <w:t xml:space="preserve">            if (m_ppnodeExprScope)</w:t>
      </w:r>
    </w:p>
    <w:p w:rsidR="00117E74" w:rsidRDefault="00117E74" w:rsidP="00117E74">
      <w:pPr>
        <w:pStyle w:val="NoSpacing"/>
      </w:pPr>
      <w:r>
        <w:t xml:space="preserve">            {</w:t>
      </w:r>
    </w:p>
    <w:p w:rsidR="00117E74" w:rsidRDefault="00117E74" w:rsidP="00117E74">
      <w:pPr>
        <w:pStyle w:val="NoSpacing"/>
      </w:pPr>
      <w:r>
        <w:t xml:space="preserve">                Assert(*m_ppnodeExprScope == nullptr);</w:t>
      </w:r>
    </w:p>
    <w:p w:rsidR="00117E74" w:rsidRDefault="00117E74" w:rsidP="00117E74">
      <w:pPr>
        <w:pStyle w:val="NoSpacing"/>
      </w:pPr>
      <w:r>
        <w:t xml:space="preserve">                *m_ppnodeExprScope = pnode;</w:t>
      </w:r>
    </w:p>
    <w:p w:rsidR="00117E74" w:rsidRDefault="00117E74" w:rsidP="00117E74">
      <w:pPr>
        <w:pStyle w:val="NoSpacing"/>
      </w:pPr>
      <w:r>
        <w:t xml:space="preserve">                m_ppnodeExprScope = &amp;pnode-&gt;sxCatch.pnodeNext;</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Assert(m_ppnodeScope);</w:t>
      </w:r>
    </w:p>
    <w:p w:rsidR="00117E74" w:rsidRDefault="00117E74" w:rsidP="00117E74">
      <w:pPr>
        <w:pStyle w:val="NoSpacing"/>
      </w:pPr>
      <w:r>
        <w:t xml:space="preserve">                Assert(*m_ppnodeScope == nullptr);</w:t>
      </w:r>
    </w:p>
    <w:p w:rsidR="00117E74" w:rsidRDefault="00117E74" w:rsidP="00117E74">
      <w:pPr>
        <w:pStyle w:val="NoSpacing"/>
      </w:pPr>
      <w:r>
        <w:t xml:space="preserve">                *m_ppnodeScope = pnode;</w:t>
      </w:r>
    </w:p>
    <w:p w:rsidR="00117E74" w:rsidRDefault="00117E74" w:rsidP="00117E74">
      <w:pPr>
        <w:pStyle w:val="NoSpacing"/>
      </w:pPr>
      <w:r>
        <w:t xml:space="preserve">                m_ppnodeScope = &amp;pnode-&gt;sxCatch.pnodeNext;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Keep a list of function expressions (not declarations) at this scope.</w:t>
      </w:r>
    </w:p>
    <w:p w:rsidR="00117E74" w:rsidRDefault="00117E74" w:rsidP="00117E74">
      <w:pPr>
        <w:pStyle w:val="NoSpacing"/>
      </w:pPr>
    </w:p>
    <w:p w:rsidR="00117E74" w:rsidRDefault="00117E74" w:rsidP="00117E74">
      <w:pPr>
        <w:pStyle w:val="NoSpacing"/>
      </w:pPr>
      <w:r>
        <w:t xml:space="preserve">            ppnodeExprScopeSave = m_ppnodeExprScope;</w:t>
      </w:r>
    </w:p>
    <w:p w:rsidR="00117E74" w:rsidRDefault="00117E74" w:rsidP="00117E74">
      <w:pPr>
        <w:pStyle w:val="NoSpacing"/>
      </w:pPr>
      <w:r>
        <w:t xml:space="preserve">            m_ppnodeExprScope = &amp;pnode-&gt;sxCatch.pnodeScopes;</w:t>
      </w:r>
    </w:p>
    <w:p w:rsidR="00117E74" w:rsidRDefault="00117E74" w:rsidP="00117E74">
      <w:pPr>
        <w:pStyle w:val="NoSpacing"/>
      </w:pPr>
      <w:r>
        <w:t xml:space="preserve">            pnode-&gt;sxCatch.pnodeScopes = nullptr;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charcount_t ichLim;</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ichLim = m_pscan-&gt;IchLimTok();</w:t>
      </w:r>
    </w:p>
    <w:p w:rsidR="00117E74" w:rsidRDefault="00117E74" w:rsidP="00117E74">
      <w:pPr>
        <w:pStyle w:val="NoSpacing"/>
      </w:pPr>
      <w:r>
        <w:t xml:space="preserve">        }</w:t>
      </w:r>
    </w:p>
    <w:p w:rsidR="00117E74" w:rsidRDefault="00117E74" w:rsidP="00117E74">
      <w:pPr>
        <w:pStyle w:val="NoSpacing"/>
      </w:pPr>
      <w:r>
        <w:t xml:space="preserve">        ChkCurTok(tkRParen, ERRnoRparen); //catch(id[:expr])</w:t>
      </w:r>
    </w:p>
    <w:p w:rsidR="00117E74" w:rsidRDefault="00117E74" w:rsidP="00117E74">
      <w:pPr>
        <w:pStyle w:val="NoSpacing"/>
      </w:pPr>
    </w:p>
    <w:p w:rsidR="00117E74" w:rsidRDefault="00117E74" w:rsidP="00117E74">
      <w:pPr>
        <w:pStyle w:val="NoSpacing"/>
      </w:pPr>
      <w:r>
        <w:lastRenderedPageBreak/>
        <w:t xml:space="preserve">        if (tkLCurly != m_token.tk)</w:t>
      </w:r>
    </w:p>
    <w:p w:rsidR="00117E74" w:rsidRDefault="00117E74" w:rsidP="00117E74">
      <w:pPr>
        <w:pStyle w:val="NoSpacing"/>
      </w:pPr>
      <w:r>
        <w:t xml:space="preserve">        {</w:t>
      </w:r>
    </w:p>
    <w:p w:rsidR="00117E74" w:rsidRDefault="00117E74" w:rsidP="00117E74">
      <w:pPr>
        <w:pStyle w:val="NoSpacing"/>
      </w:pPr>
      <w:r>
        <w:t xml:space="preserve">            Error(ERRnoLcurly);</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ParseNodePtr pnodeBody = ParseStatement&lt;buildAST&gt;();  //catch(id[:expr]) {block}</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pnode-&gt;sxCatch.pnodeBody = pnodeBody;</w:t>
      </w:r>
    </w:p>
    <w:p w:rsidR="00117E74" w:rsidRDefault="00117E74" w:rsidP="00117E74">
      <w:pPr>
        <w:pStyle w:val="NoSpacing"/>
      </w:pPr>
      <w:r>
        <w:t xml:space="preserve">            pnode-&gt;ichLim = ichLim;</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(pnodeCatchScope != nullptr)</w:t>
      </w:r>
    </w:p>
    <w:p w:rsidR="00117E74" w:rsidRDefault="00117E74" w:rsidP="00117E74">
      <w:pPr>
        <w:pStyle w:val="NoSpacing"/>
      </w:pPr>
      <w:r>
        <w:t xml:space="preserve">        {</w:t>
      </w:r>
    </w:p>
    <w:p w:rsidR="00117E74" w:rsidRDefault="00117E74" w:rsidP="00117E74">
      <w:pPr>
        <w:pStyle w:val="NoSpacing"/>
      </w:pPr>
      <w:r>
        <w:t xml:space="preserve">            FinishParseBlock(pnodeCatchScope);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PopStmt(&amp;stmt);</w:t>
      </w:r>
    </w:p>
    <w:p w:rsidR="00117E74" w:rsidRDefault="00117E74" w:rsidP="00117E74">
      <w:pPr>
        <w:pStyle w:val="NoSpacing"/>
      </w:pPr>
    </w:p>
    <w:p w:rsidR="00117E74" w:rsidRDefault="00117E74" w:rsidP="00117E74">
      <w:pPr>
        <w:pStyle w:val="NoSpacing"/>
      </w:pPr>
      <w:r>
        <w:t xml:space="preserve">            // Restore the lists of function expression scopes.</w:t>
      </w:r>
    </w:p>
    <w:p w:rsidR="00117E74" w:rsidRDefault="00117E74" w:rsidP="00117E74">
      <w:pPr>
        <w:pStyle w:val="NoSpacing"/>
      </w:pPr>
    </w:p>
    <w:p w:rsidR="00117E74" w:rsidRDefault="00117E74" w:rsidP="00117E74">
      <w:pPr>
        <w:pStyle w:val="NoSpacing"/>
      </w:pPr>
      <w:r>
        <w:t xml:space="preserve">            AssertMem(m_ppnodeExprScope);</w:t>
      </w:r>
    </w:p>
    <w:p w:rsidR="00117E74" w:rsidRDefault="00117E74" w:rsidP="00117E74">
      <w:pPr>
        <w:pStyle w:val="NoSpacing"/>
      </w:pPr>
      <w:r>
        <w:t xml:space="preserve">            Assert(*m_ppnodeExprScope == nullptr);</w:t>
      </w:r>
    </w:p>
    <w:p w:rsidR="00117E74" w:rsidRDefault="00117E74" w:rsidP="00117E74">
      <w:pPr>
        <w:pStyle w:val="NoSpacing"/>
      </w:pPr>
      <w:r>
        <w:t xml:space="preserve">            m_ppnodeExprScope = ppnodeExprScopeSave;</w:t>
      </w:r>
    </w:p>
    <w:p w:rsidR="00117E74" w:rsidRDefault="00117E74" w:rsidP="00117E74">
      <w:pPr>
        <w:pStyle w:val="NoSpacing"/>
      </w:pPr>
    </w:p>
    <w:p w:rsidR="00117E74" w:rsidRDefault="00117E74" w:rsidP="00117E74">
      <w:pPr>
        <w:pStyle w:val="NoSpacing"/>
      </w:pPr>
      <w:r>
        <w:t xml:space="preserve">            if (!m_scriptContext-&gt;GetConfig()-&gt;IsBlockScopeEnabled())</w:t>
      </w:r>
    </w:p>
    <w:p w:rsidR="00117E74" w:rsidRDefault="00117E74" w:rsidP="00117E74">
      <w:pPr>
        <w:pStyle w:val="NoSpacing"/>
      </w:pPr>
      <w:r>
        <w:t xml:space="preserve">            {</w:t>
      </w:r>
    </w:p>
    <w:p w:rsidR="00117E74" w:rsidRDefault="00117E74" w:rsidP="00117E74">
      <w:pPr>
        <w:pStyle w:val="NoSpacing"/>
      </w:pPr>
      <w:r>
        <w:t xml:space="preserve">                // Remove the catch object from the list.</w:t>
      </w:r>
    </w:p>
    <w:p w:rsidR="00117E74" w:rsidRDefault="00117E74" w:rsidP="00117E74">
      <w:pPr>
        <w:pStyle w:val="NoSpacing"/>
      </w:pPr>
      <w:r>
        <w:t xml:space="preserve">                CatchPidRefList *list = this-&gt;GetCatchPidRefList();</w:t>
      </w:r>
    </w:p>
    <w:p w:rsidR="00117E74" w:rsidRDefault="00117E74" w:rsidP="00117E74">
      <w:pPr>
        <w:pStyle w:val="NoSpacing"/>
      </w:pPr>
      <w:r>
        <w:t xml:space="preserve">                Assert(list);</w:t>
      </w:r>
    </w:p>
    <w:p w:rsidR="00117E74" w:rsidRDefault="00117E74" w:rsidP="00117E74">
      <w:pPr>
        <w:pStyle w:val="NoSpacing"/>
      </w:pPr>
      <w:r>
        <w:t xml:space="preserve">                Assert(!list-&gt;Empty());</w:t>
      </w:r>
    </w:p>
    <w:p w:rsidR="00117E74" w:rsidRDefault="00117E74" w:rsidP="00117E74">
      <w:pPr>
        <w:pStyle w:val="NoSpacing"/>
      </w:pPr>
      <w:r>
        <w:t xml:space="preserve">                Assert(list-&gt;Head().pid == pidCatch);</w:t>
      </w:r>
    </w:p>
    <w:p w:rsidR="00117E74" w:rsidRDefault="00117E74" w:rsidP="00117E74">
      <w:pPr>
        <w:pStyle w:val="NoSpacing"/>
      </w:pPr>
      <w:r>
        <w:t xml:space="preserve">                list-&gt;RemoveHead(&amp;m_nodeAllocator);</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return rootNode;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template&lt;bool buildAST&gt;</w:t>
      </w:r>
    </w:p>
    <w:p w:rsidR="00117E74" w:rsidRDefault="00117E74" w:rsidP="00117E74">
      <w:pPr>
        <w:pStyle w:val="NoSpacing"/>
      </w:pPr>
      <w:r>
        <w:t>ParseNodePtr Parser::ParseCase(ParseNodePtr *ppnodeBody)</w:t>
      </w:r>
    </w:p>
    <w:p w:rsidR="00117E74" w:rsidRDefault="00117E74" w:rsidP="00117E74">
      <w:pPr>
        <w:pStyle w:val="NoSpacing"/>
      </w:pPr>
      <w:r>
        <w:t>{</w:t>
      </w:r>
    </w:p>
    <w:p w:rsidR="00117E74" w:rsidRDefault="00117E74" w:rsidP="00117E74">
      <w:pPr>
        <w:pStyle w:val="NoSpacing"/>
      </w:pPr>
      <w:r>
        <w:t xml:space="preserve">    ParseNodePtr pnodeT = nullptr;</w:t>
      </w:r>
    </w:p>
    <w:p w:rsidR="00117E74" w:rsidRDefault="00117E74" w:rsidP="00117E74">
      <w:pPr>
        <w:pStyle w:val="NoSpacing"/>
      </w:pPr>
    </w:p>
    <w:p w:rsidR="00117E74" w:rsidRDefault="00117E74" w:rsidP="00117E74">
      <w:pPr>
        <w:pStyle w:val="NoSpacing"/>
      </w:pPr>
      <w:r>
        <w:t xml:space="preserve">    charcount_t ichMinT = m_pscan-&gt;IchMinTok();</w:t>
      </w:r>
    </w:p>
    <w:p w:rsidR="00117E74" w:rsidRDefault="00117E74" w:rsidP="00117E74">
      <w:pPr>
        <w:pStyle w:val="NoSpacing"/>
      </w:pPr>
      <w:r>
        <w:t xml:space="preserve">    m_pscan-&gt;Scan();</w:t>
      </w:r>
    </w:p>
    <w:p w:rsidR="00117E74" w:rsidRDefault="00117E74" w:rsidP="00117E74">
      <w:pPr>
        <w:pStyle w:val="NoSpacing"/>
      </w:pPr>
      <w:r>
        <w:t xml:space="preserve">    ParseNodePtr pnodeExpr = ParseExpr&lt;buildAST&gt;();</w:t>
      </w:r>
    </w:p>
    <w:p w:rsidR="00117E74" w:rsidRDefault="00117E74" w:rsidP="00117E74">
      <w:pPr>
        <w:pStyle w:val="NoSpacing"/>
      </w:pPr>
      <w:r>
        <w:t xml:space="preserve">    charcount_t ichLim = m_pscan-&gt;IchLimTok();</w:t>
      </w:r>
    </w:p>
    <w:p w:rsidR="00117E74" w:rsidRDefault="00117E74" w:rsidP="00117E74">
      <w:pPr>
        <w:pStyle w:val="NoSpacing"/>
      </w:pPr>
    </w:p>
    <w:p w:rsidR="00117E74" w:rsidRDefault="00117E74" w:rsidP="00117E74">
      <w:pPr>
        <w:pStyle w:val="NoSpacing"/>
      </w:pPr>
      <w:r>
        <w:t xml:space="preserve">    ChkCurTok(tkColon, ERRnoColon);</w:t>
      </w:r>
    </w:p>
    <w:p w:rsidR="00117E74" w:rsidRDefault="00117E74" w:rsidP="00117E74">
      <w:pPr>
        <w:pStyle w:val="NoSpacing"/>
      </w:pPr>
    </w:p>
    <w:p w:rsidR="00117E74" w:rsidRDefault="00117E74" w:rsidP="00117E74">
      <w:pPr>
        <w:pStyle w:val="NoSpacing"/>
      </w:pPr>
      <w:r>
        <w:lastRenderedPageBreak/>
        <w:t xml:space="preserve">    if (buildAST)</w:t>
      </w:r>
    </w:p>
    <w:p w:rsidR="00117E74" w:rsidRDefault="00117E74" w:rsidP="00117E74">
      <w:pPr>
        <w:pStyle w:val="NoSpacing"/>
      </w:pPr>
      <w:r>
        <w:t xml:space="preserve">    {</w:t>
      </w:r>
    </w:p>
    <w:p w:rsidR="00117E74" w:rsidRDefault="00117E74" w:rsidP="00117E74">
      <w:pPr>
        <w:pStyle w:val="NoSpacing"/>
      </w:pPr>
      <w:r>
        <w:t xml:space="preserve">        pnodeT = CreateNodeWithScanner&lt;knopCase&gt;(ichMinT);</w:t>
      </w:r>
    </w:p>
    <w:p w:rsidR="00117E74" w:rsidRDefault="00117E74" w:rsidP="00117E74">
      <w:pPr>
        <w:pStyle w:val="NoSpacing"/>
      </w:pPr>
      <w:r>
        <w:t xml:space="preserve">        pnodeT-&gt;sxCase.pnodeExpr = pnodeExpr;</w:t>
      </w:r>
    </w:p>
    <w:p w:rsidR="00117E74" w:rsidRDefault="00117E74" w:rsidP="00117E74">
      <w:pPr>
        <w:pStyle w:val="NoSpacing"/>
      </w:pPr>
      <w:r>
        <w:t xml:space="preserve">        pnodeT-&gt;ichLim = ichLim;</w:t>
      </w:r>
    </w:p>
    <w:p w:rsidR="00117E74" w:rsidRDefault="00117E74" w:rsidP="00117E74">
      <w:pPr>
        <w:pStyle w:val="NoSpacing"/>
      </w:pPr>
      <w:r>
        <w:t xml:space="preserve">    }</w:t>
      </w:r>
    </w:p>
    <w:p w:rsidR="00117E74" w:rsidRDefault="00117E74" w:rsidP="00117E74">
      <w:pPr>
        <w:pStyle w:val="NoSpacing"/>
      </w:pPr>
      <w:r>
        <w:t xml:space="preserve">    ParseStmtList&lt;buildAST&gt;(ppnodeBody);</w:t>
      </w:r>
    </w:p>
    <w:p w:rsidR="00117E74" w:rsidRDefault="00117E74" w:rsidP="00117E74">
      <w:pPr>
        <w:pStyle w:val="NoSpacing"/>
      </w:pPr>
    </w:p>
    <w:p w:rsidR="00117E74" w:rsidRDefault="00117E74" w:rsidP="00117E74">
      <w:pPr>
        <w:pStyle w:val="NoSpacing"/>
      </w:pPr>
      <w:r>
        <w:t xml:space="preserve">    return pnodeT;</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w:t>
      </w:r>
    </w:p>
    <w:p w:rsidR="00117E74" w:rsidRDefault="00117E74" w:rsidP="00117E74">
      <w:pPr>
        <w:pStyle w:val="NoSpacing"/>
      </w:pPr>
      <w:r>
        <w:t>Parse a single statement. Digest a trailing semicolon.</w:t>
      </w:r>
    </w:p>
    <w:p w:rsidR="00117E74" w:rsidRDefault="00117E74" w:rsidP="00117E74">
      <w:pPr>
        <w:pStyle w:val="NoSpacing"/>
      </w:pPr>
      <w:r>
        <w:t>***************************************************************************/</w:t>
      </w:r>
    </w:p>
    <w:p w:rsidR="00117E74" w:rsidRDefault="00117E74" w:rsidP="00117E74">
      <w:pPr>
        <w:pStyle w:val="NoSpacing"/>
      </w:pPr>
      <w:r>
        <w:t>template&lt;bool buildAST&gt;</w:t>
      </w:r>
    </w:p>
    <w:p w:rsidR="00117E74" w:rsidRDefault="00117E74" w:rsidP="00117E74">
      <w:pPr>
        <w:pStyle w:val="NoSpacing"/>
      </w:pPr>
      <w:r>
        <w:t>ParseNodePtr Parser::ParseStatement(bool isSourceElement/* = false*/)</w:t>
      </w:r>
    </w:p>
    <w:p w:rsidR="00117E74" w:rsidRDefault="00117E74" w:rsidP="00117E74">
      <w:pPr>
        <w:pStyle w:val="NoSpacing"/>
      </w:pPr>
      <w:r>
        <w:t>{</w:t>
      </w:r>
    </w:p>
    <w:p w:rsidR="00117E74" w:rsidRDefault="00117E74" w:rsidP="00117E74">
      <w:pPr>
        <w:pStyle w:val="NoSpacing"/>
      </w:pPr>
      <w:r>
        <w:t xml:space="preserve">    ParseNodePtr *ppnodeT;</w:t>
      </w:r>
    </w:p>
    <w:p w:rsidR="00117E74" w:rsidRDefault="00117E74" w:rsidP="00117E74">
      <w:pPr>
        <w:pStyle w:val="NoSpacing"/>
      </w:pPr>
      <w:r>
        <w:t xml:space="preserve">    ParseNodePtr pnodeT;</w:t>
      </w:r>
    </w:p>
    <w:p w:rsidR="00117E74" w:rsidRDefault="00117E74" w:rsidP="00117E74">
      <w:pPr>
        <w:pStyle w:val="NoSpacing"/>
      </w:pPr>
      <w:r>
        <w:t xml:space="preserve">    ParseNodePtr pnode = nullptr;</w:t>
      </w:r>
    </w:p>
    <w:p w:rsidR="00117E74" w:rsidRDefault="00117E74" w:rsidP="00117E74">
      <w:pPr>
        <w:pStyle w:val="NoSpacing"/>
      </w:pPr>
      <w:r>
        <w:t xml:space="preserve">    LabelId* pLabelIdList = nullptr;</w:t>
      </w:r>
    </w:p>
    <w:p w:rsidR="00117E74" w:rsidRDefault="00117E74" w:rsidP="00117E74">
      <w:pPr>
        <w:pStyle w:val="NoSpacing"/>
      </w:pPr>
      <w:r>
        <w:t xml:space="preserve">    charcount_t ichMin = 0;</w:t>
      </w:r>
    </w:p>
    <w:p w:rsidR="00117E74" w:rsidRDefault="00117E74" w:rsidP="00117E74">
      <w:pPr>
        <w:pStyle w:val="NoSpacing"/>
      </w:pPr>
      <w:r>
        <w:t xml:space="preserve">    size_t iecpMin = 0;</w:t>
      </w:r>
    </w:p>
    <w:p w:rsidR="00117E74" w:rsidRDefault="00117E74" w:rsidP="00117E74">
      <w:pPr>
        <w:pStyle w:val="NoSpacing"/>
      </w:pPr>
      <w:r>
        <w:t xml:space="preserve">    StmtNest stmt;</w:t>
      </w:r>
    </w:p>
    <w:p w:rsidR="00117E74" w:rsidRDefault="00117E74" w:rsidP="00117E74">
      <w:pPr>
        <w:pStyle w:val="NoSpacing"/>
      </w:pPr>
      <w:r>
        <w:t xml:space="preserve">    StmtNest *pstmt;</w:t>
      </w:r>
    </w:p>
    <w:p w:rsidR="00117E74" w:rsidRDefault="00117E74" w:rsidP="00117E74">
      <w:pPr>
        <w:pStyle w:val="NoSpacing"/>
      </w:pPr>
      <w:r>
        <w:t xml:space="preserve">    BOOL fForInOrOfOkay;</w:t>
      </w:r>
    </w:p>
    <w:p w:rsidR="00117E74" w:rsidRDefault="00117E74" w:rsidP="00117E74">
      <w:pPr>
        <w:pStyle w:val="NoSpacing"/>
      </w:pPr>
      <w:r>
        <w:t xml:space="preserve">    BOOL fCanAssign;</w:t>
      </w:r>
    </w:p>
    <w:p w:rsidR="00117E74" w:rsidRDefault="00117E74" w:rsidP="00117E74">
      <w:pPr>
        <w:pStyle w:val="NoSpacing"/>
      </w:pPr>
      <w:r>
        <w:t xml:space="preserve">    IdentPtr pid;</w:t>
      </w:r>
    </w:p>
    <w:p w:rsidR="00117E74" w:rsidRDefault="00117E74" w:rsidP="00117E74">
      <w:pPr>
        <w:pStyle w:val="NoSpacing"/>
      </w:pPr>
      <w:r>
        <w:t xml:space="preserve">    uint fnop;</w:t>
      </w:r>
    </w:p>
    <w:p w:rsidR="00117E74" w:rsidRDefault="00117E74" w:rsidP="00117E74">
      <w:pPr>
        <w:pStyle w:val="NoSpacing"/>
      </w:pPr>
      <w:r>
        <w:t xml:space="preserve">    ParseNodePtr pnodeLabel = nullptr;</w:t>
      </w:r>
    </w:p>
    <w:p w:rsidR="00117E74" w:rsidRDefault="00117E74" w:rsidP="00117E74">
      <w:pPr>
        <w:pStyle w:val="NoSpacing"/>
      </w:pPr>
      <w:r>
        <w:t xml:space="preserve">    bool expressionStmt = false;</w:t>
      </w:r>
    </w:p>
    <w:p w:rsidR="00117E74" w:rsidRDefault="00117E74" w:rsidP="00117E74">
      <w:pPr>
        <w:pStyle w:val="NoSpacing"/>
      </w:pPr>
      <w:r>
        <w:t xml:space="preserve">    bool isAsyncMethod = false;</w:t>
      </w:r>
    </w:p>
    <w:p w:rsidR="00117E74" w:rsidRDefault="00117E74" w:rsidP="00117E74">
      <w:pPr>
        <w:pStyle w:val="NoSpacing"/>
      </w:pPr>
      <w:r>
        <w:t xml:space="preserve">    tokens tok;</w:t>
      </w:r>
    </w:p>
    <w:p w:rsidR="00117E74" w:rsidRDefault="00117E74" w:rsidP="00117E74">
      <w:pPr>
        <w:pStyle w:val="NoSpacing"/>
      </w:pPr>
      <w:r>
        <w:t>#if EXCEPTION_RECOVERY</w:t>
      </w:r>
    </w:p>
    <w:p w:rsidR="00117E74" w:rsidRDefault="00117E74" w:rsidP="00117E74">
      <w:pPr>
        <w:pStyle w:val="NoSpacing"/>
      </w:pPr>
      <w:r>
        <w:t xml:space="preserve">    ParseNodePtr pParentTryCatch = nullptr;</w:t>
      </w:r>
    </w:p>
    <w:p w:rsidR="00117E74" w:rsidRDefault="00117E74" w:rsidP="00117E74">
      <w:pPr>
        <w:pStyle w:val="NoSpacing"/>
      </w:pPr>
      <w:r>
        <w:t xml:space="preserve">    ParseNodePtr pTryBlock = nullptr;</w:t>
      </w:r>
    </w:p>
    <w:p w:rsidR="00117E74" w:rsidRDefault="00117E74" w:rsidP="00117E74">
      <w:pPr>
        <w:pStyle w:val="NoSpacing"/>
      </w:pPr>
      <w:r>
        <w:t xml:space="preserve">    ParseNodePtr pTry = nullptr;</w:t>
      </w:r>
    </w:p>
    <w:p w:rsidR="00117E74" w:rsidRDefault="00117E74" w:rsidP="00117E74">
      <w:pPr>
        <w:pStyle w:val="NoSpacing"/>
      </w:pPr>
      <w:r>
        <w:t xml:space="preserve">    ParseNodePtr pParentTryCatchBlock = nullptr;</w:t>
      </w:r>
    </w:p>
    <w:p w:rsidR="00117E74" w:rsidRDefault="00117E74" w:rsidP="00117E74">
      <w:pPr>
        <w:pStyle w:val="NoSpacing"/>
      </w:pPr>
    </w:p>
    <w:p w:rsidR="00117E74" w:rsidRDefault="00117E74" w:rsidP="00117E74">
      <w:pPr>
        <w:pStyle w:val="NoSpacing"/>
      </w:pPr>
      <w:r>
        <w:t xml:space="preserve">    StmtNest stmtTryCatchBlock;</w:t>
      </w:r>
    </w:p>
    <w:p w:rsidR="00117E74" w:rsidRDefault="00117E74" w:rsidP="00117E74">
      <w:pPr>
        <w:pStyle w:val="NoSpacing"/>
      </w:pPr>
      <w:r>
        <w:t xml:space="preserve">    StmtNest stmtTryCatch;</w:t>
      </w:r>
    </w:p>
    <w:p w:rsidR="00117E74" w:rsidRDefault="00117E74" w:rsidP="00117E74">
      <w:pPr>
        <w:pStyle w:val="NoSpacing"/>
      </w:pPr>
      <w:r>
        <w:t xml:space="preserve">    StmtNest stmtTry;</w:t>
      </w:r>
    </w:p>
    <w:p w:rsidR="00117E74" w:rsidRDefault="00117E74" w:rsidP="00117E74">
      <w:pPr>
        <w:pStyle w:val="NoSpacing"/>
      </w:pPr>
      <w:r>
        <w:t xml:space="preserve">    StmtNest stmtTryBlock;</w:t>
      </w:r>
    </w:p>
    <w:p w:rsidR="00117E74" w:rsidRDefault="00117E74" w:rsidP="00117E74">
      <w:pPr>
        <w:pStyle w:val="NoSpacing"/>
      </w:pPr>
      <w:r>
        <w:t>#endif</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#if EXCEPTION_RECOVERY</w:t>
      </w:r>
    </w:p>
    <w:p w:rsidR="00117E74" w:rsidRDefault="00117E74" w:rsidP="00117E74">
      <w:pPr>
        <w:pStyle w:val="NoSpacing"/>
      </w:pPr>
      <w:r>
        <w:t xml:space="preserve">        if(Js::Configuration::Global.flags.SwallowExceptions)</w:t>
      </w:r>
    </w:p>
    <w:p w:rsidR="00117E74" w:rsidRDefault="00117E74" w:rsidP="00117E74">
      <w:pPr>
        <w:pStyle w:val="NoSpacing"/>
      </w:pPr>
      <w:r>
        <w:t xml:space="preserve">        {</w:t>
      </w:r>
    </w:p>
    <w:p w:rsidR="00117E74" w:rsidRDefault="00117E74" w:rsidP="00117E74">
      <w:pPr>
        <w:pStyle w:val="NoSpacing"/>
      </w:pPr>
      <w:r>
        <w:t xml:space="preserve">            // If we're swallowing exceptions, surround this statement with a try/catch block:</w:t>
      </w:r>
    </w:p>
    <w:p w:rsidR="00117E74" w:rsidRDefault="00117E74" w:rsidP="00117E74">
      <w:pPr>
        <w:pStyle w:val="NoSpacing"/>
      </w:pPr>
      <w:r>
        <w:t xml:space="preserve">            //</w:t>
      </w:r>
    </w:p>
    <w:p w:rsidR="00117E74" w:rsidRDefault="00117E74" w:rsidP="00117E74">
      <w:pPr>
        <w:pStyle w:val="NoSpacing"/>
      </w:pPr>
      <w:r>
        <w:t xml:space="preserve">            //   Before: x.y = 3;</w:t>
      </w:r>
    </w:p>
    <w:p w:rsidR="00117E74" w:rsidRDefault="00117E74" w:rsidP="00117E74">
      <w:pPr>
        <w:pStyle w:val="NoSpacing"/>
      </w:pPr>
      <w:r>
        <w:lastRenderedPageBreak/>
        <w:t xml:space="preserve">            //   After:  try { x.y = 3; } catch(__ehobj) { }</w:t>
      </w:r>
    </w:p>
    <w:p w:rsidR="00117E74" w:rsidRDefault="00117E74" w:rsidP="00117E74">
      <w:pPr>
        <w:pStyle w:val="NoSpacing"/>
      </w:pPr>
      <w:r>
        <w:t xml:space="preserve">            //</w:t>
      </w:r>
    </w:p>
    <w:p w:rsidR="00117E74" w:rsidRDefault="00117E74" w:rsidP="00117E74">
      <w:pPr>
        <w:pStyle w:val="NoSpacing"/>
      </w:pPr>
      <w:r>
        <w:t xml:space="preserve">            // This is done to force the runtime to recover from exceptions at the most granular</w:t>
      </w:r>
    </w:p>
    <w:p w:rsidR="00117E74" w:rsidRDefault="00117E74" w:rsidP="00117E74">
      <w:pPr>
        <w:pStyle w:val="NoSpacing"/>
      </w:pPr>
      <w:r>
        <w:t xml:space="preserve">            // possible point.  Recovering from EH dramatically improves coverage of testing via</w:t>
      </w:r>
    </w:p>
    <w:p w:rsidR="00117E74" w:rsidRDefault="00117E74" w:rsidP="00117E74">
      <w:pPr>
        <w:pStyle w:val="NoSpacing"/>
      </w:pPr>
      <w:r>
        <w:t xml:space="preserve">            // fault injection.</w:t>
      </w:r>
    </w:p>
    <w:p w:rsidR="00117E74" w:rsidRDefault="00117E74" w:rsidP="00117E74">
      <w:pPr>
        <w:pStyle w:val="NoSpacing"/>
      </w:pPr>
    </w:p>
    <w:p w:rsidR="00117E74" w:rsidRDefault="00117E74" w:rsidP="00117E74">
      <w:pPr>
        <w:pStyle w:val="NoSpacing"/>
      </w:pPr>
    </w:p>
    <w:p w:rsidR="00117E74" w:rsidRDefault="00117E74" w:rsidP="00117E74">
      <w:pPr>
        <w:pStyle w:val="NoSpacing"/>
      </w:pPr>
      <w:r>
        <w:t xml:space="preserve">            // create and push the try-catch node</w:t>
      </w:r>
    </w:p>
    <w:p w:rsidR="00117E74" w:rsidRDefault="00117E74" w:rsidP="00117E74">
      <w:pPr>
        <w:pStyle w:val="NoSpacing"/>
      </w:pPr>
      <w:r>
        <w:t xml:space="preserve">            pParentTryCatchBlock = CreateBlockNode();</w:t>
      </w:r>
    </w:p>
    <w:p w:rsidR="00117E74" w:rsidRDefault="00117E74" w:rsidP="00117E74">
      <w:pPr>
        <w:pStyle w:val="NoSpacing"/>
      </w:pPr>
      <w:r>
        <w:t xml:space="preserve">            PushStmt&lt;buildAST&gt;(&amp;stmtTryCatchBlock, pParentTryCatchBlock, knopBlock, nullptr, nullptr);</w:t>
      </w:r>
    </w:p>
    <w:p w:rsidR="00117E74" w:rsidRDefault="00117E74" w:rsidP="00117E74">
      <w:pPr>
        <w:pStyle w:val="NoSpacing"/>
      </w:pPr>
      <w:r>
        <w:t xml:space="preserve">            pParentTryCatch = CreateNodeWithScanner&lt;knopTryCatch&gt;();</w:t>
      </w:r>
    </w:p>
    <w:p w:rsidR="00117E74" w:rsidRDefault="00117E74" w:rsidP="00117E74">
      <w:pPr>
        <w:pStyle w:val="NoSpacing"/>
      </w:pPr>
      <w:r>
        <w:t xml:space="preserve">            PushStmt&lt;buildAST&gt;(&amp;stmtTryCatch, pParentTryCatch, knopTryCatch, nullptr, nullptr);</w:t>
      </w:r>
    </w:p>
    <w:p w:rsidR="00117E74" w:rsidRDefault="00117E74" w:rsidP="00117E74">
      <w:pPr>
        <w:pStyle w:val="NoSpacing"/>
      </w:pPr>
    </w:p>
    <w:p w:rsidR="00117E74" w:rsidRDefault="00117E74" w:rsidP="00117E74">
      <w:pPr>
        <w:pStyle w:val="NoSpacing"/>
      </w:pPr>
      <w:r>
        <w:t xml:space="preserve">            // create and push a try node</w:t>
      </w:r>
    </w:p>
    <w:p w:rsidR="00117E74" w:rsidRDefault="00117E74" w:rsidP="00117E74">
      <w:pPr>
        <w:pStyle w:val="NoSpacing"/>
      </w:pPr>
      <w:r>
        <w:t xml:space="preserve">            pTry = CreateNodeWithScanner&lt;knopTry&gt;();</w:t>
      </w:r>
    </w:p>
    <w:p w:rsidR="00117E74" w:rsidRDefault="00117E74" w:rsidP="00117E74">
      <w:pPr>
        <w:pStyle w:val="NoSpacing"/>
      </w:pPr>
      <w:r>
        <w:t xml:space="preserve">            PushStmt&lt;buildAST&gt;(&amp;stmtTry, pTry, knopTry, nullptr, nullptr);</w:t>
      </w:r>
    </w:p>
    <w:p w:rsidR="00117E74" w:rsidRDefault="00117E74" w:rsidP="00117E74">
      <w:pPr>
        <w:pStyle w:val="NoSpacing"/>
      </w:pPr>
      <w:r>
        <w:t xml:space="preserve">            pTryBlock = CreateBlockNode();</w:t>
      </w:r>
    </w:p>
    <w:p w:rsidR="00117E74" w:rsidRDefault="00117E74" w:rsidP="00117E74">
      <w:pPr>
        <w:pStyle w:val="NoSpacing"/>
      </w:pPr>
      <w:r>
        <w:t xml:space="preserve">            PushStmt&lt;buildAST&gt;(&amp;stmtTryBlock, pTryBlock, knopBlock, nullptr, nullptr);</w:t>
      </w:r>
    </w:p>
    <w:p w:rsidR="00117E74" w:rsidRDefault="00117E74" w:rsidP="00117E74">
      <w:pPr>
        <w:pStyle w:val="NoSpacing"/>
      </w:pPr>
      <w:r>
        <w:t xml:space="preserve">            // these nodes will be closed after the statement is parsed.</w:t>
      </w:r>
    </w:p>
    <w:p w:rsidR="00117E74" w:rsidRDefault="00117E74" w:rsidP="00117E74">
      <w:pPr>
        <w:pStyle w:val="NoSpacing"/>
      </w:pPr>
      <w:r>
        <w:t xml:space="preserve">        }</w:t>
      </w:r>
    </w:p>
    <w:p w:rsidR="00117E74" w:rsidRDefault="00117E74" w:rsidP="00117E74">
      <w:pPr>
        <w:pStyle w:val="NoSpacing"/>
      </w:pPr>
      <w:r>
        <w:t>#endif // EXCEPTION_RECOVERY</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EnsureStackAvailable();</w:t>
      </w:r>
    </w:p>
    <w:p w:rsidR="00117E74" w:rsidRDefault="00117E74" w:rsidP="00117E74">
      <w:pPr>
        <w:pStyle w:val="NoSpacing"/>
      </w:pPr>
    </w:p>
    <w:p w:rsidR="00117E74" w:rsidRDefault="00117E74" w:rsidP="00117E74">
      <w:pPr>
        <w:pStyle w:val="NoSpacing"/>
      </w:pPr>
      <w:r>
        <w:t>LRestart:</w:t>
      </w:r>
    </w:p>
    <w:p w:rsidR="00117E74" w:rsidRDefault="00117E74" w:rsidP="00117E74">
      <w:pPr>
        <w:pStyle w:val="NoSpacing"/>
      </w:pPr>
      <w:r>
        <w:t xml:space="preserve">    tok = m_token.tk;</w:t>
      </w:r>
    </w:p>
    <w:p w:rsidR="00117E74" w:rsidRDefault="00117E74" w:rsidP="00117E74">
      <w:pPr>
        <w:pStyle w:val="NoSpacing"/>
      </w:pPr>
    </w:p>
    <w:p w:rsidR="00117E74" w:rsidRDefault="00117E74" w:rsidP="00117E74">
      <w:pPr>
        <w:pStyle w:val="NoSpacing"/>
      </w:pPr>
      <w:r>
        <w:t xml:space="preserve">    switch (tok)</w:t>
      </w:r>
    </w:p>
    <w:p w:rsidR="00117E74" w:rsidRDefault="00117E74" w:rsidP="00117E74">
      <w:pPr>
        <w:pStyle w:val="NoSpacing"/>
      </w:pPr>
      <w:r>
        <w:t xml:space="preserve">    {</w:t>
      </w:r>
    </w:p>
    <w:p w:rsidR="00117E74" w:rsidRDefault="00117E74" w:rsidP="00117E74">
      <w:pPr>
        <w:pStyle w:val="NoSpacing"/>
      </w:pPr>
      <w:r>
        <w:t xml:space="preserve">    case tkEOF:</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nullptr;</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tkFUNCTION:</w:t>
      </w:r>
    </w:p>
    <w:p w:rsidR="00117E74" w:rsidRDefault="00117E74" w:rsidP="00117E74">
      <w:pPr>
        <w:pStyle w:val="NoSpacing"/>
      </w:pPr>
      <w:r>
        <w:t xml:space="preserve">    {</w:t>
      </w:r>
    </w:p>
    <w:p w:rsidR="00117E74" w:rsidRDefault="00117E74" w:rsidP="00117E74">
      <w:pPr>
        <w:pStyle w:val="NoSpacing"/>
      </w:pPr>
      <w:r>
        <w:t>LFunctionStatement:</w:t>
      </w:r>
    </w:p>
    <w:p w:rsidR="00117E74" w:rsidRDefault="00117E74" w:rsidP="00117E74">
      <w:pPr>
        <w:pStyle w:val="NoSpacing"/>
      </w:pPr>
      <w:r>
        <w:t xml:space="preserve">        if (m_grfscr &amp; fscrDeferredFncExpression)</w:t>
      </w:r>
    </w:p>
    <w:p w:rsidR="00117E74" w:rsidRDefault="00117E74" w:rsidP="00117E74">
      <w:pPr>
        <w:pStyle w:val="NoSpacing"/>
      </w:pPr>
      <w:r>
        <w:t xml:space="preserve">        {</w:t>
      </w:r>
    </w:p>
    <w:p w:rsidR="00117E74" w:rsidRDefault="00117E74" w:rsidP="00117E74">
      <w:pPr>
        <w:pStyle w:val="NoSpacing"/>
      </w:pPr>
      <w:r>
        <w:t xml:space="preserve">            // The top-level deferred function body was defined by a function expression whose parsing was deferred. We are now</w:t>
      </w:r>
    </w:p>
    <w:p w:rsidR="00117E74" w:rsidRDefault="00117E74" w:rsidP="00117E74">
      <w:pPr>
        <w:pStyle w:val="NoSpacing"/>
      </w:pPr>
      <w:r>
        <w:t xml:space="preserve">            // parsing it, so unset the flag so that any nested functions are parsed normally. This flag is only applicable the</w:t>
      </w:r>
    </w:p>
    <w:p w:rsidR="00117E74" w:rsidRDefault="00117E74" w:rsidP="00117E74">
      <w:pPr>
        <w:pStyle w:val="NoSpacing"/>
      </w:pPr>
      <w:r>
        <w:t xml:space="preserve">            // first time we see it.</w:t>
      </w:r>
    </w:p>
    <w:p w:rsidR="00117E74" w:rsidRDefault="00117E74" w:rsidP="00117E74">
      <w:pPr>
        <w:pStyle w:val="NoSpacing"/>
      </w:pPr>
      <w:r>
        <w:t xml:space="preserve">            m_grfscr &amp;= ~fscrDeferredFncExpression;</w:t>
      </w:r>
    </w:p>
    <w:p w:rsidR="00117E74" w:rsidRDefault="00117E74" w:rsidP="00117E74">
      <w:pPr>
        <w:pStyle w:val="NoSpacing"/>
      </w:pPr>
      <w:r>
        <w:t xml:space="preserve">            pnode = ParseFncDecl&lt;buildAST&gt;(isAsyncMethod ? fFncAsync : fFncNoFlgs, nullptr, isSourceElement);</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pnode = ParseFncDecl&lt;buildAST&gt;(fFncDeclaration | (isAsyncMethod ? fFncAsync : fFncNoFlgs), nullptr, isSourceElement);</w:t>
      </w:r>
    </w:p>
    <w:p w:rsidR="00117E74" w:rsidRDefault="00117E74" w:rsidP="00117E74">
      <w:pPr>
        <w:pStyle w:val="NoSpacing"/>
      </w:pPr>
      <w:r>
        <w:lastRenderedPageBreak/>
        <w:t xml:space="preserve">        }</w:t>
      </w:r>
    </w:p>
    <w:p w:rsidR="00117E74" w:rsidRDefault="00117E74" w:rsidP="00117E74">
      <w:pPr>
        <w:pStyle w:val="NoSpacing"/>
      </w:pPr>
      <w:r>
        <w:t xml:space="preserve">        if (isAsyncMethod)</w:t>
      </w:r>
    </w:p>
    <w:p w:rsidR="00117E74" w:rsidRDefault="00117E74" w:rsidP="00117E74">
      <w:pPr>
        <w:pStyle w:val="NoSpacing"/>
      </w:pPr>
      <w:r>
        <w:t xml:space="preserve">        {</w:t>
      </w:r>
    </w:p>
    <w:p w:rsidR="00117E74" w:rsidRDefault="00117E74" w:rsidP="00117E74">
      <w:pPr>
        <w:pStyle w:val="NoSpacing"/>
      </w:pPr>
      <w:r>
        <w:t xml:space="preserve">            pnode-&gt;sxFnc.cbMin = iecpMin;</w:t>
      </w:r>
    </w:p>
    <w:p w:rsidR="00117E74" w:rsidRDefault="00117E74" w:rsidP="00117E74">
      <w:pPr>
        <w:pStyle w:val="NoSpacing"/>
      </w:pPr>
      <w:r>
        <w:t xml:space="preserve">            pnode-&gt;ichMin = ichMin;</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case tkCLASS:</w:t>
      </w:r>
    </w:p>
    <w:p w:rsidR="00117E74" w:rsidRDefault="00117E74" w:rsidP="00117E74">
      <w:pPr>
        <w:pStyle w:val="NoSpacing"/>
      </w:pPr>
      <w:r>
        <w:t xml:space="preserve">        if (m_scriptContext-&gt;GetConfig()-&gt;IsES6ClassAndExtendsEnabled())</w:t>
      </w:r>
    </w:p>
    <w:p w:rsidR="00117E74" w:rsidRDefault="00117E74" w:rsidP="00117E74">
      <w:pPr>
        <w:pStyle w:val="NoSpacing"/>
      </w:pPr>
      <w:r>
        <w:t xml:space="preserve">        {</w:t>
      </w:r>
    </w:p>
    <w:p w:rsidR="00117E74" w:rsidRDefault="00117E74" w:rsidP="00117E74">
      <w:pPr>
        <w:pStyle w:val="NoSpacing"/>
      </w:pPr>
      <w:r>
        <w:t xml:space="preserve">            pnode = ParseClassDecl&lt;buildAST&gt;(TRUE, nullptr, nullptr, nullptr);</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goto LDefaultToken;</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tkID:</w:t>
      </w:r>
    </w:p>
    <w:p w:rsidR="00117E74" w:rsidRDefault="00117E74" w:rsidP="00117E74">
      <w:pPr>
        <w:pStyle w:val="NoSpacing"/>
      </w:pPr>
      <w:r>
        <w:t xml:space="preserve">        if (m_token.GetIdentifier(m_phtbl) == wellKnownPropertyPids.let &amp;&amp; m_scriptContext-&gt;GetConfig()-&gt;IsLetAndConstEnabled())</w:t>
      </w:r>
    </w:p>
    <w:p w:rsidR="00117E74" w:rsidRDefault="00117E74" w:rsidP="00117E74">
      <w:pPr>
        <w:pStyle w:val="NoSpacing"/>
      </w:pPr>
      <w:r>
        <w:t xml:space="preserve">        {</w:t>
      </w:r>
    </w:p>
    <w:p w:rsidR="00117E74" w:rsidRDefault="00117E74" w:rsidP="00117E74">
      <w:pPr>
        <w:pStyle w:val="NoSpacing"/>
      </w:pPr>
      <w:r>
        <w:t xml:space="preserve">            // We see "let" at the start of a statement. This could either be a declaration or an identifier</w:t>
      </w:r>
    </w:p>
    <w:p w:rsidR="00117E74" w:rsidRDefault="00117E74" w:rsidP="00117E74">
      <w:pPr>
        <w:pStyle w:val="NoSpacing"/>
      </w:pPr>
      <w:r>
        <w:t xml:space="preserve">            // reference. The next token determines which.</w:t>
      </w:r>
    </w:p>
    <w:p w:rsidR="00117E74" w:rsidRDefault="00117E74" w:rsidP="00117E74">
      <w:pPr>
        <w:pStyle w:val="NoSpacing"/>
      </w:pPr>
      <w:r>
        <w:t xml:space="preserve">            RestorePoint parsedLet;</w:t>
      </w:r>
    </w:p>
    <w:p w:rsidR="00117E74" w:rsidRDefault="00117E74" w:rsidP="00117E74">
      <w:pPr>
        <w:pStyle w:val="NoSpacing"/>
      </w:pPr>
      <w:r>
        <w:t xml:space="preserve">            m_pscan-&gt;Capture(&amp;parsedLet);</w:t>
      </w:r>
    </w:p>
    <w:p w:rsidR="00117E74" w:rsidRDefault="00117E74" w:rsidP="00117E74">
      <w:pPr>
        <w:pStyle w:val="NoSpacing"/>
      </w:pPr>
      <w:r>
        <w:t xml:space="preserve">            ichMin = m_pscan-&gt;IchMinTok();</w:t>
      </w:r>
    </w:p>
    <w:p w:rsidR="00117E74" w:rsidRDefault="00117E74" w:rsidP="00117E74">
      <w:pPr>
        <w:pStyle w:val="NoSpacing"/>
      </w:pPr>
    </w:p>
    <w:p w:rsidR="00117E74" w:rsidRDefault="00117E74" w:rsidP="00117E74">
      <w:pPr>
        <w:pStyle w:val="NoSpacing"/>
      </w:pPr>
      <w:r>
        <w:t xml:space="preserve">            m_pscan-&gt;Scan();</w:t>
      </w:r>
    </w:p>
    <w:p w:rsidR="00117E74" w:rsidRDefault="00117E74" w:rsidP="00117E74">
      <w:pPr>
        <w:pStyle w:val="NoSpacing"/>
      </w:pPr>
      <w:r>
        <w:t xml:space="preserve">            if (this-&gt;NextTokenConfirmsLetDecl())</w:t>
      </w:r>
    </w:p>
    <w:p w:rsidR="00117E74" w:rsidRDefault="00117E74" w:rsidP="00117E74">
      <w:pPr>
        <w:pStyle w:val="NoSpacing"/>
      </w:pPr>
      <w:r>
        <w:t xml:space="preserve">            {</w:t>
      </w:r>
    </w:p>
    <w:p w:rsidR="00117E74" w:rsidRDefault="00117E74" w:rsidP="00117E74">
      <w:pPr>
        <w:pStyle w:val="NoSpacing"/>
      </w:pPr>
      <w:r>
        <w:t xml:space="preserve">                pnode = ParseVariableDeclaration&lt;buildAST&gt;(tkLET, ichMin);</w:t>
      </w:r>
    </w:p>
    <w:p w:rsidR="00117E74" w:rsidRDefault="00117E74" w:rsidP="00117E74">
      <w:pPr>
        <w:pStyle w:val="NoSpacing"/>
      </w:pPr>
      <w:r>
        <w:t xml:space="preserve">                goto LNeedTerminator;</w:t>
      </w:r>
    </w:p>
    <w:p w:rsidR="00117E74" w:rsidRDefault="00117E74" w:rsidP="00117E74">
      <w:pPr>
        <w:pStyle w:val="NoSpacing"/>
      </w:pPr>
      <w:r>
        <w:t xml:space="preserve">            }</w:t>
      </w:r>
    </w:p>
    <w:p w:rsidR="00117E74" w:rsidRDefault="00117E74" w:rsidP="00117E74">
      <w:pPr>
        <w:pStyle w:val="NoSpacing"/>
      </w:pPr>
      <w:r>
        <w:t xml:space="preserve">            m_pscan-&gt;SeekTo(parsedLet);</w:t>
      </w:r>
    </w:p>
    <w:p w:rsidR="00117E74" w:rsidRDefault="00117E74" w:rsidP="00117E74">
      <w:pPr>
        <w:pStyle w:val="NoSpacing"/>
      </w:pPr>
      <w:r>
        <w:t xml:space="preserve">        }</w:t>
      </w:r>
    </w:p>
    <w:p w:rsidR="00117E74" w:rsidRDefault="00117E74" w:rsidP="00117E74">
      <w:pPr>
        <w:pStyle w:val="NoSpacing"/>
      </w:pPr>
      <w:r>
        <w:t xml:space="preserve">        else if (m_token.GetIdentifier(m_phtbl) == wellKnownPropertyPids.async &amp;&amp; m_scriptContext-&gt;GetConfig()-&gt;IsES7AsyncAndAwaitEnabled())</w:t>
      </w:r>
    </w:p>
    <w:p w:rsidR="00117E74" w:rsidRDefault="00117E74" w:rsidP="00117E74">
      <w:pPr>
        <w:pStyle w:val="NoSpacing"/>
      </w:pPr>
      <w:r>
        <w:t xml:space="preserve">        {</w:t>
      </w:r>
    </w:p>
    <w:p w:rsidR="00117E74" w:rsidRDefault="00117E74" w:rsidP="00117E74">
      <w:pPr>
        <w:pStyle w:val="NoSpacing"/>
      </w:pPr>
      <w:r>
        <w:t xml:space="preserve">            RestorePoint parsedAsync;</w:t>
      </w:r>
    </w:p>
    <w:p w:rsidR="00117E74" w:rsidRDefault="00117E74" w:rsidP="00117E74">
      <w:pPr>
        <w:pStyle w:val="NoSpacing"/>
      </w:pPr>
      <w:r>
        <w:t xml:space="preserve">            m_pscan-&gt;Capture(&amp;parsedAsync);</w:t>
      </w:r>
    </w:p>
    <w:p w:rsidR="00117E74" w:rsidRDefault="00117E74" w:rsidP="00117E74">
      <w:pPr>
        <w:pStyle w:val="NoSpacing"/>
      </w:pPr>
      <w:r>
        <w:t xml:space="preserve">            ichMin = m_pscan-&gt;IchMinTok();</w:t>
      </w:r>
    </w:p>
    <w:p w:rsidR="00117E74" w:rsidRDefault="00117E74" w:rsidP="00117E74">
      <w:pPr>
        <w:pStyle w:val="NoSpacing"/>
      </w:pPr>
      <w:r>
        <w:t xml:space="preserve">            iecpMin = m_pscan-&gt;IecpMinTok();</w:t>
      </w:r>
    </w:p>
    <w:p w:rsidR="00117E74" w:rsidRDefault="00117E74" w:rsidP="00117E74">
      <w:pPr>
        <w:pStyle w:val="NoSpacing"/>
      </w:pPr>
    </w:p>
    <w:p w:rsidR="00117E74" w:rsidRDefault="00117E74" w:rsidP="00117E74">
      <w:pPr>
        <w:pStyle w:val="NoSpacing"/>
      </w:pPr>
      <w:r>
        <w:t xml:space="preserve">            m_pscan-&gt;Scan();</w:t>
      </w:r>
    </w:p>
    <w:p w:rsidR="00117E74" w:rsidRDefault="00117E74" w:rsidP="00117E74">
      <w:pPr>
        <w:pStyle w:val="NoSpacing"/>
      </w:pPr>
      <w:r>
        <w:t xml:space="preserve">            if (m_token.tk == tkFUNCTION)</w:t>
      </w:r>
    </w:p>
    <w:p w:rsidR="00117E74" w:rsidRDefault="00117E74" w:rsidP="00117E74">
      <w:pPr>
        <w:pStyle w:val="NoSpacing"/>
      </w:pPr>
      <w:r>
        <w:t xml:space="preserve">            {</w:t>
      </w:r>
    </w:p>
    <w:p w:rsidR="00117E74" w:rsidRDefault="00117E74" w:rsidP="00117E74">
      <w:pPr>
        <w:pStyle w:val="NoSpacing"/>
      </w:pPr>
      <w:r>
        <w:t xml:space="preserve">                isAsyncMethod = true;</w:t>
      </w:r>
    </w:p>
    <w:p w:rsidR="00117E74" w:rsidRDefault="00117E74" w:rsidP="00117E74">
      <w:pPr>
        <w:pStyle w:val="NoSpacing"/>
      </w:pPr>
      <w:r>
        <w:t xml:space="preserve">                goto LFunctionStatement;</w:t>
      </w:r>
    </w:p>
    <w:p w:rsidR="00117E74" w:rsidRDefault="00117E74" w:rsidP="00117E74">
      <w:pPr>
        <w:pStyle w:val="NoSpacing"/>
      </w:pPr>
      <w:r>
        <w:t xml:space="preserve">            }</w:t>
      </w:r>
    </w:p>
    <w:p w:rsidR="00117E74" w:rsidRDefault="00117E74" w:rsidP="00117E74">
      <w:pPr>
        <w:pStyle w:val="NoSpacing"/>
      </w:pPr>
      <w:r>
        <w:t xml:space="preserve">            m_pscan-&gt;SeekTo(parsedAsync);</w:t>
      </w:r>
    </w:p>
    <w:p w:rsidR="00117E74" w:rsidRDefault="00117E74" w:rsidP="00117E74">
      <w:pPr>
        <w:pStyle w:val="NoSpacing"/>
      </w:pPr>
      <w:r>
        <w:lastRenderedPageBreak/>
        <w:t xml:space="preserve">        }</w:t>
      </w:r>
    </w:p>
    <w:p w:rsidR="00117E74" w:rsidRDefault="00117E74" w:rsidP="00117E74">
      <w:pPr>
        <w:pStyle w:val="NoSpacing"/>
      </w:pPr>
      <w:r>
        <w:t xml:space="preserve">        goto LDefaultToken;</w:t>
      </w:r>
    </w:p>
    <w:p w:rsidR="00117E74" w:rsidRDefault="00117E74" w:rsidP="00117E74">
      <w:pPr>
        <w:pStyle w:val="NoSpacing"/>
      </w:pPr>
    </w:p>
    <w:p w:rsidR="00117E74" w:rsidRDefault="00117E74" w:rsidP="00117E74">
      <w:pPr>
        <w:pStyle w:val="NoSpacing"/>
      </w:pPr>
      <w:r>
        <w:t xml:space="preserve">    case tkCONST:</w:t>
      </w:r>
    </w:p>
    <w:p w:rsidR="00117E74" w:rsidRDefault="00117E74" w:rsidP="00117E74">
      <w:pPr>
        <w:pStyle w:val="NoSpacing"/>
      </w:pPr>
      <w:r>
        <w:t xml:space="preserve">    case tkLET:</w:t>
      </w:r>
    </w:p>
    <w:p w:rsidR="00117E74" w:rsidRDefault="00117E74" w:rsidP="00117E74">
      <w:pPr>
        <w:pStyle w:val="NoSpacing"/>
      </w:pPr>
      <w:r>
        <w:t xml:space="preserve">        if (m_scriptContext-&gt;GetConfig()-&gt;IsLetAndConstEnabled())</w:t>
      </w:r>
    </w:p>
    <w:p w:rsidR="00117E74" w:rsidRDefault="00117E74" w:rsidP="00117E74">
      <w:pPr>
        <w:pStyle w:val="NoSpacing"/>
      </w:pPr>
      <w:r>
        <w:t xml:space="preserve">        {</w:t>
      </w:r>
    </w:p>
    <w:p w:rsidR="00117E74" w:rsidRDefault="00117E74" w:rsidP="00117E74">
      <w:pPr>
        <w:pStyle w:val="NoSpacing"/>
      </w:pPr>
      <w:r>
        <w:t xml:space="preserve">            ichMin = m_pscan-&gt;IchMinTok();</w:t>
      </w:r>
    </w:p>
    <w:p w:rsidR="00117E74" w:rsidRDefault="00117E74" w:rsidP="00117E74">
      <w:pPr>
        <w:pStyle w:val="NoSpacing"/>
      </w:pPr>
    </w:p>
    <w:p w:rsidR="00117E74" w:rsidRDefault="00117E74" w:rsidP="00117E74">
      <w:pPr>
        <w:pStyle w:val="NoSpacing"/>
      </w:pPr>
      <w:r>
        <w:t xml:space="preserve">            m_pscan-&gt;Scan();</w:t>
      </w:r>
    </w:p>
    <w:p w:rsidR="00117E74" w:rsidRDefault="00117E74" w:rsidP="00117E74">
      <w:pPr>
        <w:pStyle w:val="NoSpacing"/>
      </w:pPr>
      <w:r>
        <w:t xml:space="preserve">            pnode = ParseVariableDeclaration&lt;buildAST&gt;(tok, ichMin);</w:t>
      </w:r>
    </w:p>
    <w:p w:rsidR="00117E74" w:rsidRDefault="00117E74" w:rsidP="00117E74">
      <w:pPr>
        <w:pStyle w:val="NoSpacing"/>
      </w:pPr>
      <w:r>
        <w:t xml:space="preserve">            goto LNeedTerminator;</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goto LDefaultToken;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case tkVAR:</w:t>
      </w:r>
    </w:p>
    <w:p w:rsidR="00117E74" w:rsidRDefault="00117E74" w:rsidP="00117E74">
      <w:pPr>
        <w:pStyle w:val="NoSpacing"/>
      </w:pPr>
      <w:r>
        <w:t xml:space="preserve">        ichMin = m_pscan-&gt;IchMinTok();</w:t>
      </w:r>
    </w:p>
    <w:p w:rsidR="00117E74" w:rsidRDefault="00117E74" w:rsidP="00117E74">
      <w:pPr>
        <w:pStyle w:val="NoSpacing"/>
      </w:pPr>
    </w:p>
    <w:p w:rsidR="00117E74" w:rsidRDefault="00117E74" w:rsidP="00117E74">
      <w:pPr>
        <w:pStyle w:val="NoSpacing"/>
      </w:pPr>
      <w:r>
        <w:t xml:space="preserve">        m_pscan-&gt;Scan();</w:t>
      </w:r>
    </w:p>
    <w:p w:rsidR="00117E74" w:rsidRDefault="00117E74" w:rsidP="00117E74">
      <w:pPr>
        <w:pStyle w:val="NoSpacing"/>
      </w:pPr>
      <w:r>
        <w:t xml:space="preserve">        pnode = ParseVariableDeclaration&lt;buildAST&gt;(tok, ichMin);</w:t>
      </w:r>
    </w:p>
    <w:p w:rsidR="00117E74" w:rsidRDefault="00117E74" w:rsidP="00117E74">
      <w:pPr>
        <w:pStyle w:val="NoSpacing"/>
      </w:pPr>
      <w:r>
        <w:t xml:space="preserve">        goto LNeedTerminator;</w:t>
      </w:r>
    </w:p>
    <w:p w:rsidR="00117E74" w:rsidRDefault="00117E74" w:rsidP="00117E74">
      <w:pPr>
        <w:pStyle w:val="NoSpacing"/>
      </w:pPr>
    </w:p>
    <w:p w:rsidR="00117E74" w:rsidRDefault="00117E74" w:rsidP="00117E74">
      <w:pPr>
        <w:pStyle w:val="NoSpacing"/>
      </w:pPr>
      <w:r>
        <w:t xml:space="preserve">    case tkFOR:</w:t>
      </w:r>
    </w:p>
    <w:p w:rsidR="00117E74" w:rsidRDefault="00117E74" w:rsidP="00117E74">
      <w:pPr>
        <w:pStyle w:val="NoSpacing"/>
      </w:pPr>
      <w:r>
        <w:t xml:space="preserve">    {</w:t>
      </w:r>
    </w:p>
    <w:p w:rsidR="00117E74" w:rsidRDefault="00117E74" w:rsidP="00117E74">
      <w:pPr>
        <w:pStyle w:val="NoSpacing"/>
      </w:pPr>
      <w:r>
        <w:t xml:space="preserve">        ParseNodePtr pnodeBlock = nullptr;</w:t>
      </w:r>
    </w:p>
    <w:p w:rsidR="00117E74" w:rsidRDefault="00117E74" w:rsidP="00117E74">
      <w:pPr>
        <w:pStyle w:val="NoSpacing"/>
      </w:pPr>
      <w:r>
        <w:t xml:space="preserve">        ParseNodePtr *ppnodeScopeSave = nullptr;</w:t>
      </w:r>
    </w:p>
    <w:p w:rsidR="00117E74" w:rsidRDefault="00117E74" w:rsidP="00117E74">
      <w:pPr>
        <w:pStyle w:val="NoSpacing"/>
      </w:pPr>
      <w:r>
        <w:t xml:space="preserve">        ParseNodePtr *ppnodeExprScopeSave = nullptr;</w:t>
      </w:r>
    </w:p>
    <w:p w:rsidR="00117E74" w:rsidRDefault="00117E74" w:rsidP="00117E74">
      <w:pPr>
        <w:pStyle w:val="NoSpacing"/>
      </w:pPr>
    </w:p>
    <w:p w:rsidR="00117E74" w:rsidRDefault="00117E74" w:rsidP="00117E74">
      <w:pPr>
        <w:pStyle w:val="NoSpacing"/>
      </w:pPr>
      <w:r>
        <w:t xml:space="preserve">        ichMin = m_pscan-&gt;IchMinTok();</w:t>
      </w:r>
    </w:p>
    <w:p w:rsidR="00117E74" w:rsidRDefault="00117E74" w:rsidP="00117E74">
      <w:pPr>
        <w:pStyle w:val="NoSpacing"/>
      </w:pPr>
      <w:r>
        <w:t xml:space="preserve">        ChkNxtTok(tkLParen, ERRnoLparen);</w:t>
      </w:r>
    </w:p>
    <w:p w:rsidR="00117E74" w:rsidRDefault="00117E74" w:rsidP="00117E74">
      <w:pPr>
        <w:pStyle w:val="NoSpacing"/>
      </w:pPr>
      <w:r>
        <w:t xml:space="preserve">        if (buildAST || BindDeferredPidRefs())</w:t>
      </w:r>
    </w:p>
    <w:p w:rsidR="00117E74" w:rsidRDefault="00117E74" w:rsidP="00117E74">
      <w:pPr>
        <w:pStyle w:val="NoSpacing"/>
      </w:pPr>
      <w:r>
        <w:t xml:space="preserve">        {</w:t>
      </w:r>
    </w:p>
    <w:p w:rsidR="00117E74" w:rsidRDefault="00117E74" w:rsidP="00117E74">
      <w:pPr>
        <w:pStyle w:val="NoSpacing"/>
      </w:pPr>
      <w:r>
        <w:t xml:space="preserve">            pnodeBlock = StartParseBlock&lt;buildAST&gt;(PnodeBlockType::Regular, ScopeType_Block);</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PushFuncBlockScope(pnodeBlock, &amp;ppnodeScopeSave, &amp;ppnodeExprScopeSave);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RestorePoint startExprOrIdentifier;</w:t>
      </w:r>
    </w:p>
    <w:p w:rsidR="00117E74" w:rsidRDefault="00117E74" w:rsidP="00117E74">
      <w:pPr>
        <w:pStyle w:val="NoSpacing"/>
      </w:pPr>
      <w:r>
        <w:t xml:space="preserve">        fForInOrOfOkay = TRUE;</w:t>
      </w:r>
    </w:p>
    <w:p w:rsidR="00117E74" w:rsidRDefault="00117E74" w:rsidP="00117E74">
      <w:pPr>
        <w:pStyle w:val="NoSpacing"/>
      </w:pPr>
      <w:r>
        <w:t xml:space="preserve">        fCanAssign = TRUE;</w:t>
      </w:r>
    </w:p>
    <w:p w:rsidR="00117E74" w:rsidRDefault="00117E74" w:rsidP="00117E74">
      <w:pPr>
        <w:pStyle w:val="NoSpacing"/>
      </w:pPr>
      <w:r>
        <w:t xml:space="preserve">        tok = m_token.tk;</w:t>
      </w:r>
    </w:p>
    <w:p w:rsidR="00117E74" w:rsidRDefault="00117E74" w:rsidP="00117E74">
      <w:pPr>
        <w:pStyle w:val="NoSpacing"/>
      </w:pPr>
      <w:r>
        <w:t xml:space="preserve">        switch (tok)</w:t>
      </w:r>
    </w:p>
    <w:p w:rsidR="00117E74" w:rsidRDefault="00117E74" w:rsidP="00117E74">
      <w:pPr>
        <w:pStyle w:val="NoSpacing"/>
      </w:pPr>
      <w:r>
        <w:t xml:space="preserve">        {</w:t>
      </w:r>
    </w:p>
    <w:p w:rsidR="00117E74" w:rsidRDefault="00117E74" w:rsidP="00117E74">
      <w:pPr>
        <w:pStyle w:val="NoSpacing"/>
      </w:pPr>
      <w:r>
        <w:t xml:space="preserve">        case tkID:</w:t>
      </w:r>
    </w:p>
    <w:p w:rsidR="00117E74" w:rsidRDefault="00117E74" w:rsidP="00117E74">
      <w:pPr>
        <w:pStyle w:val="NoSpacing"/>
      </w:pPr>
      <w:r>
        <w:t xml:space="preserve">            if (m_token.GetIdentifier(m_phtbl) == wellKnownPropertyPids.let &amp;&amp; m_scriptContext-&gt;GetConfig()-&gt;IsLetAndConstEnabled())</w:t>
      </w:r>
    </w:p>
    <w:p w:rsidR="00117E74" w:rsidRDefault="00117E74" w:rsidP="00117E74">
      <w:pPr>
        <w:pStyle w:val="NoSpacing"/>
      </w:pPr>
      <w:r>
        <w:t xml:space="preserve">            {</w:t>
      </w:r>
    </w:p>
    <w:p w:rsidR="00117E74" w:rsidRDefault="00117E74" w:rsidP="00117E74">
      <w:pPr>
        <w:pStyle w:val="NoSpacing"/>
      </w:pPr>
      <w:r>
        <w:t xml:space="preserve">                // We see "let" in the init part of a for loop. This could either be a declaration or an identifier</w:t>
      </w:r>
    </w:p>
    <w:p w:rsidR="00117E74" w:rsidRDefault="00117E74" w:rsidP="00117E74">
      <w:pPr>
        <w:pStyle w:val="NoSpacing"/>
      </w:pPr>
      <w:r>
        <w:lastRenderedPageBreak/>
        <w:t xml:space="preserve">                // reference. The next token determines which.</w:t>
      </w:r>
    </w:p>
    <w:p w:rsidR="00117E74" w:rsidRDefault="00117E74" w:rsidP="00117E74">
      <w:pPr>
        <w:pStyle w:val="NoSpacing"/>
      </w:pPr>
      <w:r>
        <w:t xml:space="preserve">                RestorePoint parsedLet;</w:t>
      </w:r>
    </w:p>
    <w:p w:rsidR="00117E74" w:rsidRDefault="00117E74" w:rsidP="00117E74">
      <w:pPr>
        <w:pStyle w:val="NoSpacing"/>
      </w:pPr>
      <w:r>
        <w:t xml:space="preserve">                m_pscan-&gt;Capture(&amp;parsedLet);</w:t>
      </w:r>
    </w:p>
    <w:p w:rsidR="00117E74" w:rsidRDefault="00117E74" w:rsidP="00117E74">
      <w:pPr>
        <w:pStyle w:val="NoSpacing"/>
      </w:pPr>
      <w:r>
        <w:t xml:space="preserve">                auto ichMin = m_pscan-&gt;IchMinTok();</w:t>
      </w:r>
    </w:p>
    <w:p w:rsidR="00117E74" w:rsidRDefault="00117E74" w:rsidP="00117E74">
      <w:pPr>
        <w:pStyle w:val="NoSpacing"/>
      </w:pPr>
    </w:p>
    <w:p w:rsidR="00117E74" w:rsidRDefault="00117E74" w:rsidP="00117E74">
      <w:pPr>
        <w:pStyle w:val="NoSpacing"/>
      </w:pPr>
      <w:r>
        <w:t xml:space="preserve">                m_pscan-&gt;Scan();</w:t>
      </w:r>
    </w:p>
    <w:p w:rsidR="00117E74" w:rsidRDefault="00117E74" w:rsidP="00117E74">
      <w:pPr>
        <w:pStyle w:val="NoSpacing"/>
      </w:pPr>
      <w:r>
        <w:t xml:space="preserve">                if (IsPossiblePatternStart())</w:t>
      </w:r>
    </w:p>
    <w:p w:rsidR="00117E74" w:rsidRDefault="00117E74" w:rsidP="00117E74">
      <w:pPr>
        <w:pStyle w:val="NoSpacing"/>
      </w:pPr>
      <w:r>
        <w:t xml:space="preserve">                {</w:t>
      </w:r>
    </w:p>
    <w:p w:rsidR="00117E74" w:rsidRDefault="00117E74" w:rsidP="00117E74">
      <w:pPr>
        <w:pStyle w:val="NoSpacing"/>
      </w:pPr>
      <w:r>
        <w:t xml:space="preserve">                    m_pscan-&gt;Capture(&amp;startExprOrIdentifier);</w:t>
      </w:r>
    </w:p>
    <w:p w:rsidR="00117E74" w:rsidRDefault="00117E74" w:rsidP="00117E74">
      <w:pPr>
        <w:pStyle w:val="NoSpacing"/>
      </w:pPr>
      <w:r>
        <w:t xml:space="preserve">                }</w:t>
      </w:r>
    </w:p>
    <w:p w:rsidR="00117E74" w:rsidRDefault="00117E74" w:rsidP="00117E74">
      <w:pPr>
        <w:pStyle w:val="NoSpacing"/>
      </w:pPr>
      <w:r>
        <w:t xml:space="preserve">                if (this-&gt;NextTokenConfirmsLetDecl() &amp;&amp; m_token.tk != tkIN)</w:t>
      </w:r>
    </w:p>
    <w:p w:rsidR="00117E74" w:rsidRDefault="00117E74" w:rsidP="00117E74">
      <w:pPr>
        <w:pStyle w:val="NoSpacing"/>
      </w:pPr>
      <w:r>
        <w:t xml:space="preserve">                {</w:t>
      </w:r>
    </w:p>
    <w:p w:rsidR="00117E74" w:rsidRDefault="00117E74" w:rsidP="00117E74">
      <w:pPr>
        <w:pStyle w:val="NoSpacing"/>
      </w:pPr>
      <w:r>
        <w:t xml:space="preserve">                    pnodeT = ParseVariableDeclaration&lt;buildAST&gt;(tkLET, ichMin</w:t>
      </w:r>
    </w:p>
    <w:p w:rsidR="00117E74" w:rsidRDefault="00117E74" w:rsidP="00117E74">
      <w:pPr>
        <w:pStyle w:val="NoSpacing"/>
      </w:pPr>
      <w:r>
        <w:t xml:space="preserve">                                                                , /*fAllowIn = */FALSE</w:t>
      </w:r>
    </w:p>
    <w:p w:rsidR="00117E74" w:rsidRDefault="00117E74" w:rsidP="00117E74">
      <w:pPr>
        <w:pStyle w:val="NoSpacing"/>
      </w:pPr>
      <w:r>
        <w:t xml:space="preserve">                                                                , /*pfForInOk = */&amp;fForInOrOfOkay</w:t>
      </w:r>
    </w:p>
    <w:p w:rsidR="00117E74" w:rsidRDefault="00117E74" w:rsidP="00117E74">
      <w:pPr>
        <w:pStyle w:val="NoSpacing"/>
      </w:pPr>
      <w:r>
        <w:t xml:space="preserve">                                                                , /*singleDefOnly*/FALSE</w:t>
      </w:r>
    </w:p>
    <w:p w:rsidR="00117E74" w:rsidRDefault="00117E74" w:rsidP="00117E74">
      <w:pPr>
        <w:pStyle w:val="NoSpacing"/>
      </w:pPr>
      <w:r>
        <w:t xml:space="preserve">                                                                , /*allowInit*/TRUE</w:t>
      </w:r>
    </w:p>
    <w:p w:rsidR="00117E74" w:rsidRDefault="00117E74" w:rsidP="00117E74">
      <w:pPr>
        <w:pStyle w:val="NoSpacing"/>
      </w:pPr>
      <w:r>
        <w:t xml:space="preserve">                                                                , /*isTopVarParse*/FALSE</w:t>
      </w:r>
    </w:p>
    <w:p w:rsidR="00117E74" w:rsidRDefault="00117E74" w:rsidP="00117E74">
      <w:pPr>
        <w:pStyle w:val="NoSpacing"/>
      </w:pPr>
      <w:r>
        <w:t xml:space="preserve">                                                                , /*isFor*/TRUE);</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m_pscan-&gt;SeekTo(parsedLet);</w:t>
      </w:r>
    </w:p>
    <w:p w:rsidR="00117E74" w:rsidRDefault="00117E74" w:rsidP="00117E74">
      <w:pPr>
        <w:pStyle w:val="NoSpacing"/>
      </w:pPr>
      <w:r>
        <w:t xml:space="preserve">            }</w:t>
      </w:r>
    </w:p>
    <w:p w:rsidR="00117E74" w:rsidRDefault="00117E74" w:rsidP="00117E74">
      <w:pPr>
        <w:pStyle w:val="NoSpacing"/>
      </w:pPr>
      <w:r>
        <w:t xml:space="preserve">            goto LDefaultTokenFor;</w:t>
      </w:r>
    </w:p>
    <w:p w:rsidR="00117E74" w:rsidRDefault="00117E74" w:rsidP="00117E74">
      <w:pPr>
        <w:pStyle w:val="NoSpacing"/>
      </w:pPr>
      <w:r>
        <w:t xml:space="preserve">        case tkLET:</w:t>
      </w:r>
    </w:p>
    <w:p w:rsidR="00117E74" w:rsidRDefault="00117E74" w:rsidP="00117E74">
      <w:pPr>
        <w:pStyle w:val="NoSpacing"/>
      </w:pPr>
      <w:r>
        <w:t xml:space="preserve">        case tkCONST:</w:t>
      </w:r>
    </w:p>
    <w:p w:rsidR="00117E74" w:rsidRDefault="00117E74" w:rsidP="00117E74">
      <w:pPr>
        <w:pStyle w:val="NoSpacing"/>
      </w:pPr>
      <w:r>
        <w:t xml:space="preserve">            if (!m_scriptContext-&gt;GetConfig()-&gt;IsLetAndConstEnabled())</w:t>
      </w:r>
    </w:p>
    <w:p w:rsidR="00117E74" w:rsidRDefault="00117E74" w:rsidP="00117E74">
      <w:pPr>
        <w:pStyle w:val="NoSpacing"/>
      </w:pPr>
      <w:r>
        <w:t xml:space="preserve">            {</w:t>
      </w:r>
    </w:p>
    <w:p w:rsidR="00117E74" w:rsidRDefault="00117E74" w:rsidP="00117E74">
      <w:pPr>
        <w:pStyle w:val="NoSpacing"/>
      </w:pPr>
      <w:r>
        <w:t xml:space="preserve">                goto LDefaultTokenFor;</w:t>
      </w:r>
    </w:p>
    <w:p w:rsidR="00117E74" w:rsidRDefault="00117E74" w:rsidP="00117E74">
      <w:pPr>
        <w:pStyle w:val="NoSpacing"/>
      </w:pPr>
      <w:r>
        <w:t xml:space="preserve">            }</w:t>
      </w:r>
    </w:p>
    <w:p w:rsidR="00117E74" w:rsidRDefault="00117E74" w:rsidP="00117E74">
      <w:pPr>
        <w:pStyle w:val="NoSpacing"/>
      </w:pPr>
      <w:r>
        <w:t xml:space="preserve">        case tkVAR:</w:t>
      </w:r>
    </w:p>
    <w:p w:rsidR="00117E74" w:rsidRDefault="00117E74" w:rsidP="00117E74">
      <w:pPr>
        <w:pStyle w:val="NoSpacing"/>
      </w:pPr>
      <w:r>
        <w:t xml:space="preserve">            {</w:t>
      </w:r>
    </w:p>
    <w:p w:rsidR="00117E74" w:rsidRDefault="00117E74" w:rsidP="00117E74">
      <w:pPr>
        <w:pStyle w:val="NoSpacing"/>
      </w:pPr>
      <w:r>
        <w:t xml:space="preserve">                auto ichMin = m_pscan-&gt;IchMinTok();</w:t>
      </w:r>
    </w:p>
    <w:p w:rsidR="00117E74" w:rsidRDefault="00117E74" w:rsidP="00117E74">
      <w:pPr>
        <w:pStyle w:val="NoSpacing"/>
      </w:pPr>
    </w:p>
    <w:p w:rsidR="00117E74" w:rsidRDefault="00117E74" w:rsidP="00117E74">
      <w:pPr>
        <w:pStyle w:val="NoSpacing"/>
      </w:pPr>
      <w:r>
        <w:t xml:space="preserve">                m_pscan-&gt;Scan();</w:t>
      </w:r>
    </w:p>
    <w:p w:rsidR="00117E74" w:rsidRDefault="00117E74" w:rsidP="00117E74">
      <w:pPr>
        <w:pStyle w:val="NoSpacing"/>
      </w:pPr>
      <w:r>
        <w:t xml:space="preserve">                if (IsPossiblePatternStart())</w:t>
      </w:r>
    </w:p>
    <w:p w:rsidR="00117E74" w:rsidRDefault="00117E74" w:rsidP="00117E74">
      <w:pPr>
        <w:pStyle w:val="NoSpacing"/>
      </w:pPr>
      <w:r>
        <w:t xml:space="preserve">                {</w:t>
      </w:r>
    </w:p>
    <w:p w:rsidR="00117E74" w:rsidRDefault="00117E74" w:rsidP="00117E74">
      <w:pPr>
        <w:pStyle w:val="NoSpacing"/>
      </w:pPr>
      <w:r>
        <w:t xml:space="preserve">                    m_pscan-&gt;Capture(&amp;startExprOrIdentifier);</w:t>
      </w:r>
    </w:p>
    <w:p w:rsidR="00117E74" w:rsidRDefault="00117E74" w:rsidP="00117E74">
      <w:pPr>
        <w:pStyle w:val="NoSpacing"/>
      </w:pPr>
      <w:r>
        <w:t xml:space="preserve">                }</w:t>
      </w:r>
    </w:p>
    <w:p w:rsidR="00117E74" w:rsidRDefault="00117E74" w:rsidP="00117E74">
      <w:pPr>
        <w:pStyle w:val="NoSpacing"/>
      </w:pPr>
      <w:r>
        <w:t xml:space="preserve">                pnodeT = ParseVariableDeclaration&lt;buildAST&gt;(tok, ichMin</w:t>
      </w:r>
    </w:p>
    <w:p w:rsidR="00117E74" w:rsidRDefault="00117E74" w:rsidP="00117E74">
      <w:pPr>
        <w:pStyle w:val="NoSpacing"/>
      </w:pPr>
      <w:r>
        <w:t xml:space="preserve">                                                            , /*fAllowIn = */FALSE</w:t>
      </w:r>
    </w:p>
    <w:p w:rsidR="00117E74" w:rsidRDefault="00117E74" w:rsidP="00117E74">
      <w:pPr>
        <w:pStyle w:val="NoSpacing"/>
      </w:pPr>
      <w:r>
        <w:t xml:space="preserve">                                                            , /*pfForInOk = */&amp;fForInOrOfOkay</w:t>
      </w:r>
    </w:p>
    <w:p w:rsidR="00117E74" w:rsidRDefault="00117E74" w:rsidP="00117E74">
      <w:pPr>
        <w:pStyle w:val="NoSpacing"/>
      </w:pPr>
      <w:r>
        <w:t xml:space="preserve">                                                            , /*singleDefOnly*/FALSE</w:t>
      </w:r>
    </w:p>
    <w:p w:rsidR="00117E74" w:rsidRDefault="00117E74" w:rsidP="00117E74">
      <w:pPr>
        <w:pStyle w:val="NoSpacing"/>
      </w:pPr>
      <w:r>
        <w:t xml:space="preserve">                                                            , /*allowInit*/TRUE</w:t>
      </w:r>
    </w:p>
    <w:p w:rsidR="00117E74" w:rsidRDefault="00117E74" w:rsidP="00117E74">
      <w:pPr>
        <w:pStyle w:val="NoSpacing"/>
      </w:pPr>
      <w:r>
        <w:t xml:space="preserve">                                                            , /*isTopVarParse*/FALSE</w:t>
      </w:r>
    </w:p>
    <w:p w:rsidR="00117E74" w:rsidRDefault="00117E74" w:rsidP="00117E74">
      <w:pPr>
        <w:pStyle w:val="NoSpacing"/>
      </w:pPr>
      <w:r>
        <w:t xml:space="preserve">                                                            , /*isFor*/TRUE);</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case tkSColon:</w:t>
      </w:r>
    </w:p>
    <w:p w:rsidR="00117E74" w:rsidRDefault="00117E74" w:rsidP="00117E74">
      <w:pPr>
        <w:pStyle w:val="NoSpacing"/>
      </w:pPr>
      <w:r>
        <w:t xml:space="preserve">            pnodeT = nullptr;</w:t>
      </w:r>
    </w:p>
    <w:p w:rsidR="00117E74" w:rsidRDefault="00117E74" w:rsidP="00117E74">
      <w:pPr>
        <w:pStyle w:val="NoSpacing"/>
      </w:pPr>
      <w:r>
        <w:t xml:space="preserve">            fForInOrOfOkay = FALSE;</w:t>
      </w:r>
    </w:p>
    <w:p w:rsidR="00117E74" w:rsidRDefault="00117E74" w:rsidP="00117E74">
      <w:pPr>
        <w:pStyle w:val="NoSpacing"/>
      </w:pPr>
      <w:r>
        <w:t xml:space="preserve">            break;</w:t>
      </w:r>
    </w:p>
    <w:p w:rsidR="00117E74" w:rsidRDefault="00117E74" w:rsidP="00117E74">
      <w:pPr>
        <w:pStyle w:val="NoSpacing"/>
      </w:pPr>
      <w:r>
        <w:t xml:space="preserve">        default:</w:t>
      </w:r>
    </w:p>
    <w:p w:rsidR="00117E74" w:rsidRDefault="00117E74" w:rsidP="00117E74">
      <w:pPr>
        <w:pStyle w:val="NoSpacing"/>
      </w:pPr>
      <w:r>
        <w:lastRenderedPageBreak/>
        <w:t xml:space="preserve">            {</w:t>
      </w:r>
    </w:p>
    <w:p w:rsidR="00117E74" w:rsidRDefault="00117E74" w:rsidP="00117E74">
      <w:pPr>
        <w:pStyle w:val="NoSpacing"/>
      </w:pPr>
      <w:r>
        <w:t>LDefaultTokenFor:</w:t>
      </w:r>
    </w:p>
    <w:p w:rsidR="00117E74" w:rsidRDefault="00117E74" w:rsidP="00117E74">
      <w:pPr>
        <w:pStyle w:val="NoSpacing"/>
      </w:pPr>
      <w:r>
        <w:t xml:space="preserve">               RestorePoint exprStart;</w:t>
      </w:r>
    </w:p>
    <w:p w:rsidR="00117E74" w:rsidRDefault="00117E74" w:rsidP="00117E74">
      <w:pPr>
        <w:pStyle w:val="NoSpacing"/>
      </w:pPr>
      <w:r>
        <w:t xml:space="preserve">                tokens beforeToken = tok;</w:t>
      </w:r>
    </w:p>
    <w:p w:rsidR="00117E74" w:rsidRDefault="00117E74" w:rsidP="00117E74">
      <w:pPr>
        <w:pStyle w:val="NoSpacing"/>
      </w:pPr>
      <w:r>
        <w:t xml:space="preserve">                m_pscan-&gt;Capture(&amp;exprStart);</w:t>
      </w:r>
    </w:p>
    <w:p w:rsidR="00117E74" w:rsidRDefault="00117E74" w:rsidP="00117E74">
      <w:pPr>
        <w:pStyle w:val="NoSpacing"/>
      </w:pPr>
      <w:r>
        <w:t xml:space="preserve">                if (IsPossiblePatternStart())</w:t>
      </w:r>
    </w:p>
    <w:p w:rsidR="00117E74" w:rsidRDefault="00117E74" w:rsidP="00117E74">
      <w:pPr>
        <w:pStyle w:val="NoSpacing"/>
      </w:pPr>
      <w:r>
        <w:t xml:space="preserve">                {</w:t>
      </w:r>
    </w:p>
    <w:p w:rsidR="00117E74" w:rsidRDefault="00117E74" w:rsidP="00117E74">
      <w:pPr>
        <w:pStyle w:val="NoSpacing"/>
      </w:pPr>
      <w:r>
        <w:t xml:space="preserve">                    m_pscan-&gt;Capture(&amp;startExprOrIdentifier);</w:t>
      </w:r>
    </w:p>
    <w:p w:rsidR="00117E74" w:rsidRDefault="00117E74" w:rsidP="00117E74">
      <w:pPr>
        <w:pStyle w:val="NoSpacing"/>
      </w:pPr>
      <w:r>
        <w:t xml:space="preserve">                }</w:t>
      </w:r>
    </w:p>
    <w:p w:rsidR="00117E74" w:rsidRDefault="00117E74" w:rsidP="00117E74">
      <w:pPr>
        <w:pStyle w:val="NoSpacing"/>
      </w:pPr>
      <w:r>
        <w:t xml:space="preserve">                bool fLikelyPattern = false;</w:t>
      </w:r>
    </w:p>
    <w:p w:rsidR="00117E74" w:rsidRDefault="00117E74" w:rsidP="00117E74">
      <w:pPr>
        <w:pStyle w:val="NoSpacing"/>
      </w:pPr>
      <w:r>
        <w:t xml:space="preserve">                if (IsES6DestructuringEnabled() &amp;&amp; (beforeToken == tkLBrack || beforeToken == tkLCurly))</w:t>
      </w:r>
    </w:p>
    <w:p w:rsidR="00117E74" w:rsidRDefault="00117E74" w:rsidP="00117E74">
      <w:pPr>
        <w:pStyle w:val="NoSpacing"/>
      </w:pPr>
      <w:r>
        <w:t xml:space="preserve">                {</w:t>
      </w:r>
    </w:p>
    <w:p w:rsidR="00117E74" w:rsidRDefault="00117E74" w:rsidP="00117E74">
      <w:pPr>
        <w:pStyle w:val="NoSpacing"/>
      </w:pPr>
      <w:r>
        <w:t xml:space="preserve">                    pnodeT = ParseExpr&lt;buildAST&gt;(koplNo,</w:t>
      </w:r>
    </w:p>
    <w:p w:rsidR="00117E74" w:rsidRDefault="00117E74" w:rsidP="00117E74">
      <w:pPr>
        <w:pStyle w:val="NoSpacing"/>
      </w:pPr>
      <w:r>
        <w:t xml:space="preserve">                        &amp;fCanAssign,</w:t>
      </w:r>
    </w:p>
    <w:p w:rsidR="00117E74" w:rsidRDefault="00117E74" w:rsidP="00117E74">
      <w:pPr>
        <w:pStyle w:val="NoSpacing"/>
      </w:pPr>
      <w:r>
        <w:t xml:space="preserve">                        /*fAllowIn = */FALSE,</w:t>
      </w:r>
    </w:p>
    <w:p w:rsidR="00117E74" w:rsidRDefault="00117E74" w:rsidP="00117E74">
      <w:pPr>
        <w:pStyle w:val="NoSpacing"/>
      </w:pPr>
      <w:r>
        <w:t xml:space="preserve">                        /*fAllowEllipsis*/FALSE,</w:t>
      </w:r>
    </w:p>
    <w:p w:rsidR="00117E74" w:rsidRDefault="00117E74" w:rsidP="00117E74">
      <w:pPr>
        <w:pStyle w:val="NoSpacing"/>
      </w:pPr>
      <w:r>
        <w:t xml:space="preserve">                        /*pHint*/nullptr,</w:t>
      </w:r>
    </w:p>
    <w:p w:rsidR="00117E74" w:rsidRDefault="00117E74" w:rsidP="00117E74">
      <w:pPr>
        <w:pStyle w:val="NoSpacing"/>
      </w:pPr>
      <w:r>
        <w:t xml:space="preserve">                        /*pHintLength*/nullptr,</w:t>
      </w:r>
    </w:p>
    <w:p w:rsidR="00117E74" w:rsidRDefault="00117E74" w:rsidP="00117E74">
      <w:pPr>
        <w:pStyle w:val="NoSpacing"/>
      </w:pPr>
      <w:r>
        <w:t xml:space="preserve">                        /*pShortNameOffset*/nullptr,</w:t>
      </w:r>
    </w:p>
    <w:p w:rsidR="00117E74" w:rsidRDefault="00117E74" w:rsidP="00117E74">
      <w:pPr>
        <w:pStyle w:val="NoSpacing"/>
      </w:pPr>
      <w:r>
        <w:t xml:space="preserve">                        /*pToken*/nullptr,</w:t>
      </w:r>
    </w:p>
    <w:p w:rsidR="00117E74" w:rsidRDefault="00117E74" w:rsidP="00117E74">
      <w:pPr>
        <w:pStyle w:val="NoSpacing"/>
      </w:pPr>
      <w:r>
        <w:t xml:space="preserve">                        /**fUnaryOrParen*/false,</w:t>
      </w:r>
    </w:p>
    <w:p w:rsidR="00117E74" w:rsidRDefault="00117E74" w:rsidP="00117E74">
      <w:pPr>
        <w:pStyle w:val="NoSpacing"/>
      </w:pPr>
      <w:r>
        <w:t xml:space="preserve">                        &amp;fLikelyPattern);</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pnodeT = ParseExpr&lt;buildAST&gt;(koplNo, &amp;fCanAssign, /*fAllowIn = */FALSE);</w:t>
      </w:r>
    </w:p>
    <w:p w:rsidR="00117E74" w:rsidRDefault="00117E74" w:rsidP="00117E74">
      <w:pPr>
        <w:pStyle w:val="NoSpacing"/>
      </w:pPr>
      <w:r>
        <w:t xml:space="preserve">                }</w:t>
      </w:r>
    </w:p>
    <w:p w:rsidR="00117E74" w:rsidRDefault="00117E74" w:rsidP="00117E74">
      <w:pPr>
        <w:pStyle w:val="NoSpacing"/>
      </w:pPr>
      <w:r>
        <w:t xml:space="preserve">                if (fLikelyPattern)</w:t>
      </w:r>
    </w:p>
    <w:p w:rsidR="00117E74" w:rsidRDefault="00117E74" w:rsidP="00117E74">
      <w:pPr>
        <w:pStyle w:val="NoSpacing"/>
      </w:pPr>
      <w:r>
        <w:t xml:space="preserve">                {</w:t>
      </w:r>
    </w:p>
    <w:p w:rsidR="00117E74" w:rsidRDefault="00117E74" w:rsidP="00117E74">
      <w:pPr>
        <w:pStyle w:val="NoSpacing"/>
      </w:pPr>
      <w:r>
        <w:t xml:space="preserve">                    m_pscan-&gt;SeekTo(exprStart);</w:t>
      </w:r>
    </w:p>
    <w:p w:rsidR="00117E74" w:rsidRDefault="00117E74" w:rsidP="00117E74">
      <w:pPr>
        <w:pStyle w:val="NoSpacing"/>
      </w:pPr>
      <w:r>
        <w:t xml:space="preserve">                    ParseDestructuredLiteralWithScopeSave(tkNone, false/*isDecl*/, false /*topLevel*/, DIC_None, false /*allowIn*/);</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pnodeT = ConvertToPattern(pnodeT);</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Assert(pnodeT);</w:t>
      </w:r>
    </w:p>
    <w:p w:rsidR="00117E74" w:rsidRDefault="00117E74" w:rsidP="00117E74">
      <w:pPr>
        <w:pStyle w:val="NoSpacing"/>
      </w:pPr>
      <w:r>
        <w:t xml:space="preserve">                    pnodeT-&gt;isUsed = false;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(TokIsForInOrForOf())</w:t>
      </w:r>
    </w:p>
    <w:p w:rsidR="00117E74" w:rsidRDefault="00117E74" w:rsidP="00117E74">
      <w:pPr>
        <w:pStyle w:val="NoSpacing"/>
      </w:pPr>
      <w:r>
        <w:t xml:space="preserve">        {</w:t>
      </w:r>
    </w:p>
    <w:p w:rsidR="00117E74" w:rsidRDefault="00117E74" w:rsidP="00117E74">
      <w:pPr>
        <w:pStyle w:val="NoSpacing"/>
      </w:pPr>
      <w:r>
        <w:t xml:space="preserve">            bool isForOf = (m_token.tk != tkIN);</w:t>
      </w:r>
    </w:p>
    <w:p w:rsidR="00117E74" w:rsidRDefault="00117E74" w:rsidP="00117E74">
      <w:pPr>
        <w:pStyle w:val="NoSpacing"/>
      </w:pPr>
      <w:r>
        <w:t xml:space="preserve">            Assert(!isForOf || (m_token.tk == tkID &amp;&amp; m_token.GetIdentifier(m_phtbl) == wellKnownPropertyPids.of));</w:t>
      </w:r>
    </w:p>
    <w:p w:rsidR="00117E74" w:rsidRDefault="00117E74" w:rsidP="00117E74">
      <w:pPr>
        <w:pStyle w:val="NoSpacing"/>
      </w:pPr>
    </w:p>
    <w:p w:rsidR="00117E74" w:rsidRDefault="00117E74" w:rsidP="00117E74">
      <w:pPr>
        <w:pStyle w:val="NoSpacing"/>
      </w:pPr>
      <w:r>
        <w:t xml:space="preserve">            if ((buildAST &amp;&amp; nullptr == pnodeT) || !fForInOrOfOkay)</w:t>
      </w:r>
    </w:p>
    <w:p w:rsidR="00117E74" w:rsidRDefault="00117E74" w:rsidP="00117E74">
      <w:pPr>
        <w:pStyle w:val="NoSpacing"/>
      </w:pPr>
      <w:r>
        <w:lastRenderedPageBreak/>
        <w:t xml:space="preserve">            {</w:t>
      </w:r>
    </w:p>
    <w:p w:rsidR="00117E74" w:rsidRDefault="00117E74" w:rsidP="00117E74">
      <w:pPr>
        <w:pStyle w:val="NoSpacing"/>
      </w:pPr>
      <w:r>
        <w:t xml:space="preserve">                if (isForOf)</w:t>
      </w:r>
    </w:p>
    <w:p w:rsidR="00117E74" w:rsidRDefault="00117E74" w:rsidP="00117E74">
      <w:pPr>
        <w:pStyle w:val="NoSpacing"/>
      </w:pPr>
      <w:r>
        <w:t xml:space="preserve">                {</w:t>
      </w:r>
    </w:p>
    <w:p w:rsidR="00117E74" w:rsidRDefault="00117E74" w:rsidP="00117E74">
      <w:pPr>
        <w:pStyle w:val="NoSpacing"/>
      </w:pPr>
      <w:r>
        <w:t xml:space="preserve">                    Error(ERRForOfNoInitAllowed);</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Error(ERRForInNoInitAllowed);</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if (!fCanAssign &amp;&amp; PHASE_ON1(Js::EarlyReferenceErrorsPhase))</w:t>
      </w:r>
    </w:p>
    <w:p w:rsidR="00117E74" w:rsidRDefault="00117E74" w:rsidP="00117E74">
      <w:pPr>
        <w:pStyle w:val="NoSpacing"/>
      </w:pPr>
      <w:r>
        <w:t xml:space="preserve">            {</w:t>
      </w:r>
    </w:p>
    <w:p w:rsidR="00117E74" w:rsidRDefault="00117E74" w:rsidP="00117E74">
      <w:pPr>
        <w:pStyle w:val="NoSpacing"/>
      </w:pPr>
      <w:r>
        <w:t xml:space="preserve">                Error(JSERR_CantAssignTo);</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m_pscan-&gt;Scan();</w:t>
      </w:r>
    </w:p>
    <w:p w:rsidR="00117E74" w:rsidRDefault="00117E74" w:rsidP="00117E74">
      <w:pPr>
        <w:pStyle w:val="NoSpacing"/>
      </w:pPr>
      <w:r>
        <w:t xml:space="preserve">            ParseNodePtr pnodeObj = ParseExpr&lt;buildAST&gt;();</w:t>
      </w:r>
    </w:p>
    <w:p w:rsidR="00117E74" w:rsidRDefault="00117E74" w:rsidP="00117E74">
      <w:pPr>
        <w:pStyle w:val="NoSpacing"/>
      </w:pPr>
      <w:r>
        <w:t xml:space="preserve">            charcount_t ichLim = m_pscan-&gt;IchLimTok();</w:t>
      </w:r>
    </w:p>
    <w:p w:rsidR="00117E74" w:rsidRDefault="00117E74" w:rsidP="00117E74">
      <w:pPr>
        <w:pStyle w:val="NoSpacing"/>
      </w:pPr>
      <w:r>
        <w:t xml:space="preserve">            ChkCurTok(tkRParen, ERRnoRparen);</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if (isForOf)</w:t>
      </w:r>
    </w:p>
    <w:p w:rsidR="00117E74" w:rsidRDefault="00117E74" w:rsidP="00117E74">
      <w:pPr>
        <w:pStyle w:val="NoSpacing"/>
      </w:pPr>
      <w:r>
        <w:t xml:space="preserve">                {</w:t>
      </w:r>
    </w:p>
    <w:p w:rsidR="00117E74" w:rsidRDefault="00117E74" w:rsidP="00117E74">
      <w:pPr>
        <w:pStyle w:val="NoSpacing"/>
      </w:pPr>
      <w:r>
        <w:t xml:space="preserve">                    pnode = CreateNodeWithScanner&lt;knopForOf&gt;(ichMin);</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pnode = CreateNodeWithScanner&lt;knopForIn&gt;(ichMin);</w:t>
      </w:r>
    </w:p>
    <w:p w:rsidR="00117E74" w:rsidRDefault="00117E74" w:rsidP="00117E74">
      <w:pPr>
        <w:pStyle w:val="NoSpacing"/>
      </w:pPr>
      <w:r>
        <w:t xml:space="preserve">                }</w:t>
      </w:r>
    </w:p>
    <w:p w:rsidR="00117E74" w:rsidRDefault="00117E74" w:rsidP="00117E74">
      <w:pPr>
        <w:pStyle w:val="NoSpacing"/>
      </w:pPr>
      <w:r>
        <w:t xml:space="preserve">                pnode-&gt;sxForInOrForOf.pnodeBlock = pnodeBlock;</w:t>
      </w:r>
    </w:p>
    <w:p w:rsidR="00117E74" w:rsidRDefault="00117E74" w:rsidP="00117E74">
      <w:pPr>
        <w:pStyle w:val="NoSpacing"/>
      </w:pPr>
      <w:r>
        <w:t xml:space="preserve">                pnode-&gt;sxForInOrForOf.pnodeLval = pnodeT;</w:t>
      </w:r>
    </w:p>
    <w:p w:rsidR="00117E74" w:rsidRDefault="00117E74" w:rsidP="00117E74">
      <w:pPr>
        <w:pStyle w:val="NoSpacing"/>
      </w:pPr>
      <w:r>
        <w:t xml:space="preserve">                pnode-&gt;sxForInOrForOf.pnodeObj = pnodeObj;</w:t>
      </w:r>
    </w:p>
    <w:p w:rsidR="00117E74" w:rsidRDefault="00117E74" w:rsidP="00117E74">
      <w:pPr>
        <w:pStyle w:val="NoSpacing"/>
      </w:pPr>
      <w:r>
        <w:t xml:space="preserve">                pnode-&gt;ichLim = ichLim;</w:t>
      </w:r>
    </w:p>
    <w:p w:rsidR="00117E74" w:rsidRDefault="00117E74" w:rsidP="00117E74">
      <w:pPr>
        <w:pStyle w:val="NoSpacing"/>
      </w:pPr>
      <w:r>
        <w:t xml:space="preserve">            }</w:t>
      </w:r>
    </w:p>
    <w:p w:rsidR="00117E74" w:rsidRDefault="00117E74" w:rsidP="00117E74">
      <w:pPr>
        <w:pStyle w:val="NoSpacing"/>
      </w:pPr>
      <w:r>
        <w:t xml:space="preserve">            PushStmt&lt;buildAST&gt;(&amp;stmt, pnode, isForOf ? knopForOf : knopForIn, pnodeLabel, pLabelIdList);</w:t>
      </w:r>
    </w:p>
    <w:p w:rsidR="00117E74" w:rsidRDefault="00117E74" w:rsidP="00117E74">
      <w:pPr>
        <w:pStyle w:val="NoSpacing"/>
      </w:pPr>
      <w:r>
        <w:t xml:space="preserve">            ParseNodePtr pnodeBody = ParseStatement&lt;buildAST&gt;();</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pnode-&gt;sxForInOrForOf.pnodeBody = pnodeBody;</w:t>
      </w:r>
    </w:p>
    <w:p w:rsidR="00117E74" w:rsidRDefault="00117E74" w:rsidP="00117E74">
      <w:pPr>
        <w:pStyle w:val="NoSpacing"/>
      </w:pPr>
      <w:r>
        <w:t xml:space="preserve">            }</w:t>
      </w:r>
    </w:p>
    <w:p w:rsidR="00117E74" w:rsidRDefault="00117E74" w:rsidP="00117E74">
      <w:pPr>
        <w:pStyle w:val="NoSpacing"/>
      </w:pPr>
      <w:r>
        <w:t xml:space="preserve">            PopStmt(&amp;stmt);</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ChkCurTok(tkSColon, ERRnoSemic);</w:t>
      </w:r>
    </w:p>
    <w:p w:rsidR="00117E74" w:rsidRDefault="00117E74" w:rsidP="00117E74">
      <w:pPr>
        <w:pStyle w:val="NoSpacing"/>
      </w:pPr>
      <w:r>
        <w:t xml:space="preserve">            ParseNodePtr pnodeCond = nullptr;</w:t>
      </w:r>
    </w:p>
    <w:p w:rsidR="00117E74" w:rsidRDefault="00117E74" w:rsidP="00117E74">
      <w:pPr>
        <w:pStyle w:val="NoSpacing"/>
      </w:pPr>
      <w:r>
        <w:t xml:space="preserve">            if (m_token.tk != tkSColon)</w:t>
      </w:r>
    </w:p>
    <w:p w:rsidR="00117E74" w:rsidRDefault="00117E74" w:rsidP="00117E74">
      <w:pPr>
        <w:pStyle w:val="NoSpacing"/>
      </w:pPr>
      <w:r>
        <w:t xml:space="preserve">            {</w:t>
      </w:r>
    </w:p>
    <w:p w:rsidR="00117E74" w:rsidRDefault="00117E74" w:rsidP="00117E74">
      <w:pPr>
        <w:pStyle w:val="NoSpacing"/>
      </w:pPr>
      <w:r>
        <w:t xml:space="preserve">                pnodeCond = ParseExpr&lt;buildAST&gt;();</w:t>
      </w:r>
    </w:p>
    <w:p w:rsidR="00117E74" w:rsidRDefault="00117E74" w:rsidP="00117E74">
      <w:pPr>
        <w:pStyle w:val="NoSpacing"/>
      </w:pPr>
      <w:r>
        <w:t xml:space="preserve">                if (m_token.tk != tkSColon)</w:t>
      </w:r>
    </w:p>
    <w:p w:rsidR="00117E74" w:rsidRDefault="00117E74" w:rsidP="00117E74">
      <w:pPr>
        <w:pStyle w:val="NoSpacing"/>
      </w:pPr>
      <w:r>
        <w:t xml:space="preserve">                {</w:t>
      </w:r>
    </w:p>
    <w:p w:rsidR="00117E74" w:rsidRDefault="00117E74" w:rsidP="00117E74">
      <w:pPr>
        <w:pStyle w:val="NoSpacing"/>
      </w:pPr>
      <w:r>
        <w:lastRenderedPageBreak/>
        <w:t xml:space="preserve">                    Error(ERRnoSemic);</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tokens tk;</w:t>
      </w:r>
    </w:p>
    <w:p w:rsidR="00117E74" w:rsidRDefault="00117E74" w:rsidP="00117E74">
      <w:pPr>
        <w:pStyle w:val="NoSpacing"/>
      </w:pPr>
      <w:r>
        <w:t xml:space="preserve">            tk = m_pscan-&gt;Scan();</w:t>
      </w:r>
    </w:p>
    <w:p w:rsidR="00117E74" w:rsidRDefault="00117E74" w:rsidP="00117E74">
      <w:pPr>
        <w:pStyle w:val="NoSpacing"/>
      </w:pPr>
    </w:p>
    <w:p w:rsidR="00117E74" w:rsidRDefault="00117E74" w:rsidP="00117E74">
      <w:pPr>
        <w:pStyle w:val="NoSpacing"/>
      </w:pPr>
      <w:r>
        <w:t xml:space="preserve">            ParseNodePtr pnodeIncr = nullptr;</w:t>
      </w:r>
    </w:p>
    <w:p w:rsidR="00117E74" w:rsidRDefault="00117E74" w:rsidP="00117E74">
      <w:pPr>
        <w:pStyle w:val="NoSpacing"/>
      </w:pPr>
      <w:r>
        <w:t xml:space="preserve">            if (tk != tkRParen)</w:t>
      </w:r>
    </w:p>
    <w:p w:rsidR="00117E74" w:rsidRDefault="00117E74" w:rsidP="00117E74">
      <w:pPr>
        <w:pStyle w:val="NoSpacing"/>
      </w:pPr>
      <w:r>
        <w:t xml:space="preserve">            {</w:t>
      </w:r>
    </w:p>
    <w:p w:rsidR="00117E74" w:rsidRDefault="00117E74" w:rsidP="00117E74">
      <w:pPr>
        <w:pStyle w:val="NoSpacing"/>
      </w:pPr>
      <w:r>
        <w:t xml:space="preserve">                pnodeIncr = ParseExpr&lt;buildAST&gt;();</w:t>
      </w:r>
    </w:p>
    <w:p w:rsidR="00117E74" w:rsidRDefault="00117E74" w:rsidP="00117E74">
      <w:pPr>
        <w:pStyle w:val="NoSpacing"/>
      </w:pPr>
      <w:r>
        <w:t xml:space="preserve">                if(pnodeIncr)</w:t>
      </w:r>
    </w:p>
    <w:p w:rsidR="00117E74" w:rsidRDefault="00117E74" w:rsidP="00117E74">
      <w:pPr>
        <w:pStyle w:val="NoSpacing"/>
      </w:pPr>
      <w:r>
        <w:t xml:space="preserve">                {</w:t>
      </w:r>
    </w:p>
    <w:p w:rsidR="00117E74" w:rsidRDefault="00117E74" w:rsidP="00117E74">
      <w:pPr>
        <w:pStyle w:val="NoSpacing"/>
      </w:pPr>
      <w:r>
        <w:t xml:space="preserve">                    pnodeIncr-&gt;isUsed = false;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charcount_t ichLim = m_pscan-&gt;IchLimTok();</w:t>
      </w:r>
    </w:p>
    <w:p w:rsidR="00117E74" w:rsidRDefault="00117E74" w:rsidP="00117E74">
      <w:pPr>
        <w:pStyle w:val="NoSpacing"/>
      </w:pPr>
    </w:p>
    <w:p w:rsidR="00117E74" w:rsidRDefault="00117E74" w:rsidP="00117E74">
      <w:pPr>
        <w:pStyle w:val="NoSpacing"/>
      </w:pPr>
      <w:r>
        <w:t xml:space="preserve">            ChkCurTok(tkRParen, ERRnoRparen);</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CreateNodeWithScanner&lt;knopFor&gt;(ichMin);</w:t>
      </w:r>
    </w:p>
    <w:p w:rsidR="00117E74" w:rsidRDefault="00117E74" w:rsidP="00117E74">
      <w:pPr>
        <w:pStyle w:val="NoSpacing"/>
      </w:pPr>
      <w:r>
        <w:t xml:space="preserve">                pnode-&gt;sxFor.pnodeBlock = pnodeBlock;</w:t>
      </w:r>
    </w:p>
    <w:p w:rsidR="00117E74" w:rsidRDefault="00117E74" w:rsidP="00117E74">
      <w:pPr>
        <w:pStyle w:val="NoSpacing"/>
      </w:pPr>
      <w:r>
        <w:t xml:space="preserve">                pnode-&gt;sxFor.pnodeInverted= nullptr;</w:t>
      </w:r>
    </w:p>
    <w:p w:rsidR="00117E74" w:rsidRDefault="00117E74" w:rsidP="00117E74">
      <w:pPr>
        <w:pStyle w:val="NoSpacing"/>
      </w:pPr>
      <w:r>
        <w:t xml:space="preserve">                pnode-&gt;sxFor.pnodeInit = pnodeT;</w:t>
      </w:r>
    </w:p>
    <w:p w:rsidR="00117E74" w:rsidRDefault="00117E74" w:rsidP="00117E74">
      <w:pPr>
        <w:pStyle w:val="NoSpacing"/>
      </w:pPr>
      <w:r>
        <w:t xml:space="preserve">                pnode-&gt;sxFor.pnodeCond = pnodeCond;</w:t>
      </w:r>
    </w:p>
    <w:p w:rsidR="00117E74" w:rsidRDefault="00117E74" w:rsidP="00117E74">
      <w:pPr>
        <w:pStyle w:val="NoSpacing"/>
      </w:pPr>
      <w:r>
        <w:t xml:space="preserve">                pnode-&gt;sxFor.pnodeIncr = pnodeIncr;</w:t>
      </w:r>
    </w:p>
    <w:p w:rsidR="00117E74" w:rsidRDefault="00117E74" w:rsidP="00117E74">
      <w:pPr>
        <w:pStyle w:val="NoSpacing"/>
      </w:pPr>
      <w:r>
        <w:t xml:space="preserve">                pnode-&gt;ichLim = ichLim;</w:t>
      </w:r>
    </w:p>
    <w:p w:rsidR="00117E74" w:rsidRDefault="00117E74" w:rsidP="00117E74">
      <w:pPr>
        <w:pStyle w:val="NoSpacing"/>
      </w:pPr>
      <w:r>
        <w:t xml:space="preserve">            }</w:t>
      </w:r>
    </w:p>
    <w:p w:rsidR="00117E74" w:rsidRDefault="00117E74" w:rsidP="00117E74">
      <w:pPr>
        <w:pStyle w:val="NoSpacing"/>
      </w:pPr>
      <w:r>
        <w:t xml:space="preserve">            PushStmt&lt;buildAST&gt;(&amp;stmt, pnode, knopFor, pnodeLabel, pLabelIdList);</w:t>
      </w:r>
    </w:p>
    <w:p w:rsidR="00117E74" w:rsidRDefault="00117E74" w:rsidP="00117E74">
      <w:pPr>
        <w:pStyle w:val="NoSpacing"/>
      </w:pPr>
      <w:r>
        <w:t xml:space="preserve">            ParseNodePtr pnodeBody = ParseStatement&lt;buildAST&gt;();</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pnode-&gt;sxFor.pnodeBody = pnodeBody;</w:t>
      </w:r>
    </w:p>
    <w:p w:rsidR="00117E74" w:rsidRDefault="00117E74" w:rsidP="00117E74">
      <w:pPr>
        <w:pStyle w:val="NoSpacing"/>
      </w:pPr>
      <w:r>
        <w:t xml:space="preserve">            }</w:t>
      </w:r>
    </w:p>
    <w:p w:rsidR="00117E74" w:rsidRDefault="00117E74" w:rsidP="00117E74">
      <w:pPr>
        <w:pStyle w:val="NoSpacing"/>
      </w:pPr>
      <w:r>
        <w:t xml:space="preserve">            PopStmt(&amp;stmt);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PopFuncBlockScope(ppnodeScopeSave, ppnodeExprScopeSave);</w:t>
      </w:r>
    </w:p>
    <w:p w:rsidR="00117E74" w:rsidRDefault="00117E74" w:rsidP="00117E74">
      <w:pPr>
        <w:pStyle w:val="NoSpacing"/>
      </w:pPr>
      <w:r>
        <w:t xml:space="preserve">            FinishParseBlock(pnodeBlock);</w:t>
      </w:r>
    </w:p>
    <w:p w:rsidR="00117E74" w:rsidRDefault="00117E74" w:rsidP="00117E74">
      <w:pPr>
        <w:pStyle w:val="NoSpacing"/>
      </w:pPr>
      <w:r>
        <w:t xml:space="preserve">        }</w:t>
      </w:r>
    </w:p>
    <w:p w:rsidR="00117E74" w:rsidRDefault="00117E74" w:rsidP="00117E74">
      <w:pPr>
        <w:pStyle w:val="NoSpacing"/>
      </w:pPr>
      <w:r>
        <w:t xml:space="preserve">        else if (BindDeferredPidRefs())</w:t>
      </w:r>
    </w:p>
    <w:p w:rsidR="00117E74" w:rsidRDefault="00117E74" w:rsidP="00117E74">
      <w:pPr>
        <w:pStyle w:val="NoSpacing"/>
      </w:pPr>
      <w:r>
        <w:t xml:space="preserve">        {</w:t>
      </w:r>
    </w:p>
    <w:p w:rsidR="00117E74" w:rsidRDefault="00117E74" w:rsidP="00117E74">
      <w:pPr>
        <w:pStyle w:val="NoSpacing"/>
      </w:pPr>
      <w:r>
        <w:t xml:space="preserve">            FinishParseBlock(pnodeBlock);</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case tkSWITCH:</w:t>
      </w:r>
    </w:p>
    <w:p w:rsidR="00117E74" w:rsidRDefault="00117E74" w:rsidP="00117E74">
      <w:pPr>
        <w:pStyle w:val="NoSpacing"/>
      </w:pPr>
      <w:r>
        <w:lastRenderedPageBreak/>
        <w:t xml:space="preserve">    {</w:t>
      </w:r>
    </w:p>
    <w:p w:rsidR="00117E74" w:rsidRDefault="00117E74" w:rsidP="00117E74">
      <w:pPr>
        <w:pStyle w:val="NoSpacing"/>
      </w:pPr>
      <w:r>
        <w:t xml:space="preserve">        BOOL fSeenDefault = FALSE;</w:t>
      </w:r>
    </w:p>
    <w:p w:rsidR="00117E74" w:rsidRDefault="00117E74" w:rsidP="00117E74">
      <w:pPr>
        <w:pStyle w:val="NoSpacing"/>
      </w:pPr>
      <w:r>
        <w:t xml:space="preserve">        StmtNest stmtBlock;</w:t>
      </w:r>
    </w:p>
    <w:p w:rsidR="00117E74" w:rsidRDefault="00117E74" w:rsidP="00117E74">
      <w:pPr>
        <w:pStyle w:val="NoSpacing"/>
      </w:pPr>
      <w:r>
        <w:t xml:space="preserve">        ParseNodePtr pnodeBlock = nullptr;</w:t>
      </w:r>
    </w:p>
    <w:p w:rsidR="00117E74" w:rsidRDefault="00117E74" w:rsidP="00117E74">
      <w:pPr>
        <w:pStyle w:val="NoSpacing"/>
      </w:pPr>
      <w:r>
        <w:t xml:space="preserve">        ParseNodePtr *ppnodeScopeSave = nullptr;</w:t>
      </w:r>
    </w:p>
    <w:p w:rsidR="00117E74" w:rsidRDefault="00117E74" w:rsidP="00117E74">
      <w:pPr>
        <w:pStyle w:val="NoSpacing"/>
      </w:pPr>
      <w:r>
        <w:t xml:space="preserve">        ParseNodePtr *ppnodeExprScopeSave = nullptr;</w:t>
      </w:r>
    </w:p>
    <w:p w:rsidR="00117E74" w:rsidRDefault="00117E74" w:rsidP="00117E74">
      <w:pPr>
        <w:pStyle w:val="NoSpacing"/>
      </w:pPr>
    </w:p>
    <w:p w:rsidR="00117E74" w:rsidRDefault="00117E74" w:rsidP="00117E74">
      <w:pPr>
        <w:pStyle w:val="NoSpacing"/>
      </w:pPr>
      <w:r>
        <w:t xml:space="preserve">        ichMin = m_pscan-&gt;IchMinTok();</w:t>
      </w:r>
    </w:p>
    <w:p w:rsidR="00117E74" w:rsidRDefault="00117E74" w:rsidP="00117E74">
      <w:pPr>
        <w:pStyle w:val="NoSpacing"/>
      </w:pPr>
      <w:r>
        <w:t xml:space="preserve">        ChkNxtTok(tkLParen, ERRnoLparen);</w:t>
      </w:r>
    </w:p>
    <w:p w:rsidR="00117E74" w:rsidRDefault="00117E74" w:rsidP="00117E74">
      <w:pPr>
        <w:pStyle w:val="NoSpacing"/>
      </w:pPr>
      <w:r>
        <w:t xml:space="preserve">        ParseNodePtr pnodeVal = ParseExpr&lt;buildAST&gt;();</w:t>
      </w:r>
    </w:p>
    <w:p w:rsidR="00117E74" w:rsidRDefault="00117E74" w:rsidP="00117E74">
      <w:pPr>
        <w:pStyle w:val="NoSpacing"/>
      </w:pPr>
      <w:r>
        <w:t xml:space="preserve">        charcount_t ichLim = m_pscan-&gt;IchLimTok();</w:t>
      </w:r>
    </w:p>
    <w:p w:rsidR="00117E74" w:rsidRDefault="00117E74" w:rsidP="00117E74">
      <w:pPr>
        <w:pStyle w:val="NoSpacing"/>
      </w:pPr>
    </w:p>
    <w:p w:rsidR="00117E74" w:rsidRDefault="00117E74" w:rsidP="00117E74">
      <w:pPr>
        <w:pStyle w:val="NoSpacing"/>
      </w:pPr>
      <w:r>
        <w:t xml:space="preserve">        ChkCurTok(tkRParen, ERRnoRparen);</w:t>
      </w:r>
    </w:p>
    <w:p w:rsidR="00117E74" w:rsidRDefault="00117E74" w:rsidP="00117E74">
      <w:pPr>
        <w:pStyle w:val="NoSpacing"/>
      </w:pPr>
      <w:r>
        <w:t xml:space="preserve">        ChkCurTok(tkLCurly, ERRnoLcurly);</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CreateNodeWithScanner&lt;knopSwitch&gt;(ichMin);</w:t>
      </w:r>
    </w:p>
    <w:p w:rsidR="00117E74" w:rsidRDefault="00117E74" w:rsidP="00117E74">
      <w:pPr>
        <w:pStyle w:val="NoSpacing"/>
      </w:pPr>
      <w:r>
        <w:t xml:space="preserve">        }</w:t>
      </w:r>
    </w:p>
    <w:p w:rsidR="00117E74" w:rsidRDefault="00117E74" w:rsidP="00117E74">
      <w:pPr>
        <w:pStyle w:val="NoSpacing"/>
      </w:pPr>
      <w:r>
        <w:t xml:space="preserve">        PushStmt&lt;buildAST&gt;(&amp;stmt, pnode, knopSwitch, pnodeLabel, pLabelIdList);</w:t>
      </w:r>
    </w:p>
    <w:p w:rsidR="00117E74" w:rsidRDefault="00117E74" w:rsidP="00117E74">
      <w:pPr>
        <w:pStyle w:val="NoSpacing"/>
      </w:pPr>
      <w:r>
        <w:t xml:space="preserve">        if (buildAST || BindDeferredPidRefs())</w:t>
      </w:r>
    </w:p>
    <w:p w:rsidR="00117E74" w:rsidRDefault="00117E74" w:rsidP="00117E74">
      <w:pPr>
        <w:pStyle w:val="NoSpacing"/>
      </w:pPr>
      <w:r>
        <w:t xml:space="preserve">        {</w:t>
      </w:r>
    </w:p>
    <w:p w:rsidR="00117E74" w:rsidRDefault="00117E74" w:rsidP="00117E74">
      <w:pPr>
        <w:pStyle w:val="NoSpacing"/>
      </w:pPr>
      <w:r>
        <w:t xml:space="preserve">            pnodeBlock = StartParseBlock&lt;buildAST&gt;(PnodeBlockType::Regular, ScopeType_Block, nullptr, pLabelIdList);</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PushStmt&lt;buildAST&gt;(&amp;stmtBlock, nullptr, knopBlock, nullptr, pLabelIdList);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pnode-&gt;sxSwitch.pnodeVal = pnodeVal;</w:t>
      </w:r>
    </w:p>
    <w:p w:rsidR="00117E74" w:rsidRDefault="00117E74" w:rsidP="00117E74">
      <w:pPr>
        <w:pStyle w:val="NoSpacing"/>
      </w:pPr>
      <w:r>
        <w:t xml:space="preserve">            pnode-&gt;sxSwitch.pnodeBlock = pnodeBlock;</w:t>
      </w:r>
    </w:p>
    <w:p w:rsidR="00117E74" w:rsidRDefault="00117E74" w:rsidP="00117E74">
      <w:pPr>
        <w:pStyle w:val="NoSpacing"/>
      </w:pPr>
      <w:r>
        <w:t xml:space="preserve">            pnode-&gt;ichLim = ichLim;</w:t>
      </w:r>
    </w:p>
    <w:p w:rsidR="00117E74" w:rsidRDefault="00117E74" w:rsidP="00117E74">
      <w:pPr>
        <w:pStyle w:val="NoSpacing"/>
      </w:pPr>
      <w:r>
        <w:t xml:space="preserve">            PushFuncBlockScope(pnode-&gt;sxSwitch.pnodeBlock, &amp;ppnodeScopeSave, &amp;ppnodeExprScopeSave);</w:t>
      </w:r>
    </w:p>
    <w:p w:rsidR="00117E74" w:rsidRDefault="00117E74" w:rsidP="00117E74">
      <w:pPr>
        <w:pStyle w:val="NoSpacing"/>
      </w:pPr>
    </w:p>
    <w:p w:rsidR="00117E74" w:rsidRDefault="00117E74" w:rsidP="00117E74">
      <w:pPr>
        <w:pStyle w:val="NoSpacing"/>
      </w:pPr>
      <w:r>
        <w:t xml:space="preserve">            pnode-&gt;sxSwitch.pnodeDefault = nullptr;</w:t>
      </w:r>
    </w:p>
    <w:p w:rsidR="00117E74" w:rsidRDefault="00117E74" w:rsidP="00117E74">
      <w:pPr>
        <w:pStyle w:val="NoSpacing"/>
      </w:pPr>
      <w:r>
        <w:t xml:space="preserve">            ppnodeT = &amp;pnode-&gt;sxSwitch.pnodeCases;</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for (;;)</w:t>
      </w:r>
    </w:p>
    <w:p w:rsidR="00117E74" w:rsidRDefault="00117E74" w:rsidP="00117E74">
      <w:pPr>
        <w:pStyle w:val="NoSpacing"/>
      </w:pPr>
      <w:r>
        <w:t xml:space="preserve">        {</w:t>
      </w:r>
    </w:p>
    <w:p w:rsidR="00117E74" w:rsidRDefault="00117E74" w:rsidP="00117E74">
      <w:pPr>
        <w:pStyle w:val="NoSpacing"/>
      </w:pPr>
      <w:r>
        <w:t xml:space="preserve">            ParseNodePtr pnodeBody = nullptr;</w:t>
      </w:r>
    </w:p>
    <w:p w:rsidR="00117E74" w:rsidRDefault="00117E74" w:rsidP="00117E74">
      <w:pPr>
        <w:pStyle w:val="NoSpacing"/>
      </w:pPr>
      <w:r>
        <w:t xml:space="preserve">            switch (m_token.tk)</w:t>
      </w:r>
    </w:p>
    <w:p w:rsidR="00117E74" w:rsidRDefault="00117E74" w:rsidP="00117E74">
      <w:pPr>
        <w:pStyle w:val="NoSpacing"/>
      </w:pPr>
      <w:r>
        <w:t xml:space="preserve">            {</w:t>
      </w:r>
    </w:p>
    <w:p w:rsidR="00117E74" w:rsidRDefault="00117E74" w:rsidP="00117E74">
      <w:pPr>
        <w:pStyle w:val="NoSpacing"/>
      </w:pPr>
      <w:r>
        <w:t xml:space="preserve">            default:</w:t>
      </w:r>
    </w:p>
    <w:p w:rsidR="00117E74" w:rsidRDefault="00117E74" w:rsidP="00117E74">
      <w:pPr>
        <w:pStyle w:val="NoSpacing"/>
      </w:pPr>
      <w:r>
        <w:t xml:space="preserve">                goto LEndSwitch;</w:t>
      </w:r>
    </w:p>
    <w:p w:rsidR="00117E74" w:rsidRDefault="00117E74" w:rsidP="00117E74">
      <w:pPr>
        <w:pStyle w:val="NoSpacing"/>
      </w:pPr>
      <w:r>
        <w:t xml:space="preserve">            case tkCASE:</w:t>
      </w:r>
    </w:p>
    <w:p w:rsidR="00117E74" w:rsidRDefault="00117E74" w:rsidP="00117E74">
      <w:pPr>
        <w:pStyle w:val="NoSpacing"/>
      </w:pPr>
      <w:r>
        <w:t xml:space="preserve">            {</w:t>
      </w:r>
    </w:p>
    <w:p w:rsidR="00117E74" w:rsidRDefault="00117E74" w:rsidP="00117E74">
      <w:pPr>
        <w:pStyle w:val="NoSpacing"/>
      </w:pPr>
      <w:r>
        <w:t xml:space="preserve">                pnodeT = this-&gt;ParseCase&lt;buildAST&gt;(&amp;pnodeBody);</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case tkDEFAULT:</w:t>
      </w:r>
    </w:p>
    <w:p w:rsidR="00117E74" w:rsidRDefault="00117E74" w:rsidP="00117E74">
      <w:pPr>
        <w:pStyle w:val="NoSpacing"/>
      </w:pPr>
      <w:r>
        <w:lastRenderedPageBreak/>
        <w:t xml:space="preserve">                if (fSeenDefault)</w:t>
      </w:r>
    </w:p>
    <w:p w:rsidR="00117E74" w:rsidRDefault="00117E74" w:rsidP="00117E74">
      <w:pPr>
        <w:pStyle w:val="NoSpacing"/>
      </w:pPr>
      <w:r>
        <w:t xml:space="preserve">                {</w:t>
      </w:r>
    </w:p>
    <w:p w:rsidR="00117E74" w:rsidRDefault="00117E74" w:rsidP="00117E74">
      <w:pPr>
        <w:pStyle w:val="NoSpacing"/>
      </w:pPr>
      <w:r>
        <w:t xml:space="preserve">                    Error(ERRdupDefault);</w:t>
      </w:r>
    </w:p>
    <w:p w:rsidR="00117E74" w:rsidRDefault="00117E74" w:rsidP="00117E74">
      <w:pPr>
        <w:pStyle w:val="NoSpacing"/>
      </w:pPr>
      <w:r>
        <w:t xml:space="preserve">                    // No recovery necessary since this is a semantic, not structural, error</w:t>
      </w:r>
    </w:p>
    <w:p w:rsidR="00117E74" w:rsidRDefault="00117E74" w:rsidP="00117E74">
      <w:pPr>
        <w:pStyle w:val="NoSpacing"/>
      </w:pPr>
      <w:r>
        <w:t xml:space="preserve">                }</w:t>
      </w:r>
    </w:p>
    <w:p w:rsidR="00117E74" w:rsidRDefault="00117E74" w:rsidP="00117E74">
      <w:pPr>
        <w:pStyle w:val="NoSpacing"/>
      </w:pPr>
      <w:r>
        <w:t xml:space="preserve">                fSeenDefault = TRUE;</w:t>
      </w:r>
    </w:p>
    <w:p w:rsidR="00117E74" w:rsidRDefault="00117E74" w:rsidP="00117E74">
      <w:pPr>
        <w:pStyle w:val="NoSpacing"/>
      </w:pPr>
      <w:r>
        <w:t xml:space="preserve">                charcount_t ichMinT = m_pscan-&gt;IchMinTok();</w:t>
      </w:r>
    </w:p>
    <w:p w:rsidR="00117E74" w:rsidRDefault="00117E74" w:rsidP="00117E74">
      <w:pPr>
        <w:pStyle w:val="NoSpacing"/>
      </w:pPr>
      <w:r>
        <w:t xml:space="preserve">                m_pscan-&gt;Scan();</w:t>
      </w:r>
    </w:p>
    <w:p w:rsidR="00117E74" w:rsidRDefault="00117E74" w:rsidP="00117E74">
      <w:pPr>
        <w:pStyle w:val="NoSpacing"/>
      </w:pPr>
      <w:r>
        <w:t xml:space="preserve">                charcount_t ichLim = m_pscan-&gt;IchLimTok();</w:t>
      </w:r>
    </w:p>
    <w:p w:rsidR="00117E74" w:rsidRDefault="00117E74" w:rsidP="00117E74">
      <w:pPr>
        <w:pStyle w:val="NoSpacing"/>
      </w:pPr>
      <w:r>
        <w:t xml:space="preserve">                ChkCurTok(tkColon, ERRnoColon);</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pnodeT = CreateNodeWithScanner&lt;knopCase&gt;(ichMinT);</w:t>
      </w:r>
    </w:p>
    <w:p w:rsidR="00117E74" w:rsidRDefault="00117E74" w:rsidP="00117E74">
      <w:pPr>
        <w:pStyle w:val="NoSpacing"/>
      </w:pPr>
      <w:r>
        <w:t xml:space="preserve">                    pnode-&gt;sxSwitch.pnodeDefault = pnodeT;</w:t>
      </w:r>
    </w:p>
    <w:p w:rsidR="00117E74" w:rsidRDefault="00117E74" w:rsidP="00117E74">
      <w:pPr>
        <w:pStyle w:val="NoSpacing"/>
      </w:pPr>
      <w:r>
        <w:t xml:space="preserve">                    pnodeT-&gt;ichLim = ichLim;</w:t>
      </w:r>
    </w:p>
    <w:p w:rsidR="00117E74" w:rsidRDefault="00117E74" w:rsidP="00117E74">
      <w:pPr>
        <w:pStyle w:val="NoSpacing"/>
      </w:pPr>
      <w:r>
        <w:t xml:space="preserve">                    pnodeT-&gt;sxCase.pnodeExpr = nullptr;</w:t>
      </w:r>
    </w:p>
    <w:p w:rsidR="00117E74" w:rsidRDefault="00117E74" w:rsidP="00117E74">
      <w:pPr>
        <w:pStyle w:val="NoSpacing"/>
      </w:pPr>
      <w:r>
        <w:t xml:space="preserve">                }</w:t>
      </w:r>
    </w:p>
    <w:p w:rsidR="00117E74" w:rsidRDefault="00117E74" w:rsidP="00117E74">
      <w:pPr>
        <w:pStyle w:val="NoSpacing"/>
      </w:pPr>
      <w:r>
        <w:t xml:space="preserve">                ParseStmtList&lt;buildAST&gt;(&amp;pnodeBody);</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if (pnodeBody)</w:t>
      </w:r>
    </w:p>
    <w:p w:rsidR="00117E74" w:rsidRDefault="00117E74" w:rsidP="00117E74">
      <w:pPr>
        <w:pStyle w:val="NoSpacing"/>
      </w:pPr>
      <w:r>
        <w:t xml:space="preserve">                {</w:t>
      </w:r>
    </w:p>
    <w:p w:rsidR="00117E74" w:rsidRDefault="00117E74" w:rsidP="00117E74">
      <w:pPr>
        <w:pStyle w:val="NoSpacing"/>
      </w:pPr>
      <w:r>
        <w:t xml:space="preserve">                    // Create a block node to contain the statement list for this case.</w:t>
      </w:r>
    </w:p>
    <w:p w:rsidR="00117E74" w:rsidRDefault="00117E74" w:rsidP="00117E74">
      <w:pPr>
        <w:pStyle w:val="NoSpacing"/>
      </w:pPr>
      <w:r>
        <w:t xml:space="preserve">                    // This helps us insert byte code to return the right value from</w:t>
      </w:r>
    </w:p>
    <w:p w:rsidR="00117E74" w:rsidRDefault="00117E74" w:rsidP="00117E74">
      <w:pPr>
        <w:pStyle w:val="NoSpacing"/>
      </w:pPr>
      <w:r>
        <w:t xml:space="preserve">                    // global/eval code.</w:t>
      </w:r>
    </w:p>
    <w:p w:rsidR="00117E74" w:rsidRDefault="00117E74" w:rsidP="00117E74">
      <w:pPr>
        <w:pStyle w:val="NoSpacing"/>
      </w:pPr>
      <w:r>
        <w:t xml:space="preserve">                    pnodeT-&gt;sxCase.pnodeBody = CreateBlockNode(pnodeT-&gt;ichMin, pnodeT-&gt;ichLim);</w:t>
      </w:r>
    </w:p>
    <w:p w:rsidR="00117E74" w:rsidRDefault="00117E74" w:rsidP="00117E74">
      <w:pPr>
        <w:pStyle w:val="NoSpacing"/>
      </w:pPr>
      <w:r>
        <w:t xml:space="preserve">                    pnodeT-&gt;sxCase.pnodeBody-&gt;grfpn |= PNodeFlags::fpnSyntheticNode; // block is not a user specifier block</w:t>
      </w:r>
    </w:p>
    <w:p w:rsidR="00117E74" w:rsidRDefault="00117E74" w:rsidP="00117E74">
      <w:pPr>
        <w:pStyle w:val="NoSpacing"/>
      </w:pPr>
      <w:r>
        <w:t xml:space="preserve">                    pnodeT-&gt;sxCase.pnodeBody-&gt;sxBlock.pnodeStmt = pnodeBody;</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pnodeT-&gt;sxCase.pnodeBody = nullptr;</w:t>
      </w:r>
    </w:p>
    <w:p w:rsidR="00117E74" w:rsidRDefault="00117E74" w:rsidP="00117E74">
      <w:pPr>
        <w:pStyle w:val="NoSpacing"/>
      </w:pPr>
      <w:r>
        <w:t xml:space="preserve">                }</w:t>
      </w:r>
    </w:p>
    <w:p w:rsidR="00117E74" w:rsidRDefault="00117E74" w:rsidP="00117E74">
      <w:pPr>
        <w:pStyle w:val="NoSpacing"/>
      </w:pPr>
      <w:r>
        <w:t xml:space="preserve">                *ppnodeT = pnodeT;</w:t>
      </w:r>
    </w:p>
    <w:p w:rsidR="00117E74" w:rsidRDefault="00117E74" w:rsidP="00117E74">
      <w:pPr>
        <w:pStyle w:val="NoSpacing"/>
      </w:pPr>
      <w:r>
        <w:t xml:space="preserve">                ppnodeT = &amp;pnodeT-&gt;sxCase.pnodeNext;</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LEndSwitch:</w:t>
      </w:r>
    </w:p>
    <w:p w:rsidR="00117E74" w:rsidRDefault="00117E74" w:rsidP="00117E74">
      <w:pPr>
        <w:pStyle w:val="NoSpacing"/>
      </w:pPr>
      <w:r>
        <w:t xml:space="preserve">        ChkCurTok(tkRCurly, ERRnoRcurly);</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*ppnodeT = nullptr;</w:t>
      </w:r>
    </w:p>
    <w:p w:rsidR="00117E74" w:rsidRDefault="00117E74" w:rsidP="00117E74">
      <w:pPr>
        <w:pStyle w:val="NoSpacing"/>
      </w:pPr>
      <w:r>
        <w:t xml:space="preserve">            PopFuncBlockScope(ppnodeScopeSave, ppnodeExprScopeSave);</w:t>
      </w:r>
    </w:p>
    <w:p w:rsidR="00117E74" w:rsidRDefault="00117E74" w:rsidP="00117E74">
      <w:pPr>
        <w:pStyle w:val="NoSpacing"/>
      </w:pPr>
      <w:r>
        <w:t xml:space="preserve">            FinishParseBlock(pnode-&gt;sxSwitch.pnodeBlock);</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if (BindDeferredPidRefs())</w:t>
      </w:r>
    </w:p>
    <w:p w:rsidR="00117E74" w:rsidRDefault="00117E74" w:rsidP="00117E74">
      <w:pPr>
        <w:pStyle w:val="NoSpacing"/>
      </w:pPr>
      <w:r>
        <w:t xml:space="preserve">            {</w:t>
      </w:r>
    </w:p>
    <w:p w:rsidR="00117E74" w:rsidRDefault="00117E74" w:rsidP="00117E74">
      <w:pPr>
        <w:pStyle w:val="NoSpacing"/>
      </w:pPr>
      <w:r>
        <w:t xml:space="preserve">                FinishParseBlock(pnodeBlock);</w:t>
      </w:r>
    </w:p>
    <w:p w:rsidR="00117E74" w:rsidRDefault="00117E74" w:rsidP="00117E74">
      <w:pPr>
        <w:pStyle w:val="NoSpacing"/>
      </w:pPr>
      <w:r>
        <w:t xml:space="preserve">            }</w:t>
      </w:r>
    </w:p>
    <w:p w:rsidR="00117E74" w:rsidRDefault="00117E74" w:rsidP="00117E74">
      <w:pPr>
        <w:pStyle w:val="NoSpacing"/>
      </w:pPr>
      <w:r>
        <w:lastRenderedPageBreak/>
        <w:t xml:space="preserve">            else</w:t>
      </w:r>
    </w:p>
    <w:p w:rsidR="00117E74" w:rsidRDefault="00117E74" w:rsidP="00117E74">
      <w:pPr>
        <w:pStyle w:val="NoSpacing"/>
      </w:pPr>
      <w:r>
        <w:t xml:space="preserve">            {</w:t>
      </w:r>
    </w:p>
    <w:p w:rsidR="00117E74" w:rsidRDefault="00117E74" w:rsidP="00117E74">
      <w:pPr>
        <w:pStyle w:val="NoSpacing"/>
      </w:pPr>
      <w:r>
        <w:t xml:space="preserve">                PopStmt(&amp;stmtBlock);</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PopStmt(&amp;stmt);</w:t>
      </w:r>
    </w:p>
    <w:p w:rsidR="00117E74" w:rsidRDefault="00117E74" w:rsidP="00117E74">
      <w:pPr>
        <w:pStyle w:val="NoSpacing"/>
      </w:pP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case tkWHILE:</w:t>
      </w:r>
    </w:p>
    <w:p w:rsidR="00117E74" w:rsidRDefault="00117E74" w:rsidP="00117E74">
      <w:pPr>
        <w:pStyle w:val="NoSpacing"/>
      </w:pPr>
      <w:r>
        <w:t xml:space="preserve">    {</w:t>
      </w:r>
    </w:p>
    <w:p w:rsidR="00117E74" w:rsidRDefault="00117E74" w:rsidP="00117E74">
      <w:pPr>
        <w:pStyle w:val="NoSpacing"/>
      </w:pPr>
      <w:r>
        <w:t xml:space="preserve">        ichMin = m_pscan-&gt;IchMinTok();</w:t>
      </w:r>
    </w:p>
    <w:p w:rsidR="00117E74" w:rsidRDefault="00117E74" w:rsidP="00117E74">
      <w:pPr>
        <w:pStyle w:val="NoSpacing"/>
      </w:pPr>
      <w:r>
        <w:t xml:space="preserve">        ChkNxtTok(tkLParen, ERRnoLparen);</w:t>
      </w:r>
    </w:p>
    <w:p w:rsidR="00117E74" w:rsidRDefault="00117E74" w:rsidP="00117E74">
      <w:pPr>
        <w:pStyle w:val="NoSpacing"/>
      </w:pPr>
      <w:r>
        <w:t xml:space="preserve">        ParseNodePtr pnodeCond = ParseExpr&lt;buildAST&gt;();</w:t>
      </w:r>
    </w:p>
    <w:p w:rsidR="00117E74" w:rsidRDefault="00117E74" w:rsidP="00117E74">
      <w:pPr>
        <w:pStyle w:val="NoSpacing"/>
      </w:pPr>
      <w:r>
        <w:t xml:space="preserve">        charcount_t ichLim = m_pscan-&gt;IchLimTok();</w:t>
      </w:r>
    </w:p>
    <w:p w:rsidR="00117E74" w:rsidRDefault="00117E74" w:rsidP="00117E74">
      <w:pPr>
        <w:pStyle w:val="NoSpacing"/>
      </w:pPr>
      <w:r>
        <w:t xml:space="preserve">        ChkCurTok(tkRParen, ERRnoRparen);</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CreateNodeWithScanner&lt;knopWhile&gt;(ichMin);</w:t>
      </w:r>
    </w:p>
    <w:p w:rsidR="00117E74" w:rsidRDefault="00117E74" w:rsidP="00117E74">
      <w:pPr>
        <w:pStyle w:val="NoSpacing"/>
      </w:pPr>
      <w:r>
        <w:t xml:space="preserve">            pnode-&gt;sxWhile.pnodeCond = pnodeCond;</w:t>
      </w:r>
    </w:p>
    <w:p w:rsidR="00117E74" w:rsidRDefault="00117E74" w:rsidP="00117E74">
      <w:pPr>
        <w:pStyle w:val="NoSpacing"/>
      </w:pPr>
      <w:r>
        <w:t xml:space="preserve">            pnode-&gt;ichLim = ichLim;</w:t>
      </w:r>
    </w:p>
    <w:p w:rsidR="00117E74" w:rsidRDefault="00117E74" w:rsidP="00117E74">
      <w:pPr>
        <w:pStyle w:val="NoSpacing"/>
      </w:pPr>
      <w:r>
        <w:t xml:space="preserve">        }</w:t>
      </w:r>
    </w:p>
    <w:p w:rsidR="00117E74" w:rsidRDefault="00117E74" w:rsidP="00117E74">
      <w:pPr>
        <w:pStyle w:val="NoSpacing"/>
      </w:pPr>
      <w:r>
        <w:t xml:space="preserve">        PushStmt&lt;buildAST&gt;(&amp;stmt, pnode, knopWhile, pnodeLabel, pLabelIdList);</w:t>
      </w:r>
    </w:p>
    <w:p w:rsidR="00117E74" w:rsidRDefault="00117E74" w:rsidP="00117E74">
      <w:pPr>
        <w:pStyle w:val="NoSpacing"/>
      </w:pPr>
      <w:r>
        <w:t xml:space="preserve">        ParseNodePtr pnodeBody = ParseStatement&lt;buildAST&gt;();</w:t>
      </w:r>
    </w:p>
    <w:p w:rsidR="00117E74" w:rsidRDefault="00117E74" w:rsidP="00117E74">
      <w:pPr>
        <w:pStyle w:val="NoSpacing"/>
      </w:pPr>
      <w:r>
        <w:t xml:space="preserve">        PopStmt(&amp;stmt);</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pnode-&gt;sxWhile.pnodeBody = pnodeBody;</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case tkDO:</w:t>
      </w:r>
    </w:p>
    <w:p w:rsidR="00117E74" w:rsidRDefault="00117E74" w:rsidP="00117E74">
      <w:pPr>
        <w:pStyle w:val="NoSpacing"/>
      </w:pPr>
      <w:r>
        <w:t xml:space="preserve">    {</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CreateNodeWithScanner&lt;knopDoWhile&gt;();</w:t>
      </w:r>
    </w:p>
    <w:p w:rsidR="00117E74" w:rsidRDefault="00117E74" w:rsidP="00117E74">
      <w:pPr>
        <w:pStyle w:val="NoSpacing"/>
      </w:pPr>
      <w:r>
        <w:t xml:space="preserve">        }</w:t>
      </w:r>
    </w:p>
    <w:p w:rsidR="00117E74" w:rsidRDefault="00117E74" w:rsidP="00117E74">
      <w:pPr>
        <w:pStyle w:val="NoSpacing"/>
      </w:pPr>
      <w:r>
        <w:t xml:space="preserve">        PushStmt&lt;buildAST&gt;(&amp;stmt, pnode, knopDoWhile, pnodeLabel, pLabelIdList);</w:t>
      </w:r>
    </w:p>
    <w:p w:rsidR="00117E74" w:rsidRDefault="00117E74" w:rsidP="00117E74">
      <w:pPr>
        <w:pStyle w:val="NoSpacing"/>
      </w:pPr>
      <w:r>
        <w:t xml:space="preserve">        m_pscan-&gt;Scan();</w:t>
      </w:r>
    </w:p>
    <w:p w:rsidR="00117E74" w:rsidRDefault="00117E74" w:rsidP="00117E74">
      <w:pPr>
        <w:pStyle w:val="NoSpacing"/>
      </w:pPr>
      <w:r>
        <w:t xml:space="preserve">        ParseNodePtr pnodeBody = ParseStatement&lt;buildAST&gt;();</w:t>
      </w:r>
    </w:p>
    <w:p w:rsidR="00117E74" w:rsidRDefault="00117E74" w:rsidP="00117E74">
      <w:pPr>
        <w:pStyle w:val="NoSpacing"/>
      </w:pPr>
      <w:r>
        <w:t xml:space="preserve">        PopStmt(&amp;stmt);</w:t>
      </w:r>
    </w:p>
    <w:p w:rsidR="00117E74" w:rsidRDefault="00117E74" w:rsidP="00117E74">
      <w:pPr>
        <w:pStyle w:val="NoSpacing"/>
      </w:pPr>
      <w:r>
        <w:t xml:space="preserve">        charcount_t ichMinT = m_pscan-&gt;IchMinTok();</w:t>
      </w:r>
    </w:p>
    <w:p w:rsidR="00117E74" w:rsidRDefault="00117E74" w:rsidP="00117E74">
      <w:pPr>
        <w:pStyle w:val="NoSpacing"/>
      </w:pPr>
    </w:p>
    <w:p w:rsidR="00117E74" w:rsidRDefault="00117E74" w:rsidP="00117E74">
      <w:pPr>
        <w:pStyle w:val="NoSpacing"/>
      </w:pPr>
      <w:r>
        <w:t xml:space="preserve">        ChkCurTok(tkWHILE, ERRnoWhile);</w:t>
      </w:r>
    </w:p>
    <w:p w:rsidR="00117E74" w:rsidRDefault="00117E74" w:rsidP="00117E74">
      <w:pPr>
        <w:pStyle w:val="NoSpacing"/>
      </w:pPr>
      <w:r>
        <w:t xml:space="preserve">        ChkCurTok(tkLParen, ERRnoLparen);</w:t>
      </w:r>
    </w:p>
    <w:p w:rsidR="00117E74" w:rsidRDefault="00117E74" w:rsidP="00117E74">
      <w:pPr>
        <w:pStyle w:val="NoSpacing"/>
      </w:pPr>
    </w:p>
    <w:p w:rsidR="00117E74" w:rsidRDefault="00117E74" w:rsidP="00117E74">
      <w:pPr>
        <w:pStyle w:val="NoSpacing"/>
      </w:pPr>
      <w:r>
        <w:t xml:space="preserve">        ParseNodePtr pnodeCond = ParseExpr&lt;buildAST&gt;();</w:t>
      </w:r>
    </w:p>
    <w:p w:rsidR="00117E74" w:rsidRDefault="00117E74" w:rsidP="00117E74">
      <w:pPr>
        <w:pStyle w:val="NoSpacing"/>
      </w:pPr>
      <w:r>
        <w:t xml:space="preserve">        charcount_t ichLim = m_pscan-&gt;IchLimTok();</w:t>
      </w:r>
    </w:p>
    <w:p w:rsidR="00117E74" w:rsidRDefault="00117E74" w:rsidP="00117E74">
      <w:pPr>
        <w:pStyle w:val="NoSpacing"/>
      </w:pPr>
      <w:r>
        <w:t xml:space="preserve">        ChkCurTok(tkRParen, ERRnoRparen);</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pnode-&gt;sxWhile.pnodeBody = pnodeBody;</w:t>
      </w:r>
    </w:p>
    <w:p w:rsidR="00117E74" w:rsidRDefault="00117E74" w:rsidP="00117E74">
      <w:pPr>
        <w:pStyle w:val="NoSpacing"/>
      </w:pPr>
      <w:r>
        <w:t xml:space="preserve">            pnode-&gt;sxWhile.pnodeCond = pnodeCond;</w:t>
      </w:r>
    </w:p>
    <w:p w:rsidR="00117E74" w:rsidRDefault="00117E74" w:rsidP="00117E74">
      <w:pPr>
        <w:pStyle w:val="NoSpacing"/>
      </w:pPr>
      <w:r>
        <w:t xml:space="preserve">            pnode-&gt;ichLim = ichLim;</w:t>
      </w:r>
    </w:p>
    <w:p w:rsidR="00117E74" w:rsidRDefault="00117E74" w:rsidP="00117E74">
      <w:pPr>
        <w:pStyle w:val="NoSpacing"/>
      </w:pPr>
      <w:r>
        <w:t xml:space="preserve">            pnode-&gt;ichMin = ichMinT;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REVIEW: Allow do...while statements to be embedded in other compound statements like if..else, or do..while?</w:t>
      </w:r>
    </w:p>
    <w:p w:rsidR="00117E74" w:rsidRDefault="00117E74" w:rsidP="00117E74">
      <w:pPr>
        <w:pStyle w:val="NoSpacing"/>
      </w:pPr>
      <w:r>
        <w:t xml:space="preserve">        //      goto LNeedTerminator;</w:t>
      </w:r>
    </w:p>
    <w:p w:rsidR="00117E74" w:rsidRDefault="00117E74" w:rsidP="00117E74">
      <w:pPr>
        <w:pStyle w:val="NoSpacing"/>
      </w:pPr>
    </w:p>
    <w:p w:rsidR="00117E74" w:rsidRDefault="00117E74" w:rsidP="00117E74">
      <w:pPr>
        <w:pStyle w:val="NoSpacing"/>
      </w:pPr>
      <w:r>
        <w:t xml:space="preserve">        // For now just eat the trailing semicolon if present.</w:t>
      </w:r>
    </w:p>
    <w:p w:rsidR="00117E74" w:rsidRDefault="00117E74" w:rsidP="00117E74">
      <w:pPr>
        <w:pStyle w:val="NoSpacing"/>
      </w:pPr>
      <w:r>
        <w:t xml:space="preserve">        if (m_token.tk == tkSColon)</w:t>
      </w:r>
    </w:p>
    <w:p w:rsidR="00117E74" w:rsidRDefault="00117E74" w:rsidP="00117E74">
      <w:pPr>
        <w:pStyle w:val="NoSpacing"/>
      </w:pPr>
      <w:r>
        <w:t xml:space="preserve">        {</w:t>
      </w:r>
    </w:p>
    <w:p w:rsidR="00117E74" w:rsidRDefault="00117E74" w:rsidP="00117E74">
      <w:pPr>
        <w:pStyle w:val="NoSpacing"/>
      </w:pPr>
      <w:r>
        <w:t xml:space="preserve">            if (pnode)</w:t>
      </w:r>
    </w:p>
    <w:p w:rsidR="00117E74" w:rsidRDefault="00117E74" w:rsidP="00117E74">
      <w:pPr>
        <w:pStyle w:val="NoSpacing"/>
      </w:pPr>
      <w:r>
        <w:t xml:space="preserve">            {</w:t>
      </w:r>
    </w:p>
    <w:p w:rsidR="00117E74" w:rsidRDefault="00117E74" w:rsidP="00117E74">
      <w:pPr>
        <w:pStyle w:val="NoSpacing"/>
      </w:pPr>
      <w:r>
        <w:t xml:space="preserve">                pnode-&gt;grfpn |= PNodeFlags::fpnExplicitSimicolon;</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r>
        <w:t xml:space="preserve">        }</w:t>
      </w:r>
    </w:p>
    <w:p w:rsidR="00117E74" w:rsidRDefault="00117E74" w:rsidP="00117E74">
      <w:pPr>
        <w:pStyle w:val="NoSpacing"/>
      </w:pPr>
      <w:r>
        <w:t xml:space="preserve">        else if (pnode)</w:t>
      </w:r>
    </w:p>
    <w:p w:rsidR="00117E74" w:rsidRDefault="00117E74" w:rsidP="00117E74">
      <w:pPr>
        <w:pStyle w:val="NoSpacing"/>
      </w:pPr>
      <w:r>
        <w:t xml:space="preserve">        {</w:t>
      </w:r>
    </w:p>
    <w:p w:rsidR="00117E74" w:rsidRDefault="00117E74" w:rsidP="00117E74">
      <w:pPr>
        <w:pStyle w:val="NoSpacing"/>
      </w:pPr>
      <w:r>
        <w:t xml:space="preserve">            pnode-&gt;grfpn |= PNodeFlags::fpnAutomaticSimicolon;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case tkIF:</w:t>
      </w:r>
    </w:p>
    <w:p w:rsidR="00117E74" w:rsidRDefault="00117E74" w:rsidP="00117E74">
      <w:pPr>
        <w:pStyle w:val="NoSpacing"/>
      </w:pPr>
      <w:r>
        <w:t xml:space="preserve">    {</w:t>
      </w:r>
    </w:p>
    <w:p w:rsidR="00117E74" w:rsidRDefault="00117E74" w:rsidP="00117E74">
      <w:pPr>
        <w:pStyle w:val="NoSpacing"/>
      </w:pPr>
      <w:r>
        <w:t xml:space="preserve">        ichMin = m_pscan-&gt;IchMinTok();</w:t>
      </w:r>
    </w:p>
    <w:p w:rsidR="00117E74" w:rsidRDefault="00117E74" w:rsidP="00117E74">
      <w:pPr>
        <w:pStyle w:val="NoSpacing"/>
      </w:pPr>
      <w:r>
        <w:t xml:space="preserve">        ChkNxtTok(tkLParen, ERRnoLparen);</w:t>
      </w:r>
    </w:p>
    <w:p w:rsidR="00117E74" w:rsidRDefault="00117E74" w:rsidP="00117E74">
      <w:pPr>
        <w:pStyle w:val="NoSpacing"/>
      </w:pPr>
      <w:r>
        <w:t xml:space="preserve">        ParseNodePtr pnodeCond = ParseExpr&lt;buildAST&gt;();</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CreateNodeWithScanner&lt;knopIf&gt;(ichMin);</w:t>
      </w:r>
    </w:p>
    <w:p w:rsidR="00117E74" w:rsidRDefault="00117E74" w:rsidP="00117E74">
      <w:pPr>
        <w:pStyle w:val="NoSpacing"/>
      </w:pPr>
      <w:r>
        <w:t xml:space="preserve">            pnode-&gt;ichLim = m_pscan-&gt;IchLimTok();</w:t>
      </w:r>
    </w:p>
    <w:p w:rsidR="00117E74" w:rsidRDefault="00117E74" w:rsidP="00117E74">
      <w:pPr>
        <w:pStyle w:val="NoSpacing"/>
      </w:pPr>
      <w:r>
        <w:t xml:space="preserve">            pnode-&gt;sxIf.pnodeCond = pnodeCond;</w:t>
      </w:r>
    </w:p>
    <w:p w:rsidR="00117E74" w:rsidRDefault="00117E74" w:rsidP="00117E74">
      <w:pPr>
        <w:pStyle w:val="NoSpacing"/>
      </w:pPr>
      <w:r>
        <w:t xml:space="preserve">        }</w:t>
      </w:r>
    </w:p>
    <w:p w:rsidR="00117E74" w:rsidRDefault="00117E74" w:rsidP="00117E74">
      <w:pPr>
        <w:pStyle w:val="NoSpacing"/>
      </w:pPr>
      <w:r>
        <w:t xml:space="preserve">        ChkCurTok(tkRParen, ERRnoRparen);</w:t>
      </w:r>
    </w:p>
    <w:p w:rsidR="00117E74" w:rsidRDefault="00117E74" w:rsidP="00117E74">
      <w:pPr>
        <w:pStyle w:val="NoSpacing"/>
      </w:pPr>
    </w:p>
    <w:p w:rsidR="00117E74" w:rsidRDefault="00117E74" w:rsidP="00117E74">
      <w:pPr>
        <w:pStyle w:val="NoSpacing"/>
      </w:pPr>
      <w:r>
        <w:t xml:space="preserve">        PushStmt&lt;buildAST&gt;(&amp;stmt, pnode, knopIf, pnodeLabel, pLabelIdList);</w:t>
      </w:r>
    </w:p>
    <w:p w:rsidR="00117E74" w:rsidRDefault="00117E74" w:rsidP="00117E74">
      <w:pPr>
        <w:pStyle w:val="NoSpacing"/>
      </w:pPr>
      <w:r>
        <w:t xml:space="preserve">        ParseNodePtr pnodeTrue = ParseStatement&lt;buildAST&gt;();</w:t>
      </w:r>
    </w:p>
    <w:p w:rsidR="00117E74" w:rsidRDefault="00117E74" w:rsidP="00117E74">
      <w:pPr>
        <w:pStyle w:val="NoSpacing"/>
      </w:pPr>
      <w:r>
        <w:t xml:space="preserve">        ParseNodePtr pnodeFalse = nullptr;</w:t>
      </w:r>
    </w:p>
    <w:p w:rsidR="00117E74" w:rsidRDefault="00117E74" w:rsidP="00117E74">
      <w:pPr>
        <w:pStyle w:val="NoSpacing"/>
      </w:pPr>
      <w:r>
        <w:t xml:space="preserve">        if (m_token.tk == tkELSE)</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r>
        <w:t xml:space="preserve">            pnodeFalse = ParseStatement&lt;buildAST&gt;();</w:t>
      </w:r>
    </w:p>
    <w:p w:rsidR="00117E74" w:rsidRDefault="00117E74" w:rsidP="00117E74">
      <w:pPr>
        <w:pStyle w:val="NoSpacing"/>
      </w:pPr>
      <w:r>
        <w:t xml:space="preserve">        }</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pnode-&gt;sxIf.pnodeTrue = pnodeTrue;</w:t>
      </w:r>
    </w:p>
    <w:p w:rsidR="00117E74" w:rsidRDefault="00117E74" w:rsidP="00117E74">
      <w:pPr>
        <w:pStyle w:val="NoSpacing"/>
      </w:pPr>
      <w:r>
        <w:lastRenderedPageBreak/>
        <w:t xml:space="preserve">            pnode-&gt;sxIf.pnodeFalse = pnodeFalse;</w:t>
      </w:r>
    </w:p>
    <w:p w:rsidR="00117E74" w:rsidRDefault="00117E74" w:rsidP="00117E74">
      <w:pPr>
        <w:pStyle w:val="NoSpacing"/>
      </w:pPr>
      <w:r>
        <w:t xml:space="preserve">        }</w:t>
      </w:r>
    </w:p>
    <w:p w:rsidR="00117E74" w:rsidRDefault="00117E74" w:rsidP="00117E74">
      <w:pPr>
        <w:pStyle w:val="NoSpacing"/>
      </w:pPr>
      <w:r>
        <w:t xml:space="preserve">        PopStmt(&amp;stmt);</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case tkTRY:</w:t>
      </w:r>
    </w:p>
    <w:p w:rsidR="00117E74" w:rsidRDefault="00117E74" w:rsidP="00117E74">
      <w:pPr>
        <w:pStyle w:val="NoSpacing"/>
      </w:pPr>
      <w:r>
        <w:t xml:space="preserve">    {</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CreateBlockNode();</w:t>
      </w:r>
    </w:p>
    <w:p w:rsidR="00117E74" w:rsidRDefault="00117E74" w:rsidP="00117E74">
      <w:pPr>
        <w:pStyle w:val="NoSpacing"/>
      </w:pPr>
      <w:r>
        <w:t xml:space="preserve">            pnode-&gt;grfpn |= PNodeFlags::fpnSyntheticNode; // block is not a user specifier block</w:t>
      </w:r>
    </w:p>
    <w:p w:rsidR="00117E74" w:rsidRDefault="00117E74" w:rsidP="00117E74">
      <w:pPr>
        <w:pStyle w:val="NoSpacing"/>
      </w:pPr>
      <w:r>
        <w:t xml:space="preserve">        }</w:t>
      </w:r>
    </w:p>
    <w:p w:rsidR="00117E74" w:rsidRDefault="00117E74" w:rsidP="00117E74">
      <w:pPr>
        <w:pStyle w:val="NoSpacing"/>
      </w:pPr>
      <w:r>
        <w:t xml:space="preserve">        PushStmt&lt;buildAST&gt;(&amp;stmt, pnode, knopBlock, pnodeLabel, pLabelIdList);</w:t>
      </w:r>
    </w:p>
    <w:p w:rsidR="00117E74" w:rsidRDefault="00117E74" w:rsidP="00117E74">
      <w:pPr>
        <w:pStyle w:val="NoSpacing"/>
      </w:pPr>
      <w:r>
        <w:t xml:space="preserve">        ParseNodePtr pnodeStmt = ParseTryCatchFinally&lt;buildAST&gt;();</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pnode-&gt;sxBlock.pnodeStmt = pnodeStmt;</w:t>
      </w:r>
    </w:p>
    <w:p w:rsidR="00117E74" w:rsidRDefault="00117E74" w:rsidP="00117E74">
      <w:pPr>
        <w:pStyle w:val="NoSpacing"/>
      </w:pPr>
      <w:r>
        <w:t xml:space="preserve">        }</w:t>
      </w:r>
    </w:p>
    <w:p w:rsidR="00117E74" w:rsidRDefault="00117E74" w:rsidP="00117E74">
      <w:pPr>
        <w:pStyle w:val="NoSpacing"/>
      </w:pPr>
      <w:r>
        <w:t xml:space="preserve">        PopStmt(&amp;stmt);</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case tkWITH:</w:t>
      </w:r>
    </w:p>
    <w:p w:rsidR="00117E74" w:rsidRDefault="00117E74" w:rsidP="00117E74">
      <w:pPr>
        <w:pStyle w:val="NoSpacing"/>
      </w:pPr>
      <w:r>
        <w:t xml:space="preserve">    {</w:t>
      </w:r>
    </w:p>
    <w:p w:rsidR="00117E74" w:rsidRDefault="00117E74" w:rsidP="00117E74">
      <w:pPr>
        <w:pStyle w:val="NoSpacing"/>
      </w:pPr>
      <w:r>
        <w:t xml:space="preserve">        if ( IsStrictMode() )</w:t>
      </w:r>
    </w:p>
    <w:p w:rsidR="00117E74" w:rsidRDefault="00117E74" w:rsidP="00117E74">
      <w:pPr>
        <w:pStyle w:val="NoSpacing"/>
      </w:pPr>
      <w:r>
        <w:t xml:space="preserve">        {</w:t>
      </w:r>
    </w:p>
    <w:p w:rsidR="00117E74" w:rsidRDefault="00117E74" w:rsidP="00117E74">
      <w:pPr>
        <w:pStyle w:val="NoSpacing"/>
      </w:pPr>
      <w:r>
        <w:t xml:space="preserve">            Error(ERRES5NoWith);</w:t>
      </w:r>
    </w:p>
    <w:p w:rsidR="00117E74" w:rsidRDefault="00117E74" w:rsidP="00117E74">
      <w:pPr>
        <w:pStyle w:val="NoSpacing"/>
      </w:pPr>
      <w:r>
        <w:t xml:space="preserve">        }</w:t>
      </w:r>
    </w:p>
    <w:p w:rsidR="00117E74" w:rsidRDefault="00117E74" w:rsidP="00117E74">
      <w:pPr>
        <w:pStyle w:val="NoSpacing"/>
      </w:pPr>
      <w:r>
        <w:t xml:space="preserve">        if (m_currentNodeFunc)</w:t>
      </w:r>
    </w:p>
    <w:p w:rsidR="00117E74" w:rsidRDefault="00117E74" w:rsidP="00117E74">
      <w:pPr>
        <w:pStyle w:val="NoSpacing"/>
      </w:pPr>
      <w:r>
        <w:t xml:space="preserve">        {</w:t>
      </w:r>
    </w:p>
    <w:p w:rsidR="00117E74" w:rsidRDefault="00117E74" w:rsidP="00117E74">
      <w:pPr>
        <w:pStyle w:val="NoSpacing"/>
      </w:pPr>
      <w:r>
        <w:t xml:space="preserve">            GetCurrentFunctionNode()-&gt;sxFnc.SetHasWithStmt(); // Used by DeferNested</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ichMin = m_pscan-&gt;IchMinTok();</w:t>
      </w:r>
    </w:p>
    <w:p w:rsidR="00117E74" w:rsidRDefault="00117E74" w:rsidP="00117E74">
      <w:pPr>
        <w:pStyle w:val="NoSpacing"/>
      </w:pPr>
      <w:r>
        <w:t xml:space="preserve">        ChkNxtTok(tkLParen, ERRnoLparen);</w:t>
      </w:r>
    </w:p>
    <w:p w:rsidR="00117E74" w:rsidRDefault="00117E74" w:rsidP="00117E74">
      <w:pPr>
        <w:pStyle w:val="NoSpacing"/>
      </w:pPr>
      <w:r>
        <w:t xml:space="preserve">        ParseNodePtr pnodeObj = ParseExpr&lt;buildAST&gt;();</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m_scopeCountNoAst++;</w:t>
      </w:r>
    </w:p>
    <w:p w:rsidR="00117E74" w:rsidRDefault="00117E74" w:rsidP="00117E74">
      <w:pPr>
        <w:pStyle w:val="NoSpacing"/>
      </w:pPr>
      <w:r>
        <w:t xml:space="preserve">        }</w:t>
      </w:r>
    </w:p>
    <w:p w:rsidR="00117E74" w:rsidRDefault="00117E74" w:rsidP="00117E74">
      <w:pPr>
        <w:pStyle w:val="NoSpacing"/>
      </w:pPr>
      <w:r>
        <w:t xml:space="preserve">        charcount_t ichLim = m_pscan-&gt;IchLimTok();</w:t>
      </w:r>
    </w:p>
    <w:p w:rsidR="00117E74" w:rsidRDefault="00117E74" w:rsidP="00117E74">
      <w:pPr>
        <w:pStyle w:val="NoSpacing"/>
      </w:pPr>
      <w:r>
        <w:t xml:space="preserve">        ChkCurTok(tkRParen, ERRnoRparen);</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CreateNodeWithScanner&lt;knopWith&gt;(ichMin);</w:t>
      </w:r>
    </w:p>
    <w:p w:rsidR="00117E74" w:rsidRDefault="00117E74" w:rsidP="00117E74">
      <w:pPr>
        <w:pStyle w:val="NoSpacing"/>
      </w:pPr>
      <w:r>
        <w:t xml:space="preserve">        }</w:t>
      </w:r>
    </w:p>
    <w:p w:rsidR="00117E74" w:rsidRDefault="00117E74" w:rsidP="00117E74">
      <w:pPr>
        <w:pStyle w:val="NoSpacing"/>
      </w:pPr>
      <w:r>
        <w:t xml:space="preserve">        PushStmt&lt;buildAST&gt;(&amp;stmt, pnode, knopWith, pnodeLabel, pLabelIdList);</w:t>
      </w:r>
    </w:p>
    <w:p w:rsidR="00117E74" w:rsidRDefault="00117E74" w:rsidP="00117E74">
      <w:pPr>
        <w:pStyle w:val="NoSpacing"/>
      </w:pPr>
    </w:p>
    <w:p w:rsidR="00117E74" w:rsidRDefault="00117E74" w:rsidP="00117E74">
      <w:pPr>
        <w:pStyle w:val="NoSpacing"/>
      </w:pPr>
      <w:r>
        <w:t xml:space="preserve">        ParseNodePtr *ppnodeExprScopeSave = nullptr;</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lastRenderedPageBreak/>
        <w:t xml:space="preserve">            pnode-&gt;sxWith.pnodeObj = pnodeObj;</w:t>
      </w:r>
    </w:p>
    <w:p w:rsidR="00117E74" w:rsidRDefault="00117E74" w:rsidP="00117E74">
      <w:pPr>
        <w:pStyle w:val="NoSpacing"/>
      </w:pPr>
      <w:r>
        <w:t xml:space="preserve">            this-&gt;CheckArguments(pnode-&gt;sxWith.pnodeObj);</w:t>
      </w:r>
    </w:p>
    <w:p w:rsidR="00117E74" w:rsidRDefault="00117E74" w:rsidP="00117E74">
      <w:pPr>
        <w:pStyle w:val="NoSpacing"/>
      </w:pPr>
    </w:p>
    <w:p w:rsidR="00117E74" w:rsidRDefault="00117E74" w:rsidP="00117E74">
      <w:pPr>
        <w:pStyle w:val="NoSpacing"/>
      </w:pPr>
      <w:r>
        <w:t xml:space="preserve">            if (m_ppnodeExprScope)</w:t>
      </w:r>
    </w:p>
    <w:p w:rsidR="00117E74" w:rsidRDefault="00117E74" w:rsidP="00117E74">
      <w:pPr>
        <w:pStyle w:val="NoSpacing"/>
      </w:pPr>
      <w:r>
        <w:t xml:space="preserve">            {</w:t>
      </w:r>
    </w:p>
    <w:p w:rsidR="00117E74" w:rsidRDefault="00117E74" w:rsidP="00117E74">
      <w:pPr>
        <w:pStyle w:val="NoSpacing"/>
      </w:pPr>
      <w:r>
        <w:t xml:space="preserve">                Assert(*m_ppnodeExprScope == nullptr);</w:t>
      </w:r>
    </w:p>
    <w:p w:rsidR="00117E74" w:rsidRDefault="00117E74" w:rsidP="00117E74">
      <w:pPr>
        <w:pStyle w:val="NoSpacing"/>
      </w:pPr>
      <w:r>
        <w:t xml:space="preserve">                *m_ppnodeExprScope = pnode;</w:t>
      </w:r>
    </w:p>
    <w:p w:rsidR="00117E74" w:rsidRDefault="00117E74" w:rsidP="00117E74">
      <w:pPr>
        <w:pStyle w:val="NoSpacing"/>
      </w:pPr>
      <w:r>
        <w:t xml:space="preserve">                m_ppnodeExprScope = &amp;pnode-&gt;sxWith.pnodeNext;</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Assert(m_ppnodeScope);</w:t>
      </w:r>
    </w:p>
    <w:p w:rsidR="00117E74" w:rsidRDefault="00117E74" w:rsidP="00117E74">
      <w:pPr>
        <w:pStyle w:val="NoSpacing"/>
      </w:pPr>
      <w:r>
        <w:t xml:space="preserve">                Assert(*m_ppnodeScope == nullptr);</w:t>
      </w:r>
    </w:p>
    <w:p w:rsidR="00117E74" w:rsidRDefault="00117E74" w:rsidP="00117E74">
      <w:pPr>
        <w:pStyle w:val="NoSpacing"/>
      </w:pPr>
      <w:r>
        <w:t xml:space="preserve">                *m_ppnodeScope = pnode;</w:t>
      </w:r>
    </w:p>
    <w:p w:rsidR="00117E74" w:rsidRDefault="00117E74" w:rsidP="00117E74">
      <w:pPr>
        <w:pStyle w:val="NoSpacing"/>
      </w:pPr>
      <w:r>
        <w:t xml:space="preserve">                m_ppnodeScope = &amp;pnode-&gt;sxWith.pnodeNext;</w:t>
      </w:r>
    </w:p>
    <w:p w:rsidR="00117E74" w:rsidRDefault="00117E74" w:rsidP="00117E74">
      <w:pPr>
        <w:pStyle w:val="NoSpacing"/>
      </w:pPr>
      <w:r>
        <w:t xml:space="preserve">            }</w:t>
      </w:r>
    </w:p>
    <w:p w:rsidR="00117E74" w:rsidRDefault="00117E74" w:rsidP="00117E74">
      <w:pPr>
        <w:pStyle w:val="NoSpacing"/>
      </w:pPr>
      <w:r>
        <w:t xml:space="preserve">            pnode-&gt;sxWith.pnodeNext = nullptr;</w:t>
      </w:r>
    </w:p>
    <w:p w:rsidR="00117E74" w:rsidRDefault="00117E74" w:rsidP="00117E74">
      <w:pPr>
        <w:pStyle w:val="NoSpacing"/>
      </w:pPr>
      <w:r>
        <w:t xml:space="preserve">            pnode-&gt;sxWith.scope = nullptr;</w:t>
      </w:r>
    </w:p>
    <w:p w:rsidR="00117E74" w:rsidRDefault="00117E74" w:rsidP="00117E74">
      <w:pPr>
        <w:pStyle w:val="NoSpacing"/>
      </w:pPr>
    </w:p>
    <w:p w:rsidR="00117E74" w:rsidRDefault="00117E74" w:rsidP="00117E74">
      <w:pPr>
        <w:pStyle w:val="NoSpacing"/>
      </w:pPr>
      <w:r>
        <w:t xml:space="preserve">            ppnodeExprScopeSave = m_ppnodeExprScope;</w:t>
      </w:r>
    </w:p>
    <w:p w:rsidR="00117E74" w:rsidRDefault="00117E74" w:rsidP="00117E74">
      <w:pPr>
        <w:pStyle w:val="NoSpacing"/>
      </w:pPr>
      <w:r>
        <w:t xml:space="preserve">            m_ppnodeExprScope = &amp;pnode-&gt;sxWith.pnodeScopes;</w:t>
      </w:r>
    </w:p>
    <w:p w:rsidR="00117E74" w:rsidRDefault="00117E74" w:rsidP="00117E74">
      <w:pPr>
        <w:pStyle w:val="NoSpacing"/>
      </w:pPr>
      <w:r>
        <w:t xml:space="preserve">            pnode-&gt;sxWith.pnodeScopes = nullptr;</w:t>
      </w:r>
    </w:p>
    <w:p w:rsidR="00117E74" w:rsidRDefault="00117E74" w:rsidP="00117E74">
      <w:pPr>
        <w:pStyle w:val="NoSpacing"/>
      </w:pPr>
    </w:p>
    <w:p w:rsidR="00117E74" w:rsidRDefault="00117E74" w:rsidP="00117E74">
      <w:pPr>
        <w:pStyle w:val="NoSpacing"/>
      </w:pPr>
      <w:r>
        <w:t xml:space="preserve">            pnode-&gt;ichLim = ichLim;</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 || BindDeferredPidRefs())</w:t>
      </w:r>
    </w:p>
    <w:p w:rsidR="00117E74" w:rsidRDefault="00117E74" w:rsidP="00117E74">
      <w:pPr>
        <w:pStyle w:val="NoSpacing"/>
      </w:pPr>
      <w:r>
        <w:t xml:space="preserve">        {</w:t>
      </w:r>
    </w:p>
    <w:p w:rsidR="00117E74" w:rsidRDefault="00117E74" w:rsidP="00117E74">
      <w:pPr>
        <w:pStyle w:val="NoSpacing"/>
      </w:pPr>
      <w:r>
        <w:t xml:space="preserve">            PushBlockInfo(CreateBlockNode());</w:t>
      </w:r>
    </w:p>
    <w:p w:rsidR="00117E74" w:rsidRDefault="00117E74" w:rsidP="00117E74">
      <w:pPr>
        <w:pStyle w:val="NoSpacing"/>
      </w:pPr>
      <w:r>
        <w:t xml:space="preserve">            PushDynamicBlock();</w:t>
      </w:r>
    </w:p>
    <w:p w:rsidR="00117E74" w:rsidRDefault="00117E74" w:rsidP="00117E74">
      <w:pPr>
        <w:pStyle w:val="NoSpacing"/>
      </w:pPr>
      <w:r>
        <w:t xml:space="preserve">        }</w:t>
      </w:r>
    </w:p>
    <w:p w:rsidR="00117E74" w:rsidRDefault="00117E74" w:rsidP="00117E74">
      <w:pPr>
        <w:pStyle w:val="NoSpacing"/>
      </w:pPr>
      <w:r>
        <w:t xml:space="preserve">        ParseNodePtr pnodeBody = ParseStatement&lt;buildAST&gt;();</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pnode-&gt;sxWith.pnodeBody = pnodeBody;</w:t>
      </w:r>
    </w:p>
    <w:p w:rsidR="00117E74" w:rsidRDefault="00117E74" w:rsidP="00117E74">
      <w:pPr>
        <w:pStyle w:val="NoSpacing"/>
      </w:pPr>
      <w:r>
        <w:t xml:space="preserve">            m_ppnodeExprScope = ppnodeExprScopeSave;</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m_scopeCountNoAst--;</w:t>
      </w:r>
    </w:p>
    <w:p w:rsidR="00117E74" w:rsidRDefault="00117E74" w:rsidP="00117E74">
      <w:pPr>
        <w:pStyle w:val="NoSpacing"/>
      </w:pPr>
      <w:r>
        <w:t xml:space="preserve">        }</w:t>
      </w:r>
    </w:p>
    <w:p w:rsidR="00117E74" w:rsidRDefault="00117E74" w:rsidP="00117E74">
      <w:pPr>
        <w:pStyle w:val="NoSpacing"/>
      </w:pPr>
      <w:r>
        <w:t xml:space="preserve">        if (buildAST || BindDeferredPidRefs())</w:t>
      </w:r>
    </w:p>
    <w:p w:rsidR="00117E74" w:rsidRDefault="00117E74" w:rsidP="00117E74">
      <w:pPr>
        <w:pStyle w:val="NoSpacing"/>
      </w:pPr>
      <w:r>
        <w:t xml:space="preserve">        {</w:t>
      </w:r>
    </w:p>
    <w:p w:rsidR="00117E74" w:rsidRDefault="00117E74" w:rsidP="00117E74">
      <w:pPr>
        <w:pStyle w:val="NoSpacing"/>
      </w:pPr>
      <w:r>
        <w:t xml:space="preserve">            // The dynamic block is not stored in the actual parse tree and so will not</w:t>
      </w:r>
    </w:p>
    <w:p w:rsidR="00117E74" w:rsidRDefault="00117E74" w:rsidP="00117E74">
      <w:pPr>
        <w:pStyle w:val="NoSpacing"/>
      </w:pPr>
      <w:r>
        <w:t xml:space="preserve">            // be visited by the byte code generator.  Grab the callsEval flag off it and</w:t>
      </w:r>
    </w:p>
    <w:p w:rsidR="00117E74" w:rsidRDefault="00117E74" w:rsidP="00117E74">
      <w:pPr>
        <w:pStyle w:val="NoSpacing"/>
      </w:pPr>
      <w:r>
        <w:t xml:space="preserve">            // pass on to outer block in case of:</w:t>
      </w:r>
    </w:p>
    <w:p w:rsidR="00117E74" w:rsidRDefault="00117E74" w:rsidP="00117E74">
      <w:pPr>
        <w:pStyle w:val="NoSpacing"/>
      </w:pPr>
      <w:r>
        <w:t xml:space="preserve">            // with (...) eval(...); // i.e. blockless form of with</w:t>
      </w:r>
    </w:p>
    <w:p w:rsidR="00117E74" w:rsidRDefault="00117E74" w:rsidP="00117E74">
      <w:pPr>
        <w:pStyle w:val="NoSpacing"/>
      </w:pPr>
      <w:r>
        <w:t xml:space="preserve">            bool callsEval = GetCurrentBlock()-&gt;sxBlock.GetCallsEval();</w:t>
      </w:r>
    </w:p>
    <w:p w:rsidR="00117E74" w:rsidRDefault="00117E74" w:rsidP="00117E74">
      <w:pPr>
        <w:pStyle w:val="NoSpacing"/>
      </w:pPr>
      <w:r>
        <w:t xml:space="preserve">            PopBlockInfo();</w:t>
      </w:r>
    </w:p>
    <w:p w:rsidR="00117E74" w:rsidRDefault="00117E74" w:rsidP="00117E74">
      <w:pPr>
        <w:pStyle w:val="NoSpacing"/>
      </w:pPr>
      <w:r>
        <w:t xml:space="preserve">            if (callsEval)</w:t>
      </w:r>
    </w:p>
    <w:p w:rsidR="00117E74" w:rsidRDefault="00117E74" w:rsidP="00117E74">
      <w:pPr>
        <w:pStyle w:val="NoSpacing"/>
      </w:pPr>
      <w:r>
        <w:t xml:space="preserve">            {</w:t>
      </w:r>
    </w:p>
    <w:p w:rsidR="00117E74" w:rsidRDefault="00117E74" w:rsidP="00117E74">
      <w:pPr>
        <w:pStyle w:val="NoSpacing"/>
      </w:pPr>
      <w:r>
        <w:t xml:space="preserve">                // be careful not to overwrite an existing true with false</w:t>
      </w:r>
    </w:p>
    <w:p w:rsidR="00117E74" w:rsidRDefault="00117E74" w:rsidP="00117E74">
      <w:pPr>
        <w:pStyle w:val="NoSpacing"/>
      </w:pPr>
      <w:r>
        <w:t xml:space="preserve">                GetCurrentBlock()-&gt;sxBlock.SetCallsEval(true);</w:t>
      </w:r>
    </w:p>
    <w:p w:rsidR="00117E74" w:rsidRDefault="00117E74" w:rsidP="00117E74">
      <w:pPr>
        <w:pStyle w:val="NoSpacing"/>
      </w:pPr>
      <w:r>
        <w:lastRenderedPageBreak/>
        <w:t xml:space="preserve">            }</w:t>
      </w:r>
    </w:p>
    <w:p w:rsidR="00117E74" w:rsidRDefault="00117E74" w:rsidP="00117E74">
      <w:pPr>
        <w:pStyle w:val="NoSpacing"/>
      </w:pPr>
      <w:r>
        <w:t xml:space="preserve">        }</w:t>
      </w:r>
    </w:p>
    <w:p w:rsidR="00117E74" w:rsidRDefault="00117E74" w:rsidP="00117E74">
      <w:pPr>
        <w:pStyle w:val="NoSpacing"/>
      </w:pPr>
      <w:r>
        <w:t xml:space="preserve">        PopStmt(&amp;stmt);</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case tkLCurly:</w:t>
      </w:r>
    </w:p>
    <w:p w:rsidR="00117E74" w:rsidRDefault="00117E74" w:rsidP="00117E74">
      <w:pPr>
        <w:pStyle w:val="NoSpacing"/>
      </w:pPr>
      <w:r>
        <w:t xml:space="preserve">        pnode = ParseBlock&lt;buildAST&gt;(pnodeLabel, pLabelIdList);</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tkSColon:</w:t>
      </w:r>
    </w:p>
    <w:p w:rsidR="00117E74" w:rsidRDefault="00117E74" w:rsidP="00117E74">
      <w:pPr>
        <w:pStyle w:val="NoSpacing"/>
      </w:pPr>
      <w:r>
        <w:t xml:space="preserve">        pnode = nullptr;</w:t>
      </w:r>
    </w:p>
    <w:p w:rsidR="00117E74" w:rsidRDefault="00117E74" w:rsidP="00117E74">
      <w:pPr>
        <w:pStyle w:val="NoSpacing"/>
      </w:pPr>
      <w:r>
        <w:t xml:space="preserve">        m_pscan-&gt;Scan();</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tkBREAK:</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CreateNodeWithScanner&lt;knopBreak&gt;();</w:t>
      </w:r>
    </w:p>
    <w:p w:rsidR="00117E74" w:rsidRDefault="00117E74" w:rsidP="00117E74">
      <w:pPr>
        <w:pStyle w:val="NoSpacing"/>
      </w:pPr>
      <w:r>
        <w:t xml:space="preserve">        }</w:t>
      </w:r>
    </w:p>
    <w:p w:rsidR="00117E74" w:rsidRDefault="00117E74" w:rsidP="00117E74">
      <w:pPr>
        <w:pStyle w:val="NoSpacing"/>
      </w:pPr>
      <w:r>
        <w:t xml:space="preserve">        fnop = fnopBreak;</w:t>
      </w:r>
    </w:p>
    <w:p w:rsidR="00117E74" w:rsidRDefault="00117E74" w:rsidP="00117E74">
      <w:pPr>
        <w:pStyle w:val="NoSpacing"/>
      </w:pPr>
      <w:r>
        <w:t xml:space="preserve">        goto LGetJumpStatement;</w:t>
      </w:r>
    </w:p>
    <w:p w:rsidR="00117E74" w:rsidRDefault="00117E74" w:rsidP="00117E74">
      <w:pPr>
        <w:pStyle w:val="NoSpacing"/>
      </w:pPr>
    </w:p>
    <w:p w:rsidR="00117E74" w:rsidRDefault="00117E74" w:rsidP="00117E74">
      <w:pPr>
        <w:pStyle w:val="NoSpacing"/>
      </w:pPr>
      <w:r>
        <w:t xml:space="preserve">    case tkCONTINUE:</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CreateNode(knopContinue);</w:t>
      </w:r>
    </w:p>
    <w:p w:rsidR="00117E74" w:rsidRDefault="00117E74" w:rsidP="00117E74">
      <w:pPr>
        <w:pStyle w:val="NoSpacing"/>
      </w:pPr>
      <w:r>
        <w:t xml:space="preserve">        }</w:t>
      </w:r>
    </w:p>
    <w:p w:rsidR="00117E74" w:rsidRDefault="00117E74" w:rsidP="00117E74">
      <w:pPr>
        <w:pStyle w:val="NoSpacing"/>
      </w:pPr>
      <w:r>
        <w:t xml:space="preserve">        fnop = fnopContinue;</w:t>
      </w:r>
    </w:p>
    <w:p w:rsidR="00117E74" w:rsidRDefault="00117E74" w:rsidP="00117E74">
      <w:pPr>
        <w:pStyle w:val="NoSpacing"/>
      </w:pPr>
    </w:p>
    <w:p w:rsidR="00117E74" w:rsidRDefault="00117E74" w:rsidP="00117E74">
      <w:pPr>
        <w:pStyle w:val="NoSpacing"/>
      </w:pPr>
      <w:r>
        <w:t>LGetJumpStatement:</w:t>
      </w:r>
    </w:p>
    <w:p w:rsidR="00117E74" w:rsidRDefault="00117E74" w:rsidP="00117E74">
      <w:pPr>
        <w:pStyle w:val="NoSpacing"/>
      </w:pPr>
      <w:r>
        <w:t xml:space="preserve">        m_pscan-&gt;ScanForcingPid();</w:t>
      </w:r>
    </w:p>
    <w:p w:rsidR="00117E74" w:rsidRDefault="00117E74" w:rsidP="00117E74">
      <w:pPr>
        <w:pStyle w:val="NoSpacing"/>
      </w:pPr>
      <w:r>
        <w:t xml:space="preserve">        if (tkID == m_token.tk &amp;&amp; !m_pscan-&gt;FHadNewLine())</w:t>
      </w:r>
    </w:p>
    <w:p w:rsidR="00117E74" w:rsidRDefault="00117E74" w:rsidP="00117E74">
      <w:pPr>
        <w:pStyle w:val="NoSpacing"/>
      </w:pPr>
      <w:r>
        <w:t xml:space="preserve">        {</w:t>
      </w:r>
    </w:p>
    <w:p w:rsidR="00117E74" w:rsidRDefault="00117E74" w:rsidP="00117E74">
      <w:pPr>
        <w:pStyle w:val="NoSpacing"/>
      </w:pPr>
      <w:r>
        <w:t xml:space="preserve">            // Labeled break or continue.</w:t>
      </w:r>
    </w:p>
    <w:p w:rsidR="00117E74" w:rsidRDefault="00117E74" w:rsidP="00117E74">
      <w:pPr>
        <w:pStyle w:val="NoSpacing"/>
      </w:pPr>
      <w:r>
        <w:t xml:space="preserve">            pid = m_token.GetIdentifier(m_phtbl);</w:t>
      </w:r>
    </w:p>
    <w:p w:rsidR="00117E74" w:rsidRDefault="00117E74" w:rsidP="00117E74">
      <w:pPr>
        <w:pStyle w:val="NoSpacing"/>
      </w:pPr>
      <w:r>
        <w:t xml:space="preserve">            AssertMem(pid);</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pnode-&gt;sxJump.hasExplicitTarget=true;</w:t>
      </w:r>
    </w:p>
    <w:p w:rsidR="00117E74" w:rsidRDefault="00117E74" w:rsidP="00117E74">
      <w:pPr>
        <w:pStyle w:val="NoSpacing"/>
      </w:pPr>
      <w:r>
        <w:t xml:space="preserve">                pnode-&gt;ichLim = m_pscan-&gt;IchLimTok();</w:t>
      </w:r>
    </w:p>
    <w:p w:rsidR="00117E74" w:rsidRDefault="00117E74" w:rsidP="00117E74">
      <w:pPr>
        <w:pStyle w:val="NoSpacing"/>
      </w:pPr>
    </w:p>
    <w:p w:rsidR="00117E74" w:rsidRDefault="00117E74" w:rsidP="00117E74">
      <w:pPr>
        <w:pStyle w:val="NoSpacing"/>
      </w:pPr>
      <w:r>
        <w:t xml:space="preserve">                m_pscan-&gt;Scan();</w:t>
      </w:r>
    </w:p>
    <w:p w:rsidR="00117E74" w:rsidRDefault="00117E74" w:rsidP="00117E74">
      <w:pPr>
        <w:pStyle w:val="NoSpacing"/>
      </w:pPr>
      <w:r>
        <w:t xml:space="preserve">                PushStmt&lt;buildAST&gt;(&amp;stmt, pnode, pnode-&gt;nop, pnodeLabel, nullptr);</w:t>
      </w:r>
    </w:p>
    <w:p w:rsidR="00117E74" w:rsidRDefault="00117E74" w:rsidP="00117E74">
      <w:pPr>
        <w:pStyle w:val="NoSpacing"/>
      </w:pPr>
      <w:r>
        <w:t xml:space="preserve">                Assert(pnode-&gt;sxStmt.grfnop == 0);</w:t>
      </w:r>
    </w:p>
    <w:p w:rsidR="00117E74" w:rsidRDefault="00117E74" w:rsidP="00117E74">
      <w:pPr>
        <w:pStyle w:val="NoSpacing"/>
      </w:pPr>
      <w:r>
        <w:t xml:space="preserve">                for (pstmt = m_pstmtCur; nullptr != pstmt; pstmt = pstmt-&gt;pstmtOuter)</w:t>
      </w:r>
    </w:p>
    <w:p w:rsidR="00117E74" w:rsidRDefault="00117E74" w:rsidP="00117E74">
      <w:pPr>
        <w:pStyle w:val="NoSpacing"/>
      </w:pPr>
      <w:r>
        <w:t xml:space="preserve">                {</w:t>
      </w:r>
    </w:p>
    <w:p w:rsidR="00117E74" w:rsidRDefault="00117E74" w:rsidP="00117E74">
      <w:pPr>
        <w:pStyle w:val="NoSpacing"/>
      </w:pPr>
      <w:r>
        <w:t xml:space="preserve">                    AssertNodeMem(pstmt-&gt;pnodeStmt);</w:t>
      </w:r>
    </w:p>
    <w:p w:rsidR="00117E74" w:rsidRDefault="00117E74" w:rsidP="00117E74">
      <w:pPr>
        <w:pStyle w:val="NoSpacing"/>
      </w:pPr>
      <w:r>
        <w:t xml:space="preserve">                    AssertNodeMemN(pstmt-&gt;pnodeLab);</w:t>
      </w:r>
    </w:p>
    <w:p w:rsidR="00117E74" w:rsidRDefault="00117E74" w:rsidP="00117E74">
      <w:pPr>
        <w:pStyle w:val="NoSpacing"/>
      </w:pPr>
      <w:r>
        <w:t xml:space="preserve">                    for (pnodeT = pstmt-&gt;pnodeLab; nullptr != pnodeT;</w:t>
      </w:r>
    </w:p>
    <w:p w:rsidR="00117E74" w:rsidRDefault="00117E74" w:rsidP="00117E74">
      <w:pPr>
        <w:pStyle w:val="NoSpacing"/>
      </w:pPr>
      <w:r>
        <w:t xml:space="preserve">                         pnodeT = pnodeT-&gt;sxLabel.pnodeNext)</w:t>
      </w:r>
    </w:p>
    <w:p w:rsidR="00117E74" w:rsidRDefault="00117E74" w:rsidP="00117E74">
      <w:pPr>
        <w:pStyle w:val="NoSpacing"/>
      </w:pPr>
      <w:r>
        <w:t xml:space="preserve">                    {</w:t>
      </w:r>
    </w:p>
    <w:p w:rsidR="00117E74" w:rsidRDefault="00117E74" w:rsidP="00117E74">
      <w:pPr>
        <w:pStyle w:val="NoSpacing"/>
      </w:pPr>
      <w:r>
        <w:t xml:space="preserve">                        Assert(knopLabel == pnodeT-&gt;nop);</w:t>
      </w:r>
    </w:p>
    <w:p w:rsidR="00117E74" w:rsidRDefault="00117E74" w:rsidP="00117E74">
      <w:pPr>
        <w:pStyle w:val="NoSpacing"/>
      </w:pPr>
      <w:r>
        <w:lastRenderedPageBreak/>
        <w:t xml:space="preserve">                        if (pid == pnodeT-&gt;sxLabel.pid)</w:t>
      </w:r>
    </w:p>
    <w:p w:rsidR="00117E74" w:rsidRDefault="00117E74" w:rsidP="00117E74">
      <w:pPr>
        <w:pStyle w:val="NoSpacing"/>
      </w:pPr>
      <w:r>
        <w:t xml:space="preserve">                        {</w:t>
      </w:r>
    </w:p>
    <w:p w:rsidR="00117E74" w:rsidRDefault="00117E74" w:rsidP="00117E74">
      <w:pPr>
        <w:pStyle w:val="NoSpacing"/>
      </w:pPr>
      <w:r>
        <w:t xml:space="preserve">                            // Found the label. Make sure we can use it. We can</w:t>
      </w:r>
    </w:p>
    <w:p w:rsidR="00117E74" w:rsidRDefault="00117E74" w:rsidP="00117E74">
      <w:pPr>
        <w:pStyle w:val="NoSpacing"/>
      </w:pPr>
      <w:r>
        <w:t xml:space="preserve">                            // break out of any statement, but we can only</w:t>
      </w:r>
    </w:p>
    <w:p w:rsidR="00117E74" w:rsidRDefault="00117E74" w:rsidP="00117E74">
      <w:pPr>
        <w:pStyle w:val="NoSpacing"/>
      </w:pPr>
      <w:r>
        <w:t xml:space="preserve">                            // continue loops.</w:t>
      </w:r>
    </w:p>
    <w:p w:rsidR="00117E74" w:rsidRDefault="00117E74" w:rsidP="00117E74">
      <w:pPr>
        <w:pStyle w:val="NoSpacing"/>
      </w:pPr>
      <w:r>
        <w:t xml:space="preserve">                            if (fnop == fnopContinue &amp;&amp;</w:t>
      </w:r>
    </w:p>
    <w:p w:rsidR="00117E74" w:rsidRDefault="00117E74" w:rsidP="00117E74">
      <w:pPr>
        <w:pStyle w:val="NoSpacing"/>
      </w:pPr>
      <w:r>
        <w:t xml:space="preserve">                                !(pstmt-&gt;pnodeStmt-&gt;Grfnop() &amp; fnop))</w:t>
      </w:r>
    </w:p>
    <w:p w:rsidR="00117E74" w:rsidRDefault="00117E74" w:rsidP="00117E74">
      <w:pPr>
        <w:pStyle w:val="NoSpacing"/>
      </w:pPr>
      <w:r>
        <w:t xml:space="preserve">                            {</w:t>
      </w:r>
    </w:p>
    <w:p w:rsidR="00117E74" w:rsidRDefault="00117E74" w:rsidP="00117E74">
      <w:pPr>
        <w:pStyle w:val="NoSpacing"/>
      </w:pPr>
      <w:r>
        <w:t xml:space="preserve">                                Error(ERRbadContinue);</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pstmt-&gt;pnodeStmt-&gt;sxStmt.grfnop |= fnop;</w:t>
      </w:r>
    </w:p>
    <w:p w:rsidR="00117E74" w:rsidRDefault="00117E74" w:rsidP="00117E74">
      <w:pPr>
        <w:pStyle w:val="NoSpacing"/>
      </w:pPr>
      <w:r>
        <w:t xml:space="preserve">                                pnode-&gt;sxJump.pnodeTarget = pstmt-&gt;pnodeStmt;</w:t>
      </w:r>
    </w:p>
    <w:p w:rsidR="00117E74" w:rsidRDefault="00117E74" w:rsidP="00117E74">
      <w:pPr>
        <w:pStyle w:val="NoSpacing"/>
      </w:pPr>
      <w:r>
        <w:t xml:space="preserve">                            }</w:t>
      </w:r>
    </w:p>
    <w:p w:rsidR="00117E74" w:rsidRDefault="00117E74" w:rsidP="00117E74">
      <w:pPr>
        <w:pStyle w:val="NoSpacing"/>
      </w:pPr>
      <w:r>
        <w:t xml:space="preserve">                            PopStmt(&amp;stmt);</w:t>
      </w:r>
    </w:p>
    <w:p w:rsidR="00117E74" w:rsidRDefault="00117E74" w:rsidP="00117E74">
      <w:pPr>
        <w:pStyle w:val="NoSpacing"/>
      </w:pPr>
      <w:r>
        <w:t xml:space="preserve">                            goto LNeedTerminator;</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pnode-&gt;sxStmt.grfnop |=</w:t>
      </w:r>
    </w:p>
    <w:p w:rsidR="00117E74" w:rsidRDefault="00117E74" w:rsidP="00117E74">
      <w:pPr>
        <w:pStyle w:val="NoSpacing"/>
      </w:pPr>
      <w:r>
        <w:t xml:space="preserve">                        (pstmt-&gt;pnodeStmt-&gt;Grfnop() &amp; fnopCleanup);</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r>
        <w:t xml:space="preserve">                for (pstmt = m_pstmtCur; pstmt; pstmt = pstmt-&gt;pstmtOuter)</w:t>
      </w:r>
    </w:p>
    <w:p w:rsidR="00117E74" w:rsidRDefault="00117E74" w:rsidP="00117E74">
      <w:pPr>
        <w:pStyle w:val="NoSpacing"/>
      </w:pPr>
      <w:r>
        <w:t xml:space="preserve">                {</w:t>
      </w:r>
    </w:p>
    <w:p w:rsidR="00117E74" w:rsidRDefault="00117E74" w:rsidP="00117E74">
      <w:pPr>
        <w:pStyle w:val="NoSpacing"/>
      </w:pPr>
      <w:r>
        <w:t xml:space="preserve">                    LabelId* pLabelId;</w:t>
      </w:r>
    </w:p>
    <w:p w:rsidR="00117E74" w:rsidRDefault="00117E74" w:rsidP="00117E74">
      <w:pPr>
        <w:pStyle w:val="NoSpacing"/>
      </w:pPr>
      <w:r>
        <w:t xml:space="preserve">                    for (pLabelId = pstmt-&gt;pLabelId; pLabelId; pLabelId = pLabelId-&gt;next)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(pid == pLabelId-&gt;pid)</w:t>
      </w:r>
    </w:p>
    <w:p w:rsidR="00117E74" w:rsidRDefault="00117E74" w:rsidP="00117E74">
      <w:pPr>
        <w:pStyle w:val="NoSpacing"/>
      </w:pPr>
      <w:r>
        <w:t xml:space="preserve">                        {</w:t>
      </w:r>
    </w:p>
    <w:p w:rsidR="00117E74" w:rsidRDefault="00117E74" w:rsidP="00117E74">
      <w:pPr>
        <w:pStyle w:val="NoSpacing"/>
      </w:pPr>
      <w:r>
        <w:t xml:space="preserve">                            // Found the label. Make sure we can use it. We can</w:t>
      </w:r>
    </w:p>
    <w:p w:rsidR="00117E74" w:rsidRDefault="00117E74" w:rsidP="00117E74">
      <w:pPr>
        <w:pStyle w:val="NoSpacing"/>
      </w:pPr>
      <w:r>
        <w:t xml:space="preserve">                            // break out of any statement, but we can only</w:t>
      </w:r>
    </w:p>
    <w:p w:rsidR="00117E74" w:rsidRDefault="00117E74" w:rsidP="00117E74">
      <w:pPr>
        <w:pStyle w:val="NoSpacing"/>
      </w:pPr>
      <w:r>
        <w:t xml:space="preserve">                            // continue loops.</w:t>
      </w:r>
    </w:p>
    <w:p w:rsidR="00117E74" w:rsidRDefault="00117E74" w:rsidP="00117E74">
      <w:pPr>
        <w:pStyle w:val="NoSpacing"/>
      </w:pPr>
      <w:r>
        <w:t xml:space="preserve">                            if (fnop == fnopContinue &amp;&amp;</w:t>
      </w:r>
    </w:p>
    <w:p w:rsidR="00117E74" w:rsidRDefault="00117E74" w:rsidP="00117E74">
      <w:pPr>
        <w:pStyle w:val="NoSpacing"/>
      </w:pPr>
      <w:r>
        <w:t xml:space="preserve">                                !(ParseNode::Grfnop(pstmt-&gt;op) &amp; fnop))</w:t>
      </w:r>
    </w:p>
    <w:p w:rsidR="00117E74" w:rsidRDefault="00117E74" w:rsidP="00117E74">
      <w:pPr>
        <w:pStyle w:val="NoSpacing"/>
      </w:pPr>
      <w:r>
        <w:t xml:space="preserve">                            {</w:t>
      </w:r>
    </w:p>
    <w:p w:rsidR="00117E74" w:rsidRDefault="00117E74" w:rsidP="00117E74">
      <w:pPr>
        <w:pStyle w:val="NoSpacing"/>
      </w:pPr>
      <w:r>
        <w:t xml:space="preserve">                                Error(ERRbadContinue);</w:t>
      </w:r>
    </w:p>
    <w:p w:rsidR="00117E74" w:rsidRDefault="00117E74" w:rsidP="00117E74">
      <w:pPr>
        <w:pStyle w:val="NoSpacing"/>
      </w:pPr>
      <w:r>
        <w:t xml:space="preserve">                            }</w:t>
      </w:r>
    </w:p>
    <w:p w:rsidR="00117E74" w:rsidRDefault="00117E74" w:rsidP="00117E74">
      <w:pPr>
        <w:pStyle w:val="NoSpacing"/>
      </w:pPr>
      <w:r>
        <w:t xml:space="preserve">                            goto LNeedTerminator;</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Error(ERRnoLabel);</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 If we're doing a fast scan, we're not tracking labels, so we can't accurately do this analysis.</w:t>
      </w:r>
    </w:p>
    <w:p w:rsidR="00117E74" w:rsidRDefault="00117E74" w:rsidP="00117E74">
      <w:pPr>
        <w:pStyle w:val="NoSpacing"/>
      </w:pPr>
      <w:r>
        <w:t xml:space="preserve">            // Let the thread that's doing the full parse detect the error, if there is one.</w:t>
      </w:r>
    </w:p>
    <w:p w:rsidR="00117E74" w:rsidRDefault="00117E74" w:rsidP="00117E74">
      <w:pPr>
        <w:pStyle w:val="NoSpacing"/>
      </w:pPr>
      <w:r>
        <w:lastRenderedPageBreak/>
        <w:t xml:space="preserve">            if (!this-&gt;m_doingFastScan)</w:t>
      </w:r>
    </w:p>
    <w:p w:rsidR="00117E74" w:rsidRDefault="00117E74" w:rsidP="00117E74">
      <w:pPr>
        <w:pStyle w:val="NoSpacing"/>
      </w:pPr>
      <w:r>
        <w:t xml:space="preserve">            {</w:t>
      </w:r>
    </w:p>
    <w:p w:rsidR="00117E74" w:rsidRDefault="00117E74" w:rsidP="00117E74">
      <w:pPr>
        <w:pStyle w:val="NoSpacing"/>
      </w:pPr>
      <w:r>
        <w:t xml:space="preserve">                // Unlabeled break or continue.</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pnode-&gt;sxJump.hasExplicitTarget=false;</w:t>
      </w:r>
    </w:p>
    <w:p w:rsidR="00117E74" w:rsidRDefault="00117E74" w:rsidP="00117E74">
      <w:pPr>
        <w:pStyle w:val="NoSpacing"/>
      </w:pPr>
      <w:r>
        <w:t xml:space="preserve">                    PushStmt&lt;buildAST&gt;(&amp;stmt, pnode, pnode-&gt;nop, pnodeLabel, nullptr);</w:t>
      </w:r>
    </w:p>
    <w:p w:rsidR="00117E74" w:rsidRDefault="00117E74" w:rsidP="00117E74">
      <w:pPr>
        <w:pStyle w:val="NoSpacing"/>
      </w:pPr>
      <w:r>
        <w:t xml:space="preserve">                    Assert(pnode-&gt;sxStmt.grfnop == 0);</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for (pstmt = m_pstmtCur; nullptr != pstmt; pstmt = pstmt-&gt;pstmtOuter)</w:t>
      </w:r>
    </w:p>
    <w:p w:rsidR="00117E74" w:rsidRDefault="00117E74" w:rsidP="00117E74">
      <w:pPr>
        <w:pStyle w:val="NoSpacing"/>
      </w:pPr>
      <w:r>
        <w:t xml:space="preserve">                {</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AnalysisAssert(pstmt-&gt;pnodeStmt);</w:t>
      </w:r>
    </w:p>
    <w:p w:rsidR="00117E74" w:rsidRDefault="00117E74" w:rsidP="00117E74">
      <w:pPr>
        <w:pStyle w:val="NoSpacing"/>
      </w:pPr>
      <w:r>
        <w:t xml:space="preserve">                        if (pstmt-&gt;pnodeStmt-&gt;Grfnop() &amp; fnop)</w:t>
      </w:r>
    </w:p>
    <w:p w:rsidR="00117E74" w:rsidRDefault="00117E74" w:rsidP="00117E74">
      <w:pPr>
        <w:pStyle w:val="NoSpacing"/>
      </w:pPr>
      <w:r>
        <w:t xml:space="preserve">                        {</w:t>
      </w:r>
    </w:p>
    <w:p w:rsidR="00117E74" w:rsidRDefault="00117E74" w:rsidP="00117E74">
      <w:pPr>
        <w:pStyle w:val="NoSpacing"/>
      </w:pPr>
      <w:r>
        <w:t xml:space="preserve">                            pstmt-&gt;pnodeStmt-&gt;sxStmt.grfnop |= fnop;</w:t>
      </w:r>
    </w:p>
    <w:p w:rsidR="00117E74" w:rsidRDefault="00117E74" w:rsidP="00117E74">
      <w:pPr>
        <w:pStyle w:val="NoSpacing"/>
      </w:pPr>
      <w:r>
        <w:t xml:space="preserve">                            pnode-&gt;sxJump.pnodeTarget = pstmt-&gt;pnodeStmt;</w:t>
      </w:r>
    </w:p>
    <w:p w:rsidR="00117E74" w:rsidRDefault="00117E74" w:rsidP="00117E74">
      <w:pPr>
        <w:pStyle w:val="NoSpacing"/>
      </w:pPr>
      <w:r>
        <w:t xml:space="preserve">                            PopStmt(&amp;stmt);</w:t>
      </w:r>
    </w:p>
    <w:p w:rsidR="00117E74" w:rsidRDefault="00117E74" w:rsidP="00117E74">
      <w:pPr>
        <w:pStyle w:val="NoSpacing"/>
      </w:pPr>
      <w:r>
        <w:t xml:space="preserve">                            goto LNeedTerminator;</w:t>
      </w:r>
    </w:p>
    <w:p w:rsidR="00117E74" w:rsidRDefault="00117E74" w:rsidP="00117E74">
      <w:pPr>
        <w:pStyle w:val="NoSpacing"/>
      </w:pPr>
      <w:r>
        <w:t xml:space="preserve">                        }</w:t>
      </w:r>
    </w:p>
    <w:p w:rsidR="00117E74" w:rsidRDefault="00117E74" w:rsidP="00117E74">
      <w:pPr>
        <w:pStyle w:val="NoSpacing"/>
      </w:pPr>
      <w:r>
        <w:t xml:space="preserve">                        pnode-&gt;sxStmt.grfnop |=</w:t>
      </w:r>
    </w:p>
    <w:p w:rsidR="00117E74" w:rsidRDefault="00117E74" w:rsidP="00117E74">
      <w:pPr>
        <w:pStyle w:val="NoSpacing"/>
      </w:pPr>
      <w:r>
        <w:t xml:space="preserve">                            (pstmt-&gt;pnodeStmt-&gt;Grfnop() &amp; fnopCleanup);</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if (pstmt-&gt;isDeferred)</w:t>
      </w:r>
    </w:p>
    <w:p w:rsidR="00117E74" w:rsidRDefault="00117E74" w:rsidP="00117E74">
      <w:pPr>
        <w:pStyle w:val="NoSpacing"/>
      </w:pPr>
      <w:r>
        <w:t xml:space="preserve">                        {</w:t>
      </w:r>
    </w:p>
    <w:p w:rsidR="00117E74" w:rsidRDefault="00117E74" w:rsidP="00117E74">
      <w:pPr>
        <w:pStyle w:val="NoSpacing"/>
      </w:pPr>
      <w:r>
        <w:t xml:space="preserve">                            if (ParseNode::Grfnop(pstmt-&gt;op) &amp; fnop)</w:t>
      </w:r>
    </w:p>
    <w:p w:rsidR="00117E74" w:rsidRDefault="00117E74" w:rsidP="00117E74">
      <w:pPr>
        <w:pStyle w:val="NoSpacing"/>
      </w:pPr>
      <w:r>
        <w:t xml:space="preserve">                            {</w:t>
      </w:r>
    </w:p>
    <w:p w:rsidR="00117E74" w:rsidRDefault="00117E74" w:rsidP="00117E74">
      <w:pPr>
        <w:pStyle w:val="NoSpacing"/>
      </w:pPr>
      <w:r>
        <w:t xml:space="preserve">                                goto LNeedTerminator;</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AnalysisAssert(pstmt-&gt;pnodeStmt);</w:t>
      </w:r>
    </w:p>
    <w:p w:rsidR="00117E74" w:rsidRDefault="00117E74" w:rsidP="00117E74">
      <w:pPr>
        <w:pStyle w:val="NoSpacing"/>
      </w:pPr>
      <w:r>
        <w:t xml:space="preserve">                            if (pstmt-&gt;pnodeStmt-&gt;Grfnop() &amp; fnop)</w:t>
      </w:r>
    </w:p>
    <w:p w:rsidR="00117E74" w:rsidRDefault="00117E74" w:rsidP="00117E74">
      <w:pPr>
        <w:pStyle w:val="NoSpacing"/>
      </w:pPr>
      <w:r>
        <w:t xml:space="preserve">                            {</w:t>
      </w:r>
    </w:p>
    <w:p w:rsidR="00117E74" w:rsidRDefault="00117E74" w:rsidP="00117E74">
      <w:pPr>
        <w:pStyle w:val="NoSpacing"/>
      </w:pPr>
      <w:r>
        <w:t xml:space="preserve">                                pstmt-&gt;pnodeStmt-&gt;sxStmt.grfnop |= fnop;</w:t>
      </w:r>
    </w:p>
    <w:p w:rsidR="00117E74" w:rsidRDefault="00117E74" w:rsidP="00117E74">
      <w:pPr>
        <w:pStyle w:val="NoSpacing"/>
      </w:pPr>
      <w:r>
        <w:t xml:space="preserve">                                goto LNeedTerminator;</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Error(fnop == fnopBreak ? ERRbadBreak : ERRbadContinue);</w:t>
      </w:r>
    </w:p>
    <w:p w:rsidR="00117E74" w:rsidRDefault="00117E74" w:rsidP="00117E74">
      <w:pPr>
        <w:pStyle w:val="NoSpacing"/>
      </w:pPr>
      <w:r>
        <w:t xml:space="preserve">            }</w:t>
      </w:r>
    </w:p>
    <w:p w:rsidR="00117E74" w:rsidRDefault="00117E74" w:rsidP="00117E74">
      <w:pPr>
        <w:pStyle w:val="NoSpacing"/>
      </w:pPr>
      <w:r>
        <w:t xml:space="preserve">            goto LNeedTerminator;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case tkRETURN:</w:t>
      </w:r>
    </w:p>
    <w:p w:rsidR="00117E74" w:rsidRDefault="00117E74" w:rsidP="00117E74">
      <w:pPr>
        <w:pStyle w:val="NoSpacing"/>
      </w:pPr>
      <w:r>
        <w:t xml:space="preserve">    {</w:t>
      </w:r>
    </w:p>
    <w:p w:rsidR="00117E74" w:rsidRDefault="00117E74" w:rsidP="00117E74">
      <w:pPr>
        <w:pStyle w:val="NoSpacing"/>
      </w:pPr>
      <w:r>
        <w:t xml:space="preserve">        if (buildAST)</w:t>
      </w:r>
    </w:p>
    <w:p w:rsidR="00117E74" w:rsidRDefault="00117E74" w:rsidP="00117E74">
      <w:pPr>
        <w:pStyle w:val="NoSpacing"/>
      </w:pPr>
      <w:r>
        <w:lastRenderedPageBreak/>
        <w:t xml:space="preserve">        {</w:t>
      </w:r>
    </w:p>
    <w:p w:rsidR="00117E74" w:rsidRDefault="00117E74" w:rsidP="00117E74">
      <w:pPr>
        <w:pStyle w:val="NoSpacing"/>
      </w:pPr>
      <w:r>
        <w:t xml:space="preserve">            if (nullptr == m_currentNodeFunc)</w:t>
      </w:r>
    </w:p>
    <w:p w:rsidR="00117E74" w:rsidRDefault="00117E74" w:rsidP="00117E74">
      <w:pPr>
        <w:pStyle w:val="NoSpacing"/>
      </w:pPr>
      <w:r>
        <w:t xml:space="preserve">            {</w:t>
      </w:r>
    </w:p>
    <w:p w:rsidR="00117E74" w:rsidRDefault="00117E74" w:rsidP="00117E74">
      <w:pPr>
        <w:pStyle w:val="NoSpacing"/>
      </w:pPr>
      <w:r>
        <w:t xml:space="preserve">                Error(ERRbadReturn);</w:t>
      </w:r>
    </w:p>
    <w:p w:rsidR="00117E74" w:rsidRDefault="00117E74" w:rsidP="00117E74">
      <w:pPr>
        <w:pStyle w:val="NoSpacing"/>
      </w:pPr>
      <w:r>
        <w:t xml:space="preserve">            }</w:t>
      </w:r>
    </w:p>
    <w:p w:rsidR="00117E74" w:rsidRDefault="00117E74" w:rsidP="00117E74">
      <w:pPr>
        <w:pStyle w:val="NoSpacing"/>
      </w:pPr>
      <w:r>
        <w:t xml:space="preserve">            pnode = CreateNodeWithScanner&lt;knopReturn&gt;();</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r>
        <w:t xml:space="preserve">        ParseNodePtr pnodeExpr = nullptr;</w:t>
      </w:r>
    </w:p>
    <w:p w:rsidR="00117E74" w:rsidRDefault="00117E74" w:rsidP="00117E74">
      <w:pPr>
        <w:pStyle w:val="NoSpacing"/>
      </w:pPr>
      <w:r>
        <w:t xml:space="preserve">        ParseOptionalExpr&lt;buildAST&gt;(&amp;pnodeExpr, true);</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pnode-&gt;sxReturn.pnodeExpr = pnodeExpr;</w:t>
      </w:r>
    </w:p>
    <w:p w:rsidR="00117E74" w:rsidRDefault="00117E74" w:rsidP="00117E74">
      <w:pPr>
        <w:pStyle w:val="NoSpacing"/>
      </w:pPr>
      <w:r>
        <w:t xml:space="preserve">            if (pnodeExpr)</w:t>
      </w:r>
    </w:p>
    <w:p w:rsidR="00117E74" w:rsidRDefault="00117E74" w:rsidP="00117E74">
      <w:pPr>
        <w:pStyle w:val="NoSpacing"/>
      </w:pPr>
      <w:r>
        <w:t xml:space="preserve">            {</w:t>
      </w:r>
    </w:p>
    <w:p w:rsidR="00117E74" w:rsidRDefault="00117E74" w:rsidP="00117E74">
      <w:pPr>
        <w:pStyle w:val="NoSpacing"/>
      </w:pPr>
      <w:r>
        <w:t xml:space="preserve">                this-&gt;CheckArguments(pnode-&gt;sxReturn.pnodeExpr);</w:t>
      </w:r>
    </w:p>
    <w:p w:rsidR="00117E74" w:rsidRDefault="00117E74" w:rsidP="00117E74">
      <w:pPr>
        <w:pStyle w:val="NoSpacing"/>
      </w:pPr>
      <w:r>
        <w:t xml:space="preserve">                pnode-&gt;ichLim = pnode-&gt;sxReturn.pnodeExpr-&gt;ichLim;</w:t>
      </w:r>
    </w:p>
    <w:p w:rsidR="00117E74" w:rsidRDefault="00117E74" w:rsidP="00117E74">
      <w:pPr>
        <w:pStyle w:val="NoSpacing"/>
      </w:pPr>
      <w:r>
        <w:t xml:space="preserve">            }</w:t>
      </w:r>
    </w:p>
    <w:p w:rsidR="00117E74" w:rsidRDefault="00117E74" w:rsidP="00117E74">
      <w:pPr>
        <w:pStyle w:val="NoSpacing"/>
      </w:pPr>
      <w:r>
        <w:t xml:space="preserve">            // See if return should call finally</w:t>
      </w:r>
    </w:p>
    <w:p w:rsidR="00117E74" w:rsidRDefault="00117E74" w:rsidP="00117E74">
      <w:pPr>
        <w:pStyle w:val="NoSpacing"/>
      </w:pPr>
      <w:r>
        <w:t xml:space="preserve">            PushStmt&lt;buildAST&gt;(&amp;stmt, pnode, knopReturn, pnodeLabel, nullptr);</w:t>
      </w:r>
    </w:p>
    <w:p w:rsidR="00117E74" w:rsidRDefault="00117E74" w:rsidP="00117E74">
      <w:pPr>
        <w:pStyle w:val="NoSpacing"/>
      </w:pPr>
      <w:r>
        <w:t xml:space="preserve">            Assert(pnode-&gt;sxStmt.grfnop == 0);</w:t>
      </w:r>
    </w:p>
    <w:p w:rsidR="00117E74" w:rsidRDefault="00117E74" w:rsidP="00117E74">
      <w:pPr>
        <w:pStyle w:val="NoSpacing"/>
      </w:pPr>
      <w:r>
        <w:t xml:space="preserve">            for (pstmt = m_pstmtCur; nullptr != pstmt; pstmt = pstmt-&gt;pstmtOuter)</w:t>
      </w:r>
    </w:p>
    <w:p w:rsidR="00117E74" w:rsidRDefault="00117E74" w:rsidP="00117E74">
      <w:pPr>
        <w:pStyle w:val="NoSpacing"/>
      </w:pPr>
      <w:r>
        <w:t xml:space="preserve">            {</w:t>
      </w:r>
    </w:p>
    <w:p w:rsidR="00117E74" w:rsidRDefault="00117E74" w:rsidP="00117E74">
      <w:pPr>
        <w:pStyle w:val="NoSpacing"/>
      </w:pPr>
      <w:r>
        <w:t xml:space="preserve">                AssertNodeMem(pstmt-&gt;pnodeStmt);</w:t>
      </w:r>
    </w:p>
    <w:p w:rsidR="00117E74" w:rsidRDefault="00117E74" w:rsidP="00117E74">
      <w:pPr>
        <w:pStyle w:val="NoSpacing"/>
      </w:pPr>
      <w:r>
        <w:t xml:space="preserve">                AssertNodeMemN(pstmt-&gt;pnodeLab);</w:t>
      </w:r>
    </w:p>
    <w:p w:rsidR="00117E74" w:rsidRDefault="00117E74" w:rsidP="00117E74">
      <w:pPr>
        <w:pStyle w:val="NoSpacing"/>
      </w:pPr>
      <w:r>
        <w:t xml:space="preserve">                if (pstmt-&gt;pnodeStmt-&gt;Grfnop() &amp; fnopCleanup)</w:t>
      </w:r>
    </w:p>
    <w:p w:rsidR="00117E74" w:rsidRDefault="00117E74" w:rsidP="00117E74">
      <w:pPr>
        <w:pStyle w:val="NoSpacing"/>
      </w:pPr>
      <w:r>
        <w:t xml:space="preserve">                {</w:t>
      </w:r>
    </w:p>
    <w:p w:rsidR="00117E74" w:rsidRDefault="00117E74" w:rsidP="00117E74">
      <w:pPr>
        <w:pStyle w:val="NoSpacing"/>
      </w:pPr>
      <w:r>
        <w:t xml:space="preserve">                    pnode-&gt;sxStmt.grfnop |= fnopCleanup;</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PopStmt(&amp;stmt);</w:t>
      </w:r>
    </w:p>
    <w:p w:rsidR="00117E74" w:rsidRDefault="00117E74" w:rsidP="00117E74">
      <w:pPr>
        <w:pStyle w:val="NoSpacing"/>
      </w:pPr>
      <w:r>
        <w:t xml:space="preserve">        }</w:t>
      </w:r>
    </w:p>
    <w:p w:rsidR="00117E74" w:rsidRDefault="00117E74" w:rsidP="00117E74">
      <w:pPr>
        <w:pStyle w:val="NoSpacing"/>
      </w:pPr>
      <w:r>
        <w:t xml:space="preserve">        goto LNeedTerminator;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case tkTHROW:</w:t>
      </w:r>
    </w:p>
    <w:p w:rsidR="00117E74" w:rsidRDefault="00117E74" w:rsidP="00117E74">
      <w:pPr>
        <w:pStyle w:val="NoSpacing"/>
      </w:pPr>
      <w:r>
        <w:t xml:space="preserve">    {</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CreateUniNode(knopThrow, nullptr);</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r>
        <w:t xml:space="preserve">        ParseNodePtr pnode1 = nullptr;</w:t>
      </w:r>
    </w:p>
    <w:p w:rsidR="00117E74" w:rsidRDefault="00117E74" w:rsidP="00117E74">
      <w:pPr>
        <w:pStyle w:val="NoSpacing"/>
      </w:pPr>
      <w:r>
        <w:t xml:space="preserve">        if (m_token.tk != tkSColon &amp;&amp;</w:t>
      </w:r>
    </w:p>
    <w:p w:rsidR="00117E74" w:rsidRDefault="00117E74" w:rsidP="00117E74">
      <w:pPr>
        <w:pStyle w:val="NoSpacing"/>
      </w:pPr>
      <w:r>
        <w:t xml:space="preserve">            m_token.tk != tkRCurly &amp;&amp;</w:t>
      </w:r>
    </w:p>
    <w:p w:rsidR="00117E74" w:rsidRDefault="00117E74" w:rsidP="00117E74">
      <w:pPr>
        <w:pStyle w:val="NoSpacing"/>
      </w:pPr>
      <w:r>
        <w:t xml:space="preserve">            !m_pscan-&gt;FHadNewLine())</w:t>
      </w:r>
    </w:p>
    <w:p w:rsidR="00117E74" w:rsidRDefault="00117E74" w:rsidP="00117E74">
      <w:pPr>
        <w:pStyle w:val="NoSpacing"/>
      </w:pPr>
      <w:r>
        <w:t xml:space="preserve">        {</w:t>
      </w:r>
    </w:p>
    <w:p w:rsidR="00117E74" w:rsidRDefault="00117E74" w:rsidP="00117E74">
      <w:pPr>
        <w:pStyle w:val="NoSpacing"/>
      </w:pPr>
      <w:r>
        <w:t xml:space="preserve">            pnode1 = ParseExpr&lt;buildAST&gt;();</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Error(ERRdanglingThrow);</w:t>
      </w:r>
    </w:p>
    <w:p w:rsidR="00117E74" w:rsidRDefault="00117E74" w:rsidP="00117E74">
      <w:pPr>
        <w:pStyle w:val="NoSpacing"/>
      </w:pPr>
      <w:r>
        <w:lastRenderedPageBreak/>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pnode-&gt;sxUni.pnode1 = pnode1;</w:t>
      </w:r>
    </w:p>
    <w:p w:rsidR="00117E74" w:rsidRDefault="00117E74" w:rsidP="00117E74">
      <w:pPr>
        <w:pStyle w:val="NoSpacing"/>
      </w:pPr>
      <w:r>
        <w:t xml:space="preserve">            if (pnode1)</w:t>
      </w:r>
    </w:p>
    <w:p w:rsidR="00117E74" w:rsidRDefault="00117E74" w:rsidP="00117E74">
      <w:pPr>
        <w:pStyle w:val="NoSpacing"/>
      </w:pPr>
      <w:r>
        <w:t xml:space="preserve">            {</w:t>
      </w:r>
    </w:p>
    <w:p w:rsidR="00117E74" w:rsidRDefault="00117E74" w:rsidP="00117E74">
      <w:pPr>
        <w:pStyle w:val="NoSpacing"/>
      </w:pPr>
      <w:r>
        <w:t xml:space="preserve">                this-&gt;CheckArguments(pnode-&gt;sxUni.pnode1);</w:t>
      </w:r>
    </w:p>
    <w:p w:rsidR="00117E74" w:rsidRDefault="00117E74" w:rsidP="00117E74">
      <w:pPr>
        <w:pStyle w:val="NoSpacing"/>
      </w:pPr>
      <w:r>
        <w:t xml:space="preserve">                pnode-&gt;ichLim = pnode-&gt;sxUni.pnode1-&gt;ichLim;</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goto LNeedTerminator;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case tkDEBUGGER:</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 = CreateNodeWithScanner&lt;knopDebugger&gt;();</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r>
        <w:t xml:space="preserve">        goto LNeedTerminator;</w:t>
      </w:r>
    </w:p>
    <w:p w:rsidR="00117E74" w:rsidRDefault="00117E74" w:rsidP="00117E74">
      <w:pPr>
        <w:pStyle w:val="NoSpacing"/>
      </w:pPr>
    </w:p>
    <w:p w:rsidR="00117E74" w:rsidRDefault="00117E74" w:rsidP="00117E74">
      <w:pPr>
        <w:pStyle w:val="NoSpacing"/>
      </w:pPr>
      <w:r>
        <w:t>LDefaultToken:</w:t>
      </w:r>
    </w:p>
    <w:p w:rsidR="00117E74" w:rsidRDefault="00117E74" w:rsidP="00117E74">
      <w:pPr>
        <w:pStyle w:val="NoSpacing"/>
      </w:pPr>
      <w:r>
        <w:t xml:space="preserve">    default:</w:t>
      </w:r>
    </w:p>
    <w:p w:rsidR="00117E74" w:rsidRDefault="00117E74" w:rsidP="00117E74">
      <w:pPr>
        <w:pStyle w:val="NoSpacing"/>
      </w:pPr>
      <w:r>
        <w:t xml:space="preserve">    {</w:t>
      </w:r>
    </w:p>
    <w:p w:rsidR="00117E74" w:rsidRDefault="00117E74" w:rsidP="00117E74">
      <w:pPr>
        <w:pStyle w:val="NoSpacing"/>
      </w:pPr>
      <w:r>
        <w:t xml:space="preserve">        // An expression statement or a label.</w:t>
      </w:r>
    </w:p>
    <w:p w:rsidR="00117E74" w:rsidRDefault="00117E74" w:rsidP="00117E74">
      <w:pPr>
        <w:pStyle w:val="NoSpacing"/>
      </w:pPr>
      <w:r>
        <w:t xml:space="preserve">        IdentToken tok;</w:t>
      </w:r>
    </w:p>
    <w:p w:rsidR="00117E74" w:rsidRDefault="00117E74" w:rsidP="00117E74">
      <w:pPr>
        <w:pStyle w:val="NoSpacing"/>
      </w:pPr>
      <w:r>
        <w:t xml:space="preserve">        pnode = ParseExpr&lt;buildAST&gt;(koplNo, nullptr, TRUE, FALSE, nullptr, nullptr /*hintLength*/, nullptr /*hintOffset*/, &amp;tok);</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 Check for a label.</w:t>
      </w:r>
    </w:p>
    <w:p w:rsidR="00117E74" w:rsidRDefault="00117E74" w:rsidP="00117E74">
      <w:pPr>
        <w:pStyle w:val="NoSpacing"/>
      </w:pPr>
      <w:r>
        <w:t xml:space="preserve">            if (tkColon == m_token.tk &amp;&amp;</w:t>
      </w:r>
    </w:p>
    <w:p w:rsidR="00117E74" w:rsidRDefault="00117E74" w:rsidP="00117E74">
      <w:pPr>
        <w:pStyle w:val="NoSpacing"/>
      </w:pPr>
      <w:r>
        <w:t xml:space="preserve">                nullptr != pnode &amp;&amp; knopName == pnode-&gt;nop)</w:t>
      </w:r>
    </w:p>
    <w:p w:rsidR="00117E74" w:rsidRDefault="00117E74" w:rsidP="00117E74">
      <w:pPr>
        <w:pStyle w:val="NoSpacing"/>
      </w:pPr>
      <w:r>
        <w:t xml:space="preserve">            {</w:t>
      </w:r>
    </w:p>
    <w:p w:rsidR="00117E74" w:rsidRDefault="00117E74" w:rsidP="00117E74">
      <w:pPr>
        <w:pStyle w:val="NoSpacing"/>
      </w:pPr>
      <w:r>
        <w:t xml:space="preserve">                // We have a label. See if it is already defined.</w:t>
      </w:r>
    </w:p>
    <w:p w:rsidR="00117E74" w:rsidRDefault="00117E74" w:rsidP="00117E74">
      <w:pPr>
        <w:pStyle w:val="NoSpacing"/>
      </w:pPr>
      <w:r>
        <w:t xml:space="preserve">                if (nullptr != PnodeLabel(pnode-&gt;sxPid.pid, pnodeLabel))</w:t>
      </w:r>
    </w:p>
    <w:p w:rsidR="00117E74" w:rsidRDefault="00117E74" w:rsidP="00117E74">
      <w:pPr>
        <w:pStyle w:val="NoSpacing"/>
      </w:pPr>
      <w:r>
        <w:t xml:space="preserve">                {</w:t>
      </w:r>
    </w:p>
    <w:p w:rsidR="00117E74" w:rsidRDefault="00117E74" w:rsidP="00117E74">
      <w:pPr>
        <w:pStyle w:val="NoSpacing"/>
      </w:pPr>
      <w:r>
        <w:t xml:space="preserve">                    Error(ERRbadLabel);</w:t>
      </w:r>
    </w:p>
    <w:p w:rsidR="00117E74" w:rsidRDefault="00117E74" w:rsidP="00117E74">
      <w:pPr>
        <w:pStyle w:val="NoSpacing"/>
      </w:pPr>
      <w:r>
        <w:t xml:space="preserve">                    // No recovery is necessary since this is a semantic, not structural, error</w:t>
      </w:r>
    </w:p>
    <w:p w:rsidR="00117E74" w:rsidRDefault="00117E74" w:rsidP="00117E74">
      <w:pPr>
        <w:pStyle w:val="NoSpacing"/>
      </w:pPr>
      <w:r>
        <w:t xml:space="preserve">                }</w:t>
      </w:r>
    </w:p>
    <w:p w:rsidR="00117E74" w:rsidRDefault="00117E74" w:rsidP="00117E74">
      <w:pPr>
        <w:pStyle w:val="NoSpacing"/>
      </w:pPr>
      <w:r>
        <w:t xml:space="preserve">                pnodeT = CreateNodeWithScanner&lt;knopLabel&gt;();</w:t>
      </w:r>
    </w:p>
    <w:p w:rsidR="00117E74" w:rsidRDefault="00117E74" w:rsidP="00117E74">
      <w:pPr>
        <w:pStyle w:val="NoSpacing"/>
      </w:pPr>
      <w:r>
        <w:t xml:space="preserve">                pnodeT-&gt;sxLabel.pid = pnode-&gt;sxPid.pid;</w:t>
      </w:r>
    </w:p>
    <w:p w:rsidR="00117E74" w:rsidRDefault="00117E74" w:rsidP="00117E74">
      <w:pPr>
        <w:pStyle w:val="NoSpacing"/>
      </w:pPr>
      <w:r>
        <w:t xml:space="preserve">                pnodeT-&gt;sxLabel.pnodeNext = pnodeLabel;</w:t>
      </w:r>
    </w:p>
    <w:p w:rsidR="00117E74" w:rsidRDefault="00117E74" w:rsidP="00117E74">
      <w:pPr>
        <w:pStyle w:val="NoSpacing"/>
      </w:pPr>
      <w:r>
        <w:t xml:space="preserve">                pnodeLabel = pnodeT;</w:t>
      </w:r>
    </w:p>
    <w:p w:rsidR="00117E74" w:rsidRDefault="00117E74" w:rsidP="00117E74">
      <w:pPr>
        <w:pStyle w:val="NoSpacing"/>
      </w:pPr>
      <w:r>
        <w:t xml:space="preserve">                m_pscan-&gt;Scan();</w:t>
      </w:r>
    </w:p>
    <w:p w:rsidR="00117E74" w:rsidRDefault="00117E74" w:rsidP="00117E74">
      <w:pPr>
        <w:pStyle w:val="NoSpacing"/>
      </w:pPr>
      <w:r>
        <w:t xml:space="preserve">                isSourceElement = false;</w:t>
      </w:r>
    </w:p>
    <w:p w:rsidR="00117E74" w:rsidRDefault="00117E74" w:rsidP="00117E74">
      <w:pPr>
        <w:pStyle w:val="NoSpacing"/>
      </w:pPr>
      <w:r>
        <w:t xml:space="preserve">                goto LRestart;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expressionStmt = true;</w:t>
      </w:r>
    </w:p>
    <w:p w:rsidR="00117E74" w:rsidRDefault="00117E74" w:rsidP="00117E74">
      <w:pPr>
        <w:pStyle w:val="NoSpacing"/>
      </w:pPr>
    </w:p>
    <w:p w:rsidR="00117E74" w:rsidRDefault="00117E74" w:rsidP="00117E74">
      <w:pPr>
        <w:pStyle w:val="NoSpacing"/>
      </w:pPr>
      <w:r>
        <w:lastRenderedPageBreak/>
        <w:t xml:space="preserve">            AnalysisAssert(pnode);</w:t>
      </w:r>
    </w:p>
    <w:p w:rsidR="00117E74" w:rsidRDefault="00117E74" w:rsidP="00117E74">
      <w:pPr>
        <w:pStyle w:val="NoSpacing"/>
      </w:pPr>
      <w:r>
        <w:t xml:space="preserve">            pnode-&gt;isUsed = false;</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 Check for a label.</w:t>
      </w:r>
    </w:p>
    <w:p w:rsidR="00117E74" w:rsidRDefault="00117E74" w:rsidP="00117E74">
      <w:pPr>
        <w:pStyle w:val="NoSpacing"/>
      </w:pPr>
      <w:r>
        <w:t xml:space="preserve">            if (tkColon == m_token.tk &amp;&amp; tok.tk == tkID)</w:t>
      </w:r>
    </w:p>
    <w:p w:rsidR="00117E74" w:rsidRDefault="00117E74" w:rsidP="00117E74">
      <w:pPr>
        <w:pStyle w:val="NoSpacing"/>
      </w:pPr>
      <w:r>
        <w:t xml:space="preserve">            {</w:t>
      </w:r>
    </w:p>
    <w:p w:rsidR="00117E74" w:rsidRDefault="00117E74" w:rsidP="00117E74">
      <w:pPr>
        <w:pStyle w:val="NoSpacing"/>
      </w:pPr>
      <w:r>
        <w:t xml:space="preserve">                tok.pid = m_pscan-&gt;PidAt(tok.ichMin, tok.ichLim);</w:t>
      </w:r>
    </w:p>
    <w:p w:rsidR="00117E74" w:rsidRDefault="00117E74" w:rsidP="00117E74">
      <w:pPr>
        <w:pStyle w:val="NoSpacing"/>
      </w:pPr>
      <w:r>
        <w:t xml:space="preserve">                if (PnodeLabelNoAST(&amp;tok, pLabelIdList))</w:t>
      </w:r>
    </w:p>
    <w:p w:rsidR="00117E74" w:rsidRDefault="00117E74" w:rsidP="00117E74">
      <w:pPr>
        <w:pStyle w:val="NoSpacing"/>
      </w:pPr>
      <w:r>
        <w:t xml:space="preserve">                {</w:t>
      </w:r>
    </w:p>
    <w:p w:rsidR="00117E74" w:rsidRDefault="00117E74" w:rsidP="00117E74">
      <w:pPr>
        <w:pStyle w:val="NoSpacing"/>
      </w:pPr>
      <w:r>
        <w:t xml:space="preserve">                    Error(ERRbadLabel);</w:t>
      </w:r>
    </w:p>
    <w:p w:rsidR="00117E74" w:rsidRDefault="00117E74" w:rsidP="00117E74">
      <w:pPr>
        <w:pStyle w:val="NoSpacing"/>
      </w:pPr>
      <w:r>
        <w:t xml:space="preserve">                }</w:t>
      </w:r>
    </w:p>
    <w:p w:rsidR="00117E74" w:rsidRDefault="00117E74" w:rsidP="00117E74">
      <w:pPr>
        <w:pStyle w:val="NoSpacing"/>
      </w:pPr>
      <w:r>
        <w:t xml:space="preserve">                LabelId* pLabelId = CreateLabelId(&amp;tok);</w:t>
      </w:r>
    </w:p>
    <w:p w:rsidR="00117E74" w:rsidRDefault="00117E74" w:rsidP="00117E74">
      <w:pPr>
        <w:pStyle w:val="NoSpacing"/>
      </w:pPr>
      <w:r>
        <w:t xml:space="preserve">                pLabelId-&gt;next = pLabelIdList;</w:t>
      </w:r>
    </w:p>
    <w:p w:rsidR="00117E74" w:rsidRDefault="00117E74" w:rsidP="00117E74">
      <w:pPr>
        <w:pStyle w:val="NoSpacing"/>
      </w:pPr>
      <w:r>
        <w:t xml:space="preserve">                pLabelIdList = pLabelId;</w:t>
      </w:r>
    </w:p>
    <w:p w:rsidR="00117E74" w:rsidRDefault="00117E74" w:rsidP="00117E74">
      <w:pPr>
        <w:pStyle w:val="NoSpacing"/>
      </w:pPr>
      <w:r>
        <w:t xml:space="preserve">                m_pscan-&gt;Scan();</w:t>
      </w:r>
    </w:p>
    <w:p w:rsidR="00117E74" w:rsidRDefault="00117E74" w:rsidP="00117E74">
      <w:pPr>
        <w:pStyle w:val="NoSpacing"/>
      </w:pPr>
      <w:r>
        <w:t xml:space="preserve">                isSourceElement = false;</w:t>
      </w:r>
    </w:p>
    <w:p w:rsidR="00117E74" w:rsidRDefault="00117E74" w:rsidP="00117E74">
      <w:pPr>
        <w:pStyle w:val="NoSpacing"/>
      </w:pPr>
      <w:r>
        <w:t xml:space="preserve">                goto LRestart;</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LNeedTerminator:</w:t>
      </w:r>
    </w:p>
    <w:p w:rsidR="00117E74" w:rsidRDefault="00117E74" w:rsidP="00117E74">
      <w:pPr>
        <w:pStyle w:val="NoSpacing"/>
      </w:pPr>
      <w:r>
        <w:t xml:space="preserve">        // Need a semicolon, new-line, } or end-of-file.</w:t>
      </w:r>
    </w:p>
    <w:p w:rsidR="00117E74" w:rsidRDefault="00117E74" w:rsidP="00117E74">
      <w:pPr>
        <w:pStyle w:val="NoSpacing"/>
      </w:pPr>
      <w:r>
        <w:t xml:space="preserve">        // We digest a semicolon if it's there.</w:t>
      </w:r>
    </w:p>
    <w:p w:rsidR="00117E74" w:rsidRDefault="00117E74" w:rsidP="00117E74">
      <w:pPr>
        <w:pStyle w:val="NoSpacing"/>
      </w:pPr>
      <w:r>
        <w:t xml:space="preserve">        switch (m_token.tk)</w:t>
      </w:r>
    </w:p>
    <w:p w:rsidR="00117E74" w:rsidRDefault="00117E74" w:rsidP="00117E74">
      <w:pPr>
        <w:pStyle w:val="NoSpacing"/>
      </w:pPr>
      <w:r>
        <w:t xml:space="preserve">        {</w:t>
      </w:r>
    </w:p>
    <w:p w:rsidR="00117E74" w:rsidRDefault="00117E74" w:rsidP="00117E74">
      <w:pPr>
        <w:pStyle w:val="NoSpacing"/>
      </w:pPr>
      <w:r>
        <w:t xml:space="preserve">        case tkSColon:</w:t>
      </w:r>
    </w:p>
    <w:p w:rsidR="00117E74" w:rsidRDefault="00117E74" w:rsidP="00117E74">
      <w:pPr>
        <w:pStyle w:val="NoSpacing"/>
      </w:pPr>
      <w:r>
        <w:t xml:space="preserve">            m_pscan-&gt;Scan();</w:t>
      </w:r>
    </w:p>
    <w:p w:rsidR="00117E74" w:rsidRDefault="00117E74" w:rsidP="00117E74">
      <w:pPr>
        <w:pStyle w:val="NoSpacing"/>
      </w:pPr>
      <w:r>
        <w:t xml:space="preserve">            if (pnode!= nullptr) pnode-&gt;grfpn |= PNodeFlags::fpnExplicitSimicolon;</w:t>
      </w:r>
    </w:p>
    <w:p w:rsidR="00117E74" w:rsidRDefault="00117E74" w:rsidP="00117E74">
      <w:pPr>
        <w:pStyle w:val="NoSpacing"/>
      </w:pPr>
      <w:r>
        <w:t xml:space="preserve">            break;</w:t>
      </w:r>
    </w:p>
    <w:p w:rsidR="00117E74" w:rsidRDefault="00117E74" w:rsidP="00117E74">
      <w:pPr>
        <w:pStyle w:val="NoSpacing"/>
      </w:pPr>
      <w:r>
        <w:t xml:space="preserve">        case tkEOF:</w:t>
      </w:r>
    </w:p>
    <w:p w:rsidR="00117E74" w:rsidRDefault="00117E74" w:rsidP="00117E74">
      <w:pPr>
        <w:pStyle w:val="NoSpacing"/>
      </w:pPr>
      <w:r>
        <w:t xml:space="preserve">        case tkRCurly:</w:t>
      </w:r>
    </w:p>
    <w:p w:rsidR="00117E74" w:rsidRDefault="00117E74" w:rsidP="00117E74">
      <w:pPr>
        <w:pStyle w:val="NoSpacing"/>
      </w:pPr>
      <w:r>
        <w:t xml:space="preserve">            if (pnode!= nullptr) pnode-&gt;grfpn |= PNodeFlags::fpnAutomaticSimicolon;</w:t>
      </w:r>
    </w:p>
    <w:p w:rsidR="00117E74" w:rsidRDefault="00117E74" w:rsidP="00117E74">
      <w:pPr>
        <w:pStyle w:val="NoSpacing"/>
      </w:pPr>
      <w:r>
        <w:t xml:space="preserve">            break;</w:t>
      </w:r>
    </w:p>
    <w:p w:rsidR="00117E74" w:rsidRDefault="00117E74" w:rsidP="00117E74">
      <w:pPr>
        <w:pStyle w:val="NoSpacing"/>
      </w:pPr>
      <w:r>
        <w:t xml:space="preserve">        default:</w:t>
      </w:r>
    </w:p>
    <w:p w:rsidR="00117E74" w:rsidRDefault="00117E74" w:rsidP="00117E74">
      <w:pPr>
        <w:pStyle w:val="NoSpacing"/>
      </w:pPr>
      <w:r>
        <w:t xml:space="preserve">            if (!m_pscan-&gt;FHadNewLine())</w:t>
      </w:r>
    </w:p>
    <w:p w:rsidR="00117E74" w:rsidRDefault="00117E74" w:rsidP="00117E74">
      <w:pPr>
        <w:pStyle w:val="NoSpacing"/>
      </w:pPr>
      <w:r>
        <w:t xml:space="preserve">            {</w:t>
      </w:r>
    </w:p>
    <w:p w:rsidR="00117E74" w:rsidRDefault="00117E74" w:rsidP="00117E74">
      <w:pPr>
        <w:pStyle w:val="NoSpacing"/>
      </w:pPr>
      <w:r>
        <w:t xml:space="preserve">                Error(ERRnoSemic);</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if (pnode!= nullptr) pnode-&gt;grfpn |= PNodeFlags::fpnAutomaticSimicolon;</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 All non expression statements excluded from the "this.x" optimization</w:t>
      </w:r>
    </w:p>
    <w:p w:rsidR="00117E74" w:rsidRDefault="00117E74" w:rsidP="00117E74">
      <w:pPr>
        <w:pStyle w:val="NoSpacing"/>
      </w:pPr>
      <w:r>
        <w:lastRenderedPageBreak/>
        <w:t xml:space="preserve">        // Another check while parsing expressions</w:t>
      </w:r>
    </w:p>
    <w:p w:rsidR="00117E74" w:rsidRDefault="00117E74" w:rsidP="00117E74">
      <w:pPr>
        <w:pStyle w:val="NoSpacing"/>
      </w:pPr>
      <w:r>
        <w:t xml:space="preserve">        if (!expressionStmt)</w:t>
      </w:r>
    </w:p>
    <w:p w:rsidR="00117E74" w:rsidRDefault="00117E74" w:rsidP="00117E74">
      <w:pPr>
        <w:pStyle w:val="NoSpacing"/>
      </w:pPr>
      <w:r>
        <w:t xml:space="preserve">        {</w:t>
      </w:r>
    </w:p>
    <w:p w:rsidR="00117E74" w:rsidRDefault="00117E74" w:rsidP="00117E74">
      <w:pPr>
        <w:pStyle w:val="NoSpacing"/>
      </w:pPr>
      <w:r>
        <w:t xml:space="preserve">            if (m_currentNodeFunc)</w:t>
      </w:r>
    </w:p>
    <w:p w:rsidR="00117E74" w:rsidRDefault="00117E74" w:rsidP="00117E74">
      <w:pPr>
        <w:pStyle w:val="NoSpacing"/>
      </w:pPr>
      <w:r>
        <w:t xml:space="preserve">            {</w:t>
      </w:r>
    </w:p>
    <w:p w:rsidR="00117E74" w:rsidRDefault="00117E74" w:rsidP="00117E74">
      <w:pPr>
        <w:pStyle w:val="NoSpacing"/>
      </w:pPr>
      <w:r>
        <w:t xml:space="preserve">                m_currentNodeFunc-&gt;sxFnc.SetHasNonThisStmt();</w:t>
      </w:r>
    </w:p>
    <w:p w:rsidR="00117E74" w:rsidRDefault="00117E74" w:rsidP="00117E74">
      <w:pPr>
        <w:pStyle w:val="NoSpacing"/>
      </w:pPr>
      <w:r>
        <w:t xml:space="preserve">            }</w:t>
      </w:r>
    </w:p>
    <w:p w:rsidR="00117E74" w:rsidRDefault="00117E74" w:rsidP="00117E74">
      <w:pPr>
        <w:pStyle w:val="NoSpacing"/>
      </w:pPr>
      <w:r>
        <w:t xml:space="preserve">            else if (m_currentNodeProg)</w:t>
      </w:r>
    </w:p>
    <w:p w:rsidR="00117E74" w:rsidRDefault="00117E74" w:rsidP="00117E74">
      <w:pPr>
        <w:pStyle w:val="NoSpacing"/>
      </w:pPr>
      <w:r>
        <w:t xml:space="preserve">            {</w:t>
      </w:r>
    </w:p>
    <w:p w:rsidR="00117E74" w:rsidRDefault="00117E74" w:rsidP="00117E74">
      <w:pPr>
        <w:pStyle w:val="NoSpacing"/>
      </w:pPr>
      <w:r>
        <w:t xml:space="preserve">                m_currentNodeProg-&gt;sxFnc.SetHasNonThisStmt();</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#if EXCEPTION_RECOVERY</w:t>
      </w:r>
    </w:p>
    <w:p w:rsidR="00117E74" w:rsidRDefault="00117E74" w:rsidP="00117E74">
      <w:pPr>
        <w:pStyle w:val="NoSpacing"/>
      </w:pPr>
      <w:r>
        <w:t xml:space="preserve">        // close the try/catch block</w:t>
      </w:r>
    </w:p>
    <w:p w:rsidR="00117E74" w:rsidRDefault="00117E74" w:rsidP="00117E74">
      <w:pPr>
        <w:pStyle w:val="NoSpacing"/>
      </w:pPr>
      <w:r>
        <w:t xml:space="preserve">        if(Js::Configuration::Global.flags.SwallowExceptions)</w:t>
      </w:r>
    </w:p>
    <w:p w:rsidR="00117E74" w:rsidRDefault="00117E74" w:rsidP="00117E74">
      <w:pPr>
        <w:pStyle w:val="NoSpacing"/>
      </w:pPr>
      <w:r>
        <w:t xml:space="preserve">        {</w:t>
      </w:r>
    </w:p>
    <w:p w:rsidR="00117E74" w:rsidRDefault="00117E74" w:rsidP="00117E74">
      <w:pPr>
        <w:pStyle w:val="NoSpacing"/>
      </w:pPr>
      <w:r>
        <w:t xml:space="preserve">            // pop the try block and fill in the body</w:t>
      </w:r>
    </w:p>
    <w:p w:rsidR="00117E74" w:rsidRDefault="00117E74" w:rsidP="00117E74">
      <w:pPr>
        <w:pStyle w:val="NoSpacing"/>
      </w:pPr>
      <w:r>
        <w:t xml:space="preserve">            PopStmt(&amp;stmtTryBlock);</w:t>
      </w:r>
    </w:p>
    <w:p w:rsidR="00117E74" w:rsidRDefault="00117E74" w:rsidP="00117E74">
      <w:pPr>
        <w:pStyle w:val="NoSpacing"/>
      </w:pPr>
      <w:r>
        <w:t xml:space="preserve">            pTryBlock-&gt;sxBlock.pnodeStmt = pnode;</w:t>
      </w:r>
    </w:p>
    <w:p w:rsidR="00117E74" w:rsidRDefault="00117E74" w:rsidP="00117E74">
      <w:pPr>
        <w:pStyle w:val="NoSpacing"/>
      </w:pPr>
      <w:r>
        <w:t xml:space="preserve">            PopStmt(&amp;stmtTry);</w:t>
      </w:r>
    </w:p>
    <w:p w:rsidR="00117E74" w:rsidRDefault="00117E74" w:rsidP="00117E74">
      <w:pPr>
        <w:pStyle w:val="NoSpacing"/>
      </w:pPr>
      <w:r>
        <w:t xml:space="preserve">            if(pnode != nullptr)</w:t>
      </w:r>
    </w:p>
    <w:p w:rsidR="00117E74" w:rsidRDefault="00117E74" w:rsidP="00117E74">
      <w:pPr>
        <w:pStyle w:val="NoSpacing"/>
      </w:pPr>
      <w:r>
        <w:t xml:space="preserve">            {</w:t>
      </w:r>
    </w:p>
    <w:p w:rsidR="00117E74" w:rsidRDefault="00117E74" w:rsidP="00117E74">
      <w:pPr>
        <w:pStyle w:val="NoSpacing"/>
      </w:pPr>
      <w:r>
        <w:t xml:space="preserve">                pTry-&gt;ichLim = pnode-&gt;ichLim;</w:t>
      </w:r>
    </w:p>
    <w:p w:rsidR="00117E74" w:rsidRDefault="00117E74" w:rsidP="00117E74">
      <w:pPr>
        <w:pStyle w:val="NoSpacing"/>
      </w:pPr>
      <w:r>
        <w:t xml:space="preserve">            }</w:t>
      </w:r>
    </w:p>
    <w:p w:rsidR="00117E74" w:rsidRDefault="00117E74" w:rsidP="00117E74">
      <w:pPr>
        <w:pStyle w:val="NoSpacing"/>
      </w:pPr>
      <w:r>
        <w:t xml:space="preserve">            pTry-&gt;sxTry.pnodeBody = pTryBlock;</w:t>
      </w:r>
    </w:p>
    <w:p w:rsidR="00117E74" w:rsidRDefault="00117E74" w:rsidP="00117E74">
      <w:pPr>
        <w:pStyle w:val="NoSpacing"/>
      </w:pPr>
    </w:p>
    <w:p w:rsidR="00117E74" w:rsidRDefault="00117E74" w:rsidP="00117E74">
      <w:pPr>
        <w:pStyle w:val="NoSpacing"/>
      </w:pPr>
    </w:p>
    <w:p w:rsidR="00117E74" w:rsidRDefault="00117E74" w:rsidP="00117E74">
      <w:pPr>
        <w:pStyle w:val="NoSpacing"/>
      </w:pPr>
      <w:r>
        <w:t xml:space="preserve">            // create a catch block with an empty body</w:t>
      </w:r>
    </w:p>
    <w:p w:rsidR="00117E74" w:rsidRDefault="00117E74" w:rsidP="00117E74">
      <w:pPr>
        <w:pStyle w:val="NoSpacing"/>
      </w:pPr>
      <w:r>
        <w:t xml:space="preserve">            StmtNest stmtCatch;</w:t>
      </w:r>
    </w:p>
    <w:p w:rsidR="00117E74" w:rsidRDefault="00117E74" w:rsidP="00117E74">
      <w:pPr>
        <w:pStyle w:val="NoSpacing"/>
      </w:pPr>
      <w:r>
        <w:t xml:space="preserve">            ParseNodePtr pCatch;</w:t>
      </w:r>
    </w:p>
    <w:p w:rsidR="00117E74" w:rsidRDefault="00117E74" w:rsidP="00117E74">
      <w:pPr>
        <w:pStyle w:val="NoSpacing"/>
      </w:pPr>
      <w:r>
        <w:t xml:space="preserve">            pCatch = CreateNodeWithScanner&lt;knopCatch&gt;();</w:t>
      </w:r>
    </w:p>
    <w:p w:rsidR="00117E74" w:rsidRDefault="00117E74" w:rsidP="00117E74">
      <w:pPr>
        <w:pStyle w:val="NoSpacing"/>
      </w:pPr>
      <w:r>
        <w:t xml:space="preserve">            PushStmt&lt;buildAST&gt;(&amp;stmtCatch, pCatch, knopCatch, nullptr, nullptr);</w:t>
      </w:r>
    </w:p>
    <w:p w:rsidR="00117E74" w:rsidRDefault="00117E74" w:rsidP="00117E74">
      <w:pPr>
        <w:pStyle w:val="NoSpacing"/>
      </w:pPr>
      <w:r>
        <w:t xml:space="preserve">            pCatch-&gt;sxCatch.pnodeBody = nullptr;</w:t>
      </w:r>
    </w:p>
    <w:p w:rsidR="00117E74" w:rsidRDefault="00117E74" w:rsidP="00117E74">
      <w:pPr>
        <w:pStyle w:val="NoSpacing"/>
      </w:pPr>
      <w:r>
        <w:t xml:space="preserve">            if(pnode != nullptr)</w:t>
      </w:r>
    </w:p>
    <w:p w:rsidR="00117E74" w:rsidRDefault="00117E74" w:rsidP="00117E74">
      <w:pPr>
        <w:pStyle w:val="NoSpacing"/>
      </w:pPr>
      <w:r>
        <w:t xml:space="preserve">            {</w:t>
      </w:r>
    </w:p>
    <w:p w:rsidR="00117E74" w:rsidRDefault="00117E74" w:rsidP="00117E74">
      <w:pPr>
        <w:pStyle w:val="NoSpacing"/>
      </w:pPr>
      <w:r>
        <w:t xml:space="preserve">                pCatch-&gt;ichLim = pnode-&gt;ichLim;</w:t>
      </w:r>
    </w:p>
    <w:p w:rsidR="00117E74" w:rsidRDefault="00117E74" w:rsidP="00117E74">
      <w:pPr>
        <w:pStyle w:val="NoSpacing"/>
      </w:pPr>
      <w:r>
        <w:t xml:space="preserve">            }</w:t>
      </w:r>
    </w:p>
    <w:p w:rsidR="00117E74" w:rsidRDefault="00117E74" w:rsidP="00117E74">
      <w:pPr>
        <w:pStyle w:val="NoSpacing"/>
      </w:pPr>
      <w:r>
        <w:t xml:space="preserve">            pCatch-&gt;sxCatch.grfnop = 0;</w:t>
      </w:r>
    </w:p>
    <w:p w:rsidR="00117E74" w:rsidRDefault="00117E74" w:rsidP="00117E74">
      <w:pPr>
        <w:pStyle w:val="NoSpacing"/>
      </w:pPr>
      <w:r>
        <w:t xml:space="preserve">            pCatch-&gt;sxCatch.pnodeNext = nullptr;</w:t>
      </w:r>
    </w:p>
    <w:p w:rsidR="00117E74" w:rsidRDefault="00117E74" w:rsidP="00117E74">
      <w:pPr>
        <w:pStyle w:val="NoSpacing"/>
      </w:pPr>
    </w:p>
    <w:p w:rsidR="00117E74" w:rsidRDefault="00117E74" w:rsidP="00117E74">
      <w:pPr>
        <w:pStyle w:val="NoSpacing"/>
      </w:pPr>
      <w:r>
        <w:t xml:space="preserve">            // create a fake name for the catch var.</w:t>
      </w:r>
    </w:p>
    <w:p w:rsidR="00117E74" w:rsidRDefault="00117E74" w:rsidP="00117E74">
      <w:pPr>
        <w:pStyle w:val="NoSpacing"/>
      </w:pPr>
      <w:r>
        <w:t xml:space="preserve">            WCHAR *uniqueNameStr = L"__ehobj";</w:t>
      </w:r>
    </w:p>
    <w:p w:rsidR="00117E74" w:rsidRDefault="00117E74" w:rsidP="00117E74">
      <w:pPr>
        <w:pStyle w:val="NoSpacing"/>
      </w:pPr>
      <w:r>
        <w:t xml:space="preserve">            IdentPtr uniqueName = m_phtbl-&gt;PidHashNameLen(uniqueNameStr, static_cast&lt;long&gt;(wcslen(uniqueNameStr)));</w:t>
      </w:r>
    </w:p>
    <w:p w:rsidR="00117E74" w:rsidRDefault="00117E74" w:rsidP="00117E74">
      <w:pPr>
        <w:pStyle w:val="NoSpacing"/>
      </w:pPr>
    </w:p>
    <w:p w:rsidR="00117E74" w:rsidRDefault="00117E74" w:rsidP="00117E74">
      <w:pPr>
        <w:pStyle w:val="NoSpacing"/>
      </w:pPr>
      <w:r>
        <w:t xml:space="preserve">            pCatch-&gt;sxCatch.pnodeParam = CreateNameNode(uniqueName);</w:t>
      </w:r>
    </w:p>
    <w:p w:rsidR="00117E74" w:rsidRDefault="00117E74" w:rsidP="00117E74">
      <w:pPr>
        <w:pStyle w:val="NoSpacing"/>
      </w:pPr>
    </w:p>
    <w:p w:rsidR="00117E74" w:rsidRDefault="00117E74" w:rsidP="00117E74">
      <w:pPr>
        <w:pStyle w:val="NoSpacing"/>
      </w:pPr>
      <w:r>
        <w:t xml:space="preserve">            // Add this catch to the current list. We don't bother adjusting the catch and function expression</w:t>
      </w:r>
    </w:p>
    <w:p w:rsidR="00117E74" w:rsidRDefault="00117E74" w:rsidP="00117E74">
      <w:pPr>
        <w:pStyle w:val="NoSpacing"/>
      </w:pPr>
      <w:r>
        <w:t xml:space="preserve">            // lists here because the catch is just an empty statement.</w:t>
      </w:r>
    </w:p>
    <w:p w:rsidR="00117E74" w:rsidRDefault="00117E74" w:rsidP="00117E74">
      <w:pPr>
        <w:pStyle w:val="NoSpacing"/>
      </w:pPr>
    </w:p>
    <w:p w:rsidR="00117E74" w:rsidRDefault="00117E74" w:rsidP="00117E74">
      <w:pPr>
        <w:pStyle w:val="NoSpacing"/>
      </w:pPr>
      <w:r>
        <w:t xml:space="preserve">            if (m_ppnodeExprScope)</w:t>
      </w:r>
    </w:p>
    <w:p w:rsidR="00117E74" w:rsidRDefault="00117E74" w:rsidP="00117E74">
      <w:pPr>
        <w:pStyle w:val="NoSpacing"/>
      </w:pPr>
      <w:r>
        <w:t xml:space="preserve">            {</w:t>
      </w:r>
    </w:p>
    <w:p w:rsidR="00117E74" w:rsidRDefault="00117E74" w:rsidP="00117E74">
      <w:pPr>
        <w:pStyle w:val="NoSpacing"/>
      </w:pPr>
      <w:r>
        <w:t xml:space="preserve">                Assert(*m_ppnodeExprScope == nullptr);</w:t>
      </w:r>
    </w:p>
    <w:p w:rsidR="00117E74" w:rsidRDefault="00117E74" w:rsidP="00117E74">
      <w:pPr>
        <w:pStyle w:val="NoSpacing"/>
      </w:pPr>
      <w:r>
        <w:lastRenderedPageBreak/>
        <w:t xml:space="preserve">                *m_ppnodeExprScope = pCatch;</w:t>
      </w:r>
    </w:p>
    <w:p w:rsidR="00117E74" w:rsidRDefault="00117E74" w:rsidP="00117E74">
      <w:pPr>
        <w:pStyle w:val="NoSpacing"/>
      </w:pPr>
      <w:r>
        <w:t xml:space="preserve">                m_ppnodeExprScope = &amp;pCatch-&gt;sxCatch.pnodeNext;</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Assert(m_ppnodeScope);</w:t>
      </w:r>
    </w:p>
    <w:p w:rsidR="00117E74" w:rsidRDefault="00117E74" w:rsidP="00117E74">
      <w:pPr>
        <w:pStyle w:val="NoSpacing"/>
      </w:pPr>
      <w:r>
        <w:t xml:space="preserve">                Assert(*m_ppnodeScope == nullptr);</w:t>
      </w:r>
    </w:p>
    <w:p w:rsidR="00117E74" w:rsidRDefault="00117E74" w:rsidP="00117E74">
      <w:pPr>
        <w:pStyle w:val="NoSpacing"/>
      </w:pPr>
      <w:r>
        <w:t xml:space="preserve">                *m_ppnodeScope = pCatch;</w:t>
      </w:r>
    </w:p>
    <w:p w:rsidR="00117E74" w:rsidRDefault="00117E74" w:rsidP="00117E74">
      <w:pPr>
        <w:pStyle w:val="NoSpacing"/>
      </w:pPr>
      <w:r>
        <w:t xml:space="preserve">                m_ppnodeScope = &amp;pCatch-&gt;sxCatch.pnodeNext;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pCatch-&gt;sxCatch.pnodeScopes = nullptr;</w:t>
      </w:r>
    </w:p>
    <w:p w:rsidR="00117E74" w:rsidRDefault="00117E74" w:rsidP="00117E74">
      <w:pPr>
        <w:pStyle w:val="NoSpacing"/>
      </w:pPr>
    </w:p>
    <w:p w:rsidR="00117E74" w:rsidRDefault="00117E74" w:rsidP="00117E74">
      <w:pPr>
        <w:pStyle w:val="NoSpacing"/>
      </w:pPr>
      <w:r>
        <w:t xml:space="preserve">            PopStmt(&amp;stmtCatch);</w:t>
      </w:r>
    </w:p>
    <w:p w:rsidR="00117E74" w:rsidRDefault="00117E74" w:rsidP="00117E74">
      <w:pPr>
        <w:pStyle w:val="NoSpacing"/>
      </w:pPr>
    </w:p>
    <w:p w:rsidR="00117E74" w:rsidRDefault="00117E74" w:rsidP="00117E74">
      <w:pPr>
        <w:pStyle w:val="NoSpacing"/>
      </w:pPr>
      <w:r>
        <w:t xml:space="preserve">            // fill in and pop the try-catch</w:t>
      </w:r>
    </w:p>
    <w:p w:rsidR="00117E74" w:rsidRDefault="00117E74" w:rsidP="00117E74">
      <w:pPr>
        <w:pStyle w:val="NoSpacing"/>
      </w:pPr>
      <w:r>
        <w:t xml:space="preserve">            pParentTryCatch-&gt;sxTryCatch.pnodeTry = pTry;</w:t>
      </w:r>
    </w:p>
    <w:p w:rsidR="00117E74" w:rsidRDefault="00117E74" w:rsidP="00117E74">
      <w:pPr>
        <w:pStyle w:val="NoSpacing"/>
      </w:pPr>
      <w:r>
        <w:t xml:space="preserve">            pParentTryCatch-&gt;sxTryCatch.pnodeCatch = pCatch;</w:t>
      </w:r>
    </w:p>
    <w:p w:rsidR="00117E74" w:rsidRDefault="00117E74" w:rsidP="00117E74">
      <w:pPr>
        <w:pStyle w:val="NoSpacing"/>
      </w:pPr>
      <w:r>
        <w:t xml:space="preserve">            PopStmt(&amp;stmtTryCatch);</w:t>
      </w:r>
    </w:p>
    <w:p w:rsidR="00117E74" w:rsidRDefault="00117E74" w:rsidP="00117E74">
      <w:pPr>
        <w:pStyle w:val="NoSpacing"/>
      </w:pPr>
      <w:r>
        <w:t xml:space="preserve">            PopStmt(&amp;stmtTryCatchBlock);</w:t>
      </w:r>
    </w:p>
    <w:p w:rsidR="00117E74" w:rsidRDefault="00117E74" w:rsidP="00117E74">
      <w:pPr>
        <w:pStyle w:val="NoSpacing"/>
      </w:pPr>
    </w:p>
    <w:p w:rsidR="00117E74" w:rsidRDefault="00117E74" w:rsidP="00117E74">
      <w:pPr>
        <w:pStyle w:val="NoSpacing"/>
      </w:pPr>
      <w:r>
        <w:t xml:space="preserve">            // replace the node that's being returned</w:t>
      </w:r>
    </w:p>
    <w:p w:rsidR="00117E74" w:rsidRDefault="00117E74" w:rsidP="00117E74">
      <w:pPr>
        <w:pStyle w:val="NoSpacing"/>
      </w:pPr>
      <w:r>
        <w:t xml:space="preserve">            pParentTryCatchBlock-&gt;sxBlock.pnodeStmt = pParentTryCatch;</w:t>
      </w:r>
    </w:p>
    <w:p w:rsidR="00117E74" w:rsidRDefault="00117E74" w:rsidP="00117E74">
      <w:pPr>
        <w:pStyle w:val="NoSpacing"/>
      </w:pPr>
      <w:r>
        <w:t xml:space="preserve">            pnode = pParentTryCatchBlock;</w:t>
      </w:r>
    </w:p>
    <w:p w:rsidR="00117E74" w:rsidRDefault="00117E74" w:rsidP="00117E74">
      <w:pPr>
        <w:pStyle w:val="NoSpacing"/>
      </w:pPr>
      <w:r>
        <w:t xml:space="preserve">        }</w:t>
      </w:r>
    </w:p>
    <w:p w:rsidR="00117E74" w:rsidRDefault="00117E74" w:rsidP="00117E74">
      <w:pPr>
        <w:pStyle w:val="NoSpacing"/>
      </w:pPr>
      <w:r>
        <w:t>#endif // EXCEPTION_RECOVERY</w:t>
      </w:r>
    </w:p>
    <w:p w:rsidR="00117E74" w:rsidRDefault="00117E74" w:rsidP="00117E74">
      <w:pPr>
        <w:pStyle w:val="NoSpacing"/>
      </w:pP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BOOL</w:t>
      </w:r>
    </w:p>
    <w:p w:rsidR="00117E74" w:rsidRDefault="00117E74" w:rsidP="00117E74">
      <w:pPr>
        <w:pStyle w:val="NoSpacing"/>
      </w:pPr>
      <w:r>
        <w:t>Parser::TokIsForInOrForOf()</w:t>
      </w:r>
    </w:p>
    <w:p w:rsidR="00117E74" w:rsidRDefault="00117E74" w:rsidP="00117E74">
      <w:pPr>
        <w:pStyle w:val="NoSpacing"/>
      </w:pPr>
      <w:r>
        <w:t>{</w:t>
      </w:r>
    </w:p>
    <w:p w:rsidR="00117E74" w:rsidRDefault="00117E74" w:rsidP="00117E74">
      <w:pPr>
        <w:pStyle w:val="NoSpacing"/>
      </w:pPr>
      <w:r>
        <w:t xml:space="preserve">    return m_token.tk == tkIN ||</w:t>
      </w:r>
    </w:p>
    <w:p w:rsidR="00117E74" w:rsidRDefault="00117E74" w:rsidP="00117E74">
      <w:pPr>
        <w:pStyle w:val="NoSpacing"/>
      </w:pPr>
      <w:r>
        <w:t xml:space="preserve">        (m_scriptContext-&gt;GetConfig()-&gt;IsES6IteratorsEnabled() &amp;&amp;</w:t>
      </w:r>
    </w:p>
    <w:p w:rsidR="00117E74" w:rsidRDefault="00117E74" w:rsidP="00117E74">
      <w:pPr>
        <w:pStyle w:val="NoSpacing"/>
      </w:pPr>
      <w:r>
        <w:t xml:space="preserve">         m_token.tk == tkID &amp;&amp;</w:t>
      </w:r>
    </w:p>
    <w:p w:rsidR="00117E74" w:rsidRDefault="00117E74" w:rsidP="00117E74">
      <w:pPr>
        <w:pStyle w:val="NoSpacing"/>
      </w:pPr>
      <w:r>
        <w:t xml:space="preserve">         m_token.GetIdentifier(m_phtbl) == wellKnownPropertyPids.of);</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w:t>
      </w:r>
    </w:p>
    <w:p w:rsidR="00117E74" w:rsidRDefault="00117E74" w:rsidP="00117E74">
      <w:pPr>
        <w:pStyle w:val="NoSpacing"/>
      </w:pPr>
      <w:r>
        <w:t>Parse a sequence of statements.</w:t>
      </w:r>
    </w:p>
    <w:p w:rsidR="00117E74" w:rsidRDefault="00117E74" w:rsidP="00117E74">
      <w:pPr>
        <w:pStyle w:val="NoSpacing"/>
      </w:pPr>
      <w:r>
        <w:t>***************************************************************************/</w:t>
      </w:r>
    </w:p>
    <w:p w:rsidR="00117E74" w:rsidRDefault="00117E74" w:rsidP="00117E74">
      <w:pPr>
        <w:pStyle w:val="NoSpacing"/>
      </w:pPr>
      <w:r>
        <w:t>template&lt;bool buildAST&gt;</w:t>
      </w:r>
    </w:p>
    <w:p w:rsidR="00117E74" w:rsidRDefault="00117E74" w:rsidP="00117E74">
      <w:pPr>
        <w:pStyle w:val="NoSpacing"/>
      </w:pPr>
      <w:r>
        <w:t>void Parser::ParseStmtList(ParseNodePtr *ppnodeList, ParseNodePtr **pppnodeLast, StrictModeEnvironment smEnvironment, const bool isSourceElementList, bool* strictModeOn)</w:t>
      </w:r>
    </w:p>
    <w:p w:rsidR="00117E74" w:rsidRDefault="00117E74" w:rsidP="00117E74">
      <w:pPr>
        <w:pStyle w:val="NoSpacing"/>
      </w:pPr>
      <w:r>
        <w:t>{</w:t>
      </w:r>
    </w:p>
    <w:p w:rsidR="00117E74" w:rsidRDefault="00117E74" w:rsidP="00117E74">
      <w:pPr>
        <w:pStyle w:val="NoSpacing"/>
      </w:pPr>
      <w:r>
        <w:t xml:space="preserve">    BOOL doneDirectives = !isSourceElementList; // directives may only exist in a SourceElementList, not a StatementList</w:t>
      </w:r>
    </w:p>
    <w:p w:rsidR="00117E74" w:rsidRDefault="00117E74" w:rsidP="00117E74">
      <w:pPr>
        <w:pStyle w:val="NoSpacing"/>
      </w:pPr>
      <w:r>
        <w:t xml:space="preserve">    BOOL seenDirectiveContainingOctal = false; // Have we seen an octal directive before a use strict directive?</w:t>
      </w:r>
    </w:p>
    <w:p w:rsidR="00117E74" w:rsidRDefault="00117E74" w:rsidP="00117E74">
      <w:pPr>
        <w:pStyle w:val="NoSpacing"/>
      </w:pPr>
    </w:p>
    <w:p w:rsidR="00117E74" w:rsidRDefault="00117E74" w:rsidP="00117E74">
      <w:pPr>
        <w:pStyle w:val="NoSpacing"/>
      </w:pPr>
      <w:r>
        <w:t xml:space="preserve">    BOOL old_UseStrictMode = m_fUseStrictMode;</w:t>
      </w:r>
    </w:p>
    <w:p w:rsidR="00117E74" w:rsidRDefault="00117E74" w:rsidP="00117E74">
      <w:pPr>
        <w:pStyle w:val="NoSpacing"/>
      </w:pPr>
    </w:p>
    <w:p w:rsidR="00117E74" w:rsidRDefault="00117E74" w:rsidP="00117E74">
      <w:pPr>
        <w:pStyle w:val="NoSpacing"/>
      </w:pPr>
      <w:r>
        <w:lastRenderedPageBreak/>
        <w:t xml:space="preserve">    ParseNodePtr pnodeStmt;</w:t>
      </w:r>
    </w:p>
    <w:p w:rsidR="00117E74" w:rsidRDefault="00117E74" w:rsidP="00117E74">
      <w:pPr>
        <w:pStyle w:val="NoSpacing"/>
      </w:pPr>
      <w:r>
        <w:t xml:space="preserve">    ParseNodePtr *lastNodeRef = nullptr;</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AssertMem(ppnodeList);</w:t>
      </w:r>
    </w:p>
    <w:p w:rsidR="00117E74" w:rsidRDefault="00117E74" w:rsidP="00117E74">
      <w:pPr>
        <w:pStyle w:val="NoSpacing"/>
      </w:pPr>
      <w:r>
        <w:t xml:space="preserve">        AssertMemN(pppnodeLast);</w:t>
      </w:r>
    </w:p>
    <w:p w:rsidR="00117E74" w:rsidRDefault="00117E74" w:rsidP="00117E74">
      <w:pPr>
        <w:pStyle w:val="NoSpacing"/>
      </w:pPr>
      <w:r>
        <w:t xml:space="preserve">        *ppnodeList = nullptr;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if(CONFIG_FLAG(ForceStrictMode))</w:t>
      </w:r>
    </w:p>
    <w:p w:rsidR="00117E74" w:rsidRDefault="00117E74" w:rsidP="00117E74">
      <w:pPr>
        <w:pStyle w:val="NoSpacing"/>
      </w:pPr>
      <w:r>
        <w:t xml:space="preserve">    {</w:t>
      </w:r>
    </w:p>
    <w:p w:rsidR="00117E74" w:rsidRDefault="00117E74" w:rsidP="00117E74">
      <w:pPr>
        <w:pStyle w:val="NoSpacing"/>
      </w:pPr>
      <w:r>
        <w:t xml:space="preserve">        m_fUseStrictMode = TRUE;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for (;;)</w:t>
      </w:r>
    </w:p>
    <w:p w:rsidR="00117E74" w:rsidRDefault="00117E74" w:rsidP="00117E74">
      <w:pPr>
        <w:pStyle w:val="NoSpacing"/>
      </w:pPr>
      <w:r>
        <w:t xml:space="preserve">    {</w:t>
      </w:r>
    </w:p>
    <w:p w:rsidR="00117E74" w:rsidRDefault="00117E74" w:rsidP="00117E74">
      <w:pPr>
        <w:pStyle w:val="NoSpacing"/>
      </w:pPr>
      <w:r>
        <w:t xml:space="preserve">        switch (m_token.tk)</w:t>
      </w:r>
    </w:p>
    <w:p w:rsidR="00117E74" w:rsidRDefault="00117E74" w:rsidP="00117E74">
      <w:pPr>
        <w:pStyle w:val="NoSpacing"/>
      </w:pPr>
      <w:r>
        <w:t xml:space="preserve">        {</w:t>
      </w:r>
    </w:p>
    <w:p w:rsidR="00117E74" w:rsidRDefault="00117E74" w:rsidP="00117E74">
      <w:pPr>
        <w:pStyle w:val="NoSpacing"/>
      </w:pPr>
      <w:r>
        <w:t xml:space="preserve">        case tkCASE:</w:t>
      </w:r>
    </w:p>
    <w:p w:rsidR="00117E74" w:rsidRDefault="00117E74" w:rsidP="00117E74">
      <w:pPr>
        <w:pStyle w:val="NoSpacing"/>
      </w:pPr>
      <w:r>
        <w:t xml:space="preserve">        case tkDEFAULT:</w:t>
      </w:r>
    </w:p>
    <w:p w:rsidR="00117E74" w:rsidRDefault="00117E74" w:rsidP="00117E74">
      <w:pPr>
        <w:pStyle w:val="NoSpacing"/>
      </w:pPr>
      <w:r>
        <w:t xml:space="preserve">        case tkRCurly:</w:t>
      </w:r>
    </w:p>
    <w:p w:rsidR="00117E74" w:rsidRDefault="00117E74" w:rsidP="00117E74">
      <w:pPr>
        <w:pStyle w:val="NoSpacing"/>
      </w:pPr>
      <w:r>
        <w:t xml:space="preserve">        case tkEOF:</w:t>
      </w:r>
    </w:p>
    <w:p w:rsidR="00117E74" w:rsidRDefault="00117E74" w:rsidP="00117E74">
      <w:pPr>
        <w:pStyle w:val="NoSpacing"/>
      </w:pPr>
      <w:r>
        <w:t xml:space="preserve">            if (buildAST &amp;&amp; nullptr != pppnodeLast)</w:t>
      </w:r>
    </w:p>
    <w:p w:rsidR="00117E74" w:rsidRDefault="00117E74" w:rsidP="00117E74">
      <w:pPr>
        <w:pStyle w:val="NoSpacing"/>
      </w:pPr>
      <w:r>
        <w:t xml:space="preserve">            {</w:t>
      </w:r>
    </w:p>
    <w:p w:rsidR="00117E74" w:rsidRDefault="00117E74" w:rsidP="00117E74">
      <w:pPr>
        <w:pStyle w:val="NoSpacing"/>
      </w:pPr>
      <w:r>
        <w:t xml:space="preserve">                *pppnodeLast = lastNodeRef;</w:t>
      </w:r>
    </w:p>
    <w:p w:rsidR="00117E74" w:rsidRDefault="00117E74" w:rsidP="00117E74">
      <w:pPr>
        <w:pStyle w:val="NoSpacing"/>
      </w:pPr>
      <w:r>
        <w:t xml:space="preserve">            }</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m_fUseStrictMode = old_UseStrictMode;</w:t>
      </w:r>
    </w:p>
    <w:p w:rsidR="00117E74" w:rsidRDefault="00117E74" w:rsidP="00117E74">
      <w:pPr>
        <w:pStyle w:val="NoSpacing"/>
      </w:pPr>
      <w:r>
        <w:t xml:space="preserve">            }</w:t>
      </w:r>
    </w:p>
    <w:p w:rsidR="00117E74" w:rsidRDefault="00117E74" w:rsidP="00117E74">
      <w:pPr>
        <w:pStyle w:val="NoSpacing"/>
      </w:pPr>
      <w:r>
        <w:t xml:space="preserve">            return;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(doneDirectives == FALSE)</w:t>
      </w:r>
    </w:p>
    <w:p w:rsidR="00117E74" w:rsidRDefault="00117E74" w:rsidP="00117E74">
      <w:pPr>
        <w:pStyle w:val="NoSpacing"/>
      </w:pPr>
      <w:r>
        <w:t xml:space="preserve">        {</w:t>
      </w:r>
    </w:p>
    <w:p w:rsidR="00117E74" w:rsidRDefault="00117E74" w:rsidP="00117E74">
      <w:pPr>
        <w:pStyle w:val="NoSpacing"/>
      </w:pPr>
      <w:r>
        <w:t xml:space="preserve">            bool isOctalInString = false;</w:t>
      </w:r>
    </w:p>
    <w:p w:rsidR="00117E74" w:rsidRDefault="00117E74" w:rsidP="00117E74">
      <w:pPr>
        <w:pStyle w:val="NoSpacing"/>
      </w:pPr>
      <w:r>
        <w:t xml:space="preserve">            bool isUseStrictDirective = false;</w:t>
      </w:r>
    </w:p>
    <w:p w:rsidR="00117E74" w:rsidRDefault="00117E74" w:rsidP="00117E74">
      <w:pPr>
        <w:pStyle w:val="NoSpacing"/>
      </w:pPr>
      <w:r>
        <w:t xml:space="preserve">            bool isUseAsmDirective = false;</w:t>
      </w:r>
    </w:p>
    <w:p w:rsidR="00117E74" w:rsidRDefault="00117E74" w:rsidP="00117E74">
      <w:pPr>
        <w:pStyle w:val="NoSpacing"/>
      </w:pPr>
      <w:r>
        <w:t xml:space="preserve">            if (smEnvironment != SM_NotUsed &amp;&amp; CheckForDirective(&amp;isUseStrictDirective, &amp;isUseAsmDirective, &amp;isOctalInString))</w:t>
      </w:r>
    </w:p>
    <w:p w:rsidR="00117E74" w:rsidRDefault="00117E74" w:rsidP="00117E74">
      <w:pPr>
        <w:pStyle w:val="NoSpacing"/>
      </w:pPr>
      <w:r>
        <w:t xml:space="preserve">            {</w:t>
      </w:r>
    </w:p>
    <w:p w:rsidR="00117E74" w:rsidRDefault="00117E74" w:rsidP="00117E74">
      <w:pPr>
        <w:pStyle w:val="NoSpacing"/>
      </w:pPr>
      <w:r>
        <w:t xml:space="preserve">                if (isUseStrictDirective)</w:t>
      </w:r>
    </w:p>
    <w:p w:rsidR="00117E74" w:rsidRDefault="00117E74" w:rsidP="00117E74">
      <w:pPr>
        <w:pStyle w:val="NoSpacing"/>
      </w:pPr>
      <w:r>
        <w:t xml:space="preserve">                {</w:t>
      </w:r>
    </w:p>
    <w:p w:rsidR="00117E74" w:rsidRDefault="00117E74" w:rsidP="00117E74">
      <w:pPr>
        <w:pStyle w:val="NoSpacing"/>
      </w:pPr>
      <w:r>
        <w:t xml:space="preserve">                    if (seenDirectiveContainingOctal)</w:t>
      </w:r>
    </w:p>
    <w:p w:rsidR="00117E74" w:rsidRDefault="00117E74" w:rsidP="00117E74">
      <w:pPr>
        <w:pStyle w:val="NoSpacing"/>
      </w:pPr>
      <w:r>
        <w:t xml:space="preserve">                    {</w:t>
      </w:r>
    </w:p>
    <w:p w:rsidR="00117E74" w:rsidRDefault="00117E74" w:rsidP="00117E74">
      <w:pPr>
        <w:pStyle w:val="NoSpacing"/>
      </w:pPr>
      <w:r>
        <w:t xml:space="preserve">                        // Directives seen before a "use strict" cannot contain an octal.</w:t>
      </w:r>
    </w:p>
    <w:p w:rsidR="00117E74" w:rsidRDefault="00117E74" w:rsidP="00117E74">
      <w:pPr>
        <w:pStyle w:val="NoSpacing"/>
      </w:pPr>
      <w:r>
        <w:t xml:space="preserve">                        Error(ERRES5NoOctal);</w:t>
      </w:r>
    </w:p>
    <w:p w:rsidR="00117E74" w:rsidRDefault="00117E74" w:rsidP="00117E74">
      <w:pPr>
        <w:pStyle w:val="NoSpacing"/>
      </w:pPr>
      <w:r>
        <w:t xml:space="preserve">                    }</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 Turning on strict mode in deferred code.</w:t>
      </w:r>
    </w:p>
    <w:p w:rsidR="00117E74" w:rsidRDefault="00117E74" w:rsidP="00117E74">
      <w:pPr>
        <w:pStyle w:val="NoSpacing"/>
      </w:pPr>
      <w:r>
        <w:t xml:space="preserve">                        m_fUseStrictMode = TRUE;</w:t>
      </w:r>
    </w:p>
    <w:p w:rsidR="00117E74" w:rsidRDefault="00117E74" w:rsidP="00117E74">
      <w:pPr>
        <w:pStyle w:val="NoSpacing"/>
      </w:pPr>
      <w:r>
        <w:lastRenderedPageBreak/>
        <w:t xml:space="preserve">                        if (!m_inDeferredNestedFunc)</w:t>
      </w:r>
    </w:p>
    <w:p w:rsidR="00117E74" w:rsidRDefault="00117E74" w:rsidP="00117E74">
      <w:pPr>
        <w:pStyle w:val="NoSpacing"/>
      </w:pPr>
      <w:r>
        <w:t xml:space="preserve">                        {</w:t>
      </w:r>
    </w:p>
    <w:p w:rsidR="00117E74" w:rsidRDefault="00117E74" w:rsidP="00117E74">
      <w:pPr>
        <w:pStyle w:val="NoSpacing"/>
      </w:pPr>
      <w:r>
        <w:t xml:space="preserve">                            // Top-level deferred function, so there's a parse node</w:t>
      </w:r>
    </w:p>
    <w:p w:rsidR="00117E74" w:rsidRDefault="00117E74" w:rsidP="00117E74">
      <w:pPr>
        <w:pStyle w:val="NoSpacing"/>
      </w:pPr>
      <w:r>
        <w:t xml:space="preserve">                            Assert(m_currentNodeFunc != nullptr);</w:t>
      </w:r>
    </w:p>
    <w:p w:rsidR="00117E74" w:rsidRDefault="00117E74" w:rsidP="00117E74">
      <w:pPr>
        <w:pStyle w:val="NoSpacing"/>
      </w:pPr>
      <w:r>
        <w:t xml:space="preserve">                            m_currentNodeFunc-&gt;sxFnc.SetStrictMode();</w:t>
      </w:r>
    </w:p>
    <w:p w:rsidR="00117E74" w:rsidRDefault="00117E74" w:rsidP="00117E74">
      <w:pPr>
        <w:pStyle w:val="NoSpacing"/>
      </w:pPr>
      <w:r>
        <w:t xml:space="preserve">                        }</w:t>
      </w:r>
    </w:p>
    <w:p w:rsidR="00117E74" w:rsidRDefault="00117E74" w:rsidP="00117E74">
      <w:pPr>
        <w:pStyle w:val="NoSpacing"/>
      </w:pPr>
      <w:r>
        <w:t xml:space="preserve">                        else if (strictModeOn)</w:t>
      </w:r>
    </w:p>
    <w:p w:rsidR="00117E74" w:rsidRDefault="00117E74" w:rsidP="00117E74">
      <w:pPr>
        <w:pStyle w:val="NoSpacing"/>
      </w:pPr>
      <w:r>
        <w:t xml:space="preserve">                        {</w:t>
      </w:r>
    </w:p>
    <w:p w:rsidR="00117E74" w:rsidRDefault="00117E74" w:rsidP="00117E74">
      <w:pPr>
        <w:pStyle w:val="NoSpacing"/>
      </w:pPr>
      <w:r>
        <w:t xml:space="preserve">                            // This turns on strict mode in a deferred function, we need to go back</w:t>
      </w:r>
    </w:p>
    <w:p w:rsidR="00117E74" w:rsidRDefault="00117E74" w:rsidP="00117E74">
      <w:pPr>
        <w:pStyle w:val="NoSpacing"/>
      </w:pPr>
      <w:r>
        <w:t xml:space="preserve">                            // and re-check duplicated formals.</w:t>
      </w:r>
    </w:p>
    <w:p w:rsidR="00117E74" w:rsidRDefault="00117E74" w:rsidP="00117E74">
      <w:pPr>
        <w:pStyle w:val="NoSpacing"/>
      </w:pPr>
      <w:r>
        <w:t xml:space="preserve">                            *strictModeOn = true;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if (smEnvironment == SM_OnGlobalCode)</w:t>
      </w:r>
    </w:p>
    <w:p w:rsidR="00117E74" w:rsidRDefault="00117E74" w:rsidP="00117E74">
      <w:pPr>
        <w:pStyle w:val="NoSpacing"/>
      </w:pPr>
      <w:r>
        <w:t xml:space="preserve">                        {</w:t>
      </w:r>
    </w:p>
    <w:p w:rsidR="00117E74" w:rsidRDefault="00117E74" w:rsidP="00117E74">
      <w:pPr>
        <w:pStyle w:val="NoSpacing"/>
      </w:pPr>
      <w:r>
        <w:t xml:space="preserve">                            // Turning on strict mode at the top level</w:t>
      </w:r>
    </w:p>
    <w:p w:rsidR="00117E74" w:rsidRDefault="00117E74" w:rsidP="00117E74">
      <w:pPr>
        <w:pStyle w:val="NoSpacing"/>
      </w:pPr>
      <w:r>
        <w:t xml:space="preserve">                            m_fUseStrictMode = TRUE;</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 i.e. smEnvironment == SM_OnFunctionCode</w:t>
      </w:r>
    </w:p>
    <w:p w:rsidR="00117E74" w:rsidRDefault="00117E74" w:rsidP="00117E74">
      <w:pPr>
        <w:pStyle w:val="NoSpacing"/>
      </w:pPr>
      <w:r>
        <w:t xml:space="preserve">                            Assert(m_currentNodeFunc != nullptr);</w:t>
      </w:r>
    </w:p>
    <w:p w:rsidR="00117E74" w:rsidRDefault="00117E74" w:rsidP="00117E74">
      <w:pPr>
        <w:pStyle w:val="NoSpacing"/>
      </w:pPr>
      <w:r>
        <w:t xml:space="preserve">                            m_currentNodeFunc-&gt;sxFnc.SetStrictMode();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 if (isUseAsmDirective)</w:t>
      </w:r>
    </w:p>
    <w:p w:rsidR="00117E74" w:rsidRDefault="00117E74" w:rsidP="00117E74">
      <w:pPr>
        <w:pStyle w:val="NoSpacing"/>
      </w:pPr>
      <w:r>
        <w:t xml:space="preserve">                {</w:t>
      </w:r>
    </w:p>
    <w:p w:rsidR="00117E74" w:rsidRDefault="00117E74" w:rsidP="00117E74">
      <w:pPr>
        <w:pStyle w:val="NoSpacing"/>
      </w:pPr>
      <w:r>
        <w:t xml:space="preserve">                    if (smEnvironment != SM_OnGlobalCode) //Top level use asm doesn't mean anything.</w:t>
      </w:r>
    </w:p>
    <w:p w:rsidR="00117E74" w:rsidRDefault="00117E74" w:rsidP="00117E74">
      <w:pPr>
        <w:pStyle w:val="NoSpacing"/>
      </w:pPr>
      <w:r>
        <w:t xml:space="preserve">                    {</w:t>
      </w:r>
    </w:p>
    <w:p w:rsidR="00117E74" w:rsidRDefault="00117E74" w:rsidP="00117E74">
      <w:pPr>
        <w:pStyle w:val="NoSpacing"/>
      </w:pPr>
      <w:r>
        <w:t xml:space="preserve">                        // i.e. smEnvironment == SM_OnFunctionCode</w:t>
      </w:r>
    </w:p>
    <w:p w:rsidR="00117E74" w:rsidRDefault="00117E74" w:rsidP="00117E74">
      <w:pPr>
        <w:pStyle w:val="NoSpacing"/>
      </w:pPr>
      <w:r>
        <w:t xml:space="preserve">                        Assert(m_currentNodeFunc != nullptr);</w:t>
      </w:r>
    </w:p>
    <w:p w:rsidR="00117E74" w:rsidRDefault="00117E74" w:rsidP="00117E74">
      <w:pPr>
        <w:pStyle w:val="NoSpacing"/>
      </w:pPr>
      <w:r>
        <w:t xml:space="preserve">                        m_currentNodeFunc-&gt;sxFnc.SetAsmjsMode();</w:t>
      </w:r>
    </w:p>
    <w:p w:rsidR="00117E74" w:rsidRDefault="00117E74" w:rsidP="00117E74">
      <w:pPr>
        <w:pStyle w:val="NoSpacing"/>
      </w:pPr>
      <w:r>
        <w:t xml:space="preserve">                        m_InAsmMode = true;</w:t>
      </w:r>
    </w:p>
    <w:p w:rsidR="00117E74" w:rsidRDefault="00117E74" w:rsidP="00117E74">
      <w:pPr>
        <w:pStyle w:val="NoSpacing"/>
      </w:pPr>
    </w:p>
    <w:p w:rsidR="00117E74" w:rsidRDefault="00117E74" w:rsidP="00117E74">
      <w:pPr>
        <w:pStyle w:val="NoSpacing"/>
      </w:pPr>
      <w:r>
        <w:t xml:space="preserve">                        CHAKRATEL_LANGSTATS_INC_LANGFEATURECOUNT(AsmJSFunctionCount, m_scriptContext);</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 if (isOctalInString)</w:t>
      </w:r>
    </w:p>
    <w:p w:rsidR="00117E74" w:rsidRDefault="00117E74" w:rsidP="00117E74">
      <w:pPr>
        <w:pStyle w:val="NoSpacing"/>
      </w:pPr>
      <w:r>
        <w:t xml:space="preserve">                {</w:t>
      </w:r>
    </w:p>
    <w:p w:rsidR="00117E74" w:rsidRDefault="00117E74" w:rsidP="00117E74">
      <w:pPr>
        <w:pStyle w:val="NoSpacing"/>
      </w:pPr>
      <w:r>
        <w:t xml:space="preserve">                    seenDirectiveContainingOctal = TRUE;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 The first time we see anything other than a directive we can have no more directives.</w:t>
      </w:r>
    </w:p>
    <w:p w:rsidR="00117E74" w:rsidRDefault="00117E74" w:rsidP="00117E74">
      <w:pPr>
        <w:pStyle w:val="NoSpacing"/>
      </w:pPr>
      <w:r>
        <w:t xml:space="preserve">                doneDirectives = TRUE;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(nullptr != (pnodeStmt = ParseStatement&lt;buildAST&gt;(isSourceElementList)))</w:t>
      </w:r>
    </w:p>
    <w:p w:rsidR="00117E74" w:rsidRDefault="00117E74" w:rsidP="00117E74">
      <w:pPr>
        <w:pStyle w:val="NoSpacing"/>
      </w:pPr>
      <w:r>
        <w:lastRenderedPageBreak/>
        <w:t xml:space="preserve">        {</w:t>
      </w:r>
    </w:p>
    <w:p w:rsidR="00117E74" w:rsidRDefault="00117E74" w:rsidP="00117E74">
      <w:pPr>
        <w:pStyle w:val="NoSpacing"/>
      </w:pPr>
      <w:r>
        <w:t xml:space="preserve">            Assert(buildAST || BindDeferredPidRefs());</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AddToNodeList(ppnodeList, &amp;lastNodeRef, pnodeStmt);</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template &lt;class Fn&gt;</w:t>
      </w:r>
    </w:p>
    <w:p w:rsidR="00117E74" w:rsidRDefault="00117E74" w:rsidP="00117E74">
      <w:pPr>
        <w:pStyle w:val="NoSpacing"/>
      </w:pPr>
      <w:r>
        <w:t>void Parser::VisitFunctionsInScope(ParseNodePtr pnodeScopeList, Fn fn)</w:t>
      </w:r>
    </w:p>
    <w:p w:rsidR="00117E74" w:rsidRDefault="00117E74" w:rsidP="00117E74">
      <w:pPr>
        <w:pStyle w:val="NoSpacing"/>
      </w:pPr>
      <w:r>
        <w:t>{</w:t>
      </w:r>
    </w:p>
    <w:p w:rsidR="00117E74" w:rsidRDefault="00117E74" w:rsidP="00117E74">
      <w:pPr>
        <w:pStyle w:val="NoSpacing"/>
      </w:pPr>
      <w:r>
        <w:t xml:space="preserve">    ParseNodePtr pnodeScope;</w:t>
      </w:r>
    </w:p>
    <w:p w:rsidR="00117E74" w:rsidRDefault="00117E74" w:rsidP="00117E74">
      <w:pPr>
        <w:pStyle w:val="NoSpacing"/>
      </w:pPr>
      <w:r>
        <w:t xml:space="preserve">    for (pnodeScope = pnodeScopeList; pnodeScope;)</w:t>
      </w:r>
    </w:p>
    <w:p w:rsidR="00117E74" w:rsidRDefault="00117E74" w:rsidP="00117E74">
      <w:pPr>
        <w:pStyle w:val="NoSpacing"/>
      </w:pPr>
      <w:r>
        <w:t xml:space="preserve">    {</w:t>
      </w:r>
    </w:p>
    <w:p w:rsidR="00117E74" w:rsidRDefault="00117E74" w:rsidP="00117E74">
      <w:pPr>
        <w:pStyle w:val="NoSpacing"/>
      </w:pPr>
      <w:r>
        <w:t xml:space="preserve">        switch (pnodeScope-&gt;nop)</w:t>
      </w:r>
    </w:p>
    <w:p w:rsidR="00117E74" w:rsidRDefault="00117E74" w:rsidP="00117E74">
      <w:pPr>
        <w:pStyle w:val="NoSpacing"/>
      </w:pPr>
      <w:r>
        <w:t xml:space="preserve">        {</w:t>
      </w:r>
    </w:p>
    <w:p w:rsidR="00117E74" w:rsidRDefault="00117E74" w:rsidP="00117E74">
      <w:pPr>
        <w:pStyle w:val="NoSpacing"/>
      </w:pPr>
      <w:r>
        <w:t xml:space="preserve">        case knopBlock:</w:t>
      </w:r>
    </w:p>
    <w:p w:rsidR="00117E74" w:rsidRDefault="00117E74" w:rsidP="00117E74">
      <w:pPr>
        <w:pStyle w:val="NoSpacing"/>
      </w:pPr>
      <w:r>
        <w:t xml:space="preserve">            VisitFunctionsInScope(pnodeScope-&gt;sxBlock.pnodeScopes, fn);</w:t>
      </w:r>
    </w:p>
    <w:p w:rsidR="00117E74" w:rsidRDefault="00117E74" w:rsidP="00117E74">
      <w:pPr>
        <w:pStyle w:val="NoSpacing"/>
      </w:pPr>
      <w:r>
        <w:t xml:space="preserve">            pnodeScope = pnodeScope-&gt;sxBlock.pnodeNext;</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knopFncDecl:</w:t>
      </w:r>
    </w:p>
    <w:p w:rsidR="00117E74" w:rsidRDefault="00117E74" w:rsidP="00117E74">
      <w:pPr>
        <w:pStyle w:val="NoSpacing"/>
      </w:pPr>
      <w:r>
        <w:t xml:space="preserve">            fn(pnodeScope);</w:t>
      </w:r>
    </w:p>
    <w:p w:rsidR="00117E74" w:rsidRDefault="00117E74" w:rsidP="00117E74">
      <w:pPr>
        <w:pStyle w:val="NoSpacing"/>
      </w:pPr>
      <w:r>
        <w:t xml:space="preserve">            pnodeScope = pnodeScope-&gt;sxFnc.pnodeNext;</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knopCatch:</w:t>
      </w:r>
    </w:p>
    <w:p w:rsidR="00117E74" w:rsidRDefault="00117E74" w:rsidP="00117E74">
      <w:pPr>
        <w:pStyle w:val="NoSpacing"/>
      </w:pPr>
      <w:r>
        <w:t xml:space="preserve">            VisitFunctionsInScope(pnodeScope-&gt;sxCatch.pnodeScopes, fn);</w:t>
      </w:r>
    </w:p>
    <w:p w:rsidR="00117E74" w:rsidRDefault="00117E74" w:rsidP="00117E74">
      <w:pPr>
        <w:pStyle w:val="NoSpacing"/>
      </w:pPr>
      <w:r>
        <w:t xml:space="preserve">            pnodeScope = pnodeScope-&gt;sxCatch.pnodeNext;</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knopWith:</w:t>
      </w:r>
    </w:p>
    <w:p w:rsidR="00117E74" w:rsidRDefault="00117E74" w:rsidP="00117E74">
      <w:pPr>
        <w:pStyle w:val="NoSpacing"/>
      </w:pPr>
      <w:r>
        <w:t xml:space="preserve">            VisitFunctionsInScope(pnodeScope-&gt;sxWith.pnodeScopes, fn);</w:t>
      </w:r>
    </w:p>
    <w:p w:rsidR="00117E74" w:rsidRDefault="00117E74" w:rsidP="00117E74">
      <w:pPr>
        <w:pStyle w:val="NoSpacing"/>
      </w:pPr>
      <w:r>
        <w:t xml:space="preserve">            pnodeScope = pnodeScope-&gt;sxWith.pnodeNext;</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default:</w:t>
      </w:r>
    </w:p>
    <w:p w:rsidR="00117E74" w:rsidRDefault="00117E74" w:rsidP="00117E74">
      <w:pPr>
        <w:pStyle w:val="NoSpacing"/>
      </w:pPr>
      <w:r>
        <w:t xml:space="preserve">            AssertMsg(false, "Unexpected node with scope list");</w:t>
      </w:r>
    </w:p>
    <w:p w:rsidR="00117E74" w:rsidRDefault="00117E74" w:rsidP="00117E74">
      <w:pPr>
        <w:pStyle w:val="NoSpacing"/>
      </w:pPr>
      <w:r>
        <w:t xml:space="preserve">            return;</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 Scripts above this size (minus string literals and comments) will have parsing of</w:t>
      </w:r>
    </w:p>
    <w:p w:rsidR="00117E74" w:rsidRDefault="00117E74" w:rsidP="00117E74">
      <w:pPr>
        <w:pStyle w:val="NoSpacing"/>
      </w:pPr>
      <w:r>
        <w:t>// function bodies deferred.</w:t>
      </w:r>
    </w:p>
    <w:p w:rsidR="00117E74" w:rsidRDefault="00117E74" w:rsidP="00117E74">
      <w:pPr>
        <w:pStyle w:val="NoSpacing"/>
      </w:pPr>
      <w:r>
        <w:t>ULONG Parser::GetDeferralThreshold(bool isProfileLoaded)</w:t>
      </w:r>
    </w:p>
    <w:p w:rsidR="00117E74" w:rsidRDefault="00117E74" w:rsidP="00117E74">
      <w:pPr>
        <w:pStyle w:val="NoSpacing"/>
      </w:pPr>
      <w:r>
        <w:t>{</w:t>
      </w:r>
    </w:p>
    <w:p w:rsidR="00117E74" w:rsidRDefault="00117E74" w:rsidP="00117E74">
      <w:pPr>
        <w:pStyle w:val="NoSpacing"/>
      </w:pPr>
      <w:r>
        <w:t>#ifdef ENABLE_DEBUG_CONFIG_OPTIONS</w:t>
      </w:r>
    </w:p>
    <w:p w:rsidR="00117E74" w:rsidRDefault="00117E74" w:rsidP="00117E74">
      <w:pPr>
        <w:pStyle w:val="NoSpacing"/>
      </w:pPr>
      <w:r>
        <w:t xml:space="preserve">    if (CONFIG_FLAG(ForceDeferParse) ||</w:t>
      </w:r>
    </w:p>
    <w:p w:rsidR="00117E74" w:rsidRDefault="00117E74" w:rsidP="00117E74">
      <w:pPr>
        <w:pStyle w:val="NoSpacing"/>
      </w:pPr>
      <w:r>
        <w:t xml:space="preserve">        PHASE_FORCE1(Js::DeferParsePhase) ||</w:t>
      </w:r>
    </w:p>
    <w:p w:rsidR="00117E74" w:rsidRDefault="00117E74" w:rsidP="00117E74">
      <w:pPr>
        <w:pStyle w:val="NoSpacing"/>
      </w:pPr>
      <w:r>
        <w:t xml:space="preserve">        Js::Configuration::Global.flags.IsEnabled(Js::ForceUndoDeferFlag))</w:t>
      </w:r>
    </w:p>
    <w:p w:rsidR="00117E74" w:rsidRDefault="00117E74" w:rsidP="00117E74">
      <w:pPr>
        <w:pStyle w:val="NoSpacing"/>
      </w:pPr>
      <w:r>
        <w:lastRenderedPageBreak/>
        <w:t xml:space="preserve">    {</w:t>
      </w:r>
    </w:p>
    <w:p w:rsidR="00117E74" w:rsidRDefault="00117E74" w:rsidP="00117E74">
      <w:pPr>
        <w:pStyle w:val="NoSpacing"/>
      </w:pPr>
      <w:r>
        <w:t xml:space="preserve">        return 0;</w:t>
      </w:r>
    </w:p>
    <w:p w:rsidR="00117E74" w:rsidRDefault="00117E74" w:rsidP="00117E74">
      <w:pPr>
        <w:pStyle w:val="NoSpacing"/>
      </w:pPr>
      <w:r>
        <w:t xml:space="preserve">    }</w:t>
      </w:r>
    </w:p>
    <w:p w:rsidR="00117E74" w:rsidRDefault="00117E74" w:rsidP="00117E74">
      <w:pPr>
        <w:pStyle w:val="NoSpacing"/>
      </w:pPr>
      <w:r>
        <w:t xml:space="preserve">    else if (Js::Configuration::Global.flags.IsEnabled(Js::DeferParseFlag))</w:t>
      </w:r>
    </w:p>
    <w:p w:rsidR="00117E74" w:rsidRDefault="00117E74" w:rsidP="00117E74">
      <w:pPr>
        <w:pStyle w:val="NoSpacing"/>
      </w:pPr>
      <w:r>
        <w:t xml:space="preserve">    {</w:t>
      </w:r>
    </w:p>
    <w:p w:rsidR="00117E74" w:rsidRDefault="00117E74" w:rsidP="00117E74">
      <w:pPr>
        <w:pStyle w:val="NoSpacing"/>
      </w:pPr>
      <w:r>
        <w:t xml:space="preserve">        return Js::Configuration::Global.flags.DeferParse;</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#endif</w:t>
      </w:r>
    </w:p>
    <w:p w:rsidR="00117E74" w:rsidRDefault="00117E74" w:rsidP="00117E74">
      <w:pPr>
        <w:pStyle w:val="NoSpacing"/>
      </w:pPr>
      <w:r>
        <w:t xml:space="preserve">    {</w:t>
      </w:r>
    </w:p>
    <w:p w:rsidR="00117E74" w:rsidRDefault="00117E74" w:rsidP="00117E74">
      <w:pPr>
        <w:pStyle w:val="NoSpacing"/>
      </w:pPr>
      <w:r>
        <w:t xml:space="preserve">        if (isProfileLoaded)</w:t>
      </w:r>
    </w:p>
    <w:p w:rsidR="00117E74" w:rsidRDefault="00117E74" w:rsidP="00117E74">
      <w:pPr>
        <w:pStyle w:val="NoSpacing"/>
      </w:pPr>
      <w:r>
        <w:t xml:space="preserve">        {</w:t>
      </w:r>
    </w:p>
    <w:p w:rsidR="00117E74" w:rsidRDefault="00117E74" w:rsidP="00117E74">
      <w:pPr>
        <w:pStyle w:val="NoSpacing"/>
      </w:pPr>
      <w:r>
        <w:t xml:space="preserve">            return DEFAULT_CONFIG_ProfileBasedDeferParseThreshold;</w:t>
      </w:r>
    </w:p>
    <w:p w:rsidR="00117E74" w:rsidRDefault="00117E74" w:rsidP="00117E74">
      <w:pPr>
        <w:pStyle w:val="NoSpacing"/>
      </w:pPr>
      <w:r>
        <w:t xml:space="preserve">        }</w:t>
      </w:r>
    </w:p>
    <w:p w:rsidR="00117E74" w:rsidRDefault="00117E74" w:rsidP="00117E74">
      <w:pPr>
        <w:pStyle w:val="NoSpacing"/>
      </w:pPr>
      <w:r>
        <w:t xml:space="preserve">        return DEFAULT_CONFIG_DeferParseThreshold;</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Parser::FinishDeferredFunction(ParseNodePtr pnodeScopeList)</w:t>
      </w:r>
    </w:p>
    <w:p w:rsidR="00117E74" w:rsidRDefault="00117E74" w:rsidP="00117E74">
      <w:pPr>
        <w:pStyle w:val="NoSpacing"/>
      </w:pPr>
      <w:r>
        <w:t>{</w:t>
      </w:r>
    </w:p>
    <w:p w:rsidR="00117E74" w:rsidRDefault="00117E74" w:rsidP="00117E74">
      <w:pPr>
        <w:pStyle w:val="NoSpacing"/>
      </w:pPr>
      <w:r>
        <w:t xml:space="preserve">    VisitFunctionsInScope(pnodeScopeList,</w:t>
      </w:r>
    </w:p>
    <w:p w:rsidR="00117E74" w:rsidRDefault="00117E74" w:rsidP="00117E74">
      <w:pPr>
        <w:pStyle w:val="NoSpacing"/>
      </w:pPr>
      <w:r>
        <w:t xml:space="preserve">        [this](ParseNodePtr pnodeFnc)</w:t>
      </w:r>
    </w:p>
    <w:p w:rsidR="00117E74" w:rsidRDefault="00117E74" w:rsidP="00117E74">
      <w:pPr>
        <w:pStyle w:val="NoSpacing"/>
      </w:pPr>
      <w:r>
        <w:t xml:space="preserve">    {</w:t>
      </w:r>
    </w:p>
    <w:p w:rsidR="00117E74" w:rsidRDefault="00117E74" w:rsidP="00117E74">
      <w:pPr>
        <w:pStyle w:val="NoSpacing"/>
      </w:pPr>
      <w:r>
        <w:t xml:space="preserve">        Assert(pnodeFnc-&gt;nop == knopFncDecl);</w:t>
      </w:r>
    </w:p>
    <w:p w:rsidR="00117E74" w:rsidRDefault="00117E74" w:rsidP="00117E74">
      <w:pPr>
        <w:pStyle w:val="NoSpacing"/>
      </w:pPr>
    </w:p>
    <w:p w:rsidR="00117E74" w:rsidRDefault="00117E74" w:rsidP="00117E74">
      <w:pPr>
        <w:pStyle w:val="NoSpacing"/>
      </w:pPr>
      <w:r>
        <w:t xml:space="preserve">        if (pnodeFnc-&gt;sxFnc.pnodeBody == nullptr)</w:t>
      </w:r>
    </w:p>
    <w:p w:rsidR="00117E74" w:rsidRDefault="00117E74" w:rsidP="00117E74">
      <w:pPr>
        <w:pStyle w:val="NoSpacing"/>
      </w:pPr>
      <w:r>
        <w:t xml:space="preserve">        {</w:t>
      </w:r>
    </w:p>
    <w:p w:rsidR="00117E74" w:rsidRDefault="00117E74" w:rsidP="00117E74">
      <w:pPr>
        <w:pStyle w:val="NoSpacing"/>
      </w:pPr>
      <w:r>
        <w:t xml:space="preserve">            // Go back and generate an AST for this function.</w:t>
      </w:r>
    </w:p>
    <w:p w:rsidR="00117E74" w:rsidRDefault="00117E74" w:rsidP="00117E74">
      <w:pPr>
        <w:pStyle w:val="NoSpacing"/>
      </w:pPr>
      <w:r>
        <w:t xml:space="preserve">            JS_ETW(EventWriteJSCRIPT_PARSE_FUNC(this-&gt;GetScriptContext(), pnodeFnc-&gt;sxFnc.functionId, /*Undefer*/TRUE));</w:t>
      </w:r>
    </w:p>
    <w:p w:rsidR="00117E74" w:rsidRDefault="00117E74" w:rsidP="00117E74">
      <w:pPr>
        <w:pStyle w:val="NoSpacing"/>
      </w:pPr>
    </w:p>
    <w:p w:rsidR="00117E74" w:rsidRDefault="00117E74" w:rsidP="00117E74">
      <w:pPr>
        <w:pStyle w:val="NoSpacing"/>
      </w:pPr>
      <w:r>
        <w:t xml:space="preserve">            ParseNodePtr pnodeFncSave = this-&gt;m_currentNodeFunc;</w:t>
      </w:r>
    </w:p>
    <w:p w:rsidR="00117E74" w:rsidRDefault="00117E74" w:rsidP="00117E74">
      <w:pPr>
        <w:pStyle w:val="NoSpacing"/>
      </w:pPr>
      <w:r>
        <w:t xml:space="preserve">            this-&gt;m_currentNodeFunc = pnodeFnc;</w:t>
      </w:r>
    </w:p>
    <w:p w:rsidR="00117E74" w:rsidRDefault="00117E74" w:rsidP="00117E74">
      <w:pPr>
        <w:pStyle w:val="NoSpacing"/>
      </w:pPr>
    </w:p>
    <w:p w:rsidR="00117E74" w:rsidRDefault="00117E74" w:rsidP="00117E74">
      <w:pPr>
        <w:pStyle w:val="NoSpacing"/>
      </w:pPr>
      <w:r>
        <w:t xml:space="preserve">            ParseNodePtr pnodeFncExprBlock = nullptr;</w:t>
      </w:r>
    </w:p>
    <w:p w:rsidR="00117E74" w:rsidRDefault="00117E74" w:rsidP="00117E74">
      <w:pPr>
        <w:pStyle w:val="NoSpacing"/>
      </w:pPr>
      <w:r>
        <w:t xml:space="preserve">            if (pnodeFnc-&gt;sxFnc.pnodeName &amp;&amp;</w:t>
      </w:r>
    </w:p>
    <w:p w:rsidR="00117E74" w:rsidRDefault="00117E74" w:rsidP="00117E74">
      <w:pPr>
        <w:pStyle w:val="NoSpacing"/>
      </w:pPr>
      <w:r>
        <w:t xml:space="preserve">                !pnodeFnc-&gt;sxFnc.IsDeclaration())</w:t>
      </w:r>
    </w:p>
    <w:p w:rsidR="00117E74" w:rsidRDefault="00117E74" w:rsidP="00117E74">
      <w:pPr>
        <w:pStyle w:val="NoSpacing"/>
      </w:pPr>
      <w:r>
        <w:t xml:space="preserve">            {</w:t>
      </w:r>
    </w:p>
    <w:p w:rsidR="00117E74" w:rsidRDefault="00117E74" w:rsidP="00117E74">
      <w:pPr>
        <w:pStyle w:val="NoSpacing"/>
      </w:pPr>
      <w:r>
        <w:t xml:space="preserve">                // Set up the named function expression symbol so references inside the function can be bound.</w:t>
      </w:r>
    </w:p>
    <w:p w:rsidR="00117E74" w:rsidRDefault="00117E74" w:rsidP="00117E74">
      <w:pPr>
        <w:pStyle w:val="NoSpacing"/>
      </w:pPr>
      <w:r>
        <w:t xml:space="preserve">                ParseNodePtr pnodeName = pnodeFnc-&gt;sxFnc.pnodeName;</w:t>
      </w:r>
    </w:p>
    <w:p w:rsidR="00117E74" w:rsidRDefault="00117E74" w:rsidP="00117E74">
      <w:pPr>
        <w:pStyle w:val="NoSpacing"/>
      </w:pPr>
      <w:r>
        <w:t xml:space="preserve">                Assert(pnodeName-&gt;nop == knopVarDecl);</w:t>
      </w:r>
    </w:p>
    <w:p w:rsidR="00117E74" w:rsidRDefault="00117E74" w:rsidP="00117E74">
      <w:pPr>
        <w:pStyle w:val="NoSpacing"/>
      </w:pPr>
      <w:r>
        <w:t xml:space="preserve">                Assert(pnodeName-&gt;sxVar.pnodeNext == nullptr);</w:t>
      </w:r>
    </w:p>
    <w:p w:rsidR="00117E74" w:rsidRDefault="00117E74" w:rsidP="00117E74">
      <w:pPr>
        <w:pStyle w:val="NoSpacing"/>
      </w:pPr>
    </w:p>
    <w:p w:rsidR="00117E74" w:rsidRDefault="00117E74" w:rsidP="00117E74">
      <w:pPr>
        <w:pStyle w:val="NoSpacing"/>
      </w:pPr>
      <w:r>
        <w:t xml:space="preserve">                pnodeFncExprBlock = this-&gt;StartParseBlock&lt;true&gt;(PnodeBlockType::Function, ScopeType_FuncExpr);</w:t>
      </w:r>
    </w:p>
    <w:p w:rsidR="00117E74" w:rsidRDefault="00117E74" w:rsidP="00117E74">
      <w:pPr>
        <w:pStyle w:val="NoSpacing"/>
      </w:pPr>
      <w:r>
        <w:t xml:space="preserve">                PidRefStack *ref = this-&gt;PushPidRef(pnodeName-&gt;sxVar.pid);</w:t>
      </w:r>
    </w:p>
    <w:p w:rsidR="00117E74" w:rsidRDefault="00117E74" w:rsidP="00117E74">
      <w:pPr>
        <w:pStyle w:val="NoSpacing"/>
      </w:pPr>
      <w:r>
        <w:t xml:space="preserve">                pnodeName-&gt;sxVar.symRef = ref-&gt;GetSymRef();</w:t>
      </w:r>
    </w:p>
    <w:p w:rsidR="00117E74" w:rsidRDefault="00117E74" w:rsidP="00117E74">
      <w:pPr>
        <w:pStyle w:val="NoSpacing"/>
      </w:pPr>
      <w:r>
        <w:t xml:space="preserve">                ref-&gt;SetSym(pnodeName-&gt;sxVar.sym);</w:t>
      </w:r>
    </w:p>
    <w:p w:rsidR="00117E74" w:rsidRDefault="00117E74" w:rsidP="00117E74">
      <w:pPr>
        <w:pStyle w:val="NoSpacing"/>
      </w:pPr>
    </w:p>
    <w:p w:rsidR="00117E74" w:rsidRDefault="00117E74" w:rsidP="00117E74">
      <w:pPr>
        <w:pStyle w:val="NoSpacing"/>
      </w:pPr>
      <w:r>
        <w:t xml:space="preserve">                Scope *fncExprScope = pnodeFncExprBlock-&gt;sxBlock.scope;</w:t>
      </w:r>
    </w:p>
    <w:p w:rsidR="00117E74" w:rsidRDefault="00117E74" w:rsidP="00117E74">
      <w:pPr>
        <w:pStyle w:val="NoSpacing"/>
      </w:pPr>
      <w:r>
        <w:t xml:space="preserve">                fncExprScope-&gt;AddNewSymbol(pnodeName-&gt;sxVar.sym);</w:t>
      </w:r>
    </w:p>
    <w:p w:rsidR="00117E74" w:rsidRDefault="00117E74" w:rsidP="00117E74">
      <w:pPr>
        <w:pStyle w:val="NoSpacing"/>
      </w:pPr>
      <w:r>
        <w:t xml:space="preserve">                pnodeFnc-&gt;sxFnc.scope = fncExprScope;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lastRenderedPageBreak/>
        <w:t xml:space="preserve">            ParseNodePtr pnodeBlock = this-&gt;StartParseBlock&lt;true&gt;(PnodeBlockType::Parameter, ScopeType_Parameter);</w:t>
      </w:r>
    </w:p>
    <w:p w:rsidR="00117E74" w:rsidRDefault="00117E74" w:rsidP="00117E74">
      <w:pPr>
        <w:pStyle w:val="NoSpacing"/>
      </w:pPr>
      <w:r>
        <w:t xml:space="preserve">            pnodeFnc-&gt;sxFnc.pnodeScopes = pnodeBlock;</w:t>
      </w:r>
    </w:p>
    <w:p w:rsidR="00117E74" w:rsidRDefault="00117E74" w:rsidP="00117E74">
      <w:pPr>
        <w:pStyle w:val="NoSpacing"/>
      </w:pPr>
      <w:r>
        <w:t xml:space="preserve">            m_ppnodeScope = &amp;pnodeBlock-&gt;sxBlock.pnodeScopes;</w:t>
      </w:r>
    </w:p>
    <w:p w:rsidR="00117E74" w:rsidRDefault="00117E74" w:rsidP="00117E74">
      <w:pPr>
        <w:pStyle w:val="NoSpacing"/>
      </w:pPr>
      <w:r>
        <w:t xml:space="preserve">            pnodeBlock-&gt;sxBlock.pnodeStmt = pnodeFnc;</w:t>
      </w:r>
    </w:p>
    <w:p w:rsidR="00117E74" w:rsidRDefault="00117E74" w:rsidP="00117E74">
      <w:pPr>
        <w:pStyle w:val="NoSpacing"/>
      </w:pPr>
    </w:p>
    <w:p w:rsidR="00117E74" w:rsidRDefault="00117E74" w:rsidP="00117E74">
      <w:pPr>
        <w:pStyle w:val="NoSpacing"/>
      </w:pPr>
      <w:r>
        <w:t xml:space="preserve">            // Add the args to the scope, since we won't re-parse those.</w:t>
      </w:r>
    </w:p>
    <w:p w:rsidR="00117E74" w:rsidRDefault="00117E74" w:rsidP="00117E74">
      <w:pPr>
        <w:pStyle w:val="NoSpacing"/>
      </w:pPr>
      <w:r>
        <w:t xml:space="preserve">            Scope *scope = pnodeBlock-&gt;sxBlock.scope;</w:t>
      </w:r>
    </w:p>
    <w:p w:rsidR="00117E74" w:rsidRDefault="00117E74" w:rsidP="00117E74">
      <w:pPr>
        <w:pStyle w:val="NoSpacing"/>
      </w:pPr>
      <w:r>
        <w:t xml:space="preserve">            auto addArgsToScope = [&amp;](ParseNodePtr pnodeArg) {</w:t>
      </w:r>
    </w:p>
    <w:p w:rsidR="00117E74" w:rsidRDefault="00117E74" w:rsidP="00117E74">
      <w:pPr>
        <w:pStyle w:val="NoSpacing"/>
      </w:pPr>
      <w:r>
        <w:t xml:space="preserve">                if (pnodeArg-&gt;IsVarLetOrConst())</w:t>
      </w:r>
    </w:p>
    <w:p w:rsidR="00117E74" w:rsidRDefault="00117E74" w:rsidP="00117E74">
      <w:pPr>
        <w:pStyle w:val="NoSpacing"/>
      </w:pPr>
      <w:r>
        <w:t xml:space="preserve">                {</w:t>
      </w:r>
    </w:p>
    <w:p w:rsidR="00117E74" w:rsidRDefault="00117E74" w:rsidP="00117E74">
      <w:pPr>
        <w:pStyle w:val="NoSpacing"/>
      </w:pPr>
      <w:r>
        <w:t xml:space="preserve">                    PidRefStack *ref = this-&gt;PushPidRef(pnodeArg-&gt;sxVar.pid);</w:t>
      </w:r>
    </w:p>
    <w:p w:rsidR="00117E74" w:rsidRDefault="00117E74" w:rsidP="00117E74">
      <w:pPr>
        <w:pStyle w:val="NoSpacing"/>
      </w:pPr>
      <w:r>
        <w:t xml:space="preserve">                    pnodeArg-&gt;sxVar.symRef = ref-&gt;GetSymRef();</w:t>
      </w:r>
    </w:p>
    <w:p w:rsidR="00117E74" w:rsidRDefault="00117E74" w:rsidP="00117E74">
      <w:pPr>
        <w:pStyle w:val="NoSpacing"/>
      </w:pPr>
      <w:r>
        <w:t xml:space="preserve">                    if (ref-&gt;GetSym() != nullptr)</w:t>
      </w:r>
    </w:p>
    <w:p w:rsidR="00117E74" w:rsidRDefault="00117E74" w:rsidP="00117E74">
      <w:pPr>
        <w:pStyle w:val="NoSpacing"/>
      </w:pPr>
      <w:r>
        <w:t xml:space="preserve">                    {</w:t>
      </w:r>
    </w:p>
    <w:p w:rsidR="00117E74" w:rsidRDefault="00117E74" w:rsidP="00117E74">
      <w:pPr>
        <w:pStyle w:val="NoSpacing"/>
      </w:pPr>
      <w:r>
        <w:t xml:space="preserve">                        // Duplicate parameter in a configuration that allows them.</w:t>
      </w:r>
    </w:p>
    <w:p w:rsidR="00117E74" w:rsidRDefault="00117E74" w:rsidP="00117E74">
      <w:pPr>
        <w:pStyle w:val="NoSpacing"/>
      </w:pPr>
      <w:r>
        <w:t xml:space="preserve">                        // The symbol is already in the scope, just point it to the right declaration.</w:t>
      </w:r>
    </w:p>
    <w:p w:rsidR="00117E74" w:rsidRDefault="00117E74" w:rsidP="00117E74">
      <w:pPr>
        <w:pStyle w:val="NoSpacing"/>
      </w:pPr>
      <w:r>
        <w:t xml:space="preserve">                        Assert(ref-&gt;GetSym() == pnodeArg-&gt;sxVar.sym);</w:t>
      </w:r>
    </w:p>
    <w:p w:rsidR="00117E74" w:rsidRDefault="00117E74" w:rsidP="00117E74">
      <w:pPr>
        <w:pStyle w:val="NoSpacing"/>
      </w:pPr>
      <w:r>
        <w:t xml:space="preserve">                        ref-&gt;GetSym()-&gt;SetDecl(pnodeArg);</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ref-&gt;SetSym(pnodeArg-&gt;sxVar.sym);</w:t>
      </w:r>
    </w:p>
    <w:p w:rsidR="00117E74" w:rsidRDefault="00117E74" w:rsidP="00117E74">
      <w:pPr>
        <w:pStyle w:val="NoSpacing"/>
      </w:pPr>
      <w:r>
        <w:t xml:space="preserve">                        scope-&gt;AddNewSymbol(pnodeArg-&gt;sxVar.sym);</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MapFormals(pnodeFnc, addArgsToScope);</w:t>
      </w:r>
    </w:p>
    <w:p w:rsidR="00117E74" w:rsidRDefault="00117E74" w:rsidP="00117E74">
      <w:pPr>
        <w:pStyle w:val="NoSpacing"/>
      </w:pPr>
      <w:r>
        <w:t xml:space="preserve">            MapFormalsFromPattern(pnodeFnc, addArgsToScope);</w:t>
      </w:r>
    </w:p>
    <w:p w:rsidR="00117E74" w:rsidRDefault="00117E74" w:rsidP="00117E74">
      <w:pPr>
        <w:pStyle w:val="NoSpacing"/>
      </w:pPr>
    </w:p>
    <w:p w:rsidR="00117E74" w:rsidRDefault="00117E74" w:rsidP="00117E74">
      <w:pPr>
        <w:pStyle w:val="NoSpacing"/>
      </w:pPr>
      <w:r>
        <w:t xml:space="preserve">            ParseNodePtr pnodeInnerBlock = this-&gt;StartParseBlock&lt;true&gt;(PnodeBlockType::Function, ScopeType_FunctionBody);</w:t>
      </w:r>
    </w:p>
    <w:p w:rsidR="00117E74" w:rsidRDefault="00117E74" w:rsidP="00117E74">
      <w:pPr>
        <w:pStyle w:val="NoSpacing"/>
      </w:pPr>
      <w:r>
        <w:t xml:space="preserve">            pnodeFnc-&gt;sxFnc.pnodeBodyScope = pnodeInnerBlock;</w:t>
      </w:r>
    </w:p>
    <w:p w:rsidR="00117E74" w:rsidRDefault="00117E74" w:rsidP="00117E74">
      <w:pPr>
        <w:pStyle w:val="NoSpacing"/>
      </w:pPr>
    </w:p>
    <w:p w:rsidR="00117E74" w:rsidRDefault="00117E74" w:rsidP="00117E74">
      <w:pPr>
        <w:pStyle w:val="NoSpacing"/>
      </w:pPr>
      <w:r>
        <w:t xml:space="preserve">            // Set the parameter block's child to the function body block.</w:t>
      </w:r>
    </w:p>
    <w:p w:rsidR="00117E74" w:rsidRDefault="00117E74" w:rsidP="00117E74">
      <w:pPr>
        <w:pStyle w:val="NoSpacing"/>
      </w:pPr>
      <w:r>
        <w:t xml:space="preserve">            *m_ppnodeScope = pnodeInnerBlock;</w:t>
      </w:r>
    </w:p>
    <w:p w:rsidR="00117E74" w:rsidRDefault="00117E74" w:rsidP="00117E74">
      <w:pPr>
        <w:pStyle w:val="NoSpacing"/>
      </w:pPr>
    </w:p>
    <w:p w:rsidR="00117E74" w:rsidRDefault="00117E74" w:rsidP="00117E74">
      <w:pPr>
        <w:pStyle w:val="NoSpacing"/>
      </w:pPr>
      <w:r>
        <w:t xml:space="preserve">            ParseNodePtr *ppnodeScopeSave = nullptr;</w:t>
      </w:r>
    </w:p>
    <w:p w:rsidR="00117E74" w:rsidRDefault="00117E74" w:rsidP="00117E74">
      <w:pPr>
        <w:pStyle w:val="NoSpacing"/>
      </w:pPr>
      <w:r>
        <w:t xml:space="preserve">            ParseNodePtr *ppnodeExprScopeSave = nullptr;</w:t>
      </w:r>
    </w:p>
    <w:p w:rsidR="00117E74" w:rsidRDefault="00117E74" w:rsidP="00117E74">
      <w:pPr>
        <w:pStyle w:val="NoSpacing"/>
      </w:pPr>
    </w:p>
    <w:p w:rsidR="00117E74" w:rsidRDefault="00117E74" w:rsidP="00117E74">
      <w:pPr>
        <w:pStyle w:val="NoSpacing"/>
      </w:pPr>
      <w:r>
        <w:t xml:space="preserve">            ppnodeScopeSave = m_ppnodeScope;</w:t>
      </w:r>
    </w:p>
    <w:p w:rsidR="00117E74" w:rsidRDefault="00117E74" w:rsidP="00117E74">
      <w:pPr>
        <w:pStyle w:val="NoSpacing"/>
      </w:pPr>
    </w:p>
    <w:p w:rsidR="00117E74" w:rsidRDefault="00117E74" w:rsidP="00117E74">
      <w:pPr>
        <w:pStyle w:val="NoSpacing"/>
      </w:pPr>
      <w:r>
        <w:t xml:space="preserve">            // This synthetic block scope will contain all the nested scopes.</w:t>
      </w:r>
    </w:p>
    <w:p w:rsidR="00117E74" w:rsidRDefault="00117E74" w:rsidP="00117E74">
      <w:pPr>
        <w:pStyle w:val="NoSpacing"/>
      </w:pPr>
      <w:r>
        <w:t xml:space="preserve">            m_ppnodeScope = &amp;pnodeInnerBlock-&gt;sxBlock.pnodeScopes;</w:t>
      </w:r>
    </w:p>
    <w:p w:rsidR="00117E74" w:rsidRDefault="00117E74" w:rsidP="00117E74">
      <w:pPr>
        <w:pStyle w:val="NoSpacing"/>
      </w:pPr>
      <w:r>
        <w:t xml:space="preserve">            pnodeInnerBlock-&gt;sxBlock.pnodeStmt = pnodeFnc;</w:t>
      </w:r>
    </w:p>
    <w:p w:rsidR="00117E74" w:rsidRDefault="00117E74" w:rsidP="00117E74">
      <w:pPr>
        <w:pStyle w:val="NoSpacing"/>
      </w:pPr>
    </w:p>
    <w:p w:rsidR="00117E74" w:rsidRDefault="00117E74" w:rsidP="00117E74">
      <w:pPr>
        <w:pStyle w:val="NoSpacing"/>
      </w:pPr>
      <w:r>
        <w:t xml:space="preserve">            // Keep nested function declarations and expressions in the same list at function scope.</w:t>
      </w:r>
    </w:p>
    <w:p w:rsidR="00117E74" w:rsidRDefault="00117E74" w:rsidP="00117E74">
      <w:pPr>
        <w:pStyle w:val="NoSpacing"/>
      </w:pPr>
      <w:r>
        <w:t xml:space="preserve">            // (Indicate this by nulling out the current function expressions list.)</w:t>
      </w:r>
    </w:p>
    <w:p w:rsidR="00117E74" w:rsidRDefault="00117E74" w:rsidP="00117E74">
      <w:pPr>
        <w:pStyle w:val="NoSpacing"/>
      </w:pPr>
      <w:r>
        <w:t xml:space="preserve">            ppnodeExprScopeSave = m_ppnodeExprScope;</w:t>
      </w:r>
    </w:p>
    <w:p w:rsidR="00117E74" w:rsidRDefault="00117E74" w:rsidP="00117E74">
      <w:pPr>
        <w:pStyle w:val="NoSpacing"/>
      </w:pPr>
      <w:r>
        <w:t xml:space="preserve">            m_ppnodeExprScope = nullptr;</w:t>
      </w:r>
    </w:p>
    <w:p w:rsidR="00117E74" w:rsidRDefault="00117E74" w:rsidP="00117E74">
      <w:pPr>
        <w:pStyle w:val="NoSpacing"/>
      </w:pPr>
    </w:p>
    <w:p w:rsidR="00117E74" w:rsidRDefault="00117E74" w:rsidP="00117E74">
      <w:pPr>
        <w:pStyle w:val="NoSpacing"/>
      </w:pPr>
      <w:r>
        <w:t xml:space="preserve">            // Shouldn't be any temps in the arg list.</w:t>
      </w:r>
    </w:p>
    <w:p w:rsidR="00117E74" w:rsidRDefault="00117E74" w:rsidP="00117E74">
      <w:pPr>
        <w:pStyle w:val="NoSpacing"/>
      </w:pPr>
      <w:r>
        <w:t xml:space="preserve">            Assert(*m_ppnodeVar == nullptr);</w:t>
      </w:r>
    </w:p>
    <w:p w:rsidR="00117E74" w:rsidRDefault="00117E74" w:rsidP="00117E74">
      <w:pPr>
        <w:pStyle w:val="NoSpacing"/>
      </w:pPr>
    </w:p>
    <w:p w:rsidR="00117E74" w:rsidRDefault="00117E74" w:rsidP="00117E74">
      <w:pPr>
        <w:pStyle w:val="NoSpacing"/>
      </w:pPr>
      <w:r>
        <w:lastRenderedPageBreak/>
        <w:t xml:space="preserve">            // Start the var list.</w:t>
      </w:r>
    </w:p>
    <w:p w:rsidR="00117E74" w:rsidRDefault="00117E74" w:rsidP="00117E74">
      <w:pPr>
        <w:pStyle w:val="NoSpacing"/>
      </w:pPr>
      <w:r>
        <w:t xml:space="preserve">            pnodeFnc-&gt;sxFnc.pnodeVars = nullptr;</w:t>
      </w:r>
    </w:p>
    <w:p w:rsidR="00117E74" w:rsidRDefault="00117E74" w:rsidP="00117E74">
      <w:pPr>
        <w:pStyle w:val="NoSpacing"/>
      </w:pPr>
      <w:r>
        <w:t xml:space="preserve">            m_ppnodeVar = &amp;pnodeFnc-&gt;sxFnc.pnodeVars;</w:t>
      </w:r>
    </w:p>
    <w:p w:rsidR="00117E74" w:rsidRDefault="00117E74" w:rsidP="00117E74">
      <w:pPr>
        <w:pStyle w:val="NoSpacing"/>
      </w:pPr>
    </w:p>
    <w:p w:rsidR="00117E74" w:rsidRDefault="00117E74" w:rsidP="00117E74">
      <w:pPr>
        <w:pStyle w:val="NoSpacing"/>
      </w:pPr>
      <w:r>
        <w:t xml:space="preserve">            this-&gt;FinishFncNode(pnodeFnc);</w:t>
      </w:r>
    </w:p>
    <w:p w:rsidR="00117E74" w:rsidRDefault="00117E74" w:rsidP="00117E74">
      <w:pPr>
        <w:pStyle w:val="NoSpacing"/>
      </w:pPr>
    </w:p>
    <w:p w:rsidR="00117E74" w:rsidRDefault="00117E74" w:rsidP="00117E74">
      <w:pPr>
        <w:pStyle w:val="NoSpacing"/>
      </w:pPr>
      <w:r>
        <w:t xml:space="preserve">            m_ppnodeExprScope = ppnodeExprScopeSave;</w:t>
      </w:r>
    </w:p>
    <w:p w:rsidR="00117E74" w:rsidRDefault="00117E74" w:rsidP="00117E74">
      <w:pPr>
        <w:pStyle w:val="NoSpacing"/>
      </w:pPr>
    </w:p>
    <w:p w:rsidR="00117E74" w:rsidRDefault="00117E74" w:rsidP="00117E74">
      <w:pPr>
        <w:pStyle w:val="NoSpacing"/>
      </w:pPr>
      <w:r>
        <w:t xml:space="preserve">            AssertMem(m_ppnodeScope);</w:t>
      </w:r>
    </w:p>
    <w:p w:rsidR="00117E74" w:rsidRDefault="00117E74" w:rsidP="00117E74">
      <w:pPr>
        <w:pStyle w:val="NoSpacing"/>
      </w:pPr>
      <w:r>
        <w:t xml:space="preserve">            Assert(nullptr == *m_ppnodeScope);</w:t>
      </w:r>
    </w:p>
    <w:p w:rsidR="00117E74" w:rsidRDefault="00117E74" w:rsidP="00117E74">
      <w:pPr>
        <w:pStyle w:val="NoSpacing"/>
      </w:pPr>
      <w:r>
        <w:t xml:space="preserve">            m_ppnodeScope = ppnodeScopeSave;</w:t>
      </w:r>
    </w:p>
    <w:p w:rsidR="00117E74" w:rsidRDefault="00117E74" w:rsidP="00117E74">
      <w:pPr>
        <w:pStyle w:val="NoSpacing"/>
      </w:pPr>
    </w:p>
    <w:p w:rsidR="00117E74" w:rsidRDefault="00117E74" w:rsidP="00117E74">
      <w:pPr>
        <w:pStyle w:val="NoSpacing"/>
      </w:pPr>
      <w:r>
        <w:t xml:space="preserve">            this-&gt;FinishParseBlock(pnodeInnerBlock);</w:t>
      </w:r>
    </w:p>
    <w:p w:rsidR="00117E74" w:rsidRDefault="00117E74" w:rsidP="00117E74">
      <w:pPr>
        <w:pStyle w:val="NoSpacing"/>
      </w:pPr>
    </w:p>
    <w:p w:rsidR="00117E74" w:rsidRDefault="00117E74" w:rsidP="00117E74">
      <w:pPr>
        <w:pStyle w:val="NoSpacing"/>
      </w:pPr>
      <w:r>
        <w:t xml:space="preserve">            this-&gt;AddArgumentsNodeToVars(pnodeFnc);</w:t>
      </w:r>
    </w:p>
    <w:p w:rsidR="00117E74" w:rsidRDefault="00117E74" w:rsidP="00117E74">
      <w:pPr>
        <w:pStyle w:val="NoSpacing"/>
      </w:pPr>
    </w:p>
    <w:p w:rsidR="00117E74" w:rsidRDefault="00117E74" w:rsidP="00117E74">
      <w:pPr>
        <w:pStyle w:val="NoSpacing"/>
      </w:pPr>
      <w:r>
        <w:t xml:space="preserve">            this-&gt;FinishParseBlock(pnodeBlock);</w:t>
      </w:r>
    </w:p>
    <w:p w:rsidR="00117E74" w:rsidRDefault="00117E74" w:rsidP="00117E74">
      <w:pPr>
        <w:pStyle w:val="NoSpacing"/>
      </w:pPr>
      <w:r>
        <w:t xml:space="preserve">            if (pnodeFncExprBlock)</w:t>
      </w:r>
    </w:p>
    <w:p w:rsidR="00117E74" w:rsidRDefault="00117E74" w:rsidP="00117E74">
      <w:pPr>
        <w:pStyle w:val="NoSpacing"/>
      </w:pPr>
      <w:r>
        <w:t xml:space="preserve">            {</w:t>
      </w:r>
    </w:p>
    <w:p w:rsidR="00117E74" w:rsidRDefault="00117E74" w:rsidP="00117E74">
      <w:pPr>
        <w:pStyle w:val="NoSpacing"/>
      </w:pPr>
      <w:r>
        <w:t xml:space="preserve">                this-&gt;FinishParseBlock(pnodeFncExprBlock);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this-&gt;m_currentNodeFunc = pnodeFncSave;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Parser::InitPids()</w:t>
      </w:r>
    </w:p>
    <w:p w:rsidR="00117E74" w:rsidRDefault="00117E74" w:rsidP="00117E74">
      <w:pPr>
        <w:pStyle w:val="NoSpacing"/>
      </w:pPr>
      <w:r>
        <w:t>{</w:t>
      </w:r>
    </w:p>
    <w:p w:rsidR="00117E74" w:rsidRDefault="00117E74" w:rsidP="00117E74">
      <w:pPr>
        <w:pStyle w:val="NoSpacing"/>
      </w:pPr>
      <w:r>
        <w:t xml:space="preserve">    AssertMemN(m_phtbl);</w:t>
      </w:r>
    </w:p>
    <w:p w:rsidR="00117E74" w:rsidRDefault="00117E74" w:rsidP="00117E74">
      <w:pPr>
        <w:pStyle w:val="NoSpacing"/>
      </w:pPr>
      <w:r>
        <w:t xml:space="preserve">    wellKnownPropertyPids.arguments = m_phtbl-&gt;PidHashNameLen(g_ssym_arguments.sz, g_ssym_arguments.cch);</w:t>
      </w:r>
    </w:p>
    <w:p w:rsidR="00117E74" w:rsidRDefault="00117E74" w:rsidP="00117E74">
      <w:pPr>
        <w:pStyle w:val="NoSpacing"/>
      </w:pPr>
      <w:r>
        <w:t xml:space="preserve">    wellKnownPropertyPids.async = m_phtbl-&gt;PidHashNameLen(g_ssym_async.sz, g_ssym_async.cch);</w:t>
      </w:r>
    </w:p>
    <w:p w:rsidR="00117E74" w:rsidRDefault="00117E74" w:rsidP="00117E74">
      <w:pPr>
        <w:pStyle w:val="NoSpacing"/>
      </w:pPr>
      <w:r>
        <w:t xml:space="preserve">    wellKnownPropertyPids.eval = m_phtbl-&gt;PidHashNameLen(g_ssym_eval.sz, g_ssym_eval.cch);</w:t>
      </w:r>
    </w:p>
    <w:p w:rsidR="00117E74" w:rsidRDefault="00117E74" w:rsidP="00117E74">
      <w:pPr>
        <w:pStyle w:val="NoSpacing"/>
      </w:pPr>
      <w:r>
        <w:t xml:space="preserve">    wellKnownPropertyPids.getter = m_phtbl-&gt;PidHashNameLen(g_ssym_get.sz, g_ssym_get.cch);</w:t>
      </w:r>
    </w:p>
    <w:p w:rsidR="00117E74" w:rsidRDefault="00117E74" w:rsidP="00117E74">
      <w:pPr>
        <w:pStyle w:val="NoSpacing"/>
      </w:pPr>
      <w:r>
        <w:t xml:space="preserve">    wellKnownPropertyPids.setter = m_phtbl-&gt;PidHashNameLen(g_ssym_set.sz, g_ssym_set.cch);</w:t>
      </w:r>
    </w:p>
    <w:p w:rsidR="00117E74" w:rsidRDefault="00117E74" w:rsidP="00117E74">
      <w:pPr>
        <w:pStyle w:val="NoSpacing"/>
      </w:pPr>
      <w:r>
        <w:t xml:space="preserve">    wellKnownPropertyPids.let = m_phtbl-&gt;PidHashNameLen(g_ssym_let.sz, g_ssym_let.cch);</w:t>
      </w:r>
    </w:p>
    <w:p w:rsidR="00117E74" w:rsidRDefault="00117E74" w:rsidP="00117E74">
      <w:pPr>
        <w:pStyle w:val="NoSpacing"/>
      </w:pPr>
      <w:r>
        <w:t xml:space="preserve">    wellKnownPropertyPids.constructor = m_phtbl-&gt;PidHashNameLen(g_ssym_constructor.sz, g_ssym_constructor.cch);</w:t>
      </w:r>
    </w:p>
    <w:p w:rsidR="00117E74" w:rsidRDefault="00117E74" w:rsidP="00117E74">
      <w:pPr>
        <w:pStyle w:val="NoSpacing"/>
      </w:pPr>
      <w:r>
        <w:t xml:space="preserve">    wellKnownPropertyPids.prototype = m_phtbl-&gt;PidHashNameLen(g_ssym_prototype.sz, g_ssym_prototype.cch);</w:t>
      </w:r>
    </w:p>
    <w:p w:rsidR="00117E74" w:rsidRDefault="00117E74" w:rsidP="00117E74">
      <w:pPr>
        <w:pStyle w:val="NoSpacing"/>
      </w:pPr>
      <w:r>
        <w:t xml:space="preserve">    wellKnownPropertyPids.__proto__ = m_phtbl-&gt;PidHashNameLen(L"__proto__", sizeof("__proto__") - 1);</w:t>
      </w:r>
    </w:p>
    <w:p w:rsidR="00117E74" w:rsidRDefault="00117E74" w:rsidP="00117E74">
      <w:pPr>
        <w:pStyle w:val="NoSpacing"/>
      </w:pPr>
      <w:r>
        <w:t xml:space="preserve">    wellKnownPropertyPids.of = m_phtbl-&gt;PidHashNameLen(L"of", sizeof("of") - 1);</w:t>
      </w:r>
    </w:p>
    <w:p w:rsidR="00117E74" w:rsidRDefault="00117E74" w:rsidP="00117E74">
      <w:pPr>
        <w:pStyle w:val="NoSpacing"/>
      </w:pPr>
      <w:r>
        <w:t xml:space="preserve">    wellKnownPropertyPids.target = m_phtbl-&gt;PidHashNameLen(L"target", sizeof("target") - 1);</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Parser::RestoreScopeInfo(Js::FunctionBody* functionBody)</w:t>
      </w:r>
    </w:p>
    <w:p w:rsidR="00117E74" w:rsidRDefault="00117E74" w:rsidP="00117E74">
      <w:pPr>
        <w:pStyle w:val="NoSpacing"/>
      </w:pPr>
      <w:r>
        <w:t>{</w:t>
      </w:r>
    </w:p>
    <w:p w:rsidR="00117E74" w:rsidRDefault="00117E74" w:rsidP="00117E74">
      <w:pPr>
        <w:pStyle w:val="NoSpacing"/>
      </w:pPr>
      <w:r>
        <w:t xml:space="preserve">    if (!functionBody)</w:t>
      </w:r>
    </w:p>
    <w:p w:rsidR="00117E74" w:rsidRDefault="00117E74" w:rsidP="00117E74">
      <w:pPr>
        <w:pStyle w:val="NoSpacing"/>
      </w:pPr>
      <w:r>
        <w:t xml:space="preserve">    {</w:t>
      </w:r>
    </w:p>
    <w:p w:rsidR="00117E74" w:rsidRDefault="00117E74" w:rsidP="00117E74">
      <w:pPr>
        <w:pStyle w:val="NoSpacing"/>
      </w:pPr>
      <w:r>
        <w:t xml:space="preserve">        return;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Js::ScopeInfo* scopeInfo = functionBody-&gt;GetScopeInfo();</w:t>
      </w:r>
    </w:p>
    <w:p w:rsidR="00117E74" w:rsidRDefault="00117E74" w:rsidP="00117E74">
      <w:pPr>
        <w:pStyle w:val="NoSpacing"/>
      </w:pPr>
      <w:r>
        <w:t xml:space="preserve">    if (!scopeInfo)</w:t>
      </w:r>
    </w:p>
    <w:p w:rsidR="00117E74" w:rsidRDefault="00117E74" w:rsidP="00117E74">
      <w:pPr>
        <w:pStyle w:val="NoSpacing"/>
      </w:pPr>
      <w:r>
        <w:t xml:space="preserve">    {</w:t>
      </w:r>
    </w:p>
    <w:p w:rsidR="00117E74" w:rsidRDefault="00117E74" w:rsidP="00117E74">
      <w:pPr>
        <w:pStyle w:val="NoSpacing"/>
      </w:pPr>
      <w:r>
        <w:lastRenderedPageBreak/>
        <w:t xml:space="preserve">        return;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(this-&gt;IsBackgroundParser())</w:t>
      </w:r>
    </w:p>
    <w:p w:rsidR="00117E74" w:rsidRDefault="00117E74" w:rsidP="00117E74">
      <w:pPr>
        <w:pStyle w:val="NoSpacing"/>
      </w:pPr>
      <w:r>
        <w:t xml:space="preserve">    {</w:t>
      </w:r>
    </w:p>
    <w:p w:rsidR="00117E74" w:rsidRDefault="00117E74" w:rsidP="00117E74">
      <w:pPr>
        <w:pStyle w:val="NoSpacing"/>
      </w:pPr>
      <w:r>
        <w:t xml:space="preserve">        PROBE_STACK_NO_DISPOSE(m_scriptContext, Js::Constants::MinStackByteCodeVisitor);</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PROBE_STACK(m_scriptContext, Js::Constants::MinStackByteCodeVisitor);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RestoreScopeInfo(scopeInfo-&gt;GetParent()); // Recursively restore outer func scope info</w:t>
      </w:r>
    </w:p>
    <w:p w:rsidR="00117E74" w:rsidRDefault="00117E74" w:rsidP="00117E74">
      <w:pPr>
        <w:pStyle w:val="NoSpacing"/>
      </w:pPr>
    </w:p>
    <w:p w:rsidR="00117E74" w:rsidRDefault="00117E74" w:rsidP="00117E74">
      <w:pPr>
        <w:pStyle w:val="NoSpacing"/>
      </w:pPr>
      <w:r>
        <w:t xml:space="preserve">    Js::ScopeInfo* funcExprScopeInfo = scopeInfo-&gt;GetFuncExprScopeInfo();</w:t>
      </w:r>
    </w:p>
    <w:p w:rsidR="00117E74" w:rsidRDefault="00117E74" w:rsidP="00117E74">
      <w:pPr>
        <w:pStyle w:val="NoSpacing"/>
      </w:pPr>
      <w:r>
        <w:t xml:space="preserve">    if (funcExprScopeInfo)</w:t>
      </w:r>
    </w:p>
    <w:p w:rsidR="00117E74" w:rsidRDefault="00117E74" w:rsidP="00117E74">
      <w:pPr>
        <w:pStyle w:val="NoSpacing"/>
      </w:pPr>
      <w:r>
        <w:t xml:space="preserve">    {</w:t>
      </w:r>
    </w:p>
    <w:p w:rsidR="00117E74" w:rsidRDefault="00117E74" w:rsidP="00117E74">
      <w:pPr>
        <w:pStyle w:val="NoSpacing"/>
      </w:pPr>
      <w:r>
        <w:t xml:space="preserve">        funcExprScopeInfo-&gt;SetScopeId(m_nextBlockId);</w:t>
      </w:r>
    </w:p>
    <w:p w:rsidR="00117E74" w:rsidRDefault="00117E74" w:rsidP="00117E74">
      <w:pPr>
        <w:pStyle w:val="NoSpacing"/>
      </w:pPr>
      <w:r>
        <w:t xml:space="preserve">        ParseNodePtr pnodeFncExprScope = StartParseBlockWithCapacity&lt;true&gt;(PnodeBlockType::Function, ScopeType_FuncExpr, funcExprScopeInfo-&gt;GetSymbolCount());</w:t>
      </w:r>
    </w:p>
    <w:p w:rsidR="00117E74" w:rsidRDefault="00117E74" w:rsidP="00117E74">
      <w:pPr>
        <w:pStyle w:val="NoSpacing"/>
      </w:pPr>
      <w:r>
        <w:t xml:space="preserve">        Scope *scope = pnodeFncExprScope-&gt;sxBlock.scope;</w:t>
      </w:r>
    </w:p>
    <w:p w:rsidR="00117E74" w:rsidRDefault="00117E74" w:rsidP="00117E74">
      <w:pPr>
        <w:pStyle w:val="NoSpacing"/>
      </w:pPr>
      <w:r>
        <w:t xml:space="preserve">        funcExprScopeInfo-&gt;GetScopeInfo(this, nullptr, nullptr, scope);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Js::ScopeInfo* paramScopeInfo = scopeInfo-&gt;GetParamScopeInfo();</w:t>
      </w:r>
    </w:p>
    <w:p w:rsidR="00117E74" w:rsidRDefault="00117E74" w:rsidP="00117E74">
      <w:pPr>
        <w:pStyle w:val="NoSpacing"/>
      </w:pPr>
      <w:r>
        <w:t xml:space="preserve">    if (paramScopeInfo)</w:t>
      </w:r>
    </w:p>
    <w:p w:rsidR="00117E74" w:rsidRDefault="00117E74" w:rsidP="00117E74">
      <w:pPr>
        <w:pStyle w:val="NoSpacing"/>
      </w:pPr>
      <w:r>
        <w:t xml:space="preserve">    {</w:t>
      </w:r>
    </w:p>
    <w:p w:rsidR="00117E74" w:rsidRDefault="00117E74" w:rsidP="00117E74">
      <w:pPr>
        <w:pStyle w:val="NoSpacing"/>
      </w:pPr>
      <w:r>
        <w:t xml:space="preserve">        paramScopeInfo-&gt;SetScopeId(m_nextBlockId);</w:t>
      </w:r>
    </w:p>
    <w:p w:rsidR="00117E74" w:rsidRDefault="00117E74" w:rsidP="00117E74">
      <w:pPr>
        <w:pStyle w:val="NoSpacing"/>
      </w:pPr>
      <w:r>
        <w:t xml:space="preserve">        ParseNodePtr pnodeFncExprScope = StartParseBlockWithCapacity&lt;true&gt;(PnodeBlockType::Parameter, ScopeType_Parameter, paramScopeInfo-&gt;GetSymbolCount());</w:t>
      </w:r>
    </w:p>
    <w:p w:rsidR="00117E74" w:rsidRDefault="00117E74" w:rsidP="00117E74">
      <w:pPr>
        <w:pStyle w:val="NoSpacing"/>
      </w:pPr>
      <w:r>
        <w:t xml:space="preserve">        Scope *scope = pnodeFncExprScope-&gt;sxBlock.scope;</w:t>
      </w:r>
    </w:p>
    <w:p w:rsidR="00117E74" w:rsidRDefault="00117E74" w:rsidP="00117E74">
      <w:pPr>
        <w:pStyle w:val="NoSpacing"/>
      </w:pPr>
      <w:r>
        <w:t xml:space="preserve">        paramScopeInfo-&gt;GetScopeInfo(this, nullptr, nullptr, scope);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scopeInfo-&gt;SetScopeId(m_nextBlockId);</w:t>
      </w:r>
    </w:p>
    <w:p w:rsidR="00117E74" w:rsidRDefault="00117E74" w:rsidP="00117E74">
      <w:pPr>
        <w:pStyle w:val="NoSpacing"/>
      </w:pPr>
      <w:r>
        <w:t xml:space="preserve">    ParseNodePtr pnodeFncScope = nullptr;</w:t>
      </w:r>
    </w:p>
    <w:p w:rsidR="00117E74" w:rsidRDefault="00117E74" w:rsidP="00117E74">
      <w:pPr>
        <w:pStyle w:val="NoSpacing"/>
      </w:pPr>
      <w:r>
        <w:t xml:space="preserve">    if (scopeInfo-&gt;IsGlobalEval())</w:t>
      </w:r>
    </w:p>
    <w:p w:rsidR="00117E74" w:rsidRDefault="00117E74" w:rsidP="00117E74">
      <w:pPr>
        <w:pStyle w:val="NoSpacing"/>
      </w:pPr>
      <w:r>
        <w:t xml:space="preserve">    {</w:t>
      </w:r>
    </w:p>
    <w:p w:rsidR="00117E74" w:rsidRDefault="00117E74" w:rsidP="00117E74">
      <w:pPr>
        <w:pStyle w:val="NoSpacing"/>
      </w:pPr>
      <w:r>
        <w:t xml:space="preserve">        pnodeFncScope = StartParseBlockWithCapacity&lt;true&gt;(PnodeBlockType::Regular, ScopeType_GlobalEvalBlock, scopeInfo-&gt;GetSymbolCount());</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pnodeFncScope = StartParseBlockWithCapacity&lt;true&gt;(PnodeBlockType::Function, ScopeType_FunctionBody, scopeInfo-&gt;GetSymbolCount());</w:t>
      </w:r>
    </w:p>
    <w:p w:rsidR="00117E74" w:rsidRDefault="00117E74" w:rsidP="00117E74">
      <w:pPr>
        <w:pStyle w:val="NoSpacing"/>
      </w:pPr>
      <w:r>
        <w:t xml:space="preserve">    }</w:t>
      </w:r>
    </w:p>
    <w:p w:rsidR="00117E74" w:rsidRDefault="00117E74" w:rsidP="00117E74">
      <w:pPr>
        <w:pStyle w:val="NoSpacing"/>
      </w:pPr>
      <w:r>
        <w:t xml:space="preserve">    Scope *scope = pnodeFncScope-&gt;sxBlock.scope;</w:t>
      </w:r>
    </w:p>
    <w:p w:rsidR="00117E74" w:rsidRDefault="00117E74" w:rsidP="00117E74">
      <w:pPr>
        <w:pStyle w:val="NoSpacing"/>
      </w:pPr>
      <w:r>
        <w:t xml:space="preserve">    scopeInfo-&gt;GetScopeInfo(this, nullptr, nullptr, scope);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Parser::FinishScopeInfo(Js::FunctionBody *functionBody)</w:t>
      </w:r>
    </w:p>
    <w:p w:rsidR="00117E74" w:rsidRDefault="00117E74" w:rsidP="00117E74">
      <w:pPr>
        <w:pStyle w:val="NoSpacing"/>
      </w:pPr>
      <w:r>
        <w:t>{</w:t>
      </w:r>
    </w:p>
    <w:p w:rsidR="00117E74" w:rsidRDefault="00117E74" w:rsidP="00117E74">
      <w:pPr>
        <w:pStyle w:val="NoSpacing"/>
      </w:pPr>
      <w:r>
        <w:t xml:space="preserve">    if (!functionBody)</w:t>
      </w:r>
    </w:p>
    <w:p w:rsidR="00117E74" w:rsidRDefault="00117E74" w:rsidP="00117E74">
      <w:pPr>
        <w:pStyle w:val="NoSpacing"/>
      </w:pPr>
      <w:r>
        <w:lastRenderedPageBreak/>
        <w:t xml:space="preserve">    {</w:t>
      </w:r>
    </w:p>
    <w:p w:rsidR="00117E74" w:rsidRDefault="00117E74" w:rsidP="00117E74">
      <w:pPr>
        <w:pStyle w:val="NoSpacing"/>
      </w:pPr>
      <w:r>
        <w:t xml:space="preserve">        return;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Js::ScopeInfo* scopeInfo = functionBody-&gt;GetScopeInfo();</w:t>
      </w:r>
    </w:p>
    <w:p w:rsidR="00117E74" w:rsidRDefault="00117E74" w:rsidP="00117E74">
      <w:pPr>
        <w:pStyle w:val="NoSpacing"/>
      </w:pPr>
      <w:r>
        <w:t xml:space="preserve">    if (!scopeInfo)</w:t>
      </w:r>
    </w:p>
    <w:p w:rsidR="00117E74" w:rsidRDefault="00117E74" w:rsidP="00117E74">
      <w:pPr>
        <w:pStyle w:val="NoSpacing"/>
      </w:pPr>
      <w:r>
        <w:t xml:space="preserve">    {</w:t>
      </w:r>
    </w:p>
    <w:p w:rsidR="00117E74" w:rsidRDefault="00117E74" w:rsidP="00117E74">
      <w:pPr>
        <w:pStyle w:val="NoSpacing"/>
      </w:pPr>
      <w:r>
        <w:t xml:space="preserve">        return;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(this-&gt;IsBackgroundParser())</w:t>
      </w:r>
    </w:p>
    <w:p w:rsidR="00117E74" w:rsidRDefault="00117E74" w:rsidP="00117E74">
      <w:pPr>
        <w:pStyle w:val="NoSpacing"/>
      </w:pPr>
      <w:r>
        <w:t xml:space="preserve">    {</w:t>
      </w:r>
    </w:p>
    <w:p w:rsidR="00117E74" w:rsidRDefault="00117E74" w:rsidP="00117E74">
      <w:pPr>
        <w:pStyle w:val="NoSpacing"/>
      </w:pPr>
      <w:r>
        <w:t xml:space="preserve">        PROBE_STACK_NO_DISPOSE(m_scriptContext, Js::Constants::MinStackByteCodeVisitor);</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PROBE_STACK(m_scriptContext, Js::Constants::MinStackByteCodeVisitor);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int scopeId = scopeInfo-&gt;GetScopeId();</w:t>
      </w:r>
    </w:p>
    <w:p w:rsidR="00117E74" w:rsidRDefault="00117E74" w:rsidP="00117E74">
      <w:pPr>
        <w:pStyle w:val="NoSpacing"/>
      </w:pPr>
    </w:p>
    <w:p w:rsidR="00117E74" w:rsidRDefault="00117E74" w:rsidP="00117E74">
      <w:pPr>
        <w:pStyle w:val="NoSpacing"/>
      </w:pPr>
      <w:r>
        <w:t xml:space="preserve">    scopeInfo-&gt;GetScope()-&gt;ForEachSymbol([this, scopeId](Symbol *sym)</w:t>
      </w:r>
    </w:p>
    <w:p w:rsidR="00117E74" w:rsidRDefault="00117E74" w:rsidP="00117E74">
      <w:pPr>
        <w:pStyle w:val="NoSpacing"/>
      </w:pPr>
      <w:r>
        <w:t xml:space="preserve">    {</w:t>
      </w:r>
    </w:p>
    <w:p w:rsidR="00117E74" w:rsidRDefault="00117E74" w:rsidP="00117E74">
      <w:pPr>
        <w:pStyle w:val="NoSpacing"/>
      </w:pPr>
      <w:r>
        <w:t xml:space="preserve">        this-&gt;BindPidRefsInScope(sym-&gt;GetPid(), sym, scopeId);</w:t>
      </w:r>
    </w:p>
    <w:p w:rsidR="00117E74" w:rsidRDefault="00117E74" w:rsidP="00117E74">
      <w:pPr>
        <w:pStyle w:val="NoSpacing"/>
      </w:pPr>
      <w:r>
        <w:t xml:space="preserve">    });</w:t>
      </w:r>
    </w:p>
    <w:p w:rsidR="00117E74" w:rsidRDefault="00117E74" w:rsidP="00117E74">
      <w:pPr>
        <w:pStyle w:val="NoSpacing"/>
      </w:pPr>
      <w:r>
        <w:t xml:space="preserve">    PopScope(scopeInfo-&gt;GetScope());</w:t>
      </w:r>
    </w:p>
    <w:p w:rsidR="00117E74" w:rsidRDefault="00117E74" w:rsidP="00117E74">
      <w:pPr>
        <w:pStyle w:val="NoSpacing"/>
      </w:pPr>
      <w:r>
        <w:t xml:space="preserve">    PopStmt(&amp;m_currentBlockInfo-&gt;pstmt);</w:t>
      </w:r>
    </w:p>
    <w:p w:rsidR="00117E74" w:rsidRDefault="00117E74" w:rsidP="00117E74">
      <w:pPr>
        <w:pStyle w:val="NoSpacing"/>
      </w:pPr>
      <w:r>
        <w:t xml:space="preserve">    PopBlockInfo();</w:t>
      </w:r>
    </w:p>
    <w:p w:rsidR="00117E74" w:rsidRDefault="00117E74" w:rsidP="00117E74">
      <w:pPr>
        <w:pStyle w:val="NoSpacing"/>
      </w:pPr>
    </w:p>
    <w:p w:rsidR="00117E74" w:rsidRDefault="00117E74" w:rsidP="00117E74">
      <w:pPr>
        <w:pStyle w:val="NoSpacing"/>
      </w:pPr>
      <w:r>
        <w:t xml:space="preserve">    Js::ScopeInfo *paramScopeInfo = scopeInfo-&gt;GetParamScopeInfo();</w:t>
      </w:r>
    </w:p>
    <w:p w:rsidR="00117E74" w:rsidRDefault="00117E74" w:rsidP="00117E74">
      <w:pPr>
        <w:pStyle w:val="NoSpacing"/>
      </w:pPr>
      <w:r>
        <w:t xml:space="preserve">    if (paramScopeInfo)</w:t>
      </w:r>
    </w:p>
    <w:p w:rsidR="00117E74" w:rsidRDefault="00117E74" w:rsidP="00117E74">
      <w:pPr>
        <w:pStyle w:val="NoSpacing"/>
      </w:pPr>
      <w:r>
        <w:t xml:space="preserve">    {</w:t>
      </w:r>
    </w:p>
    <w:p w:rsidR="00117E74" w:rsidRDefault="00117E74" w:rsidP="00117E74">
      <w:pPr>
        <w:pStyle w:val="NoSpacing"/>
      </w:pPr>
      <w:r>
        <w:t xml:space="preserve">        scopeId = paramScopeInfo-&gt;GetScopeId();</w:t>
      </w:r>
    </w:p>
    <w:p w:rsidR="00117E74" w:rsidRDefault="00117E74" w:rsidP="00117E74">
      <w:pPr>
        <w:pStyle w:val="NoSpacing"/>
      </w:pPr>
      <w:r>
        <w:t xml:space="preserve">        paramScopeInfo-&gt;GetScope()-&gt;ForEachSymbol([this, scopeId](Symbol *sym)</w:t>
      </w:r>
    </w:p>
    <w:p w:rsidR="00117E74" w:rsidRDefault="00117E74" w:rsidP="00117E74">
      <w:pPr>
        <w:pStyle w:val="NoSpacing"/>
      </w:pPr>
      <w:r>
        <w:t xml:space="preserve">        {</w:t>
      </w:r>
    </w:p>
    <w:p w:rsidR="00117E74" w:rsidRDefault="00117E74" w:rsidP="00117E74">
      <w:pPr>
        <w:pStyle w:val="NoSpacing"/>
      </w:pPr>
      <w:r>
        <w:t xml:space="preserve">            this-&gt;BindPidRefsInScope(sym-&gt;GetPid(), sym, scopeId);</w:t>
      </w:r>
    </w:p>
    <w:p w:rsidR="00117E74" w:rsidRDefault="00117E74" w:rsidP="00117E74">
      <w:pPr>
        <w:pStyle w:val="NoSpacing"/>
      </w:pPr>
      <w:r>
        <w:t xml:space="preserve">        });</w:t>
      </w:r>
    </w:p>
    <w:p w:rsidR="00117E74" w:rsidRDefault="00117E74" w:rsidP="00117E74">
      <w:pPr>
        <w:pStyle w:val="NoSpacing"/>
      </w:pPr>
      <w:r>
        <w:t xml:space="preserve">        PopScope(paramScopeInfo-&gt;GetScope());</w:t>
      </w:r>
    </w:p>
    <w:p w:rsidR="00117E74" w:rsidRDefault="00117E74" w:rsidP="00117E74">
      <w:pPr>
        <w:pStyle w:val="NoSpacing"/>
      </w:pPr>
      <w:r>
        <w:t xml:space="preserve">        PopStmt(&amp;m_currentBlockInfo-&gt;pstmt);</w:t>
      </w:r>
    </w:p>
    <w:p w:rsidR="00117E74" w:rsidRDefault="00117E74" w:rsidP="00117E74">
      <w:pPr>
        <w:pStyle w:val="NoSpacing"/>
      </w:pPr>
      <w:r>
        <w:t xml:space="preserve">        PopBlockInfo();</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Js::ScopeInfo *funcExprScopeInfo = scopeInfo-&gt;GetFuncExprScopeInfo();</w:t>
      </w:r>
    </w:p>
    <w:p w:rsidR="00117E74" w:rsidRDefault="00117E74" w:rsidP="00117E74">
      <w:pPr>
        <w:pStyle w:val="NoSpacing"/>
      </w:pPr>
      <w:r>
        <w:t xml:space="preserve">    if (funcExprScopeInfo)</w:t>
      </w:r>
    </w:p>
    <w:p w:rsidR="00117E74" w:rsidRDefault="00117E74" w:rsidP="00117E74">
      <w:pPr>
        <w:pStyle w:val="NoSpacing"/>
      </w:pPr>
      <w:r>
        <w:t xml:space="preserve">    {</w:t>
      </w:r>
    </w:p>
    <w:p w:rsidR="00117E74" w:rsidRDefault="00117E74" w:rsidP="00117E74">
      <w:pPr>
        <w:pStyle w:val="NoSpacing"/>
      </w:pPr>
      <w:r>
        <w:t xml:space="preserve">        scopeId = funcExprScopeInfo-&gt;GetScopeId();</w:t>
      </w:r>
    </w:p>
    <w:p w:rsidR="00117E74" w:rsidRDefault="00117E74" w:rsidP="00117E74">
      <w:pPr>
        <w:pStyle w:val="NoSpacing"/>
      </w:pPr>
      <w:r>
        <w:t xml:space="preserve">        funcExprScopeInfo-&gt;GetScope()-&gt;ForEachSymbol([this, scopeId](Symbol *sym)</w:t>
      </w:r>
    </w:p>
    <w:p w:rsidR="00117E74" w:rsidRDefault="00117E74" w:rsidP="00117E74">
      <w:pPr>
        <w:pStyle w:val="NoSpacing"/>
      </w:pPr>
      <w:r>
        <w:t xml:space="preserve">        {</w:t>
      </w:r>
    </w:p>
    <w:p w:rsidR="00117E74" w:rsidRDefault="00117E74" w:rsidP="00117E74">
      <w:pPr>
        <w:pStyle w:val="NoSpacing"/>
      </w:pPr>
      <w:r>
        <w:t xml:space="preserve">            this-&gt;BindPidRefsInScope(sym-&gt;GetPid(), sym, scopeId);</w:t>
      </w:r>
    </w:p>
    <w:p w:rsidR="00117E74" w:rsidRDefault="00117E74" w:rsidP="00117E74">
      <w:pPr>
        <w:pStyle w:val="NoSpacing"/>
      </w:pPr>
      <w:r>
        <w:t xml:space="preserve">        });</w:t>
      </w:r>
    </w:p>
    <w:p w:rsidR="00117E74" w:rsidRDefault="00117E74" w:rsidP="00117E74">
      <w:pPr>
        <w:pStyle w:val="NoSpacing"/>
      </w:pPr>
      <w:r>
        <w:t xml:space="preserve">        PopScope(funcExprScopeInfo-&gt;GetScope());</w:t>
      </w:r>
    </w:p>
    <w:p w:rsidR="00117E74" w:rsidRDefault="00117E74" w:rsidP="00117E74">
      <w:pPr>
        <w:pStyle w:val="NoSpacing"/>
      </w:pPr>
      <w:r>
        <w:t xml:space="preserve">        PopStmt(&amp;m_currentBlockInfo-&gt;pstmt);</w:t>
      </w:r>
    </w:p>
    <w:p w:rsidR="00117E74" w:rsidRDefault="00117E74" w:rsidP="00117E74">
      <w:pPr>
        <w:pStyle w:val="NoSpacing"/>
      </w:pPr>
      <w:r>
        <w:t xml:space="preserve">        PopBlockInfo();</w:t>
      </w:r>
    </w:p>
    <w:p w:rsidR="00117E74" w:rsidRDefault="00117E74" w:rsidP="00117E74">
      <w:pPr>
        <w:pStyle w:val="NoSpacing"/>
      </w:pPr>
      <w:r>
        <w:lastRenderedPageBreak/>
        <w:t xml:space="preserve">    }</w:t>
      </w:r>
    </w:p>
    <w:p w:rsidR="00117E74" w:rsidRDefault="00117E74" w:rsidP="00117E74">
      <w:pPr>
        <w:pStyle w:val="NoSpacing"/>
      </w:pPr>
    </w:p>
    <w:p w:rsidR="00117E74" w:rsidRDefault="00117E74" w:rsidP="00117E74">
      <w:pPr>
        <w:pStyle w:val="NoSpacing"/>
      </w:pPr>
      <w:r>
        <w:t xml:space="preserve">    FinishScopeInfo(scopeInfo-&gt;GetParent());</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w:t>
      </w:r>
    </w:p>
    <w:p w:rsidR="00117E74" w:rsidRDefault="00117E74" w:rsidP="00117E74">
      <w:pPr>
        <w:pStyle w:val="NoSpacing"/>
      </w:pPr>
      <w:r>
        <w:t>Parse the code.</w:t>
      </w:r>
    </w:p>
    <w:p w:rsidR="00117E74" w:rsidRDefault="00117E74" w:rsidP="00117E74">
      <w:pPr>
        <w:pStyle w:val="NoSpacing"/>
      </w:pPr>
      <w:r>
        <w:t>***************************************************************************/</w:t>
      </w:r>
    </w:p>
    <w:p w:rsidR="00117E74" w:rsidRDefault="00117E74" w:rsidP="00117E74">
      <w:pPr>
        <w:pStyle w:val="NoSpacing"/>
      </w:pPr>
      <w:r>
        <w:t>ParseNodePtr Parser::Parse(LPCUTF8 pszSrc, size_t offset, size_t length, charcount_t charOffset, ULONG grfscr, ULONG lineNumber, Js::LocalFunctionId * nextFunctionId, CompileScriptException *pse)</w:t>
      </w:r>
    </w:p>
    <w:p w:rsidR="00117E74" w:rsidRDefault="00117E74" w:rsidP="00117E74">
      <w:pPr>
        <w:pStyle w:val="NoSpacing"/>
      </w:pPr>
      <w:r>
        <w:t>{</w:t>
      </w:r>
    </w:p>
    <w:p w:rsidR="00117E74" w:rsidRDefault="00117E74" w:rsidP="00117E74">
      <w:pPr>
        <w:pStyle w:val="NoSpacing"/>
      </w:pPr>
      <w:r>
        <w:t xml:space="preserve">    ParseNodePtr pnodeProg;</w:t>
      </w:r>
    </w:p>
    <w:p w:rsidR="00117E74" w:rsidRDefault="00117E74" w:rsidP="00117E74">
      <w:pPr>
        <w:pStyle w:val="NoSpacing"/>
      </w:pPr>
      <w:r>
        <w:t xml:space="preserve">    ParseNodePtr *lastNodeRef = nullptr;</w:t>
      </w:r>
    </w:p>
    <w:p w:rsidR="00117E74" w:rsidRDefault="00117E74" w:rsidP="00117E74">
      <w:pPr>
        <w:pStyle w:val="NoSpacing"/>
      </w:pPr>
    </w:p>
    <w:p w:rsidR="00117E74" w:rsidRDefault="00117E74" w:rsidP="00117E74">
      <w:pPr>
        <w:pStyle w:val="NoSpacing"/>
      </w:pPr>
      <w:r>
        <w:t xml:space="preserve">    m_nextBlockId = 0;</w:t>
      </w:r>
    </w:p>
    <w:p w:rsidR="00117E74" w:rsidRDefault="00117E74" w:rsidP="00117E74">
      <w:pPr>
        <w:pStyle w:val="NoSpacing"/>
      </w:pPr>
    </w:p>
    <w:p w:rsidR="00117E74" w:rsidRDefault="00117E74" w:rsidP="00117E74">
      <w:pPr>
        <w:pStyle w:val="NoSpacing"/>
      </w:pPr>
      <w:r>
        <w:t xml:space="preserve">    // Scanner should run in Running mode and not syntax coloring mode</w:t>
      </w:r>
    </w:p>
    <w:p w:rsidR="00117E74" w:rsidRDefault="00117E74" w:rsidP="00117E74">
      <w:pPr>
        <w:pStyle w:val="NoSpacing"/>
      </w:pPr>
      <w:r>
        <w:t xml:space="preserve">    grfscr &amp;= ~fscrSyntaxColor;</w:t>
      </w:r>
    </w:p>
    <w:p w:rsidR="00117E74" w:rsidRDefault="00117E74" w:rsidP="00117E74">
      <w:pPr>
        <w:pStyle w:val="NoSpacing"/>
      </w:pPr>
    </w:p>
    <w:p w:rsidR="00117E74" w:rsidRDefault="00117E74" w:rsidP="00117E74">
      <w:pPr>
        <w:pStyle w:val="NoSpacing"/>
      </w:pPr>
      <w:r>
        <w:t xml:space="preserve">    if (this-&gt;m_scriptContext-&gt;IsInDebugMode() || PHASE_OFF1(Js::Phase::DeferParsePhase)</w:t>
      </w:r>
    </w:p>
    <w:p w:rsidR="00117E74" w:rsidRDefault="00117E74" w:rsidP="00117E74">
      <w:pPr>
        <w:pStyle w:val="NoSpacing"/>
      </w:pPr>
      <w:r>
        <w:t>#ifdef ENABLE_PREJIT</w:t>
      </w:r>
    </w:p>
    <w:p w:rsidR="00117E74" w:rsidRDefault="00117E74" w:rsidP="00117E74">
      <w:pPr>
        <w:pStyle w:val="NoSpacing"/>
      </w:pPr>
      <w:r>
        <w:t xml:space="preserve">         || Js::Configuration::Global.flags.Prejit</w:t>
      </w:r>
    </w:p>
    <w:p w:rsidR="00117E74" w:rsidRDefault="00117E74" w:rsidP="00117E74">
      <w:pPr>
        <w:pStyle w:val="NoSpacing"/>
      </w:pPr>
      <w:r>
        <w:t>#endif</w:t>
      </w:r>
    </w:p>
    <w:p w:rsidR="00117E74" w:rsidRDefault="00117E74" w:rsidP="00117E74">
      <w:pPr>
        <w:pStyle w:val="NoSpacing"/>
      </w:pPr>
      <w:r>
        <w:t xml:space="preserve">         || ((grfscr &amp; fscrNoDeferParse) != 0)</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 Don't do deferred parsing if debugger is attached or feature is disabled</w:t>
      </w:r>
    </w:p>
    <w:p w:rsidR="00117E74" w:rsidRDefault="00117E74" w:rsidP="00117E74">
      <w:pPr>
        <w:pStyle w:val="NoSpacing"/>
      </w:pPr>
      <w:r>
        <w:t xml:space="preserve">        // by command-line switch.</w:t>
      </w:r>
    </w:p>
    <w:p w:rsidR="00117E74" w:rsidRDefault="00117E74" w:rsidP="00117E74">
      <w:pPr>
        <w:pStyle w:val="NoSpacing"/>
      </w:pPr>
      <w:r>
        <w:t xml:space="preserve">        grfscr &amp;= ~fscrDeferFncParse;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bool isDeferred = (grfscr &amp; fscrDeferredFnc) != 0;</w:t>
      </w:r>
    </w:p>
    <w:p w:rsidR="00117E74" w:rsidRDefault="00117E74" w:rsidP="00117E74">
      <w:pPr>
        <w:pStyle w:val="NoSpacing"/>
      </w:pPr>
    </w:p>
    <w:p w:rsidR="00117E74" w:rsidRDefault="00117E74" w:rsidP="00117E74">
      <w:pPr>
        <w:pStyle w:val="NoSpacing"/>
      </w:pPr>
      <w:r>
        <w:t xml:space="preserve">    m_grfscr = grfscr;</w:t>
      </w:r>
    </w:p>
    <w:p w:rsidR="00117E74" w:rsidRDefault="00117E74" w:rsidP="00117E74">
      <w:pPr>
        <w:pStyle w:val="NoSpacing"/>
      </w:pPr>
      <w:r>
        <w:t xml:space="preserve">    m_length = length;</w:t>
      </w:r>
    </w:p>
    <w:p w:rsidR="00117E74" w:rsidRDefault="00117E74" w:rsidP="00117E74">
      <w:pPr>
        <w:pStyle w:val="NoSpacing"/>
      </w:pPr>
      <w:r>
        <w:t xml:space="preserve">    m_originalLength = length;</w:t>
      </w:r>
    </w:p>
    <w:p w:rsidR="00117E74" w:rsidRDefault="00117E74" w:rsidP="00117E74">
      <w:pPr>
        <w:pStyle w:val="NoSpacing"/>
      </w:pPr>
      <w:r>
        <w:t xml:space="preserve">    m_nextFunctionId = nextFunctionId;</w:t>
      </w:r>
    </w:p>
    <w:p w:rsidR="00117E74" w:rsidRDefault="00117E74" w:rsidP="00117E74">
      <w:pPr>
        <w:pStyle w:val="NoSpacing"/>
      </w:pPr>
    </w:p>
    <w:p w:rsidR="00117E74" w:rsidRDefault="00117E74" w:rsidP="00117E74">
      <w:pPr>
        <w:pStyle w:val="NoSpacing"/>
      </w:pPr>
      <w:r>
        <w:t xml:space="preserve">    if(m_parseType != ParseType_Deferred)</w:t>
      </w:r>
    </w:p>
    <w:p w:rsidR="00117E74" w:rsidRDefault="00117E74" w:rsidP="00117E74">
      <w:pPr>
        <w:pStyle w:val="NoSpacing"/>
      </w:pPr>
      <w:r>
        <w:t xml:space="preserve">    {</w:t>
      </w:r>
    </w:p>
    <w:p w:rsidR="00117E74" w:rsidRDefault="00117E74" w:rsidP="00117E74">
      <w:pPr>
        <w:pStyle w:val="NoSpacing"/>
      </w:pPr>
      <w:r>
        <w:t xml:space="preserve">        JS_ETW(EventWriteJSCRIPT_PARSE_METHOD_START(m_sourceContextInfo-&gt;dwHostSourceContext, GetScriptContext(), *m_nextFunctionId, 0, m_parseType, Js::Constants::GlobalFunction));</w:t>
      </w:r>
    </w:p>
    <w:p w:rsidR="00117E74" w:rsidRDefault="00117E74" w:rsidP="00117E74">
      <w:pPr>
        <w:pStyle w:val="NoSpacing"/>
      </w:pPr>
      <w:r>
        <w:t xml:space="preserve">        OUTPUT_TRACE(Js::DeferParsePhase, L"Parsing function (%s) : %s (%d)\n", GetParseType(), Js::Constants::GlobalFunction, *m_nextFunctionId);</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Give the scanner the source and get the first token</w:t>
      </w:r>
    </w:p>
    <w:p w:rsidR="00117E74" w:rsidRDefault="00117E74" w:rsidP="00117E74">
      <w:pPr>
        <w:pStyle w:val="NoSpacing"/>
      </w:pPr>
      <w:r>
        <w:t xml:space="preserve">    m_pscan-&gt;SetText(pszSrc, offset, length, charOffset, grfscr, lineNumber);</w:t>
      </w:r>
    </w:p>
    <w:p w:rsidR="00117E74" w:rsidRDefault="00117E74" w:rsidP="00117E74">
      <w:pPr>
        <w:pStyle w:val="NoSpacing"/>
      </w:pPr>
      <w:r>
        <w:t xml:space="preserve">    m_pscan-&gt;Scan();</w:t>
      </w:r>
    </w:p>
    <w:p w:rsidR="00117E74" w:rsidRDefault="00117E74" w:rsidP="00117E74">
      <w:pPr>
        <w:pStyle w:val="NoSpacing"/>
      </w:pPr>
    </w:p>
    <w:p w:rsidR="00117E74" w:rsidRDefault="00117E74" w:rsidP="00117E74">
      <w:pPr>
        <w:pStyle w:val="NoSpacing"/>
      </w:pPr>
      <w:r>
        <w:t xml:space="preserve">    // Make the main 'knopProg' node</w:t>
      </w:r>
    </w:p>
    <w:p w:rsidR="00117E74" w:rsidRDefault="00117E74" w:rsidP="00117E74">
      <w:pPr>
        <w:pStyle w:val="NoSpacing"/>
      </w:pPr>
      <w:r>
        <w:t xml:space="preserve">    long initSize = 0;</w:t>
      </w:r>
    </w:p>
    <w:p w:rsidR="00117E74" w:rsidRDefault="00117E74" w:rsidP="00117E74">
      <w:pPr>
        <w:pStyle w:val="NoSpacing"/>
      </w:pPr>
      <w:r>
        <w:t xml:space="preserve">    m_pCurrentAstSize = &amp;initSize;</w:t>
      </w:r>
    </w:p>
    <w:p w:rsidR="00117E74" w:rsidRDefault="00117E74" w:rsidP="00117E74">
      <w:pPr>
        <w:pStyle w:val="NoSpacing"/>
      </w:pPr>
      <w:r>
        <w:lastRenderedPageBreak/>
        <w:t xml:space="preserve">    pnodeProg = CreateNodeWithScanner&lt;knopProg&gt;();</w:t>
      </w:r>
    </w:p>
    <w:p w:rsidR="00117E74" w:rsidRDefault="00117E74" w:rsidP="00117E74">
      <w:pPr>
        <w:pStyle w:val="NoSpacing"/>
      </w:pPr>
      <w:r>
        <w:t xml:space="preserve">    pnodeProg-&gt;grfpn = PNodeFlags::fpnNone;</w:t>
      </w:r>
    </w:p>
    <w:p w:rsidR="00117E74" w:rsidRDefault="00117E74" w:rsidP="00117E74">
      <w:pPr>
        <w:pStyle w:val="NoSpacing"/>
      </w:pPr>
      <w:r>
        <w:t xml:space="preserve">    pnodeProg-&gt;sxFnc.pid = nullptr;</w:t>
      </w:r>
    </w:p>
    <w:p w:rsidR="00117E74" w:rsidRDefault="00117E74" w:rsidP="00117E74">
      <w:pPr>
        <w:pStyle w:val="NoSpacing"/>
      </w:pPr>
      <w:r>
        <w:t xml:space="preserve">    pnodeProg-&gt;sxFnc.pnodeName = nullptr;</w:t>
      </w:r>
    </w:p>
    <w:p w:rsidR="00117E74" w:rsidRDefault="00117E74" w:rsidP="00117E74">
      <w:pPr>
        <w:pStyle w:val="NoSpacing"/>
      </w:pPr>
      <w:r>
        <w:t xml:space="preserve">    pnodeProg-&gt;sxFnc.pnodeRest = nullptr;</w:t>
      </w:r>
    </w:p>
    <w:p w:rsidR="00117E74" w:rsidRDefault="00117E74" w:rsidP="00117E74">
      <w:pPr>
        <w:pStyle w:val="NoSpacing"/>
      </w:pPr>
      <w:r>
        <w:t xml:space="preserve">    pnodeProg-&gt;sxFnc.ClearFlags();</w:t>
      </w:r>
    </w:p>
    <w:p w:rsidR="00117E74" w:rsidRDefault="00117E74" w:rsidP="00117E74">
      <w:pPr>
        <w:pStyle w:val="NoSpacing"/>
      </w:pPr>
      <w:r>
        <w:t xml:space="preserve">    pnodeProg-&gt;sxFnc.SetNested(FALSE);</w:t>
      </w:r>
    </w:p>
    <w:p w:rsidR="00117E74" w:rsidRDefault="00117E74" w:rsidP="00117E74">
      <w:pPr>
        <w:pStyle w:val="NoSpacing"/>
      </w:pPr>
      <w:r>
        <w:t xml:space="preserve">    pnodeProg-&gt;sxFnc.astSize = 0;</w:t>
      </w:r>
    </w:p>
    <w:p w:rsidR="00117E74" w:rsidRDefault="00117E74" w:rsidP="00117E74">
      <w:pPr>
        <w:pStyle w:val="NoSpacing"/>
      </w:pPr>
      <w:r>
        <w:t xml:space="preserve">    pnodeProg-&gt;sxFnc.cbMin = m_pscan-&gt;IecpMinTok();</w:t>
      </w:r>
    </w:p>
    <w:p w:rsidR="00117E74" w:rsidRDefault="00117E74" w:rsidP="00117E74">
      <w:pPr>
        <w:pStyle w:val="NoSpacing"/>
      </w:pPr>
      <w:r>
        <w:t xml:space="preserve">    pnodeProg-&gt;sxFnc.lineNumber = lineNumber;</w:t>
      </w:r>
    </w:p>
    <w:p w:rsidR="00117E74" w:rsidRDefault="00117E74" w:rsidP="00117E74">
      <w:pPr>
        <w:pStyle w:val="NoSpacing"/>
      </w:pPr>
      <w:r>
        <w:t xml:space="preserve">    pnodeProg-&gt;sxFnc.columnNumber = 0;</w:t>
      </w:r>
    </w:p>
    <w:p w:rsidR="00117E74" w:rsidRDefault="00117E74" w:rsidP="00117E74">
      <w:pPr>
        <w:pStyle w:val="NoSpacing"/>
      </w:pPr>
    </w:p>
    <w:p w:rsidR="00117E74" w:rsidRDefault="00117E74" w:rsidP="00117E74">
      <w:pPr>
        <w:pStyle w:val="NoSpacing"/>
      </w:pPr>
      <w:r>
        <w:t xml:space="preserve">    if (!isDeferred || (isDeferred &amp;&amp; grfscr &amp; fscrGlobalCode))</w:t>
      </w:r>
    </w:p>
    <w:p w:rsidR="00117E74" w:rsidRDefault="00117E74" w:rsidP="00117E74">
      <w:pPr>
        <w:pStyle w:val="NoSpacing"/>
      </w:pPr>
      <w:r>
        <w:t xml:space="preserve">    {</w:t>
      </w:r>
    </w:p>
    <w:p w:rsidR="00117E74" w:rsidRDefault="00117E74" w:rsidP="00117E74">
      <w:pPr>
        <w:pStyle w:val="NoSpacing"/>
      </w:pPr>
      <w:r>
        <w:t xml:space="preserve">        // In the deferred case, if the global function is deferred parse (which is in no-refresh case),</w:t>
      </w:r>
    </w:p>
    <w:p w:rsidR="00117E74" w:rsidRDefault="00117E74" w:rsidP="00117E74">
      <w:pPr>
        <w:pStyle w:val="NoSpacing"/>
      </w:pPr>
      <w:r>
        <w:t xml:space="preserve">        // we will re-use the same function body, so start with the correct functionId.</w:t>
      </w:r>
    </w:p>
    <w:p w:rsidR="00117E74" w:rsidRDefault="00117E74" w:rsidP="00117E74">
      <w:pPr>
        <w:pStyle w:val="NoSpacing"/>
      </w:pPr>
      <w:r>
        <w:t xml:space="preserve">        pnodeProg-&gt;sxFnc.functionId = (*m_nextFunctionId)++;</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pnodeProg-&gt;sxFnc.functionId = Js::Constants::NoFunctionId;</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m_pCurrentAstSize = &amp; (pnodeProg-&gt;sxFnc.astSize);</w:t>
      </w:r>
    </w:p>
    <w:p w:rsidR="00117E74" w:rsidRDefault="00117E74" w:rsidP="00117E74">
      <w:pPr>
        <w:pStyle w:val="NoSpacing"/>
      </w:pPr>
    </w:p>
    <w:p w:rsidR="00117E74" w:rsidRDefault="00117E74" w:rsidP="00117E74">
      <w:pPr>
        <w:pStyle w:val="NoSpacing"/>
      </w:pPr>
      <w:r>
        <w:t xml:space="preserve">    pnodeProg-&gt;sxFnc.hint = nullptr;</w:t>
      </w:r>
    </w:p>
    <w:p w:rsidR="00117E74" w:rsidRDefault="00117E74" w:rsidP="00117E74">
      <w:pPr>
        <w:pStyle w:val="NoSpacing"/>
      </w:pPr>
      <w:r>
        <w:t xml:space="preserve">    pnodeProg-&gt;sxFnc.hintLength = 0;</w:t>
      </w:r>
    </w:p>
    <w:p w:rsidR="00117E74" w:rsidRDefault="00117E74" w:rsidP="00117E74">
      <w:pPr>
        <w:pStyle w:val="NoSpacing"/>
      </w:pPr>
      <w:r>
        <w:t xml:space="preserve">    pnodeProg-&gt;sxFnc.hintOffset = 0;</w:t>
      </w:r>
    </w:p>
    <w:p w:rsidR="00117E74" w:rsidRDefault="00117E74" w:rsidP="00117E74">
      <w:pPr>
        <w:pStyle w:val="NoSpacing"/>
      </w:pPr>
      <w:r>
        <w:t xml:space="preserve">    pnodeProg-&gt;sxFnc.isNameIdentifierRef = true;</w:t>
      </w:r>
    </w:p>
    <w:p w:rsidR="00117E74" w:rsidRDefault="00117E74" w:rsidP="00117E74">
      <w:pPr>
        <w:pStyle w:val="NoSpacing"/>
      </w:pPr>
    </w:p>
    <w:p w:rsidR="00117E74" w:rsidRDefault="00117E74" w:rsidP="00117E74">
      <w:pPr>
        <w:pStyle w:val="NoSpacing"/>
      </w:pPr>
      <w:r>
        <w:t xml:space="preserve">    // initialize parsing variables</w:t>
      </w:r>
    </w:p>
    <w:p w:rsidR="00117E74" w:rsidRDefault="00117E74" w:rsidP="00117E74">
      <w:pPr>
        <w:pStyle w:val="NoSpacing"/>
      </w:pPr>
      <w:r>
        <w:t xml:space="preserve">    pnodeProg-&gt;sxFnc.pnodeNext = nullptr;</w:t>
      </w:r>
    </w:p>
    <w:p w:rsidR="00117E74" w:rsidRDefault="00117E74" w:rsidP="00117E74">
      <w:pPr>
        <w:pStyle w:val="NoSpacing"/>
      </w:pPr>
    </w:p>
    <w:p w:rsidR="00117E74" w:rsidRDefault="00117E74" w:rsidP="00117E74">
      <w:pPr>
        <w:pStyle w:val="NoSpacing"/>
      </w:pPr>
      <w:r>
        <w:t xml:space="preserve">    m_currentNodeFunc = nullptr;</w:t>
      </w:r>
    </w:p>
    <w:p w:rsidR="00117E74" w:rsidRDefault="00117E74" w:rsidP="00117E74">
      <w:pPr>
        <w:pStyle w:val="NoSpacing"/>
      </w:pPr>
      <w:r>
        <w:t xml:space="preserve">    m_currentNodeDeferredFunc = nullptr;</w:t>
      </w:r>
    </w:p>
    <w:p w:rsidR="00117E74" w:rsidRDefault="00117E74" w:rsidP="00117E74">
      <w:pPr>
        <w:pStyle w:val="NoSpacing"/>
      </w:pPr>
      <w:r>
        <w:t xml:space="preserve">    m_currentNodeProg = pnodeProg;</w:t>
      </w:r>
    </w:p>
    <w:p w:rsidR="00117E74" w:rsidRDefault="00117E74" w:rsidP="00117E74">
      <w:pPr>
        <w:pStyle w:val="NoSpacing"/>
      </w:pPr>
      <w:r>
        <w:t xml:space="preserve">    m_cactIdentToNodeLookup = 1;</w:t>
      </w:r>
    </w:p>
    <w:p w:rsidR="00117E74" w:rsidRDefault="00117E74" w:rsidP="00117E74">
      <w:pPr>
        <w:pStyle w:val="NoSpacing"/>
      </w:pPr>
    </w:p>
    <w:p w:rsidR="00117E74" w:rsidRDefault="00117E74" w:rsidP="00117E74">
      <w:pPr>
        <w:pStyle w:val="NoSpacing"/>
      </w:pPr>
      <w:r>
        <w:t xml:space="preserve">    pnodeProg-&gt;sxFnc.nestedCount = 0;</w:t>
      </w:r>
    </w:p>
    <w:p w:rsidR="00117E74" w:rsidRDefault="00117E74" w:rsidP="00117E74">
      <w:pPr>
        <w:pStyle w:val="NoSpacing"/>
      </w:pPr>
      <w:r>
        <w:t xml:space="preserve">    m_pnestedCount = &amp;pnodeProg-&gt;sxFnc.nestedCount;</w:t>
      </w:r>
    </w:p>
    <w:p w:rsidR="00117E74" w:rsidRDefault="00117E74" w:rsidP="00117E74">
      <w:pPr>
        <w:pStyle w:val="NoSpacing"/>
      </w:pPr>
      <w:r>
        <w:t xml:space="preserve">    m_inDeferredNestedFunc = false;</w:t>
      </w:r>
    </w:p>
    <w:p w:rsidR="00117E74" w:rsidRDefault="00117E74" w:rsidP="00117E74">
      <w:pPr>
        <w:pStyle w:val="NoSpacing"/>
      </w:pPr>
    </w:p>
    <w:p w:rsidR="00117E74" w:rsidRDefault="00117E74" w:rsidP="00117E74">
      <w:pPr>
        <w:pStyle w:val="NoSpacing"/>
      </w:pPr>
      <w:r>
        <w:t xml:space="preserve">    pnodeProg-&gt;sxFnc.pnodeArgs = nullptr;</w:t>
      </w:r>
    </w:p>
    <w:p w:rsidR="00117E74" w:rsidRDefault="00117E74" w:rsidP="00117E74">
      <w:pPr>
        <w:pStyle w:val="NoSpacing"/>
      </w:pPr>
      <w:r>
        <w:t xml:space="preserve">    pnodeProg-&gt;sxFnc.pnodeVars = nullptr;</w:t>
      </w:r>
    </w:p>
    <w:p w:rsidR="00117E74" w:rsidRDefault="00117E74" w:rsidP="00117E74">
      <w:pPr>
        <w:pStyle w:val="NoSpacing"/>
      </w:pPr>
      <w:r>
        <w:t xml:space="preserve">    pnodeProg-&gt;sxFnc.pnodeRest = nullptr;</w:t>
      </w:r>
    </w:p>
    <w:p w:rsidR="00117E74" w:rsidRDefault="00117E74" w:rsidP="00117E74">
      <w:pPr>
        <w:pStyle w:val="NoSpacing"/>
      </w:pPr>
      <w:r>
        <w:t xml:space="preserve">    m_ppnodeVar = &amp;pnodeProg-&gt;sxFnc.pnodeVars;</w:t>
      </w:r>
    </w:p>
    <w:p w:rsidR="00117E74" w:rsidRDefault="00117E74" w:rsidP="00117E74">
      <w:pPr>
        <w:pStyle w:val="NoSpacing"/>
      </w:pPr>
      <w:r>
        <w:t xml:space="preserve">    SetCurrentStatement(nullptr);</w:t>
      </w:r>
    </w:p>
    <w:p w:rsidR="00117E74" w:rsidRDefault="00117E74" w:rsidP="00117E74">
      <w:pPr>
        <w:pStyle w:val="NoSpacing"/>
      </w:pPr>
      <w:r>
        <w:t xml:space="preserve">    AssertMsg(m_pstmtCur == nullptr, "Statement stack should be empty when we start parse global code");</w:t>
      </w:r>
    </w:p>
    <w:p w:rsidR="00117E74" w:rsidRDefault="00117E74" w:rsidP="00117E74">
      <w:pPr>
        <w:pStyle w:val="NoSpacing"/>
      </w:pPr>
    </w:p>
    <w:p w:rsidR="00117E74" w:rsidRDefault="00117E74" w:rsidP="00117E74">
      <w:pPr>
        <w:pStyle w:val="NoSpacing"/>
      </w:pPr>
      <w:r>
        <w:t xml:space="preserve">    // Create block for const's and let's</w:t>
      </w:r>
    </w:p>
    <w:p w:rsidR="00117E74" w:rsidRDefault="00117E74" w:rsidP="00117E74">
      <w:pPr>
        <w:pStyle w:val="NoSpacing"/>
      </w:pPr>
      <w:r>
        <w:t xml:space="preserve">    ParseNodePtr pnodeGlobalBlock = StartParseBlock&lt;true&gt;(PnodeBlockType::Global, ScopeType_Global);</w:t>
      </w:r>
    </w:p>
    <w:p w:rsidR="00117E74" w:rsidRDefault="00117E74" w:rsidP="00117E74">
      <w:pPr>
        <w:pStyle w:val="NoSpacing"/>
      </w:pPr>
      <w:r>
        <w:t xml:space="preserve">    pnodeProg-&gt;sxProg.scope = pnodeGlobalBlock-&gt;sxBlock.scope;</w:t>
      </w:r>
    </w:p>
    <w:p w:rsidR="00117E74" w:rsidRDefault="00117E74" w:rsidP="00117E74">
      <w:pPr>
        <w:pStyle w:val="NoSpacing"/>
      </w:pPr>
      <w:r>
        <w:t xml:space="preserve">    ParseNodePtr pnodeGlobalEvalBlock = nullptr;</w:t>
      </w:r>
    </w:p>
    <w:p w:rsidR="00117E74" w:rsidRDefault="00117E74" w:rsidP="00117E74">
      <w:pPr>
        <w:pStyle w:val="NoSpacing"/>
      </w:pPr>
    </w:p>
    <w:p w:rsidR="00117E74" w:rsidRDefault="00117E74" w:rsidP="00117E74">
      <w:pPr>
        <w:pStyle w:val="NoSpacing"/>
      </w:pPr>
      <w:r>
        <w:t xml:space="preserve">    // Don't track function expressions separately from declarations at global scope.</w:t>
      </w:r>
    </w:p>
    <w:p w:rsidR="00117E74" w:rsidRDefault="00117E74" w:rsidP="00117E74">
      <w:pPr>
        <w:pStyle w:val="NoSpacing"/>
      </w:pPr>
      <w:r>
        <w:t xml:space="preserve">    m_ppnodeExprScope = nullptr;</w:t>
      </w:r>
    </w:p>
    <w:p w:rsidR="00117E74" w:rsidRDefault="00117E74" w:rsidP="00117E74">
      <w:pPr>
        <w:pStyle w:val="NoSpacing"/>
      </w:pPr>
    </w:p>
    <w:p w:rsidR="00117E74" w:rsidRDefault="00117E74" w:rsidP="00117E74">
      <w:pPr>
        <w:pStyle w:val="NoSpacing"/>
      </w:pPr>
      <w:r>
        <w:t xml:space="preserve">    // This synthetic block scope will contain all the nested scopes.</w:t>
      </w:r>
    </w:p>
    <w:p w:rsidR="00117E74" w:rsidRDefault="00117E74" w:rsidP="00117E74">
      <w:pPr>
        <w:pStyle w:val="NoSpacing"/>
      </w:pPr>
      <w:r>
        <w:t xml:space="preserve">    pnodeProg-&gt;sxFnc.pnodeBodyScope = nullptr;</w:t>
      </w:r>
    </w:p>
    <w:p w:rsidR="00117E74" w:rsidRDefault="00117E74" w:rsidP="00117E74">
      <w:pPr>
        <w:pStyle w:val="NoSpacing"/>
      </w:pPr>
      <w:r>
        <w:t xml:space="preserve">    pnodeProg-&gt;sxFnc.pnodeScopes = pnodeGlobalBlock;</w:t>
      </w:r>
    </w:p>
    <w:p w:rsidR="00117E74" w:rsidRDefault="00117E74" w:rsidP="00117E74">
      <w:pPr>
        <w:pStyle w:val="NoSpacing"/>
      </w:pPr>
      <w:r>
        <w:t xml:space="preserve">    m_ppnodeScope = &amp;pnodeGlobalBlock-&gt;sxBlock.pnodeScopes;</w:t>
      </w:r>
    </w:p>
    <w:p w:rsidR="00117E74" w:rsidRDefault="00117E74" w:rsidP="00117E74">
      <w:pPr>
        <w:pStyle w:val="NoSpacing"/>
      </w:pPr>
    </w:p>
    <w:p w:rsidR="00117E74" w:rsidRDefault="00117E74" w:rsidP="00117E74">
      <w:pPr>
        <w:pStyle w:val="NoSpacing"/>
      </w:pPr>
      <w:r>
        <w:t xml:space="preserve">    if ((this-&gt;m_grfscr &amp; fscrEvalCode) &amp;&amp;</w:t>
      </w:r>
    </w:p>
    <w:p w:rsidR="00117E74" w:rsidRDefault="00117E74" w:rsidP="00117E74">
      <w:pPr>
        <w:pStyle w:val="NoSpacing"/>
      </w:pPr>
      <w:r>
        <w:t xml:space="preserve">        m_scriptContext-&gt;GetConfig()-&gt;IsBlockScopeEnabled() &amp;&amp;</w:t>
      </w:r>
    </w:p>
    <w:p w:rsidR="00117E74" w:rsidRDefault="00117E74" w:rsidP="00117E74">
      <w:pPr>
        <w:pStyle w:val="NoSpacing"/>
      </w:pPr>
      <w:r>
        <w:t xml:space="preserve">        !(this-&gt;m_functionBody &amp;&amp; this-&gt;m_functionBody-&gt;GetScopeInfo()))</w:t>
      </w:r>
    </w:p>
    <w:p w:rsidR="00117E74" w:rsidRDefault="00117E74" w:rsidP="00117E74">
      <w:pPr>
        <w:pStyle w:val="NoSpacing"/>
      </w:pPr>
      <w:r>
        <w:t xml:space="preserve">    {</w:t>
      </w:r>
    </w:p>
    <w:p w:rsidR="00117E74" w:rsidRDefault="00117E74" w:rsidP="00117E74">
      <w:pPr>
        <w:pStyle w:val="NoSpacing"/>
      </w:pPr>
      <w:r>
        <w:t xml:space="preserve">        pnodeGlobalEvalBlock = StartParseBlock&lt;true&gt;(PnodeBlockType::Regular, ScopeType_GlobalEvalBlock);</w:t>
      </w:r>
    </w:p>
    <w:p w:rsidR="00117E74" w:rsidRDefault="00117E74" w:rsidP="00117E74">
      <w:pPr>
        <w:pStyle w:val="NoSpacing"/>
      </w:pPr>
      <w:r>
        <w:t xml:space="preserve">        pnodeProg-&gt;sxFnc.pnodeScopes = pnodeGlobalEvalBlock;</w:t>
      </w:r>
    </w:p>
    <w:p w:rsidR="00117E74" w:rsidRDefault="00117E74" w:rsidP="00117E74">
      <w:pPr>
        <w:pStyle w:val="NoSpacing"/>
      </w:pPr>
      <w:r>
        <w:t xml:space="preserve">        m_ppnodeScope = &amp;pnodeGlobalEvalBlock-&gt;sxBlock.pnodeScopes;</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Js::ScopeInfo *scopeInfo = nullptr;</w:t>
      </w:r>
    </w:p>
    <w:p w:rsidR="00117E74" w:rsidRDefault="00117E74" w:rsidP="00117E74">
      <w:pPr>
        <w:pStyle w:val="NoSpacing"/>
      </w:pPr>
      <w:r>
        <w:t xml:space="preserve">    if (m_parseType == ParseType_Deferred &amp;&amp; m_functionBody)</w:t>
      </w:r>
    </w:p>
    <w:p w:rsidR="00117E74" w:rsidRDefault="00117E74" w:rsidP="00117E74">
      <w:pPr>
        <w:pStyle w:val="NoSpacing"/>
      </w:pPr>
      <w:r>
        <w:t xml:space="preserve">    {</w:t>
      </w:r>
    </w:p>
    <w:p w:rsidR="00117E74" w:rsidRDefault="00117E74" w:rsidP="00117E74">
      <w:pPr>
        <w:pStyle w:val="NoSpacing"/>
      </w:pPr>
      <w:r>
        <w:t xml:space="preserve">        // this-&gt;m_functionBody can be cleared during parsing, but we need access to the scope info later.</w:t>
      </w:r>
    </w:p>
    <w:p w:rsidR="00117E74" w:rsidRDefault="00117E74" w:rsidP="00117E74">
      <w:pPr>
        <w:pStyle w:val="NoSpacing"/>
      </w:pPr>
      <w:r>
        <w:t xml:space="preserve">        scopeInfo = m_functionBody-&gt;GetScopeInfo();</w:t>
      </w:r>
    </w:p>
    <w:p w:rsidR="00117E74" w:rsidRDefault="00117E74" w:rsidP="00117E74">
      <w:pPr>
        <w:pStyle w:val="NoSpacing"/>
      </w:pPr>
      <w:r>
        <w:t xml:space="preserve">        if (scopeInfo)</w:t>
      </w:r>
    </w:p>
    <w:p w:rsidR="00117E74" w:rsidRDefault="00117E74" w:rsidP="00117E74">
      <w:pPr>
        <w:pStyle w:val="NoSpacing"/>
      </w:pPr>
      <w:r>
        <w:t xml:space="preserve">        {</w:t>
      </w:r>
    </w:p>
    <w:p w:rsidR="00117E74" w:rsidRDefault="00117E74" w:rsidP="00117E74">
      <w:pPr>
        <w:pStyle w:val="NoSpacing"/>
      </w:pPr>
      <w:r>
        <w:t xml:space="preserve">            this-&gt;RestoreScopeInfo(scopeInfo-&gt;GetParent());</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Process a sequence of statements/declarations</w:t>
      </w:r>
    </w:p>
    <w:p w:rsidR="00117E74" w:rsidRDefault="00117E74" w:rsidP="00117E74">
      <w:pPr>
        <w:pStyle w:val="NoSpacing"/>
      </w:pPr>
      <w:r>
        <w:t xml:space="preserve">    ParseStmtList&lt;true&gt;(</w:t>
      </w:r>
    </w:p>
    <w:p w:rsidR="00117E74" w:rsidRDefault="00117E74" w:rsidP="00117E74">
      <w:pPr>
        <w:pStyle w:val="NoSpacing"/>
      </w:pPr>
      <w:r>
        <w:t xml:space="preserve">        &amp;pnodeProg-&gt;sxFnc.pnodeBody,</w:t>
      </w:r>
    </w:p>
    <w:p w:rsidR="00117E74" w:rsidRDefault="00117E74" w:rsidP="00117E74">
      <w:pPr>
        <w:pStyle w:val="NoSpacing"/>
      </w:pPr>
      <w:r>
        <w:t xml:space="preserve">        &amp;lastNodeRef,</w:t>
      </w:r>
    </w:p>
    <w:p w:rsidR="00117E74" w:rsidRDefault="00117E74" w:rsidP="00117E74">
      <w:pPr>
        <w:pStyle w:val="NoSpacing"/>
      </w:pPr>
      <w:r>
        <w:t xml:space="preserve">        SM_OnGlobalCode,</w:t>
      </w:r>
    </w:p>
    <w:p w:rsidR="00117E74" w:rsidRDefault="00117E74" w:rsidP="00117E74">
      <w:pPr>
        <w:pStyle w:val="NoSpacing"/>
      </w:pPr>
      <w:r>
        <w:t xml:space="preserve">        !(m_grfscr &amp; fscrDeferredFncExpression) /* isSourceElementList */);</w:t>
      </w:r>
    </w:p>
    <w:p w:rsidR="00117E74" w:rsidRDefault="00117E74" w:rsidP="00117E74">
      <w:pPr>
        <w:pStyle w:val="NoSpacing"/>
      </w:pPr>
    </w:p>
    <w:p w:rsidR="00117E74" w:rsidRDefault="00117E74" w:rsidP="00117E74">
      <w:pPr>
        <w:pStyle w:val="NoSpacing"/>
      </w:pPr>
      <w:r>
        <w:t xml:space="preserve">    if (m_parseType == ParseType_Deferred)</w:t>
      </w:r>
    </w:p>
    <w:p w:rsidR="00117E74" w:rsidRDefault="00117E74" w:rsidP="00117E74">
      <w:pPr>
        <w:pStyle w:val="NoSpacing"/>
      </w:pPr>
      <w:r>
        <w:t xml:space="preserve">    {</w:t>
      </w:r>
    </w:p>
    <w:p w:rsidR="00117E74" w:rsidRDefault="00117E74" w:rsidP="00117E74">
      <w:pPr>
        <w:pStyle w:val="NoSpacing"/>
      </w:pPr>
      <w:r>
        <w:t xml:space="preserve">        if (scopeInfo)</w:t>
      </w:r>
    </w:p>
    <w:p w:rsidR="00117E74" w:rsidRDefault="00117E74" w:rsidP="00117E74">
      <w:pPr>
        <w:pStyle w:val="NoSpacing"/>
      </w:pPr>
      <w:r>
        <w:t xml:space="preserve">        {</w:t>
      </w:r>
    </w:p>
    <w:p w:rsidR="00117E74" w:rsidRDefault="00117E74" w:rsidP="00117E74">
      <w:pPr>
        <w:pStyle w:val="NoSpacing"/>
      </w:pPr>
      <w:r>
        <w:t xml:space="preserve">            this-&gt;FinishScopeInfo(scopeInfo-&gt;GetParent());</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pnodeProg-&gt;sxProg.m_UsesArgumentsAtGlobal = m_UsesArgumentsAtGlobal;</w:t>
      </w:r>
    </w:p>
    <w:p w:rsidR="00117E74" w:rsidRDefault="00117E74" w:rsidP="00117E74">
      <w:pPr>
        <w:pStyle w:val="NoSpacing"/>
      </w:pPr>
    </w:p>
    <w:p w:rsidR="00117E74" w:rsidRDefault="00117E74" w:rsidP="00117E74">
      <w:pPr>
        <w:pStyle w:val="NoSpacing"/>
      </w:pPr>
      <w:r>
        <w:t xml:space="preserve">    if (IsStrictMode())</w:t>
      </w:r>
    </w:p>
    <w:p w:rsidR="00117E74" w:rsidRDefault="00117E74" w:rsidP="00117E74">
      <w:pPr>
        <w:pStyle w:val="NoSpacing"/>
      </w:pPr>
      <w:r>
        <w:t xml:space="preserve">    {</w:t>
      </w:r>
    </w:p>
    <w:p w:rsidR="00117E74" w:rsidRDefault="00117E74" w:rsidP="00117E74">
      <w:pPr>
        <w:pStyle w:val="NoSpacing"/>
      </w:pPr>
      <w:r>
        <w:t xml:space="preserve">        pnodeProg-&gt;sxFnc.SetStrictMode();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#if DEBUG</w:t>
      </w:r>
    </w:p>
    <w:p w:rsidR="00117E74" w:rsidRDefault="00117E74" w:rsidP="00117E74">
      <w:pPr>
        <w:pStyle w:val="NoSpacing"/>
      </w:pPr>
      <w:r>
        <w:t xml:space="preserve">    if(m_grfscr &amp; fscrEnforceJSON &amp;&amp; !IsJSONValid(pnodeProg-&gt;sxFnc.pnodeBody))</w:t>
      </w:r>
    </w:p>
    <w:p w:rsidR="00117E74" w:rsidRDefault="00117E74" w:rsidP="00117E74">
      <w:pPr>
        <w:pStyle w:val="NoSpacing"/>
      </w:pPr>
      <w:r>
        <w:lastRenderedPageBreak/>
        <w:t xml:space="preserve">    {</w:t>
      </w:r>
    </w:p>
    <w:p w:rsidR="00117E74" w:rsidRDefault="00117E74" w:rsidP="00117E74">
      <w:pPr>
        <w:pStyle w:val="NoSpacing"/>
      </w:pPr>
      <w:r>
        <w:t xml:space="preserve">        Error(ERRsyntax);</w:t>
      </w:r>
    </w:p>
    <w:p w:rsidR="00117E74" w:rsidRDefault="00117E74" w:rsidP="00117E74">
      <w:pPr>
        <w:pStyle w:val="NoSpacing"/>
      </w:pPr>
      <w:r>
        <w:t xml:space="preserve">    }</w:t>
      </w:r>
    </w:p>
    <w:p w:rsidR="00117E74" w:rsidRDefault="00117E74" w:rsidP="00117E74">
      <w:pPr>
        <w:pStyle w:val="NoSpacing"/>
      </w:pPr>
      <w:r>
        <w:t>#endif</w:t>
      </w:r>
    </w:p>
    <w:p w:rsidR="00117E74" w:rsidRDefault="00117E74" w:rsidP="00117E74">
      <w:pPr>
        <w:pStyle w:val="NoSpacing"/>
      </w:pPr>
    </w:p>
    <w:p w:rsidR="00117E74" w:rsidRDefault="00117E74" w:rsidP="00117E74">
      <w:pPr>
        <w:pStyle w:val="NoSpacing"/>
      </w:pPr>
      <w:r>
        <w:t xml:space="preserve">    if (tkEOF != m_token.tk)</w:t>
      </w:r>
    </w:p>
    <w:p w:rsidR="00117E74" w:rsidRDefault="00117E74" w:rsidP="00117E74">
      <w:pPr>
        <w:pStyle w:val="NoSpacing"/>
      </w:pPr>
      <w:r>
        <w:t xml:space="preserve">        Error(ERRsyntax);</w:t>
      </w:r>
    </w:p>
    <w:p w:rsidR="00117E74" w:rsidRDefault="00117E74" w:rsidP="00117E74">
      <w:pPr>
        <w:pStyle w:val="NoSpacing"/>
      </w:pPr>
    </w:p>
    <w:p w:rsidR="00117E74" w:rsidRDefault="00117E74" w:rsidP="00117E74">
      <w:pPr>
        <w:pStyle w:val="NoSpacing"/>
      </w:pPr>
      <w:r>
        <w:t xml:space="preserve">    // Append an EndCode node.</w:t>
      </w:r>
    </w:p>
    <w:p w:rsidR="00117E74" w:rsidRDefault="00117E74" w:rsidP="00117E74">
      <w:pPr>
        <w:pStyle w:val="NoSpacing"/>
      </w:pPr>
      <w:r>
        <w:t xml:space="preserve">    AddToNodeList(&amp;pnodeProg-&gt;sxFnc.pnodeBody, &amp;lastNodeRef,</w:t>
      </w:r>
    </w:p>
    <w:p w:rsidR="00117E74" w:rsidRDefault="00117E74" w:rsidP="00117E74">
      <w:pPr>
        <w:pStyle w:val="NoSpacing"/>
      </w:pPr>
      <w:r>
        <w:t xml:space="preserve">        CreateNodeWithScanner&lt;knopEndCode&gt;());</w:t>
      </w:r>
    </w:p>
    <w:p w:rsidR="00117E74" w:rsidRDefault="00117E74" w:rsidP="00117E74">
      <w:pPr>
        <w:pStyle w:val="NoSpacing"/>
      </w:pPr>
      <w:r>
        <w:t xml:space="preserve">    AssertMem(lastNodeRef);</w:t>
      </w:r>
    </w:p>
    <w:p w:rsidR="00117E74" w:rsidRDefault="00117E74" w:rsidP="00117E74">
      <w:pPr>
        <w:pStyle w:val="NoSpacing"/>
      </w:pPr>
      <w:r>
        <w:t xml:space="preserve">    AssertNodeMem(*lastNodeRef);</w:t>
      </w:r>
    </w:p>
    <w:p w:rsidR="00117E74" w:rsidRDefault="00117E74" w:rsidP="00117E74">
      <w:pPr>
        <w:pStyle w:val="NoSpacing"/>
      </w:pPr>
      <w:r>
        <w:t xml:space="preserve">    Assert((*lastNodeRef)-&gt;nop == knopEndCode);</w:t>
      </w:r>
    </w:p>
    <w:p w:rsidR="00117E74" w:rsidRDefault="00117E74" w:rsidP="00117E74">
      <w:pPr>
        <w:pStyle w:val="NoSpacing"/>
      </w:pPr>
      <w:r>
        <w:t xml:space="preserve">    (*lastNodeRef)-&gt;ichMin = 0;</w:t>
      </w:r>
    </w:p>
    <w:p w:rsidR="00117E74" w:rsidRDefault="00117E74" w:rsidP="00117E74">
      <w:pPr>
        <w:pStyle w:val="NoSpacing"/>
      </w:pPr>
      <w:r>
        <w:t xml:space="preserve">    (*lastNodeRef)-&gt;ichLim = 0;</w:t>
      </w:r>
    </w:p>
    <w:p w:rsidR="00117E74" w:rsidRDefault="00117E74" w:rsidP="00117E74">
      <w:pPr>
        <w:pStyle w:val="NoSpacing"/>
      </w:pPr>
    </w:p>
    <w:p w:rsidR="00117E74" w:rsidRDefault="00117E74" w:rsidP="00117E74">
      <w:pPr>
        <w:pStyle w:val="NoSpacing"/>
      </w:pPr>
      <w:r>
        <w:t xml:space="preserve">    // Get the extent of the code.</w:t>
      </w:r>
    </w:p>
    <w:p w:rsidR="00117E74" w:rsidRDefault="00117E74" w:rsidP="00117E74">
      <w:pPr>
        <w:pStyle w:val="NoSpacing"/>
      </w:pPr>
      <w:r>
        <w:t xml:space="preserve">    pnodeProg-&gt;ichLim = m_pscan-&gt;IchLimTok();</w:t>
      </w:r>
    </w:p>
    <w:p w:rsidR="00117E74" w:rsidRDefault="00117E74" w:rsidP="00117E74">
      <w:pPr>
        <w:pStyle w:val="NoSpacing"/>
      </w:pPr>
      <w:r>
        <w:t xml:space="preserve">    pnodeProg-&gt;sxFnc.cbLim = m_pscan-&gt;IecpLimTok();</w:t>
      </w:r>
    </w:p>
    <w:p w:rsidR="00117E74" w:rsidRDefault="00117E74" w:rsidP="00117E74">
      <w:pPr>
        <w:pStyle w:val="NoSpacing"/>
      </w:pPr>
    </w:p>
    <w:p w:rsidR="00117E74" w:rsidRDefault="00117E74" w:rsidP="00117E74">
      <w:pPr>
        <w:pStyle w:val="NoSpacing"/>
      </w:pPr>
      <w:r>
        <w:t xml:space="preserve">    // save the temps and terminate the local list</w:t>
      </w:r>
    </w:p>
    <w:p w:rsidR="00117E74" w:rsidRDefault="00117E74" w:rsidP="00117E74">
      <w:pPr>
        <w:pStyle w:val="NoSpacing"/>
      </w:pPr>
      <w:r>
        <w:t xml:space="preserve">    // NOTE: Eze makes no use of this.</w:t>
      </w:r>
    </w:p>
    <w:p w:rsidR="00117E74" w:rsidRDefault="00117E74" w:rsidP="00117E74">
      <w:pPr>
        <w:pStyle w:val="NoSpacing"/>
      </w:pPr>
      <w:r>
        <w:t xml:space="preserve">    //pnodeProg-&gt;sxFnc.pnodeTmps = *m_ppnodeVar;</w:t>
      </w:r>
    </w:p>
    <w:p w:rsidR="00117E74" w:rsidRDefault="00117E74" w:rsidP="00117E74">
      <w:pPr>
        <w:pStyle w:val="NoSpacing"/>
      </w:pPr>
      <w:r>
        <w:t xml:space="preserve">    *m_ppnodeVar = nullptr;</w:t>
      </w:r>
    </w:p>
    <w:p w:rsidR="00117E74" w:rsidRDefault="00117E74" w:rsidP="00117E74">
      <w:pPr>
        <w:pStyle w:val="NoSpacing"/>
      </w:pPr>
    </w:p>
    <w:p w:rsidR="00117E74" w:rsidRDefault="00117E74" w:rsidP="00117E74">
      <w:pPr>
        <w:pStyle w:val="NoSpacing"/>
      </w:pPr>
      <w:r>
        <w:t xml:space="preserve">    Assert(nullptr == *m_ppnodeScope);</w:t>
      </w:r>
    </w:p>
    <w:p w:rsidR="00117E74" w:rsidRDefault="00117E74" w:rsidP="00117E74">
      <w:pPr>
        <w:pStyle w:val="NoSpacing"/>
      </w:pPr>
      <w:r>
        <w:t xml:space="preserve">    Assert(nullptr == pnodeProg-&gt;sxFnc.pnodeNext);</w:t>
      </w:r>
    </w:p>
    <w:p w:rsidR="00117E74" w:rsidRDefault="00117E74" w:rsidP="00117E74">
      <w:pPr>
        <w:pStyle w:val="NoSpacing"/>
      </w:pPr>
    </w:p>
    <w:p w:rsidR="00117E74" w:rsidRDefault="00117E74" w:rsidP="00117E74">
      <w:pPr>
        <w:pStyle w:val="NoSpacing"/>
      </w:pPr>
      <w:r>
        <w:t>#ifdef ENABLE_DEBUG_CONFIG_OPTIONS</w:t>
      </w:r>
    </w:p>
    <w:p w:rsidR="00117E74" w:rsidRDefault="00117E74" w:rsidP="00117E74">
      <w:pPr>
        <w:pStyle w:val="NoSpacing"/>
      </w:pPr>
      <w:r>
        <w:t xml:space="preserve">    if (Js::Configuration::Global.flags.IsEnabled(Js::ForceUndoDeferFlag))</w:t>
      </w:r>
    </w:p>
    <w:p w:rsidR="00117E74" w:rsidRDefault="00117E74" w:rsidP="00117E74">
      <w:pPr>
        <w:pStyle w:val="NoSpacing"/>
      </w:pPr>
      <w:r>
        <w:t xml:space="preserve">    {</w:t>
      </w:r>
    </w:p>
    <w:p w:rsidR="00117E74" w:rsidRDefault="00117E74" w:rsidP="00117E74">
      <w:pPr>
        <w:pStyle w:val="NoSpacing"/>
      </w:pPr>
      <w:r>
        <w:t xml:space="preserve">        m_stoppedDeferredParse = true;</w:t>
      </w:r>
    </w:p>
    <w:p w:rsidR="00117E74" w:rsidRDefault="00117E74" w:rsidP="00117E74">
      <w:pPr>
        <w:pStyle w:val="NoSpacing"/>
      </w:pPr>
      <w:r>
        <w:t xml:space="preserve">    }</w:t>
      </w:r>
    </w:p>
    <w:p w:rsidR="00117E74" w:rsidRDefault="00117E74" w:rsidP="00117E74">
      <w:pPr>
        <w:pStyle w:val="NoSpacing"/>
      </w:pPr>
      <w:r>
        <w:t>#endif</w:t>
      </w:r>
    </w:p>
    <w:p w:rsidR="00117E74" w:rsidRDefault="00117E74" w:rsidP="00117E74">
      <w:pPr>
        <w:pStyle w:val="NoSpacing"/>
      </w:pPr>
    </w:p>
    <w:p w:rsidR="00117E74" w:rsidRDefault="00117E74" w:rsidP="00117E74">
      <w:pPr>
        <w:pStyle w:val="NoSpacing"/>
      </w:pPr>
      <w:r>
        <w:t xml:space="preserve">    if (m_stoppedDeferredParse)</w:t>
      </w:r>
    </w:p>
    <w:p w:rsidR="00117E74" w:rsidRDefault="00117E74" w:rsidP="00117E74">
      <w:pPr>
        <w:pStyle w:val="NoSpacing"/>
      </w:pPr>
      <w:r>
        <w:t xml:space="preserve">    {</w:t>
      </w:r>
    </w:p>
    <w:p w:rsidR="00117E74" w:rsidRDefault="00117E74" w:rsidP="00117E74">
      <w:pPr>
        <w:pStyle w:val="NoSpacing"/>
      </w:pPr>
      <w:r>
        <w:t xml:space="preserve">        if (this-&gt;m_hasParallelJob)</w:t>
      </w:r>
    </w:p>
    <w:p w:rsidR="00117E74" w:rsidRDefault="00117E74" w:rsidP="00117E74">
      <w:pPr>
        <w:pStyle w:val="NoSpacing"/>
      </w:pPr>
      <w:r>
        <w:t xml:space="preserve">        {</w:t>
      </w:r>
    </w:p>
    <w:p w:rsidR="00117E74" w:rsidRDefault="00117E74" w:rsidP="00117E74">
      <w:pPr>
        <w:pStyle w:val="NoSpacing"/>
      </w:pPr>
      <w:r>
        <w:t>#if ENABLE_BACKGROUND_PARSING</w:t>
      </w:r>
    </w:p>
    <w:p w:rsidR="00117E74" w:rsidRDefault="00117E74" w:rsidP="00117E74">
      <w:pPr>
        <w:pStyle w:val="NoSpacing"/>
      </w:pPr>
      <w:r>
        <w:t xml:space="preserve">            BackgroundParser *bgp = static_cast&lt;BackgroundParser*&gt;(m_scriptContext-&gt;GetBackgroundParser());</w:t>
      </w:r>
    </w:p>
    <w:p w:rsidR="00117E74" w:rsidRDefault="00117E74" w:rsidP="00117E74">
      <w:pPr>
        <w:pStyle w:val="NoSpacing"/>
      </w:pPr>
      <w:r>
        <w:t xml:space="preserve">            Assert(bgp);</w:t>
      </w:r>
    </w:p>
    <w:p w:rsidR="00117E74" w:rsidRDefault="00117E74" w:rsidP="00117E74">
      <w:pPr>
        <w:pStyle w:val="NoSpacing"/>
      </w:pPr>
      <w:r>
        <w:t xml:space="preserve">            this-&gt;WaitForBackgroundJobs(bgp, pse);</w:t>
      </w:r>
    </w:p>
    <w:p w:rsidR="00117E74" w:rsidRDefault="00117E74" w:rsidP="00117E74">
      <w:pPr>
        <w:pStyle w:val="NoSpacing"/>
      </w:pPr>
      <w:r>
        <w:t>#endif</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Finally, see if there are any function bodies we now want to generate because we</w:t>
      </w:r>
    </w:p>
    <w:p w:rsidR="00117E74" w:rsidRDefault="00117E74" w:rsidP="00117E74">
      <w:pPr>
        <w:pStyle w:val="NoSpacing"/>
      </w:pPr>
      <w:r>
        <w:t xml:space="preserve">        // decided to stop deferring.</w:t>
      </w:r>
    </w:p>
    <w:p w:rsidR="00117E74" w:rsidRDefault="00117E74" w:rsidP="00117E74">
      <w:pPr>
        <w:pStyle w:val="NoSpacing"/>
      </w:pPr>
      <w:r>
        <w:t xml:space="preserve">        FinishDeferredFunction(pnodeProg-&gt;sxFnc.pnodeScopes);</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(pnodeGlobalEvalBlock)</w:t>
      </w:r>
    </w:p>
    <w:p w:rsidR="00117E74" w:rsidRDefault="00117E74" w:rsidP="00117E74">
      <w:pPr>
        <w:pStyle w:val="NoSpacing"/>
      </w:pPr>
      <w:r>
        <w:lastRenderedPageBreak/>
        <w:t xml:space="preserve">    {</w:t>
      </w:r>
    </w:p>
    <w:p w:rsidR="00117E74" w:rsidRDefault="00117E74" w:rsidP="00117E74">
      <w:pPr>
        <w:pStyle w:val="NoSpacing"/>
      </w:pPr>
      <w:r>
        <w:t xml:space="preserve">        FinishParseBlock(pnodeGlobalEvalBlock);</w:t>
      </w:r>
    </w:p>
    <w:p w:rsidR="00117E74" w:rsidRDefault="00117E74" w:rsidP="00117E74">
      <w:pPr>
        <w:pStyle w:val="NoSpacing"/>
      </w:pPr>
      <w:r>
        <w:t xml:space="preserve">    }</w:t>
      </w:r>
    </w:p>
    <w:p w:rsidR="00117E74" w:rsidRDefault="00117E74" w:rsidP="00117E74">
      <w:pPr>
        <w:pStyle w:val="NoSpacing"/>
      </w:pPr>
      <w:r>
        <w:t xml:space="preserve">    // Append block as body of pnodeProg</w:t>
      </w:r>
    </w:p>
    <w:p w:rsidR="00117E74" w:rsidRDefault="00117E74" w:rsidP="00117E74">
      <w:pPr>
        <w:pStyle w:val="NoSpacing"/>
      </w:pPr>
      <w:r>
        <w:t xml:space="preserve">    FinishParseBlock(pnodeGlobalBlock);</w:t>
      </w:r>
    </w:p>
    <w:p w:rsidR="00117E74" w:rsidRDefault="00117E74" w:rsidP="00117E74">
      <w:pPr>
        <w:pStyle w:val="NoSpacing"/>
      </w:pPr>
    </w:p>
    <w:p w:rsidR="00117E74" w:rsidRDefault="00117E74" w:rsidP="00117E74">
      <w:pPr>
        <w:pStyle w:val="NoSpacing"/>
      </w:pPr>
      <w:r>
        <w:t xml:space="preserve">    m_scriptContext-&gt;AddSourceSize(m_length);</w:t>
      </w:r>
    </w:p>
    <w:p w:rsidR="00117E74" w:rsidRDefault="00117E74" w:rsidP="00117E74">
      <w:pPr>
        <w:pStyle w:val="NoSpacing"/>
      </w:pPr>
    </w:p>
    <w:p w:rsidR="00117E74" w:rsidRDefault="00117E74" w:rsidP="00117E74">
      <w:pPr>
        <w:pStyle w:val="NoSpacing"/>
      </w:pPr>
      <w:r>
        <w:t xml:space="preserve">    if (m_asgToConst)</w:t>
      </w:r>
    </w:p>
    <w:p w:rsidR="00117E74" w:rsidRDefault="00117E74" w:rsidP="00117E74">
      <w:pPr>
        <w:pStyle w:val="NoSpacing"/>
      </w:pPr>
      <w:r>
        <w:t xml:space="preserve">    {</w:t>
      </w:r>
    </w:p>
    <w:p w:rsidR="00117E74" w:rsidRDefault="00117E74" w:rsidP="00117E74">
      <w:pPr>
        <w:pStyle w:val="NoSpacing"/>
      </w:pPr>
      <w:r>
        <w:t xml:space="preserve">        Error(ERRAssignmentToConst, m_asgToConst.GetIchMin(), m_asgToConst.GetIchLim());</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if(!m_parseType != ParseType_Deferred)</w:t>
      </w:r>
    </w:p>
    <w:p w:rsidR="00117E74" w:rsidRDefault="00117E74" w:rsidP="00117E74">
      <w:pPr>
        <w:pStyle w:val="NoSpacing"/>
      </w:pPr>
      <w:r>
        <w:t xml:space="preserve">    {</w:t>
      </w:r>
    </w:p>
    <w:p w:rsidR="00117E74" w:rsidRDefault="00117E74" w:rsidP="00117E74">
      <w:pPr>
        <w:pStyle w:val="NoSpacing"/>
      </w:pPr>
      <w:r>
        <w:t xml:space="preserve">        JS_ETW(EventWriteJSCRIPT_PARSE_METHOD_STOP(m_sourceContextInfo-&gt;dwHostSourceContext, GetScriptContext(), pnodeProg-&gt;sxFnc.functionId, *m_pCurrentAstSize, false, Js::Constants::GlobalFunction));</w:t>
      </w:r>
    </w:p>
    <w:p w:rsidR="00117E74" w:rsidRDefault="00117E74" w:rsidP="00117E74">
      <w:pPr>
        <w:pStyle w:val="NoSpacing"/>
      </w:pPr>
      <w:r>
        <w:t xml:space="preserve">    }</w:t>
      </w:r>
    </w:p>
    <w:p w:rsidR="00117E74" w:rsidRDefault="00117E74" w:rsidP="00117E74">
      <w:pPr>
        <w:pStyle w:val="NoSpacing"/>
      </w:pPr>
      <w:r>
        <w:t xml:space="preserve">    return pnodeProg;</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p>
    <w:p w:rsidR="00117E74" w:rsidRDefault="00117E74" w:rsidP="00117E74">
      <w:pPr>
        <w:pStyle w:val="NoSpacing"/>
      </w:pPr>
      <w:r>
        <w:t>bool Parser::CheckForDirective(bool* pIsUseStrict, bool *pIsUseAsm, bool* pIsOctalInString)</w:t>
      </w:r>
    </w:p>
    <w:p w:rsidR="00117E74" w:rsidRDefault="00117E74" w:rsidP="00117E74">
      <w:pPr>
        <w:pStyle w:val="NoSpacing"/>
      </w:pPr>
      <w:r>
        <w:t>{</w:t>
      </w:r>
    </w:p>
    <w:p w:rsidR="00117E74" w:rsidRDefault="00117E74" w:rsidP="00117E74">
      <w:pPr>
        <w:pStyle w:val="NoSpacing"/>
      </w:pPr>
      <w:r>
        <w:t xml:space="preserve">    // A directive is a string constant followed by a statement terminating token</w:t>
      </w:r>
    </w:p>
    <w:p w:rsidR="00117E74" w:rsidRDefault="00117E74" w:rsidP="00117E74">
      <w:pPr>
        <w:pStyle w:val="NoSpacing"/>
      </w:pPr>
      <w:r>
        <w:t xml:space="preserve">    if (m_token.tk != tkStrCon)</w:t>
      </w:r>
    </w:p>
    <w:p w:rsidR="00117E74" w:rsidRDefault="00117E74" w:rsidP="00117E74">
      <w:pPr>
        <w:pStyle w:val="NoSpacing"/>
      </w:pPr>
      <w:r>
        <w:t xml:space="preserve">        return false;</w:t>
      </w:r>
    </w:p>
    <w:p w:rsidR="00117E74" w:rsidRDefault="00117E74" w:rsidP="00117E74">
      <w:pPr>
        <w:pStyle w:val="NoSpacing"/>
      </w:pPr>
    </w:p>
    <w:p w:rsidR="00117E74" w:rsidRDefault="00117E74" w:rsidP="00117E74">
      <w:pPr>
        <w:pStyle w:val="NoSpacing"/>
      </w:pPr>
      <w:r>
        <w:t xml:space="preserve">    // Careful, need to check for octal before calling m_pscan-&gt;Scan()</w:t>
      </w:r>
    </w:p>
    <w:p w:rsidR="00117E74" w:rsidRDefault="00117E74" w:rsidP="00117E74">
      <w:pPr>
        <w:pStyle w:val="NoSpacing"/>
      </w:pPr>
      <w:r>
        <w:t xml:space="preserve">    // because Scan() clears the "had octal" flag on the scanner and</w:t>
      </w:r>
    </w:p>
    <w:p w:rsidR="00117E74" w:rsidRDefault="00117E74" w:rsidP="00117E74">
      <w:pPr>
        <w:pStyle w:val="NoSpacing"/>
      </w:pPr>
      <w:r>
        <w:t xml:space="preserve">    // m_pscan-&gt;Restore() does not restore this flag.</w:t>
      </w:r>
    </w:p>
    <w:p w:rsidR="00117E74" w:rsidRDefault="00117E74" w:rsidP="00117E74">
      <w:pPr>
        <w:pStyle w:val="NoSpacing"/>
      </w:pPr>
      <w:r>
        <w:t xml:space="preserve">    if (pIsOctalInString != nullptr)</w:t>
      </w:r>
    </w:p>
    <w:p w:rsidR="00117E74" w:rsidRDefault="00117E74" w:rsidP="00117E74">
      <w:pPr>
        <w:pStyle w:val="NoSpacing"/>
      </w:pPr>
      <w:r>
        <w:t xml:space="preserve">    {</w:t>
      </w:r>
    </w:p>
    <w:p w:rsidR="00117E74" w:rsidRDefault="00117E74" w:rsidP="00117E74">
      <w:pPr>
        <w:pStyle w:val="NoSpacing"/>
      </w:pPr>
      <w:r>
        <w:t xml:space="preserve">        *pIsOctalInString = m_pscan-&gt;IsOctOrLeadingZeroOnLastTKNumber();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Ident* pidDirective = m_token.GetStr();</w:t>
      </w:r>
    </w:p>
    <w:p w:rsidR="00117E74" w:rsidRDefault="00117E74" w:rsidP="00117E74">
      <w:pPr>
        <w:pStyle w:val="NoSpacing"/>
      </w:pPr>
      <w:r>
        <w:t xml:space="preserve">    RestorePoint start;</w:t>
      </w:r>
    </w:p>
    <w:p w:rsidR="00117E74" w:rsidRDefault="00117E74" w:rsidP="00117E74">
      <w:pPr>
        <w:pStyle w:val="NoSpacing"/>
      </w:pPr>
      <w:r>
        <w:t xml:space="preserve">    m_pscan-&gt;Capture(&amp;start);</w:t>
      </w:r>
    </w:p>
    <w:p w:rsidR="00117E74" w:rsidRDefault="00117E74" w:rsidP="00117E74">
      <w:pPr>
        <w:pStyle w:val="NoSpacing"/>
      </w:pPr>
      <w:r>
        <w:t xml:space="preserve">    m_pscan-&gt;Scan();</w:t>
      </w:r>
    </w:p>
    <w:p w:rsidR="00117E74" w:rsidRDefault="00117E74" w:rsidP="00117E74">
      <w:pPr>
        <w:pStyle w:val="NoSpacing"/>
      </w:pPr>
    </w:p>
    <w:p w:rsidR="00117E74" w:rsidRDefault="00117E74" w:rsidP="00117E74">
      <w:pPr>
        <w:pStyle w:val="NoSpacing"/>
      </w:pPr>
      <w:r>
        <w:t xml:space="preserve">    bool isDirective = true;</w:t>
      </w:r>
    </w:p>
    <w:p w:rsidR="00117E74" w:rsidRDefault="00117E74" w:rsidP="00117E74">
      <w:pPr>
        <w:pStyle w:val="NoSpacing"/>
      </w:pPr>
    </w:p>
    <w:p w:rsidR="00117E74" w:rsidRDefault="00117E74" w:rsidP="00117E74">
      <w:pPr>
        <w:pStyle w:val="NoSpacing"/>
      </w:pPr>
      <w:r>
        <w:t xml:space="preserve">    switch (m_token.tk)</w:t>
      </w:r>
    </w:p>
    <w:p w:rsidR="00117E74" w:rsidRDefault="00117E74" w:rsidP="00117E74">
      <w:pPr>
        <w:pStyle w:val="NoSpacing"/>
      </w:pPr>
      <w:r>
        <w:t xml:space="preserve">    {</w:t>
      </w:r>
    </w:p>
    <w:p w:rsidR="00117E74" w:rsidRDefault="00117E74" w:rsidP="00117E74">
      <w:pPr>
        <w:pStyle w:val="NoSpacing"/>
      </w:pPr>
      <w:r>
        <w:t xml:space="preserve">    case tkSColon:</w:t>
      </w:r>
    </w:p>
    <w:p w:rsidR="00117E74" w:rsidRDefault="00117E74" w:rsidP="00117E74">
      <w:pPr>
        <w:pStyle w:val="NoSpacing"/>
      </w:pPr>
      <w:r>
        <w:t xml:space="preserve">    case tkEOF:</w:t>
      </w:r>
    </w:p>
    <w:p w:rsidR="00117E74" w:rsidRDefault="00117E74" w:rsidP="00117E74">
      <w:pPr>
        <w:pStyle w:val="NoSpacing"/>
      </w:pPr>
      <w:r>
        <w:t xml:space="preserve">    case tkLCurly:</w:t>
      </w:r>
    </w:p>
    <w:p w:rsidR="00117E74" w:rsidRDefault="00117E74" w:rsidP="00117E74">
      <w:pPr>
        <w:pStyle w:val="NoSpacing"/>
      </w:pPr>
      <w:r>
        <w:t xml:space="preserve">    case tkRCurly:</w:t>
      </w:r>
    </w:p>
    <w:p w:rsidR="00117E74" w:rsidRDefault="00117E74" w:rsidP="00117E74">
      <w:pPr>
        <w:pStyle w:val="NoSpacing"/>
      </w:pPr>
      <w:r>
        <w:t xml:space="preserve">        break;</w:t>
      </w:r>
    </w:p>
    <w:p w:rsidR="00117E74" w:rsidRDefault="00117E74" w:rsidP="00117E74">
      <w:pPr>
        <w:pStyle w:val="NoSpacing"/>
      </w:pPr>
      <w:r>
        <w:t xml:space="preserve">    default:</w:t>
      </w:r>
    </w:p>
    <w:p w:rsidR="00117E74" w:rsidRDefault="00117E74" w:rsidP="00117E74">
      <w:pPr>
        <w:pStyle w:val="NoSpacing"/>
      </w:pPr>
      <w:r>
        <w:t xml:space="preserve">        if (!m_pscan-&gt;FHadNewLine())</w:t>
      </w:r>
    </w:p>
    <w:p w:rsidR="00117E74" w:rsidRDefault="00117E74" w:rsidP="00117E74">
      <w:pPr>
        <w:pStyle w:val="NoSpacing"/>
      </w:pPr>
      <w:r>
        <w:t xml:space="preserve">        {</w:t>
      </w:r>
    </w:p>
    <w:p w:rsidR="00117E74" w:rsidRDefault="00117E74" w:rsidP="00117E74">
      <w:pPr>
        <w:pStyle w:val="NoSpacing"/>
      </w:pPr>
      <w:r>
        <w:lastRenderedPageBreak/>
        <w:t xml:space="preserve">            isDirective = false;</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(isDirective)</w:t>
      </w:r>
    </w:p>
    <w:p w:rsidR="00117E74" w:rsidRDefault="00117E74" w:rsidP="00117E74">
      <w:pPr>
        <w:pStyle w:val="NoSpacing"/>
      </w:pPr>
      <w:r>
        <w:t xml:space="preserve">    {</w:t>
      </w:r>
    </w:p>
    <w:p w:rsidR="00117E74" w:rsidRDefault="00117E74" w:rsidP="00117E74">
      <w:pPr>
        <w:pStyle w:val="NoSpacing"/>
      </w:pPr>
      <w:r>
        <w:t xml:space="preserve">        if (pIsUseStrict != nullptr)</w:t>
      </w:r>
    </w:p>
    <w:p w:rsidR="00117E74" w:rsidRDefault="00117E74" w:rsidP="00117E74">
      <w:pPr>
        <w:pStyle w:val="NoSpacing"/>
      </w:pPr>
      <w:r>
        <w:t xml:space="preserve">        {</w:t>
      </w:r>
    </w:p>
    <w:p w:rsidR="00117E74" w:rsidRDefault="00117E74" w:rsidP="00117E74">
      <w:pPr>
        <w:pStyle w:val="NoSpacing"/>
      </w:pPr>
      <w:r>
        <w:t xml:space="preserve">            *pIsUseStrict = CheckStrictModeStrPid(pidDirective);</w:t>
      </w:r>
    </w:p>
    <w:p w:rsidR="00117E74" w:rsidRDefault="00117E74" w:rsidP="00117E74">
      <w:pPr>
        <w:pStyle w:val="NoSpacing"/>
      </w:pPr>
      <w:r>
        <w:t xml:space="preserve">        }</w:t>
      </w:r>
    </w:p>
    <w:p w:rsidR="00117E74" w:rsidRDefault="00117E74" w:rsidP="00117E74">
      <w:pPr>
        <w:pStyle w:val="NoSpacing"/>
      </w:pPr>
      <w:r>
        <w:t xml:space="preserve">        if (pIsUseAsm != nullptr)</w:t>
      </w:r>
    </w:p>
    <w:p w:rsidR="00117E74" w:rsidRDefault="00117E74" w:rsidP="00117E74">
      <w:pPr>
        <w:pStyle w:val="NoSpacing"/>
      </w:pPr>
      <w:r>
        <w:t xml:space="preserve">        {</w:t>
      </w:r>
    </w:p>
    <w:p w:rsidR="00117E74" w:rsidRDefault="00117E74" w:rsidP="00117E74">
      <w:pPr>
        <w:pStyle w:val="NoSpacing"/>
      </w:pPr>
      <w:r>
        <w:t xml:space="preserve">            *pIsUseAsm = CheckAsmjsModeStrPid(pidDirective);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m_pscan-&gt;SeekTo(start);</w:t>
      </w:r>
    </w:p>
    <w:p w:rsidR="00117E74" w:rsidRDefault="00117E74" w:rsidP="00117E74">
      <w:pPr>
        <w:pStyle w:val="NoSpacing"/>
      </w:pPr>
      <w:r>
        <w:t xml:space="preserve">    return isDirective;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bool Parser::CheckStrictModeStrPid(IdentPtr pid)</w:t>
      </w:r>
    </w:p>
    <w:p w:rsidR="00117E74" w:rsidRDefault="00117E74" w:rsidP="00117E74">
      <w:pPr>
        <w:pStyle w:val="NoSpacing"/>
      </w:pPr>
      <w:r>
        <w:t>{</w:t>
      </w:r>
    </w:p>
    <w:p w:rsidR="00117E74" w:rsidRDefault="00117E74" w:rsidP="00117E74">
      <w:pPr>
        <w:pStyle w:val="NoSpacing"/>
      </w:pPr>
      <w:r>
        <w:t xml:space="preserve">    // If we're already in strict mode, no need to check if the string would put us in strict mode. So, this function would only</w:t>
      </w:r>
    </w:p>
    <w:p w:rsidR="00117E74" w:rsidRDefault="00117E74" w:rsidP="00117E74">
      <w:pPr>
        <w:pStyle w:val="NoSpacing"/>
      </w:pPr>
      <w:r>
        <w:t xml:space="preserve">    // return true if it detects a transition from non-strict to strict, which is what matters for callers.</w:t>
      </w:r>
    </w:p>
    <w:p w:rsidR="00117E74" w:rsidRDefault="00117E74" w:rsidP="00117E74">
      <w:pPr>
        <w:pStyle w:val="NoSpacing"/>
      </w:pPr>
      <w:r>
        <w:t xml:space="preserve">    // This is a minor optimization to avoid redundant string comparisons of nested "use strict" directives.</w:t>
      </w:r>
    </w:p>
    <w:p w:rsidR="00117E74" w:rsidRDefault="00117E74" w:rsidP="00117E74">
      <w:pPr>
        <w:pStyle w:val="NoSpacing"/>
      </w:pPr>
      <w:r>
        <w:t xml:space="preserve">    if (IsStrictMode())</w:t>
      </w:r>
    </w:p>
    <w:p w:rsidR="00117E74" w:rsidRDefault="00117E74" w:rsidP="00117E74">
      <w:pPr>
        <w:pStyle w:val="NoSpacing"/>
      </w:pPr>
      <w:r>
        <w:t xml:space="preserve">    {</w:t>
      </w:r>
    </w:p>
    <w:p w:rsidR="00117E74" w:rsidRDefault="00117E74" w:rsidP="00117E74">
      <w:pPr>
        <w:pStyle w:val="NoSpacing"/>
      </w:pPr>
      <w:r>
        <w:t xml:space="preserve">        return false;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#ifdef ENABLE_DEBUG_CONFIG_OPTIONS</w:t>
      </w:r>
    </w:p>
    <w:p w:rsidR="00117E74" w:rsidRDefault="00117E74" w:rsidP="00117E74">
      <w:pPr>
        <w:pStyle w:val="NoSpacing"/>
      </w:pPr>
      <w:r>
        <w:t xml:space="preserve">    if (Js::Configuration::Global.flags.NoStrictMode)</w:t>
      </w:r>
    </w:p>
    <w:p w:rsidR="00117E74" w:rsidRDefault="00117E74" w:rsidP="00117E74">
      <w:pPr>
        <w:pStyle w:val="NoSpacing"/>
      </w:pPr>
      <w:r>
        <w:t xml:space="preserve">        return false;</w:t>
      </w:r>
    </w:p>
    <w:p w:rsidR="00117E74" w:rsidRDefault="00117E74" w:rsidP="00117E74">
      <w:pPr>
        <w:pStyle w:val="NoSpacing"/>
      </w:pPr>
      <w:r>
        <w:t>#endif</w:t>
      </w:r>
    </w:p>
    <w:p w:rsidR="00117E74" w:rsidRDefault="00117E74" w:rsidP="00117E74">
      <w:pPr>
        <w:pStyle w:val="NoSpacing"/>
      </w:pPr>
    </w:p>
    <w:p w:rsidR="00117E74" w:rsidRDefault="00117E74" w:rsidP="00117E74">
      <w:pPr>
        <w:pStyle w:val="NoSpacing"/>
      </w:pPr>
      <w:r>
        <w:t xml:space="preserve">    return pid != nullptr &amp;&amp;</w:t>
      </w:r>
    </w:p>
    <w:p w:rsidR="00117E74" w:rsidRDefault="00117E74" w:rsidP="00117E74">
      <w:pPr>
        <w:pStyle w:val="NoSpacing"/>
      </w:pPr>
      <w:r>
        <w:t xml:space="preserve">        pid-&gt;Cch() == 10 &amp;&amp;</w:t>
      </w:r>
    </w:p>
    <w:p w:rsidR="00117E74" w:rsidRDefault="00117E74" w:rsidP="00117E74">
      <w:pPr>
        <w:pStyle w:val="NoSpacing"/>
      </w:pPr>
      <w:r>
        <w:t xml:space="preserve">        !m_pscan-&gt;IsEscapeOnLastTkStrCon() &amp;&amp;</w:t>
      </w:r>
    </w:p>
    <w:p w:rsidR="00117E74" w:rsidRDefault="00117E74" w:rsidP="00117E74">
      <w:pPr>
        <w:pStyle w:val="NoSpacing"/>
      </w:pPr>
      <w:r>
        <w:t xml:space="preserve">        wcsncmp(pid-&gt;Psz(), L"use strict", 10) == 0;</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bool Parser::CheckAsmjsModeStrPid(IdentPtr pid)</w:t>
      </w:r>
    </w:p>
    <w:p w:rsidR="00117E74" w:rsidRDefault="00117E74" w:rsidP="00117E74">
      <w:pPr>
        <w:pStyle w:val="NoSpacing"/>
      </w:pPr>
      <w:r>
        <w:t>{</w:t>
      </w:r>
    </w:p>
    <w:p w:rsidR="00117E74" w:rsidRDefault="00117E74" w:rsidP="00117E74">
      <w:pPr>
        <w:pStyle w:val="NoSpacing"/>
      </w:pPr>
      <w:r>
        <w:t>#ifdef ASMJS_PLAT</w:t>
      </w:r>
    </w:p>
    <w:p w:rsidR="00117E74" w:rsidRDefault="00117E74" w:rsidP="00117E74">
      <w:pPr>
        <w:pStyle w:val="NoSpacing"/>
      </w:pPr>
      <w:r>
        <w:t xml:space="preserve">    if (!CONFIG_FLAG_RELEASE(Asmjs))</w:t>
      </w:r>
    </w:p>
    <w:p w:rsidR="00117E74" w:rsidRDefault="00117E74" w:rsidP="00117E74">
      <w:pPr>
        <w:pStyle w:val="NoSpacing"/>
      </w:pPr>
      <w:r>
        <w:t xml:space="preserve">    {</w:t>
      </w:r>
    </w:p>
    <w:p w:rsidR="00117E74" w:rsidRDefault="00117E74" w:rsidP="00117E74">
      <w:pPr>
        <w:pStyle w:val="NoSpacing"/>
      </w:pPr>
      <w:r>
        <w:t xml:space="preserve">        return false;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bool isAsmCandidate = (pid != nullptr &amp;&amp;</w:t>
      </w:r>
    </w:p>
    <w:p w:rsidR="00117E74" w:rsidRDefault="00117E74" w:rsidP="00117E74">
      <w:pPr>
        <w:pStyle w:val="NoSpacing"/>
      </w:pPr>
      <w:r>
        <w:t xml:space="preserve">        AutoSystemInfo::Data.SSE2Available() &amp;&amp;</w:t>
      </w:r>
    </w:p>
    <w:p w:rsidR="00117E74" w:rsidRDefault="00117E74" w:rsidP="00117E74">
      <w:pPr>
        <w:pStyle w:val="NoSpacing"/>
      </w:pPr>
      <w:r>
        <w:lastRenderedPageBreak/>
        <w:t xml:space="preserve">        pid-&gt;Cch() == 7 &amp;&amp;</w:t>
      </w:r>
    </w:p>
    <w:p w:rsidR="00117E74" w:rsidRDefault="00117E74" w:rsidP="00117E74">
      <w:pPr>
        <w:pStyle w:val="NoSpacing"/>
      </w:pPr>
      <w:r>
        <w:t xml:space="preserve">        !m_pscan-&gt;IsEscapeOnLastTkStrCon() &amp;&amp;</w:t>
      </w:r>
    </w:p>
    <w:p w:rsidR="00117E74" w:rsidRDefault="00117E74" w:rsidP="00117E74">
      <w:pPr>
        <w:pStyle w:val="NoSpacing"/>
      </w:pPr>
      <w:r>
        <w:t xml:space="preserve">        wcsncmp(pid-&gt;Psz(), L"use asm", 10) == 0);</w:t>
      </w:r>
    </w:p>
    <w:p w:rsidR="00117E74" w:rsidRDefault="00117E74" w:rsidP="00117E74">
      <w:pPr>
        <w:pStyle w:val="NoSpacing"/>
      </w:pPr>
    </w:p>
    <w:p w:rsidR="00117E74" w:rsidRDefault="00117E74" w:rsidP="00117E74">
      <w:pPr>
        <w:pStyle w:val="NoSpacing"/>
      </w:pPr>
      <w:r>
        <w:t xml:space="preserve">    if (isAsmCandidate &amp;&amp; m_scriptContext-&gt;IsInDebugMode())</w:t>
      </w:r>
    </w:p>
    <w:p w:rsidR="00117E74" w:rsidRDefault="00117E74" w:rsidP="00117E74">
      <w:pPr>
        <w:pStyle w:val="NoSpacing"/>
      </w:pPr>
      <w:r>
        <w:t xml:space="preserve">    {</w:t>
      </w:r>
    </w:p>
    <w:p w:rsidR="00117E74" w:rsidRDefault="00117E74" w:rsidP="00117E74">
      <w:pPr>
        <w:pStyle w:val="NoSpacing"/>
      </w:pPr>
      <w:r>
        <w:t xml:space="preserve">        // We would like to report this to debugger - they may choose to disable debugging.</w:t>
      </w:r>
    </w:p>
    <w:p w:rsidR="00117E74" w:rsidRDefault="00117E74" w:rsidP="00117E74">
      <w:pPr>
        <w:pStyle w:val="NoSpacing"/>
      </w:pPr>
      <w:r>
        <w:t xml:space="preserve">        // TODO : localization of the string?</w:t>
      </w:r>
    </w:p>
    <w:p w:rsidR="00117E74" w:rsidRDefault="00117E74" w:rsidP="00117E74">
      <w:pPr>
        <w:pStyle w:val="NoSpacing"/>
      </w:pPr>
      <w:r>
        <w:t xml:space="preserve">        m_scriptContext-&gt;RaiseMessageToDebugger(DEIT_ASMJS_IN_DEBUGGING, L"AsmJs initialization error - AsmJs disabled due to script debugger", !m_sourceContextInfo-&gt;IsDynamic() ? m_sourceContextInfo-&gt;url : nullptr);</w:t>
      </w:r>
    </w:p>
    <w:p w:rsidR="00117E74" w:rsidRDefault="00117E74" w:rsidP="00117E74">
      <w:pPr>
        <w:pStyle w:val="NoSpacing"/>
      </w:pPr>
      <w:r>
        <w:t xml:space="preserve">        return false;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isAsmCandidate &amp;&amp; !(m_grfscr &amp; fscrNoAsmJs);</w:t>
      </w:r>
    </w:p>
    <w:p w:rsidR="00117E74" w:rsidRDefault="00117E74" w:rsidP="00117E74">
      <w:pPr>
        <w:pStyle w:val="NoSpacing"/>
      </w:pPr>
      <w:r>
        <w:t>#else</w:t>
      </w:r>
    </w:p>
    <w:p w:rsidR="00117E74" w:rsidRDefault="00117E74" w:rsidP="00117E74">
      <w:pPr>
        <w:pStyle w:val="NoSpacing"/>
      </w:pPr>
      <w:r>
        <w:t xml:space="preserve">    return false;</w:t>
      </w:r>
    </w:p>
    <w:p w:rsidR="00117E74" w:rsidRDefault="00117E74" w:rsidP="00117E74">
      <w:pPr>
        <w:pStyle w:val="NoSpacing"/>
      </w:pPr>
      <w:r>
        <w:t>#endif</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HRESULT Parser::ParseUtf8Source(__out ParseNodePtr* parseTree, LPCUTF8 pSrc, size_t length, ULONG grfsrc, CompileScriptException *pse,</w:t>
      </w:r>
    </w:p>
    <w:p w:rsidR="00117E74" w:rsidRDefault="00117E74" w:rsidP="00117E74">
      <w:pPr>
        <w:pStyle w:val="NoSpacing"/>
      </w:pPr>
      <w:r>
        <w:t xml:space="preserve">    Js::LocalFunctionId * nextFunctionId, SourceContextInfo * sourceContextInfo)</w:t>
      </w:r>
    </w:p>
    <w:p w:rsidR="00117E74" w:rsidRDefault="00117E74" w:rsidP="00117E74">
      <w:pPr>
        <w:pStyle w:val="NoSpacing"/>
      </w:pPr>
      <w:r>
        <w:t>{</w:t>
      </w:r>
    </w:p>
    <w:p w:rsidR="00117E74" w:rsidRDefault="00117E74" w:rsidP="00117E74">
      <w:pPr>
        <w:pStyle w:val="NoSpacing"/>
      </w:pPr>
      <w:r>
        <w:t xml:space="preserve">    m_functionBody = nullptr;</w:t>
      </w:r>
    </w:p>
    <w:p w:rsidR="00117E74" w:rsidRDefault="00117E74" w:rsidP="00117E74">
      <w:pPr>
        <w:pStyle w:val="NoSpacing"/>
      </w:pPr>
      <w:r>
        <w:t xml:space="preserve">    m_parseType = ParseType_Upfront;</w:t>
      </w:r>
    </w:p>
    <w:p w:rsidR="00117E74" w:rsidRDefault="00117E74" w:rsidP="00117E74">
      <w:pPr>
        <w:pStyle w:val="NoSpacing"/>
      </w:pPr>
      <w:r>
        <w:t xml:space="preserve">    return ParseSourceInternal( parseTree, pSrc, 0, length, 0, true, grfsrc, pse, nextFunctionId, 0, sourceContextInfo);</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HRESULT Parser::ParseCesu8Source(__out ParseNodePtr* parseTree, LPCUTF8 pSrc, size_t length, ULONG grfsrc, CompileScriptException *pse,</w:t>
      </w:r>
    </w:p>
    <w:p w:rsidR="00117E74" w:rsidRDefault="00117E74" w:rsidP="00117E74">
      <w:pPr>
        <w:pStyle w:val="NoSpacing"/>
      </w:pPr>
      <w:r>
        <w:t xml:space="preserve">    Js::LocalFunctionId * nextFunctionId, SourceContextInfo * sourceContextInfo)</w:t>
      </w:r>
    </w:p>
    <w:p w:rsidR="00117E74" w:rsidRDefault="00117E74" w:rsidP="00117E74">
      <w:pPr>
        <w:pStyle w:val="NoSpacing"/>
      </w:pPr>
      <w:r>
        <w:t>{</w:t>
      </w:r>
    </w:p>
    <w:p w:rsidR="00117E74" w:rsidRDefault="00117E74" w:rsidP="00117E74">
      <w:pPr>
        <w:pStyle w:val="NoSpacing"/>
      </w:pPr>
      <w:r>
        <w:t xml:space="preserve">    m_functionBody = nullptr;</w:t>
      </w:r>
    </w:p>
    <w:p w:rsidR="00117E74" w:rsidRDefault="00117E74" w:rsidP="00117E74">
      <w:pPr>
        <w:pStyle w:val="NoSpacing"/>
      </w:pPr>
      <w:r>
        <w:t xml:space="preserve">    m_parseType = ParseType_Upfront;</w:t>
      </w:r>
    </w:p>
    <w:p w:rsidR="00117E74" w:rsidRDefault="00117E74" w:rsidP="00117E74">
      <w:pPr>
        <w:pStyle w:val="NoSpacing"/>
      </w:pPr>
      <w:r>
        <w:t xml:space="preserve">    return ParseSourceInternal( parseTree, pSrc, 0, length, 0, false, grfsrc, pse, nextFunctionId, 0, sourceContextInfo);</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Parser::PrepareScanner(bool fromExternal)</w:t>
      </w:r>
    </w:p>
    <w:p w:rsidR="00117E74" w:rsidRDefault="00117E74" w:rsidP="00117E74">
      <w:pPr>
        <w:pStyle w:val="NoSpacing"/>
      </w:pPr>
      <w:r>
        <w:t>{</w:t>
      </w:r>
    </w:p>
    <w:p w:rsidR="00117E74" w:rsidRDefault="00117E74" w:rsidP="00117E74">
      <w:pPr>
        <w:pStyle w:val="NoSpacing"/>
      </w:pPr>
      <w:r>
        <w:t xml:space="preserve">    // NOTE: HashTbl and Scanner are currently allocated from the CRT heap. If we want to allocate them from the</w:t>
      </w:r>
    </w:p>
    <w:p w:rsidR="00117E74" w:rsidRDefault="00117E74" w:rsidP="00117E74">
      <w:pPr>
        <w:pStyle w:val="NoSpacing"/>
      </w:pPr>
      <w:r>
        <w:t xml:space="preserve">    // parser arena, then we also need to change the way the HashTbl allocates PID's from its underlying</w:t>
      </w:r>
    </w:p>
    <w:p w:rsidR="00117E74" w:rsidRDefault="00117E74" w:rsidP="00117E74">
      <w:pPr>
        <w:pStyle w:val="NoSpacing"/>
      </w:pPr>
      <w:r>
        <w:t xml:space="preserve">    // allocator (which also currently uses the CRT heap). This is not trivial, because we still need to support</w:t>
      </w:r>
    </w:p>
    <w:p w:rsidR="00117E74" w:rsidRDefault="00117E74" w:rsidP="00117E74">
      <w:pPr>
        <w:pStyle w:val="NoSpacing"/>
      </w:pPr>
      <w:r>
        <w:t xml:space="preserve">    // heap allocation for the colorizer interface.</w:t>
      </w:r>
    </w:p>
    <w:p w:rsidR="00117E74" w:rsidRDefault="00117E74" w:rsidP="00117E74">
      <w:pPr>
        <w:pStyle w:val="NoSpacing"/>
      </w:pPr>
    </w:p>
    <w:p w:rsidR="00117E74" w:rsidRDefault="00117E74" w:rsidP="00117E74">
      <w:pPr>
        <w:pStyle w:val="NoSpacing"/>
      </w:pPr>
      <w:r>
        <w:t xml:space="preserve">    // create the hash table and init PID members</w:t>
      </w:r>
    </w:p>
    <w:p w:rsidR="00117E74" w:rsidRDefault="00117E74" w:rsidP="00117E74">
      <w:pPr>
        <w:pStyle w:val="NoSpacing"/>
      </w:pPr>
      <w:r>
        <w:t xml:space="preserve">    if (nullptr == (m_phtbl = HashTbl::Create(HASH_TABLE_SIZE, &amp;m_err)))</w:t>
      </w:r>
    </w:p>
    <w:p w:rsidR="00117E74" w:rsidRDefault="00117E74" w:rsidP="00117E74">
      <w:pPr>
        <w:pStyle w:val="NoSpacing"/>
      </w:pPr>
      <w:r>
        <w:t xml:space="preserve">        Error(ERRnoMemory);</w:t>
      </w:r>
    </w:p>
    <w:p w:rsidR="00117E74" w:rsidRDefault="00117E74" w:rsidP="00117E74">
      <w:pPr>
        <w:pStyle w:val="NoSpacing"/>
      </w:pPr>
      <w:r>
        <w:t xml:space="preserve">    InitPids();</w:t>
      </w:r>
    </w:p>
    <w:p w:rsidR="00117E74" w:rsidRDefault="00117E74" w:rsidP="00117E74">
      <w:pPr>
        <w:pStyle w:val="NoSpacing"/>
      </w:pPr>
    </w:p>
    <w:p w:rsidR="00117E74" w:rsidRDefault="00117E74" w:rsidP="00117E74">
      <w:pPr>
        <w:pStyle w:val="NoSpacing"/>
      </w:pPr>
      <w:r>
        <w:t xml:space="preserve">    // create the scanner</w:t>
      </w:r>
    </w:p>
    <w:p w:rsidR="00117E74" w:rsidRDefault="00117E74" w:rsidP="00117E74">
      <w:pPr>
        <w:pStyle w:val="NoSpacing"/>
      </w:pPr>
      <w:r>
        <w:t xml:space="preserve">    if (nullptr == (m_pscan = Scanner_t::Create(this, m_phtbl, &amp;m_token, &amp;m_err, m_scriptContext)))</w:t>
      </w:r>
    </w:p>
    <w:p w:rsidR="00117E74" w:rsidRDefault="00117E74" w:rsidP="00117E74">
      <w:pPr>
        <w:pStyle w:val="NoSpacing"/>
      </w:pPr>
      <w:r>
        <w:t xml:space="preserve">        Error(ERRnoMemory);</w:t>
      </w:r>
    </w:p>
    <w:p w:rsidR="00117E74" w:rsidRDefault="00117E74" w:rsidP="00117E74">
      <w:pPr>
        <w:pStyle w:val="NoSpacing"/>
      </w:pPr>
    </w:p>
    <w:p w:rsidR="00117E74" w:rsidRDefault="00117E74" w:rsidP="00117E74">
      <w:pPr>
        <w:pStyle w:val="NoSpacing"/>
      </w:pPr>
      <w:r>
        <w:lastRenderedPageBreak/>
        <w:t xml:space="preserve">    if (fromExternal)</w:t>
      </w:r>
    </w:p>
    <w:p w:rsidR="00117E74" w:rsidRDefault="00117E74" w:rsidP="00117E74">
      <w:pPr>
        <w:pStyle w:val="NoSpacing"/>
      </w:pPr>
      <w:r>
        <w:t xml:space="preserve">        m_pscan-&gt;FromExternalSource();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#if ENABLE_BACKGROUND_PARSING</w:t>
      </w:r>
    </w:p>
    <w:p w:rsidR="00117E74" w:rsidRDefault="00117E74" w:rsidP="00117E74">
      <w:pPr>
        <w:pStyle w:val="NoSpacing"/>
      </w:pPr>
      <w:r>
        <w:t>void Parser::PrepareForBackgroundParse()</w:t>
      </w:r>
    </w:p>
    <w:p w:rsidR="00117E74" w:rsidRDefault="00117E74" w:rsidP="00117E74">
      <w:pPr>
        <w:pStyle w:val="NoSpacing"/>
      </w:pPr>
      <w:r>
        <w:t>{</w:t>
      </w:r>
    </w:p>
    <w:p w:rsidR="00117E74" w:rsidRDefault="00117E74" w:rsidP="00117E74">
      <w:pPr>
        <w:pStyle w:val="NoSpacing"/>
      </w:pPr>
      <w:r>
        <w:t xml:space="preserve">    m_pscan-&gt;PrepareForBackgroundParse(m_scriptContext);</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Parser::AddBackgroundParseItem(BackgroundParseItem *const item)</w:t>
      </w:r>
    </w:p>
    <w:p w:rsidR="00117E74" w:rsidRDefault="00117E74" w:rsidP="00117E74">
      <w:pPr>
        <w:pStyle w:val="NoSpacing"/>
      </w:pPr>
      <w:r>
        <w:t>{</w:t>
      </w:r>
    </w:p>
    <w:p w:rsidR="00117E74" w:rsidRDefault="00117E74" w:rsidP="00117E74">
      <w:pPr>
        <w:pStyle w:val="NoSpacing"/>
      </w:pPr>
      <w:r>
        <w:t xml:space="preserve">    if (currBackgroundParseItem == nullptr)</w:t>
      </w:r>
    </w:p>
    <w:p w:rsidR="00117E74" w:rsidRDefault="00117E74" w:rsidP="00117E74">
      <w:pPr>
        <w:pStyle w:val="NoSpacing"/>
      </w:pPr>
      <w:r>
        <w:t xml:space="preserve">    {</w:t>
      </w:r>
    </w:p>
    <w:p w:rsidR="00117E74" w:rsidRDefault="00117E74" w:rsidP="00117E74">
      <w:pPr>
        <w:pStyle w:val="NoSpacing"/>
      </w:pPr>
      <w:r>
        <w:t xml:space="preserve">        backgroundParseItems = item;</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currBackgroundParseItem-&gt;SetNext(item);</w:t>
      </w:r>
    </w:p>
    <w:p w:rsidR="00117E74" w:rsidRDefault="00117E74" w:rsidP="00117E74">
      <w:pPr>
        <w:pStyle w:val="NoSpacing"/>
      </w:pPr>
      <w:r>
        <w:t xml:space="preserve">    }</w:t>
      </w:r>
    </w:p>
    <w:p w:rsidR="00117E74" w:rsidRDefault="00117E74" w:rsidP="00117E74">
      <w:pPr>
        <w:pStyle w:val="NoSpacing"/>
      </w:pPr>
      <w:r>
        <w:t xml:space="preserve">    currBackgroundParseItem = item;</w:t>
      </w:r>
    </w:p>
    <w:p w:rsidR="00117E74" w:rsidRDefault="00117E74" w:rsidP="00117E74">
      <w:pPr>
        <w:pStyle w:val="NoSpacing"/>
      </w:pPr>
      <w:r>
        <w:t>}</w:t>
      </w:r>
    </w:p>
    <w:p w:rsidR="00117E74" w:rsidRDefault="00117E74" w:rsidP="00117E74">
      <w:pPr>
        <w:pStyle w:val="NoSpacing"/>
      </w:pPr>
      <w:r>
        <w:t>#endif</w:t>
      </w:r>
    </w:p>
    <w:p w:rsidR="00117E74" w:rsidRDefault="00117E74" w:rsidP="00117E74">
      <w:pPr>
        <w:pStyle w:val="NoSpacing"/>
      </w:pPr>
    </w:p>
    <w:p w:rsidR="00117E74" w:rsidRDefault="00117E74" w:rsidP="00117E74">
      <w:pPr>
        <w:pStyle w:val="NoSpacing"/>
      </w:pPr>
      <w:r>
        <w:t>void Parser::AddFastScannedRegExpNode(ParseNodePtr const pnode)</w:t>
      </w:r>
    </w:p>
    <w:p w:rsidR="00117E74" w:rsidRDefault="00117E74" w:rsidP="00117E74">
      <w:pPr>
        <w:pStyle w:val="NoSpacing"/>
      </w:pPr>
      <w:r>
        <w:t>{</w:t>
      </w:r>
    </w:p>
    <w:p w:rsidR="00117E74" w:rsidRDefault="00117E74" w:rsidP="00117E74">
      <w:pPr>
        <w:pStyle w:val="NoSpacing"/>
      </w:pPr>
      <w:r>
        <w:t xml:space="preserve">    Assert(!IsBackgroundParser());</w:t>
      </w:r>
    </w:p>
    <w:p w:rsidR="00117E74" w:rsidRDefault="00117E74" w:rsidP="00117E74">
      <w:pPr>
        <w:pStyle w:val="NoSpacing"/>
      </w:pPr>
      <w:r>
        <w:t xml:space="preserve">    Assert(m_doingFastScan);</w:t>
      </w:r>
    </w:p>
    <w:p w:rsidR="00117E74" w:rsidRDefault="00117E74" w:rsidP="00117E74">
      <w:pPr>
        <w:pStyle w:val="NoSpacing"/>
      </w:pPr>
    </w:p>
    <w:p w:rsidR="00117E74" w:rsidRDefault="00117E74" w:rsidP="00117E74">
      <w:pPr>
        <w:pStyle w:val="NoSpacing"/>
      </w:pPr>
      <w:r>
        <w:t xml:space="preserve">    if (fastScannedRegExpNodes == nullptr)</w:t>
      </w:r>
    </w:p>
    <w:p w:rsidR="00117E74" w:rsidRDefault="00117E74" w:rsidP="00117E74">
      <w:pPr>
        <w:pStyle w:val="NoSpacing"/>
      </w:pPr>
      <w:r>
        <w:t xml:space="preserve">    {</w:t>
      </w:r>
    </w:p>
    <w:p w:rsidR="00117E74" w:rsidRDefault="00117E74" w:rsidP="00117E74">
      <w:pPr>
        <w:pStyle w:val="NoSpacing"/>
      </w:pPr>
      <w:r>
        <w:t xml:space="preserve">        fastScannedRegExpNodes = Anew(&amp;m_nodeAllocator, NodeDList, &amp;m_nodeAllocator);</w:t>
      </w:r>
    </w:p>
    <w:p w:rsidR="00117E74" w:rsidRDefault="00117E74" w:rsidP="00117E74">
      <w:pPr>
        <w:pStyle w:val="NoSpacing"/>
      </w:pPr>
      <w:r>
        <w:t xml:space="preserve">    }</w:t>
      </w:r>
    </w:p>
    <w:p w:rsidR="00117E74" w:rsidRDefault="00117E74" w:rsidP="00117E74">
      <w:pPr>
        <w:pStyle w:val="NoSpacing"/>
      </w:pPr>
      <w:r>
        <w:t xml:space="preserve">    fastScannedRegExpNodes-&gt;Append(pnode);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#if ENABLE_BACKGROUND_PARSING</w:t>
      </w:r>
    </w:p>
    <w:p w:rsidR="00117E74" w:rsidRDefault="00117E74" w:rsidP="00117E74">
      <w:pPr>
        <w:pStyle w:val="NoSpacing"/>
      </w:pPr>
      <w:r>
        <w:t>void Parser::AddBackgroundRegExpNode(ParseNodePtr const pnode)</w:t>
      </w:r>
    </w:p>
    <w:p w:rsidR="00117E74" w:rsidRDefault="00117E74" w:rsidP="00117E74">
      <w:pPr>
        <w:pStyle w:val="NoSpacing"/>
      </w:pPr>
      <w:r>
        <w:t>{</w:t>
      </w:r>
    </w:p>
    <w:p w:rsidR="00117E74" w:rsidRDefault="00117E74" w:rsidP="00117E74">
      <w:pPr>
        <w:pStyle w:val="NoSpacing"/>
      </w:pPr>
      <w:r>
        <w:t xml:space="preserve">    Assert(IsBackgroundParser());</w:t>
      </w:r>
    </w:p>
    <w:p w:rsidR="00117E74" w:rsidRDefault="00117E74" w:rsidP="00117E74">
      <w:pPr>
        <w:pStyle w:val="NoSpacing"/>
      </w:pPr>
      <w:r>
        <w:t xml:space="preserve">    Assert(currBackgroundParseItem != nullptr);</w:t>
      </w:r>
    </w:p>
    <w:p w:rsidR="00117E74" w:rsidRDefault="00117E74" w:rsidP="00117E74">
      <w:pPr>
        <w:pStyle w:val="NoSpacing"/>
      </w:pPr>
    </w:p>
    <w:p w:rsidR="00117E74" w:rsidRDefault="00117E74" w:rsidP="00117E74">
      <w:pPr>
        <w:pStyle w:val="NoSpacing"/>
      </w:pPr>
      <w:r>
        <w:t xml:space="preserve">    currBackgroundParseItem-&gt;AddRegExpNode(pnode, &amp;m_nodeAllocator);</w:t>
      </w:r>
    </w:p>
    <w:p w:rsidR="00117E74" w:rsidRDefault="00117E74" w:rsidP="00117E74">
      <w:pPr>
        <w:pStyle w:val="NoSpacing"/>
      </w:pPr>
      <w:r>
        <w:t>}</w:t>
      </w:r>
    </w:p>
    <w:p w:rsidR="00117E74" w:rsidRDefault="00117E74" w:rsidP="00117E74">
      <w:pPr>
        <w:pStyle w:val="NoSpacing"/>
      </w:pPr>
      <w:r>
        <w:t>#endif</w:t>
      </w:r>
    </w:p>
    <w:p w:rsidR="00117E74" w:rsidRDefault="00117E74" w:rsidP="00117E74">
      <w:pPr>
        <w:pStyle w:val="NoSpacing"/>
      </w:pPr>
    </w:p>
    <w:p w:rsidR="00117E74" w:rsidRDefault="00117E74" w:rsidP="00117E74">
      <w:pPr>
        <w:pStyle w:val="NoSpacing"/>
      </w:pPr>
      <w:r>
        <w:t>HRESULT Parser::ParseFunctionInBackground(ParseNodePtr pnodeFnc, ParseContext *parseContext, bool topLevelDeferred, CompileScriptException *pse)</w:t>
      </w:r>
    </w:p>
    <w:p w:rsidR="00117E74" w:rsidRDefault="00117E74" w:rsidP="00117E74">
      <w:pPr>
        <w:pStyle w:val="NoSpacing"/>
      </w:pPr>
      <w:r>
        <w:t>{</w:t>
      </w:r>
    </w:p>
    <w:p w:rsidR="00117E74" w:rsidRDefault="00117E74" w:rsidP="00117E74">
      <w:pPr>
        <w:pStyle w:val="NoSpacing"/>
      </w:pPr>
      <w:r>
        <w:t xml:space="preserve">    m_functionBody = nullptr;</w:t>
      </w:r>
    </w:p>
    <w:p w:rsidR="00117E74" w:rsidRDefault="00117E74" w:rsidP="00117E74">
      <w:pPr>
        <w:pStyle w:val="NoSpacing"/>
      </w:pPr>
      <w:r>
        <w:t xml:space="preserve">    m_parseType = ParseType_Upfront;</w:t>
      </w:r>
    </w:p>
    <w:p w:rsidR="00117E74" w:rsidRDefault="00117E74" w:rsidP="00117E74">
      <w:pPr>
        <w:pStyle w:val="NoSpacing"/>
      </w:pPr>
      <w:r>
        <w:t xml:space="preserve">    HRESULT hr = S_OK;</w:t>
      </w:r>
    </w:p>
    <w:p w:rsidR="00117E74" w:rsidRDefault="00117E74" w:rsidP="00117E74">
      <w:pPr>
        <w:pStyle w:val="NoSpacing"/>
      </w:pPr>
      <w:r>
        <w:t xml:space="preserve">    SmartFPUControl smartFpuControl;</w:t>
      </w:r>
    </w:p>
    <w:p w:rsidR="00117E74" w:rsidRDefault="00117E74" w:rsidP="00117E74">
      <w:pPr>
        <w:pStyle w:val="NoSpacing"/>
      </w:pPr>
      <w:r>
        <w:lastRenderedPageBreak/>
        <w:t xml:space="preserve">    uint nextFunctionId = pnodeFnc-&gt;sxFnc.functionId + 1;</w:t>
      </w:r>
    </w:p>
    <w:p w:rsidR="00117E74" w:rsidRDefault="00117E74" w:rsidP="00117E74">
      <w:pPr>
        <w:pStyle w:val="NoSpacing"/>
      </w:pPr>
    </w:p>
    <w:p w:rsidR="00117E74" w:rsidRDefault="00117E74" w:rsidP="00117E74">
      <w:pPr>
        <w:pStyle w:val="NoSpacing"/>
      </w:pPr>
      <w:r>
        <w:t xml:space="preserve">    this-&gt;RestoreContext(parseContext);</w:t>
      </w:r>
    </w:p>
    <w:p w:rsidR="00117E74" w:rsidRDefault="00117E74" w:rsidP="00117E74">
      <w:pPr>
        <w:pStyle w:val="NoSpacing"/>
      </w:pPr>
      <w:r>
        <w:t xml:space="preserve">    DebugOnly( m_err.fInited = TRUE; )</w:t>
      </w:r>
    </w:p>
    <w:p w:rsidR="00117E74" w:rsidRDefault="00117E74" w:rsidP="00117E74">
      <w:pPr>
        <w:pStyle w:val="NoSpacing"/>
      </w:pPr>
      <w:r>
        <w:t xml:space="preserve">    m_nextFunctionId = &amp;nextFunctionId;</w:t>
      </w:r>
    </w:p>
    <w:p w:rsidR="00117E74" w:rsidRDefault="00117E74" w:rsidP="00117E74">
      <w:pPr>
        <w:pStyle w:val="NoSpacing"/>
      </w:pPr>
      <w:r>
        <w:t xml:space="preserve">    m_deferringAST = topLevelDeferred;</w:t>
      </w:r>
    </w:p>
    <w:p w:rsidR="00117E74" w:rsidRDefault="00117E74" w:rsidP="00117E74">
      <w:pPr>
        <w:pStyle w:val="NoSpacing"/>
      </w:pPr>
      <w:r>
        <w:t xml:space="preserve">    m_inDeferredNestedFunc = false;</w:t>
      </w:r>
    </w:p>
    <w:p w:rsidR="00117E74" w:rsidRDefault="00117E74" w:rsidP="00117E74">
      <w:pPr>
        <w:pStyle w:val="NoSpacing"/>
      </w:pPr>
      <w:r>
        <w:t xml:space="preserve">    m_scopeCountNoAst = 0;</w:t>
      </w:r>
    </w:p>
    <w:p w:rsidR="00117E74" w:rsidRDefault="00117E74" w:rsidP="00117E74">
      <w:pPr>
        <w:pStyle w:val="NoSpacing"/>
      </w:pPr>
    </w:p>
    <w:p w:rsidR="00117E74" w:rsidRDefault="00117E74" w:rsidP="00117E74">
      <w:pPr>
        <w:pStyle w:val="NoSpacing"/>
      </w:pPr>
      <w:r>
        <w:t xml:space="preserve">    SetCurrentStatement(nullptr);</w:t>
      </w:r>
    </w:p>
    <w:p w:rsidR="00117E74" w:rsidRDefault="00117E74" w:rsidP="00117E74">
      <w:pPr>
        <w:pStyle w:val="NoSpacing"/>
      </w:pPr>
    </w:p>
    <w:p w:rsidR="00117E74" w:rsidRDefault="00117E74" w:rsidP="00117E74">
      <w:pPr>
        <w:pStyle w:val="NoSpacing"/>
      </w:pPr>
      <w:r>
        <w:t xml:space="preserve">    pnodeFnc-&gt;sxFnc.pnodeVars = nullptr;</w:t>
      </w:r>
    </w:p>
    <w:p w:rsidR="00117E74" w:rsidRDefault="00117E74" w:rsidP="00117E74">
      <w:pPr>
        <w:pStyle w:val="NoSpacing"/>
      </w:pPr>
      <w:r>
        <w:t xml:space="preserve">    pnodeFnc-&gt;sxFnc.pnodeArgs = nullptr;</w:t>
      </w:r>
    </w:p>
    <w:p w:rsidR="00117E74" w:rsidRDefault="00117E74" w:rsidP="00117E74">
      <w:pPr>
        <w:pStyle w:val="NoSpacing"/>
      </w:pPr>
      <w:r>
        <w:t xml:space="preserve">    pnodeFnc-&gt;sxFnc.pnodeBody = nullptr;</w:t>
      </w:r>
    </w:p>
    <w:p w:rsidR="00117E74" w:rsidRDefault="00117E74" w:rsidP="00117E74">
      <w:pPr>
        <w:pStyle w:val="NoSpacing"/>
      </w:pPr>
      <w:r>
        <w:t xml:space="preserve">    pnodeFnc-&gt;sxFnc.nestedCount = 0;</w:t>
      </w:r>
    </w:p>
    <w:p w:rsidR="00117E74" w:rsidRDefault="00117E74" w:rsidP="00117E74">
      <w:pPr>
        <w:pStyle w:val="NoSpacing"/>
      </w:pPr>
    </w:p>
    <w:p w:rsidR="00117E74" w:rsidRDefault="00117E74" w:rsidP="00117E74">
      <w:pPr>
        <w:pStyle w:val="NoSpacing"/>
      </w:pPr>
      <w:r>
        <w:t xml:space="preserve">    m_currentNodeFunc = pnodeFnc;</w:t>
      </w:r>
    </w:p>
    <w:p w:rsidR="00117E74" w:rsidRDefault="00117E74" w:rsidP="00117E74">
      <w:pPr>
        <w:pStyle w:val="NoSpacing"/>
      </w:pPr>
      <w:r>
        <w:t xml:space="preserve">    m_currentNodeDeferredFunc = nullptr;</w:t>
      </w:r>
    </w:p>
    <w:p w:rsidR="00117E74" w:rsidRDefault="00117E74" w:rsidP="00117E74">
      <w:pPr>
        <w:pStyle w:val="NoSpacing"/>
      </w:pPr>
      <w:r>
        <w:t xml:space="preserve">    m_ppnodeScope = nullptr;</w:t>
      </w:r>
    </w:p>
    <w:p w:rsidR="00117E74" w:rsidRDefault="00117E74" w:rsidP="00117E74">
      <w:pPr>
        <w:pStyle w:val="NoSpacing"/>
      </w:pPr>
      <w:r>
        <w:t xml:space="preserve">    m_ppnodeExprScope = nullptr;</w:t>
      </w:r>
    </w:p>
    <w:p w:rsidR="00117E74" w:rsidRDefault="00117E74" w:rsidP="00117E74">
      <w:pPr>
        <w:pStyle w:val="NoSpacing"/>
      </w:pPr>
    </w:p>
    <w:p w:rsidR="00117E74" w:rsidRDefault="00117E74" w:rsidP="00117E74">
      <w:pPr>
        <w:pStyle w:val="NoSpacing"/>
      </w:pPr>
      <w:r>
        <w:t xml:space="preserve">    m_pnestedCount = &amp;pnodeFnc-&gt;sxFnc.nestedCount;</w:t>
      </w:r>
    </w:p>
    <w:p w:rsidR="00117E74" w:rsidRDefault="00117E74" w:rsidP="00117E74">
      <w:pPr>
        <w:pStyle w:val="NoSpacing"/>
      </w:pPr>
      <w:r>
        <w:t xml:space="preserve">    m_pCurrentAstSize = &amp;pnodeFnc-&gt;sxFnc.astSize;</w:t>
      </w:r>
    </w:p>
    <w:p w:rsidR="00117E74" w:rsidRDefault="00117E74" w:rsidP="00117E74">
      <w:pPr>
        <w:pStyle w:val="NoSpacing"/>
      </w:pPr>
    </w:p>
    <w:p w:rsidR="00117E74" w:rsidRDefault="00117E74" w:rsidP="00117E74">
      <w:pPr>
        <w:pStyle w:val="NoSpacing"/>
      </w:pPr>
      <w:r>
        <w:t xml:space="preserve">    ParseNodePtr pnodeBlock = StartParseBlock&lt;true&gt;(PnodeBlockType::Function, ScopeType_FunctionBody);</w:t>
      </w:r>
    </w:p>
    <w:p w:rsidR="00117E74" w:rsidRDefault="00117E74" w:rsidP="00117E74">
      <w:pPr>
        <w:pStyle w:val="NoSpacing"/>
      </w:pPr>
      <w:r>
        <w:t xml:space="preserve">    pnodeFnc-&gt;sxFnc.pnodeScopes = pnodeBlock;</w:t>
      </w:r>
    </w:p>
    <w:p w:rsidR="00117E74" w:rsidRDefault="00117E74" w:rsidP="00117E74">
      <w:pPr>
        <w:pStyle w:val="NoSpacing"/>
      </w:pPr>
      <w:r>
        <w:t xml:space="preserve">    m_ppnodeScope = &amp;pnodeBlock-&gt;sxBlock.pnodeScopes;</w:t>
      </w:r>
    </w:p>
    <w:p w:rsidR="00117E74" w:rsidRDefault="00117E74" w:rsidP="00117E74">
      <w:pPr>
        <w:pStyle w:val="NoSpacing"/>
      </w:pPr>
    </w:p>
    <w:p w:rsidR="00117E74" w:rsidRDefault="00117E74" w:rsidP="00117E74">
      <w:pPr>
        <w:pStyle w:val="NoSpacing"/>
      </w:pPr>
      <w:r>
        <w:t xml:space="preserve">    uint uDeferSave = m_grfscr &amp; fscrDeferFncParse;</w:t>
      </w:r>
    </w:p>
    <w:p w:rsidR="00117E74" w:rsidRDefault="00117E74" w:rsidP="00117E74">
      <w:pPr>
        <w:pStyle w:val="NoSpacing"/>
      </w:pPr>
    </w:p>
    <w:p w:rsidR="00117E74" w:rsidRDefault="00117E74" w:rsidP="00117E74">
      <w:pPr>
        <w:pStyle w:val="NoSpacing"/>
      </w:pPr>
      <w:r>
        <w:t xml:space="preserve">    try</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p>
    <w:p w:rsidR="00117E74" w:rsidRDefault="00117E74" w:rsidP="00117E74">
      <w:pPr>
        <w:pStyle w:val="NoSpacing"/>
      </w:pPr>
      <w:r>
        <w:t xml:space="preserve">        m_ppnodeVar = &amp;pnodeFnc-&gt;sxFnc.pnodeArgs;</w:t>
      </w:r>
    </w:p>
    <w:p w:rsidR="00117E74" w:rsidRDefault="00117E74" w:rsidP="00117E74">
      <w:pPr>
        <w:pStyle w:val="NoSpacing"/>
      </w:pPr>
      <w:r>
        <w:t xml:space="preserve">        this-&gt;ParseFncFormals&lt;true&gt;(pnodeFnc, fFncNoFlgs);</w:t>
      </w:r>
    </w:p>
    <w:p w:rsidR="00117E74" w:rsidRDefault="00117E74" w:rsidP="00117E74">
      <w:pPr>
        <w:pStyle w:val="NoSpacing"/>
      </w:pPr>
    </w:p>
    <w:p w:rsidR="00117E74" w:rsidRDefault="00117E74" w:rsidP="00117E74">
      <w:pPr>
        <w:pStyle w:val="NoSpacing"/>
      </w:pPr>
      <w:r>
        <w:t xml:space="preserve">        if (m_token.tk == tkRParen)</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ChkCurTok(tkLCurly, ERRnoLcurly);</w:t>
      </w:r>
    </w:p>
    <w:p w:rsidR="00117E74" w:rsidRDefault="00117E74" w:rsidP="00117E74">
      <w:pPr>
        <w:pStyle w:val="NoSpacing"/>
      </w:pPr>
    </w:p>
    <w:p w:rsidR="00117E74" w:rsidRDefault="00117E74" w:rsidP="00117E74">
      <w:pPr>
        <w:pStyle w:val="NoSpacing"/>
      </w:pPr>
      <w:r>
        <w:t xml:space="preserve">        m_ppnodeVar = &amp;pnodeFnc-&gt;sxFnc.pnodeVars;</w:t>
      </w:r>
    </w:p>
    <w:p w:rsidR="00117E74" w:rsidRDefault="00117E74" w:rsidP="00117E74">
      <w:pPr>
        <w:pStyle w:val="NoSpacing"/>
      </w:pPr>
    </w:p>
    <w:p w:rsidR="00117E74" w:rsidRDefault="00117E74" w:rsidP="00117E74">
      <w:pPr>
        <w:pStyle w:val="NoSpacing"/>
      </w:pPr>
      <w:r>
        <w:t xml:space="preserve">        // Put the scanner into "no hashing" mode.</w:t>
      </w:r>
    </w:p>
    <w:p w:rsidR="00117E74" w:rsidRDefault="00117E74" w:rsidP="00117E74">
      <w:pPr>
        <w:pStyle w:val="NoSpacing"/>
      </w:pPr>
      <w:r>
        <w:t xml:space="preserve">        BYTE deferFlags = m_pscan-&gt;SetDeferredParse(topLevelDeferred);</w:t>
      </w:r>
    </w:p>
    <w:p w:rsidR="00117E74" w:rsidRDefault="00117E74" w:rsidP="00117E74">
      <w:pPr>
        <w:pStyle w:val="NoSpacing"/>
      </w:pPr>
    </w:p>
    <w:p w:rsidR="00117E74" w:rsidRDefault="00117E74" w:rsidP="00117E74">
      <w:pPr>
        <w:pStyle w:val="NoSpacing"/>
      </w:pPr>
      <w:r>
        <w:t xml:space="preserve">        // Process a sequence of statements/declarations</w:t>
      </w:r>
    </w:p>
    <w:p w:rsidR="00117E74" w:rsidRDefault="00117E74" w:rsidP="00117E74">
      <w:pPr>
        <w:pStyle w:val="NoSpacing"/>
      </w:pPr>
      <w:r>
        <w:t xml:space="preserve">        if (topLevelDeferred)</w:t>
      </w:r>
    </w:p>
    <w:p w:rsidR="00117E74" w:rsidRDefault="00117E74" w:rsidP="00117E74">
      <w:pPr>
        <w:pStyle w:val="NoSpacing"/>
      </w:pPr>
      <w:r>
        <w:t xml:space="preserve">        {</w:t>
      </w:r>
    </w:p>
    <w:p w:rsidR="00117E74" w:rsidRDefault="00117E74" w:rsidP="00117E74">
      <w:pPr>
        <w:pStyle w:val="NoSpacing"/>
      </w:pPr>
      <w:r>
        <w:t xml:space="preserve">            ParseStmtList&lt;false&gt;(nullptr, nullptr, SM_DeferedParse, true);</w:t>
      </w:r>
    </w:p>
    <w:p w:rsidR="00117E74" w:rsidRDefault="00117E74" w:rsidP="00117E74">
      <w:pPr>
        <w:pStyle w:val="NoSpacing"/>
      </w:pPr>
      <w:r>
        <w:lastRenderedPageBreak/>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ParseNodePtr *lastNodeRef = nullptr;</w:t>
      </w:r>
    </w:p>
    <w:p w:rsidR="00117E74" w:rsidRDefault="00117E74" w:rsidP="00117E74">
      <w:pPr>
        <w:pStyle w:val="NoSpacing"/>
      </w:pPr>
      <w:r>
        <w:t xml:space="preserve">            ParseStmtList&lt;true&gt;(&amp;pnodeFnc-&gt;sxFnc.pnodeBody, &amp;lastNodeRef, SM_OnFunctionCode, true);</w:t>
      </w:r>
    </w:p>
    <w:p w:rsidR="00117E74" w:rsidRDefault="00117E74" w:rsidP="00117E74">
      <w:pPr>
        <w:pStyle w:val="NoSpacing"/>
      </w:pPr>
      <w:r>
        <w:t xml:space="preserve">            AddArgumentsNodeToVars(pnodeFnc);</w:t>
      </w:r>
    </w:p>
    <w:p w:rsidR="00117E74" w:rsidRDefault="00117E74" w:rsidP="00117E74">
      <w:pPr>
        <w:pStyle w:val="NoSpacing"/>
      </w:pPr>
      <w:r>
        <w:t xml:space="preserve">            // Append an EndCode node.</w:t>
      </w:r>
    </w:p>
    <w:p w:rsidR="00117E74" w:rsidRDefault="00117E74" w:rsidP="00117E74">
      <w:pPr>
        <w:pStyle w:val="NoSpacing"/>
      </w:pPr>
      <w:r>
        <w:t xml:space="preserve">            AddToNodeList(&amp;pnodeFnc-&gt;sxFnc.pnodeBody, &amp;lastNodeRef, CreateNodeWithScanner&lt;knopEndCode&gt;());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Restore the scanner's default hashing mode.</w:t>
      </w:r>
    </w:p>
    <w:p w:rsidR="00117E74" w:rsidRDefault="00117E74" w:rsidP="00117E74">
      <w:pPr>
        <w:pStyle w:val="NoSpacing"/>
      </w:pPr>
      <w:r>
        <w:t xml:space="preserve">        m_pscan-&gt;SetDeferredParseFlags(deferFlags);</w:t>
      </w:r>
    </w:p>
    <w:p w:rsidR="00117E74" w:rsidRDefault="00117E74" w:rsidP="00117E74">
      <w:pPr>
        <w:pStyle w:val="NoSpacing"/>
      </w:pPr>
    </w:p>
    <w:p w:rsidR="00117E74" w:rsidRDefault="00117E74" w:rsidP="00117E74">
      <w:pPr>
        <w:pStyle w:val="NoSpacing"/>
      </w:pPr>
      <w:r>
        <w:t>#if DBG</w:t>
      </w:r>
    </w:p>
    <w:p w:rsidR="00117E74" w:rsidRDefault="00117E74" w:rsidP="00117E74">
      <w:pPr>
        <w:pStyle w:val="NoSpacing"/>
      </w:pPr>
      <w:r>
        <w:t xml:space="preserve">        pnodeFnc-&gt;sxFnc.deferredParseNextFunctionId = *this-&gt;m_nextFunctionId;</w:t>
      </w:r>
    </w:p>
    <w:p w:rsidR="00117E74" w:rsidRDefault="00117E74" w:rsidP="00117E74">
      <w:pPr>
        <w:pStyle w:val="NoSpacing"/>
      </w:pPr>
      <w:r>
        <w:t>#endif</w:t>
      </w:r>
    </w:p>
    <w:p w:rsidR="00117E74" w:rsidRDefault="00117E74" w:rsidP="00117E74">
      <w:pPr>
        <w:pStyle w:val="NoSpacing"/>
      </w:pPr>
      <w:r>
        <w:t xml:space="preserve">        this-&gt;m_deferringAST = FALSE;</w:t>
      </w:r>
    </w:p>
    <w:p w:rsidR="00117E74" w:rsidRDefault="00117E74" w:rsidP="00117E74">
      <w:pPr>
        <w:pStyle w:val="NoSpacing"/>
      </w:pPr>
    </w:p>
    <w:p w:rsidR="00117E74" w:rsidRDefault="00117E74" w:rsidP="00117E74">
      <w:pPr>
        <w:pStyle w:val="NoSpacing"/>
      </w:pPr>
      <w:r>
        <w:t xml:space="preserve">        // Append block as body of pnodeProg</w:t>
      </w:r>
    </w:p>
    <w:p w:rsidR="00117E74" w:rsidRDefault="00117E74" w:rsidP="00117E74">
      <w:pPr>
        <w:pStyle w:val="NoSpacing"/>
      </w:pPr>
      <w:r>
        <w:t xml:space="preserve">        FinishParseBlock(pnodeBlock);</w:t>
      </w:r>
    </w:p>
    <w:p w:rsidR="00117E74" w:rsidRDefault="00117E74" w:rsidP="00117E74">
      <w:pPr>
        <w:pStyle w:val="NoSpacing"/>
      </w:pPr>
    </w:p>
    <w:p w:rsidR="00117E74" w:rsidRDefault="00117E74" w:rsidP="00117E74">
      <w:pPr>
        <w:pStyle w:val="NoSpacing"/>
      </w:pPr>
      <w:r>
        <w:t xml:space="preserve">        if (m_asgToConst)</w:t>
      </w:r>
    </w:p>
    <w:p w:rsidR="00117E74" w:rsidRDefault="00117E74" w:rsidP="00117E74">
      <w:pPr>
        <w:pStyle w:val="NoSpacing"/>
      </w:pPr>
      <w:r>
        <w:t xml:space="preserve">        {</w:t>
      </w:r>
    </w:p>
    <w:p w:rsidR="00117E74" w:rsidRDefault="00117E74" w:rsidP="00117E74">
      <w:pPr>
        <w:pStyle w:val="NoSpacing"/>
      </w:pPr>
      <w:r>
        <w:t xml:space="preserve">            Error(ERRAssignmentToConst, m_asgToConst.GetIchMin(), m_asgToConst.GetIchLim());</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catch(ParseExceptionObject&amp; e)</w:t>
      </w:r>
    </w:p>
    <w:p w:rsidR="00117E74" w:rsidRDefault="00117E74" w:rsidP="00117E74">
      <w:pPr>
        <w:pStyle w:val="NoSpacing"/>
      </w:pPr>
      <w:r>
        <w:t xml:space="preserve">    {</w:t>
      </w:r>
    </w:p>
    <w:p w:rsidR="00117E74" w:rsidRDefault="00117E74" w:rsidP="00117E74">
      <w:pPr>
        <w:pStyle w:val="NoSpacing"/>
      </w:pPr>
      <w:r>
        <w:t xml:space="preserve">        m_err.m_hr = e.GetError();</w:t>
      </w:r>
    </w:p>
    <w:p w:rsidR="00117E74" w:rsidRDefault="00117E74" w:rsidP="00117E74">
      <w:pPr>
        <w:pStyle w:val="NoSpacing"/>
      </w:pPr>
      <w:r>
        <w:t xml:space="preserve">        hr = pse-&gt;ProcessError( m_pscan, m_err.m_hr, nullptr);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(IsStrictMode())</w:t>
      </w:r>
    </w:p>
    <w:p w:rsidR="00117E74" w:rsidRDefault="00117E74" w:rsidP="00117E74">
      <w:pPr>
        <w:pStyle w:val="NoSpacing"/>
      </w:pPr>
      <w:r>
        <w:t xml:space="preserve">    {</w:t>
      </w:r>
    </w:p>
    <w:p w:rsidR="00117E74" w:rsidRDefault="00117E74" w:rsidP="00117E74">
      <w:pPr>
        <w:pStyle w:val="NoSpacing"/>
      </w:pPr>
      <w:r>
        <w:t xml:space="preserve">        pnodeFnc-&gt;sxFnc.SetStrictMode();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(topLevelDeferred)</w:t>
      </w:r>
    </w:p>
    <w:p w:rsidR="00117E74" w:rsidRDefault="00117E74" w:rsidP="00117E74">
      <w:pPr>
        <w:pStyle w:val="NoSpacing"/>
      </w:pPr>
      <w:r>
        <w:t xml:space="preserve">    {</w:t>
      </w:r>
    </w:p>
    <w:p w:rsidR="00117E74" w:rsidRDefault="00117E74" w:rsidP="00117E74">
      <w:pPr>
        <w:pStyle w:val="NoSpacing"/>
      </w:pPr>
      <w:r>
        <w:t xml:space="preserve">        pnodeFnc-&gt;sxFnc.pnodeVars = nullptr;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m_grfscr |= uDeferSave;</w:t>
      </w:r>
    </w:p>
    <w:p w:rsidR="00117E74" w:rsidRDefault="00117E74" w:rsidP="00117E74">
      <w:pPr>
        <w:pStyle w:val="NoSpacing"/>
      </w:pPr>
    </w:p>
    <w:p w:rsidR="00117E74" w:rsidRDefault="00117E74" w:rsidP="00117E74">
      <w:pPr>
        <w:pStyle w:val="NoSpacing"/>
      </w:pPr>
      <w:r>
        <w:t xml:space="preserve">    Assert(nullptr == *m_ppnodeScope);</w:t>
      </w:r>
    </w:p>
    <w:p w:rsidR="00117E74" w:rsidRDefault="00117E74" w:rsidP="00117E74">
      <w:pPr>
        <w:pStyle w:val="NoSpacing"/>
      </w:pPr>
    </w:p>
    <w:p w:rsidR="00117E74" w:rsidRDefault="00117E74" w:rsidP="00117E74">
      <w:pPr>
        <w:pStyle w:val="NoSpacing"/>
      </w:pPr>
      <w:r>
        <w:t xml:space="preserve">    return hr;</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HRESULT Parser::ParseSourceWithOffset(__out ParseNodePtr* parseTree, LPCUTF8 pSrc, size_t offset, size_t cbLength, charcount_t cchOffset,</w:t>
      </w:r>
    </w:p>
    <w:p w:rsidR="00117E74" w:rsidRDefault="00117E74" w:rsidP="00117E74">
      <w:pPr>
        <w:pStyle w:val="NoSpacing"/>
      </w:pPr>
      <w:r>
        <w:t xml:space="preserve">        bool isCesu8, ULONG grfscr, CompileScriptException *pse, Js::LocalFunctionId * nextFunctionId, ULONG lineNumber, SourceContextInfo * sourceContextInfo,</w:t>
      </w:r>
    </w:p>
    <w:p w:rsidR="00117E74" w:rsidRDefault="00117E74" w:rsidP="00117E74">
      <w:pPr>
        <w:pStyle w:val="NoSpacing"/>
      </w:pPr>
      <w:r>
        <w:lastRenderedPageBreak/>
        <w:t xml:space="preserve">        Js::ParseableFunctionInfo* functionInfo, bool isReparse)</w:t>
      </w:r>
    </w:p>
    <w:p w:rsidR="00117E74" w:rsidRDefault="00117E74" w:rsidP="00117E74">
      <w:pPr>
        <w:pStyle w:val="NoSpacing"/>
      </w:pPr>
      <w:r>
        <w:t>{</w:t>
      </w:r>
    </w:p>
    <w:p w:rsidR="00117E74" w:rsidRDefault="00117E74" w:rsidP="00117E74">
      <w:pPr>
        <w:pStyle w:val="NoSpacing"/>
      </w:pPr>
      <w:r>
        <w:t xml:space="preserve">    m_functionBody = functionInfo;</w:t>
      </w:r>
    </w:p>
    <w:p w:rsidR="00117E74" w:rsidRDefault="00117E74" w:rsidP="00117E74">
      <w:pPr>
        <w:pStyle w:val="NoSpacing"/>
      </w:pPr>
      <w:r>
        <w:t xml:space="preserve">    if (m_functionBody)</w:t>
      </w:r>
    </w:p>
    <w:p w:rsidR="00117E74" w:rsidRDefault="00117E74" w:rsidP="00117E74">
      <w:pPr>
        <w:pStyle w:val="NoSpacing"/>
      </w:pPr>
      <w:r>
        <w:t xml:space="preserve">    {</w:t>
      </w:r>
    </w:p>
    <w:p w:rsidR="00117E74" w:rsidRDefault="00117E74" w:rsidP="00117E74">
      <w:pPr>
        <w:pStyle w:val="NoSpacing"/>
      </w:pPr>
      <w:r>
        <w:t xml:space="preserve">        m_currDeferredStub = m_functionBody-&gt;GetDeferredStubs();</w:t>
      </w:r>
    </w:p>
    <w:p w:rsidR="00117E74" w:rsidRDefault="00117E74" w:rsidP="00117E74">
      <w:pPr>
        <w:pStyle w:val="NoSpacing"/>
      </w:pPr>
      <w:r>
        <w:t xml:space="preserve">        m_InAsmMode = grfscr &amp; fscrNoAsmJs ? false : m_functionBody-&gt;GetIsAsmjsMode();</w:t>
      </w:r>
    </w:p>
    <w:p w:rsidR="00117E74" w:rsidRDefault="00117E74" w:rsidP="00117E74">
      <w:pPr>
        <w:pStyle w:val="NoSpacing"/>
      </w:pPr>
      <w:r>
        <w:t xml:space="preserve">    }</w:t>
      </w:r>
    </w:p>
    <w:p w:rsidR="00117E74" w:rsidRDefault="00117E74" w:rsidP="00117E74">
      <w:pPr>
        <w:pStyle w:val="NoSpacing"/>
      </w:pPr>
      <w:r>
        <w:t xml:space="preserve">    m_deferAsmJs = !m_InAsmMode;</w:t>
      </w:r>
    </w:p>
    <w:p w:rsidR="00117E74" w:rsidRDefault="00117E74" w:rsidP="00117E74">
      <w:pPr>
        <w:pStyle w:val="NoSpacing"/>
      </w:pPr>
      <w:r>
        <w:t xml:space="preserve">    m_parseType = isReparse ? ParseType_Reparse : ParseType_Deferred;</w:t>
      </w:r>
    </w:p>
    <w:p w:rsidR="00117E74" w:rsidRDefault="00117E74" w:rsidP="00117E74">
      <w:pPr>
        <w:pStyle w:val="NoSpacing"/>
      </w:pPr>
      <w:r>
        <w:t xml:space="preserve">    return ParseSourceInternal( parseTree, pSrc, offset, cbLength, cchOffset, !isCesu8, grfscr, pse, nextFunctionId, lineNumber, sourceContextInfo);</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bool Parser::IsStrictMode() const</w:t>
      </w:r>
    </w:p>
    <w:p w:rsidR="00117E74" w:rsidRDefault="00117E74" w:rsidP="00117E74">
      <w:pPr>
        <w:pStyle w:val="NoSpacing"/>
      </w:pPr>
      <w:r>
        <w:t>{</w:t>
      </w:r>
    </w:p>
    <w:p w:rsidR="00117E74" w:rsidRDefault="00117E74" w:rsidP="00117E74">
      <w:pPr>
        <w:pStyle w:val="NoSpacing"/>
      </w:pPr>
      <w:r>
        <w:t xml:space="preserve">    return (m_fUseStrictMode ||</w:t>
      </w:r>
    </w:p>
    <w:p w:rsidR="00117E74" w:rsidRDefault="00117E74" w:rsidP="00117E74">
      <w:pPr>
        <w:pStyle w:val="NoSpacing"/>
      </w:pPr>
      <w:r>
        <w:t xml:space="preserve">           (m_currentNodeFunc != nullptr &amp;&amp; m_currentNodeFunc-&gt;sxFnc.GetStrictMode()));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BOOL Parser::ExpectingExternalSource()</w:t>
      </w:r>
    </w:p>
    <w:p w:rsidR="00117E74" w:rsidRDefault="00117E74" w:rsidP="00117E74">
      <w:pPr>
        <w:pStyle w:val="NoSpacing"/>
      </w:pPr>
      <w:r>
        <w:t>{</w:t>
      </w:r>
    </w:p>
    <w:p w:rsidR="00117E74" w:rsidRDefault="00117E74" w:rsidP="00117E74">
      <w:pPr>
        <w:pStyle w:val="NoSpacing"/>
      </w:pPr>
      <w:r>
        <w:t xml:space="preserve">    return m_fExpectExternalSource;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Symbol *PnFnc::GetFuncSymbol()</w:t>
      </w:r>
    </w:p>
    <w:p w:rsidR="00117E74" w:rsidRDefault="00117E74" w:rsidP="00117E74">
      <w:pPr>
        <w:pStyle w:val="NoSpacing"/>
      </w:pPr>
      <w:r>
        <w:t>{</w:t>
      </w:r>
    </w:p>
    <w:p w:rsidR="00117E74" w:rsidRDefault="00117E74" w:rsidP="00117E74">
      <w:pPr>
        <w:pStyle w:val="NoSpacing"/>
      </w:pPr>
      <w:r>
        <w:t xml:space="preserve">    if (pnodeName &amp;&amp;</w:t>
      </w:r>
    </w:p>
    <w:p w:rsidR="00117E74" w:rsidRDefault="00117E74" w:rsidP="00117E74">
      <w:pPr>
        <w:pStyle w:val="NoSpacing"/>
      </w:pPr>
      <w:r>
        <w:t xml:space="preserve">        pnodeName-&gt;nop == knopVarDecl)</w:t>
      </w:r>
    </w:p>
    <w:p w:rsidR="00117E74" w:rsidRDefault="00117E74" w:rsidP="00117E74">
      <w:pPr>
        <w:pStyle w:val="NoSpacing"/>
      </w:pPr>
      <w:r>
        <w:t xml:space="preserve">    {</w:t>
      </w:r>
    </w:p>
    <w:p w:rsidR="00117E74" w:rsidRDefault="00117E74" w:rsidP="00117E74">
      <w:pPr>
        <w:pStyle w:val="NoSpacing"/>
      </w:pPr>
      <w:r>
        <w:t xml:space="preserve">        return pnodeName-&gt;sxVar.sym;</w:t>
      </w:r>
    </w:p>
    <w:p w:rsidR="00117E74" w:rsidRDefault="00117E74" w:rsidP="00117E74">
      <w:pPr>
        <w:pStyle w:val="NoSpacing"/>
      </w:pPr>
      <w:r>
        <w:t xml:space="preserve">    }</w:t>
      </w:r>
    </w:p>
    <w:p w:rsidR="00117E74" w:rsidRDefault="00117E74" w:rsidP="00117E74">
      <w:pPr>
        <w:pStyle w:val="NoSpacing"/>
      </w:pPr>
      <w:r>
        <w:t xml:space="preserve">    return nullptr;</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PnFnc::SetFuncSymbol(Symbol *sym)</w:t>
      </w:r>
    </w:p>
    <w:p w:rsidR="00117E74" w:rsidRDefault="00117E74" w:rsidP="00117E74">
      <w:pPr>
        <w:pStyle w:val="NoSpacing"/>
      </w:pPr>
      <w:r>
        <w:t>{</w:t>
      </w:r>
    </w:p>
    <w:p w:rsidR="00117E74" w:rsidRDefault="00117E74" w:rsidP="00117E74">
      <w:pPr>
        <w:pStyle w:val="NoSpacing"/>
      </w:pPr>
      <w:r>
        <w:t xml:space="preserve">    Assert(pnodeName &amp;&amp;</w:t>
      </w:r>
    </w:p>
    <w:p w:rsidR="00117E74" w:rsidRDefault="00117E74" w:rsidP="00117E74">
      <w:pPr>
        <w:pStyle w:val="NoSpacing"/>
      </w:pPr>
      <w:r>
        <w:t xml:space="preserve">           pnodeName-&gt;nop == knopVarDecl);</w:t>
      </w:r>
    </w:p>
    <w:p w:rsidR="00117E74" w:rsidRDefault="00117E74" w:rsidP="00117E74">
      <w:pPr>
        <w:pStyle w:val="NoSpacing"/>
      </w:pPr>
      <w:r>
        <w:t xml:space="preserve">    pnodeName-&gt;sxVar.sym = sym;</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ParseNodePtr PnFnc::GetParamScope() const</w:t>
      </w:r>
    </w:p>
    <w:p w:rsidR="00117E74" w:rsidRDefault="00117E74" w:rsidP="00117E74">
      <w:pPr>
        <w:pStyle w:val="NoSpacing"/>
      </w:pPr>
      <w:r>
        <w:t>{</w:t>
      </w:r>
    </w:p>
    <w:p w:rsidR="00117E74" w:rsidRDefault="00117E74" w:rsidP="00117E74">
      <w:pPr>
        <w:pStyle w:val="NoSpacing"/>
      </w:pPr>
      <w:r>
        <w:t xml:space="preserve">    if (this-&gt;pnodeScopes == nullptr)</w:t>
      </w:r>
    </w:p>
    <w:p w:rsidR="00117E74" w:rsidRDefault="00117E74" w:rsidP="00117E74">
      <w:pPr>
        <w:pStyle w:val="NoSpacing"/>
      </w:pPr>
      <w:r>
        <w:t xml:space="preserve">    {</w:t>
      </w:r>
    </w:p>
    <w:p w:rsidR="00117E74" w:rsidRDefault="00117E74" w:rsidP="00117E74">
      <w:pPr>
        <w:pStyle w:val="NoSpacing"/>
      </w:pPr>
      <w:r>
        <w:t xml:space="preserve">        return nullptr;</w:t>
      </w:r>
    </w:p>
    <w:p w:rsidR="00117E74" w:rsidRDefault="00117E74" w:rsidP="00117E74">
      <w:pPr>
        <w:pStyle w:val="NoSpacing"/>
      </w:pPr>
      <w:r>
        <w:t xml:space="preserve">    }</w:t>
      </w:r>
    </w:p>
    <w:p w:rsidR="00117E74" w:rsidRDefault="00117E74" w:rsidP="00117E74">
      <w:pPr>
        <w:pStyle w:val="NoSpacing"/>
      </w:pPr>
      <w:r>
        <w:t xml:space="preserve">    Assert(this-&gt;pnodeScopes-&gt;nop == knopBlock &amp;&amp;</w:t>
      </w:r>
    </w:p>
    <w:p w:rsidR="00117E74" w:rsidRDefault="00117E74" w:rsidP="00117E74">
      <w:pPr>
        <w:pStyle w:val="NoSpacing"/>
      </w:pPr>
      <w:r>
        <w:t xml:space="preserve">           this-&gt;pnodeScopes-&gt;sxBlock.pnodeNext == nullptr);</w:t>
      </w:r>
    </w:p>
    <w:p w:rsidR="00117E74" w:rsidRDefault="00117E74" w:rsidP="00117E74">
      <w:pPr>
        <w:pStyle w:val="NoSpacing"/>
      </w:pPr>
      <w:r>
        <w:t xml:space="preserve">    return this-&gt;pnodeScopes-&gt;sxBlock.pnodeScopes;</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lastRenderedPageBreak/>
        <w:t>ParseNodePtr * PnFnc::GetParamScopeRef() const</w:t>
      </w:r>
    </w:p>
    <w:p w:rsidR="00117E74" w:rsidRDefault="00117E74" w:rsidP="00117E74">
      <w:pPr>
        <w:pStyle w:val="NoSpacing"/>
      </w:pPr>
      <w:r>
        <w:t>{</w:t>
      </w:r>
    </w:p>
    <w:p w:rsidR="00117E74" w:rsidRDefault="00117E74" w:rsidP="00117E74">
      <w:pPr>
        <w:pStyle w:val="NoSpacing"/>
      </w:pPr>
      <w:r>
        <w:t xml:space="preserve">    if (this-&gt;pnodeScopes == nullptr)</w:t>
      </w:r>
    </w:p>
    <w:p w:rsidR="00117E74" w:rsidRDefault="00117E74" w:rsidP="00117E74">
      <w:pPr>
        <w:pStyle w:val="NoSpacing"/>
      </w:pPr>
      <w:r>
        <w:t xml:space="preserve">    {</w:t>
      </w:r>
    </w:p>
    <w:p w:rsidR="00117E74" w:rsidRDefault="00117E74" w:rsidP="00117E74">
      <w:pPr>
        <w:pStyle w:val="NoSpacing"/>
      </w:pPr>
      <w:r>
        <w:t xml:space="preserve">        return nullptr;</w:t>
      </w:r>
    </w:p>
    <w:p w:rsidR="00117E74" w:rsidRDefault="00117E74" w:rsidP="00117E74">
      <w:pPr>
        <w:pStyle w:val="NoSpacing"/>
      </w:pPr>
      <w:r>
        <w:t xml:space="preserve">    }</w:t>
      </w:r>
    </w:p>
    <w:p w:rsidR="00117E74" w:rsidRDefault="00117E74" w:rsidP="00117E74">
      <w:pPr>
        <w:pStyle w:val="NoSpacing"/>
      </w:pPr>
      <w:r>
        <w:t xml:space="preserve">    Assert(this-&gt;pnodeScopes-&gt;nop == knopBlock &amp;&amp;</w:t>
      </w:r>
    </w:p>
    <w:p w:rsidR="00117E74" w:rsidRDefault="00117E74" w:rsidP="00117E74">
      <w:pPr>
        <w:pStyle w:val="NoSpacing"/>
      </w:pPr>
      <w:r>
        <w:t xml:space="preserve">           this-&gt;pnodeScopes-&gt;sxBlock.pnodeNext == nullptr);</w:t>
      </w:r>
    </w:p>
    <w:p w:rsidR="00117E74" w:rsidRDefault="00117E74" w:rsidP="00117E74">
      <w:pPr>
        <w:pStyle w:val="NoSpacing"/>
      </w:pPr>
      <w:r>
        <w:t xml:space="preserve">    return &amp;this-&gt;pnodeScopes-&gt;sxBlock.pnodeScopes;</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ParseNodePtr PnFnc::GetBodyScope() const</w:t>
      </w:r>
    </w:p>
    <w:p w:rsidR="00117E74" w:rsidRDefault="00117E74" w:rsidP="00117E74">
      <w:pPr>
        <w:pStyle w:val="NoSpacing"/>
      </w:pPr>
      <w:r>
        <w:t>{</w:t>
      </w:r>
    </w:p>
    <w:p w:rsidR="00117E74" w:rsidRDefault="00117E74" w:rsidP="00117E74">
      <w:pPr>
        <w:pStyle w:val="NoSpacing"/>
      </w:pPr>
      <w:r>
        <w:t xml:space="preserve">    if (this-&gt;pnodeBodyScope == nullptr)</w:t>
      </w:r>
    </w:p>
    <w:p w:rsidR="00117E74" w:rsidRDefault="00117E74" w:rsidP="00117E74">
      <w:pPr>
        <w:pStyle w:val="NoSpacing"/>
      </w:pPr>
      <w:r>
        <w:t xml:space="preserve">    {</w:t>
      </w:r>
    </w:p>
    <w:p w:rsidR="00117E74" w:rsidRDefault="00117E74" w:rsidP="00117E74">
      <w:pPr>
        <w:pStyle w:val="NoSpacing"/>
      </w:pPr>
      <w:r>
        <w:t xml:space="preserve">        return nullptr;</w:t>
      </w:r>
    </w:p>
    <w:p w:rsidR="00117E74" w:rsidRDefault="00117E74" w:rsidP="00117E74">
      <w:pPr>
        <w:pStyle w:val="NoSpacing"/>
      </w:pPr>
      <w:r>
        <w:t xml:space="preserve">    }</w:t>
      </w:r>
    </w:p>
    <w:p w:rsidR="00117E74" w:rsidRDefault="00117E74" w:rsidP="00117E74">
      <w:pPr>
        <w:pStyle w:val="NoSpacing"/>
      </w:pPr>
      <w:r>
        <w:t xml:space="preserve">    Assert(this-&gt;pnodeBodyScope-&gt;nop == knopBlock &amp;&amp;</w:t>
      </w:r>
    </w:p>
    <w:p w:rsidR="00117E74" w:rsidRDefault="00117E74" w:rsidP="00117E74">
      <w:pPr>
        <w:pStyle w:val="NoSpacing"/>
      </w:pPr>
      <w:r>
        <w:t xml:space="preserve">           this-&gt;pnodeBodyScope-&gt;sxBlock.pnodeNext == nullptr);</w:t>
      </w:r>
    </w:p>
    <w:p w:rsidR="00117E74" w:rsidRDefault="00117E74" w:rsidP="00117E74">
      <w:pPr>
        <w:pStyle w:val="NoSpacing"/>
      </w:pPr>
      <w:r>
        <w:t xml:space="preserve">    return this-&gt;pnodeBodyScope-&gt;sxBlock.pnodeScopes;</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ParseNodePtr * PnFnc::GetBodyScopeRef() const</w:t>
      </w:r>
    </w:p>
    <w:p w:rsidR="00117E74" w:rsidRDefault="00117E74" w:rsidP="00117E74">
      <w:pPr>
        <w:pStyle w:val="NoSpacing"/>
      </w:pPr>
      <w:r>
        <w:t>{</w:t>
      </w:r>
    </w:p>
    <w:p w:rsidR="00117E74" w:rsidRDefault="00117E74" w:rsidP="00117E74">
      <w:pPr>
        <w:pStyle w:val="NoSpacing"/>
      </w:pPr>
      <w:r>
        <w:t xml:space="preserve">    if (this-&gt;pnodeBodyScope == nullptr)</w:t>
      </w:r>
    </w:p>
    <w:p w:rsidR="00117E74" w:rsidRDefault="00117E74" w:rsidP="00117E74">
      <w:pPr>
        <w:pStyle w:val="NoSpacing"/>
      </w:pPr>
      <w:r>
        <w:t xml:space="preserve">    {</w:t>
      </w:r>
    </w:p>
    <w:p w:rsidR="00117E74" w:rsidRDefault="00117E74" w:rsidP="00117E74">
      <w:pPr>
        <w:pStyle w:val="NoSpacing"/>
      </w:pPr>
      <w:r>
        <w:t xml:space="preserve">        return nullptr;</w:t>
      </w:r>
    </w:p>
    <w:p w:rsidR="00117E74" w:rsidRDefault="00117E74" w:rsidP="00117E74">
      <w:pPr>
        <w:pStyle w:val="NoSpacing"/>
      </w:pPr>
      <w:r>
        <w:t xml:space="preserve">    }</w:t>
      </w:r>
    </w:p>
    <w:p w:rsidR="00117E74" w:rsidRDefault="00117E74" w:rsidP="00117E74">
      <w:pPr>
        <w:pStyle w:val="NoSpacing"/>
      </w:pPr>
      <w:r>
        <w:t xml:space="preserve">    Assert(this-&gt;pnodeBodyScope-&gt;nop == knopBlock &amp;&amp;</w:t>
      </w:r>
    </w:p>
    <w:p w:rsidR="00117E74" w:rsidRDefault="00117E74" w:rsidP="00117E74">
      <w:pPr>
        <w:pStyle w:val="NoSpacing"/>
      </w:pPr>
      <w:r>
        <w:t xml:space="preserve">           this-&gt;pnodeBodyScope-&gt;sxBlock.pnodeNext == nullptr);</w:t>
      </w:r>
    </w:p>
    <w:p w:rsidR="00117E74" w:rsidRDefault="00117E74" w:rsidP="00117E74">
      <w:pPr>
        <w:pStyle w:val="NoSpacing"/>
      </w:pPr>
      <w:r>
        <w:t xml:space="preserve">    return &amp;this-&gt;pnodeBodyScope-&gt;sxBlock.pnodeScopes;</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 Create node versions with explicit token limits</w:t>
      </w:r>
    </w:p>
    <w:p w:rsidR="00117E74" w:rsidRDefault="00117E74" w:rsidP="00117E74">
      <w:pPr>
        <w:pStyle w:val="NoSpacing"/>
      </w:pPr>
      <w:r>
        <w:t>ParseNodePtr Parser::CreateNode(OpCode nop, charcount_t ichMin, charcount_t ichLim)</w:t>
      </w:r>
    </w:p>
    <w:p w:rsidR="00117E74" w:rsidRDefault="00117E74" w:rsidP="00117E74">
      <w:pPr>
        <w:pStyle w:val="NoSpacing"/>
      </w:pPr>
      <w:r>
        <w:t>{</w:t>
      </w:r>
    </w:p>
    <w:p w:rsidR="00117E74" w:rsidRDefault="00117E74" w:rsidP="00117E74">
      <w:pPr>
        <w:pStyle w:val="NoSpacing"/>
      </w:pPr>
      <w:r>
        <w:t xml:space="preserve">    Assert(!this-&gt;m_deferringAST);</w:t>
      </w:r>
    </w:p>
    <w:p w:rsidR="00117E74" w:rsidRDefault="00117E74" w:rsidP="00117E74">
      <w:pPr>
        <w:pStyle w:val="NoSpacing"/>
      </w:pPr>
      <w:r>
        <w:t xml:space="preserve">    Assert(nop &gt;= 0 &amp;&amp; nop &lt; knopLim);</w:t>
      </w:r>
    </w:p>
    <w:p w:rsidR="00117E74" w:rsidRDefault="00117E74" w:rsidP="00117E74">
      <w:pPr>
        <w:pStyle w:val="NoSpacing"/>
      </w:pPr>
      <w:r>
        <w:t xml:space="preserve">    ParseNodePtr pnode;</w:t>
      </w:r>
    </w:p>
    <w:p w:rsidR="00117E74" w:rsidRDefault="00117E74" w:rsidP="00117E74">
      <w:pPr>
        <w:pStyle w:val="NoSpacing"/>
      </w:pPr>
      <w:r>
        <w:t xml:space="preserve">    __analysis_assume(nop &lt; knopLim);</w:t>
      </w:r>
    </w:p>
    <w:p w:rsidR="00117E74" w:rsidRDefault="00117E74" w:rsidP="00117E74">
      <w:pPr>
        <w:pStyle w:val="NoSpacing"/>
      </w:pPr>
      <w:r>
        <w:t xml:space="preserve">    int cb = nop &gt;= 0 &amp;&amp; nop &lt; knopLim ? g_mpnopcbNode[nop] : kcbPnNone;</w:t>
      </w:r>
    </w:p>
    <w:p w:rsidR="00117E74" w:rsidRDefault="00117E74" w:rsidP="00117E74">
      <w:pPr>
        <w:pStyle w:val="NoSpacing"/>
      </w:pPr>
    </w:p>
    <w:p w:rsidR="00117E74" w:rsidRDefault="00117E74" w:rsidP="00117E74">
      <w:pPr>
        <w:pStyle w:val="NoSpacing"/>
      </w:pPr>
      <w:r>
        <w:t xml:space="preserve">    pnode = (ParseNodePtr)m_nodeAllocator.Alloc(cb);</w:t>
      </w:r>
    </w:p>
    <w:p w:rsidR="00117E74" w:rsidRDefault="00117E74" w:rsidP="00117E74">
      <w:pPr>
        <w:pStyle w:val="NoSpacing"/>
      </w:pPr>
      <w:r>
        <w:t xml:space="preserve">    Assert(pnode);</w:t>
      </w:r>
    </w:p>
    <w:p w:rsidR="00117E74" w:rsidRDefault="00117E74" w:rsidP="00117E74">
      <w:pPr>
        <w:pStyle w:val="NoSpacing"/>
      </w:pPr>
    </w:p>
    <w:p w:rsidR="00117E74" w:rsidRDefault="00117E74" w:rsidP="00117E74">
      <w:pPr>
        <w:pStyle w:val="NoSpacing"/>
      </w:pPr>
      <w:r>
        <w:t xml:space="preserve">    Assert(m_pCurrentAstSize != NULL);</w:t>
      </w:r>
    </w:p>
    <w:p w:rsidR="00117E74" w:rsidRDefault="00117E74" w:rsidP="00117E74">
      <w:pPr>
        <w:pStyle w:val="NoSpacing"/>
      </w:pPr>
      <w:r>
        <w:t xml:space="preserve">    *m_pCurrentAstSize += cb;</w:t>
      </w:r>
    </w:p>
    <w:p w:rsidR="00117E74" w:rsidRDefault="00117E74" w:rsidP="00117E74">
      <w:pPr>
        <w:pStyle w:val="NoSpacing"/>
      </w:pPr>
    </w:p>
    <w:p w:rsidR="00117E74" w:rsidRDefault="00117E74" w:rsidP="00117E74">
      <w:pPr>
        <w:pStyle w:val="NoSpacing"/>
      </w:pPr>
      <w:r>
        <w:t xml:space="preserve">    InitNode(nop,pnode);</w:t>
      </w:r>
    </w:p>
    <w:p w:rsidR="00117E74" w:rsidRDefault="00117E74" w:rsidP="00117E74">
      <w:pPr>
        <w:pStyle w:val="NoSpacing"/>
      </w:pPr>
    </w:p>
    <w:p w:rsidR="00117E74" w:rsidRDefault="00117E74" w:rsidP="00117E74">
      <w:pPr>
        <w:pStyle w:val="NoSpacing"/>
      </w:pPr>
      <w:r>
        <w:t xml:space="preserve">    pnode-&gt;ichMin = ichMin;</w:t>
      </w:r>
    </w:p>
    <w:p w:rsidR="00117E74" w:rsidRDefault="00117E74" w:rsidP="00117E74">
      <w:pPr>
        <w:pStyle w:val="NoSpacing"/>
      </w:pPr>
      <w:r>
        <w:t xml:space="preserve">    pnode-&gt;ichLim = ichLim;</w:t>
      </w:r>
    </w:p>
    <w:p w:rsidR="00117E74" w:rsidRDefault="00117E74" w:rsidP="00117E74">
      <w:pPr>
        <w:pStyle w:val="NoSpacing"/>
      </w:pPr>
    </w:p>
    <w:p w:rsidR="00117E74" w:rsidRDefault="00117E74" w:rsidP="00117E74">
      <w:pPr>
        <w:pStyle w:val="NoSpacing"/>
      </w:pPr>
      <w:r>
        <w:lastRenderedPageBreak/>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ParseNodePtr Parser::CreateNameNode(IdentPtr pid,charcount_t ichMin,charcount_t ichLim) {</w:t>
      </w:r>
    </w:p>
    <w:p w:rsidR="00117E74" w:rsidRDefault="00117E74" w:rsidP="00117E74">
      <w:pPr>
        <w:pStyle w:val="NoSpacing"/>
      </w:pPr>
      <w:r>
        <w:t xml:space="preserve">  ParseNodePtr pnode = CreateNodeT&lt;knopName&gt;(ichMin,ichLim);</w:t>
      </w:r>
    </w:p>
    <w:p w:rsidR="00117E74" w:rsidRDefault="00117E74" w:rsidP="00117E74">
      <w:pPr>
        <w:pStyle w:val="NoSpacing"/>
      </w:pPr>
      <w:r>
        <w:t xml:space="preserve">  pnode-&gt;sxPid.pid = pid;</w:t>
      </w:r>
    </w:p>
    <w:p w:rsidR="00117E74" w:rsidRDefault="00117E74" w:rsidP="00117E74">
      <w:pPr>
        <w:pStyle w:val="NoSpacing"/>
      </w:pPr>
      <w:r>
        <w:t xml:space="preserve">  pnode-&gt;sxPid.sym=NULL;</w:t>
      </w:r>
    </w:p>
    <w:p w:rsidR="00117E74" w:rsidRDefault="00117E74" w:rsidP="00117E74">
      <w:pPr>
        <w:pStyle w:val="NoSpacing"/>
      </w:pPr>
      <w:r>
        <w:t xml:space="preserve">  pnode-&gt;sxPid.symRef=NULL;</w:t>
      </w: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ParseNodePtr Parser::CreateUniNode(OpCode nop, ParseNodePtr pnode1, charcount_t ichMin,charcount_t ichLim)</w:t>
      </w:r>
    </w:p>
    <w:p w:rsidR="00117E74" w:rsidRDefault="00117E74" w:rsidP="00117E74">
      <w:pPr>
        <w:pStyle w:val="NoSpacing"/>
      </w:pPr>
      <w:r>
        <w:t>{</w:t>
      </w:r>
    </w:p>
    <w:p w:rsidR="00117E74" w:rsidRDefault="00117E74" w:rsidP="00117E74">
      <w:pPr>
        <w:pStyle w:val="NoSpacing"/>
      </w:pPr>
      <w:r>
        <w:t xml:space="preserve">    Assert(!this-&gt;m_deferringAST);</w:t>
      </w:r>
    </w:p>
    <w:p w:rsidR="00117E74" w:rsidRDefault="00117E74" w:rsidP="00117E74">
      <w:pPr>
        <w:pStyle w:val="NoSpacing"/>
      </w:pPr>
      <w:r>
        <w:t xml:space="preserve">    DebugOnly(VerifyNodeSize(nop, kcbPnUni));</w:t>
      </w:r>
    </w:p>
    <w:p w:rsidR="00117E74" w:rsidRDefault="00117E74" w:rsidP="00117E74">
      <w:pPr>
        <w:pStyle w:val="NoSpacing"/>
      </w:pPr>
    </w:p>
    <w:p w:rsidR="00117E74" w:rsidRDefault="00117E74" w:rsidP="00117E74">
      <w:pPr>
        <w:pStyle w:val="NoSpacing"/>
      </w:pPr>
      <w:r>
        <w:t xml:space="preserve">    ParseNodePtr pnode = (ParseNodePtr)m_nodeAllocator.Alloc(kcbPnUni);</w:t>
      </w:r>
    </w:p>
    <w:p w:rsidR="00117E74" w:rsidRDefault="00117E74" w:rsidP="00117E74">
      <w:pPr>
        <w:pStyle w:val="NoSpacing"/>
      </w:pPr>
    </w:p>
    <w:p w:rsidR="00117E74" w:rsidRDefault="00117E74" w:rsidP="00117E74">
      <w:pPr>
        <w:pStyle w:val="NoSpacing"/>
      </w:pPr>
      <w:r>
        <w:t xml:space="preserve">    Assert(m_pCurrentAstSize != NULL);</w:t>
      </w:r>
    </w:p>
    <w:p w:rsidR="00117E74" w:rsidRDefault="00117E74" w:rsidP="00117E74">
      <w:pPr>
        <w:pStyle w:val="NoSpacing"/>
      </w:pPr>
      <w:r>
        <w:t xml:space="preserve">    *m_pCurrentAstSize += kcbPnUni;</w:t>
      </w:r>
    </w:p>
    <w:p w:rsidR="00117E74" w:rsidRDefault="00117E74" w:rsidP="00117E74">
      <w:pPr>
        <w:pStyle w:val="NoSpacing"/>
      </w:pPr>
    </w:p>
    <w:p w:rsidR="00117E74" w:rsidRDefault="00117E74" w:rsidP="00117E74">
      <w:pPr>
        <w:pStyle w:val="NoSpacing"/>
      </w:pPr>
      <w:r>
        <w:t xml:space="preserve">    InitNode(nop, pnode);</w:t>
      </w:r>
    </w:p>
    <w:p w:rsidR="00117E74" w:rsidRDefault="00117E74" w:rsidP="00117E74">
      <w:pPr>
        <w:pStyle w:val="NoSpacing"/>
      </w:pPr>
    </w:p>
    <w:p w:rsidR="00117E74" w:rsidRDefault="00117E74" w:rsidP="00117E74">
      <w:pPr>
        <w:pStyle w:val="NoSpacing"/>
      </w:pPr>
      <w:r>
        <w:t xml:space="preserve">    pnode-&gt;sxUni.pnode1 = pnode1;</w:t>
      </w:r>
    </w:p>
    <w:p w:rsidR="00117E74" w:rsidRDefault="00117E74" w:rsidP="00117E74">
      <w:pPr>
        <w:pStyle w:val="NoSpacing"/>
      </w:pPr>
    </w:p>
    <w:p w:rsidR="00117E74" w:rsidRDefault="00117E74" w:rsidP="00117E74">
      <w:pPr>
        <w:pStyle w:val="NoSpacing"/>
      </w:pPr>
      <w:r>
        <w:t xml:space="preserve">    pnode-&gt;ichMin = ichMin;</w:t>
      </w:r>
    </w:p>
    <w:p w:rsidR="00117E74" w:rsidRDefault="00117E74" w:rsidP="00117E74">
      <w:pPr>
        <w:pStyle w:val="NoSpacing"/>
      </w:pPr>
      <w:r>
        <w:t xml:space="preserve">    pnode-&gt;ichLim = ichLim;</w:t>
      </w:r>
    </w:p>
    <w:p w:rsidR="00117E74" w:rsidRDefault="00117E74" w:rsidP="00117E74">
      <w:pPr>
        <w:pStyle w:val="NoSpacing"/>
      </w:pP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ParseNodePtr Parser::CreateBinNode(OpCode nop, ParseNodePtr pnode1,</w:t>
      </w:r>
    </w:p>
    <w:p w:rsidR="00117E74" w:rsidRDefault="00117E74" w:rsidP="00117E74">
      <w:pPr>
        <w:pStyle w:val="NoSpacing"/>
      </w:pPr>
      <w:r>
        <w:t xml:space="preserve">                                   ParseNodePtr pnode2,charcount_t ichMin,charcount_t ichLim)</w:t>
      </w:r>
    </w:p>
    <w:p w:rsidR="00117E74" w:rsidRDefault="00117E74" w:rsidP="00117E74">
      <w:pPr>
        <w:pStyle w:val="NoSpacing"/>
      </w:pPr>
      <w:r>
        <w:t>{</w:t>
      </w:r>
    </w:p>
    <w:p w:rsidR="00117E74" w:rsidRDefault="00117E74" w:rsidP="00117E74">
      <w:pPr>
        <w:pStyle w:val="NoSpacing"/>
      </w:pPr>
      <w:r>
        <w:t xml:space="preserve">    Assert(!this-&gt;m_deferringAST);</w:t>
      </w:r>
    </w:p>
    <w:p w:rsidR="00117E74" w:rsidRDefault="00117E74" w:rsidP="00117E74">
      <w:pPr>
        <w:pStyle w:val="NoSpacing"/>
      </w:pPr>
      <w:r>
        <w:t xml:space="preserve">    ParseNodePtr pnode = StaticCreateBinNode(nop, pnode1, pnode2, &amp;m_nodeAllocator);</w:t>
      </w:r>
    </w:p>
    <w:p w:rsidR="00117E74" w:rsidRDefault="00117E74" w:rsidP="00117E74">
      <w:pPr>
        <w:pStyle w:val="NoSpacing"/>
      </w:pPr>
    </w:p>
    <w:p w:rsidR="00117E74" w:rsidRDefault="00117E74" w:rsidP="00117E74">
      <w:pPr>
        <w:pStyle w:val="NoSpacing"/>
      </w:pPr>
      <w:r>
        <w:t xml:space="preserve">    Assert(m_pCurrentAstSize != NULL);</w:t>
      </w:r>
    </w:p>
    <w:p w:rsidR="00117E74" w:rsidRDefault="00117E74" w:rsidP="00117E74">
      <w:pPr>
        <w:pStyle w:val="NoSpacing"/>
      </w:pPr>
      <w:r>
        <w:t xml:space="preserve">    *m_pCurrentAstSize += kcbPnBin;</w:t>
      </w:r>
    </w:p>
    <w:p w:rsidR="00117E74" w:rsidRDefault="00117E74" w:rsidP="00117E74">
      <w:pPr>
        <w:pStyle w:val="NoSpacing"/>
      </w:pPr>
    </w:p>
    <w:p w:rsidR="00117E74" w:rsidRDefault="00117E74" w:rsidP="00117E74">
      <w:pPr>
        <w:pStyle w:val="NoSpacing"/>
      </w:pPr>
      <w:r>
        <w:t xml:space="preserve">    pnode-&gt;ichMin = ichMin;</w:t>
      </w:r>
    </w:p>
    <w:p w:rsidR="00117E74" w:rsidRDefault="00117E74" w:rsidP="00117E74">
      <w:pPr>
        <w:pStyle w:val="NoSpacing"/>
      </w:pPr>
      <w:r>
        <w:t xml:space="preserve">    pnode-&gt;ichLim = ichLim;</w:t>
      </w:r>
    </w:p>
    <w:p w:rsidR="00117E74" w:rsidRDefault="00117E74" w:rsidP="00117E74">
      <w:pPr>
        <w:pStyle w:val="NoSpacing"/>
      </w:pP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ParseNodePtr Parser::CreateTriNode(OpCode nop, ParseNodePtr pnode1,</w:t>
      </w:r>
    </w:p>
    <w:p w:rsidR="00117E74" w:rsidRDefault="00117E74" w:rsidP="00117E74">
      <w:pPr>
        <w:pStyle w:val="NoSpacing"/>
      </w:pPr>
      <w:r>
        <w:t xml:space="preserve">                                   ParseNodePtr pnode2, ParseNodePtr pnode3,</w:t>
      </w:r>
    </w:p>
    <w:p w:rsidR="00117E74" w:rsidRDefault="00117E74" w:rsidP="00117E74">
      <w:pPr>
        <w:pStyle w:val="NoSpacing"/>
      </w:pPr>
      <w:r>
        <w:t xml:space="preserve">                                   charcount_t ichMin,charcount_t ichLim)</w:t>
      </w:r>
    </w:p>
    <w:p w:rsidR="00117E74" w:rsidRDefault="00117E74" w:rsidP="00117E74">
      <w:pPr>
        <w:pStyle w:val="NoSpacing"/>
      </w:pPr>
      <w:r>
        <w:t>{</w:t>
      </w:r>
    </w:p>
    <w:p w:rsidR="00117E74" w:rsidRDefault="00117E74" w:rsidP="00117E74">
      <w:pPr>
        <w:pStyle w:val="NoSpacing"/>
      </w:pPr>
      <w:r>
        <w:t xml:space="preserve">    Assert(!this-&gt;m_deferringAST);</w:t>
      </w:r>
    </w:p>
    <w:p w:rsidR="00117E74" w:rsidRDefault="00117E74" w:rsidP="00117E74">
      <w:pPr>
        <w:pStyle w:val="NoSpacing"/>
      </w:pPr>
      <w:r>
        <w:t xml:space="preserve">    DebugOnly(VerifyNodeSize(nop, kcbPnTri));</w:t>
      </w:r>
    </w:p>
    <w:p w:rsidR="00117E74" w:rsidRDefault="00117E74" w:rsidP="00117E74">
      <w:pPr>
        <w:pStyle w:val="NoSpacing"/>
      </w:pPr>
      <w:r>
        <w:t xml:space="preserve">    ParseNodePtr pnode = (ParseNodePtr)m_nodeAllocator.Alloc(kcbPnTri);</w:t>
      </w:r>
    </w:p>
    <w:p w:rsidR="00117E74" w:rsidRDefault="00117E74" w:rsidP="00117E74">
      <w:pPr>
        <w:pStyle w:val="NoSpacing"/>
      </w:pPr>
    </w:p>
    <w:p w:rsidR="00117E74" w:rsidRDefault="00117E74" w:rsidP="00117E74">
      <w:pPr>
        <w:pStyle w:val="NoSpacing"/>
      </w:pPr>
      <w:r>
        <w:t xml:space="preserve">    Assert(m_pCurrentAstSize != NULL);</w:t>
      </w:r>
    </w:p>
    <w:p w:rsidR="00117E74" w:rsidRDefault="00117E74" w:rsidP="00117E74">
      <w:pPr>
        <w:pStyle w:val="NoSpacing"/>
      </w:pPr>
      <w:r>
        <w:t xml:space="preserve">    *m_pCurrentAstSize += kcbPnTri;</w:t>
      </w:r>
    </w:p>
    <w:p w:rsidR="00117E74" w:rsidRDefault="00117E74" w:rsidP="00117E74">
      <w:pPr>
        <w:pStyle w:val="NoSpacing"/>
      </w:pPr>
    </w:p>
    <w:p w:rsidR="00117E74" w:rsidRDefault="00117E74" w:rsidP="00117E74">
      <w:pPr>
        <w:pStyle w:val="NoSpacing"/>
      </w:pPr>
      <w:r>
        <w:t xml:space="preserve">    InitNode(nop, pnode);</w:t>
      </w:r>
    </w:p>
    <w:p w:rsidR="00117E74" w:rsidRDefault="00117E74" w:rsidP="00117E74">
      <w:pPr>
        <w:pStyle w:val="NoSpacing"/>
      </w:pPr>
    </w:p>
    <w:p w:rsidR="00117E74" w:rsidRDefault="00117E74" w:rsidP="00117E74">
      <w:pPr>
        <w:pStyle w:val="NoSpacing"/>
      </w:pPr>
      <w:r>
        <w:t xml:space="preserve">    pnode-&gt;sxTri.pnodeNext = NULL;</w:t>
      </w:r>
    </w:p>
    <w:p w:rsidR="00117E74" w:rsidRDefault="00117E74" w:rsidP="00117E74">
      <w:pPr>
        <w:pStyle w:val="NoSpacing"/>
      </w:pPr>
      <w:r>
        <w:t xml:space="preserve">    pnode-&gt;sxTri.pnode1 = pnode1;</w:t>
      </w:r>
    </w:p>
    <w:p w:rsidR="00117E74" w:rsidRDefault="00117E74" w:rsidP="00117E74">
      <w:pPr>
        <w:pStyle w:val="NoSpacing"/>
      </w:pPr>
      <w:r>
        <w:t xml:space="preserve">    pnode-&gt;sxTri.pnode2 = pnode2;</w:t>
      </w:r>
    </w:p>
    <w:p w:rsidR="00117E74" w:rsidRDefault="00117E74" w:rsidP="00117E74">
      <w:pPr>
        <w:pStyle w:val="NoSpacing"/>
      </w:pPr>
      <w:r>
        <w:t xml:space="preserve">    pnode-&gt;sxTri.pnode3 = pnode3;</w:t>
      </w:r>
    </w:p>
    <w:p w:rsidR="00117E74" w:rsidRDefault="00117E74" w:rsidP="00117E74">
      <w:pPr>
        <w:pStyle w:val="NoSpacing"/>
      </w:pPr>
    </w:p>
    <w:p w:rsidR="00117E74" w:rsidRDefault="00117E74" w:rsidP="00117E74">
      <w:pPr>
        <w:pStyle w:val="NoSpacing"/>
      </w:pPr>
      <w:r>
        <w:t xml:space="preserve">    pnode-&gt;ichMin = ichMin;</w:t>
      </w:r>
    </w:p>
    <w:p w:rsidR="00117E74" w:rsidRDefault="00117E74" w:rsidP="00117E74">
      <w:pPr>
        <w:pStyle w:val="NoSpacing"/>
      </w:pPr>
      <w:r>
        <w:t xml:space="preserve">    pnode-&gt;ichLim = ichLim;</w:t>
      </w:r>
    </w:p>
    <w:p w:rsidR="00117E74" w:rsidRDefault="00117E74" w:rsidP="00117E74">
      <w:pPr>
        <w:pStyle w:val="NoSpacing"/>
      </w:pP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bool PnBlock::HasBlockScopedContent() const</w:t>
      </w:r>
    </w:p>
    <w:p w:rsidR="00117E74" w:rsidRDefault="00117E74" w:rsidP="00117E74">
      <w:pPr>
        <w:pStyle w:val="NoSpacing"/>
      </w:pPr>
      <w:r>
        <w:t>{</w:t>
      </w:r>
    </w:p>
    <w:p w:rsidR="00117E74" w:rsidRDefault="00117E74" w:rsidP="00117E74">
      <w:pPr>
        <w:pStyle w:val="NoSpacing"/>
      </w:pPr>
      <w:r>
        <w:t xml:space="preserve">    // A block has its own content if a let, const, or function is declared there.</w:t>
      </w:r>
    </w:p>
    <w:p w:rsidR="00117E74" w:rsidRDefault="00117E74" w:rsidP="00117E74">
      <w:pPr>
        <w:pStyle w:val="NoSpacing"/>
      </w:pPr>
    </w:p>
    <w:p w:rsidR="00117E74" w:rsidRDefault="00117E74" w:rsidP="00117E74">
      <w:pPr>
        <w:pStyle w:val="NoSpacing"/>
      </w:pPr>
      <w:r>
        <w:t xml:space="preserve">    if (this-&gt;pnodeLexVars != nullptr || this-&gt;blockType == Parameter)</w:t>
      </w:r>
    </w:p>
    <w:p w:rsidR="00117E74" w:rsidRDefault="00117E74" w:rsidP="00117E74">
      <w:pPr>
        <w:pStyle w:val="NoSpacing"/>
      </w:pPr>
      <w:r>
        <w:t xml:space="preserve">    {</w:t>
      </w:r>
    </w:p>
    <w:p w:rsidR="00117E74" w:rsidRDefault="00117E74" w:rsidP="00117E74">
      <w:pPr>
        <w:pStyle w:val="NoSpacing"/>
      </w:pPr>
      <w:r>
        <w:t xml:space="preserve">        return true;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The enclosing scopes can contain functions and other things, so walk the list</w:t>
      </w:r>
    </w:p>
    <w:p w:rsidR="00117E74" w:rsidRDefault="00117E74" w:rsidP="00117E74">
      <w:pPr>
        <w:pStyle w:val="NoSpacing"/>
      </w:pPr>
      <w:r>
        <w:t xml:space="preserve">    // looking specifically for functions.</w:t>
      </w:r>
    </w:p>
    <w:p w:rsidR="00117E74" w:rsidRDefault="00117E74" w:rsidP="00117E74">
      <w:pPr>
        <w:pStyle w:val="NoSpacing"/>
      </w:pPr>
    </w:p>
    <w:p w:rsidR="00117E74" w:rsidRDefault="00117E74" w:rsidP="00117E74">
      <w:pPr>
        <w:pStyle w:val="NoSpacing"/>
      </w:pPr>
      <w:r>
        <w:t xml:space="preserve">    for (ParseNodePtr pnode = this-&gt;pnodeScopes; pnode;)</w:t>
      </w:r>
    </w:p>
    <w:p w:rsidR="00117E74" w:rsidRDefault="00117E74" w:rsidP="00117E74">
      <w:pPr>
        <w:pStyle w:val="NoSpacing"/>
      </w:pPr>
      <w:r>
        <w:t xml:space="preserve">    {</w:t>
      </w:r>
    </w:p>
    <w:p w:rsidR="00117E74" w:rsidRDefault="00117E74" w:rsidP="00117E74">
      <w:pPr>
        <w:pStyle w:val="NoSpacing"/>
      </w:pPr>
      <w:r>
        <w:t xml:space="preserve">        switch (pnode-&gt;nop) {</w:t>
      </w:r>
    </w:p>
    <w:p w:rsidR="00117E74" w:rsidRDefault="00117E74" w:rsidP="00117E74">
      <w:pPr>
        <w:pStyle w:val="NoSpacing"/>
      </w:pPr>
    </w:p>
    <w:p w:rsidR="00117E74" w:rsidRDefault="00117E74" w:rsidP="00117E74">
      <w:pPr>
        <w:pStyle w:val="NoSpacing"/>
      </w:pPr>
      <w:r>
        <w:t xml:space="preserve">        case knopFncDecl:</w:t>
      </w:r>
    </w:p>
    <w:p w:rsidR="00117E74" w:rsidRDefault="00117E74" w:rsidP="00117E74">
      <w:pPr>
        <w:pStyle w:val="NoSpacing"/>
      </w:pPr>
      <w:r>
        <w:t xml:space="preserve">            return true;</w:t>
      </w:r>
    </w:p>
    <w:p w:rsidR="00117E74" w:rsidRDefault="00117E74" w:rsidP="00117E74">
      <w:pPr>
        <w:pStyle w:val="NoSpacing"/>
      </w:pPr>
    </w:p>
    <w:p w:rsidR="00117E74" w:rsidRDefault="00117E74" w:rsidP="00117E74">
      <w:pPr>
        <w:pStyle w:val="NoSpacing"/>
      </w:pPr>
      <w:r>
        <w:t xml:space="preserve">        case knopBlock:</w:t>
      </w:r>
    </w:p>
    <w:p w:rsidR="00117E74" w:rsidRDefault="00117E74" w:rsidP="00117E74">
      <w:pPr>
        <w:pStyle w:val="NoSpacing"/>
      </w:pPr>
      <w:r>
        <w:t xml:space="preserve">            pnode = pnode-&gt;sxBlock.pnodeNext;</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knopCatch:</w:t>
      </w:r>
    </w:p>
    <w:p w:rsidR="00117E74" w:rsidRDefault="00117E74" w:rsidP="00117E74">
      <w:pPr>
        <w:pStyle w:val="NoSpacing"/>
      </w:pPr>
      <w:r>
        <w:t xml:space="preserve">            pnode = pnode-&gt;sxCatch.pnodeNext;</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knopWith:</w:t>
      </w:r>
    </w:p>
    <w:p w:rsidR="00117E74" w:rsidRDefault="00117E74" w:rsidP="00117E74">
      <w:pPr>
        <w:pStyle w:val="NoSpacing"/>
      </w:pPr>
      <w:r>
        <w:t xml:space="preserve">            pnode = pnode-&gt;sxWith.pnodeNext;</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default:</w:t>
      </w:r>
    </w:p>
    <w:p w:rsidR="00117E74" w:rsidRDefault="00117E74" w:rsidP="00117E74">
      <w:pPr>
        <w:pStyle w:val="NoSpacing"/>
      </w:pPr>
      <w:r>
        <w:t xml:space="preserve">            Assert(UNREACHED);</w:t>
      </w:r>
    </w:p>
    <w:p w:rsidR="00117E74" w:rsidRDefault="00117E74" w:rsidP="00117E74">
      <w:pPr>
        <w:pStyle w:val="NoSpacing"/>
      </w:pPr>
      <w:r>
        <w:t xml:space="preserve">            return true;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false;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class ByteCodeGenerator;</w:t>
      </w:r>
    </w:p>
    <w:p w:rsidR="00117E74" w:rsidRDefault="00117E74" w:rsidP="00117E74">
      <w:pPr>
        <w:pStyle w:val="NoSpacing"/>
      </w:pPr>
    </w:p>
    <w:p w:rsidR="00117E74" w:rsidRDefault="00117E74" w:rsidP="00117E74">
      <w:pPr>
        <w:pStyle w:val="NoSpacing"/>
      </w:pPr>
      <w:r>
        <w:t>// Copy AST; this works mostly on expressions for now</w:t>
      </w:r>
    </w:p>
    <w:p w:rsidR="00117E74" w:rsidRDefault="00117E74" w:rsidP="00117E74">
      <w:pPr>
        <w:pStyle w:val="NoSpacing"/>
      </w:pPr>
      <w:r>
        <w:t>ParseNode* Parser::CopyPnode(ParseNode *pnode) {</w:t>
      </w:r>
    </w:p>
    <w:p w:rsidR="00117E74" w:rsidRDefault="00117E74" w:rsidP="00117E74">
      <w:pPr>
        <w:pStyle w:val="NoSpacing"/>
      </w:pPr>
      <w:r>
        <w:t xml:space="preserve">    if (pnode==NULL)</w:t>
      </w:r>
    </w:p>
    <w:p w:rsidR="00117E74" w:rsidRDefault="00117E74" w:rsidP="00117E74">
      <w:pPr>
        <w:pStyle w:val="NoSpacing"/>
      </w:pPr>
      <w:r>
        <w:t xml:space="preserve">        return NULL;</w:t>
      </w:r>
    </w:p>
    <w:p w:rsidR="00117E74" w:rsidRDefault="00117E74" w:rsidP="00117E74">
      <w:pPr>
        <w:pStyle w:val="NoSpacing"/>
      </w:pPr>
      <w:r>
        <w:t xml:space="preserve">    switch (pnode-&gt;nop) {</w:t>
      </w:r>
    </w:p>
    <w:p w:rsidR="00117E74" w:rsidRDefault="00117E74" w:rsidP="00117E74">
      <w:pPr>
        <w:pStyle w:val="NoSpacing"/>
      </w:pPr>
      <w:r>
        <w:t xml:space="preserve">        //PTNODE(knopName       , "name"        ,None    ,Pid  ,fnopLeaf)</w:t>
      </w:r>
    </w:p>
    <w:p w:rsidR="00117E74" w:rsidRDefault="00117E74" w:rsidP="00117E74">
      <w:pPr>
        <w:pStyle w:val="NoSpacing"/>
      </w:pPr>
      <w:r>
        <w:t xml:space="preserve">    case knopName: {</w:t>
      </w:r>
    </w:p>
    <w:p w:rsidR="00117E74" w:rsidRDefault="00117E74" w:rsidP="00117E74">
      <w:pPr>
        <w:pStyle w:val="NoSpacing"/>
      </w:pPr>
      <w:r>
        <w:t xml:space="preserve">      ParseNode* nameNode=CreateNameNode(pnode-&gt;sxPid.pid,pnode-&gt;ichMin,pnode-&gt;ichLim);</w:t>
      </w:r>
    </w:p>
    <w:p w:rsidR="00117E74" w:rsidRDefault="00117E74" w:rsidP="00117E74">
      <w:pPr>
        <w:pStyle w:val="NoSpacing"/>
      </w:pPr>
      <w:r>
        <w:t xml:space="preserve">      nameNode-&gt;sxPid.sym=pnode-&gt;sxPid.sym;</w:t>
      </w:r>
    </w:p>
    <w:p w:rsidR="00117E74" w:rsidRDefault="00117E74" w:rsidP="00117E74">
      <w:pPr>
        <w:pStyle w:val="NoSpacing"/>
      </w:pPr>
      <w:r>
        <w:t xml:space="preserve">      return nameNode;</w:t>
      </w:r>
    </w:p>
    <w:p w:rsidR="00117E74" w:rsidRDefault="00117E74" w:rsidP="00117E74">
      <w:pPr>
        <w:pStyle w:val="NoSpacing"/>
      </w:pPr>
      <w:r>
        <w:t xml:space="preserve">    }</w:t>
      </w:r>
    </w:p>
    <w:p w:rsidR="00117E74" w:rsidRDefault="00117E74" w:rsidP="00117E74">
      <w:pPr>
        <w:pStyle w:val="NoSpacing"/>
      </w:pPr>
      <w:r>
        <w:t xml:space="preserve">      //PTNODE(knopInt        , "int const"    ,None    ,Int  ,fnopLeaf|fnopConst)</w:t>
      </w:r>
    </w:p>
    <w:p w:rsidR="00117E74" w:rsidRDefault="00117E74" w:rsidP="00117E74">
      <w:pPr>
        <w:pStyle w:val="NoSpacing"/>
      </w:pPr>
      <w:r>
        <w:t xml:space="preserve">  case knopInt:</w:t>
      </w:r>
    </w:p>
    <w:p w:rsidR="00117E74" w:rsidRDefault="00117E74" w:rsidP="00117E74">
      <w:pPr>
        <w:pStyle w:val="NoSpacing"/>
      </w:pPr>
      <w:r>
        <w:t xml:space="preserve">    return pnode;</w:t>
      </w:r>
    </w:p>
    <w:p w:rsidR="00117E74" w:rsidRDefault="00117E74" w:rsidP="00117E74">
      <w:pPr>
        <w:pStyle w:val="NoSpacing"/>
      </w:pPr>
      <w:r>
        <w:t xml:space="preserve">      //PTNODE(knopFlt        , "flt const"    ,None    ,Flt  ,fnopLeaf|fnopConst)</w:t>
      </w:r>
    </w:p>
    <w:p w:rsidR="00117E74" w:rsidRDefault="00117E74" w:rsidP="00117E74">
      <w:pPr>
        <w:pStyle w:val="NoSpacing"/>
      </w:pPr>
      <w:r>
        <w:t xml:space="preserve">  case knopFlt:</w:t>
      </w:r>
    </w:p>
    <w:p w:rsidR="00117E74" w:rsidRDefault="00117E74" w:rsidP="00117E74">
      <w:pPr>
        <w:pStyle w:val="NoSpacing"/>
      </w:pPr>
      <w:r>
        <w:t xml:space="preserve">    return pnode;</w:t>
      </w:r>
    </w:p>
    <w:p w:rsidR="00117E74" w:rsidRDefault="00117E74" w:rsidP="00117E74">
      <w:pPr>
        <w:pStyle w:val="NoSpacing"/>
      </w:pPr>
      <w:r>
        <w:t xml:space="preserve">      //PTNODE(knopStr        , "str const"    ,None    ,Pid  ,fnopLeaf|fnopConst)</w:t>
      </w:r>
    </w:p>
    <w:p w:rsidR="00117E74" w:rsidRDefault="00117E74" w:rsidP="00117E74">
      <w:pPr>
        <w:pStyle w:val="NoSpacing"/>
      </w:pPr>
      <w:r>
        <w:t xml:space="preserve">  case knopStr:</w:t>
      </w:r>
    </w:p>
    <w:p w:rsidR="00117E74" w:rsidRDefault="00117E74" w:rsidP="00117E74">
      <w:pPr>
        <w:pStyle w:val="NoSpacing"/>
      </w:pPr>
      <w:r>
        <w:t xml:space="preserve">    return pnode;</w:t>
      </w:r>
    </w:p>
    <w:p w:rsidR="00117E74" w:rsidRDefault="00117E74" w:rsidP="00117E74">
      <w:pPr>
        <w:pStyle w:val="NoSpacing"/>
      </w:pPr>
      <w:r>
        <w:t xml:space="preserve">      //PTNODE(knopRegExp     , "reg expr"    ,None    ,Pid  ,fnopLeaf|fnopConst)</w:t>
      </w:r>
    </w:p>
    <w:p w:rsidR="00117E74" w:rsidRDefault="00117E74" w:rsidP="00117E74">
      <w:pPr>
        <w:pStyle w:val="NoSpacing"/>
      </w:pPr>
      <w:r>
        <w:t xml:space="preserve">  case knopRegExp:</w:t>
      </w:r>
    </w:p>
    <w:p w:rsidR="00117E74" w:rsidRDefault="00117E74" w:rsidP="00117E74">
      <w:pPr>
        <w:pStyle w:val="NoSpacing"/>
      </w:pPr>
      <w:r>
        <w:t xml:space="preserve">    return pnode;</w:t>
      </w:r>
    </w:p>
    <w:p w:rsidR="00117E74" w:rsidRDefault="00117E74" w:rsidP="00117E74">
      <w:pPr>
        <w:pStyle w:val="NoSpacing"/>
      </w:pPr>
      <w:r>
        <w:t xml:space="preserve">    break;</w:t>
      </w:r>
    </w:p>
    <w:p w:rsidR="00117E74" w:rsidRDefault="00117E74" w:rsidP="00117E74">
      <w:pPr>
        <w:pStyle w:val="NoSpacing"/>
      </w:pPr>
      <w:r>
        <w:t xml:space="preserve">      //PTNODE(knopThis       , "this"        ,None    ,None ,fnopLeaf)</w:t>
      </w:r>
    </w:p>
    <w:p w:rsidR="00117E74" w:rsidRDefault="00117E74" w:rsidP="00117E74">
      <w:pPr>
        <w:pStyle w:val="NoSpacing"/>
      </w:pPr>
      <w:r>
        <w:t xml:space="preserve">  case knopThis:</w:t>
      </w:r>
    </w:p>
    <w:p w:rsidR="00117E74" w:rsidRDefault="00117E74" w:rsidP="00117E74">
      <w:pPr>
        <w:pStyle w:val="NoSpacing"/>
      </w:pPr>
      <w:r>
        <w:t xml:space="preserve">    return CreateNodeT&lt;knopThis&gt;(pnode-&gt;ichMin,pnode-&gt;ichLim);</w:t>
      </w:r>
    </w:p>
    <w:p w:rsidR="00117E74" w:rsidRDefault="00117E74" w:rsidP="00117E74">
      <w:pPr>
        <w:pStyle w:val="NoSpacing"/>
      </w:pPr>
      <w:r>
        <w:t xml:space="preserve">      //PTNODE(knopNull       , "null"        ,Null    ,None ,fnopLeaf)</w:t>
      </w:r>
    </w:p>
    <w:p w:rsidR="00117E74" w:rsidRDefault="00117E74" w:rsidP="00117E74">
      <w:pPr>
        <w:pStyle w:val="NoSpacing"/>
      </w:pPr>
      <w:r>
        <w:t xml:space="preserve">  case knopNull:</w:t>
      </w:r>
    </w:p>
    <w:p w:rsidR="00117E74" w:rsidRDefault="00117E74" w:rsidP="00117E74">
      <w:pPr>
        <w:pStyle w:val="NoSpacing"/>
      </w:pPr>
      <w:r>
        <w:t xml:space="preserve">    return pnode;</w:t>
      </w:r>
    </w:p>
    <w:p w:rsidR="00117E74" w:rsidRDefault="00117E74" w:rsidP="00117E74">
      <w:pPr>
        <w:pStyle w:val="NoSpacing"/>
      </w:pPr>
      <w:r>
        <w:t xml:space="preserve">      //PTNODE(knopFalse      , "false"        ,False   ,None ,fnopLeaf)</w:t>
      </w:r>
    </w:p>
    <w:p w:rsidR="00117E74" w:rsidRDefault="00117E74" w:rsidP="00117E74">
      <w:pPr>
        <w:pStyle w:val="NoSpacing"/>
      </w:pPr>
      <w:r>
        <w:t xml:space="preserve">  case knopFalse:</w:t>
      </w:r>
    </w:p>
    <w:p w:rsidR="00117E74" w:rsidRDefault="00117E74" w:rsidP="00117E74">
      <w:pPr>
        <w:pStyle w:val="NoSpacing"/>
      </w:pPr>
      <w:r>
        <w:t xml:space="preserve">    return CreateNodeT&lt;knopFalse&gt;(pnode-&gt;ichMin,pnode-&gt;ichLim);</w:t>
      </w:r>
    </w:p>
    <w:p w:rsidR="00117E74" w:rsidRDefault="00117E74" w:rsidP="00117E74">
      <w:pPr>
        <w:pStyle w:val="NoSpacing"/>
      </w:pPr>
      <w:r>
        <w:t xml:space="preserve">      break;</w:t>
      </w:r>
    </w:p>
    <w:p w:rsidR="00117E74" w:rsidRDefault="00117E74" w:rsidP="00117E74">
      <w:pPr>
        <w:pStyle w:val="NoSpacing"/>
      </w:pPr>
      <w:r>
        <w:t xml:space="preserve">      //PTNODE(knopTrue       , "true"        ,True    ,None ,fnopLeaf)</w:t>
      </w:r>
    </w:p>
    <w:p w:rsidR="00117E74" w:rsidRDefault="00117E74" w:rsidP="00117E74">
      <w:pPr>
        <w:pStyle w:val="NoSpacing"/>
      </w:pPr>
      <w:r>
        <w:t xml:space="preserve">  case knopTrue:</w:t>
      </w:r>
    </w:p>
    <w:p w:rsidR="00117E74" w:rsidRDefault="00117E74" w:rsidP="00117E74">
      <w:pPr>
        <w:pStyle w:val="NoSpacing"/>
      </w:pPr>
      <w:r>
        <w:t xml:space="preserve">    return CreateNodeT&lt;knopTrue&gt;(pnode-&gt;ichMin,pnode-&gt;ichLim);</w:t>
      </w:r>
    </w:p>
    <w:p w:rsidR="00117E74" w:rsidRDefault="00117E74" w:rsidP="00117E74">
      <w:pPr>
        <w:pStyle w:val="NoSpacing"/>
      </w:pPr>
      <w:r>
        <w:t xml:space="preserve">      //PTNODE(knopEmpty      , "empty"        ,Empty   ,None ,fnopLeaf)</w:t>
      </w:r>
    </w:p>
    <w:p w:rsidR="00117E74" w:rsidRDefault="00117E74" w:rsidP="00117E74">
      <w:pPr>
        <w:pStyle w:val="NoSpacing"/>
      </w:pPr>
      <w:r>
        <w:t xml:space="preserve">  case knopEmpty:</w:t>
      </w:r>
    </w:p>
    <w:p w:rsidR="00117E74" w:rsidRDefault="00117E74" w:rsidP="00117E74">
      <w:pPr>
        <w:pStyle w:val="NoSpacing"/>
      </w:pPr>
      <w:r>
        <w:t xml:space="preserve">    return CreateNodeT&lt;knopEmpty&gt;(pnode-&gt;ichMin,pnode-&gt;ichLim);</w:t>
      </w:r>
    </w:p>
    <w:p w:rsidR="00117E74" w:rsidRDefault="00117E74" w:rsidP="00117E74">
      <w:pPr>
        <w:pStyle w:val="NoSpacing"/>
      </w:pPr>
      <w:r>
        <w:t xml:space="preserve">      // Unary operators.</w:t>
      </w:r>
    </w:p>
    <w:p w:rsidR="00117E74" w:rsidRDefault="00117E74" w:rsidP="00117E74">
      <w:pPr>
        <w:pStyle w:val="NoSpacing"/>
      </w:pPr>
      <w:r>
        <w:t xml:space="preserve">      //PTNODE(knopNot        , "~"            ,BitNot  ,Uni  ,fnopUni)</w:t>
      </w:r>
    </w:p>
    <w:p w:rsidR="00117E74" w:rsidRDefault="00117E74" w:rsidP="00117E74">
      <w:pPr>
        <w:pStyle w:val="NoSpacing"/>
      </w:pPr>
      <w:r>
        <w:t xml:space="preserve">      //PTNODE(knopNeg        , "unary -"    ,Neg     ,Uni  ,fnopUni)</w:t>
      </w:r>
    </w:p>
    <w:p w:rsidR="00117E74" w:rsidRDefault="00117E74" w:rsidP="00117E74">
      <w:pPr>
        <w:pStyle w:val="NoSpacing"/>
      </w:pPr>
      <w:r>
        <w:t xml:space="preserve">      //PTNODE(knopPos        , "unary +"    ,Pos     ,Uni  ,fnopUni)</w:t>
      </w:r>
    </w:p>
    <w:p w:rsidR="00117E74" w:rsidRDefault="00117E74" w:rsidP="00117E74">
      <w:pPr>
        <w:pStyle w:val="NoSpacing"/>
      </w:pPr>
      <w:r>
        <w:t xml:space="preserve">      //PTNODE(knopLogNot     , "!"            ,LogNot  ,Uni  ,fnopUni)</w:t>
      </w:r>
    </w:p>
    <w:p w:rsidR="00117E74" w:rsidRDefault="00117E74" w:rsidP="00117E74">
      <w:pPr>
        <w:pStyle w:val="NoSpacing"/>
      </w:pPr>
      <w:r>
        <w:t xml:space="preserve">      //PTNODE(knopEllipsis     , "..."       ,Spread  ,Uni    , fnopUni)</w:t>
      </w:r>
    </w:p>
    <w:p w:rsidR="00117E74" w:rsidRDefault="00117E74" w:rsidP="00117E74">
      <w:pPr>
        <w:pStyle w:val="NoSpacing"/>
      </w:pPr>
      <w:r>
        <w:t xml:space="preserve">      //PTNODE(knopDecPost    , "-- post"    ,Dec     ,Uni  ,fnopUni|fnopAsg)</w:t>
      </w:r>
    </w:p>
    <w:p w:rsidR="00117E74" w:rsidRDefault="00117E74" w:rsidP="00117E74">
      <w:pPr>
        <w:pStyle w:val="NoSpacing"/>
      </w:pPr>
      <w:r>
        <w:lastRenderedPageBreak/>
        <w:t xml:space="preserve">      //PTNODE(knopIncPre     , "++ pre"    ,Inc     ,Uni  ,fnopUni|fnopAsg)</w:t>
      </w:r>
    </w:p>
    <w:p w:rsidR="00117E74" w:rsidRDefault="00117E74" w:rsidP="00117E74">
      <w:pPr>
        <w:pStyle w:val="NoSpacing"/>
      </w:pPr>
      <w:r>
        <w:t xml:space="preserve">      //PTNODE(knopDecPre     , "-- pre"    ,Dec     ,Uni  ,fnopUni|fnopAsg)</w:t>
      </w:r>
    </w:p>
    <w:p w:rsidR="00117E74" w:rsidRDefault="00117E74" w:rsidP="00117E74">
      <w:pPr>
        <w:pStyle w:val="NoSpacing"/>
      </w:pPr>
      <w:r>
        <w:t xml:space="preserve">      //PTNODE(knopTypeof     , "typeof"    ,None    ,Uni  ,fnopUni)</w:t>
      </w:r>
    </w:p>
    <w:p w:rsidR="00117E74" w:rsidRDefault="00117E74" w:rsidP="00117E74">
      <w:pPr>
        <w:pStyle w:val="NoSpacing"/>
      </w:pPr>
      <w:r>
        <w:t xml:space="preserve">      //PTNODE(knopVoid       , "void"        ,Void    ,Uni  ,fnopUni)</w:t>
      </w:r>
    </w:p>
    <w:p w:rsidR="00117E74" w:rsidRDefault="00117E74" w:rsidP="00117E74">
      <w:pPr>
        <w:pStyle w:val="NoSpacing"/>
      </w:pPr>
      <w:r>
        <w:t xml:space="preserve">      //PTNODE(knopDelete     , "delete"    ,None    ,Uni  ,fnopUni)</w:t>
      </w:r>
    </w:p>
    <w:p w:rsidR="00117E74" w:rsidRDefault="00117E74" w:rsidP="00117E74">
      <w:pPr>
        <w:pStyle w:val="NoSpacing"/>
      </w:pPr>
      <w:r>
        <w:t xml:space="preserve">  case knopNot:</w:t>
      </w:r>
    </w:p>
    <w:p w:rsidR="00117E74" w:rsidRDefault="00117E74" w:rsidP="00117E74">
      <w:pPr>
        <w:pStyle w:val="NoSpacing"/>
      </w:pPr>
      <w:r>
        <w:t xml:space="preserve">  case knopNeg:</w:t>
      </w:r>
    </w:p>
    <w:p w:rsidR="00117E74" w:rsidRDefault="00117E74" w:rsidP="00117E74">
      <w:pPr>
        <w:pStyle w:val="NoSpacing"/>
      </w:pPr>
      <w:r>
        <w:t xml:space="preserve">  case knopPos:</w:t>
      </w:r>
    </w:p>
    <w:p w:rsidR="00117E74" w:rsidRDefault="00117E74" w:rsidP="00117E74">
      <w:pPr>
        <w:pStyle w:val="NoSpacing"/>
      </w:pPr>
      <w:r>
        <w:t xml:space="preserve">  case knopLogNot:</w:t>
      </w:r>
    </w:p>
    <w:p w:rsidR="00117E74" w:rsidRDefault="00117E74" w:rsidP="00117E74">
      <w:pPr>
        <w:pStyle w:val="NoSpacing"/>
      </w:pPr>
      <w:r>
        <w:t xml:space="preserve">  case knopEllipsis:</w:t>
      </w:r>
    </w:p>
    <w:p w:rsidR="00117E74" w:rsidRDefault="00117E74" w:rsidP="00117E74">
      <w:pPr>
        <w:pStyle w:val="NoSpacing"/>
      </w:pPr>
      <w:r>
        <w:t xml:space="preserve">  case knopIncPost:</w:t>
      </w:r>
    </w:p>
    <w:p w:rsidR="00117E74" w:rsidRDefault="00117E74" w:rsidP="00117E74">
      <w:pPr>
        <w:pStyle w:val="NoSpacing"/>
      </w:pPr>
      <w:r>
        <w:t xml:space="preserve">  case knopDecPost:</w:t>
      </w:r>
    </w:p>
    <w:p w:rsidR="00117E74" w:rsidRDefault="00117E74" w:rsidP="00117E74">
      <w:pPr>
        <w:pStyle w:val="NoSpacing"/>
      </w:pPr>
      <w:r>
        <w:t xml:space="preserve">  case knopIncPre:</w:t>
      </w:r>
    </w:p>
    <w:p w:rsidR="00117E74" w:rsidRDefault="00117E74" w:rsidP="00117E74">
      <w:pPr>
        <w:pStyle w:val="NoSpacing"/>
      </w:pPr>
      <w:r>
        <w:t xml:space="preserve">  case knopDecPre:</w:t>
      </w:r>
    </w:p>
    <w:p w:rsidR="00117E74" w:rsidRDefault="00117E74" w:rsidP="00117E74">
      <w:pPr>
        <w:pStyle w:val="NoSpacing"/>
      </w:pPr>
      <w:r>
        <w:t xml:space="preserve">  case knopTypeof:</w:t>
      </w:r>
    </w:p>
    <w:p w:rsidR="00117E74" w:rsidRDefault="00117E74" w:rsidP="00117E74">
      <w:pPr>
        <w:pStyle w:val="NoSpacing"/>
      </w:pPr>
      <w:r>
        <w:t xml:space="preserve">  case knopVoid:</w:t>
      </w:r>
    </w:p>
    <w:p w:rsidR="00117E74" w:rsidRDefault="00117E74" w:rsidP="00117E74">
      <w:pPr>
        <w:pStyle w:val="NoSpacing"/>
      </w:pPr>
      <w:r>
        <w:t xml:space="preserve">  case knopDelete:</w:t>
      </w:r>
    </w:p>
    <w:p w:rsidR="00117E74" w:rsidRDefault="00117E74" w:rsidP="00117E74">
      <w:pPr>
        <w:pStyle w:val="NoSpacing"/>
      </w:pPr>
      <w:r>
        <w:t xml:space="preserve">    return CreateUniNode(pnode-&gt;nop,CopyPnode(pnode-&gt;sxUni.pnode1),pnode-&gt;ichMin,pnode-&gt;ichLim);</w:t>
      </w:r>
    </w:p>
    <w:p w:rsidR="00117E74" w:rsidRDefault="00117E74" w:rsidP="00117E74">
      <w:pPr>
        <w:pStyle w:val="NoSpacing"/>
      </w:pPr>
      <w:r>
        <w:t xml:space="preserve">      //PTNODE(knopArray      , "arr cnst"    ,None    ,Uni  ,fnopUni)</w:t>
      </w:r>
    </w:p>
    <w:p w:rsidR="00117E74" w:rsidRDefault="00117E74" w:rsidP="00117E74">
      <w:pPr>
        <w:pStyle w:val="NoSpacing"/>
      </w:pPr>
      <w:r>
        <w:t xml:space="preserve">      //PTNODE(knopObject     , "obj cnst"    ,None    ,Uni  ,fnopUni)</w:t>
      </w:r>
    </w:p>
    <w:p w:rsidR="00117E74" w:rsidRDefault="00117E74" w:rsidP="00117E74">
      <w:pPr>
        <w:pStyle w:val="NoSpacing"/>
      </w:pPr>
      <w:r>
        <w:t xml:space="preserve">  case knopArray:</w:t>
      </w:r>
    </w:p>
    <w:p w:rsidR="00117E74" w:rsidRDefault="00117E74" w:rsidP="00117E74">
      <w:pPr>
        <w:pStyle w:val="NoSpacing"/>
      </w:pPr>
      <w:r>
        <w:t xml:space="preserve">  case knopObject:</w:t>
      </w:r>
    </w:p>
    <w:p w:rsidR="00117E74" w:rsidRDefault="00117E74" w:rsidP="00117E74">
      <w:pPr>
        <w:pStyle w:val="NoSpacing"/>
      </w:pPr>
      <w:r>
        <w:t xml:space="preserve">    // TODO: need to copy arr</w:t>
      </w:r>
    </w:p>
    <w:p w:rsidR="00117E74" w:rsidRDefault="00117E74" w:rsidP="00117E74">
      <w:pPr>
        <w:pStyle w:val="NoSpacing"/>
      </w:pPr>
      <w:r>
        <w:t xml:space="preserve">    Assert(false);</w:t>
      </w:r>
    </w:p>
    <w:p w:rsidR="00117E74" w:rsidRDefault="00117E74" w:rsidP="00117E74">
      <w:pPr>
        <w:pStyle w:val="NoSpacing"/>
      </w:pPr>
      <w:r>
        <w:t xml:space="preserve">    break;</w:t>
      </w:r>
    </w:p>
    <w:p w:rsidR="00117E74" w:rsidRDefault="00117E74" w:rsidP="00117E74">
      <w:pPr>
        <w:pStyle w:val="NoSpacing"/>
      </w:pPr>
      <w:r>
        <w:t xml:space="preserve">      // Binary operators</w:t>
      </w:r>
    </w:p>
    <w:p w:rsidR="00117E74" w:rsidRDefault="00117E74" w:rsidP="00117E74">
      <w:pPr>
        <w:pStyle w:val="NoSpacing"/>
      </w:pPr>
      <w:r>
        <w:t xml:space="preserve">      //PTNODE(knopAdd        , "+"            ,Add     ,Bin  ,fnopBin)</w:t>
      </w:r>
    </w:p>
    <w:p w:rsidR="00117E74" w:rsidRDefault="00117E74" w:rsidP="00117E74">
      <w:pPr>
        <w:pStyle w:val="NoSpacing"/>
      </w:pPr>
      <w:r>
        <w:t xml:space="preserve">      //PTNODE(knopSub        , "-"            ,Sub     ,Bin  ,fnopBin)</w:t>
      </w:r>
    </w:p>
    <w:p w:rsidR="00117E74" w:rsidRDefault="00117E74" w:rsidP="00117E74">
      <w:pPr>
        <w:pStyle w:val="NoSpacing"/>
      </w:pPr>
      <w:r>
        <w:t xml:space="preserve">      //PTNODE(knopMul        , "*"            ,Mul     ,Bin  ,fnopBin)</w:t>
      </w:r>
    </w:p>
    <w:p w:rsidR="00117E74" w:rsidRDefault="00117E74" w:rsidP="00117E74">
      <w:pPr>
        <w:pStyle w:val="NoSpacing"/>
      </w:pPr>
      <w:r>
        <w:t xml:space="preserve">      //PTNODE(knopExpo       , "**"           ,Expo     ,Bin  ,fnopBin)</w:t>
      </w:r>
    </w:p>
    <w:p w:rsidR="00117E74" w:rsidRDefault="00117E74" w:rsidP="00117E74">
      <w:pPr>
        <w:pStyle w:val="NoSpacing"/>
      </w:pPr>
      <w:r>
        <w:t xml:space="preserve">      //PTNODE(knopDiv        , "/"            ,Div     ,Bin  ,fnopBin)</w:t>
      </w:r>
    </w:p>
    <w:p w:rsidR="00117E74" w:rsidRDefault="00117E74" w:rsidP="00117E74">
      <w:pPr>
        <w:pStyle w:val="NoSpacing"/>
      </w:pPr>
      <w:r>
        <w:t xml:space="preserve">      //PTNODE(knopMod        , "%"            ,Mod     ,Bin  ,fnopBin)</w:t>
      </w:r>
    </w:p>
    <w:p w:rsidR="00117E74" w:rsidRDefault="00117E74" w:rsidP="00117E74">
      <w:pPr>
        <w:pStyle w:val="NoSpacing"/>
      </w:pPr>
      <w:r>
        <w:t xml:space="preserve">      //PTNODE(knopOr         , "|"            ,BitOr   ,Bin  ,fnopBin)</w:t>
      </w:r>
    </w:p>
    <w:p w:rsidR="00117E74" w:rsidRDefault="00117E74" w:rsidP="00117E74">
      <w:pPr>
        <w:pStyle w:val="NoSpacing"/>
      </w:pPr>
      <w:r>
        <w:t xml:space="preserve">      //PTNODE(knopXor        , "^"            ,BitXor  ,Bin  ,fnopBin)</w:t>
      </w:r>
    </w:p>
    <w:p w:rsidR="00117E74" w:rsidRDefault="00117E74" w:rsidP="00117E74">
      <w:pPr>
        <w:pStyle w:val="NoSpacing"/>
      </w:pPr>
      <w:r>
        <w:t xml:space="preserve">      //PTNODE(knopAnd        , "&amp;"            ,BitAnd  ,Bin  ,fnopBin)</w:t>
      </w:r>
    </w:p>
    <w:p w:rsidR="00117E74" w:rsidRDefault="00117E74" w:rsidP="00117E74">
      <w:pPr>
        <w:pStyle w:val="NoSpacing"/>
      </w:pPr>
      <w:r>
        <w:t xml:space="preserve">      //PTNODE(knopEq         , "=="        ,EQ      ,Bin  ,fnopBin|fnopRel)</w:t>
      </w:r>
    </w:p>
    <w:p w:rsidR="00117E74" w:rsidRDefault="00117E74" w:rsidP="00117E74">
      <w:pPr>
        <w:pStyle w:val="NoSpacing"/>
      </w:pPr>
      <w:r>
        <w:t xml:space="preserve">      //PTNODE(knopNe         , "!="        ,NE      ,Bin  ,fnopBin|fnopRel)</w:t>
      </w:r>
    </w:p>
    <w:p w:rsidR="00117E74" w:rsidRDefault="00117E74" w:rsidP="00117E74">
      <w:pPr>
        <w:pStyle w:val="NoSpacing"/>
      </w:pPr>
      <w:r>
        <w:t xml:space="preserve">      //PTNODE(knopLt         , "&lt;"            ,LT      ,Bin  ,fnopBin|fnopRel)</w:t>
      </w:r>
    </w:p>
    <w:p w:rsidR="00117E74" w:rsidRDefault="00117E74" w:rsidP="00117E74">
      <w:pPr>
        <w:pStyle w:val="NoSpacing"/>
      </w:pPr>
      <w:r>
        <w:t xml:space="preserve">      //PTNODE(knopLe         , "&lt;="        ,LE      ,Bin  ,fnopBin|fnopRel)</w:t>
      </w:r>
    </w:p>
    <w:p w:rsidR="00117E74" w:rsidRDefault="00117E74" w:rsidP="00117E74">
      <w:pPr>
        <w:pStyle w:val="NoSpacing"/>
      </w:pPr>
      <w:r>
        <w:t xml:space="preserve">      //PTNODE(knopGe         , "&gt;="        ,GE      ,Bin  ,fnopBin|fnopRel)</w:t>
      </w:r>
    </w:p>
    <w:p w:rsidR="00117E74" w:rsidRDefault="00117E74" w:rsidP="00117E74">
      <w:pPr>
        <w:pStyle w:val="NoSpacing"/>
      </w:pPr>
      <w:r>
        <w:t xml:space="preserve">      //PTNODE(knopGt         , "&gt;"            ,GT      ,Bin  ,fnopBin|fnopRel)</w:t>
      </w:r>
    </w:p>
    <w:p w:rsidR="00117E74" w:rsidRDefault="00117E74" w:rsidP="00117E74">
      <w:pPr>
        <w:pStyle w:val="NoSpacing"/>
      </w:pPr>
      <w:r>
        <w:t xml:space="preserve">      //PTNODE(knopEqv        , "==="        ,Eqv     ,Bin  ,fnopBin|fnopRel)</w:t>
      </w:r>
    </w:p>
    <w:p w:rsidR="00117E74" w:rsidRDefault="00117E74" w:rsidP="00117E74">
      <w:pPr>
        <w:pStyle w:val="NoSpacing"/>
      </w:pPr>
      <w:r>
        <w:t xml:space="preserve">      //PTNODE(knopIn         , "in"        ,In      ,Bin  ,fnopBin|fnopRel)</w:t>
      </w:r>
    </w:p>
    <w:p w:rsidR="00117E74" w:rsidRDefault="00117E74" w:rsidP="00117E74">
      <w:pPr>
        <w:pStyle w:val="NoSpacing"/>
      </w:pPr>
      <w:r>
        <w:t xml:space="preserve">      //PTNODE(knopInstOf     , "instanceof",InstOf  ,Bin  ,fnopBin|fnopRel)</w:t>
      </w:r>
    </w:p>
    <w:p w:rsidR="00117E74" w:rsidRDefault="00117E74" w:rsidP="00117E74">
      <w:pPr>
        <w:pStyle w:val="NoSpacing"/>
      </w:pPr>
      <w:r>
        <w:t xml:space="preserve">      //PTNODE(knopNEqv       , "!=="        ,NEqv    ,Bin  ,fnopBin|fnopRel)</w:t>
      </w:r>
    </w:p>
    <w:p w:rsidR="00117E74" w:rsidRDefault="00117E74" w:rsidP="00117E74">
      <w:pPr>
        <w:pStyle w:val="NoSpacing"/>
      </w:pPr>
      <w:r>
        <w:t xml:space="preserve">      //PTNODE(knopComma      , ","            ,None    ,Bin  ,fnopBin)</w:t>
      </w:r>
    </w:p>
    <w:p w:rsidR="00117E74" w:rsidRDefault="00117E74" w:rsidP="00117E74">
      <w:pPr>
        <w:pStyle w:val="NoSpacing"/>
      </w:pPr>
      <w:r>
        <w:t xml:space="preserve">      //PTNODE(knopLogOr      , "||"        ,None    ,Bin  ,fnopBin)</w:t>
      </w:r>
    </w:p>
    <w:p w:rsidR="00117E74" w:rsidRDefault="00117E74" w:rsidP="00117E74">
      <w:pPr>
        <w:pStyle w:val="NoSpacing"/>
      </w:pPr>
      <w:r>
        <w:t xml:space="preserve">      //PTNODE(knopLogAnd     , "&amp;&amp;"        ,None    ,Bin  ,fnopBin)</w:t>
      </w:r>
    </w:p>
    <w:p w:rsidR="00117E74" w:rsidRDefault="00117E74" w:rsidP="00117E74">
      <w:pPr>
        <w:pStyle w:val="NoSpacing"/>
      </w:pPr>
      <w:r>
        <w:t xml:space="preserve">      //PTNODE(knopLsh        , "&lt;&lt;"        ,Lsh     ,Bin  ,fnopBin)</w:t>
      </w:r>
    </w:p>
    <w:p w:rsidR="00117E74" w:rsidRDefault="00117E74" w:rsidP="00117E74">
      <w:pPr>
        <w:pStyle w:val="NoSpacing"/>
      </w:pPr>
      <w:r>
        <w:t xml:space="preserve">      //PTNODE(knopRsh        , "&gt;&gt;"        ,Rsh     ,Bin  ,fnopBin)</w:t>
      </w:r>
    </w:p>
    <w:p w:rsidR="00117E74" w:rsidRDefault="00117E74" w:rsidP="00117E74">
      <w:pPr>
        <w:pStyle w:val="NoSpacing"/>
      </w:pPr>
      <w:r>
        <w:t xml:space="preserve">      //PTNODE(knopRs2        , "&gt;&gt;&gt;"        ,Rs2     ,Bin  ,fnopBin)</w:t>
      </w:r>
    </w:p>
    <w:p w:rsidR="00117E74" w:rsidRDefault="00117E74" w:rsidP="00117E74">
      <w:pPr>
        <w:pStyle w:val="NoSpacing"/>
      </w:pPr>
      <w:r>
        <w:t xml:space="preserve">  case knopAdd:</w:t>
      </w:r>
    </w:p>
    <w:p w:rsidR="00117E74" w:rsidRDefault="00117E74" w:rsidP="00117E74">
      <w:pPr>
        <w:pStyle w:val="NoSpacing"/>
      </w:pPr>
      <w:r>
        <w:t xml:space="preserve">  case knopSub:</w:t>
      </w:r>
    </w:p>
    <w:p w:rsidR="00117E74" w:rsidRDefault="00117E74" w:rsidP="00117E74">
      <w:pPr>
        <w:pStyle w:val="NoSpacing"/>
      </w:pPr>
      <w:r>
        <w:lastRenderedPageBreak/>
        <w:t xml:space="preserve">  case knopMul:</w:t>
      </w:r>
    </w:p>
    <w:p w:rsidR="00117E74" w:rsidRDefault="00117E74" w:rsidP="00117E74">
      <w:pPr>
        <w:pStyle w:val="NoSpacing"/>
      </w:pPr>
      <w:r>
        <w:t xml:space="preserve">  case knopExpo:</w:t>
      </w:r>
    </w:p>
    <w:p w:rsidR="00117E74" w:rsidRDefault="00117E74" w:rsidP="00117E74">
      <w:pPr>
        <w:pStyle w:val="NoSpacing"/>
      </w:pPr>
      <w:r>
        <w:t xml:space="preserve">  case knopDiv:</w:t>
      </w:r>
    </w:p>
    <w:p w:rsidR="00117E74" w:rsidRDefault="00117E74" w:rsidP="00117E74">
      <w:pPr>
        <w:pStyle w:val="NoSpacing"/>
      </w:pPr>
      <w:r>
        <w:t xml:space="preserve">  case knopMod:</w:t>
      </w:r>
    </w:p>
    <w:p w:rsidR="00117E74" w:rsidRDefault="00117E74" w:rsidP="00117E74">
      <w:pPr>
        <w:pStyle w:val="NoSpacing"/>
      </w:pPr>
      <w:r>
        <w:t xml:space="preserve">  case knopOr:</w:t>
      </w:r>
    </w:p>
    <w:p w:rsidR="00117E74" w:rsidRDefault="00117E74" w:rsidP="00117E74">
      <w:pPr>
        <w:pStyle w:val="NoSpacing"/>
      </w:pPr>
      <w:r>
        <w:t xml:space="preserve">  case knopXor:</w:t>
      </w:r>
    </w:p>
    <w:p w:rsidR="00117E74" w:rsidRDefault="00117E74" w:rsidP="00117E74">
      <w:pPr>
        <w:pStyle w:val="NoSpacing"/>
      </w:pPr>
      <w:r>
        <w:t xml:space="preserve">  case knopAnd:</w:t>
      </w:r>
    </w:p>
    <w:p w:rsidR="00117E74" w:rsidRDefault="00117E74" w:rsidP="00117E74">
      <w:pPr>
        <w:pStyle w:val="NoSpacing"/>
      </w:pPr>
      <w:r>
        <w:t xml:space="preserve">  case knopEq:</w:t>
      </w:r>
    </w:p>
    <w:p w:rsidR="00117E74" w:rsidRDefault="00117E74" w:rsidP="00117E74">
      <w:pPr>
        <w:pStyle w:val="NoSpacing"/>
      </w:pPr>
      <w:r>
        <w:t xml:space="preserve">  case knopNe:</w:t>
      </w:r>
    </w:p>
    <w:p w:rsidR="00117E74" w:rsidRDefault="00117E74" w:rsidP="00117E74">
      <w:pPr>
        <w:pStyle w:val="NoSpacing"/>
      </w:pPr>
      <w:r>
        <w:t xml:space="preserve">  case knopLt:</w:t>
      </w:r>
    </w:p>
    <w:p w:rsidR="00117E74" w:rsidRDefault="00117E74" w:rsidP="00117E74">
      <w:pPr>
        <w:pStyle w:val="NoSpacing"/>
      </w:pPr>
      <w:r>
        <w:t xml:space="preserve">  case knopLe:</w:t>
      </w:r>
    </w:p>
    <w:p w:rsidR="00117E74" w:rsidRDefault="00117E74" w:rsidP="00117E74">
      <w:pPr>
        <w:pStyle w:val="NoSpacing"/>
      </w:pPr>
      <w:r>
        <w:t xml:space="preserve">  case knopGe:</w:t>
      </w:r>
    </w:p>
    <w:p w:rsidR="00117E74" w:rsidRDefault="00117E74" w:rsidP="00117E74">
      <w:pPr>
        <w:pStyle w:val="NoSpacing"/>
      </w:pPr>
      <w:r>
        <w:t xml:space="preserve">  case knopGt:</w:t>
      </w:r>
    </w:p>
    <w:p w:rsidR="00117E74" w:rsidRDefault="00117E74" w:rsidP="00117E74">
      <w:pPr>
        <w:pStyle w:val="NoSpacing"/>
      </w:pPr>
      <w:r>
        <w:t xml:space="preserve">  case knopEqv:</w:t>
      </w:r>
    </w:p>
    <w:p w:rsidR="00117E74" w:rsidRDefault="00117E74" w:rsidP="00117E74">
      <w:pPr>
        <w:pStyle w:val="NoSpacing"/>
      </w:pPr>
      <w:r>
        <w:t xml:space="preserve">  case knopIn:</w:t>
      </w:r>
    </w:p>
    <w:p w:rsidR="00117E74" w:rsidRDefault="00117E74" w:rsidP="00117E74">
      <w:pPr>
        <w:pStyle w:val="NoSpacing"/>
      </w:pPr>
      <w:r>
        <w:t xml:space="preserve">  case knopInstOf:</w:t>
      </w:r>
    </w:p>
    <w:p w:rsidR="00117E74" w:rsidRDefault="00117E74" w:rsidP="00117E74">
      <w:pPr>
        <w:pStyle w:val="NoSpacing"/>
      </w:pPr>
      <w:r>
        <w:t xml:space="preserve">  case knopNEqv:</w:t>
      </w:r>
    </w:p>
    <w:p w:rsidR="00117E74" w:rsidRDefault="00117E74" w:rsidP="00117E74">
      <w:pPr>
        <w:pStyle w:val="NoSpacing"/>
      </w:pPr>
      <w:r>
        <w:t xml:space="preserve">  case knopComma:</w:t>
      </w:r>
    </w:p>
    <w:p w:rsidR="00117E74" w:rsidRDefault="00117E74" w:rsidP="00117E74">
      <w:pPr>
        <w:pStyle w:val="NoSpacing"/>
      </w:pPr>
      <w:r>
        <w:t xml:space="preserve">  case knopLogOr:</w:t>
      </w:r>
    </w:p>
    <w:p w:rsidR="00117E74" w:rsidRDefault="00117E74" w:rsidP="00117E74">
      <w:pPr>
        <w:pStyle w:val="NoSpacing"/>
      </w:pPr>
      <w:r>
        <w:t xml:space="preserve">  case knopLogAnd:</w:t>
      </w:r>
    </w:p>
    <w:p w:rsidR="00117E74" w:rsidRDefault="00117E74" w:rsidP="00117E74">
      <w:pPr>
        <w:pStyle w:val="NoSpacing"/>
      </w:pPr>
      <w:r>
        <w:t xml:space="preserve">  case knopLsh:</w:t>
      </w:r>
    </w:p>
    <w:p w:rsidR="00117E74" w:rsidRDefault="00117E74" w:rsidP="00117E74">
      <w:pPr>
        <w:pStyle w:val="NoSpacing"/>
      </w:pPr>
      <w:r>
        <w:t xml:space="preserve">  case knopRsh:</w:t>
      </w:r>
    </w:p>
    <w:p w:rsidR="00117E74" w:rsidRDefault="00117E74" w:rsidP="00117E74">
      <w:pPr>
        <w:pStyle w:val="NoSpacing"/>
      </w:pPr>
      <w:r>
        <w:t xml:space="preserve">  case knopRs2:</w:t>
      </w:r>
    </w:p>
    <w:p w:rsidR="00117E74" w:rsidRDefault="00117E74" w:rsidP="00117E74">
      <w:pPr>
        <w:pStyle w:val="NoSpacing"/>
      </w:pPr>
      <w:r>
        <w:t xml:space="preserve">      //PTNODE(knopAsg        , "="            ,None    ,Bin  ,fnopBin|fnopAsg)</w:t>
      </w:r>
    </w:p>
    <w:p w:rsidR="00117E74" w:rsidRDefault="00117E74" w:rsidP="00117E74">
      <w:pPr>
        <w:pStyle w:val="NoSpacing"/>
      </w:pPr>
      <w:r>
        <w:t xml:space="preserve">  case knopAsg:</w:t>
      </w:r>
    </w:p>
    <w:p w:rsidR="00117E74" w:rsidRDefault="00117E74" w:rsidP="00117E74">
      <w:pPr>
        <w:pStyle w:val="NoSpacing"/>
      </w:pPr>
      <w:r>
        <w:t xml:space="preserve">      //PTNODE(knopDot        , "."            ,None    ,Bin  ,fnopBin)</w:t>
      </w:r>
    </w:p>
    <w:p w:rsidR="00117E74" w:rsidRDefault="00117E74" w:rsidP="00117E74">
      <w:pPr>
        <w:pStyle w:val="NoSpacing"/>
      </w:pPr>
      <w:r>
        <w:t xml:space="preserve">  case knopDot:</w:t>
      </w:r>
    </w:p>
    <w:p w:rsidR="00117E74" w:rsidRDefault="00117E74" w:rsidP="00117E74">
      <w:pPr>
        <w:pStyle w:val="NoSpacing"/>
      </w:pPr>
      <w:r>
        <w:t xml:space="preserve">      //PTNODE(knopAsgAdd     , "+="        ,Add     ,Bin  ,fnopBin|fnopAsg)</w:t>
      </w:r>
    </w:p>
    <w:p w:rsidR="00117E74" w:rsidRDefault="00117E74" w:rsidP="00117E74">
      <w:pPr>
        <w:pStyle w:val="NoSpacing"/>
      </w:pPr>
      <w:r>
        <w:t xml:space="preserve">  case knopAsgAdd:</w:t>
      </w:r>
    </w:p>
    <w:p w:rsidR="00117E74" w:rsidRDefault="00117E74" w:rsidP="00117E74">
      <w:pPr>
        <w:pStyle w:val="NoSpacing"/>
      </w:pPr>
      <w:r>
        <w:t xml:space="preserve">      //PTNODE(knopAsgSub     , "-="        ,Sub     ,Bin  ,fnopBin|fnopAsg)</w:t>
      </w:r>
    </w:p>
    <w:p w:rsidR="00117E74" w:rsidRDefault="00117E74" w:rsidP="00117E74">
      <w:pPr>
        <w:pStyle w:val="NoSpacing"/>
      </w:pPr>
      <w:r>
        <w:t xml:space="preserve">  case knopAsgSub:</w:t>
      </w:r>
    </w:p>
    <w:p w:rsidR="00117E74" w:rsidRDefault="00117E74" w:rsidP="00117E74">
      <w:pPr>
        <w:pStyle w:val="NoSpacing"/>
      </w:pPr>
      <w:r>
        <w:t xml:space="preserve">      //PTNODE(knopAsgMul     , "*="        ,Mul     ,Bin  ,fnopBin|fnopAsg)</w:t>
      </w:r>
    </w:p>
    <w:p w:rsidR="00117E74" w:rsidRDefault="00117E74" w:rsidP="00117E74">
      <w:pPr>
        <w:pStyle w:val="NoSpacing"/>
      </w:pPr>
      <w:r>
        <w:t xml:space="preserve">  case knopAsgMul:</w:t>
      </w:r>
    </w:p>
    <w:p w:rsidR="00117E74" w:rsidRDefault="00117E74" w:rsidP="00117E74">
      <w:pPr>
        <w:pStyle w:val="NoSpacing"/>
      </w:pPr>
      <w:r>
        <w:t xml:space="preserve">      //PTNODE(knopAsgDiv     , "/="        ,Div     ,Bin  ,fnopBin|fnopAsg)</w:t>
      </w:r>
    </w:p>
    <w:p w:rsidR="00117E74" w:rsidRDefault="00117E74" w:rsidP="00117E74">
      <w:pPr>
        <w:pStyle w:val="NoSpacing"/>
      </w:pPr>
      <w:r>
        <w:t xml:space="preserve">  case knopAsgExpo:</w:t>
      </w:r>
    </w:p>
    <w:p w:rsidR="00117E74" w:rsidRDefault="00117E74" w:rsidP="00117E74">
      <w:pPr>
        <w:pStyle w:val="NoSpacing"/>
      </w:pPr>
      <w:r>
        <w:t xml:space="preserve">      //PTNODE(knopAsgExpo    , "**="       ,Expo    ,Bin  ,fnopBin|fnopAsg)</w:t>
      </w:r>
    </w:p>
    <w:p w:rsidR="00117E74" w:rsidRDefault="00117E74" w:rsidP="00117E74">
      <w:pPr>
        <w:pStyle w:val="NoSpacing"/>
      </w:pPr>
      <w:r>
        <w:t xml:space="preserve">  case knopAsgDiv:</w:t>
      </w:r>
    </w:p>
    <w:p w:rsidR="00117E74" w:rsidRDefault="00117E74" w:rsidP="00117E74">
      <w:pPr>
        <w:pStyle w:val="NoSpacing"/>
      </w:pPr>
      <w:r>
        <w:t xml:space="preserve">      //PTNODE(knopAsgMod     , "%="        ,Mod     ,Bin  ,fnopBin|fnopAsg)</w:t>
      </w:r>
    </w:p>
    <w:p w:rsidR="00117E74" w:rsidRDefault="00117E74" w:rsidP="00117E74">
      <w:pPr>
        <w:pStyle w:val="NoSpacing"/>
      </w:pPr>
      <w:r>
        <w:t xml:space="preserve">  case knopAsgMod:</w:t>
      </w:r>
    </w:p>
    <w:p w:rsidR="00117E74" w:rsidRDefault="00117E74" w:rsidP="00117E74">
      <w:pPr>
        <w:pStyle w:val="NoSpacing"/>
      </w:pPr>
      <w:r>
        <w:t xml:space="preserve">      //PTNODE(knopAsgAnd     , "&amp;="        ,BitAnd  ,Bin  ,fnopBin|fnopAsg)</w:t>
      </w:r>
    </w:p>
    <w:p w:rsidR="00117E74" w:rsidRDefault="00117E74" w:rsidP="00117E74">
      <w:pPr>
        <w:pStyle w:val="NoSpacing"/>
      </w:pPr>
      <w:r>
        <w:t xml:space="preserve">  case knopAsgAnd:</w:t>
      </w:r>
    </w:p>
    <w:p w:rsidR="00117E74" w:rsidRDefault="00117E74" w:rsidP="00117E74">
      <w:pPr>
        <w:pStyle w:val="NoSpacing"/>
      </w:pPr>
      <w:r>
        <w:t xml:space="preserve">      //PTNODE(knopAsgXor     , "^="        ,BitXor  ,Bin  ,fnopBin|fnopAsg)</w:t>
      </w:r>
    </w:p>
    <w:p w:rsidR="00117E74" w:rsidRDefault="00117E74" w:rsidP="00117E74">
      <w:pPr>
        <w:pStyle w:val="NoSpacing"/>
      </w:pPr>
      <w:r>
        <w:t xml:space="preserve">  case knopAsgXor:</w:t>
      </w:r>
    </w:p>
    <w:p w:rsidR="00117E74" w:rsidRDefault="00117E74" w:rsidP="00117E74">
      <w:pPr>
        <w:pStyle w:val="NoSpacing"/>
      </w:pPr>
      <w:r>
        <w:t xml:space="preserve">      //PTNODE(knopAsgOr      , "|="        ,BitOr   ,Bin  ,fnopBin|fnopAsg)</w:t>
      </w:r>
    </w:p>
    <w:p w:rsidR="00117E74" w:rsidRDefault="00117E74" w:rsidP="00117E74">
      <w:pPr>
        <w:pStyle w:val="NoSpacing"/>
      </w:pPr>
      <w:r>
        <w:t xml:space="preserve">  case knopAsgOr:</w:t>
      </w:r>
    </w:p>
    <w:p w:rsidR="00117E74" w:rsidRDefault="00117E74" w:rsidP="00117E74">
      <w:pPr>
        <w:pStyle w:val="NoSpacing"/>
      </w:pPr>
      <w:r>
        <w:t xml:space="preserve">      //PTNODE(knopAsgLsh     , "&lt;&lt;="        ,Lsh     ,Bin  ,fnopBin|fnopAsg)</w:t>
      </w:r>
    </w:p>
    <w:p w:rsidR="00117E74" w:rsidRDefault="00117E74" w:rsidP="00117E74">
      <w:pPr>
        <w:pStyle w:val="NoSpacing"/>
      </w:pPr>
      <w:r>
        <w:t xml:space="preserve">  case knopAsgLsh:</w:t>
      </w:r>
    </w:p>
    <w:p w:rsidR="00117E74" w:rsidRDefault="00117E74" w:rsidP="00117E74">
      <w:pPr>
        <w:pStyle w:val="NoSpacing"/>
      </w:pPr>
      <w:r>
        <w:t xml:space="preserve">      //PTNODE(knopAsgRsh     , "&gt;&gt;="        ,Rsh     ,Bin  ,fnopBin|fnopAsg)</w:t>
      </w:r>
    </w:p>
    <w:p w:rsidR="00117E74" w:rsidRDefault="00117E74" w:rsidP="00117E74">
      <w:pPr>
        <w:pStyle w:val="NoSpacing"/>
      </w:pPr>
      <w:r>
        <w:t xml:space="preserve">  case knopAsgRsh:</w:t>
      </w:r>
    </w:p>
    <w:p w:rsidR="00117E74" w:rsidRDefault="00117E74" w:rsidP="00117E74">
      <w:pPr>
        <w:pStyle w:val="NoSpacing"/>
      </w:pPr>
      <w:r>
        <w:t xml:space="preserve">      //PTNODE(knopAsgRs2     , "&gt;&gt;&gt;="        ,Rs2     ,Bin  ,fnopBin|fnopAsg)</w:t>
      </w:r>
    </w:p>
    <w:p w:rsidR="00117E74" w:rsidRDefault="00117E74" w:rsidP="00117E74">
      <w:pPr>
        <w:pStyle w:val="NoSpacing"/>
      </w:pPr>
      <w:r>
        <w:t xml:space="preserve">  case knopAsgRs2:</w:t>
      </w:r>
    </w:p>
    <w:p w:rsidR="00117E74" w:rsidRDefault="00117E74" w:rsidP="00117E74">
      <w:pPr>
        <w:pStyle w:val="NoSpacing"/>
      </w:pPr>
      <w:r>
        <w:t xml:space="preserve">      //PTNODE(knopMember     , ":"            ,None    ,Bin  ,fnopBin)</w:t>
      </w:r>
    </w:p>
    <w:p w:rsidR="00117E74" w:rsidRDefault="00117E74" w:rsidP="00117E74">
      <w:pPr>
        <w:pStyle w:val="NoSpacing"/>
      </w:pPr>
      <w:r>
        <w:t xml:space="preserve">  case knopMember:</w:t>
      </w:r>
    </w:p>
    <w:p w:rsidR="00117E74" w:rsidRDefault="00117E74" w:rsidP="00117E74">
      <w:pPr>
        <w:pStyle w:val="NoSpacing"/>
      </w:pPr>
      <w:r>
        <w:lastRenderedPageBreak/>
        <w:t xml:space="preserve">  case knopMemberShort:</w:t>
      </w:r>
    </w:p>
    <w:p w:rsidR="00117E74" w:rsidRDefault="00117E74" w:rsidP="00117E74">
      <w:pPr>
        <w:pStyle w:val="NoSpacing"/>
      </w:pPr>
      <w:r>
        <w:t xml:space="preserve">      //PTNODE(knopIndex      , "[]"        ,None    ,Bin  ,fnopBin)</w:t>
      </w:r>
    </w:p>
    <w:p w:rsidR="00117E74" w:rsidRDefault="00117E74" w:rsidP="00117E74">
      <w:pPr>
        <w:pStyle w:val="NoSpacing"/>
      </w:pPr>
      <w:r>
        <w:t xml:space="preserve">      //PTNODE(knopList       , "&lt;list&gt;"    ,None    ,Bin  ,fnopNone)</w:t>
      </w:r>
    </w:p>
    <w:p w:rsidR="00117E74" w:rsidRDefault="00117E74" w:rsidP="00117E74">
      <w:pPr>
        <w:pStyle w:val="NoSpacing"/>
      </w:pPr>
    </w:p>
    <w:p w:rsidR="00117E74" w:rsidRDefault="00117E74" w:rsidP="00117E74">
      <w:pPr>
        <w:pStyle w:val="NoSpacing"/>
      </w:pPr>
      <w:r>
        <w:t xml:space="preserve">  case knopIndex:</w:t>
      </w:r>
    </w:p>
    <w:p w:rsidR="00117E74" w:rsidRDefault="00117E74" w:rsidP="00117E74">
      <w:pPr>
        <w:pStyle w:val="NoSpacing"/>
      </w:pPr>
      <w:r>
        <w:t xml:space="preserve">  case knopList:</w:t>
      </w:r>
    </w:p>
    <w:p w:rsidR="00117E74" w:rsidRDefault="00117E74" w:rsidP="00117E74">
      <w:pPr>
        <w:pStyle w:val="NoSpacing"/>
      </w:pPr>
      <w:r>
        <w:t xml:space="preserve">    return CreateBinNode(pnode-&gt;nop,CopyPnode(pnode-&gt;sxBin.pnode1),</w:t>
      </w:r>
    </w:p>
    <w:p w:rsidR="00117E74" w:rsidRDefault="00117E74" w:rsidP="00117E74">
      <w:pPr>
        <w:pStyle w:val="NoSpacing"/>
      </w:pPr>
      <w:r>
        <w:t xml:space="preserve">                         CopyPnode(pnode-&gt;sxBin.pnode2),pnode-&gt;ichMin,pnode-&gt;ichLim);</w:t>
      </w:r>
    </w:p>
    <w:p w:rsidR="00117E74" w:rsidRDefault="00117E74" w:rsidP="00117E74">
      <w:pPr>
        <w:pStyle w:val="NoSpacing"/>
      </w:pPr>
    </w:p>
    <w:p w:rsidR="00117E74" w:rsidRDefault="00117E74" w:rsidP="00117E74">
      <w:pPr>
        <w:pStyle w:val="NoSpacing"/>
      </w:pPr>
      <w:r>
        <w:t xml:space="preserve">      //PTNODE(knopCall       , "()"        ,None    ,Bin  ,fnopBin)</w:t>
      </w:r>
    </w:p>
    <w:p w:rsidR="00117E74" w:rsidRDefault="00117E74" w:rsidP="00117E74">
      <w:pPr>
        <w:pStyle w:val="NoSpacing"/>
      </w:pPr>
      <w:r>
        <w:t xml:space="preserve">      //PTNODE(knopNew        , "new"        ,None    ,Bin  ,fnopBin)</w:t>
      </w:r>
    </w:p>
    <w:p w:rsidR="00117E74" w:rsidRDefault="00117E74" w:rsidP="00117E74">
      <w:pPr>
        <w:pStyle w:val="NoSpacing"/>
      </w:pPr>
      <w:r>
        <w:t xml:space="preserve">  case knopNew:</w:t>
      </w:r>
    </w:p>
    <w:p w:rsidR="00117E74" w:rsidRDefault="00117E74" w:rsidP="00117E74">
      <w:pPr>
        <w:pStyle w:val="NoSpacing"/>
      </w:pPr>
      <w:r>
        <w:t xml:space="preserve">  case knopCall:</w:t>
      </w:r>
    </w:p>
    <w:p w:rsidR="00117E74" w:rsidRDefault="00117E74" w:rsidP="00117E74">
      <w:pPr>
        <w:pStyle w:val="NoSpacing"/>
      </w:pPr>
      <w:r>
        <w:t xml:space="preserve">    return CreateCallNode(pnode-&gt;nop,CopyPnode(pnode-&gt;sxBin.pnode1),</w:t>
      </w:r>
    </w:p>
    <w:p w:rsidR="00117E74" w:rsidRDefault="00117E74" w:rsidP="00117E74">
      <w:pPr>
        <w:pStyle w:val="NoSpacing"/>
      </w:pPr>
      <w:r>
        <w:t xml:space="preserve">                         CopyPnode(pnode-&gt;sxBin.pnode2),pnode-&gt;ichMin,pnode-&gt;ichLim);</w:t>
      </w:r>
    </w:p>
    <w:p w:rsidR="00117E74" w:rsidRDefault="00117E74" w:rsidP="00117E74">
      <w:pPr>
        <w:pStyle w:val="NoSpacing"/>
      </w:pPr>
      <w:r>
        <w:t xml:space="preserve">      //PTNODE(knopQmark      , "?"            ,None    ,Tri  ,fnopBin)</w:t>
      </w:r>
    </w:p>
    <w:p w:rsidR="00117E74" w:rsidRDefault="00117E74" w:rsidP="00117E74">
      <w:pPr>
        <w:pStyle w:val="NoSpacing"/>
      </w:pPr>
      <w:r>
        <w:t xml:space="preserve">  case knopQmark:</w:t>
      </w:r>
    </w:p>
    <w:p w:rsidR="00117E74" w:rsidRDefault="00117E74" w:rsidP="00117E74">
      <w:pPr>
        <w:pStyle w:val="NoSpacing"/>
      </w:pPr>
      <w:r>
        <w:t xml:space="preserve">    return CreateTriNode(pnode-&gt;nop,CopyPnode(pnode-&gt;sxTri.pnode1),</w:t>
      </w:r>
    </w:p>
    <w:p w:rsidR="00117E74" w:rsidRDefault="00117E74" w:rsidP="00117E74">
      <w:pPr>
        <w:pStyle w:val="NoSpacing"/>
      </w:pPr>
      <w:r>
        <w:t xml:space="preserve">                         CopyPnode(pnode-&gt;sxTri.pnode2),CopyPnode(pnode-&gt;sxTri.pnode3),</w:t>
      </w:r>
    </w:p>
    <w:p w:rsidR="00117E74" w:rsidRDefault="00117E74" w:rsidP="00117E74">
      <w:pPr>
        <w:pStyle w:val="NoSpacing"/>
      </w:pPr>
      <w:r>
        <w:t xml:space="preserve">                         pnode-&gt;ichMin,pnode-&gt;ichLim);</w:t>
      </w:r>
    </w:p>
    <w:p w:rsidR="00117E74" w:rsidRDefault="00117E74" w:rsidP="00117E74">
      <w:pPr>
        <w:pStyle w:val="NoSpacing"/>
      </w:pPr>
      <w:r>
        <w:t xml:space="preserve">      // General nodes.</w:t>
      </w:r>
    </w:p>
    <w:p w:rsidR="00117E74" w:rsidRDefault="00117E74" w:rsidP="00117E74">
      <w:pPr>
        <w:pStyle w:val="NoSpacing"/>
      </w:pPr>
      <w:r>
        <w:t xml:space="preserve">      //PTNODE(knopVarDecl    , "varDcl"    ,None    ,Var  ,fnopNone)</w:t>
      </w:r>
    </w:p>
    <w:p w:rsidR="00117E74" w:rsidRDefault="00117E74" w:rsidP="00117E74">
      <w:pPr>
        <w:pStyle w:val="NoSpacing"/>
      </w:pPr>
      <w:r>
        <w:t xml:space="preserve">    case knopVarDecl: {</w:t>
      </w:r>
    </w:p>
    <w:p w:rsidR="00117E74" w:rsidRDefault="00117E74" w:rsidP="00117E74">
      <w:pPr>
        <w:pStyle w:val="NoSpacing"/>
      </w:pPr>
      <w:r>
        <w:t xml:space="preserve">      ParseNode* copyNode=CreateNodeT&lt;knopVarDecl&gt;(pnode-&gt;ichMin,pnode-&gt;ichLim);</w:t>
      </w:r>
    </w:p>
    <w:p w:rsidR="00117E74" w:rsidRDefault="00117E74" w:rsidP="00117E74">
      <w:pPr>
        <w:pStyle w:val="NoSpacing"/>
      </w:pPr>
      <w:r>
        <w:t xml:space="preserve">      copyNode-&gt;sxVar.pnodeInit=CopyPnode(pnode-&gt;sxVar.pnodeInit);</w:t>
      </w:r>
    </w:p>
    <w:p w:rsidR="00117E74" w:rsidRDefault="00117E74" w:rsidP="00117E74">
      <w:pPr>
        <w:pStyle w:val="NoSpacing"/>
      </w:pPr>
      <w:r>
        <w:t xml:space="preserve">      copyNode-&gt;sxVar.sym=pnode-&gt;sxVar.sym;</w:t>
      </w:r>
    </w:p>
    <w:p w:rsidR="00117E74" w:rsidRDefault="00117E74" w:rsidP="00117E74">
      <w:pPr>
        <w:pStyle w:val="NoSpacing"/>
      </w:pPr>
      <w:r>
        <w:t xml:space="preserve">      // TODO: mult-decl</w:t>
      </w:r>
    </w:p>
    <w:p w:rsidR="00117E74" w:rsidRDefault="00117E74" w:rsidP="00117E74">
      <w:pPr>
        <w:pStyle w:val="NoSpacing"/>
      </w:pPr>
      <w:r>
        <w:t xml:space="preserve">      Assert(pnode-&gt;sxVar.pnodeNext==NULL);</w:t>
      </w:r>
    </w:p>
    <w:p w:rsidR="00117E74" w:rsidRDefault="00117E74" w:rsidP="00117E74">
      <w:pPr>
        <w:pStyle w:val="NoSpacing"/>
      </w:pPr>
      <w:r>
        <w:t xml:space="preserve">      copyNode-&gt;sxVar.pnodeNext=NULL;</w:t>
      </w:r>
    </w:p>
    <w:p w:rsidR="00117E74" w:rsidRDefault="00117E74" w:rsidP="00117E74">
      <w:pPr>
        <w:pStyle w:val="NoSpacing"/>
      </w:pPr>
      <w:r>
        <w:t xml:space="preserve">      return copyNode;</w:t>
      </w:r>
    </w:p>
    <w:p w:rsidR="00117E74" w:rsidRDefault="00117E74" w:rsidP="00117E74">
      <w:pPr>
        <w:pStyle w:val="NoSpacing"/>
      </w:pPr>
      <w:r>
        <w:t xml:space="preserve">    }</w:t>
      </w:r>
    </w:p>
    <w:p w:rsidR="00117E74" w:rsidRDefault="00117E74" w:rsidP="00117E74">
      <w:pPr>
        <w:pStyle w:val="NoSpacing"/>
      </w:pPr>
      <w:r>
        <w:t xml:space="preserve">      //PTNODE(knopFncDecl    , "fncDcl"    ,None    ,Fnc  ,fnopLeaf)</w:t>
      </w:r>
    </w:p>
    <w:p w:rsidR="00117E74" w:rsidRDefault="00117E74" w:rsidP="00117E74">
      <w:pPr>
        <w:pStyle w:val="NoSpacing"/>
      </w:pPr>
      <w:r>
        <w:t xml:space="preserve">      //PTNODE(knopProg       , "program"    ,None    ,Fnc  ,fnopNone)</w:t>
      </w:r>
    </w:p>
    <w:p w:rsidR="00117E74" w:rsidRDefault="00117E74" w:rsidP="00117E74">
      <w:pPr>
        <w:pStyle w:val="NoSpacing"/>
      </w:pPr>
      <w:r>
        <w:t xml:space="preserve">  case knopFncDecl:</w:t>
      </w:r>
    </w:p>
    <w:p w:rsidR="00117E74" w:rsidRDefault="00117E74" w:rsidP="00117E74">
      <w:pPr>
        <w:pStyle w:val="NoSpacing"/>
      </w:pPr>
      <w:r>
        <w:t xml:space="preserve">  case knopProg:</w:t>
      </w:r>
    </w:p>
    <w:p w:rsidR="00117E74" w:rsidRDefault="00117E74" w:rsidP="00117E74">
      <w:pPr>
        <w:pStyle w:val="NoSpacing"/>
      </w:pPr>
      <w:r>
        <w:t xml:space="preserve">    Assert(false);</w:t>
      </w:r>
    </w:p>
    <w:p w:rsidR="00117E74" w:rsidRDefault="00117E74" w:rsidP="00117E74">
      <w:pPr>
        <w:pStyle w:val="NoSpacing"/>
      </w:pPr>
      <w:r>
        <w:t xml:space="preserve">    break;</w:t>
      </w:r>
    </w:p>
    <w:p w:rsidR="00117E74" w:rsidRDefault="00117E74" w:rsidP="00117E74">
      <w:pPr>
        <w:pStyle w:val="NoSpacing"/>
      </w:pPr>
      <w:r>
        <w:t xml:space="preserve">      //PTNODE(knopEndCode    , "&lt;endcode&gt;"    ,None    ,None ,fnopNone)</w:t>
      </w:r>
    </w:p>
    <w:p w:rsidR="00117E74" w:rsidRDefault="00117E74" w:rsidP="00117E74">
      <w:pPr>
        <w:pStyle w:val="NoSpacing"/>
      </w:pPr>
      <w:r>
        <w:t xml:space="preserve">  case knopEndCode:</w:t>
      </w:r>
    </w:p>
    <w:p w:rsidR="00117E74" w:rsidRDefault="00117E74" w:rsidP="00117E74">
      <w:pPr>
        <w:pStyle w:val="NoSpacing"/>
      </w:pPr>
      <w:r>
        <w:t xml:space="preserve">    break;</w:t>
      </w:r>
    </w:p>
    <w:p w:rsidR="00117E74" w:rsidRDefault="00117E74" w:rsidP="00117E74">
      <w:pPr>
        <w:pStyle w:val="NoSpacing"/>
      </w:pPr>
      <w:r>
        <w:t xml:space="preserve">      //PTNODE(knopDebugger   , "debugger"    ,None    ,None ,fnopNone)</w:t>
      </w:r>
    </w:p>
    <w:p w:rsidR="00117E74" w:rsidRDefault="00117E74" w:rsidP="00117E74">
      <w:pPr>
        <w:pStyle w:val="NoSpacing"/>
      </w:pPr>
      <w:r>
        <w:t xml:space="preserve">  case knopDebugger:</w:t>
      </w:r>
    </w:p>
    <w:p w:rsidR="00117E74" w:rsidRDefault="00117E74" w:rsidP="00117E74">
      <w:pPr>
        <w:pStyle w:val="NoSpacing"/>
      </w:pPr>
      <w:r>
        <w:t xml:space="preserve">    break;</w:t>
      </w:r>
    </w:p>
    <w:p w:rsidR="00117E74" w:rsidRDefault="00117E74" w:rsidP="00117E74">
      <w:pPr>
        <w:pStyle w:val="NoSpacing"/>
      </w:pPr>
      <w:r>
        <w:t xml:space="preserve">      //PTNODE(knopFor        , "for"        ,None    ,For  ,fnopBreak|fnopContinue)</w:t>
      </w:r>
    </w:p>
    <w:p w:rsidR="00117E74" w:rsidRDefault="00117E74" w:rsidP="00117E74">
      <w:pPr>
        <w:pStyle w:val="NoSpacing"/>
      </w:pPr>
      <w:r>
        <w:t xml:space="preserve">    case knopFor: {</w:t>
      </w:r>
    </w:p>
    <w:p w:rsidR="00117E74" w:rsidRDefault="00117E74" w:rsidP="00117E74">
      <w:pPr>
        <w:pStyle w:val="NoSpacing"/>
      </w:pPr>
      <w:r>
        <w:t xml:space="preserve">      ParseNode* copyNode=CreateNodeT&lt;knopFor&gt;(pnode-&gt;ichMin,pnode-&gt;ichLim);</w:t>
      </w:r>
    </w:p>
    <w:p w:rsidR="00117E74" w:rsidRDefault="00117E74" w:rsidP="00117E74">
      <w:pPr>
        <w:pStyle w:val="NoSpacing"/>
      </w:pPr>
      <w:r>
        <w:t xml:space="preserve">      copyNode-&gt;sxFor.pnodeInverted=NULL;</w:t>
      </w:r>
    </w:p>
    <w:p w:rsidR="00117E74" w:rsidRDefault="00117E74" w:rsidP="00117E74">
      <w:pPr>
        <w:pStyle w:val="NoSpacing"/>
      </w:pPr>
      <w:r>
        <w:t xml:space="preserve">      copyNode-&gt;sxFor.pnodeInit=CopyPnode(pnode-&gt;sxFor.pnodeInit);</w:t>
      </w:r>
    </w:p>
    <w:p w:rsidR="00117E74" w:rsidRDefault="00117E74" w:rsidP="00117E74">
      <w:pPr>
        <w:pStyle w:val="NoSpacing"/>
      </w:pPr>
      <w:r>
        <w:t xml:space="preserve">      copyNode-&gt;sxFor.pnodeCond=CopyPnode(pnode-&gt;sxFor.pnodeCond);</w:t>
      </w:r>
    </w:p>
    <w:p w:rsidR="00117E74" w:rsidRDefault="00117E74" w:rsidP="00117E74">
      <w:pPr>
        <w:pStyle w:val="NoSpacing"/>
      </w:pPr>
      <w:r>
        <w:t xml:space="preserve">      copyNode-&gt;sxFor.pnodeIncr=CopyPnode(pnode-&gt;sxFor.pnodeIncr);</w:t>
      </w:r>
    </w:p>
    <w:p w:rsidR="00117E74" w:rsidRDefault="00117E74" w:rsidP="00117E74">
      <w:pPr>
        <w:pStyle w:val="NoSpacing"/>
      </w:pPr>
      <w:r>
        <w:t xml:space="preserve">      copyNode-&gt;sxFor.pnodeBody=CopyPnode(pnode-&gt;sxFor.pnodeBody);</w:t>
      </w:r>
    </w:p>
    <w:p w:rsidR="00117E74" w:rsidRDefault="00117E74" w:rsidP="00117E74">
      <w:pPr>
        <w:pStyle w:val="NoSpacing"/>
      </w:pPr>
      <w:r>
        <w:t xml:space="preserve">      return copyNode;</w:t>
      </w:r>
    </w:p>
    <w:p w:rsidR="00117E74" w:rsidRDefault="00117E74" w:rsidP="00117E74">
      <w:pPr>
        <w:pStyle w:val="NoSpacing"/>
      </w:pPr>
      <w:r>
        <w:t xml:space="preserve">    }</w:t>
      </w:r>
    </w:p>
    <w:p w:rsidR="00117E74" w:rsidRDefault="00117E74" w:rsidP="00117E74">
      <w:pPr>
        <w:pStyle w:val="NoSpacing"/>
      </w:pPr>
      <w:r>
        <w:lastRenderedPageBreak/>
        <w:t xml:space="preserve">      //PTNODE(knopIf         , "if"        ,None    ,If   ,fnopNone)</w:t>
      </w:r>
    </w:p>
    <w:p w:rsidR="00117E74" w:rsidRDefault="00117E74" w:rsidP="00117E74">
      <w:pPr>
        <w:pStyle w:val="NoSpacing"/>
      </w:pPr>
      <w:r>
        <w:t xml:space="preserve">  case knopIf:</w:t>
      </w:r>
    </w:p>
    <w:p w:rsidR="00117E74" w:rsidRDefault="00117E74" w:rsidP="00117E74">
      <w:pPr>
        <w:pStyle w:val="NoSpacing"/>
      </w:pPr>
      <w:r>
        <w:t xml:space="preserve">    Assert(false);</w:t>
      </w:r>
    </w:p>
    <w:p w:rsidR="00117E74" w:rsidRDefault="00117E74" w:rsidP="00117E74">
      <w:pPr>
        <w:pStyle w:val="NoSpacing"/>
      </w:pPr>
      <w:r>
        <w:t xml:space="preserve">    break;</w:t>
      </w:r>
    </w:p>
    <w:p w:rsidR="00117E74" w:rsidRDefault="00117E74" w:rsidP="00117E74">
      <w:pPr>
        <w:pStyle w:val="NoSpacing"/>
      </w:pPr>
      <w:r>
        <w:t xml:space="preserve">      //PTNODE(knopWhile      , "while"        ,None    ,While,fnopBreak|fnopContinue)</w:t>
      </w:r>
    </w:p>
    <w:p w:rsidR="00117E74" w:rsidRDefault="00117E74" w:rsidP="00117E74">
      <w:pPr>
        <w:pStyle w:val="NoSpacing"/>
      </w:pPr>
      <w:r>
        <w:t xml:space="preserve">  case knopWhile:</w:t>
      </w:r>
    </w:p>
    <w:p w:rsidR="00117E74" w:rsidRDefault="00117E74" w:rsidP="00117E74">
      <w:pPr>
        <w:pStyle w:val="NoSpacing"/>
      </w:pPr>
      <w:r>
        <w:t xml:space="preserve">    Assert(false);</w:t>
      </w:r>
    </w:p>
    <w:p w:rsidR="00117E74" w:rsidRDefault="00117E74" w:rsidP="00117E74">
      <w:pPr>
        <w:pStyle w:val="NoSpacing"/>
      </w:pPr>
      <w:r>
        <w:t xml:space="preserve">    break;</w:t>
      </w:r>
    </w:p>
    <w:p w:rsidR="00117E74" w:rsidRDefault="00117E74" w:rsidP="00117E74">
      <w:pPr>
        <w:pStyle w:val="NoSpacing"/>
      </w:pPr>
      <w:r>
        <w:t xml:space="preserve">      //PTNODE(knopDoWhile    , "do-while"    ,None    ,While,fnopBreak|fnopContinue)</w:t>
      </w:r>
    </w:p>
    <w:p w:rsidR="00117E74" w:rsidRDefault="00117E74" w:rsidP="00117E74">
      <w:pPr>
        <w:pStyle w:val="NoSpacing"/>
      </w:pPr>
      <w:r>
        <w:t xml:space="preserve">  case knopDoWhile:</w:t>
      </w:r>
    </w:p>
    <w:p w:rsidR="00117E74" w:rsidRDefault="00117E74" w:rsidP="00117E74">
      <w:pPr>
        <w:pStyle w:val="NoSpacing"/>
      </w:pPr>
      <w:r>
        <w:t xml:space="preserve">    Assert(false);</w:t>
      </w:r>
    </w:p>
    <w:p w:rsidR="00117E74" w:rsidRDefault="00117E74" w:rsidP="00117E74">
      <w:pPr>
        <w:pStyle w:val="NoSpacing"/>
      </w:pPr>
      <w:r>
        <w:t xml:space="preserve">    break;</w:t>
      </w:r>
    </w:p>
    <w:p w:rsidR="00117E74" w:rsidRDefault="00117E74" w:rsidP="00117E74">
      <w:pPr>
        <w:pStyle w:val="NoSpacing"/>
      </w:pPr>
      <w:r>
        <w:t xml:space="preserve">      //PTNODE(knopForIn      , "for in"    ,None    ,ForIn,fnopBreak|fnopContinue|fnopCleanup)</w:t>
      </w:r>
    </w:p>
    <w:p w:rsidR="00117E74" w:rsidRDefault="00117E74" w:rsidP="00117E74">
      <w:pPr>
        <w:pStyle w:val="NoSpacing"/>
      </w:pPr>
      <w:r>
        <w:t xml:space="preserve">  case knopForIn:</w:t>
      </w:r>
    </w:p>
    <w:p w:rsidR="00117E74" w:rsidRDefault="00117E74" w:rsidP="00117E74">
      <w:pPr>
        <w:pStyle w:val="NoSpacing"/>
      </w:pPr>
      <w:r>
        <w:t xml:space="preserve">    Assert(false);</w:t>
      </w:r>
    </w:p>
    <w:p w:rsidR="00117E74" w:rsidRDefault="00117E74" w:rsidP="00117E74">
      <w:pPr>
        <w:pStyle w:val="NoSpacing"/>
      </w:pPr>
      <w:r>
        <w:t xml:space="preserve">    break;</w:t>
      </w:r>
    </w:p>
    <w:p w:rsidR="00117E74" w:rsidRDefault="00117E74" w:rsidP="00117E74">
      <w:pPr>
        <w:pStyle w:val="NoSpacing"/>
      </w:pPr>
      <w:r>
        <w:t xml:space="preserve">  case knopForOf:</w:t>
      </w:r>
    </w:p>
    <w:p w:rsidR="00117E74" w:rsidRDefault="00117E74" w:rsidP="00117E74">
      <w:pPr>
        <w:pStyle w:val="NoSpacing"/>
      </w:pPr>
      <w:r>
        <w:t xml:space="preserve">    Assert(false);</w:t>
      </w:r>
    </w:p>
    <w:p w:rsidR="00117E74" w:rsidRDefault="00117E74" w:rsidP="00117E74">
      <w:pPr>
        <w:pStyle w:val="NoSpacing"/>
      </w:pPr>
      <w:r>
        <w:t xml:space="preserve">    break;</w:t>
      </w:r>
    </w:p>
    <w:p w:rsidR="00117E74" w:rsidRDefault="00117E74" w:rsidP="00117E74">
      <w:pPr>
        <w:pStyle w:val="NoSpacing"/>
      </w:pPr>
      <w:r>
        <w:t xml:space="preserve">      //PTNODE(knopReturn     , "return"    ,None    ,Uni  ,fnopNone)</w:t>
      </w:r>
    </w:p>
    <w:p w:rsidR="00117E74" w:rsidRDefault="00117E74" w:rsidP="00117E74">
      <w:pPr>
        <w:pStyle w:val="NoSpacing"/>
      </w:pPr>
      <w:r>
        <w:t xml:space="preserve">  case knopReturn: {</w:t>
      </w:r>
    </w:p>
    <w:p w:rsidR="00117E74" w:rsidRDefault="00117E74" w:rsidP="00117E74">
      <w:pPr>
        <w:pStyle w:val="NoSpacing"/>
      </w:pPr>
      <w:r>
        <w:t xml:space="preserve">    ParseNode* copyNode=CreateNodeT&lt;knopReturn&gt;(pnode-&gt;ichMin,pnode-&gt;ichLim);</w:t>
      </w:r>
    </w:p>
    <w:p w:rsidR="00117E74" w:rsidRDefault="00117E74" w:rsidP="00117E74">
      <w:pPr>
        <w:pStyle w:val="NoSpacing"/>
      </w:pPr>
      <w:r>
        <w:t xml:space="preserve">    copyNode-&gt;sxReturn.pnodeExpr=CopyPnode(pnode-&gt;sxReturn.pnodeExpr);</w:t>
      </w:r>
    </w:p>
    <w:p w:rsidR="00117E74" w:rsidRDefault="00117E74" w:rsidP="00117E74">
      <w:pPr>
        <w:pStyle w:val="NoSpacing"/>
      </w:pPr>
      <w:r>
        <w:t xml:space="preserve">    return copyNode;</w:t>
      </w:r>
    </w:p>
    <w:p w:rsidR="00117E74" w:rsidRDefault="00117E74" w:rsidP="00117E74">
      <w:pPr>
        <w:pStyle w:val="NoSpacing"/>
      </w:pPr>
      <w:r>
        <w:t xml:space="preserve">  }</w:t>
      </w:r>
    </w:p>
    <w:p w:rsidR="00117E74" w:rsidRDefault="00117E74" w:rsidP="00117E74">
      <w:pPr>
        <w:pStyle w:val="NoSpacing"/>
      </w:pPr>
      <w:r>
        <w:t xml:space="preserve">      //PTNODE(knopBlock      , "{}"        ,None    ,Block,fnopNone)</w:t>
      </w:r>
    </w:p>
    <w:p w:rsidR="00117E74" w:rsidRDefault="00117E74" w:rsidP="00117E74">
      <w:pPr>
        <w:pStyle w:val="NoSpacing"/>
      </w:pPr>
      <w:r>
        <w:t xml:space="preserve">  case knopBlock: {</w:t>
      </w:r>
    </w:p>
    <w:p w:rsidR="00117E74" w:rsidRDefault="00117E74" w:rsidP="00117E74">
      <w:pPr>
        <w:pStyle w:val="NoSpacing"/>
      </w:pPr>
      <w:r>
        <w:t xml:space="preserve">    ParseNode* copyNode=CreateBlockNode(pnode-&gt;ichMin,pnode-&gt;ichLim,pnode-&gt;sxBlock.blockType);</w:t>
      </w:r>
    </w:p>
    <w:p w:rsidR="00117E74" w:rsidRDefault="00117E74" w:rsidP="00117E74">
      <w:pPr>
        <w:pStyle w:val="NoSpacing"/>
      </w:pPr>
      <w:r>
        <w:t xml:space="preserve">    if (pnode-&gt;grfpn &amp; PNodeFlags::fpnSyntheticNode) {</w:t>
      </w:r>
    </w:p>
    <w:p w:rsidR="00117E74" w:rsidRDefault="00117E74" w:rsidP="00117E74">
      <w:pPr>
        <w:pStyle w:val="NoSpacing"/>
      </w:pPr>
      <w:r>
        <w:t xml:space="preserve">        // fpnSyntheticNode is sometimes set on PnodeBlockType::Regular blocks which</w:t>
      </w:r>
    </w:p>
    <w:p w:rsidR="00117E74" w:rsidRDefault="00117E74" w:rsidP="00117E74">
      <w:pPr>
        <w:pStyle w:val="NoSpacing"/>
      </w:pPr>
      <w:r>
        <w:t xml:space="preserve">        // CreateBlockNode() will not automatically set for us, so set it here if it's</w:t>
      </w:r>
    </w:p>
    <w:p w:rsidR="00117E74" w:rsidRDefault="00117E74" w:rsidP="00117E74">
      <w:pPr>
        <w:pStyle w:val="NoSpacing"/>
      </w:pPr>
      <w:r>
        <w:t xml:space="preserve">        // specified on the source node.</w:t>
      </w:r>
    </w:p>
    <w:p w:rsidR="00117E74" w:rsidRDefault="00117E74" w:rsidP="00117E74">
      <w:pPr>
        <w:pStyle w:val="NoSpacing"/>
      </w:pPr>
      <w:r>
        <w:t xml:space="preserve">        copyNode-&gt;grfpn |= PNodeFlags::fpnSyntheticNode;</w:t>
      </w:r>
    </w:p>
    <w:p w:rsidR="00117E74" w:rsidRDefault="00117E74" w:rsidP="00117E74">
      <w:pPr>
        <w:pStyle w:val="NoSpacing"/>
      </w:pPr>
      <w:r>
        <w:t xml:space="preserve">    }</w:t>
      </w:r>
    </w:p>
    <w:p w:rsidR="00117E74" w:rsidRDefault="00117E74" w:rsidP="00117E74">
      <w:pPr>
        <w:pStyle w:val="NoSpacing"/>
      </w:pPr>
      <w:r>
        <w:t xml:space="preserve">    copyNode-&gt;sxBlock.pnodeStmt=CopyPnode(pnode-&gt;sxBlock.pnodeStmt);</w:t>
      </w:r>
    </w:p>
    <w:p w:rsidR="00117E74" w:rsidRDefault="00117E74" w:rsidP="00117E74">
      <w:pPr>
        <w:pStyle w:val="NoSpacing"/>
      </w:pPr>
      <w:r>
        <w:t xml:space="preserve">    return copyNode;</w:t>
      </w:r>
    </w:p>
    <w:p w:rsidR="00117E74" w:rsidRDefault="00117E74" w:rsidP="00117E74">
      <w:pPr>
        <w:pStyle w:val="NoSpacing"/>
      </w:pPr>
      <w:r>
        <w:t xml:space="preserve">  }</w:t>
      </w:r>
    </w:p>
    <w:p w:rsidR="00117E74" w:rsidRDefault="00117E74" w:rsidP="00117E74">
      <w:pPr>
        <w:pStyle w:val="NoSpacing"/>
      </w:pPr>
      <w:r>
        <w:t xml:space="preserve">      //PTNODE(knopWith       , "with"        ,None    ,With ,fnopCleanup)</w:t>
      </w:r>
    </w:p>
    <w:p w:rsidR="00117E74" w:rsidRDefault="00117E74" w:rsidP="00117E74">
      <w:pPr>
        <w:pStyle w:val="NoSpacing"/>
      </w:pPr>
      <w:r>
        <w:t xml:space="preserve">  case knopWith:</w:t>
      </w:r>
    </w:p>
    <w:p w:rsidR="00117E74" w:rsidRDefault="00117E74" w:rsidP="00117E74">
      <w:pPr>
        <w:pStyle w:val="NoSpacing"/>
      </w:pPr>
      <w:r>
        <w:t xml:space="preserve">    Assert(false);</w:t>
      </w:r>
    </w:p>
    <w:p w:rsidR="00117E74" w:rsidRDefault="00117E74" w:rsidP="00117E74">
      <w:pPr>
        <w:pStyle w:val="NoSpacing"/>
      </w:pPr>
      <w:r>
        <w:t xml:space="preserve">    break;</w:t>
      </w:r>
    </w:p>
    <w:p w:rsidR="00117E74" w:rsidRDefault="00117E74" w:rsidP="00117E74">
      <w:pPr>
        <w:pStyle w:val="NoSpacing"/>
      </w:pPr>
      <w:r>
        <w:t xml:space="preserve">      //PTNODE(knopBreak      , "break"        ,None    ,Jump ,fnopNone)</w:t>
      </w:r>
    </w:p>
    <w:p w:rsidR="00117E74" w:rsidRDefault="00117E74" w:rsidP="00117E74">
      <w:pPr>
        <w:pStyle w:val="NoSpacing"/>
      </w:pPr>
      <w:r>
        <w:t xml:space="preserve">  case knopBreak:</w:t>
      </w:r>
    </w:p>
    <w:p w:rsidR="00117E74" w:rsidRDefault="00117E74" w:rsidP="00117E74">
      <w:pPr>
        <w:pStyle w:val="NoSpacing"/>
      </w:pPr>
      <w:r>
        <w:t xml:space="preserve">    Assert(false);</w:t>
      </w:r>
    </w:p>
    <w:p w:rsidR="00117E74" w:rsidRDefault="00117E74" w:rsidP="00117E74">
      <w:pPr>
        <w:pStyle w:val="NoSpacing"/>
      </w:pPr>
      <w:r>
        <w:t xml:space="preserve">    break;</w:t>
      </w:r>
    </w:p>
    <w:p w:rsidR="00117E74" w:rsidRDefault="00117E74" w:rsidP="00117E74">
      <w:pPr>
        <w:pStyle w:val="NoSpacing"/>
      </w:pPr>
      <w:r>
        <w:t xml:space="preserve">      //PTNODE(knopContinue   , "continue"    ,None    ,Jump ,fnopNone)</w:t>
      </w:r>
    </w:p>
    <w:p w:rsidR="00117E74" w:rsidRDefault="00117E74" w:rsidP="00117E74">
      <w:pPr>
        <w:pStyle w:val="NoSpacing"/>
      </w:pPr>
      <w:r>
        <w:t xml:space="preserve">  case knopContinue:</w:t>
      </w:r>
    </w:p>
    <w:p w:rsidR="00117E74" w:rsidRDefault="00117E74" w:rsidP="00117E74">
      <w:pPr>
        <w:pStyle w:val="NoSpacing"/>
      </w:pPr>
      <w:r>
        <w:t xml:space="preserve">    Assert(false);</w:t>
      </w:r>
    </w:p>
    <w:p w:rsidR="00117E74" w:rsidRDefault="00117E74" w:rsidP="00117E74">
      <w:pPr>
        <w:pStyle w:val="NoSpacing"/>
      </w:pPr>
      <w:r>
        <w:t xml:space="preserve">    break;</w:t>
      </w:r>
    </w:p>
    <w:p w:rsidR="00117E74" w:rsidRDefault="00117E74" w:rsidP="00117E74">
      <w:pPr>
        <w:pStyle w:val="NoSpacing"/>
      </w:pPr>
      <w:r>
        <w:t xml:space="preserve">      //PTNODE(knopLabel      , "label"        ,None    ,Label,fnopNone)</w:t>
      </w:r>
    </w:p>
    <w:p w:rsidR="00117E74" w:rsidRDefault="00117E74" w:rsidP="00117E74">
      <w:pPr>
        <w:pStyle w:val="NoSpacing"/>
      </w:pPr>
      <w:r>
        <w:t xml:space="preserve">  case knopLabel:</w:t>
      </w:r>
    </w:p>
    <w:p w:rsidR="00117E74" w:rsidRDefault="00117E74" w:rsidP="00117E74">
      <w:pPr>
        <w:pStyle w:val="NoSpacing"/>
      </w:pPr>
      <w:r>
        <w:t xml:space="preserve">    Assert(false);</w:t>
      </w:r>
    </w:p>
    <w:p w:rsidR="00117E74" w:rsidRDefault="00117E74" w:rsidP="00117E74">
      <w:pPr>
        <w:pStyle w:val="NoSpacing"/>
      </w:pPr>
      <w:r>
        <w:t xml:space="preserve">    break;</w:t>
      </w:r>
    </w:p>
    <w:p w:rsidR="00117E74" w:rsidRDefault="00117E74" w:rsidP="00117E74">
      <w:pPr>
        <w:pStyle w:val="NoSpacing"/>
      </w:pPr>
      <w:r>
        <w:lastRenderedPageBreak/>
        <w:t xml:space="preserve">      //PTNODE(knopSwitch     , "switch"    ,None    ,Switch,fnopBreak)</w:t>
      </w:r>
    </w:p>
    <w:p w:rsidR="00117E74" w:rsidRDefault="00117E74" w:rsidP="00117E74">
      <w:pPr>
        <w:pStyle w:val="NoSpacing"/>
      </w:pPr>
      <w:r>
        <w:t xml:space="preserve">  case knopSwitch:</w:t>
      </w:r>
    </w:p>
    <w:p w:rsidR="00117E74" w:rsidRDefault="00117E74" w:rsidP="00117E74">
      <w:pPr>
        <w:pStyle w:val="NoSpacing"/>
      </w:pPr>
      <w:r>
        <w:t xml:space="preserve">    Assert(false);</w:t>
      </w:r>
    </w:p>
    <w:p w:rsidR="00117E74" w:rsidRDefault="00117E74" w:rsidP="00117E74">
      <w:pPr>
        <w:pStyle w:val="NoSpacing"/>
      </w:pPr>
      <w:r>
        <w:t xml:space="preserve">    break;</w:t>
      </w:r>
    </w:p>
    <w:p w:rsidR="00117E74" w:rsidRDefault="00117E74" w:rsidP="00117E74">
      <w:pPr>
        <w:pStyle w:val="NoSpacing"/>
      </w:pPr>
      <w:r>
        <w:t xml:space="preserve">      //PTNODE(knopCase       , "case"        ,None    ,Case ,fnopNone)</w:t>
      </w:r>
    </w:p>
    <w:p w:rsidR="00117E74" w:rsidRDefault="00117E74" w:rsidP="00117E74">
      <w:pPr>
        <w:pStyle w:val="NoSpacing"/>
      </w:pPr>
      <w:r>
        <w:t xml:space="preserve">  case knopCase:</w:t>
      </w:r>
    </w:p>
    <w:p w:rsidR="00117E74" w:rsidRDefault="00117E74" w:rsidP="00117E74">
      <w:pPr>
        <w:pStyle w:val="NoSpacing"/>
      </w:pPr>
      <w:r>
        <w:t xml:space="preserve">    Assert(false);</w:t>
      </w:r>
    </w:p>
    <w:p w:rsidR="00117E74" w:rsidRDefault="00117E74" w:rsidP="00117E74">
      <w:pPr>
        <w:pStyle w:val="NoSpacing"/>
      </w:pPr>
      <w:r>
        <w:t xml:space="preserve">    break;</w:t>
      </w:r>
    </w:p>
    <w:p w:rsidR="00117E74" w:rsidRDefault="00117E74" w:rsidP="00117E74">
      <w:pPr>
        <w:pStyle w:val="NoSpacing"/>
      </w:pPr>
      <w:r>
        <w:t xml:space="preserve">      //PTNODE(knopTryFinally,"try-finally",None,TryFinally,fnopCleanup)</w:t>
      </w:r>
    </w:p>
    <w:p w:rsidR="00117E74" w:rsidRDefault="00117E74" w:rsidP="00117E74">
      <w:pPr>
        <w:pStyle w:val="NoSpacing"/>
      </w:pPr>
      <w:r>
        <w:t xml:space="preserve">  case knopTryFinally:</w:t>
      </w:r>
    </w:p>
    <w:p w:rsidR="00117E74" w:rsidRDefault="00117E74" w:rsidP="00117E74">
      <w:pPr>
        <w:pStyle w:val="NoSpacing"/>
      </w:pPr>
      <w:r>
        <w:t xml:space="preserve">    Assert(false);</w:t>
      </w:r>
    </w:p>
    <w:p w:rsidR="00117E74" w:rsidRDefault="00117E74" w:rsidP="00117E74">
      <w:pPr>
        <w:pStyle w:val="NoSpacing"/>
      </w:pPr>
      <w:r>
        <w:t xml:space="preserve">    break;</w:t>
      </w:r>
    </w:p>
    <w:p w:rsidR="00117E74" w:rsidRDefault="00117E74" w:rsidP="00117E74">
      <w:pPr>
        <w:pStyle w:val="NoSpacing"/>
      </w:pPr>
      <w:r>
        <w:t xml:space="preserve">  case knopFinally:</w:t>
      </w:r>
    </w:p>
    <w:p w:rsidR="00117E74" w:rsidRDefault="00117E74" w:rsidP="00117E74">
      <w:pPr>
        <w:pStyle w:val="NoSpacing"/>
      </w:pPr>
      <w:r>
        <w:t xml:space="preserve">    Assert(false);</w:t>
      </w:r>
    </w:p>
    <w:p w:rsidR="00117E74" w:rsidRDefault="00117E74" w:rsidP="00117E74">
      <w:pPr>
        <w:pStyle w:val="NoSpacing"/>
      </w:pPr>
      <w:r>
        <w:t xml:space="preserve">    break;</w:t>
      </w:r>
    </w:p>
    <w:p w:rsidR="00117E74" w:rsidRDefault="00117E74" w:rsidP="00117E74">
      <w:pPr>
        <w:pStyle w:val="NoSpacing"/>
      </w:pPr>
      <w:r>
        <w:t xml:space="preserve">      //PTNODE(knopCatch      , "catch"     ,None    ,Catch,fnopNone)</w:t>
      </w:r>
    </w:p>
    <w:p w:rsidR="00117E74" w:rsidRDefault="00117E74" w:rsidP="00117E74">
      <w:pPr>
        <w:pStyle w:val="NoSpacing"/>
      </w:pPr>
      <w:r>
        <w:t xml:space="preserve">  case knopCatch:</w:t>
      </w:r>
    </w:p>
    <w:p w:rsidR="00117E74" w:rsidRDefault="00117E74" w:rsidP="00117E74">
      <w:pPr>
        <w:pStyle w:val="NoSpacing"/>
      </w:pPr>
      <w:r>
        <w:t xml:space="preserve">    Assert(false);</w:t>
      </w:r>
    </w:p>
    <w:p w:rsidR="00117E74" w:rsidRDefault="00117E74" w:rsidP="00117E74">
      <w:pPr>
        <w:pStyle w:val="NoSpacing"/>
      </w:pPr>
      <w:r>
        <w:t xml:space="preserve">    break;</w:t>
      </w:r>
    </w:p>
    <w:p w:rsidR="00117E74" w:rsidRDefault="00117E74" w:rsidP="00117E74">
      <w:pPr>
        <w:pStyle w:val="NoSpacing"/>
      </w:pPr>
      <w:r>
        <w:t xml:space="preserve">      //PTNODE(knopTryCatch      , "try-catch" ,None    ,TryCatch  ,fnopCleanup)</w:t>
      </w:r>
    </w:p>
    <w:p w:rsidR="00117E74" w:rsidRDefault="00117E74" w:rsidP="00117E74">
      <w:pPr>
        <w:pStyle w:val="NoSpacing"/>
      </w:pPr>
      <w:r>
        <w:t xml:space="preserve">  case knopTryCatch:</w:t>
      </w:r>
    </w:p>
    <w:p w:rsidR="00117E74" w:rsidRDefault="00117E74" w:rsidP="00117E74">
      <w:pPr>
        <w:pStyle w:val="NoSpacing"/>
      </w:pPr>
      <w:r>
        <w:t xml:space="preserve">    Assert(false);</w:t>
      </w:r>
    </w:p>
    <w:p w:rsidR="00117E74" w:rsidRDefault="00117E74" w:rsidP="00117E74">
      <w:pPr>
        <w:pStyle w:val="NoSpacing"/>
      </w:pPr>
      <w:r>
        <w:t xml:space="preserve">    break;</w:t>
      </w:r>
    </w:p>
    <w:p w:rsidR="00117E74" w:rsidRDefault="00117E74" w:rsidP="00117E74">
      <w:pPr>
        <w:pStyle w:val="NoSpacing"/>
      </w:pPr>
      <w:r>
        <w:t xml:space="preserve">      //PTNODE(knopTry        , "try"       ,None    ,Try  ,fnopCleanup)</w:t>
      </w:r>
    </w:p>
    <w:p w:rsidR="00117E74" w:rsidRDefault="00117E74" w:rsidP="00117E74">
      <w:pPr>
        <w:pStyle w:val="NoSpacing"/>
      </w:pPr>
      <w:r>
        <w:t xml:space="preserve">  case knopTry:</w:t>
      </w:r>
    </w:p>
    <w:p w:rsidR="00117E74" w:rsidRDefault="00117E74" w:rsidP="00117E74">
      <w:pPr>
        <w:pStyle w:val="NoSpacing"/>
      </w:pPr>
      <w:r>
        <w:t xml:space="preserve">    Assert(false);</w:t>
      </w:r>
    </w:p>
    <w:p w:rsidR="00117E74" w:rsidRDefault="00117E74" w:rsidP="00117E74">
      <w:pPr>
        <w:pStyle w:val="NoSpacing"/>
      </w:pPr>
      <w:r>
        <w:t xml:space="preserve">    break;</w:t>
      </w:r>
    </w:p>
    <w:p w:rsidR="00117E74" w:rsidRDefault="00117E74" w:rsidP="00117E74">
      <w:pPr>
        <w:pStyle w:val="NoSpacing"/>
      </w:pPr>
      <w:r>
        <w:t xml:space="preserve">      //PTNODE(knopThrow      , "throw"     ,None    ,Uni  ,fnopNone)</w:t>
      </w:r>
    </w:p>
    <w:p w:rsidR="00117E74" w:rsidRDefault="00117E74" w:rsidP="00117E74">
      <w:pPr>
        <w:pStyle w:val="NoSpacing"/>
      </w:pPr>
      <w:r>
        <w:t xml:space="preserve">  case knopThrow:</w:t>
      </w:r>
    </w:p>
    <w:p w:rsidR="00117E74" w:rsidRDefault="00117E74" w:rsidP="00117E74">
      <w:pPr>
        <w:pStyle w:val="NoSpacing"/>
      </w:pPr>
      <w:r>
        <w:t xml:space="preserve">    Assert(false);</w:t>
      </w:r>
    </w:p>
    <w:p w:rsidR="00117E74" w:rsidRDefault="00117E74" w:rsidP="00117E74">
      <w:pPr>
        <w:pStyle w:val="NoSpacing"/>
      </w:pPr>
      <w:r>
        <w:t xml:space="preserve">    break;</w:t>
      </w:r>
    </w:p>
    <w:p w:rsidR="00117E74" w:rsidRDefault="00117E74" w:rsidP="00117E74">
      <w:pPr>
        <w:pStyle w:val="NoSpacing"/>
      </w:pPr>
      <w:r>
        <w:t xml:space="preserve">  default:</w:t>
      </w:r>
    </w:p>
    <w:p w:rsidR="00117E74" w:rsidRDefault="00117E74" w:rsidP="00117E74">
      <w:pPr>
        <w:pStyle w:val="NoSpacing"/>
      </w:pPr>
      <w:r>
        <w:t xml:space="preserve">    Assert(false);</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 xml:space="preserve">    return NULL;</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 Returns true when str is string for Nan, Infinity or -Infinity.</w:t>
      </w:r>
    </w:p>
    <w:p w:rsidR="00117E74" w:rsidRDefault="00117E74" w:rsidP="00117E74">
      <w:pPr>
        <w:pStyle w:val="NoSpacing"/>
      </w:pPr>
      <w:r>
        <w:t>// Does not check for double number value being in NaN/Infinity range.</w:t>
      </w:r>
    </w:p>
    <w:p w:rsidR="00117E74" w:rsidRDefault="00117E74" w:rsidP="00117E74">
      <w:pPr>
        <w:pStyle w:val="NoSpacing"/>
      </w:pPr>
      <w:r>
        <w:t>// static</w:t>
      </w:r>
    </w:p>
    <w:p w:rsidR="00117E74" w:rsidRDefault="00117E74" w:rsidP="00117E74">
      <w:pPr>
        <w:pStyle w:val="NoSpacing"/>
      </w:pPr>
      <w:r>
        <w:t>template&lt;bool CheckForNegativeInfinity&gt;</w:t>
      </w:r>
    </w:p>
    <w:p w:rsidR="00117E74" w:rsidRDefault="00117E74" w:rsidP="00117E74">
      <w:pPr>
        <w:pStyle w:val="NoSpacing"/>
      </w:pPr>
      <w:r>
        <w:t>inline bool Parser::IsNaNOrInfinityLiteral(LPCOLESTR str)</w:t>
      </w:r>
    </w:p>
    <w:p w:rsidR="00117E74" w:rsidRDefault="00117E74" w:rsidP="00117E74">
      <w:pPr>
        <w:pStyle w:val="NoSpacing"/>
      </w:pPr>
      <w:r>
        <w:t>{</w:t>
      </w:r>
    </w:p>
    <w:p w:rsidR="00117E74" w:rsidRDefault="00117E74" w:rsidP="00117E74">
      <w:pPr>
        <w:pStyle w:val="NoSpacing"/>
      </w:pPr>
      <w:r>
        <w:t xml:space="preserve">    // Note: wcscmp crashes when one of the parameters is NULL.</w:t>
      </w:r>
    </w:p>
    <w:p w:rsidR="00117E74" w:rsidRDefault="00117E74" w:rsidP="00117E74">
      <w:pPr>
        <w:pStyle w:val="NoSpacing"/>
      </w:pPr>
      <w:r>
        <w:t xml:space="preserve">    return str &amp;&amp;</w:t>
      </w:r>
    </w:p>
    <w:p w:rsidR="00117E74" w:rsidRDefault="00117E74" w:rsidP="00117E74">
      <w:pPr>
        <w:pStyle w:val="NoSpacing"/>
      </w:pPr>
      <w:r>
        <w:t xml:space="preserve">           (wcscmp(L"NaN", str) == 0 ||</w:t>
      </w:r>
    </w:p>
    <w:p w:rsidR="00117E74" w:rsidRDefault="00117E74" w:rsidP="00117E74">
      <w:pPr>
        <w:pStyle w:val="NoSpacing"/>
      </w:pPr>
      <w:r>
        <w:t xml:space="preserve">           wcscmp(L"Infinity", str) == 0 ||</w:t>
      </w:r>
    </w:p>
    <w:p w:rsidR="00117E74" w:rsidRDefault="00117E74" w:rsidP="00117E74">
      <w:pPr>
        <w:pStyle w:val="NoSpacing"/>
      </w:pPr>
      <w:r>
        <w:t xml:space="preserve">           CheckForNegativeInfinity &amp;&amp; wcscmp(L"-Infinity", str) == 0);</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template &lt;bool buildAST&gt;</w:t>
      </w:r>
    </w:p>
    <w:p w:rsidR="00117E74" w:rsidRDefault="00117E74" w:rsidP="00117E74">
      <w:pPr>
        <w:pStyle w:val="NoSpacing"/>
      </w:pPr>
      <w:r>
        <w:t>ParseNodePtr Parser::ParseSuper(ParseNodePtr pnode, bool fAllowCall)</w:t>
      </w:r>
    </w:p>
    <w:p w:rsidR="00117E74" w:rsidRDefault="00117E74" w:rsidP="00117E74">
      <w:pPr>
        <w:pStyle w:val="NoSpacing"/>
      </w:pPr>
      <w:r>
        <w:lastRenderedPageBreak/>
        <w:t>{</w:t>
      </w:r>
    </w:p>
    <w:p w:rsidR="00117E74" w:rsidRDefault="00117E74" w:rsidP="00117E74">
      <w:pPr>
        <w:pStyle w:val="NoSpacing"/>
      </w:pPr>
      <w:r>
        <w:t xml:space="preserve">    ParseNodePtr currentNodeFunc = GetCurrentFunctionNode();</w:t>
      </w:r>
    </w:p>
    <w:p w:rsidR="00117E74" w:rsidRDefault="00117E74" w:rsidP="00117E74">
      <w:pPr>
        <w:pStyle w:val="NoSpacing"/>
      </w:pPr>
    </w:p>
    <w:p w:rsidR="00117E74" w:rsidRDefault="00117E74" w:rsidP="00117E74">
      <w:pPr>
        <w:pStyle w:val="NoSpacing"/>
      </w:pPr>
      <w:r>
        <w:t xml:space="preserve">    if (buildAST) {</w:t>
      </w:r>
    </w:p>
    <w:p w:rsidR="00117E74" w:rsidRDefault="00117E74" w:rsidP="00117E74">
      <w:pPr>
        <w:pStyle w:val="NoSpacing"/>
      </w:pPr>
      <w:r>
        <w:t xml:space="preserve">        pnode = CreateNodeWithScanner&lt;knopSuper&gt;();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m_pscan-&gt;ScanForcingPid();</w:t>
      </w:r>
    </w:p>
    <w:p w:rsidR="00117E74" w:rsidRDefault="00117E74" w:rsidP="00117E74">
      <w:pPr>
        <w:pStyle w:val="NoSpacing"/>
      </w:pPr>
    </w:p>
    <w:p w:rsidR="00117E74" w:rsidRDefault="00117E74" w:rsidP="00117E74">
      <w:pPr>
        <w:pStyle w:val="NoSpacing"/>
      </w:pPr>
      <w:r>
        <w:t xml:space="preserve">    switch (m_token.tk)</w:t>
      </w:r>
    </w:p>
    <w:p w:rsidR="00117E74" w:rsidRDefault="00117E74" w:rsidP="00117E74">
      <w:pPr>
        <w:pStyle w:val="NoSpacing"/>
      </w:pPr>
      <w:r>
        <w:t xml:space="preserve">    {</w:t>
      </w:r>
    </w:p>
    <w:p w:rsidR="00117E74" w:rsidRDefault="00117E74" w:rsidP="00117E74">
      <w:pPr>
        <w:pStyle w:val="NoSpacing"/>
      </w:pPr>
      <w:r>
        <w:t xml:space="preserve">    case tkDot:     // super.prop</w:t>
      </w:r>
    </w:p>
    <w:p w:rsidR="00117E74" w:rsidRDefault="00117E74" w:rsidP="00117E74">
      <w:pPr>
        <w:pStyle w:val="NoSpacing"/>
      </w:pPr>
      <w:r>
        <w:t xml:space="preserve">    case tkLBrack:  // super[foo]</w:t>
      </w:r>
    </w:p>
    <w:p w:rsidR="00117E74" w:rsidRDefault="00117E74" w:rsidP="00117E74">
      <w:pPr>
        <w:pStyle w:val="NoSpacing"/>
      </w:pPr>
      <w:r>
        <w:t xml:space="preserve">    case tkLParen:  // super(args)</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default:</w:t>
      </w:r>
    </w:p>
    <w:p w:rsidR="00117E74" w:rsidRDefault="00117E74" w:rsidP="00117E74">
      <w:pPr>
        <w:pStyle w:val="NoSpacing"/>
      </w:pPr>
      <w:r>
        <w:t xml:space="preserve">        Error(ERRInvalidSuper);</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(!fAllowCall &amp;&amp; (m_token.tk == tkLParen))</w:t>
      </w:r>
    </w:p>
    <w:p w:rsidR="00117E74" w:rsidRDefault="00117E74" w:rsidP="00117E74">
      <w:pPr>
        <w:pStyle w:val="NoSpacing"/>
      </w:pPr>
      <w:r>
        <w:t xml:space="preserve">    {</w:t>
      </w:r>
    </w:p>
    <w:p w:rsidR="00117E74" w:rsidRDefault="00117E74" w:rsidP="00117E74">
      <w:pPr>
        <w:pStyle w:val="NoSpacing"/>
      </w:pPr>
      <w:r>
        <w:t xml:space="preserve">        Error(ERRInvalidSuper); // new super() is not allowed</w:t>
      </w:r>
    </w:p>
    <w:p w:rsidR="00117E74" w:rsidRDefault="00117E74" w:rsidP="00117E74">
      <w:pPr>
        <w:pStyle w:val="NoSpacing"/>
      </w:pPr>
      <w:r>
        <w:t xml:space="preserve">    }</w:t>
      </w:r>
    </w:p>
    <w:p w:rsidR="00117E74" w:rsidRDefault="00117E74" w:rsidP="00117E74">
      <w:pPr>
        <w:pStyle w:val="NoSpacing"/>
      </w:pPr>
      <w:r>
        <w:t xml:space="preserve">    else if (this-&gt;m_parsingSuperRestrictionState == ParsingSuperRestrictionState_SuperCallAndPropertyAllowed)</w:t>
      </w:r>
    </w:p>
    <w:p w:rsidR="00117E74" w:rsidRDefault="00117E74" w:rsidP="00117E74">
      <w:pPr>
        <w:pStyle w:val="NoSpacing"/>
      </w:pPr>
      <w:r>
        <w:t xml:space="preserve">    {</w:t>
      </w:r>
    </w:p>
    <w:p w:rsidR="00117E74" w:rsidRDefault="00117E74" w:rsidP="00117E74">
      <w:pPr>
        <w:pStyle w:val="NoSpacing"/>
      </w:pPr>
      <w:r>
        <w:t xml:space="preserve">        // Any super access is good within a class constructor</w:t>
      </w:r>
    </w:p>
    <w:p w:rsidR="00117E74" w:rsidRDefault="00117E74" w:rsidP="00117E74">
      <w:pPr>
        <w:pStyle w:val="NoSpacing"/>
      </w:pPr>
      <w:r>
        <w:t xml:space="preserve">    }</w:t>
      </w:r>
    </w:p>
    <w:p w:rsidR="00117E74" w:rsidRDefault="00117E74" w:rsidP="00117E74">
      <w:pPr>
        <w:pStyle w:val="NoSpacing"/>
      </w:pPr>
      <w:r>
        <w:t xml:space="preserve">    else if (this-&gt;m_parsingSuperRestrictionState == ParsingSuperRestrictionState_SuperPropertyAllowed)</w:t>
      </w:r>
    </w:p>
    <w:p w:rsidR="00117E74" w:rsidRDefault="00117E74" w:rsidP="00117E74">
      <w:pPr>
        <w:pStyle w:val="NoSpacing"/>
      </w:pPr>
      <w:r>
        <w:t xml:space="preserve">    {</w:t>
      </w:r>
    </w:p>
    <w:p w:rsidR="00117E74" w:rsidRDefault="00117E74" w:rsidP="00117E74">
      <w:pPr>
        <w:pStyle w:val="NoSpacing"/>
      </w:pPr>
      <w:r>
        <w:t xml:space="preserve">        // Cannot call super within a class member</w:t>
      </w:r>
    </w:p>
    <w:p w:rsidR="00117E74" w:rsidRDefault="00117E74" w:rsidP="00117E74">
      <w:pPr>
        <w:pStyle w:val="NoSpacing"/>
      </w:pPr>
      <w:r>
        <w:t xml:space="preserve">        if (m_token.tk == tkLParen)</w:t>
      </w:r>
    </w:p>
    <w:p w:rsidR="00117E74" w:rsidRDefault="00117E74" w:rsidP="00117E74">
      <w:pPr>
        <w:pStyle w:val="NoSpacing"/>
      </w:pPr>
      <w:r>
        <w:t xml:space="preserve">        {</w:t>
      </w:r>
    </w:p>
    <w:p w:rsidR="00117E74" w:rsidRDefault="00117E74" w:rsidP="00117E74">
      <w:pPr>
        <w:pStyle w:val="NoSpacing"/>
      </w:pPr>
      <w:r>
        <w:t xml:space="preserve">            Error(ERRInvalidSuper);</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 Anything else is an error</w:t>
      </w:r>
    </w:p>
    <w:p w:rsidR="00117E74" w:rsidRDefault="00117E74" w:rsidP="00117E74">
      <w:pPr>
        <w:pStyle w:val="NoSpacing"/>
      </w:pPr>
      <w:r>
        <w:t xml:space="preserve">        Error(ERRInvalidSuper);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currentNodeFunc-&gt;sxFnc.SetHasSuperReference(TRUE);</w:t>
      </w:r>
    </w:p>
    <w:p w:rsidR="00117E74" w:rsidRDefault="00117E74" w:rsidP="00117E74">
      <w:pPr>
        <w:pStyle w:val="NoSpacing"/>
      </w:pPr>
      <w:r>
        <w:t xml:space="preserve">    CHAKRATEL_LANGSTATS_INC_LANGFEATURECOUNT(SuperCount, m_scriptContext);</w:t>
      </w: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Parser::AppendToList(ParseNodePtr *node, ParseNodePtr nodeToAppend)</w:t>
      </w:r>
    </w:p>
    <w:p w:rsidR="00117E74" w:rsidRDefault="00117E74" w:rsidP="00117E74">
      <w:pPr>
        <w:pStyle w:val="NoSpacing"/>
      </w:pPr>
      <w:r>
        <w:t>{</w:t>
      </w:r>
    </w:p>
    <w:p w:rsidR="00117E74" w:rsidRDefault="00117E74" w:rsidP="00117E74">
      <w:pPr>
        <w:pStyle w:val="NoSpacing"/>
      </w:pPr>
      <w:r>
        <w:t xml:space="preserve">    Assert(nodeToAppend);</w:t>
      </w:r>
    </w:p>
    <w:p w:rsidR="00117E74" w:rsidRDefault="00117E74" w:rsidP="00117E74">
      <w:pPr>
        <w:pStyle w:val="NoSpacing"/>
      </w:pPr>
      <w:r>
        <w:t xml:space="preserve">    ParseNodePtr* lastPtr = node;</w:t>
      </w:r>
    </w:p>
    <w:p w:rsidR="00117E74" w:rsidRDefault="00117E74" w:rsidP="00117E74">
      <w:pPr>
        <w:pStyle w:val="NoSpacing"/>
      </w:pPr>
      <w:r>
        <w:t xml:space="preserve">    while ((*lastPtr) &amp;&amp; (*lastPtr)-&gt;nop == knopList)</w:t>
      </w:r>
    </w:p>
    <w:p w:rsidR="00117E74" w:rsidRDefault="00117E74" w:rsidP="00117E74">
      <w:pPr>
        <w:pStyle w:val="NoSpacing"/>
      </w:pPr>
      <w:r>
        <w:lastRenderedPageBreak/>
        <w:t xml:space="preserve">    {</w:t>
      </w:r>
    </w:p>
    <w:p w:rsidR="00117E74" w:rsidRDefault="00117E74" w:rsidP="00117E74">
      <w:pPr>
        <w:pStyle w:val="NoSpacing"/>
      </w:pPr>
      <w:r>
        <w:t xml:space="preserve">        lastPtr = &amp;(*lastPtr)-&gt;sxBin.pnode2;</w:t>
      </w:r>
    </w:p>
    <w:p w:rsidR="00117E74" w:rsidRDefault="00117E74" w:rsidP="00117E74">
      <w:pPr>
        <w:pStyle w:val="NoSpacing"/>
      </w:pPr>
      <w:r>
        <w:t xml:space="preserve">    }</w:t>
      </w:r>
    </w:p>
    <w:p w:rsidR="00117E74" w:rsidRDefault="00117E74" w:rsidP="00117E74">
      <w:pPr>
        <w:pStyle w:val="NoSpacing"/>
      </w:pPr>
      <w:r>
        <w:t xml:space="preserve">    auto last = (*lastPtr);</w:t>
      </w:r>
    </w:p>
    <w:p w:rsidR="00117E74" w:rsidRDefault="00117E74" w:rsidP="00117E74">
      <w:pPr>
        <w:pStyle w:val="NoSpacing"/>
      </w:pPr>
      <w:r>
        <w:t xml:space="preserve">    if (last)</w:t>
      </w:r>
    </w:p>
    <w:p w:rsidR="00117E74" w:rsidRDefault="00117E74" w:rsidP="00117E74">
      <w:pPr>
        <w:pStyle w:val="NoSpacing"/>
      </w:pPr>
      <w:r>
        <w:t xml:space="preserve">    {</w:t>
      </w:r>
    </w:p>
    <w:p w:rsidR="00117E74" w:rsidRDefault="00117E74" w:rsidP="00117E74">
      <w:pPr>
        <w:pStyle w:val="NoSpacing"/>
      </w:pPr>
      <w:r>
        <w:t xml:space="preserve">        *lastPtr = CreateBinNode(knopList, last, nodeToAppend, last-&gt;ichMin, nodeToAppend-&gt;ichLim);</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*lastPtr = nodeToAppend;</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ParseNodePtr Parser::ConvertArrayToArrayPattern(ParseNodePtr pnode)</w:t>
      </w:r>
    </w:p>
    <w:p w:rsidR="00117E74" w:rsidRDefault="00117E74" w:rsidP="00117E74">
      <w:pPr>
        <w:pStyle w:val="NoSpacing"/>
      </w:pPr>
      <w:r>
        <w:t>{</w:t>
      </w:r>
    </w:p>
    <w:p w:rsidR="00117E74" w:rsidRDefault="00117E74" w:rsidP="00117E74">
      <w:pPr>
        <w:pStyle w:val="NoSpacing"/>
      </w:pPr>
      <w:r>
        <w:t xml:space="preserve">    Assert(pnode-&gt;nop == knopArray);</w:t>
      </w:r>
    </w:p>
    <w:p w:rsidR="00117E74" w:rsidRDefault="00117E74" w:rsidP="00117E74">
      <w:pPr>
        <w:pStyle w:val="NoSpacing"/>
      </w:pPr>
      <w:r>
        <w:t xml:space="preserve">    pnode-&gt;nop = knopArrayPattern;</w:t>
      </w:r>
    </w:p>
    <w:p w:rsidR="00117E74" w:rsidRDefault="00117E74" w:rsidP="00117E74">
      <w:pPr>
        <w:pStyle w:val="NoSpacing"/>
      </w:pPr>
    </w:p>
    <w:p w:rsidR="00117E74" w:rsidRDefault="00117E74" w:rsidP="00117E74">
      <w:pPr>
        <w:pStyle w:val="NoSpacing"/>
      </w:pPr>
      <w:r>
        <w:t xml:space="preserve">    ForEachItemRefInList(&amp;pnode-&gt;sxArrLit.pnode1, [&amp;](ParseNodePtr *itemRef) {</w:t>
      </w:r>
    </w:p>
    <w:p w:rsidR="00117E74" w:rsidRDefault="00117E74" w:rsidP="00117E74">
      <w:pPr>
        <w:pStyle w:val="NoSpacing"/>
      </w:pPr>
      <w:r>
        <w:t xml:space="preserve">        ParseNodePtr item = *itemRef;</w:t>
      </w:r>
    </w:p>
    <w:p w:rsidR="00117E74" w:rsidRDefault="00117E74" w:rsidP="00117E74">
      <w:pPr>
        <w:pStyle w:val="NoSpacing"/>
      </w:pPr>
      <w:r>
        <w:t xml:space="preserve">        if (item-&gt;nop == knopEllipsis)</w:t>
      </w:r>
    </w:p>
    <w:p w:rsidR="00117E74" w:rsidRDefault="00117E74" w:rsidP="00117E74">
      <w:pPr>
        <w:pStyle w:val="NoSpacing"/>
      </w:pPr>
      <w:r>
        <w:t xml:space="preserve">        {</w:t>
      </w:r>
    </w:p>
    <w:p w:rsidR="00117E74" w:rsidRDefault="00117E74" w:rsidP="00117E74">
      <w:pPr>
        <w:pStyle w:val="NoSpacing"/>
      </w:pPr>
      <w:r>
        <w:t xml:space="preserve">            itemRef = &amp;item-&gt;sxUni.pnode1;</w:t>
      </w:r>
    </w:p>
    <w:p w:rsidR="00117E74" w:rsidRDefault="00117E74" w:rsidP="00117E74">
      <w:pPr>
        <w:pStyle w:val="NoSpacing"/>
      </w:pPr>
      <w:r>
        <w:t xml:space="preserve">            item = *itemRef;</w:t>
      </w:r>
    </w:p>
    <w:p w:rsidR="00117E74" w:rsidRDefault="00117E74" w:rsidP="00117E74">
      <w:pPr>
        <w:pStyle w:val="NoSpacing"/>
      </w:pPr>
      <w:r>
        <w:t xml:space="preserve">            if (!(item-&gt;nop == knopName</w:t>
      </w:r>
    </w:p>
    <w:p w:rsidR="00117E74" w:rsidRDefault="00117E74" w:rsidP="00117E74">
      <w:pPr>
        <w:pStyle w:val="NoSpacing"/>
      </w:pPr>
      <w:r>
        <w:t xml:space="preserve">                  || item-&gt;nop == knopDot</w:t>
      </w:r>
    </w:p>
    <w:p w:rsidR="00117E74" w:rsidRDefault="00117E74" w:rsidP="00117E74">
      <w:pPr>
        <w:pStyle w:val="NoSpacing"/>
      </w:pPr>
      <w:r>
        <w:t xml:space="preserve">                  || item-&gt;nop == knopIndex</w:t>
      </w:r>
    </w:p>
    <w:p w:rsidR="00117E74" w:rsidRDefault="00117E74" w:rsidP="00117E74">
      <w:pPr>
        <w:pStyle w:val="NoSpacing"/>
      </w:pPr>
      <w:r>
        <w:t xml:space="preserve">                  || item-&gt;nop == knopArray</w:t>
      </w:r>
    </w:p>
    <w:p w:rsidR="00117E74" w:rsidRDefault="00117E74" w:rsidP="00117E74">
      <w:pPr>
        <w:pStyle w:val="NoSpacing"/>
      </w:pPr>
      <w:r>
        <w:t xml:space="preserve">                  || item-&gt;nop == knopObject))</w:t>
      </w:r>
    </w:p>
    <w:p w:rsidR="00117E74" w:rsidRDefault="00117E74" w:rsidP="00117E74">
      <w:pPr>
        <w:pStyle w:val="NoSpacing"/>
      </w:pPr>
      <w:r>
        <w:t xml:space="preserve">            {</w:t>
      </w:r>
    </w:p>
    <w:p w:rsidR="00117E74" w:rsidRDefault="00117E74" w:rsidP="00117E74">
      <w:pPr>
        <w:pStyle w:val="NoSpacing"/>
      </w:pPr>
      <w:r>
        <w:t xml:space="preserve">                Error(ERRInvalidAssignmentTarget);</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 if (item-&gt;nop == knopAsg)</w:t>
      </w:r>
    </w:p>
    <w:p w:rsidR="00117E74" w:rsidRDefault="00117E74" w:rsidP="00117E74">
      <w:pPr>
        <w:pStyle w:val="NoSpacing"/>
      </w:pPr>
      <w:r>
        <w:t xml:space="preserve">        {</w:t>
      </w:r>
    </w:p>
    <w:p w:rsidR="00117E74" w:rsidRDefault="00117E74" w:rsidP="00117E74">
      <w:pPr>
        <w:pStyle w:val="NoSpacing"/>
      </w:pPr>
      <w:r>
        <w:t xml:space="preserve">            itemRef = &amp;item-&gt;sxBin.pnode1;</w:t>
      </w:r>
    </w:p>
    <w:p w:rsidR="00117E74" w:rsidRDefault="00117E74" w:rsidP="00117E74">
      <w:pPr>
        <w:pStyle w:val="NoSpacing"/>
      </w:pPr>
      <w:r>
        <w:t xml:space="preserve">            item = *itemRef;</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(item-&gt;nop == knopArray)</w:t>
      </w:r>
    </w:p>
    <w:p w:rsidR="00117E74" w:rsidRDefault="00117E74" w:rsidP="00117E74">
      <w:pPr>
        <w:pStyle w:val="NoSpacing"/>
      </w:pPr>
      <w:r>
        <w:t xml:space="preserve">        {</w:t>
      </w:r>
    </w:p>
    <w:p w:rsidR="00117E74" w:rsidRDefault="00117E74" w:rsidP="00117E74">
      <w:pPr>
        <w:pStyle w:val="NoSpacing"/>
      </w:pPr>
      <w:r>
        <w:t xml:space="preserve">            ConvertArrayToArrayPattern(item);</w:t>
      </w:r>
    </w:p>
    <w:p w:rsidR="00117E74" w:rsidRDefault="00117E74" w:rsidP="00117E74">
      <w:pPr>
        <w:pStyle w:val="NoSpacing"/>
      </w:pPr>
      <w:r>
        <w:t xml:space="preserve">        }</w:t>
      </w:r>
    </w:p>
    <w:p w:rsidR="00117E74" w:rsidRDefault="00117E74" w:rsidP="00117E74">
      <w:pPr>
        <w:pStyle w:val="NoSpacing"/>
      </w:pPr>
      <w:r>
        <w:t xml:space="preserve">        else if (item-&gt;nop == knopObject)</w:t>
      </w:r>
    </w:p>
    <w:p w:rsidR="00117E74" w:rsidRDefault="00117E74" w:rsidP="00117E74">
      <w:pPr>
        <w:pStyle w:val="NoSpacing"/>
      </w:pPr>
      <w:r>
        <w:t xml:space="preserve">        {</w:t>
      </w:r>
    </w:p>
    <w:p w:rsidR="00117E74" w:rsidRDefault="00117E74" w:rsidP="00117E74">
      <w:pPr>
        <w:pStyle w:val="NoSpacing"/>
      </w:pPr>
      <w:r>
        <w:t xml:space="preserve">            *itemRef = ConvertObjectToObjectPattern(item);</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lastRenderedPageBreak/>
        <w:t>ParseNodePtr Parser::CreateParamPatternNode(ParseNodePtr pnode1)</w:t>
      </w:r>
    </w:p>
    <w:p w:rsidR="00117E74" w:rsidRDefault="00117E74" w:rsidP="00117E74">
      <w:pPr>
        <w:pStyle w:val="NoSpacing"/>
      </w:pPr>
      <w:r>
        <w:t>{</w:t>
      </w:r>
    </w:p>
    <w:p w:rsidR="00117E74" w:rsidRDefault="00117E74" w:rsidP="00117E74">
      <w:pPr>
        <w:pStyle w:val="NoSpacing"/>
      </w:pPr>
      <w:r>
        <w:t xml:space="preserve">    ParseNodePtr paramPatternNode = CreateNode(knopParamPattern, pnode1-&gt;ichMin, pnode1-&gt;ichLim);</w:t>
      </w:r>
    </w:p>
    <w:p w:rsidR="00117E74" w:rsidRDefault="00117E74" w:rsidP="00117E74">
      <w:pPr>
        <w:pStyle w:val="NoSpacing"/>
      </w:pPr>
      <w:r>
        <w:t xml:space="preserve">    paramPatternNode-&gt;sxParamPattern.pnode1 = pnode1;</w:t>
      </w:r>
    </w:p>
    <w:p w:rsidR="00117E74" w:rsidRDefault="00117E74" w:rsidP="00117E74">
      <w:pPr>
        <w:pStyle w:val="NoSpacing"/>
      </w:pPr>
      <w:r>
        <w:t xml:space="preserve">    paramPatternNode-&gt;sxParamPattern.pnodeNext = nullptr;</w:t>
      </w:r>
    </w:p>
    <w:p w:rsidR="00117E74" w:rsidRDefault="00117E74" w:rsidP="00117E74">
      <w:pPr>
        <w:pStyle w:val="NoSpacing"/>
      </w:pPr>
      <w:r>
        <w:t xml:space="preserve">    paramPatternNode-&gt;sxParamPattern.location = Js::Constants::NoRegister;</w:t>
      </w:r>
    </w:p>
    <w:p w:rsidR="00117E74" w:rsidRDefault="00117E74" w:rsidP="00117E74">
      <w:pPr>
        <w:pStyle w:val="NoSpacing"/>
      </w:pPr>
      <w:r>
        <w:t xml:space="preserve">    return paramPatternNode;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ParseNodePtr Parser::ConvertObjectToObjectPattern(ParseNodePtr pnodeMemberList)</w:t>
      </w:r>
    </w:p>
    <w:p w:rsidR="00117E74" w:rsidRDefault="00117E74" w:rsidP="00117E74">
      <w:pPr>
        <w:pStyle w:val="NoSpacing"/>
      </w:pPr>
      <w:r>
        <w:t>{</w:t>
      </w:r>
    </w:p>
    <w:p w:rsidR="00117E74" w:rsidRDefault="00117E74" w:rsidP="00117E74">
      <w:pPr>
        <w:pStyle w:val="NoSpacing"/>
      </w:pPr>
      <w:r>
        <w:t xml:space="preserve">    charcount_t ichMin = m_pscan-&gt;IchMinTok();</w:t>
      </w:r>
    </w:p>
    <w:p w:rsidR="00117E74" w:rsidRDefault="00117E74" w:rsidP="00117E74">
      <w:pPr>
        <w:pStyle w:val="NoSpacing"/>
      </w:pPr>
      <w:r>
        <w:t xml:space="preserve">    charcount_t ichLim = m_pscan-&gt;IchLimTok();</w:t>
      </w:r>
    </w:p>
    <w:p w:rsidR="00117E74" w:rsidRDefault="00117E74" w:rsidP="00117E74">
      <w:pPr>
        <w:pStyle w:val="NoSpacing"/>
      </w:pPr>
      <w:r>
        <w:t xml:space="preserve">    ParseNodePtr pnodeMemberNodeList = nullptr;</w:t>
      </w:r>
    </w:p>
    <w:p w:rsidR="00117E74" w:rsidRDefault="00117E74" w:rsidP="00117E74">
      <w:pPr>
        <w:pStyle w:val="NoSpacing"/>
      </w:pPr>
      <w:r>
        <w:t xml:space="preserve">    if (pnodeMemberList != nullptr &amp;&amp; pnodeMemberList-&gt;nop == knopObject)</w:t>
      </w:r>
    </w:p>
    <w:p w:rsidR="00117E74" w:rsidRDefault="00117E74" w:rsidP="00117E74">
      <w:pPr>
        <w:pStyle w:val="NoSpacing"/>
      </w:pPr>
      <w:r>
        <w:t xml:space="preserve">    {</w:t>
      </w:r>
    </w:p>
    <w:p w:rsidR="00117E74" w:rsidRDefault="00117E74" w:rsidP="00117E74">
      <w:pPr>
        <w:pStyle w:val="NoSpacing"/>
      </w:pPr>
      <w:r>
        <w:t xml:space="preserve">        ichMin = pnodeMemberList-&gt;ichMin;</w:t>
      </w:r>
    </w:p>
    <w:p w:rsidR="00117E74" w:rsidRDefault="00117E74" w:rsidP="00117E74">
      <w:pPr>
        <w:pStyle w:val="NoSpacing"/>
      </w:pPr>
      <w:r>
        <w:t xml:space="preserve">        ichLim = pnodeMemberList-&gt;ichLim;</w:t>
      </w:r>
    </w:p>
    <w:p w:rsidR="00117E74" w:rsidRDefault="00117E74" w:rsidP="00117E74">
      <w:pPr>
        <w:pStyle w:val="NoSpacing"/>
      </w:pPr>
      <w:r>
        <w:t xml:space="preserve">        pnodeMemberList = pnodeMemberList-&gt;sxUni.pnode1;</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ForEachItemInList(pnodeMemberList, [&amp;](ParseNodePtr item) {</w:t>
      </w:r>
    </w:p>
    <w:p w:rsidR="00117E74" w:rsidRDefault="00117E74" w:rsidP="00117E74">
      <w:pPr>
        <w:pStyle w:val="NoSpacing"/>
      </w:pPr>
      <w:r>
        <w:t xml:space="preserve">        ParseNodePtr memberNode = ConvertMemberToMemberPattern(item);</w:t>
      </w:r>
    </w:p>
    <w:p w:rsidR="00117E74" w:rsidRDefault="00117E74" w:rsidP="00117E74">
      <w:pPr>
        <w:pStyle w:val="NoSpacing"/>
      </w:pPr>
      <w:r>
        <w:t xml:space="preserve">        AppendToList(&amp;pnodeMemberNodeList, memberNode);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CreateUniNode(knopObjectPattern, pnodeMemberNodeList, ichMin, ichLim);</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ParseNodePtr Parser::GetRightSideNodeFromPattern(ParseNodePtr pnode)</w:t>
      </w:r>
    </w:p>
    <w:p w:rsidR="00117E74" w:rsidRDefault="00117E74" w:rsidP="00117E74">
      <w:pPr>
        <w:pStyle w:val="NoSpacing"/>
      </w:pPr>
      <w:r>
        <w:t>{</w:t>
      </w:r>
    </w:p>
    <w:p w:rsidR="00117E74" w:rsidRDefault="00117E74" w:rsidP="00117E74">
      <w:pPr>
        <w:pStyle w:val="NoSpacing"/>
      </w:pPr>
      <w:r>
        <w:t xml:space="preserve">    Assert(pnode != nullptr);</w:t>
      </w:r>
    </w:p>
    <w:p w:rsidR="00117E74" w:rsidRDefault="00117E74" w:rsidP="00117E74">
      <w:pPr>
        <w:pStyle w:val="NoSpacing"/>
      </w:pPr>
      <w:r>
        <w:t xml:space="preserve">    ParseNodePtr rightNode = nullptr;</w:t>
      </w:r>
    </w:p>
    <w:p w:rsidR="00117E74" w:rsidRDefault="00117E74" w:rsidP="00117E74">
      <w:pPr>
        <w:pStyle w:val="NoSpacing"/>
      </w:pPr>
      <w:r>
        <w:t xml:space="preserve">    OpCode op = pnode-&gt;nop;</w:t>
      </w:r>
    </w:p>
    <w:p w:rsidR="00117E74" w:rsidRDefault="00117E74" w:rsidP="00117E74">
      <w:pPr>
        <w:pStyle w:val="NoSpacing"/>
      </w:pPr>
      <w:r>
        <w:t xml:space="preserve">    if (op == knopObject)</w:t>
      </w:r>
    </w:p>
    <w:p w:rsidR="00117E74" w:rsidRDefault="00117E74" w:rsidP="00117E74">
      <w:pPr>
        <w:pStyle w:val="NoSpacing"/>
      </w:pPr>
      <w:r>
        <w:t xml:space="preserve">    {</w:t>
      </w:r>
    </w:p>
    <w:p w:rsidR="00117E74" w:rsidRDefault="00117E74" w:rsidP="00117E74">
      <w:pPr>
        <w:pStyle w:val="NoSpacing"/>
      </w:pPr>
      <w:r>
        <w:t xml:space="preserve">        rightNode = ConvertObjectToObjectPattern(pnode);</w:t>
      </w:r>
    </w:p>
    <w:p w:rsidR="00117E74" w:rsidRDefault="00117E74" w:rsidP="00117E74">
      <w:pPr>
        <w:pStyle w:val="NoSpacing"/>
      </w:pPr>
      <w:r>
        <w:t xml:space="preserve">    }</w:t>
      </w:r>
    </w:p>
    <w:p w:rsidR="00117E74" w:rsidRDefault="00117E74" w:rsidP="00117E74">
      <w:pPr>
        <w:pStyle w:val="NoSpacing"/>
      </w:pPr>
      <w:r>
        <w:t xml:space="preserve">    else if (op == knopArray)</w:t>
      </w:r>
    </w:p>
    <w:p w:rsidR="00117E74" w:rsidRDefault="00117E74" w:rsidP="00117E74">
      <w:pPr>
        <w:pStyle w:val="NoSpacing"/>
      </w:pPr>
      <w:r>
        <w:t xml:space="preserve">    {</w:t>
      </w:r>
    </w:p>
    <w:p w:rsidR="00117E74" w:rsidRDefault="00117E74" w:rsidP="00117E74">
      <w:pPr>
        <w:pStyle w:val="NoSpacing"/>
      </w:pPr>
      <w:r>
        <w:t xml:space="preserve">        rightNode = ConvertArrayToArrayPattern(pnode);</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 we should allow</w:t>
      </w:r>
    </w:p>
    <w:p w:rsidR="00117E74" w:rsidRDefault="00117E74" w:rsidP="00117E74">
      <w:pPr>
        <w:pStyle w:val="NoSpacing"/>
      </w:pPr>
      <w:r>
        <w:t xml:space="preserve">        // references (name/string/knopDots and knopIndex)</w:t>
      </w:r>
    </w:p>
    <w:p w:rsidR="00117E74" w:rsidRDefault="00117E74" w:rsidP="00117E74">
      <w:pPr>
        <w:pStyle w:val="NoSpacing"/>
      </w:pPr>
      <w:r>
        <w:t xml:space="preserve">        // Allow assignment operator for initializer</w:t>
      </w:r>
    </w:p>
    <w:p w:rsidR="00117E74" w:rsidRDefault="00117E74" w:rsidP="00117E74">
      <w:pPr>
        <w:pStyle w:val="NoSpacing"/>
      </w:pPr>
      <w:r>
        <w:t xml:space="preserve">        // rest is syntax error.</w:t>
      </w:r>
    </w:p>
    <w:p w:rsidR="00117E74" w:rsidRDefault="00117E74" w:rsidP="00117E74">
      <w:pPr>
        <w:pStyle w:val="NoSpacing"/>
      </w:pPr>
    </w:p>
    <w:p w:rsidR="00117E74" w:rsidRDefault="00117E74" w:rsidP="00117E74">
      <w:pPr>
        <w:pStyle w:val="NoSpacing"/>
      </w:pPr>
      <w:r>
        <w:t xml:space="preserve">        if (!(op == knopName || op == knopStr || op == knopDot || op == knopIndex || op == knopAsg))</w:t>
      </w:r>
    </w:p>
    <w:p w:rsidR="00117E74" w:rsidRDefault="00117E74" w:rsidP="00117E74">
      <w:pPr>
        <w:pStyle w:val="NoSpacing"/>
      </w:pPr>
      <w:r>
        <w:t xml:space="preserve">        {</w:t>
      </w:r>
    </w:p>
    <w:p w:rsidR="00117E74" w:rsidRDefault="00117E74" w:rsidP="00117E74">
      <w:pPr>
        <w:pStyle w:val="NoSpacing"/>
      </w:pPr>
      <w:r>
        <w:t xml:space="preserve">            if (m_token.IsOperator())</w:t>
      </w:r>
    </w:p>
    <w:p w:rsidR="00117E74" w:rsidRDefault="00117E74" w:rsidP="00117E74">
      <w:pPr>
        <w:pStyle w:val="NoSpacing"/>
      </w:pPr>
      <w:r>
        <w:t xml:space="preserve">            {</w:t>
      </w:r>
    </w:p>
    <w:p w:rsidR="00117E74" w:rsidRDefault="00117E74" w:rsidP="00117E74">
      <w:pPr>
        <w:pStyle w:val="NoSpacing"/>
      </w:pPr>
      <w:r>
        <w:lastRenderedPageBreak/>
        <w:t xml:space="preserve">                Error(ERRDestructNoOper);</w:t>
      </w:r>
    </w:p>
    <w:p w:rsidR="00117E74" w:rsidRDefault="00117E74" w:rsidP="00117E74">
      <w:pPr>
        <w:pStyle w:val="NoSpacing"/>
      </w:pPr>
      <w:r>
        <w:t xml:space="preserve">            }</w:t>
      </w:r>
    </w:p>
    <w:p w:rsidR="00117E74" w:rsidRDefault="00117E74" w:rsidP="00117E74">
      <w:pPr>
        <w:pStyle w:val="NoSpacing"/>
      </w:pPr>
      <w:r>
        <w:t xml:space="preserve">            Error(ERRDestructIDRef);</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rightNode = pnode;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rightNode;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ParseNodePtr Parser::ConvertMemberToMemberPattern(ParseNodePtr pnodeMember)</w:t>
      </w:r>
    </w:p>
    <w:p w:rsidR="00117E74" w:rsidRDefault="00117E74" w:rsidP="00117E74">
      <w:pPr>
        <w:pStyle w:val="NoSpacing"/>
      </w:pPr>
      <w:r>
        <w:t>{</w:t>
      </w:r>
    </w:p>
    <w:p w:rsidR="00117E74" w:rsidRDefault="00117E74" w:rsidP="00117E74">
      <w:pPr>
        <w:pStyle w:val="NoSpacing"/>
      </w:pPr>
      <w:r>
        <w:t xml:space="preserve">    Assert(pnodeMember-&gt;nop == knopMember || pnodeMember-&gt;nop == knopMemberShort);</w:t>
      </w:r>
    </w:p>
    <w:p w:rsidR="00117E74" w:rsidRDefault="00117E74" w:rsidP="00117E74">
      <w:pPr>
        <w:pStyle w:val="NoSpacing"/>
      </w:pPr>
    </w:p>
    <w:p w:rsidR="00117E74" w:rsidRDefault="00117E74" w:rsidP="00117E74">
      <w:pPr>
        <w:pStyle w:val="NoSpacing"/>
      </w:pPr>
      <w:r>
        <w:t xml:space="preserve">    ParseNodePtr rightNode = GetRightSideNodeFromPattern(pnodeMember-&gt;sxBin.pnode2);</w:t>
      </w:r>
    </w:p>
    <w:p w:rsidR="00117E74" w:rsidRDefault="00117E74" w:rsidP="00117E74">
      <w:pPr>
        <w:pStyle w:val="NoSpacing"/>
      </w:pPr>
      <w:r>
        <w:t xml:space="preserve">    ParseNodePtr resultNode = CreateBinNode(knopObjectPatternMember, pnodeMember-&gt;sxBin.pnode1, rightNode);</w:t>
      </w:r>
    </w:p>
    <w:p w:rsidR="00117E74" w:rsidRDefault="00117E74" w:rsidP="00117E74">
      <w:pPr>
        <w:pStyle w:val="NoSpacing"/>
      </w:pPr>
      <w:r>
        <w:t xml:space="preserve">    resultNode-&gt;ichMin = pnodeMember-&gt;ichMin;</w:t>
      </w:r>
    </w:p>
    <w:p w:rsidR="00117E74" w:rsidRDefault="00117E74" w:rsidP="00117E74">
      <w:pPr>
        <w:pStyle w:val="NoSpacing"/>
      </w:pPr>
      <w:r>
        <w:t xml:space="preserve">    resultNode-&gt;ichLim = pnodeMember-&gt;ichLim;</w:t>
      </w:r>
    </w:p>
    <w:p w:rsidR="00117E74" w:rsidRDefault="00117E74" w:rsidP="00117E74">
      <w:pPr>
        <w:pStyle w:val="NoSpacing"/>
      </w:pPr>
      <w:r>
        <w:t xml:space="preserve">    return resultNode;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ParseNodePtr Parser::ConvertToPattern(ParseNodePtr pnode)</w:t>
      </w:r>
    </w:p>
    <w:p w:rsidR="00117E74" w:rsidRDefault="00117E74" w:rsidP="00117E74">
      <w:pPr>
        <w:pStyle w:val="NoSpacing"/>
      </w:pPr>
      <w:r>
        <w:t>{</w:t>
      </w:r>
    </w:p>
    <w:p w:rsidR="00117E74" w:rsidRDefault="00117E74" w:rsidP="00117E74">
      <w:pPr>
        <w:pStyle w:val="NoSpacing"/>
      </w:pPr>
      <w:r>
        <w:t xml:space="preserve">    if (pnode != nullptr)</w:t>
      </w:r>
    </w:p>
    <w:p w:rsidR="00117E74" w:rsidRDefault="00117E74" w:rsidP="00117E74">
      <w:pPr>
        <w:pStyle w:val="NoSpacing"/>
      </w:pPr>
      <w:r>
        <w:t xml:space="preserve">    {</w:t>
      </w:r>
    </w:p>
    <w:p w:rsidR="00117E74" w:rsidRDefault="00117E74" w:rsidP="00117E74">
      <w:pPr>
        <w:pStyle w:val="NoSpacing"/>
      </w:pPr>
      <w:r>
        <w:t xml:space="preserve">        if (pnode-&gt;nop == knopArray)</w:t>
      </w:r>
    </w:p>
    <w:p w:rsidR="00117E74" w:rsidRDefault="00117E74" w:rsidP="00117E74">
      <w:pPr>
        <w:pStyle w:val="NoSpacing"/>
      </w:pPr>
      <w:r>
        <w:t xml:space="preserve">        {</w:t>
      </w:r>
    </w:p>
    <w:p w:rsidR="00117E74" w:rsidRDefault="00117E74" w:rsidP="00117E74">
      <w:pPr>
        <w:pStyle w:val="NoSpacing"/>
      </w:pPr>
      <w:r>
        <w:t xml:space="preserve">            ConvertArrayToArrayPattern(pnode);</w:t>
      </w:r>
    </w:p>
    <w:p w:rsidR="00117E74" w:rsidRDefault="00117E74" w:rsidP="00117E74">
      <w:pPr>
        <w:pStyle w:val="NoSpacing"/>
      </w:pPr>
      <w:r>
        <w:t xml:space="preserve">        }</w:t>
      </w:r>
    </w:p>
    <w:p w:rsidR="00117E74" w:rsidRDefault="00117E74" w:rsidP="00117E74">
      <w:pPr>
        <w:pStyle w:val="NoSpacing"/>
      </w:pPr>
      <w:r>
        <w:t xml:space="preserve">        else if (pnode-&gt;nop == knopObject)</w:t>
      </w:r>
    </w:p>
    <w:p w:rsidR="00117E74" w:rsidRDefault="00117E74" w:rsidP="00117E74">
      <w:pPr>
        <w:pStyle w:val="NoSpacing"/>
      </w:pPr>
      <w:r>
        <w:t xml:space="preserve">        {</w:t>
      </w:r>
    </w:p>
    <w:p w:rsidR="00117E74" w:rsidRDefault="00117E74" w:rsidP="00117E74">
      <w:pPr>
        <w:pStyle w:val="NoSpacing"/>
      </w:pPr>
      <w:r>
        <w:t xml:space="preserve">            pnode = ConvertObjectToObjectPattern(pnode);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return pnode;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 This essentially be called for verifying the structure of the current tree with satisfying the destructuring grammar.</w:t>
      </w:r>
    </w:p>
    <w:p w:rsidR="00117E74" w:rsidRDefault="00117E74" w:rsidP="00117E74">
      <w:pPr>
        <w:pStyle w:val="NoSpacing"/>
      </w:pPr>
      <w:r>
        <w:t>void Parser::ParseDestructuredLiteralWithScopeSave(tokens declarationType,</w:t>
      </w:r>
    </w:p>
    <w:p w:rsidR="00117E74" w:rsidRDefault="00117E74" w:rsidP="00117E74">
      <w:pPr>
        <w:pStyle w:val="NoSpacing"/>
      </w:pPr>
      <w:r>
        <w:t xml:space="preserve">    bool isDecl,</w:t>
      </w:r>
    </w:p>
    <w:p w:rsidR="00117E74" w:rsidRDefault="00117E74" w:rsidP="00117E74">
      <w:pPr>
        <w:pStyle w:val="NoSpacing"/>
      </w:pPr>
      <w:r>
        <w:t xml:space="preserve">    bool topLevel,</w:t>
      </w:r>
    </w:p>
    <w:p w:rsidR="00117E74" w:rsidRDefault="00117E74" w:rsidP="00117E74">
      <w:pPr>
        <w:pStyle w:val="NoSpacing"/>
      </w:pPr>
      <w:r>
        <w:t xml:space="preserve">    DestructuringInitializerContext initializerContext/* = DIC_None*/,</w:t>
      </w:r>
    </w:p>
    <w:p w:rsidR="00117E74" w:rsidRDefault="00117E74" w:rsidP="00117E74">
      <w:pPr>
        <w:pStyle w:val="NoSpacing"/>
      </w:pPr>
      <w:r>
        <w:t xml:space="preserve">    bool allowIn /*= true*/)</w:t>
      </w:r>
    </w:p>
    <w:p w:rsidR="00117E74" w:rsidRDefault="00117E74" w:rsidP="00117E74">
      <w:pPr>
        <w:pStyle w:val="NoSpacing"/>
      </w:pPr>
      <w:r>
        <w:t>{</w:t>
      </w:r>
    </w:p>
    <w:p w:rsidR="00117E74" w:rsidRDefault="00117E74" w:rsidP="00117E74">
      <w:pPr>
        <w:pStyle w:val="NoSpacing"/>
      </w:pPr>
      <w:r>
        <w:t xml:space="preserve">    // We are going to parse the text again to validate the current grammar as Destructuring. Saving some scopes and </w:t>
      </w:r>
    </w:p>
    <w:p w:rsidR="00117E74" w:rsidRDefault="00117E74" w:rsidP="00117E74">
      <w:pPr>
        <w:pStyle w:val="NoSpacing"/>
      </w:pPr>
      <w:r>
        <w:t xml:space="preserve">    // AST related information before the validation parsing and later they will be restored.</w:t>
      </w:r>
    </w:p>
    <w:p w:rsidR="00117E74" w:rsidRDefault="00117E74" w:rsidP="00117E74">
      <w:pPr>
        <w:pStyle w:val="NoSpacing"/>
      </w:pPr>
    </w:p>
    <w:p w:rsidR="00117E74" w:rsidRDefault="00117E74" w:rsidP="00117E74">
      <w:pPr>
        <w:pStyle w:val="NoSpacing"/>
      </w:pPr>
      <w:r>
        <w:t xml:space="preserve">    ParseNodePtr pnodeFncSave = m_currentNodeFunc;</w:t>
      </w:r>
    </w:p>
    <w:p w:rsidR="00117E74" w:rsidRDefault="00117E74" w:rsidP="00117E74">
      <w:pPr>
        <w:pStyle w:val="NoSpacing"/>
      </w:pPr>
      <w:r>
        <w:t xml:space="preserve">    long *pAstSizeSave = m_pCurrentAstSize;</w:t>
      </w:r>
    </w:p>
    <w:p w:rsidR="00117E74" w:rsidRDefault="00117E74" w:rsidP="00117E74">
      <w:pPr>
        <w:pStyle w:val="NoSpacing"/>
      </w:pPr>
      <w:r>
        <w:t xml:space="preserve">    uint *pNestedCountSave = m_pnestedCount;</w:t>
      </w:r>
    </w:p>
    <w:p w:rsidR="00117E74" w:rsidRDefault="00117E74" w:rsidP="00117E74">
      <w:pPr>
        <w:pStyle w:val="NoSpacing"/>
      </w:pPr>
      <w:r>
        <w:t xml:space="preserve">    ParseNodePtr *ppnodeScopeSave = m_ppnodeScope;</w:t>
      </w:r>
    </w:p>
    <w:p w:rsidR="00117E74" w:rsidRDefault="00117E74" w:rsidP="00117E74">
      <w:pPr>
        <w:pStyle w:val="NoSpacing"/>
      </w:pPr>
      <w:r>
        <w:t xml:space="preserve">    ParseNodePtr *ppnodeExprScopeSave = m_ppnodeExprScope;</w:t>
      </w:r>
    </w:p>
    <w:p w:rsidR="00117E74" w:rsidRDefault="00117E74" w:rsidP="00117E74">
      <w:pPr>
        <w:pStyle w:val="NoSpacing"/>
      </w:pPr>
    </w:p>
    <w:p w:rsidR="00117E74" w:rsidRDefault="00117E74" w:rsidP="00117E74">
      <w:pPr>
        <w:pStyle w:val="NoSpacing"/>
      </w:pPr>
      <w:r>
        <w:t xml:space="preserve">    ParseNodePtr newTempScope = nullptr;</w:t>
      </w:r>
    </w:p>
    <w:p w:rsidR="00117E74" w:rsidRDefault="00117E74" w:rsidP="00117E74">
      <w:pPr>
        <w:pStyle w:val="NoSpacing"/>
      </w:pPr>
      <w:r>
        <w:t xml:space="preserve">    m_ppnodeScope = &amp;newTempScope;</w:t>
      </w:r>
    </w:p>
    <w:p w:rsidR="00117E74" w:rsidRDefault="00117E74" w:rsidP="00117E74">
      <w:pPr>
        <w:pStyle w:val="NoSpacing"/>
      </w:pPr>
    </w:p>
    <w:p w:rsidR="00117E74" w:rsidRDefault="00117E74" w:rsidP="00117E74">
      <w:pPr>
        <w:pStyle w:val="NoSpacing"/>
      </w:pPr>
      <w:r>
        <w:t xml:space="preserve">    long newTempAstSize = 0;</w:t>
      </w:r>
    </w:p>
    <w:p w:rsidR="00117E74" w:rsidRDefault="00117E74" w:rsidP="00117E74">
      <w:pPr>
        <w:pStyle w:val="NoSpacing"/>
      </w:pPr>
      <w:r>
        <w:t xml:space="preserve">    m_pCurrentAstSize = &amp;newTempAstSize;</w:t>
      </w:r>
    </w:p>
    <w:p w:rsidR="00117E74" w:rsidRDefault="00117E74" w:rsidP="00117E74">
      <w:pPr>
        <w:pStyle w:val="NoSpacing"/>
      </w:pPr>
    </w:p>
    <w:p w:rsidR="00117E74" w:rsidRDefault="00117E74" w:rsidP="00117E74">
      <w:pPr>
        <w:pStyle w:val="NoSpacing"/>
      </w:pPr>
      <w:r>
        <w:t xml:space="preserve">    uint newTempNestedCount = 0;</w:t>
      </w:r>
    </w:p>
    <w:p w:rsidR="00117E74" w:rsidRDefault="00117E74" w:rsidP="00117E74">
      <w:pPr>
        <w:pStyle w:val="NoSpacing"/>
      </w:pPr>
      <w:r>
        <w:t xml:space="preserve">    m_pnestedCount = &amp;newTempNestedCount;</w:t>
      </w:r>
    </w:p>
    <w:p w:rsidR="00117E74" w:rsidRDefault="00117E74" w:rsidP="00117E74">
      <w:pPr>
        <w:pStyle w:val="NoSpacing"/>
      </w:pPr>
    </w:p>
    <w:p w:rsidR="00117E74" w:rsidRDefault="00117E74" w:rsidP="00117E74">
      <w:pPr>
        <w:pStyle w:val="NoSpacing"/>
      </w:pPr>
      <w:r>
        <w:t xml:space="preserve">    m_ppnodeExprScope = nullptr;</w:t>
      </w:r>
    </w:p>
    <w:p w:rsidR="00117E74" w:rsidRDefault="00117E74" w:rsidP="00117E74">
      <w:pPr>
        <w:pStyle w:val="NoSpacing"/>
      </w:pPr>
    </w:p>
    <w:p w:rsidR="00117E74" w:rsidRDefault="00117E74" w:rsidP="00117E74">
      <w:pPr>
        <w:pStyle w:val="NoSpacing"/>
      </w:pPr>
      <w:r>
        <w:t xml:space="preserve">    ParseDestructuredLiteral&lt;false&gt;(declarationType, isDecl, topLevel, initializerContext, allowIn);</w:t>
      </w:r>
    </w:p>
    <w:p w:rsidR="00117E74" w:rsidRDefault="00117E74" w:rsidP="00117E74">
      <w:pPr>
        <w:pStyle w:val="NoSpacing"/>
      </w:pPr>
    </w:p>
    <w:p w:rsidR="00117E74" w:rsidRDefault="00117E74" w:rsidP="00117E74">
      <w:pPr>
        <w:pStyle w:val="NoSpacing"/>
      </w:pPr>
      <w:r>
        <w:t xml:space="preserve">    m_currentNodeFunc = pnodeFncSave;</w:t>
      </w:r>
    </w:p>
    <w:p w:rsidR="00117E74" w:rsidRDefault="00117E74" w:rsidP="00117E74">
      <w:pPr>
        <w:pStyle w:val="NoSpacing"/>
      </w:pPr>
      <w:r>
        <w:t xml:space="preserve">    m_pCurrentAstSize = pAstSizeSave;</w:t>
      </w:r>
    </w:p>
    <w:p w:rsidR="00117E74" w:rsidRDefault="00117E74" w:rsidP="00117E74">
      <w:pPr>
        <w:pStyle w:val="NoSpacing"/>
      </w:pPr>
      <w:r>
        <w:t xml:space="preserve">    m_pnestedCount = pNestedCountSave;</w:t>
      </w:r>
    </w:p>
    <w:p w:rsidR="00117E74" w:rsidRDefault="00117E74" w:rsidP="00117E74">
      <w:pPr>
        <w:pStyle w:val="NoSpacing"/>
      </w:pPr>
      <w:r>
        <w:t xml:space="preserve">    m_ppnodeScope = ppnodeScopeSave;</w:t>
      </w:r>
    </w:p>
    <w:p w:rsidR="00117E74" w:rsidRDefault="00117E74" w:rsidP="00117E74">
      <w:pPr>
        <w:pStyle w:val="NoSpacing"/>
      </w:pPr>
      <w:r>
        <w:t xml:space="preserve">    m_ppnodeExprScope = ppnodeExprScopeSave;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template &lt;bool buildAST&gt;</w:t>
      </w:r>
    </w:p>
    <w:p w:rsidR="00117E74" w:rsidRDefault="00117E74" w:rsidP="00117E74">
      <w:pPr>
        <w:pStyle w:val="NoSpacing"/>
      </w:pPr>
      <w:r>
        <w:t>ParseNodePtr Parser::ParseDestructuredLiteral(tokens declarationType,</w:t>
      </w:r>
    </w:p>
    <w:p w:rsidR="00117E74" w:rsidRDefault="00117E74" w:rsidP="00117E74">
      <w:pPr>
        <w:pStyle w:val="NoSpacing"/>
      </w:pPr>
      <w:r>
        <w:t xml:space="preserve">    bool isDecl,</w:t>
      </w:r>
    </w:p>
    <w:p w:rsidR="00117E74" w:rsidRDefault="00117E74" w:rsidP="00117E74">
      <w:pPr>
        <w:pStyle w:val="NoSpacing"/>
      </w:pPr>
      <w:r>
        <w:t xml:space="preserve">    bool topLevel/* = true*/,</w:t>
      </w:r>
    </w:p>
    <w:p w:rsidR="00117E74" w:rsidRDefault="00117E74" w:rsidP="00117E74">
      <w:pPr>
        <w:pStyle w:val="NoSpacing"/>
      </w:pPr>
      <w:r>
        <w:t xml:space="preserve">    DestructuringInitializerContext initializerContext/* = DIC_None*/,</w:t>
      </w:r>
    </w:p>
    <w:p w:rsidR="00117E74" w:rsidRDefault="00117E74" w:rsidP="00117E74">
      <w:pPr>
        <w:pStyle w:val="NoSpacing"/>
      </w:pPr>
      <w:r>
        <w:t xml:space="preserve">    bool allowIn/* = true*/,</w:t>
      </w:r>
    </w:p>
    <w:p w:rsidR="00117E74" w:rsidRDefault="00117E74" w:rsidP="00117E74">
      <w:pPr>
        <w:pStyle w:val="NoSpacing"/>
      </w:pPr>
      <w:r>
        <w:t xml:space="preserve">    BOOL *forInOfOkay/* = nullptr*/)</w:t>
      </w:r>
    </w:p>
    <w:p w:rsidR="00117E74" w:rsidRDefault="00117E74" w:rsidP="00117E74">
      <w:pPr>
        <w:pStyle w:val="NoSpacing"/>
      </w:pPr>
      <w:r>
        <w:t>{</w:t>
      </w:r>
    </w:p>
    <w:p w:rsidR="00117E74" w:rsidRDefault="00117E74" w:rsidP="00117E74">
      <w:pPr>
        <w:pStyle w:val="NoSpacing"/>
      </w:pPr>
      <w:r>
        <w:t xml:space="preserve">    ParseNodePtr pnode = nullptr;</w:t>
      </w:r>
    </w:p>
    <w:p w:rsidR="00117E74" w:rsidRDefault="00117E74" w:rsidP="00117E74">
      <w:pPr>
        <w:pStyle w:val="NoSpacing"/>
      </w:pPr>
      <w:r>
        <w:t xml:space="preserve">    Assert(IsPossiblePatternStart());</w:t>
      </w:r>
    </w:p>
    <w:p w:rsidR="00117E74" w:rsidRDefault="00117E74" w:rsidP="00117E74">
      <w:pPr>
        <w:pStyle w:val="NoSpacing"/>
      </w:pPr>
      <w:r>
        <w:t xml:space="preserve">    if (m_token.tk == tkLCurly)</w:t>
      </w:r>
    </w:p>
    <w:p w:rsidR="00117E74" w:rsidRDefault="00117E74" w:rsidP="00117E74">
      <w:pPr>
        <w:pStyle w:val="NoSpacing"/>
      </w:pPr>
      <w:r>
        <w:t xml:space="preserve">    {</w:t>
      </w:r>
    </w:p>
    <w:p w:rsidR="00117E74" w:rsidRDefault="00117E74" w:rsidP="00117E74">
      <w:pPr>
        <w:pStyle w:val="NoSpacing"/>
      </w:pPr>
      <w:r>
        <w:t xml:space="preserve">        pnode = ParseDestructuredObjectLiteral&lt;buildAST&gt;(declarationType, isDecl, topLevel);</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pnode = ParseDestructuredArrayLiteral&lt;buildAST&gt;(declarationType, isDecl, topLevel);</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ParseDestructuredInitializer&lt;buildAST&gt;(pnode, isDecl, topLevel, initializerContext, allowIn, forInOfOkay);</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template &lt;bool buildAST&gt;</w:t>
      </w:r>
    </w:p>
    <w:p w:rsidR="00117E74" w:rsidRDefault="00117E74" w:rsidP="00117E74">
      <w:pPr>
        <w:pStyle w:val="NoSpacing"/>
      </w:pPr>
      <w:r>
        <w:t>ParseNodePtr Parser::ParseDestructuredInitializer(ParseNodePtr lhsNode,</w:t>
      </w:r>
    </w:p>
    <w:p w:rsidR="00117E74" w:rsidRDefault="00117E74" w:rsidP="00117E74">
      <w:pPr>
        <w:pStyle w:val="NoSpacing"/>
      </w:pPr>
      <w:r>
        <w:t xml:space="preserve">    bool isDecl,</w:t>
      </w:r>
    </w:p>
    <w:p w:rsidR="00117E74" w:rsidRDefault="00117E74" w:rsidP="00117E74">
      <w:pPr>
        <w:pStyle w:val="NoSpacing"/>
      </w:pPr>
      <w:r>
        <w:t xml:space="preserve">    bool topLevel,</w:t>
      </w:r>
    </w:p>
    <w:p w:rsidR="00117E74" w:rsidRDefault="00117E74" w:rsidP="00117E74">
      <w:pPr>
        <w:pStyle w:val="NoSpacing"/>
      </w:pPr>
      <w:r>
        <w:t xml:space="preserve">    DestructuringInitializerContext initializerContext,</w:t>
      </w:r>
    </w:p>
    <w:p w:rsidR="00117E74" w:rsidRDefault="00117E74" w:rsidP="00117E74">
      <w:pPr>
        <w:pStyle w:val="NoSpacing"/>
      </w:pPr>
      <w:r>
        <w:t xml:space="preserve">    bool allowIn,</w:t>
      </w:r>
    </w:p>
    <w:p w:rsidR="00117E74" w:rsidRDefault="00117E74" w:rsidP="00117E74">
      <w:pPr>
        <w:pStyle w:val="NoSpacing"/>
      </w:pPr>
      <w:r>
        <w:t xml:space="preserve">    BOOL *forInOfOkay)</w:t>
      </w:r>
    </w:p>
    <w:p w:rsidR="00117E74" w:rsidRDefault="00117E74" w:rsidP="00117E74">
      <w:pPr>
        <w:pStyle w:val="NoSpacing"/>
      </w:pPr>
      <w:r>
        <w:t>{</w:t>
      </w:r>
    </w:p>
    <w:p w:rsidR="00117E74" w:rsidRDefault="00117E74" w:rsidP="00117E74">
      <w:pPr>
        <w:pStyle w:val="NoSpacing"/>
      </w:pPr>
      <w:r>
        <w:t xml:space="preserve">    m_pscan-&gt;Scan();</w:t>
      </w:r>
    </w:p>
    <w:p w:rsidR="00117E74" w:rsidRDefault="00117E74" w:rsidP="00117E74">
      <w:pPr>
        <w:pStyle w:val="NoSpacing"/>
      </w:pPr>
      <w:r>
        <w:t xml:space="preserve">    if (topLevel)</w:t>
      </w:r>
    </w:p>
    <w:p w:rsidR="00117E74" w:rsidRDefault="00117E74" w:rsidP="00117E74">
      <w:pPr>
        <w:pStyle w:val="NoSpacing"/>
      </w:pPr>
      <w:r>
        <w:lastRenderedPageBreak/>
        <w:t xml:space="preserve">    {</w:t>
      </w:r>
    </w:p>
    <w:p w:rsidR="00117E74" w:rsidRDefault="00117E74" w:rsidP="00117E74">
      <w:pPr>
        <w:pStyle w:val="NoSpacing"/>
      </w:pPr>
      <w:r>
        <w:t xml:space="preserve">        if (initializerContext != DIC_ForceErrorOnInitializer &amp;&amp; m_token.tk != tkAsg)</w:t>
      </w:r>
    </w:p>
    <w:p w:rsidR="00117E74" w:rsidRDefault="00117E74" w:rsidP="00117E74">
      <w:pPr>
        <w:pStyle w:val="NoSpacing"/>
      </w:pPr>
      <w:r>
        <w:t xml:space="preserve">        {</w:t>
      </w:r>
    </w:p>
    <w:p w:rsidR="00117E74" w:rsidRDefault="00117E74" w:rsidP="00117E74">
      <w:pPr>
        <w:pStyle w:val="NoSpacing"/>
      </w:pPr>
      <w:r>
        <w:t xml:space="preserve">            // e.g. var {x};</w:t>
      </w:r>
    </w:p>
    <w:p w:rsidR="00117E74" w:rsidRDefault="00117E74" w:rsidP="00117E74">
      <w:pPr>
        <w:pStyle w:val="NoSpacing"/>
      </w:pPr>
      <w:r>
        <w:t xml:space="preserve">            Error(ERRDestructInit);</w:t>
      </w:r>
    </w:p>
    <w:p w:rsidR="00117E74" w:rsidRDefault="00117E74" w:rsidP="00117E74">
      <w:pPr>
        <w:pStyle w:val="NoSpacing"/>
      </w:pPr>
      <w:r>
        <w:t xml:space="preserve">        }</w:t>
      </w:r>
    </w:p>
    <w:p w:rsidR="00117E74" w:rsidRDefault="00117E74" w:rsidP="00117E74">
      <w:pPr>
        <w:pStyle w:val="NoSpacing"/>
      </w:pPr>
      <w:r>
        <w:t xml:space="preserve">        else if (initializerContext == DIC_ForceErrorOnInitializer &amp;&amp; m_token.tk == tkAsg)</w:t>
      </w:r>
    </w:p>
    <w:p w:rsidR="00117E74" w:rsidRDefault="00117E74" w:rsidP="00117E74">
      <w:pPr>
        <w:pStyle w:val="NoSpacing"/>
      </w:pPr>
      <w:r>
        <w:t xml:space="preserve">        {</w:t>
      </w:r>
    </w:p>
    <w:p w:rsidR="00117E74" w:rsidRDefault="00117E74" w:rsidP="00117E74">
      <w:pPr>
        <w:pStyle w:val="NoSpacing"/>
      </w:pPr>
      <w:r>
        <w:t xml:space="preserve">            // e.g. catch([x] = [0])</w:t>
      </w:r>
    </w:p>
    <w:p w:rsidR="00117E74" w:rsidRDefault="00117E74" w:rsidP="00117E74">
      <w:pPr>
        <w:pStyle w:val="NoSpacing"/>
      </w:pPr>
      <w:r>
        <w:t xml:space="preserve">            Error(ERRDestructNotInit);</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(m_token.tk != tkAsg || initializerContext == DIC_ShouldNotParseInitializer)</w:t>
      </w:r>
    </w:p>
    <w:p w:rsidR="00117E74" w:rsidRDefault="00117E74" w:rsidP="00117E74">
      <w:pPr>
        <w:pStyle w:val="NoSpacing"/>
      </w:pPr>
      <w:r>
        <w:t xml:space="preserve">    {</w:t>
      </w:r>
    </w:p>
    <w:p w:rsidR="00117E74" w:rsidRDefault="00117E74" w:rsidP="00117E74">
      <w:pPr>
        <w:pStyle w:val="NoSpacing"/>
      </w:pPr>
      <w:r>
        <w:t xml:space="preserve">        return lhsNode;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(forInOfOkay)</w:t>
      </w:r>
    </w:p>
    <w:p w:rsidR="00117E74" w:rsidRDefault="00117E74" w:rsidP="00117E74">
      <w:pPr>
        <w:pStyle w:val="NoSpacing"/>
      </w:pPr>
      <w:r>
        <w:t xml:space="preserve">    {</w:t>
      </w:r>
    </w:p>
    <w:p w:rsidR="00117E74" w:rsidRDefault="00117E74" w:rsidP="00117E74">
      <w:pPr>
        <w:pStyle w:val="NoSpacing"/>
      </w:pPr>
      <w:r>
        <w:t xml:space="preserve">        *forInOfOkay = FALSE;</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m_pscan-&gt;Scan();</w:t>
      </w:r>
    </w:p>
    <w:p w:rsidR="00117E74" w:rsidRDefault="00117E74" w:rsidP="00117E74">
      <w:pPr>
        <w:pStyle w:val="NoSpacing"/>
      </w:pPr>
    </w:p>
    <w:p w:rsidR="00117E74" w:rsidRDefault="00117E74" w:rsidP="00117E74">
      <w:pPr>
        <w:pStyle w:val="NoSpacing"/>
      </w:pPr>
      <w:r>
        <w:t xml:space="preserve">    ParseNodePtr pnodeDefault = ParseExpr&lt;buildAST&gt;(koplCma, nullptr, allowIn);</w:t>
      </w:r>
    </w:p>
    <w:p w:rsidR="00117E74" w:rsidRDefault="00117E74" w:rsidP="00117E74">
      <w:pPr>
        <w:pStyle w:val="NoSpacing"/>
      </w:pPr>
      <w:r>
        <w:t xml:space="preserve">    ParseNodePtr pnodeDestructAsg = nullptr;</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Assert(lhsNode != nullptr);</w:t>
      </w:r>
    </w:p>
    <w:p w:rsidR="00117E74" w:rsidRDefault="00117E74" w:rsidP="00117E74">
      <w:pPr>
        <w:pStyle w:val="NoSpacing"/>
      </w:pPr>
    </w:p>
    <w:p w:rsidR="00117E74" w:rsidRDefault="00117E74" w:rsidP="00117E74">
      <w:pPr>
        <w:pStyle w:val="NoSpacing"/>
      </w:pPr>
      <w:r>
        <w:t xml:space="preserve">        pnodeDestructAsg = CreateNodeWithScanner&lt;knopAsg&gt;();</w:t>
      </w:r>
    </w:p>
    <w:p w:rsidR="00117E74" w:rsidRDefault="00117E74" w:rsidP="00117E74">
      <w:pPr>
        <w:pStyle w:val="NoSpacing"/>
      </w:pPr>
      <w:r>
        <w:t xml:space="preserve">        pnodeDestructAsg-&gt;sxBin.pnode1 = lhsNode;</w:t>
      </w:r>
    </w:p>
    <w:p w:rsidR="00117E74" w:rsidRDefault="00117E74" w:rsidP="00117E74">
      <w:pPr>
        <w:pStyle w:val="NoSpacing"/>
      </w:pPr>
      <w:r>
        <w:t xml:space="preserve">        pnodeDestructAsg-&gt;sxBin.pnode2 = pnodeDefault;</w:t>
      </w:r>
    </w:p>
    <w:p w:rsidR="00117E74" w:rsidRDefault="00117E74" w:rsidP="00117E74">
      <w:pPr>
        <w:pStyle w:val="NoSpacing"/>
      </w:pPr>
      <w:r>
        <w:t xml:space="preserve">        pnodeDestructAsg-&gt;ichMin = lhsNode-&gt;ichMin;</w:t>
      </w:r>
    </w:p>
    <w:p w:rsidR="00117E74" w:rsidRDefault="00117E74" w:rsidP="00117E74">
      <w:pPr>
        <w:pStyle w:val="NoSpacing"/>
      </w:pPr>
      <w:r>
        <w:t xml:space="preserve">        pnodeDestructAsg-&gt;ichLim = pnodeDefault-&gt;ichLim;</w:t>
      </w:r>
    </w:p>
    <w:p w:rsidR="00117E74" w:rsidRDefault="00117E74" w:rsidP="00117E74">
      <w:pPr>
        <w:pStyle w:val="NoSpacing"/>
      </w:pPr>
      <w:r>
        <w:t xml:space="preserve">    }</w:t>
      </w:r>
    </w:p>
    <w:p w:rsidR="00117E74" w:rsidRDefault="00117E74" w:rsidP="00117E74">
      <w:pPr>
        <w:pStyle w:val="NoSpacing"/>
      </w:pPr>
      <w:r>
        <w:t xml:space="preserve">    return pnodeDestructAsg;</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template &lt;bool buildAST&gt;</w:t>
      </w:r>
    </w:p>
    <w:p w:rsidR="00117E74" w:rsidRDefault="00117E74" w:rsidP="00117E74">
      <w:pPr>
        <w:pStyle w:val="NoSpacing"/>
      </w:pPr>
      <w:r>
        <w:t>ParseNodePtr Parser::ParseDestructuredObjectLiteral(tokens declarationType, bool isDecl, bool topLevel/* = true*/)</w:t>
      </w:r>
    </w:p>
    <w:p w:rsidR="00117E74" w:rsidRDefault="00117E74" w:rsidP="00117E74">
      <w:pPr>
        <w:pStyle w:val="NoSpacing"/>
      </w:pPr>
      <w:r>
        <w:t>{</w:t>
      </w:r>
    </w:p>
    <w:p w:rsidR="00117E74" w:rsidRDefault="00117E74" w:rsidP="00117E74">
      <w:pPr>
        <w:pStyle w:val="NoSpacing"/>
      </w:pPr>
      <w:r>
        <w:t xml:space="preserve">    Assert(m_token.tk == tkLCurly);</w:t>
      </w:r>
    </w:p>
    <w:p w:rsidR="00117E74" w:rsidRDefault="00117E74" w:rsidP="00117E74">
      <w:pPr>
        <w:pStyle w:val="NoSpacing"/>
      </w:pPr>
      <w:r>
        <w:t xml:space="preserve">    charcount_t ichMin = m_pscan-&gt;IchMinTok();</w:t>
      </w:r>
    </w:p>
    <w:p w:rsidR="00117E74" w:rsidRDefault="00117E74" w:rsidP="00117E74">
      <w:pPr>
        <w:pStyle w:val="NoSpacing"/>
      </w:pPr>
      <w:r>
        <w:t xml:space="preserve">    m_pscan-&gt;Scan();</w:t>
      </w:r>
    </w:p>
    <w:p w:rsidR="00117E74" w:rsidRDefault="00117E74" w:rsidP="00117E74">
      <w:pPr>
        <w:pStyle w:val="NoSpacing"/>
      </w:pPr>
    </w:p>
    <w:p w:rsidR="00117E74" w:rsidRDefault="00117E74" w:rsidP="00117E74">
      <w:pPr>
        <w:pStyle w:val="NoSpacing"/>
      </w:pPr>
      <w:r>
        <w:t xml:space="preserve">    if (!isDecl)</w:t>
      </w:r>
    </w:p>
    <w:p w:rsidR="00117E74" w:rsidRDefault="00117E74" w:rsidP="00117E74">
      <w:pPr>
        <w:pStyle w:val="NoSpacing"/>
      </w:pPr>
      <w:r>
        <w:t xml:space="preserve">    {</w:t>
      </w:r>
    </w:p>
    <w:p w:rsidR="00117E74" w:rsidRDefault="00117E74" w:rsidP="00117E74">
      <w:pPr>
        <w:pStyle w:val="NoSpacing"/>
      </w:pPr>
      <w:r>
        <w:t xml:space="preserve">        declarationType = tkLCurly;</w:t>
      </w:r>
    </w:p>
    <w:p w:rsidR="00117E74" w:rsidRDefault="00117E74" w:rsidP="00117E74">
      <w:pPr>
        <w:pStyle w:val="NoSpacing"/>
      </w:pPr>
      <w:r>
        <w:t xml:space="preserve">    }</w:t>
      </w:r>
    </w:p>
    <w:p w:rsidR="00117E74" w:rsidRDefault="00117E74" w:rsidP="00117E74">
      <w:pPr>
        <w:pStyle w:val="NoSpacing"/>
      </w:pPr>
      <w:r>
        <w:t xml:space="preserve">    ParseNodePtr pnodeMemberList = ParseMemberList&lt;buildAST&gt;(nullptr/*pNameHint*/, nullptr/*pHintLength*/, declarationType);</w:t>
      </w:r>
    </w:p>
    <w:p w:rsidR="00117E74" w:rsidRDefault="00117E74" w:rsidP="00117E74">
      <w:pPr>
        <w:pStyle w:val="NoSpacing"/>
      </w:pPr>
      <w:r>
        <w:lastRenderedPageBreak/>
        <w:t xml:space="preserve">    Assert(m_token.tk == tkRCurly);</w:t>
      </w:r>
    </w:p>
    <w:p w:rsidR="00117E74" w:rsidRDefault="00117E74" w:rsidP="00117E74">
      <w:pPr>
        <w:pStyle w:val="NoSpacing"/>
      </w:pPr>
    </w:p>
    <w:p w:rsidR="00117E74" w:rsidRDefault="00117E74" w:rsidP="00117E74">
      <w:pPr>
        <w:pStyle w:val="NoSpacing"/>
      </w:pPr>
      <w:r>
        <w:t xml:space="preserve">    ParseNodePtr objectPatternNode = nullptr;</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charcount_t ichLim = m_pscan-&gt;IchLimTok();</w:t>
      </w:r>
    </w:p>
    <w:p w:rsidR="00117E74" w:rsidRDefault="00117E74" w:rsidP="00117E74">
      <w:pPr>
        <w:pStyle w:val="NoSpacing"/>
      </w:pPr>
      <w:r>
        <w:t xml:space="preserve">        objectPatternNode = CreateUniNode(knopObjectPattern, pnodeMemberList, ichMin, ichLim);</w:t>
      </w:r>
    </w:p>
    <w:p w:rsidR="00117E74" w:rsidRDefault="00117E74" w:rsidP="00117E74">
      <w:pPr>
        <w:pStyle w:val="NoSpacing"/>
      </w:pPr>
      <w:r>
        <w:t xml:space="preserve">    }</w:t>
      </w:r>
    </w:p>
    <w:p w:rsidR="00117E74" w:rsidRDefault="00117E74" w:rsidP="00117E74">
      <w:pPr>
        <w:pStyle w:val="NoSpacing"/>
      </w:pPr>
      <w:r>
        <w:t xml:space="preserve">    return objectPatternNode;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template &lt;bool buildAST&gt;</w:t>
      </w:r>
    </w:p>
    <w:p w:rsidR="00117E74" w:rsidRDefault="00117E74" w:rsidP="00117E74">
      <w:pPr>
        <w:pStyle w:val="NoSpacing"/>
      </w:pPr>
      <w:r>
        <w:t>ParseNodePtr Parser::ParseDestructuredVarDecl(tokens declarationType, bool isDecl, bool *hasSeenRest, bool topLevel/* = true*/)</w:t>
      </w:r>
    </w:p>
    <w:p w:rsidR="00117E74" w:rsidRDefault="00117E74" w:rsidP="00117E74">
      <w:pPr>
        <w:pStyle w:val="NoSpacing"/>
      </w:pPr>
      <w:r>
        <w:t>{</w:t>
      </w:r>
    </w:p>
    <w:p w:rsidR="00117E74" w:rsidRDefault="00117E74" w:rsidP="00117E74">
      <w:pPr>
        <w:pStyle w:val="NoSpacing"/>
      </w:pPr>
      <w:r>
        <w:t xml:space="preserve">    ParseNodePtr pnodeElem = nullptr;</w:t>
      </w:r>
    </w:p>
    <w:p w:rsidR="00117E74" w:rsidRDefault="00117E74" w:rsidP="00117E74">
      <w:pPr>
        <w:pStyle w:val="NoSpacing"/>
      </w:pPr>
      <w:r>
        <w:t xml:space="preserve">    int parenCount = 0;</w:t>
      </w:r>
    </w:p>
    <w:p w:rsidR="00117E74" w:rsidRDefault="00117E74" w:rsidP="00117E74">
      <w:pPr>
        <w:pStyle w:val="NoSpacing"/>
      </w:pPr>
      <w:r>
        <w:t xml:space="preserve">    bool seenRest = false;</w:t>
      </w:r>
    </w:p>
    <w:p w:rsidR="00117E74" w:rsidRDefault="00117E74" w:rsidP="00117E74">
      <w:pPr>
        <w:pStyle w:val="NoSpacing"/>
      </w:pPr>
    </w:p>
    <w:p w:rsidR="00117E74" w:rsidRDefault="00117E74" w:rsidP="00117E74">
      <w:pPr>
        <w:pStyle w:val="NoSpacing"/>
      </w:pPr>
      <w:r>
        <w:t xml:space="preserve">    while (m_token.tk == tkLParen)</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r>
        <w:t xml:space="preserve">        ++parenCount;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(m_token.tk == tkEllipsis)</w:t>
      </w:r>
    </w:p>
    <w:p w:rsidR="00117E74" w:rsidRDefault="00117E74" w:rsidP="00117E74">
      <w:pPr>
        <w:pStyle w:val="NoSpacing"/>
      </w:pPr>
      <w:r>
        <w:t xml:space="preserve">    {</w:t>
      </w:r>
    </w:p>
    <w:p w:rsidR="00117E74" w:rsidRDefault="00117E74" w:rsidP="00117E74">
      <w:pPr>
        <w:pStyle w:val="NoSpacing"/>
      </w:pPr>
      <w:r>
        <w:t xml:space="preserve">        // As per ES 2015 : Rest can have left-hand-side-expression when on assignment expression, but under declaration only binding identifier is allowed</w:t>
      </w:r>
    </w:p>
    <w:p w:rsidR="00117E74" w:rsidRDefault="00117E74" w:rsidP="00117E74">
      <w:pPr>
        <w:pStyle w:val="NoSpacing"/>
      </w:pPr>
      <w:r>
        <w:t xml:space="preserve">        // But spec is going to change for this one to allow LHS-expression both on expression and declaration - so making that happen early.</w:t>
      </w:r>
    </w:p>
    <w:p w:rsidR="00117E74" w:rsidRDefault="00117E74" w:rsidP="00117E74">
      <w:pPr>
        <w:pStyle w:val="NoSpacing"/>
      </w:pPr>
    </w:p>
    <w:p w:rsidR="00117E74" w:rsidRDefault="00117E74" w:rsidP="00117E74">
      <w:pPr>
        <w:pStyle w:val="NoSpacing"/>
      </w:pPr>
      <w:r>
        <w:t xml:space="preserve">        seenRest = true;</w:t>
      </w:r>
    </w:p>
    <w:p w:rsidR="00117E74" w:rsidRDefault="00117E74" w:rsidP="00117E74">
      <w:pPr>
        <w:pStyle w:val="NoSpacing"/>
      </w:pPr>
      <w:r>
        <w:t xml:space="preserve">        m_pscan-&gt;Scan();</w:t>
      </w:r>
    </w:p>
    <w:p w:rsidR="00117E74" w:rsidRDefault="00117E74" w:rsidP="00117E74">
      <w:pPr>
        <w:pStyle w:val="NoSpacing"/>
      </w:pPr>
    </w:p>
    <w:p w:rsidR="00117E74" w:rsidRDefault="00117E74" w:rsidP="00117E74">
      <w:pPr>
        <w:pStyle w:val="NoSpacing"/>
      </w:pPr>
      <w:r>
        <w:t xml:space="preserve">        while (m_token.tk == tkLParen)</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r>
        <w:t xml:space="preserve">            ++parenCount;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(m_token.tk != tkID &amp;&amp; m_token.tk != tkSUPER &amp;&amp; m_token.tk != tkLCurly &amp;&amp; m_token.tk != tkLBrack)</w:t>
      </w:r>
    </w:p>
    <w:p w:rsidR="00117E74" w:rsidRDefault="00117E74" w:rsidP="00117E74">
      <w:pPr>
        <w:pStyle w:val="NoSpacing"/>
      </w:pPr>
      <w:r>
        <w:t xml:space="preserve">        {</w:t>
      </w:r>
    </w:p>
    <w:p w:rsidR="00117E74" w:rsidRDefault="00117E74" w:rsidP="00117E74">
      <w:pPr>
        <w:pStyle w:val="NoSpacing"/>
      </w:pPr>
      <w:r>
        <w:t xml:space="preserve">            if (isDecl)</w:t>
      </w:r>
    </w:p>
    <w:p w:rsidR="00117E74" w:rsidRDefault="00117E74" w:rsidP="00117E74">
      <w:pPr>
        <w:pStyle w:val="NoSpacing"/>
      </w:pPr>
      <w:r>
        <w:t xml:space="preserve">            {</w:t>
      </w:r>
    </w:p>
    <w:p w:rsidR="00117E74" w:rsidRDefault="00117E74" w:rsidP="00117E74">
      <w:pPr>
        <w:pStyle w:val="NoSpacing"/>
      </w:pPr>
      <w:r>
        <w:t xml:space="preserve">                Error(ERRnoIdent);</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Error(ERRInvalidAssignmentTarget);</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(IsPossiblePatternStart())</w:t>
      </w:r>
    </w:p>
    <w:p w:rsidR="00117E74" w:rsidRDefault="00117E74" w:rsidP="00117E74">
      <w:pPr>
        <w:pStyle w:val="NoSpacing"/>
      </w:pPr>
      <w:r>
        <w:t xml:space="preserve">    {</w:t>
      </w:r>
    </w:p>
    <w:p w:rsidR="00117E74" w:rsidRDefault="00117E74" w:rsidP="00117E74">
      <w:pPr>
        <w:pStyle w:val="NoSpacing"/>
      </w:pPr>
      <w:r>
        <w:t xml:space="preserve">        // Go recursively</w:t>
      </w:r>
    </w:p>
    <w:p w:rsidR="00117E74" w:rsidRDefault="00117E74" w:rsidP="00117E74">
      <w:pPr>
        <w:pStyle w:val="NoSpacing"/>
      </w:pPr>
      <w:r>
        <w:t xml:space="preserve">        pnodeElem = ParseDestructuredLiteral&lt;buildAST&gt;(declarationType, isDecl, false /*topLevel*/);</w:t>
      </w:r>
    </w:p>
    <w:p w:rsidR="00117E74" w:rsidRDefault="00117E74" w:rsidP="00117E74">
      <w:pPr>
        <w:pStyle w:val="NoSpacing"/>
      </w:pPr>
      <w:r>
        <w:t xml:space="preserve">    }</w:t>
      </w:r>
    </w:p>
    <w:p w:rsidR="00117E74" w:rsidRDefault="00117E74" w:rsidP="00117E74">
      <w:pPr>
        <w:pStyle w:val="NoSpacing"/>
      </w:pPr>
      <w:r>
        <w:t xml:space="preserve">    else if (m_token.tk == tkSUPER || m_token.tk == tkID)</w:t>
      </w:r>
    </w:p>
    <w:p w:rsidR="00117E74" w:rsidRDefault="00117E74" w:rsidP="00117E74">
      <w:pPr>
        <w:pStyle w:val="NoSpacing"/>
      </w:pPr>
      <w:r>
        <w:t xml:space="preserve">    {</w:t>
      </w:r>
    </w:p>
    <w:p w:rsidR="00117E74" w:rsidRDefault="00117E74" w:rsidP="00117E74">
      <w:pPr>
        <w:pStyle w:val="NoSpacing"/>
      </w:pPr>
      <w:r>
        <w:t xml:space="preserve">        if (isDecl)</w:t>
      </w:r>
    </w:p>
    <w:p w:rsidR="00117E74" w:rsidRDefault="00117E74" w:rsidP="00117E74">
      <w:pPr>
        <w:pStyle w:val="NoSpacing"/>
      </w:pPr>
      <w:r>
        <w:t xml:space="preserve">        {</w:t>
      </w:r>
    </w:p>
    <w:p w:rsidR="00117E74" w:rsidRDefault="00117E74" w:rsidP="00117E74">
      <w:pPr>
        <w:pStyle w:val="NoSpacing"/>
      </w:pPr>
      <w:r>
        <w:t xml:space="preserve">            charcount_t ichMin = m_pscan-&gt;IchMinTok();</w:t>
      </w:r>
    </w:p>
    <w:p w:rsidR="00117E74" w:rsidRDefault="00117E74" w:rsidP="00117E74">
      <w:pPr>
        <w:pStyle w:val="NoSpacing"/>
      </w:pPr>
      <w:r>
        <w:t xml:space="preserve">            pnodeElem = ParseVariableDeclaration&lt;buildAST&gt;(declarationType, ichMin</w:t>
      </w:r>
    </w:p>
    <w:p w:rsidR="00117E74" w:rsidRDefault="00117E74" w:rsidP="00117E74">
      <w:pPr>
        <w:pStyle w:val="NoSpacing"/>
      </w:pPr>
      <w:r>
        <w:t xml:space="preserve">                ,/* fAllowIn */false, /* pfForInOk */nullptr, /* singleDefOnly */true, /* allowInit */!seenRest, false /*topLevelParse*/);</w:t>
      </w:r>
    </w:p>
    <w:p w:rsidR="00117E74" w:rsidRDefault="00117E74" w:rsidP="00117E74">
      <w:pPr>
        <w:pStyle w:val="NoSpacing"/>
      </w:pP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BOOL fCanAssign;</w:t>
      </w:r>
    </w:p>
    <w:p w:rsidR="00117E74" w:rsidRDefault="00117E74" w:rsidP="00117E74">
      <w:pPr>
        <w:pStyle w:val="NoSpacing"/>
      </w:pPr>
      <w:r>
        <w:t xml:space="preserve">            IdentToken token;</w:t>
      </w:r>
    </w:p>
    <w:p w:rsidR="00117E74" w:rsidRDefault="00117E74" w:rsidP="00117E74">
      <w:pPr>
        <w:pStyle w:val="NoSpacing"/>
      </w:pPr>
      <w:r>
        <w:t xml:space="preserve">            // We aren't declaring anything, so scan the ID reference manually.</w:t>
      </w:r>
    </w:p>
    <w:p w:rsidR="00117E74" w:rsidRDefault="00117E74" w:rsidP="00117E74">
      <w:pPr>
        <w:pStyle w:val="NoSpacing"/>
      </w:pPr>
      <w:r>
        <w:t xml:space="preserve">            pnodeElem = ParseTerm&lt;buildAST&gt;(/* fAllowCall */ m_token.tk != tkSUPER, nullptr /*pNameHint*/, nullptr /*pHintLength*/, nullptr /*pShortNameOffset*/, &amp;token, false,</w:t>
      </w:r>
    </w:p>
    <w:p w:rsidR="00117E74" w:rsidRDefault="00117E74" w:rsidP="00117E74">
      <w:pPr>
        <w:pStyle w:val="NoSpacing"/>
      </w:pPr>
      <w:r>
        <w:t xml:space="preserve">                                                             &amp;fCanAssign);</w:t>
      </w:r>
    </w:p>
    <w:p w:rsidR="00117E74" w:rsidRDefault="00117E74" w:rsidP="00117E74">
      <w:pPr>
        <w:pStyle w:val="NoSpacing"/>
      </w:pPr>
      <w:r>
        <w:t xml:space="preserve">            if (!fCanAssign &amp;&amp; PHASE_ON1(Js::EarlyReferenceErrorsPhase))</w:t>
      </w:r>
    </w:p>
    <w:p w:rsidR="00117E74" w:rsidRDefault="00117E74" w:rsidP="00117E74">
      <w:pPr>
        <w:pStyle w:val="NoSpacing"/>
      </w:pPr>
      <w:r>
        <w:t xml:space="preserve">            {</w:t>
      </w:r>
    </w:p>
    <w:p w:rsidR="00117E74" w:rsidRDefault="00117E74" w:rsidP="00117E74">
      <w:pPr>
        <w:pStyle w:val="NoSpacing"/>
      </w:pPr>
      <w:r>
        <w:t xml:space="preserve">                Error(JSERR_CantAssignTo);</w:t>
      </w:r>
    </w:p>
    <w:p w:rsidR="00117E74" w:rsidRDefault="00117E74" w:rsidP="00117E74">
      <w:pPr>
        <w:pStyle w:val="NoSpacing"/>
      </w:pPr>
      <w:r>
        <w:t xml:space="preserve">            }</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if (IsStrictMode() &amp;&amp; pnodeElem != nullptr &amp;&amp; pnodeElem-&gt;nop == knopName)</w:t>
      </w:r>
    </w:p>
    <w:p w:rsidR="00117E74" w:rsidRDefault="00117E74" w:rsidP="00117E74">
      <w:pPr>
        <w:pStyle w:val="NoSpacing"/>
      </w:pPr>
      <w:r>
        <w:t xml:space="preserve">                {</w:t>
      </w:r>
    </w:p>
    <w:p w:rsidR="00117E74" w:rsidRDefault="00117E74" w:rsidP="00117E74">
      <w:pPr>
        <w:pStyle w:val="NoSpacing"/>
      </w:pPr>
      <w:r>
        <w:t xml:space="preserve">                    CheckStrictModeEvalArgumentsUsage(pnodeElem-&gt;sxPid.pid);</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if (IsStrictMode() &amp;&amp; token.tk == tkID)</w:t>
      </w:r>
    </w:p>
    <w:p w:rsidR="00117E74" w:rsidRDefault="00117E74" w:rsidP="00117E74">
      <w:pPr>
        <w:pStyle w:val="NoSpacing"/>
      </w:pPr>
      <w:r>
        <w:t xml:space="preserve">                {</w:t>
      </w:r>
    </w:p>
    <w:p w:rsidR="00117E74" w:rsidRDefault="00117E74" w:rsidP="00117E74">
      <w:pPr>
        <w:pStyle w:val="NoSpacing"/>
      </w:pPr>
      <w:r>
        <w:t xml:space="preserve">                    CheckStrictModeEvalArgumentsUsage(token.pid);</w:t>
      </w:r>
    </w:p>
    <w:p w:rsidR="00117E74" w:rsidRDefault="00117E74" w:rsidP="00117E74">
      <w:pPr>
        <w:pStyle w:val="NoSpacing"/>
      </w:pPr>
      <w:r>
        <w:t xml:space="preserve">                }</w:t>
      </w:r>
    </w:p>
    <w:p w:rsidR="00117E74" w:rsidRDefault="00117E74" w:rsidP="00117E74">
      <w:pPr>
        <w:pStyle w:val="NoSpacing"/>
      </w:pPr>
      <w:r>
        <w:t xml:space="preserve">                token.tk = tkNone;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 xml:space="preserve">    else if (!(m_token.tk == tkComma || m_token.tk == tkRBrack || m_token.tk == tkRCurly))</w:t>
      </w:r>
    </w:p>
    <w:p w:rsidR="00117E74" w:rsidRDefault="00117E74" w:rsidP="00117E74">
      <w:pPr>
        <w:pStyle w:val="NoSpacing"/>
      </w:pPr>
      <w:r>
        <w:t xml:space="preserve">    {</w:t>
      </w:r>
    </w:p>
    <w:p w:rsidR="00117E74" w:rsidRDefault="00117E74" w:rsidP="00117E74">
      <w:pPr>
        <w:pStyle w:val="NoSpacing"/>
      </w:pPr>
      <w:r>
        <w:t xml:space="preserve">        if (m_token.IsOperator())</w:t>
      </w:r>
    </w:p>
    <w:p w:rsidR="00117E74" w:rsidRDefault="00117E74" w:rsidP="00117E74">
      <w:pPr>
        <w:pStyle w:val="NoSpacing"/>
      </w:pPr>
      <w:r>
        <w:t xml:space="preserve">        {</w:t>
      </w:r>
    </w:p>
    <w:p w:rsidR="00117E74" w:rsidRDefault="00117E74" w:rsidP="00117E74">
      <w:pPr>
        <w:pStyle w:val="NoSpacing"/>
      </w:pPr>
      <w:r>
        <w:t xml:space="preserve">            Error(ERRDestructNoOper);</w:t>
      </w:r>
    </w:p>
    <w:p w:rsidR="00117E74" w:rsidRDefault="00117E74" w:rsidP="00117E74">
      <w:pPr>
        <w:pStyle w:val="NoSpacing"/>
      </w:pPr>
      <w:r>
        <w:t xml:space="preserve">        }</w:t>
      </w:r>
    </w:p>
    <w:p w:rsidR="00117E74" w:rsidRDefault="00117E74" w:rsidP="00117E74">
      <w:pPr>
        <w:pStyle w:val="NoSpacing"/>
      </w:pPr>
      <w:r>
        <w:t xml:space="preserve">        Error(ERRDestructIDRef);</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 Swallow RParens before a default expression, if any.</w:t>
      </w:r>
    </w:p>
    <w:p w:rsidR="00117E74" w:rsidRDefault="00117E74" w:rsidP="00117E74">
      <w:pPr>
        <w:pStyle w:val="NoSpacing"/>
      </w:pPr>
      <w:r>
        <w:t xml:space="preserve">    while (m_token.tk == tkRParen)</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r>
        <w:t xml:space="preserve">        --parenCount;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(hasSeenRest != nullptr)</w:t>
      </w:r>
    </w:p>
    <w:p w:rsidR="00117E74" w:rsidRDefault="00117E74" w:rsidP="00117E74">
      <w:pPr>
        <w:pStyle w:val="NoSpacing"/>
      </w:pPr>
      <w:r>
        <w:t xml:space="preserve">    {</w:t>
      </w:r>
    </w:p>
    <w:p w:rsidR="00117E74" w:rsidRDefault="00117E74" w:rsidP="00117E74">
      <w:pPr>
        <w:pStyle w:val="NoSpacing"/>
      </w:pPr>
      <w:r>
        <w:t xml:space="preserve">        *hasSeenRest = seenRest;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(m_token.tk == tkAsg)</w:t>
      </w:r>
    </w:p>
    <w:p w:rsidR="00117E74" w:rsidRDefault="00117E74" w:rsidP="00117E74">
      <w:pPr>
        <w:pStyle w:val="NoSpacing"/>
      </w:pPr>
      <w:r>
        <w:t xml:space="preserve">    {</w:t>
      </w:r>
    </w:p>
    <w:p w:rsidR="00117E74" w:rsidRDefault="00117E74" w:rsidP="00117E74">
      <w:pPr>
        <w:pStyle w:val="NoSpacing"/>
      </w:pPr>
      <w:r>
        <w:t xml:space="preserve">        // Parse the initializer.</w:t>
      </w:r>
    </w:p>
    <w:p w:rsidR="00117E74" w:rsidRDefault="00117E74" w:rsidP="00117E74">
      <w:pPr>
        <w:pStyle w:val="NoSpacing"/>
      </w:pPr>
      <w:r>
        <w:t xml:space="preserve">        if (seenRest)</w:t>
      </w:r>
    </w:p>
    <w:p w:rsidR="00117E74" w:rsidRDefault="00117E74" w:rsidP="00117E74">
      <w:pPr>
        <w:pStyle w:val="NoSpacing"/>
      </w:pPr>
      <w:r>
        <w:t xml:space="preserve">        {</w:t>
      </w:r>
    </w:p>
    <w:p w:rsidR="00117E74" w:rsidRDefault="00117E74" w:rsidP="00117E74">
      <w:pPr>
        <w:pStyle w:val="NoSpacing"/>
      </w:pPr>
      <w:r>
        <w:t xml:space="preserve">            Error(ERRRestWithDefault);</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p>
    <w:p w:rsidR="00117E74" w:rsidRDefault="00117E74" w:rsidP="00117E74">
      <w:pPr>
        <w:pStyle w:val="NoSpacing"/>
      </w:pPr>
      <w:r>
        <w:t xml:space="preserve">        ParseNodePtr pnodeInit = ParseExpr&lt;buildAST&gt;(koplCma);</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pnodeElem = CreateBinNode(knopAsg, pnodeElem, pnodeInit);</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 &amp;&amp; seenRest)</w:t>
      </w:r>
    </w:p>
    <w:p w:rsidR="00117E74" w:rsidRDefault="00117E74" w:rsidP="00117E74">
      <w:pPr>
        <w:pStyle w:val="NoSpacing"/>
      </w:pPr>
      <w:r>
        <w:t xml:space="preserve">    {</w:t>
      </w:r>
    </w:p>
    <w:p w:rsidR="00117E74" w:rsidRDefault="00117E74" w:rsidP="00117E74">
      <w:pPr>
        <w:pStyle w:val="NoSpacing"/>
      </w:pPr>
      <w:r>
        <w:t xml:space="preserve">        ParseNodePtr pnodeRest = CreateNodeWithScanner&lt;knopEllipsis&gt;();</w:t>
      </w:r>
    </w:p>
    <w:p w:rsidR="00117E74" w:rsidRDefault="00117E74" w:rsidP="00117E74">
      <w:pPr>
        <w:pStyle w:val="NoSpacing"/>
      </w:pPr>
      <w:r>
        <w:t xml:space="preserve">        pnodeRest-&gt;sxUni.pnode1 = pnodeElem;</w:t>
      </w:r>
    </w:p>
    <w:p w:rsidR="00117E74" w:rsidRDefault="00117E74" w:rsidP="00117E74">
      <w:pPr>
        <w:pStyle w:val="NoSpacing"/>
      </w:pPr>
      <w:r>
        <w:t xml:space="preserve">        pnodeElem = pnodeRest;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while (m_token.tk == tkRParen)</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r>
        <w:t xml:space="preserve">        --parenCount;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(!(m_token.tk == tkComma || m_token.tk == tkRBrack || m_token.tk == tkRCurly))</w:t>
      </w:r>
    </w:p>
    <w:p w:rsidR="00117E74" w:rsidRDefault="00117E74" w:rsidP="00117E74">
      <w:pPr>
        <w:pStyle w:val="NoSpacing"/>
      </w:pPr>
      <w:r>
        <w:t xml:space="preserve">    {</w:t>
      </w:r>
    </w:p>
    <w:p w:rsidR="00117E74" w:rsidRDefault="00117E74" w:rsidP="00117E74">
      <w:pPr>
        <w:pStyle w:val="NoSpacing"/>
      </w:pPr>
      <w:r>
        <w:t xml:space="preserve">        if (m_token.IsOperator())</w:t>
      </w:r>
    </w:p>
    <w:p w:rsidR="00117E74" w:rsidRDefault="00117E74" w:rsidP="00117E74">
      <w:pPr>
        <w:pStyle w:val="NoSpacing"/>
      </w:pPr>
      <w:r>
        <w:t xml:space="preserve">        {</w:t>
      </w:r>
    </w:p>
    <w:p w:rsidR="00117E74" w:rsidRDefault="00117E74" w:rsidP="00117E74">
      <w:pPr>
        <w:pStyle w:val="NoSpacing"/>
      </w:pPr>
      <w:r>
        <w:t xml:space="preserve">            Error(ERRDestructNoOper);</w:t>
      </w:r>
    </w:p>
    <w:p w:rsidR="00117E74" w:rsidRDefault="00117E74" w:rsidP="00117E74">
      <w:pPr>
        <w:pStyle w:val="NoSpacing"/>
      </w:pPr>
      <w:r>
        <w:t xml:space="preserve">        }</w:t>
      </w:r>
    </w:p>
    <w:p w:rsidR="00117E74" w:rsidRDefault="00117E74" w:rsidP="00117E74">
      <w:pPr>
        <w:pStyle w:val="NoSpacing"/>
      </w:pPr>
      <w:r>
        <w:t xml:space="preserve">        Error(ERRsyntax);</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(parenCount != 0)</w:t>
      </w:r>
    </w:p>
    <w:p w:rsidR="00117E74" w:rsidRDefault="00117E74" w:rsidP="00117E74">
      <w:pPr>
        <w:pStyle w:val="NoSpacing"/>
      </w:pPr>
      <w:r>
        <w:lastRenderedPageBreak/>
        <w:t xml:space="preserve">    {</w:t>
      </w:r>
    </w:p>
    <w:p w:rsidR="00117E74" w:rsidRDefault="00117E74" w:rsidP="00117E74">
      <w:pPr>
        <w:pStyle w:val="NoSpacing"/>
      </w:pPr>
      <w:r>
        <w:t xml:space="preserve">        Error(ERRnoRparen);</w:t>
      </w:r>
    </w:p>
    <w:p w:rsidR="00117E74" w:rsidRDefault="00117E74" w:rsidP="00117E74">
      <w:pPr>
        <w:pStyle w:val="NoSpacing"/>
      </w:pPr>
      <w:r>
        <w:t xml:space="preserve">    }</w:t>
      </w:r>
    </w:p>
    <w:p w:rsidR="00117E74" w:rsidRDefault="00117E74" w:rsidP="00117E74">
      <w:pPr>
        <w:pStyle w:val="NoSpacing"/>
      </w:pPr>
      <w:r>
        <w:t xml:space="preserve">    return pnodeElem;</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template &lt;bool buildAST&gt;</w:t>
      </w:r>
    </w:p>
    <w:p w:rsidR="00117E74" w:rsidRDefault="00117E74" w:rsidP="00117E74">
      <w:pPr>
        <w:pStyle w:val="NoSpacing"/>
      </w:pPr>
      <w:r>
        <w:t>ParseNodePtr Parser::ParseDestructuredArrayLiteral(tokens declarationType, bool isDecl, bool topLevel)</w:t>
      </w:r>
    </w:p>
    <w:p w:rsidR="00117E74" w:rsidRDefault="00117E74" w:rsidP="00117E74">
      <w:pPr>
        <w:pStyle w:val="NoSpacing"/>
      </w:pPr>
      <w:r>
        <w:t>{</w:t>
      </w:r>
    </w:p>
    <w:p w:rsidR="00117E74" w:rsidRDefault="00117E74" w:rsidP="00117E74">
      <w:pPr>
        <w:pStyle w:val="NoSpacing"/>
      </w:pPr>
      <w:r>
        <w:t xml:space="preserve">    Assert(m_token.tk == tkLBrack);</w:t>
      </w:r>
    </w:p>
    <w:p w:rsidR="00117E74" w:rsidRDefault="00117E74" w:rsidP="00117E74">
      <w:pPr>
        <w:pStyle w:val="NoSpacing"/>
      </w:pPr>
      <w:r>
        <w:t xml:space="preserve">    charcount_t ichMin = m_pscan-&gt;IchMinTok();</w:t>
      </w:r>
    </w:p>
    <w:p w:rsidR="00117E74" w:rsidRDefault="00117E74" w:rsidP="00117E74">
      <w:pPr>
        <w:pStyle w:val="NoSpacing"/>
      </w:pPr>
    </w:p>
    <w:p w:rsidR="00117E74" w:rsidRDefault="00117E74" w:rsidP="00117E74">
      <w:pPr>
        <w:pStyle w:val="NoSpacing"/>
      </w:pPr>
      <w:r>
        <w:t xml:space="preserve">    m_pscan-&gt;Scan();</w:t>
      </w:r>
    </w:p>
    <w:p w:rsidR="00117E74" w:rsidRDefault="00117E74" w:rsidP="00117E74">
      <w:pPr>
        <w:pStyle w:val="NoSpacing"/>
      </w:pPr>
    </w:p>
    <w:p w:rsidR="00117E74" w:rsidRDefault="00117E74" w:rsidP="00117E74">
      <w:pPr>
        <w:pStyle w:val="NoSpacing"/>
      </w:pPr>
      <w:r>
        <w:t xml:space="preserve">    ParseNodePtr pnodeDestructArr = nullptr;</w:t>
      </w:r>
    </w:p>
    <w:p w:rsidR="00117E74" w:rsidRDefault="00117E74" w:rsidP="00117E74">
      <w:pPr>
        <w:pStyle w:val="NoSpacing"/>
      </w:pPr>
      <w:r>
        <w:t xml:space="preserve">    ParseNodePtr pnodeList = nullptr;</w:t>
      </w:r>
    </w:p>
    <w:p w:rsidR="00117E74" w:rsidRDefault="00117E74" w:rsidP="00117E74">
      <w:pPr>
        <w:pStyle w:val="NoSpacing"/>
      </w:pPr>
      <w:r>
        <w:t xml:space="preserve">    ParseNodePtr *lastNodeRef = nullptr;</w:t>
      </w:r>
    </w:p>
    <w:p w:rsidR="00117E74" w:rsidRDefault="00117E74" w:rsidP="00117E74">
      <w:pPr>
        <w:pStyle w:val="NoSpacing"/>
      </w:pPr>
      <w:r>
        <w:t xml:space="preserve">    uint count = 0;</w:t>
      </w:r>
    </w:p>
    <w:p w:rsidR="00117E74" w:rsidRDefault="00117E74" w:rsidP="00117E74">
      <w:pPr>
        <w:pStyle w:val="NoSpacing"/>
      </w:pPr>
      <w:r>
        <w:t xml:space="preserve">    bool hasMissingValues = false;</w:t>
      </w:r>
    </w:p>
    <w:p w:rsidR="00117E74" w:rsidRDefault="00117E74" w:rsidP="00117E74">
      <w:pPr>
        <w:pStyle w:val="NoSpacing"/>
      </w:pPr>
      <w:r>
        <w:t xml:space="preserve">    bool seenRest = false;</w:t>
      </w:r>
    </w:p>
    <w:p w:rsidR="00117E74" w:rsidRDefault="00117E74" w:rsidP="00117E74">
      <w:pPr>
        <w:pStyle w:val="NoSpacing"/>
      </w:pPr>
    </w:p>
    <w:p w:rsidR="00117E74" w:rsidRDefault="00117E74" w:rsidP="00117E74">
      <w:pPr>
        <w:pStyle w:val="NoSpacing"/>
      </w:pPr>
      <w:r>
        <w:t xml:space="preserve">    while (true)</w:t>
      </w:r>
    </w:p>
    <w:p w:rsidR="00117E74" w:rsidRDefault="00117E74" w:rsidP="00117E74">
      <w:pPr>
        <w:pStyle w:val="NoSpacing"/>
      </w:pPr>
      <w:r>
        <w:t xml:space="preserve">    {</w:t>
      </w:r>
    </w:p>
    <w:p w:rsidR="00117E74" w:rsidRDefault="00117E74" w:rsidP="00117E74">
      <w:pPr>
        <w:pStyle w:val="NoSpacing"/>
      </w:pPr>
      <w:r>
        <w:t xml:space="preserve">        if (seenRest) // Rest must be in the last position.</w:t>
      </w:r>
    </w:p>
    <w:p w:rsidR="00117E74" w:rsidRDefault="00117E74" w:rsidP="00117E74">
      <w:pPr>
        <w:pStyle w:val="NoSpacing"/>
      </w:pPr>
      <w:r>
        <w:t xml:space="preserve">        {</w:t>
      </w:r>
    </w:p>
    <w:p w:rsidR="00117E74" w:rsidRDefault="00117E74" w:rsidP="00117E74">
      <w:pPr>
        <w:pStyle w:val="NoSpacing"/>
      </w:pPr>
      <w:r>
        <w:t xml:space="preserve">            Error(ERRDestructRestLast);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ParseNodePtr pnodeElem = ParseDestructuredVarDecl&lt;buildAST&gt;(declarationType, isDecl, &amp;seenRest, topLevel);</w:t>
      </w:r>
    </w:p>
    <w:p w:rsidR="00117E74" w:rsidRDefault="00117E74" w:rsidP="00117E74">
      <w:pPr>
        <w:pStyle w:val="NoSpacing"/>
      </w:pPr>
      <w:r>
        <w:t xml:space="preserve">        if (buildAST)</w:t>
      </w:r>
    </w:p>
    <w:p w:rsidR="00117E74" w:rsidRDefault="00117E74" w:rsidP="00117E74">
      <w:pPr>
        <w:pStyle w:val="NoSpacing"/>
      </w:pPr>
      <w:r>
        <w:t xml:space="preserve">        {</w:t>
      </w:r>
    </w:p>
    <w:p w:rsidR="00117E74" w:rsidRDefault="00117E74" w:rsidP="00117E74">
      <w:pPr>
        <w:pStyle w:val="NoSpacing"/>
      </w:pPr>
      <w:r>
        <w:t xml:space="preserve">            if (pnodeElem == nullptr &amp;&amp; buildAST)</w:t>
      </w:r>
    </w:p>
    <w:p w:rsidR="00117E74" w:rsidRDefault="00117E74" w:rsidP="00117E74">
      <w:pPr>
        <w:pStyle w:val="NoSpacing"/>
      </w:pPr>
      <w:r>
        <w:t xml:space="preserve">            {</w:t>
      </w:r>
    </w:p>
    <w:p w:rsidR="00117E74" w:rsidRDefault="00117E74" w:rsidP="00117E74">
      <w:pPr>
        <w:pStyle w:val="NoSpacing"/>
      </w:pPr>
      <w:r>
        <w:t xml:space="preserve">                pnodeElem = CreateNodeWithScanner&lt;knopEmpty&gt;();</w:t>
      </w:r>
    </w:p>
    <w:p w:rsidR="00117E74" w:rsidRDefault="00117E74" w:rsidP="00117E74">
      <w:pPr>
        <w:pStyle w:val="NoSpacing"/>
      </w:pPr>
      <w:r>
        <w:t xml:space="preserve">                hasMissingValues = true;</w:t>
      </w:r>
    </w:p>
    <w:p w:rsidR="00117E74" w:rsidRDefault="00117E74" w:rsidP="00117E74">
      <w:pPr>
        <w:pStyle w:val="NoSpacing"/>
      </w:pPr>
      <w:r>
        <w:t xml:space="preserve">            }</w:t>
      </w:r>
    </w:p>
    <w:p w:rsidR="00117E74" w:rsidRDefault="00117E74" w:rsidP="00117E74">
      <w:pPr>
        <w:pStyle w:val="NoSpacing"/>
      </w:pPr>
      <w:r>
        <w:t xml:space="preserve">            AddToNodeListEscapedUse(&amp;pnodeList, &amp;lastNodeRef, pnodeElem);</w:t>
      </w:r>
    </w:p>
    <w:p w:rsidR="00117E74" w:rsidRDefault="00117E74" w:rsidP="00117E74">
      <w:pPr>
        <w:pStyle w:val="NoSpacing"/>
      </w:pPr>
      <w:r>
        <w:t xml:space="preserve">        }</w:t>
      </w:r>
    </w:p>
    <w:p w:rsidR="00117E74" w:rsidRDefault="00117E74" w:rsidP="00117E74">
      <w:pPr>
        <w:pStyle w:val="NoSpacing"/>
      </w:pPr>
      <w:r>
        <w:t xml:space="preserve">        count++;</w:t>
      </w:r>
    </w:p>
    <w:p w:rsidR="00117E74" w:rsidRDefault="00117E74" w:rsidP="00117E74">
      <w:pPr>
        <w:pStyle w:val="NoSpacing"/>
      </w:pPr>
    </w:p>
    <w:p w:rsidR="00117E74" w:rsidRDefault="00117E74" w:rsidP="00117E74">
      <w:pPr>
        <w:pStyle w:val="NoSpacing"/>
      </w:pPr>
      <w:r>
        <w:t xml:space="preserve">        if (m_token.tk == tkRBrack)</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(m_token.tk != tkComma)</w:t>
      </w:r>
    </w:p>
    <w:p w:rsidR="00117E74" w:rsidRDefault="00117E74" w:rsidP="00117E74">
      <w:pPr>
        <w:pStyle w:val="NoSpacing"/>
      </w:pPr>
      <w:r>
        <w:t xml:space="preserve">        {</w:t>
      </w:r>
    </w:p>
    <w:p w:rsidR="00117E74" w:rsidRDefault="00117E74" w:rsidP="00117E74">
      <w:pPr>
        <w:pStyle w:val="NoSpacing"/>
      </w:pPr>
      <w:r>
        <w:t xml:space="preserve">            Error(ERRDestructNoOper);</w:t>
      </w:r>
    </w:p>
    <w:p w:rsidR="00117E74" w:rsidRDefault="00117E74" w:rsidP="00117E74">
      <w:pPr>
        <w:pStyle w:val="NoSpacing"/>
      </w:pPr>
      <w:r>
        <w:t xml:space="preserve">        }</w:t>
      </w:r>
    </w:p>
    <w:p w:rsidR="00117E74" w:rsidRDefault="00117E74" w:rsidP="00117E74">
      <w:pPr>
        <w:pStyle w:val="NoSpacing"/>
      </w:pPr>
      <w:r>
        <w:t xml:space="preserve">        m_pscan-&gt;Scan();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(buildAST)</w:t>
      </w:r>
    </w:p>
    <w:p w:rsidR="00117E74" w:rsidRDefault="00117E74" w:rsidP="00117E74">
      <w:pPr>
        <w:pStyle w:val="NoSpacing"/>
      </w:pPr>
      <w:r>
        <w:lastRenderedPageBreak/>
        <w:t xml:space="preserve">    {</w:t>
      </w:r>
    </w:p>
    <w:p w:rsidR="00117E74" w:rsidRDefault="00117E74" w:rsidP="00117E74">
      <w:pPr>
        <w:pStyle w:val="NoSpacing"/>
      </w:pPr>
      <w:r>
        <w:t xml:space="preserve">        pnodeDestructArr = CreateNodeWithScanner&lt;knopArrayPattern&gt;();</w:t>
      </w:r>
    </w:p>
    <w:p w:rsidR="00117E74" w:rsidRDefault="00117E74" w:rsidP="00117E74">
      <w:pPr>
        <w:pStyle w:val="NoSpacing"/>
      </w:pPr>
      <w:r>
        <w:t xml:space="preserve">        pnodeDestructArr-&gt;sxArrLit.pnode1 = pnodeList;</w:t>
      </w:r>
    </w:p>
    <w:p w:rsidR="00117E74" w:rsidRDefault="00117E74" w:rsidP="00117E74">
      <w:pPr>
        <w:pStyle w:val="NoSpacing"/>
      </w:pPr>
      <w:r>
        <w:t xml:space="preserve">        pnodeDestructArr-&gt;sxArrLit.arrayOfTaggedInts = false;</w:t>
      </w:r>
    </w:p>
    <w:p w:rsidR="00117E74" w:rsidRDefault="00117E74" w:rsidP="00117E74">
      <w:pPr>
        <w:pStyle w:val="NoSpacing"/>
      </w:pPr>
      <w:r>
        <w:t xml:space="preserve">        pnodeDestructArr-&gt;sxArrLit.arrayOfInts = false;</w:t>
      </w:r>
    </w:p>
    <w:p w:rsidR="00117E74" w:rsidRDefault="00117E74" w:rsidP="00117E74">
      <w:pPr>
        <w:pStyle w:val="NoSpacing"/>
      </w:pPr>
      <w:r>
        <w:t xml:space="preserve">        pnodeDestructArr-&gt;sxArrLit.arrayOfNumbers = false;</w:t>
      </w:r>
    </w:p>
    <w:p w:rsidR="00117E74" w:rsidRDefault="00117E74" w:rsidP="00117E74">
      <w:pPr>
        <w:pStyle w:val="NoSpacing"/>
      </w:pPr>
      <w:r>
        <w:t xml:space="preserve">        pnodeDestructArr-&gt;sxArrLit.hasMissingValues = hasMissingValues;</w:t>
      </w:r>
    </w:p>
    <w:p w:rsidR="00117E74" w:rsidRDefault="00117E74" w:rsidP="00117E74">
      <w:pPr>
        <w:pStyle w:val="NoSpacing"/>
      </w:pPr>
      <w:r>
        <w:t xml:space="preserve">        pnodeDestructArr-&gt;sxArrLit.count = count;</w:t>
      </w:r>
    </w:p>
    <w:p w:rsidR="00117E74" w:rsidRDefault="00117E74" w:rsidP="00117E74">
      <w:pPr>
        <w:pStyle w:val="NoSpacing"/>
      </w:pPr>
      <w:r>
        <w:t xml:space="preserve">        pnodeDestructArr-&gt;sxArrLit.spreadCount = seenRest ? 1 : 0;</w:t>
      </w:r>
    </w:p>
    <w:p w:rsidR="00117E74" w:rsidRDefault="00117E74" w:rsidP="00117E74">
      <w:pPr>
        <w:pStyle w:val="NoSpacing"/>
      </w:pPr>
      <w:r>
        <w:t xml:space="preserve">        pnodeDestructArr-&gt;ichMin = ichMin;</w:t>
      </w:r>
    </w:p>
    <w:p w:rsidR="00117E74" w:rsidRDefault="00117E74" w:rsidP="00117E74">
      <w:pPr>
        <w:pStyle w:val="NoSpacing"/>
      </w:pPr>
      <w:r>
        <w:t xml:space="preserve">        pnodeDestructArr-&gt;ichLim = m_pscan-&gt;IchLimTok();</w:t>
      </w:r>
    </w:p>
    <w:p w:rsidR="00117E74" w:rsidRDefault="00117E74" w:rsidP="00117E74">
      <w:pPr>
        <w:pStyle w:val="NoSpacing"/>
      </w:pPr>
    </w:p>
    <w:p w:rsidR="00117E74" w:rsidRDefault="00117E74" w:rsidP="00117E74">
      <w:pPr>
        <w:pStyle w:val="NoSpacing"/>
      </w:pPr>
      <w:r>
        <w:t xml:space="preserve">        if (pnodeDestructArr-&gt;sxArrLit.pnode1)</w:t>
      </w:r>
    </w:p>
    <w:p w:rsidR="00117E74" w:rsidRDefault="00117E74" w:rsidP="00117E74">
      <w:pPr>
        <w:pStyle w:val="NoSpacing"/>
      </w:pPr>
      <w:r>
        <w:t xml:space="preserve">        {</w:t>
      </w:r>
    </w:p>
    <w:p w:rsidR="00117E74" w:rsidRDefault="00117E74" w:rsidP="00117E74">
      <w:pPr>
        <w:pStyle w:val="NoSpacing"/>
      </w:pPr>
      <w:r>
        <w:t xml:space="preserve">            this-&gt;CheckArguments(pnodeDestructArr-&gt;sxArrLit.pnode1);</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pnodeDestructArr;</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Parser::CaptureContext(ParseContext *parseContext) const</w:t>
      </w:r>
    </w:p>
    <w:p w:rsidR="00117E74" w:rsidRDefault="00117E74" w:rsidP="00117E74">
      <w:pPr>
        <w:pStyle w:val="NoSpacing"/>
      </w:pPr>
      <w:r>
        <w:t>{</w:t>
      </w:r>
    </w:p>
    <w:p w:rsidR="00117E74" w:rsidRDefault="00117E74" w:rsidP="00117E74">
      <w:pPr>
        <w:pStyle w:val="NoSpacing"/>
      </w:pPr>
      <w:r>
        <w:t xml:space="preserve">    parseContext-&gt;pszSrc = m_pscan-&gt;PchBase();</w:t>
      </w:r>
    </w:p>
    <w:p w:rsidR="00117E74" w:rsidRDefault="00117E74" w:rsidP="00117E74">
      <w:pPr>
        <w:pStyle w:val="NoSpacing"/>
      </w:pPr>
      <w:r>
        <w:t xml:space="preserve">    parseContext-&gt;length = this-&gt;m_originalLength;</w:t>
      </w:r>
    </w:p>
    <w:p w:rsidR="00117E74" w:rsidRDefault="00117E74" w:rsidP="00117E74">
      <w:pPr>
        <w:pStyle w:val="NoSpacing"/>
      </w:pPr>
      <w:r>
        <w:t xml:space="preserve">    parseContext-&gt;characterOffset = m_pscan-&gt;IchMinTok();</w:t>
      </w:r>
    </w:p>
    <w:p w:rsidR="00117E74" w:rsidRDefault="00117E74" w:rsidP="00117E74">
      <w:pPr>
        <w:pStyle w:val="NoSpacing"/>
      </w:pPr>
      <w:r>
        <w:t xml:space="preserve">    parseContext-&gt;offset = parseContext-&gt;characterOffset + m_pscan-&gt;m_cMultiUnits;</w:t>
      </w:r>
    </w:p>
    <w:p w:rsidR="00117E74" w:rsidRDefault="00117E74" w:rsidP="00117E74">
      <w:pPr>
        <w:pStyle w:val="NoSpacing"/>
      </w:pPr>
      <w:r>
        <w:t xml:space="preserve">    parseContext-&gt;grfscr = this-&gt;m_grfscr;</w:t>
      </w:r>
    </w:p>
    <w:p w:rsidR="00117E74" w:rsidRDefault="00117E74" w:rsidP="00117E74">
      <w:pPr>
        <w:pStyle w:val="NoSpacing"/>
      </w:pPr>
      <w:r>
        <w:t xml:space="preserve">    parseContext-&gt;lineNumber = m_pscan-&gt;LineCur();</w:t>
      </w:r>
    </w:p>
    <w:p w:rsidR="00117E74" w:rsidRDefault="00117E74" w:rsidP="00117E74">
      <w:pPr>
        <w:pStyle w:val="NoSpacing"/>
      </w:pPr>
    </w:p>
    <w:p w:rsidR="00117E74" w:rsidRDefault="00117E74" w:rsidP="00117E74">
      <w:pPr>
        <w:pStyle w:val="NoSpacing"/>
      </w:pPr>
      <w:r>
        <w:t xml:space="preserve">    parseContext-&gt;pnodeProg = this-&gt;m_currentNodeProg;</w:t>
      </w:r>
    </w:p>
    <w:p w:rsidR="00117E74" w:rsidRDefault="00117E74" w:rsidP="00117E74">
      <w:pPr>
        <w:pStyle w:val="NoSpacing"/>
      </w:pPr>
      <w:r>
        <w:t xml:space="preserve">    parseContext-&gt;fromExternal = m_pscan-&gt;IsFromExternalSource();</w:t>
      </w:r>
    </w:p>
    <w:p w:rsidR="00117E74" w:rsidRDefault="00117E74" w:rsidP="00117E74">
      <w:pPr>
        <w:pStyle w:val="NoSpacing"/>
      </w:pPr>
      <w:r>
        <w:t xml:space="preserve">    parseContext-&gt;strictMode = this-&gt;IsStrictMode();</w:t>
      </w:r>
    </w:p>
    <w:p w:rsidR="00117E74" w:rsidRDefault="00117E74" w:rsidP="00117E74">
      <w:pPr>
        <w:pStyle w:val="NoSpacing"/>
      </w:pPr>
      <w:r>
        <w:t xml:space="preserve">    parseContext-&gt;sourceContextInfo = this-&gt;m_sourceContextInfo;</w:t>
      </w:r>
    </w:p>
    <w:p w:rsidR="00117E74" w:rsidRDefault="00117E74" w:rsidP="00117E74">
      <w:pPr>
        <w:pStyle w:val="NoSpacing"/>
      </w:pPr>
      <w:r>
        <w:t xml:space="preserve">    parseContext-&gt;currentBlockInfo = this-&gt;m_currentBlockInfo;</w:t>
      </w:r>
    </w:p>
    <w:p w:rsidR="00117E74" w:rsidRDefault="00117E74" w:rsidP="00117E74">
      <w:pPr>
        <w:pStyle w:val="NoSpacing"/>
      </w:pPr>
      <w:r>
        <w:t xml:space="preserve">    parseContext-&gt;nextBlockId = this-&gt;m_nextBlockId;</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Parser::RestoreContext(ParseContext *const parseContext)</w:t>
      </w:r>
    </w:p>
    <w:p w:rsidR="00117E74" w:rsidRDefault="00117E74" w:rsidP="00117E74">
      <w:pPr>
        <w:pStyle w:val="NoSpacing"/>
      </w:pPr>
      <w:r>
        <w:t>{</w:t>
      </w:r>
    </w:p>
    <w:p w:rsidR="00117E74" w:rsidRDefault="00117E74" w:rsidP="00117E74">
      <w:pPr>
        <w:pStyle w:val="NoSpacing"/>
      </w:pPr>
      <w:r>
        <w:t xml:space="preserve">    m_sourceContextInfo = parseContext-&gt;sourceContextInfo;</w:t>
      </w:r>
    </w:p>
    <w:p w:rsidR="00117E74" w:rsidRDefault="00117E74" w:rsidP="00117E74">
      <w:pPr>
        <w:pStyle w:val="NoSpacing"/>
      </w:pPr>
      <w:r>
        <w:t xml:space="preserve">    m_currentBlockInfo = parseContext-&gt;currentBlockInfo;</w:t>
      </w:r>
    </w:p>
    <w:p w:rsidR="00117E74" w:rsidRDefault="00117E74" w:rsidP="00117E74">
      <w:pPr>
        <w:pStyle w:val="NoSpacing"/>
      </w:pPr>
      <w:r>
        <w:t xml:space="preserve">    m_nextBlockId = parseContext-&gt;nextBlockId;</w:t>
      </w:r>
    </w:p>
    <w:p w:rsidR="00117E74" w:rsidRDefault="00117E74" w:rsidP="00117E74">
      <w:pPr>
        <w:pStyle w:val="NoSpacing"/>
      </w:pPr>
      <w:r>
        <w:t xml:space="preserve">    m_grfscr = parseContext-&gt;grfscr;</w:t>
      </w:r>
    </w:p>
    <w:p w:rsidR="00117E74" w:rsidRDefault="00117E74" w:rsidP="00117E74">
      <w:pPr>
        <w:pStyle w:val="NoSpacing"/>
      </w:pPr>
      <w:r>
        <w:t xml:space="preserve">    m_length = parseContext-&gt;length;</w:t>
      </w:r>
    </w:p>
    <w:p w:rsidR="00117E74" w:rsidRDefault="00117E74" w:rsidP="00117E74">
      <w:pPr>
        <w:pStyle w:val="NoSpacing"/>
      </w:pPr>
      <w:r>
        <w:t xml:space="preserve">    m_pscan-&gt;SetText(parseContext-&gt;pszSrc, parseContext-&gt;offset, parseContext-&gt;length, parseContext-&gt;characterOffset, parseContext-&gt;grfscr, parseContext-&gt;lineNumber);</w:t>
      </w:r>
    </w:p>
    <w:p w:rsidR="00117E74" w:rsidRDefault="00117E74" w:rsidP="00117E74">
      <w:pPr>
        <w:pStyle w:val="NoSpacing"/>
      </w:pPr>
      <w:r>
        <w:t xml:space="preserve">    m_currentNodeProg = parseContext-&gt;pnodeProg;</w:t>
      </w:r>
    </w:p>
    <w:p w:rsidR="00117E74" w:rsidRDefault="00117E74" w:rsidP="00117E74">
      <w:pPr>
        <w:pStyle w:val="NoSpacing"/>
      </w:pPr>
      <w:r>
        <w:t xml:space="preserve">    m_fUseStrictMode = parseContext-&gt;strictMode;</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class ByteCodeGenerator;</w:t>
      </w:r>
    </w:p>
    <w:p w:rsidR="00117E74" w:rsidRDefault="00117E74" w:rsidP="00117E74">
      <w:pPr>
        <w:pStyle w:val="NoSpacing"/>
      </w:pPr>
      <w:r>
        <w:t>#if DBG_DUMP</w:t>
      </w:r>
    </w:p>
    <w:p w:rsidR="00117E74" w:rsidRDefault="00117E74" w:rsidP="00117E74">
      <w:pPr>
        <w:pStyle w:val="NoSpacing"/>
      </w:pPr>
    </w:p>
    <w:p w:rsidR="00117E74" w:rsidRDefault="00117E74" w:rsidP="00117E74">
      <w:pPr>
        <w:pStyle w:val="NoSpacing"/>
      </w:pPr>
      <w:r>
        <w:t>#define INDENT_SIZE 2</w:t>
      </w:r>
    </w:p>
    <w:p w:rsidR="00117E74" w:rsidRDefault="00117E74" w:rsidP="00117E74">
      <w:pPr>
        <w:pStyle w:val="NoSpacing"/>
      </w:pPr>
    </w:p>
    <w:p w:rsidR="00117E74" w:rsidRDefault="00117E74" w:rsidP="00117E74">
      <w:pPr>
        <w:pStyle w:val="NoSpacing"/>
      </w:pPr>
      <w:r>
        <w:t>void PrintPnodeListWIndent(ParseNode *pnode,int indentAmt);</w:t>
      </w:r>
    </w:p>
    <w:p w:rsidR="00117E74" w:rsidRDefault="00117E74" w:rsidP="00117E74">
      <w:pPr>
        <w:pStyle w:val="NoSpacing"/>
      </w:pPr>
      <w:r>
        <w:t>void PrintFormalsWIndent(ParseNode *pnode, int indentAmt);</w:t>
      </w:r>
    </w:p>
    <w:p w:rsidR="00117E74" w:rsidRDefault="00117E74" w:rsidP="00117E74">
      <w:pPr>
        <w:pStyle w:val="NoSpacing"/>
      </w:pPr>
    </w:p>
    <w:p w:rsidR="00117E74" w:rsidRDefault="00117E74" w:rsidP="00117E74">
      <w:pPr>
        <w:pStyle w:val="NoSpacing"/>
      </w:pPr>
    </w:p>
    <w:p w:rsidR="00117E74" w:rsidRDefault="00117E74" w:rsidP="00117E74">
      <w:pPr>
        <w:pStyle w:val="NoSpacing"/>
      </w:pPr>
      <w:r>
        <w:t>void Indent(int indentAmt) {</w:t>
      </w:r>
    </w:p>
    <w:p w:rsidR="00117E74" w:rsidRDefault="00117E74" w:rsidP="00117E74">
      <w:pPr>
        <w:pStyle w:val="NoSpacing"/>
      </w:pPr>
      <w:r>
        <w:t xml:space="preserve">    for (int i=0;i&lt;indentAmt;i++) {</w:t>
      </w:r>
    </w:p>
    <w:p w:rsidR="00117E74" w:rsidRDefault="00117E74" w:rsidP="00117E74">
      <w:pPr>
        <w:pStyle w:val="NoSpacing"/>
      </w:pPr>
      <w:r>
        <w:t xml:space="preserve">        Output::Print(L" ");</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PrintScopesWIndent(ParseNode *pnode,int indentAmt) {</w:t>
      </w:r>
    </w:p>
    <w:p w:rsidR="00117E74" w:rsidRDefault="00117E74" w:rsidP="00117E74">
      <w:pPr>
        <w:pStyle w:val="NoSpacing"/>
      </w:pPr>
      <w:r>
        <w:t xml:space="preserve">    ParseNode *scope = nullptr;</w:t>
      </w:r>
    </w:p>
    <w:p w:rsidR="00117E74" w:rsidRDefault="00117E74" w:rsidP="00117E74">
      <w:pPr>
        <w:pStyle w:val="NoSpacing"/>
      </w:pPr>
      <w:r>
        <w:t xml:space="preserve">    bool firstOnly = false;</w:t>
      </w:r>
    </w:p>
    <w:p w:rsidR="00117E74" w:rsidRDefault="00117E74" w:rsidP="00117E74">
      <w:pPr>
        <w:pStyle w:val="NoSpacing"/>
      </w:pPr>
      <w:r>
        <w:t xml:space="preserve">    switch(pnode-&gt;nop)</w:t>
      </w:r>
    </w:p>
    <w:p w:rsidR="00117E74" w:rsidRDefault="00117E74" w:rsidP="00117E74">
      <w:pPr>
        <w:pStyle w:val="NoSpacing"/>
      </w:pPr>
      <w:r>
        <w:t xml:space="preserve">    {</w:t>
      </w:r>
    </w:p>
    <w:p w:rsidR="00117E74" w:rsidRDefault="00117E74" w:rsidP="00117E74">
      <w:pPr>
        <w:pStyle w:val="NoSpacing"/>
      </w:pPr>
      <w:r>
        <w:t xml:space="preserve">    case knopProg:</w:t>
      </w:r>
    </w:p>
    <w:p w:rsidR="00117E74" w:rsidRDefault="00117E74" w:rsidP="00117E74">
      <w:pPr>
        <w:pStyle w:val="NoSpacing"/>
      </w:pPr>
      <w:r>
        <w:t xml:space="preserve">    case knopFncDecl: scope = pnode-&gt;sxFnc.pnodeScopes; break;</w:t>
      </w:r>
    </w:p>
    <w:p w:rsidR="00117E74" w:rsidRDefault="00117E74" w:rsidP="00117E74">
      <w:pPr>
        <w:pStyle w:val="NoSpacing"/>
      </w:pPr>
      <w:r>
        <w:t xml:space="preserve">    case knopBlock: scope = pnode-&gt;sxBlock.pnodeScopes; break;</w:t>
      </w:r>
    </w:p>
    <w:p w:rsidR="00117E74" w:rsidRDefault="00117E74" w:rsidP="00117E74">
      <w:pPr>
        <w:pStyle w:val="NoSpacing"/>
      </w:pPr>
      <w:r>
        <w:t xml:space="preserve">    case knopCatch: scope = pnode-&gt;sxCatch.pnodeScopes; break;</w:t>
      </w:r>
    </w:p>
    <w:p w:rsidR="00117E74" w:rsidRDefault="00117E74" w:rsidP="00117E74">
      <w:pPr>
        <w:pStyle w:val="NoSpacing"/>
      </w:pPr>
      <w:r>
        <w:t xml:space="preserve">    case knopWith: scope = pnode-&gt;sxWith.pnodeScopes; break;</w:t>
      </w:r>
    </w:p>
    <w:p w:rsidR="00117E74" w:rsidRDefault="00117E74" w:rsidP="00117E74">
      <w:pPr>
        <w:pStyle w:val="NoSpacing"/>
      </w:pPr>
      <w:r>
        <w:t xml:space="preserve">    case knopSwitch: scope = pnode-&gt;sxSwitch.pnodeBlock; firstOnly = true; break;</w:t>
      </w:r>
    </w:p>
    <w:p w:rsidR="00117E74" w:rsidRDefault="00117E74" w:rsidP="00117E74">
      <w:pPr>
        <w:pStyle w:val="NoSpacing"/>
      </w:pPr>
      <w:r>
        <w:t xml:space="preserve">    case knopFor: scope = pnode-&gt;sxFor.pnodeBlock; firstOnly = true; break;</w:t>
      </w:r>
    </w:p>
    <w:p w:rsidR="00117E74" w:rsidRDefault="00117E74" w:rsidP="00117E74">
      <w:pPr>
        <w:pStyle w:val="NoSpacing"/>
      </w:pPr>
      <w:r>
        <w:t xml:space="preserve">    case knopForIn: scope = pnode-&gt;sxForInOrForOf.pnodeBlock; firstOnly = true; break;</w:t>
      </w:r>
    </w:p>
    <w:p w:rsidR="00117E74" w:rsidRDefault="00117E74" w:rsidP="00117E74">
      <w:pPr>
        <w:pStyle w:val="NoSpacing"/>
      </w:pPr>
      <w:r>
        <w:t xml:space="preserve">    case knopForOf: scope = pnode-&gt;sxForInOrForOf.pnodeBlock; firstOnly = true; break;</w:t>
      </w:r>
    </w:p>
    <w:p w:rsidR="00117E74" w:rsidRDefault="00117E74" w:rsidP="00117E74">
      <w:pPr>
        <w:pStyle w:val="NoSpacing"/>
      </w:pPr>
      <w:r>
        <w:t xml:space="preserve">    }</w:t>
      </w:r>
    </w:p>
    <w:p w:rsidR="00117E74" w:rsidRDefault="00117E74" w:rsidP="00117E74">
      <w:pPr>
        <w:pStyle w:val="NoSpacing"/>
      </w:pPr>
      <w:r>
        <w:t xml:space="preserve">    if (scope) {</w:t>
      </w:r>
    </w:p>
    <w:p w:rsidR="00117E74" w:rsidRDefault="00117E74" w:rsidP="00117E74">
      <w:pPr>
        <w:pStyle w:val="NoSpacing"/>
      </w:pPr>
      <w:r>
        <w:t xml:space="preserve">        Indent(indentAmt);</w:t>
      </w:r>
    </w:p>
    <w:p w:rsidR="00117E74" w:rsidRDefault="00117E74" w:rsidP="00117E74">
      <w:pPr>
        <w:pStyle w:val="NoSpacing"/>
      </w:pPr>
      <w:r>
        <w:t xml:space="preserve">        Output::Print(L"Scopes: ");</w:t>
      </w:r>
    </w:p>
    <w:p w:rsidR="00117E74" w:rsidRDefault="00117E74" w:rsidP="00117E74">
      <w:pPr>
        <w:pStyle w:val="NoSpacing"/>
      </w:pPr>
      <w:r>
        <w:t xml:space="preserve">        ParseNode *next = nullptr;</w:t>
      </w:r>
    </w:p>
    <w:p w:rsidR="00117E74" w:rsidRDefault="00117E74" w:rsidP="00117E74">
      <w:pPr>
        <w:pStyle w:val="NoSpacing"/>
      </w:pPr>
      <w:r>
        <w:t xml:space="preserve">        ParseNode *syntheticBlock = nullptr;</w:t>
      </w:r>
    </w:p>
    <w:p w:rsidR="00117E74" w:rsidRDefault="00117E74" w:rsidP="00117E74">
      <w:pPr>
        <w:pStyle w:val="NoSpacing"/>
      </w:pPr>
      <w:r>
        <w:t xml:space="preserve">        while (scope) {</w:t>
      </w:r>
    </w:p>
    <w:p w:rsidR="00117E74" w:rsidRDefault="00117E74" w:rsidP="00117E74">
      <w:pPr>
        <w:pStyle w:val="NoSpacing"/>
      </w:pPr>
      <w:r>
        <w:t xml:space="preserve">            switch (scope-&gt;nop) {</w:t>
      </w:r>
    </w:p>
    <w:p w:rsidR="00117E74" w:rsidRDefault="00117E74" w:rsidP="00117E74">
      <w:pPr>
        <w:pStyle w:val="NoSpacing"/>
      </w:pPr>
      <w:r>
        <w:t xml:space="preserve">            case knopFncDecl: Output::Print(L"knopFncDecl"); next = scope-&gt;sxFnc.pnodeNext; break;</w:t>
      </w:r>
    </w:p>
    <w:p w:rsidR="00117E74" w:rsidRDefault="00117E74" w:rsidP="00117E74">
      <w:pPr>
        <w:pStyle w:val="NoSpacing"/>
      </w:pPr>
      <w:r>
        <w:t xml:space="preserve">            case knopBlock: Output::Print(L"knopBlock"); next = scope-&gt;sxBlock.pnodeNext; break;</w:t>
      </w:r>
    </w:p>
    <w:p w:rsidR="00117E74" w:rsidRDefault="00117E74" w:rsidP="00117E74">
      <w:pPr>
        <w:pStyle w:val="NoSpacing"/>
      </w:pPr>
      <w:r>
        <w:t xml:space="preserve">            case knopCatch: Output::Print(L"knopCatch"); next = scope-&gt;sxCatch.pnodeNext; break;</w:t>
      </w:r>
    </w:p>
    <w:p w:rsidR="00117E74" w:rsidRDefault="00117E74" w:rsidP="00117E74">
      <w:pPr>
        <w:pStyle w:val="NoSpacing"/>
      </w:pPr>
      <w:r>
        <w:t xml:space="preserve">            case knopWith: Output::Print(L"knopWith"); next = scope-&gt;sxWith.pnodeNext; break;</w:t>
      </w:r>
    </w:p>
    <w:p w:rsidR="00117E74" w:rsidRDefault="00117E74" w:rsidP="00117E74">
      <w:pPr>
        <w:pStyle w:val="NoSpacing"/>
      </w:pPr>
      <w:r>
        <w:t xml:space="preserve">            default: Output::Print(L"unknown"); break;</w:t>
      </w:r>
    </w:p>
    <w:p w:rsidR="00117E74" w:rsidRDefault="00117E74" w:rsidP="00117E74">
      <w:pPr>
        <w:pStyle w:val="NoSpacing"/>
      </w:pPr>
      <w:r>
        <w:t xml:space="preserve">            }</w:t>
      </w:r>
    </w:p>
    <w:p w:rsidR="00117E74" w:rsidRDefault="00117E74" w:rsidP="00117E74">
      <w:pPr>
        <w:pStyle w:val="NoSpacing"/>
      </w:pPr>
      <w:r>
        <w:t xml:space="preserve">            if (firstOnly) {</w:t>
      </w:r>
    </w:p>
    <w:p w:rsidR="00117E74" w:rsidRDefault="00117E74" w:rsidP="00117E74">
      <w:pPr>
        <w:pStyle w:val="NoSpacing"/>
      </w:pPr>
      <w:r>
        <w:t xml:space="preserve">                next = nullptr;</w:t>
      </w:r>
    </w:p>
    <w:p w:rsidR="00117E74" w:rsidRDefault="00117E74" w:rsidP="00117E74">
      <w:pPr>
        <w:pStyle w:val="NoSpacing"/>
      </w:pPr>
      <w:r>
        <w:t xml:space="preserve">                syntheticBlock = scope;</w:t>
      </w:r>
    </w:p>
    <w:p w:rsidR="00117E74" w:rsidRDefault="00117E74" w:rsidP="00117E74">
      <w:pPr>
        <w:pStyle w:val="NoSpacing"/>
      </w:pPr>
      <w:r>
        <w:t xml:space="preserve">            }</w:t>
      </w:r>
    </w:p>
    <w:p w:rsidR="00117E74" w:rsidRDefault="00117E74" w:rsidP="00117E74">
      <w:pPr>
        <w:pStyle w:val="NoSpacing"/>
      </w:pPr>
      <w:r>
        <w:t xml:space="preserve">            if (scope-&gt;grfpn &amp; fpnSyntheticNode) {</w:t>
      </w:r>
    </w:p>
    <w:p w:rsidR="00117E74" w:rsidRDefault="00117E74" w:rsidP="00117E74">
      <w:pPr>
        <w:pStyle w:val="NoSpacing"/>
      </w:pPr>
      <w:r>
        <w:t xml:space="preserve">                Output::Print(L" synthetic");</w:t>
      </w:r>
    </w:p>
    <w:p w:rsidR="00117E74" w:rsidRDefault="00117E74" w:rsidP="00117E74">
      <w:pPr>
        <w:pStyle w:val="NoSpacing"/>
      </w:pPr>
      <w:r>
        <w:t xml:space="preserve">                if (scope-&gt;nop == knopBlock)</w:t>
      </w:r>
    </w:p>
    <w:p w:rsidR="00117E74" w:rsidRDefault="00117E74" w:rsidP="00117E74">
      <w:pPr>
        <w:pStyle w:val="NoSpacing"/>
      </w:pPr>
      <w:r>
        <w:t xml:space="preserve">                    syntheticBlock = scope;</w:t>
      </w:r>
    </w:p>
    <w:p w:rsidR="00117E74" w:rsidRDefault="00117E74" w:rsidP="00117E74">
      <w:pPr>
        <w:pStyle w:val="NoSpacing"/>
      </w:pPr>
      <w:r>
        <w:t xml:space="preserve">            }</w:t>
      </w:r>
    </w:p>
    <w:p w:rsidR="00117E74" w:rsidRDefault="00117E74" w:rsidP="00117E74">
      <w:pPr>
        <w:pStyle w:val="NoSpacing"/>
      </w:pPr>
      <w:r>
        <w:t xml:space="preserve">            Output::Print(L" (%d-%d)", scope-&gt;ichMin, scope-&gt;ichLim);</w:t>
      </w:r>
    </w:p>
    <w:p w:rsidR="00117E74" w:rsidRDefault="00117E74" w:rsidP="00117E74">
      <w:pPr>
        <w:pStyle w:val="NoSpacing"/>
      </w:pPr>
      <w:r>
        <w:t xml:space="preserve">            if (next) Output::Print(L", ");</w:t>
      </w:r>
    </w:p>
    <w:p w:rsidR="00117E74" w:rsidRDefault="00117E74" w:rsidP="00117E74">
      <w:pPr>
        <w:pStyle w:val="NoSpacing"/>
      </w:pPr>
      <w:r>
        <w:t xml:space="preserve">            scope = next;</w:t>
      </w:r>
    </w:p>
    <w:p w:rsidR="00117E74" w:rsidRDefault="00117E74" w:rsidP="00117E74">
      <w:pPr>
        <w:pStyle w:val="NoSpacing"/>
      </w:pPr>
      <w:r>
        <w:lastRenderedPageBreak/>
        <w:t xml:space="preserve">        }</w:t>
      </w:r>
    </w:p>
    <w:p w:rsidR="00117E74" w:rsidRDefault="00117E74" w:rsidP="00117E74">
      <w:pPr>
        <w:pStyle w:val="NoSpacing"/>
      </w:pPr>
      <w:r>
        <w:t xml:space="preserve">        Output::Print(L"\n");</w:t>
      </w:r>
    </w:p>
    <w:p w:rsidR="00117E74" w:rsidRDefault="00117E74" w:rsidP="00117E74">
      <w:pPr>
        <w:pStyle w:val="NoSpacing"/>
      </w:pPr>
      <w:r>
        <w:t xml:space="preserve">        if (syntheticBlock || firstOnly) {</w:t>
      </w:r>
    </w:p>
    <w:p w:rsidR="00117E74" w:rsidRDefault="00117E74" w:rsidP="00117E74">
      <w:pPr>
        <w:pStyle w:val="NoSpacing"/>
      </w:pPr>
      <w:r>
        <w:t xml:space="preserve">            PrintScopesWIndent(syntheticBlock, indentAmt + INDENT_SIZE);</w:t>
      </w:r>
    </w:p>
    <w:p w:rsidR="00117E74" w:rsidRDefault="00117E74" w:rsidP="00117E74">
      <w:pPr>
        <w:pStyle w:val="NoSpacing"/>
      </w:pPr>
      <w:r>
        <w:t xml:space="preserve">        }</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PrintPnodeWIndent(ParseNode *pnode,int indentAmt) {</w:t>
      </w:r>
    </w:p>
    <w:p w:rsidR="00117E74" w:rsidRDefault="00117E74" w:rsidP="00117E74">
      <w:pPr>
        <w:pStyle w:val="NoSpacing"/>
      </w:pPr>
      <w:r>
        <w:t xml:space="preserve">    if (pnode==NULL)</w:t>
      </w:r>
    </w:p>
    <w:p w:rsidR="00117E74" w:rsidRDefault="00117E74" w:rsidP="00117E74">
      <w:pPr>
        <w:pStyle w:val="NoSpacing"/>
      </w:pPr>
      <w:r>
        <w:t xml:space="preserve">        return;</w:t>
      </w:r>
    </w:p>
    <w:p w:rsidR="00117E74" w:rsidRDefault="00117E74" w:rsidP="00117E74">
      <w:pPr>
        <w:pStyle w:val="NoSpacing"/>
      </w:pPr>
    </w:p>
    <w:p w:rsidR="00117E74" w:rsidRDefault="00117E74" w:rsidP="00117E74">
      <w:pPr>
        <w:pStyle w:val="NoSpacing"/>
      </w:pPr>
      <w:r>
        <w:t xml:space="preserve">    Output::Print(L"[%d, %d): ", pnode-&gt;ichMin, pnode-&gt;ichLim);</w:t>
      </w:r>
    </w:p>
    <w:p w:rsidR="00117E74" w:rsidRDefault="00117E74" w:rsidP="00117E74">
      <w:pPr>
        <w:pStyle w:val="NoSpacing"/>
      </w:pPr>
      <w:r>
        <w:t xml:space="preserve">    switch (pnode-&gt;nop) {</w:t>
      </w:r>
    </w:p>
    <w:p w:rsidR="00117E74" w:rsidRDefault="00117E74" w:rsidP="00117E74">
      <w:pPr>
        <w:pStyle w:val="NoSpacing"/>
      </w:pPr>
      <w:r>
        <w:t xml:space="preserve">        //PTNODE(knopName       , "name"        ,None    ,Pid  ,fnopLeaf)</w:t>
      </w:r>
    </w:p>
    <w:p w:rsidR="00117E74" w:rsidRDefault="00117E74" w:rsidP="00117E74">
      <w:pPr>
        <w:pStyle w:val="NoSpacing"/>
      </w:pPr>
      <w:r>
        <w:t xml:space="preserve">  case knopName:</w:t>
      </w:r>
    </w:p>
    <w:p w:rsidR="00117E74" w:rsidRDefault="00117E74" w:rsidP="00117E74">
      <w:pPr>
        <w:pStyle w:val="NoSpacing"/>
      </w:pPr>
      <w:r>
        <w:t xml:space="preserve">      Indent(indentAmt);</w:t>
      </w:r>
    </w:p>
    <w:p w:rsidR="00117E74" w:rsidRDefault="00117E74" w:rsidP="00117E74">
      <w:pPr>
        <w:pStyle w:val="NoSpacing"/>
      </w:pPr>
      <w:r>
        <w:t xml:space="preserve">      if (pnode-&gt;sxPid.pid!=NULL) {</w:t>
      </w:r>
    </w:p>
    <w:p w:rsidR="00117E74" w:rsidRDefault="00117E74" w:rsidP="00117E74">
      <w:pPr>
        <w:pStyle w:val="NoSpacing"/>
      </w:pPr>
      <w:r>
        <w:t xml:space="preserve">        Output::Print(L"id: %s\n",pnode-&gt;sxPid.pid-&gt;Psz());</w:t>
      </w:r>
    </w:p>
    <w:p w:rsidR="00117E74" w:rsidRDefault="00117E74" w:rsidP="00117E74">
      <w:pPr>
        <w:pStyle w:val="NoSpacing"/>
      </w:pPr>
      <w:r>
        <w:t xml:space="preserve">      }</w:t>
      </w:r>
    </w:p>
    <w:p w:rsidR="00117E74" w:rsidRDefault="00117E74" w:rsidP="00117E74">
      <w:pPr>
        <w:pStyle w:val="NoSpacing"/>
      </w:pPr>
      <w:r>
        <w:t xml:space="preserve">      else {</w:t>
      </w:r>
    </w:p>
    <w:p w:rsidR="00117E74" w:rsidRDefault="00117E74" w:rsidP="00117E74">
      <w:pPr>
        <w:pStyle w:val="NoSpacing"/>
      </w:pPr>
      <w:r>
        <w:t xml:space="preserve">        Output::Print(L"name node\n");</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//PTNODE(knopInt        , "int const"    ,None    ,Int  ,fnopLeaf|fnopConst)</w:t>
      </w:r>
    </w:p>
    <w:p w:rsidR="00117E74" w:rsidRDefault="00117E74" w:rsidP="00117E74">
      <w:pPr>
        <w:pStyle w:val="NoSpacing"/>
      </w:pPr>
      <w:r>
        <w:t xml:space="preserve">  case knopInt:</w:t>
      </w:r>
    </w:p>
    <w:p w:rsidR="00117E74" w:rsidRDefault="00117E74" w:rsidP="00117E74">
      <w:pPr>
        <w:pStyle w:val="NoSpacing"/>
      </w:pPr>
      <w:r>
        <w:t xml:space="preserve">      Indent(indentAmt);</w:t>
      </w:r>
    </w:p>
    <w:p w:rsidR="00117E74" w:rsidRDefault="00117E74" w:rsidP="00117E74">
      <w:pPr>
        <w:pStyle w:val="NoSpacing"/>
      </w:pPr>
      <w:r>
        <w:t xml:space="preserve">      Output::Print(L"%d\n",pnode-&gt;sxInt.lw);</w:t>
      </w:r>
    </w:p>
    <w:p w:rsidR="00117E74" w:rsidRDefault="00117E74" w:rsidP="00117E74">
      <w:pPr>
        <w:pStyle w:val="NoSpacing"/>
      </w:pPr>
      <w:r>
        <w:t xml:space="preserve">      break;</w:t>
      </w:r>
    </w:p>
    <w:p w:rsidR="00117E74" w:rsidRDefault="00117E74" w:rsidP="00117E74">
      <w:pPr>
        <w:pStyle w:val="NoSpacing"/>
      </w:pPr>
      <w:r>
        <w:t xml:space="preserve">      //PTNODE(knopFlt        , "flt const"    ,None    ,Flt  ,fnopLeaf|fnopConst)</w:t>
      </w:r>
    </w:p>
    <w:p w:rsidR="00117E74" w:rsidRDefault="00117E74" w:rsidP="00117E74">
      <w:pPr>
        <w:pStyle w:val="NoSpacing"/>
      </w:pPr>
      <w:r>
        <w:t xml:space="preserve">  case knopFlt:</w:t>
      </w:r>
    </w:p>
    <w:p w:rsidR="00117E74" w:rsidRDefault="00117E74" w:rsidP="00117E74">
      <w:pPr>
        <w:pStyle w:val="NoSpacing"/>
      </w:pPr>
      <w:r>
        <w:t xml:space="preserve">      Indent(indentAmt);</w:t>
      </w:r>
    </w:p>
    <w:p w:rsidR="00117E74" w:rsidRDefault="00117E74" w:rsidP="00117E74">
      <w:pPr>
        <w:pStyle w:val="NoSpacing"/>
      </w:pPr>
      <w:r>
        <w:t xml:space="preserve">      Output::Print(L"%lf\n",pnode-&gt;sxFlt.dbl);</w:t>
      </w:r>
    </w:p>
    <w:p w:rsidR="00117E74" w:rsidRDefault="00117E74" w:rsidP="00117E74">
      <w:pPr>
        <w:pStyle w:val="NoSpacing"/>
      </w:pPr>
      <w:r>
        <w:t xml:space="preserve">      break;</w:t>
      </w:r>
    </w:p>
    <w:p w:rsidR="00117E74" w:rsidRDefault="00117E74" w:rsidP="00117E74">
      <w:pPr>
        <w:pStyle w:val="NoSpacing"/>
      </w:pPr>
      <w:r>
        <w:t xml:space="preserve">      //PTNODE(knopStr        , "str const"    ,None    ,Pid  ,fnopLeaf|fnopConst)</w:t>
      </w:r>
    </w:p>
    <w:p w:rsidR="00117E74" w:rsidRDefault="00117E74" w:rsidP="00117E74">
      <w:pPr>
        <w:pStyle w:val="NoSpacing"/>
      </w:pPr>
      <w:r>
        <w:t xml:space="preserve">  case knopStr:</w:t>
      </w:r>
    </w:p>
    <w:p w:rsidR="00117E74" w:rsidRDefault="00117E74" w:rsidP="00117E74">
      <w:pPr>
        <w:pStyle w:val="NoSpacing"/>
      </w:pPr>
      <w:r>
        <w:t xml:space="preserve">      Indent(indentAmt);</w:t>
      </w:r>
    </w:p>
    <w:p w:rsidR="00117E74" w:rsidRDefault="00117E74" w:rsidP="00117E74">
      <w:pPr>
        <w:pStyle w:val="NoSpacing"/>
      </w:pPr>
      <w:r>
        <w:t xml:space="preserve">      Output::Print(L"\"%s\"\n",pnode-&gt;sxPid.pid-&gt;Psz());</w:t>
      </w:r>
    </w:p>
    <w:p w:rsidR="00117E74" w:rsidRDefault="00117E74" w:rsidP="00117E74">
      <w:pPr>
        <w:pStyle w:val="NoSpacing"/>
      </w:pPr>
      <w:r>
        <w:t xml:space="preserve">      break;</w:t>
      </w:r>
    </w:p>
    <w:p w:rsidR="00117E74" w:rsidRDefault="00117E74" w:rsidP="00117E74">
      <w:pPr>
        <w:pStyle w:val="NoSpacing"/>
      </w:pPr>
      <w:r>
        <w:t xml:space="preserve">      //PTNODE(knopRegExp     , "reg expr"    ,None    ,Pid  ,fnopLeaf|fnopConst)</w:t>
      </w:r>
    </w:p>
    <w:p w:rsidR="00117E74" w:rsidRDefault="00117E74" w:rsidP="00117E74">
      <w:pPr>
        <w:pStyle w:val="NoSpacing"/>
      </w:pPr>
      <w:r>
        <w:t xml:space="preserve">  case knopRegExp:</w:t>
      </w:r>
    </w:p>
    <w:p w:rsidR="00117E74" w:rsidRDefault="00117E74" w:rsidP="00117E74">
      <w:pPr>
        <w:pStyle w:val="NoSpacing"/>
      </w:pPr>
      <w:r>
        <w:t xml:space="preserve">      Indent(indentAmt);</w:t>
      </w:r>
    </w:p>
    <w:p w:rsidR="00117E74" w:rsidRDefault="00117E74" w:rsidP="00117E74">
      <w:pPr>
        <w:pStyle w:val="NoSpacing"/>
      </w:pPr>
      <w:r>
        <w:t xml:space="preserve">      Output::Print(L"/%x/\n",pnode-&gt;sxPid.regexPattern);</w:t>
      </w:r>
    </w:p>
    <w:p w:rsidR="00117E74" w:rsidRDefault="00117E74" w:rsidP="00117E74">
      <w:pPr>
        <w:pStyle w:val="NoSpacing"/>
      </w:pPr>
      <w:r>
        <w:t xml:space="preserve">      break;</w:t>
      </w:r>
    </w:p>
    <w:p w:rsidR="00117E74" w:rsidRDefault="00117E74" w:rsidP="00117E74">
      <w:pPr>
        <w:pStyle w:val="NoSpacing"/>
      </w:pPr>
      <w:r>
        <w:t xml:space="preserve">      //PTNODE(knopThis       , "this"        ,None    ,None ,fnopLeaf)</w:t>
      </w:r>
    </w:p>
    <w:p w:rsidR="00117E74" w:rsidRDefault="00117E74" w:rsidP="00117E74">
      <w:pPr>
        <w:pStyle w:val="NoSpacing"/>
      </w:pPr>
      <w:r>
        <w:t xml:space="preserve">  case knopThis:</w:t>
      </w:r>
    </w:p>
    <w:p w:rsidR="00117E74" w:rsidRDefault="00117E74" w:rsidP="00117E74">
      <w:pPr>
        <w:pStyle w:val="NoSpacing"/>
      </w:pPr>
      <w:r>
        <w:t xml:space="preserve">      Indent(indentAmt);</w:t>
      </w:r>
    </w:p>
    <w:p w:rsidR="00117E74" w:rsidRDefault="00117E74" w:rsidP="00117E74">
      <w:pPr>
        <w:pStyle w:val="NoSpacing"/>
      </w:pPr>
      <w:r>
        <w:t xml:space="preserve">      Output::Print(L"this\n");</w:t>
      </w:r>
    </w:p>
    <w:p w:rsidR="00117E74" w:rsidRDefault="00117E74" w:rsidP="00117E74">
      <w:pPr>
        <w:pStyle w:val="NoSpacing"/>
      </w:pPr>
      <w:r>
        <w:t xml:space="preserve">      break;</w:t>
      </w:r>
    </w:p>
    <w:p w:rsidR="00117E74" w:rsidRDefault="00117E74" w:rsidP="00117E74">
      <w:pPr>
        <w:pStyle w:val="NoSpacing"/>
      </w:pPr>
      <w:r>
        <w:t xml:space="preserve">      //PTNODE(knopSuper      , "super"       ,None    ,None ,fnopLeaf)</w:t>
      </w:r>
    </w:p>
    <w:p w:rsidR="00117E74" w:rsidRDefault="00117E74" w:rsidP="00117E74">
      <w:pPr>
        <w:pStyle w:val="NoSpacing"/>
      </w:pPr>
      <w:r>
        <w:t xml:space="preserve">  case knopSuper:</w:t>
      </w:r>
    </w:p>
    <w:p w:rsidR="00117E74" w:rsidRDefault="00117E74" w:rsidP="00117E74">
      <w:pPr>
        <w:pStyle w:val="NoSpacing"/>
      </w:pPr>
      <w:r>
        <w:t xml:space="preserve">      Indent(indentAmt);</w:t>
      </w:r>
    </w:p>
    <w:p w:rsidR="00117E74" w:rsidRDefault="00117E74" w:rsidP="00117E74">
      <w:pPr>
        <w:pStyle w:val="NoSpacing"/>
      </w:pPr>
      <w:r>
        <w:t xml:space="preserve">      Output::Print(L"super\n");</w:t>
      </w:r>
    </w:p>
    <w:p w:rsidR="00117E74" w:rsidRDefault="00117E74" w:rsidP="00117E74">
      <w:pPr>
        <w:pStyle w:val="NoSpacing"/>
      </w:pPr>
      <w:r>
        <w:lastRenderedPageBreak/>
        <w:t xml:space="preserve">      break;</w:t>
      </w:r>
    </w:p>
    <w:p w:rsidR="00117E74" w:rsidRDefault="00117E74" w:rsidP="00117E74">
      <w:pPr>
        <w:pStyle w:val="NoSpacing"/>
      </w:pPr>
      <w:r>
        <w:t xml:space="preserve">      //PTNODE(knopNewTarget  , "new.target"  ,None    ,None ,fnopLeaf)</w:t>
      </w:r>
    </w:p>
    <w:p w:rsidR="00117E74" w:rsidRDefault="00117E74" w:rsidP="00117E74">
      <w:pPr>
        <w:pStyle w:val="NoSpacing"/>
      </w:pPr>
      <w:r>
        <w:t xml:space="preserve">  case knopNewTarget:</w:t>
      </w:r>
    </w:p>
    <w:p w:rsidR="00117E74" w:rsidRDefault="00117E74" w:rsidP="00117E74">
      <w:pPr>
        <w:pStyle w:val="NoSpacing"/>
      </w:pPr>
      <w:r>
        <w:t xml:space="preserve">      Indent(indentAmt);</w:t>
      </w:r>
    </w:p>
    <w:p w:rsidR="00117E74" w:rsidRDefault="00117E74" w:rsidP="00117E74">
      <w:pPr>
        <w:pStyle w:val="NoSpacing"/>
      </w:pPr>
      <w:r>
        <w:t xml:space="preserve">      Output::Print(L"new.target\n");</w:t>
      </w:r>
    </w:p>
    <w:p w:rsidR="00117E74" w:rsidRDefault="00117E74" w:rsidP="00117E74">
      <w:pPr>
        <w:pStyle w:val="NoSpacing"/>
      </w:pPr>
      <w:r>
        <w:t xml:space="preserve">      break;</w:t>
      </w:r>
    </w:p>
    <w:p w:rsidR="00117E74" w:rsidRDefault="00117E74" w:rsidP="00117E74">
      <w:pPr>
        <w:pStyle w:val="NoSpacing"/>
      </w:pPr>
      <w:r>
        <w:t xml:space="preserve">      //PTNODE(knopNull       , "null"        ,Null    ,None ,fnopLeaf)</w:t>
      </w:r>
    </w:p>
    <w:p w:rsidR="00117E74" w:rsidRDefault="00117E74" w:rsidP="00117E74">
      <w:pPr>
        <w:pStyle w:val="NoSpacing"/>
      </w:pPr>
      <w:r>
        <w:t xml:space="preserve">  case knopNull:</w:t>
      </w:r>
    </w:p>
    <w:p w:rsidR="00117E74" w:rsidRDefault="00117E74" w:rsidP="00117E74">
      <w:pPr>
        <w:pStyle w:val="NoSpacing"/>
      </w:pPr>
      <w:r>
        <w:t xml:space="preserve">      Indent(indentAmt);</w:t>
      </w:r>
    </w:p>
    <w:p w:rsidR="00117E74" w:rsidRDefault="00117E74" w:rsidP="00117E74">
      <w:pPr>
        <w:pStyle w:val="NoSpacing"/>
      </w:pPr>
      <w:r>
        <w:t xml:space="preserve">      Output::Print(L"null\n");</w:t>
      </w:r>
    </w:p>
    <w:p w:rsidR="00117E74" w:rsidRDefault="00117E74" w:rsidP="00117E74">
      <w:pPr>
        <w:pStyle w:val="NoSpacing"/>
      </w:pPr>
      <w:r>
        <w:t xml:space="preserve">      break;</w:t>
      </w:r>
    </w:p>
    <w:p w:rsidR="00117E74" w:rsidRDefault="00117E74" w:rsidP="00117E74">
      <w:pPr>
        <w:pStyle w:val="NoSpacing"/>
      </w:pPr>
      <w:r>
        <w:t xml:space="preserve">      //PTNODE(knopFalse      , "false"        ,False   ,None ,fnopLeaf)</w:t>
      </w:r>
    </w:p>
    <w:p w:rsidR="00117E74" w:rsidRDefault="00117E74" w:rsidP="00117E74">
      <w:pPr>
        <w:pStyle w:val="NoSpacing"/>
      </w:pPr>
      <w:r>
        <w:t xml:space="preserve">  case knopFalse:</w:t>
      </w:r>
    </w:p>
    <w:p w:rsidR="00117E74" w:rsidRDefault="00117E74" w:rsidP="00117E74">
      <w:pPr>
        <w:pStyle w:val="NoSpacing"/>
      </w:pPr>
      <w:r>
        <w:t xml:space="preserve">      Indent(indentAmt);</w:t>
      </w:r>
    </w:p>
    <w:p w:rsidR="00117E74" w:rsidRDefault="00117E74" w:rsidP="00117E74">
      <w:pPr>
        <w:pStyle w:val="NoSpacing"/>
      </w:pPr>
      <w:r>
        <w:t xml:space="preserve">      Output::Print(L"false\n");</w:t>
      </w:r>
    </w:p>
    <w:p w:rsidR="00117E74" w:rsidRDefault="00117E74" w:rsidP="00117E74">
      <w:pPr>
        <w:pStyle w:val="NoSpacing"/>
      </w:pPr>
      <w:r>
        <w:t xml:space="preserve">      break;</w:t>
      </w:r>
    </w:p>
    <w:p w:rsidR="00117E74" w:rsidRDefault="00117E74" w:rsidP="00117E74">
      <w:pPr>
        <w:pStyle w:val="NoSpacing"/>
      </w:pPr>
      <w:r>
        <w:t xml:space="preserve">      //PTNODE(knopTrue       , "true"        ,True    ,None ,fnopLeaf)</w:t>
      </w:r>
    </w:p>
    <w:p w:rsidR="00117E74" w:rsidRDefault="00117E74" w:rsidP="00117E74">
      <w:pPr>
        <w:pStyle w:val="NoSpacing"/>
      </w:pPr>
      <w:r>
        <w:t xml:space="preserve">  case knopTrue:</w:t>
      </w:r>
    </w:p>
    <w:p w:rsidR="00117E74" w:rsidRDefault="00117E74" w:rsidP="00117E74">
      <w:pPr>
        <w:pStyle w:val="NoSpacing"/>
      </w:pPr>
      <w:r>
        <w:t xml:space="preserve">      Indent(indentAmt);</w:t>
      </w:r>
    </w:p>
    <w:p w:rsidR="00117E74" w:rsidRDefault="00117E74" w:rsidP="00117E74">
      <w:pPr>
        <w:pStyle w:val="NoSpacing"/>
      </w:pPr>
      <w:r>
        <w:t xml:space="preserve">      Output::Print(L"true\n");</w:t>
      </w:r>
    </w:p>
    <w:p w:rsidR="00117E74" w:rsidRDefault="00117E74" w:rsidP="00117E74">
      <w:pPr>
        <w:pStyle w:val="NoSpacing"/>
      </w:pPr>
      <w:r>
        <w:t xml:space="preserve">      break;</w:t>
      </w:r>
    </w:p>
    <w:p w:rsidR="00117E74" w:rsidRDefault="00117E74" w:rsidP="00117E74">
      <w:pPr>
        <w:pStyle w:val="NoSpacing"/>
      </w:pPr>
      <w:r>
        <w:t xml:space="preserve">      //PTNODE(knopEmpty      , "empty"        ,Empty   ,None ,fnopLeaf)</w:t>
      </w:r>
    </w:p>
    <w:p w:rsidR="00117E74" w:rsidRDefault="00117E74" w:rsidP="00117E74">
      <w:pPr>
        <w:pStyle w:val="NoSpacing"/>
      </w:pPr>
      <w:r>
        <w:t xml:space="preserve">  case knopEmpty:</w:t>
      </w:r>
    </w:p>
    <w:p w:rsidR="00117E74" w:rsidRDefault="00117E74" w:rsidP="00117E74">
      <w:pPr>
        <w:pStyle w:val="NoSpacing"/>
      </w:pPr>
      <w:r>
        <w:t xml:space="preserve">      Indent(indentAmt);</w:t>
      </w:r>
    </w:p>
    <w:p w:rsidR="00117E74" w:rsidRDefault="00117E74" w:rsidP="00117E74">
      <w:pPr>
        <w:pStyle w:val="NoSpacing"/>
      </w:pPr>
      <w:r>
        <w:t xml:space="preserve">      Output::Print(L"empty\n");</w:t>
      </w:r>
    </w:p>
    <w:p w:rsidR="00117E74" w:rsidRDefault="00117E74" w:rsidP="00117E74">
      <w:pPr>
        <w:pStyle w:val="NoSpacing"/>
      </w:pPr>
      <w:r>
        <w:t xml:space="preserve">      break;</w:t>
      </w:r>
    </w:p>
    <w:p w:rsidR="00117E74" w:rsidRDefault="00117E74" w:rsidP="00117E74">
      <w:pPr>
        <w:pStyle w:val="NoSpacing"/>
      </w:pPr>
      <w:r>
        <w:t xml:space="preserve">      // Unary operators.</w:t>
      </w:r>
    </w:p>
    <w:p w:rsidR="00117E74" w:rsidRDefault="00117E74" w:rsidP="00117E74">
      <w:pPr>
        <w:pStyle w:val="NoSpacing"/>
      </w:pPr>
      <w:r>
        <w:t xml:space="preserve">      //PTNODE(knopNot        , "~"            ,BitNot  ,Uni  ,fnopUni)</w:t>
      </w:r>
    </w:p>
    <w:p w:rsidR="00117E74" w:rsidRDefault="00117E74" w:rsidP="00117E74">
      <w:pPr>
        <w:pStyle w:val="NoSpacing"/>
      </w:pPr>
      <w:r>
        <w:t xml:space="preserve">  case knopNot:</w:t>
      </w:r>
    </w:p>
    <w:p w:rsidR="00117E74" w:rsidRDefault="00117E74" w:rsidP="00117E74">
      <w:pPr>
        <w:pStyle w:val="NoSpacing"/>
      </w:pPr>
      <w:r>
        <w:t xml:space="preserve">      Indent(indentAmt);</w:t>
      </w:r>
    </w:p>
    <w:p w:rsidR="00117E74" w:rsidRDefault="00117E74" w:rsidP="00117E74">
      <w:pPr>
        <w:pStyle w:val="NoSpacing"/>
      </w:pPr>
      <w:r>
        <w:t xml:space="preserve">      Output::Print(L"~\n");</w:t>
      </w:r>
    </w:p>
    <w:p w:rsidR="00117E74" w:rsidRDefault="00117E74" w:rsidP="00117E74">
      <w:pPr>
        <w:pStyle w:val="NoSpacing"/>
      </w:pPr>
      <w:r>
        <w:t xml:space="preserve">      PrintPnodeWIndent(pnode-&gt;sxUni.pnode1,indentAmt+INDENT_SIZE);</w:t>
      </w:r>
    </w:p>
    <w:p w:rsidR="00117E74" w:rsidRDefault="00117E74" w:rsidP="00117E74">
      <w:pPr>
        <w:pStyle w:val="NoSpacing"/>
      </w:pPr>
      <w:r>
        <w:t xml:space="preserve">      break;</w:t>
      </w:r>
    </w:p>
    <w:p w:rsidR="00117E74" w:rsidRDefault="00117E74" w:rsidP="00117E74">
      <w:pPr>
        <w:pStyle w:val="NoSpacing"/>
      </w:pPr>
      <w:r>
        <w:t xml:space="preserve">      //PTNODE(knopNeg        , "unary -"    ,Neg     ,Uni  ,fnopUni)</w:t>
      </w:r>
    </w:p>
    <w:p w:rsidR="00117E74" w:rsidRDefault="00117E74" w:rsidP="00117E74">
      <w:pPr>
        <w:pStyle w:val="NoSpacing"/>
      </w:pPr>
      <w:r>
        <w:t xml:space="preserve">  case knopNeg:</w:t>
      </w:r>
    </w:p>
    <w:p w:rsidR="00117E74" w:rsidRDefault="00117E74" w:rsidP="00117E74">
      <w:pPr>
        <w:pStyle w:val="NoSpacing"/>
      </w:pPr>
      <w:r>
        <w:t xml:space="preserve">      Indent(indentAmt);</w:t>
      </w:r>
    </w:p>
    <w:p w:rsidR="00117E74" w:rsidRDefault="00117E74" w:rsidP="00117E74">
      <w:pPr>
        <w:pStyle w:val="NoSpacing"/>
      </w:pPr>
      <w:r>
        <w:t xml:space="preserve">      Output::Print(L"U-\n");</w:t>
      </w:r>
    </w:p>
    <w:p w:rsidR="00117E74" w:rsidRDefault="00117E74" w:rsidP="00117E74">
      <w:pPr>
        <w:pStyle w:val="NoSpacing"/>
      </w:pPr>
      <w:r>
        <w:t xml:space="preserve">      PrintPnodeWIndent(pnode-&gt;sxUni.pnode1,indentAmt+INDENT_SIZE);</w:t>
      </w:r>
    </w:p>
    <w:p w:rsidR="00117E74" w:rsidRDefault="00117E74" w:rsidP="00117E74">
      <w:pPr>
        <w:pStyle w:val="NoSpacing"/>
      </w:pPr>
      <w:r>
        <w:t xml:space="preserve">      break;</w:t>
      </w:r>
    </w:p>
    <w:p w:rsidR="00117E74" w:rsidRDefault="00117E74" w:rsidP="00117E74">
      <w:pPr>
        <w:pStyle w:val="NoSpacing"/>
      </w:pPr>
      <w:r>
        <w:t xml:space="preserve">      //PTNODE(knopPos        , "unary +"    ,Pos     ,Uni  ,fnopUni)</w:t>
      </w:r>
    </w:p>
    <w:p w:rsidR="00117E74" w:rsidRDefault="00117E74" w:rsidP="00117E74">
      <w:pPr>
        <w:pStyle w:val="NoSpacing"/>
      </w:pPr>
      <w:r>
        <w:t xml:space="preserve">  case knopPos:</w:t>
      </w:r>
    </w:p>
    <w:p w:rsidR="00117E74" w:rsidRDefault="00117E74" w:rsidP="00117E74">
      <w:pPr>
        <w:pStyle w:val="NoSpacing"/>
      </w:pPr>
      <w:r>
        <w:t xml:space="preserve">      Indent(indentAmt);</w:t>
      </w:r>
    </w:p>
    <w:p w:rsidR="00117E74" w:rsidRDefault="00117E74" w:rsidP="00117E74">
      <w:pPr>
        <w:pStyle w:val="NoSpacing"/>
      </w:pPr>
      <w:r>
        <w:t xml:space="preserve">      Output::Print(L"U+\n");</w:t>
      </w:r>
    </w:p>
    <w:p w:rsidR="00117E74" w:rsidRDefault="00117E74" w:rsidP="00117E74">
      <w:pPr>
        <w:pStyle w:val="NoSpacing"/>
      </w:pPr>
      <w:r>
        <w:t xml:space="preserve">      PrintPnodeWIndent(pnode-&gt;sxUni.pnode1,indentAmt+INDENT_SIZE);</w:t>
      </w:r>
    </w:p>
    <w:p w:rsidR="00117E74" w:rsidRDefault="00117E74" w:rsidP="00117E74">
      <w:pPr>
        <w:pStyle w:val="NoSpacing"/>
      </w:pPr>
      <w:r>
        <w:t xml:space="preserve">      break;</w:t>
      </w:r>
    </w:p>
    <w:p w:rsidR="00117E74" w:rsidRDefault="00117E74" w:rsidP="00117E74">
      <w:pPr>
        <w:pStyle w:val="NoSpacing"/>
      </w:pPr>
      <w:r>
        <w:t xml:space="preserve">      //PTNODE(knopLogNot     , "!"            ,LogNot  ,Uni  ,fnopUni)</w:t>
      </w:r>
    </w:p>
    <w:p w:rsidR="00117E74" w:rsidRDefault="00117E74" w:rsidP="00117E74">
      <w:pPr>
        <w:pStyle w:val="NoSpacing"/>
      </w:pPr>
      <w:r>
        <w:t xml:space="preserve">  case knopLogNot:</w:t>
      </w:r>
    </w:p>
    <w:p w:rsidR="00117E74" w:rsidRDefault="00117E74" w:rsidP="00117E74">
      <w:pPr>
        <w:pStyle w:val="NoSpacing"/>
      </w:pPr>
      <w:r>
        <w:t xml:space="preserve">      Indent(indentAmt);</w:t>
      </w:r>
    </w:p>
    <w:p w:rsidR="00117E74" w:rsidRDefault="00117E74" w:rsidP="00117E74">
      <w:pPr>
        <w:pStyle w:val="NoSpacing"/>
      </w:pPr>
      <w:r>
        <w:t xml:space="preserve">      Output::Print(L"!\n");</w:t>
      </w:r>
    </w:p>
    <w:p w:rsidR="00117E74" w:rsidRDefault="00117E74" w:rsidP="00117E74">
      <w:pPr>
        <w:pStyle w:val="NoSpacing"/>
      </w:pPr>
      <w:r>
        <w:t xml:space="preserve">      PrintPnodeWIndent(pnode-&gt;sxUni.pnode1,indentAmt+INDENT_SIZE);</w:t>
      </w:r>
    </w:p>
    <w:p w:rsidR="00117E74" w:rsidRDefault="00117E74" w:rsidP="00117E74">
      <w:pPr>
        <w:pStyle w:val="NoSpacing"/>
      </w:pPr>
      <w:r>
        <w:t xml:space="preserve">      break;</w:t>
      </w:r>
    </w:p>
    <w:p w:rsidR="00117E74" w:rsidRDefault="00117E74" w:rsidP="00117E74">
      <w:pPr>
        <w:pStyle w:val="NoSpacing"/>
      </w:pPr>
      <w:r>
        <w:t xml:space="preserve">      //PTNODE(knopEllipsis     , "..."       ,Spread  ,Uni    , fnopUni)</w:t>
      </w:r>
    </w:p>
    <w:p w:rsidR="00117E74" w:rsidRDefault="00117E74" w:rsidP="00117E74">
      <w:pPr>
        <w:pStyle w:val="NoSpacing"/>
      </w:pPr>
      <w:r>
        <w:t xml:space="preserve">  case knopEllipsis:</w:t>
      </w:r>
    </w:p>
    <w:p w:rsidR="00117E74" w:rsidRDefault="00117E74" w:rsidP="00117E74">
      <w:pPr>
        <w:pStyle w:val="NoSpacing"/>
      </w:pPr>
      <w:r>
        <w:lastRenderedPageBreak/>
        <w:t xml:space="preserve">      Indent(indentAmt);</w:t>
      </w:r>
    </w:p>
    <w:p w:rsidR="00117E74" w:rsidRDefault="00117E74" w:rsidP="00117E74">
      <w:pPr>
        <w:pStyle w:val="NoSpacing"/>
      </w:pPr>
      <w:r>
        <w:t xml:space="preserve">      Output::Print(L"...&lt;expr&gt;\n");</w:t>
      </w:r>
    </w:p>
    <w:p w:rsidR="00117E74" w:rsidRDefault="00117E74" w:rsidP="00117E74">
      <w:pPr>
        <w:pStyle w:val="NoSpacing"/>
      </w:pPr>
      <w:r>
        <w:t xml:space="preserve">      PrintPnodeWIndent(pnode-&gt;sxUni.pnode1,indentAmt+INDENT_SIZE);</w:t>
      </w:r>
    </w:p>
    <w:p w:rsidR="00117E74" w:rsidRDefault="00117E74" w:rsidP="00117E74">
      <w:pPr>
        <w:pStyle w:val="NoSpacing"/>
      </w:pPr>
      <w:r>
        <w:t xml:space="preserve">      break;</w:t>
      </w:r>
    </w:p>
    <w:p w:rsidR="00117E74" w:rsidRDefault="00117E74" w:rsidP="00117E74">
      <w:pPr>
        <w:pStyle w:val="NoSpacing"/>
      </w:pPr>
      <w:r>
        <w:t xml:space="preserve">      //PTNODE(knopIncPost    , "++ post"    ,Inc     ,Uni  ,fnopUni|fnopAsg)</w:t>
      </w:r>
    </w:p>
    <w:p w:rsidR="00117E74" w:rsidRDefault="00117E74" w:rsidP="00117E74">
      <w:pPr>
        <w:pStyle w:val="NoSpacing"/>
      </w:pPr>
      <w:r>
        <w:t xml:space="preserve">  case knopIncPost:</w:t>
      </w:r>
    </w:p>
    <w:p w:rsidR="00117E74" w:rsidRDefault="00117E74" w:rsidP="00117E74">
      <w:pPr>
        <w:pStyle w:val="NoSpacing"/>
      </w:pPr>
      <w:r>
        <w:t xml:space="preserve">      Indent(indentAmt);</w:t>
      </w:r>
    </w:p>
    <w:p w:rsidR="00117E74" w:rsidRDefault="00117E74" w:rsidP="00117E74">
      <w:pPr>
        <w:pStyle w:val="NoSpacing"/>
      </w:pPr>
      <w:r>
        <w:t xml:space="preserve">      Output::Print(L"&lt;expr&gt;++\n");</w:t>
      </w:r>
    </w:p>
    <w:p w:rsidR="00117E74" w:rsidRDefault="00117E74" w:rsidP="00117E74">
      <w:pPr>
        <w:pStyle w:val="NoSpacing"/>
      </w:pPr>
      <w:r>
        <w:t xml:space="preserve">      PrintPnodeWIndent(pnode-&gt;sxUni.pnode1,indentAmt+INDENT_SIZE);</w:t>
      </w:r>
    </w:p>
    <w:p w:rsidR="00117E74" w:rsidRDefault="00117E74" w:rsidP="00117E74">
      <w:pPr>
        <w:pStyle w:val="NoSpacing"/>
      </w:pPr>
      <w:r>
        <w:t xml:space="preserve">      break;</w:t>
      </w:r>
    </w:p>
    <w:p w:rsidR="00117E74" w:rsidRDefault="00117E74" w:rsidP="00117E74">
      <w:pPr>
        <w:pStyle w:val="NoSpacing"/>
      </w:pPr>
      <w:r>
        <w:t xml:space="preserve">      //PTNODE(knopDecPost    , "-- post"    ,Dec     ,Uni  ,fnopUni|fnopAsg)</w:t>
      </w:r>
    </w:p>
    <w:p w:rsidR="00117E74" w:rsidRDefault="00117E74" w:rsidP="00117E74">
      <w:pPr>
        <w:pStyle w:val="NoSpacing"/>
      </w:pPr>
      <w:r>
        <w:t xml:space="preserve">  case knopDecPost:</w:t>
      </w:r>
    </w:p>
    <w:p w:rsidR="00117E74" w:rsidRDefault="00117E74" w:rsidP="00117E74">
      <w:pPr>
        <w:pStyle w:val="NoSpacing"/>
      </w:pPr>
      <w:r>
        <w:t xml:space="preserve">      Indent(indentAmt);</w:t>
      </w:r>
    </w:p>
    <w:p w:rsidR="00117E74" w:rsidRDefault="00117E74" w:rsidP="00117E74">
      <w:pPr>
        <w:pStyle w:val="NoSpacing"/>
      </w:pPr>
      <w:r>
        <w:t xml:space="preserve">      Output::Print(L"&lt;expr&gt;--\n");</w:t>
      </w:r>
    </w:p>
    <w:p w:rsidR="00117E74" w:rsidRDefault="00117E74" w:rsidP="00117E74">
      <w:pPr>
        <w:pStyle w:val="NoSpacing"/>
      </w:pPr>
      <w:r>
        <w:t xml:space="preserve">      PrintPnodeWIndent(pnode-&gt;sxUni.pnode1,indentAmt+INDENT_SIZE);</w:t>
      </w:r>
    </w:p>
    <w:p w:rsidR="00117E74" w:rsidRDefault="00117E74" w:rsidP="00117E74">
      <w:pPr>
        <w:pStyle w:val="NoSpacing"/>
      </w:pPr>
      <w:r>
        <w:t xml:space="preserve">      break;</w:t>
      </w:r>
    </w:p>
    <w:p w:rsidR="00117E74" w:rsidRDefault="00117E74" w:rsidP="00117E74">
      <w:pPr>
        <w:pStyle w:val="NoSpacing"/>
      </w:pPr>
      <w:r>
        <w:t xml:space="preserve">      //PTNODE(knopIncPre     , "++ pre"    ,Inc     ,Uni  ,fnopUni|fnopAsg)</w:t>
      </w:r>
    </w:p>
    <w:p w:rsidR="00117E74" w:rsidRDefault="00117E74" w:rsidP="00117E74">
      <w:pPr>
        <w:pStyle w:val="NoSpacing"/>
      </w:pPr>
      <w:r>
        <w:t xml:space="preserve">  case knopIncPre:</w:t>
      </w:r>
    </w:p>
    <w:p w:rsidR="00117E74" w:rsidRDefault="00117E74" w:rsidP="00117E74">
      <w:pPr>
        <w:pStyle w:val="NoSpacing"/>
      </w:pPr>
      <w:r>
        <w:t xml:space="preserve">      Indent(indentAmt);</w:t>
      </w:r>
    </w:p>
    <w:p w:rsidR="00117E74" w:rsidRDefault="00117E74" w:rsidP="00117E74">
      <w:pPr>
        <w:pStyle w:val="NoSpacing"/>
      </w:pPr>
      <w:r>
        <w:t xml:space="preserve">      Output::Print(L"++&lt;expr&gt;\n");</w:t>
      </w:r>
    </w:p>
    <w:p w:rsidR="00117E74" w:rsidRDefault="00117E74" w:rsidP="00117E74">
      <w:pPr>
        <w:pStyle w:val="NoSpacing"/>
      </w:pPr>
      <w:r>
        <w:t xml:space="preserve">      PrintPnodeWIndent(pnode-&gt;sxUni.pnode1,indentAmt+INDENT_SIZE);</w:t>
      </w:r>
    </w:p>
    <w:p w:rsidR="00117E74" w:rsidRDefault="00117E74" w:rsidP="00117E74">
      <w:pPr>
        <w:pStyle w:val="NoSpacing"/>
      </w:pPr>
      <w:r>
        <w:t xml:space="preserve">      break;</w:t>
      </w:r>
    </w:p>
    <w:p w:rsidR="00117E74" w:rsidRDefault="00117E74" w:rsidP="00117E74">
      <w:pPr>
        <w:pStyle w:val="NoSpacing"/>
      </w:pPr>
      <w:r>
        <w:t xml:space="preserve">      //PTNODE(knopDecPre     , "-- pre"    ,Dec     ,Uni  ,fnopUni|fnopAsg)</w:t>
      </w:r>
    </w:p>
    <w:p w:rsidR="00117E74" w:rsidRDefault="00117E74" w:rsidP="00117E74">
      <w:pPr>
        <w:pStyle w:val="NoSpacing"/>
      </w:pPr>
      <w:r>
        <w:t xml:space="preserve">  case knopDecPre:</w:t>
      </w:r>
    </w:p>
    <w:p w:rsidR="00117E74" w:rsidRDefault="00117E74" w:rsidP="00117E74">
      <w:pPr>
        <w:pStyle w:val="NoSpacing"/>
      </w:pPr>
      <w:r>
        <w:t xml:space="preserve">      Indent(indentAmt);</w:t>
      </w:r>
    </w:p>
    <w:p w:rsidR="00117E74" w:rsidRDefault="00117E74" w:rsidP="00117E74">
      <w:pPr>
        <w:pStyle w:val="NoSpacing"/>
      </w:pPr>
      <w:r>
        <w:t xml:space="preserve">      Output::Print(L"--&lt;expr&gt;\n");</w:t>
      </w:r>
    </w:p>
    <w:p w:rsidR="00117E74" w:rsidRDefault="00117E74" w:rsidP="00117E74">
      <w:pPr>
        <w:pStyle w:val="NoSpacing"/>
      </w:pPr>
      <w:r>
        <w:t xml:space="preserve">      PrintPnodeWIndent(pnode-&gt;sxUni.pnode1,indentAmt+INDENT_SIZE);</w:t>
      </w:r>
    </w:p>
    <w:p w:rsidR="00117E74" w:rsidRDefault="00117E74" w:rsidP="00117E74">
      <w:pPr>
        <w:pStyle w:val="NoSpacing"/>
      </w:pPr>
      <w:r>
        <w:t xml:space="preserve">      break;</w:t>
      </w:r>
    </w:p>
    <w:p w:rsidR="00117E74" w:rsidRDefault="00117E74" w:rsidP="00117E74">
      <w:pPr>
        <w:pStyle w:val="NoSpacing"/>
      </w:pPr>
      <w:r>
        <w:t xml:space="preserve">      //PTNODE(knopTypeof     , "typeof"    ,None    ,Uni  ,fnopUni)</w:t>
      </w:r>
    </w:p>
    <w:p w:rsidR="00117E74" w:rsidRDefault="00117E74" w:rsidP="00117E74">
      <w:pPr>
        <w:pStyle w:val="NoSpacing"/>
      </w:pPr>
      <w:r>
        <w:t xml:space="preserve">  case knopTypeof:</w:t>
      </w:r>
    </w:p>
    <w:p w:rsidR="00117E74" w:rsidRDefault="00117E74" w:rsidP="00117E74">
      <w:pPr>
        <w:pStyle w:val="NoSpacing"/>
      </w:pPr>
      <w:r>
        <w:t xml:space="preserve">      Indent(indentAmt);</w:t>
      </w:r>
    </w:p>
    <w:p w:rsidR="00117E74" w:rsidRDefault="00117E74" w:rsidP="00117E74">
      <w:pPr>
        <w:pStyle w:val="NoSpacing"/>
      </w:pPr>
      <w:r>
        <w:t xml:space="preserve">      Output::Print(L"typeof\n");</w:t>
      </w:r>
    </w:p>
    <w:p w:rsidR="00117E74" w:rsidRDefault="00117E74" w:rsidP="00117E74">
      <w:pPr>
        <w:pStyle w:val="NoSpacing"/>
      </w:pPr>
      <w:r>
        <w:t xml:space="preserve">      PrintPnodeWIndent(pnode-&gt;sxUni.pnode1,indentAmt+INDENT_SIZE);</w:t>
      </w:r>
    </w:p>
    <w:p w:rsidR="00117E74" w:rsidRDefault="00117E74" w:rsidP="00117E74">
      <w:pPr>
        <w:pStyle w:val="NoSpacing"/>
      </w:pPr>
      <w:r>
        <w:t xml:space="preserve">      break;</w:t>
      </w:r>
    </w:p>
    <w:p w:rsidR="00117E74" w:rsidRDefault="00117E74" w:rsidP="00117E74">
      <w:pPr>
        <w:pStyle w:val="NoSpacing"/>
      </w:pPr>
      <w:r>
        <w:t xml:space="preserve">      //PTNODE(knopVoid       , "void"        ,Void    ,Uni  ,fnopUni)</w:t>
      </w:r>
    </w:p>
    <w:p w:rsidR="00117E74" w:rsidRDefault="00117E74" w:rsidP="00117E74">
      <w:pPr>
        <w:pStyle w:val="NoSpacing"/>
      </w:pPr>
      <w:r>
        <w:t xml:space="preserve">  case knopVoid:</w:t>
      </w:r>
    </w:p>
    <w:p w:rsidR="00117E74" w:rsidRDefault="00117E74" w:rsidP="00117E74">
      <w:pPr>
        <w:pStyle w:val="NoSpacing"/>
      </w:pPr>
      <w:r>
        <w:t xml:space="preserve">      Indent(indentAmt);</w:t>
      </w:r>
    </w:p>
    <w:p w:rsidR="00117E74" w:rsidRDefault="00117E74" w:rsidP="00117E74">
      <w:pPr>
        <w:pStyle w:val="NoSpacing"/>
      </w:pPr>
      <w:r>
        <w:t xml:space="preserve">      Output::Print(L"void\n");</w:t>
      </w:r>
    </w:p>
    <w:p w:rsidR="00117E74" w:rsidRDefault="00117E74" w:rsidP="00117E74">
      <w:pPr>
        <w:pStyle w:val="NoSpacing"/>
      </w:pPr>
      <w:r>
        <w:t xml:space="preserve">      PrintPnodeWIndent(pnode-&gt;sxUni.pnode1,indentAmt+INDENT_SIZE);</w:t>
      </w:r>
    </w:p>
    <w:p w:rsidR="00117E74" w:rsidRDefault="00117E74" w:rsidP="00117E74">
      <w:pPr>
        <w:pStyle w:val="NoSpacing"/>
      </w:pPr>
      <w:r>
        <w:t xml:space="preserve">      break;</w:t>
      </w:r>
    </w:p>
    <w:p w:rsidR="00117E74" w:rsidRDefault="00117E74" w:rsidP="00117E74">
      <w:pPr>
        <w:pStyle w:val="NoSpacing"/>
      </w:pPr>
      <w:r>
        <w:t xml:space="preserve">      //PTNODE(knopDelete     , "delete"    ,None    ,Uni  ,fnopUni)</w:t>
      </w:r>
    </w:p>
    <w:p w:rsidR="00117E74" w:rsidRDefault="00117E74" w:rsidP="00117E74">
      <w:pPr>
        <w:pStyle w:val="NoSpacing"/>
      </w:pPr>
      <w:r>
        <w:t xml:space="preserve">  case knopDelete:</w:t>
      </w:r>
    </w:p>
    <w:p w:rsidR="00117E74" w:rsidRDefault="00117E74" w:rsidP="00117E74">
      <w:pPr>
        <w:pStyle w:val="NoSpacing"/>
      </w:pPr>
      <w:r>
        <w:t xml:space="preserve">      Indent(indentAmt);</w:t>
      </w:r>
    </w:p>
    <w:p w:rsidR="00117E74" w:rsidRDefault="00117E74" w:rsidP="00117E74">
      <w:pPr>
        <w:pStyle w:val="NoSpacing"/>
      </w:pPr>
      <w:r>
        <w:t xml:space="preserve">      Output::Print(L"delete\n");</w:t>
      </w:r>
    </w:p>
    <w:p w:rsidR="00117E74" w:rsidRDefault="00117E74" w:rsidP="00117E74">
      <w:pPr>
        <w:pStyle w:val="NoSpacing"/>
      </w:pPr>
      <w:r>
        <w:t xml:space="preserve">      PrintPnodeWIndent(pnode-&gt;sxUni.pnode1,indentAmt+INDENT_SIZE);</w:t>
      </w:r>
    </w:p>
    <w:p w:rsidR="00117E74" w:rsidRDefault="00117E74" w:rsidP="00117E74">
      <w:pPr>
        <w:pStyle w:val="NoSpacing"/>
      </w:pPr>
      <w:r>
        <w:t xml:space="preserve">      break;</w:t>
      </w:r>
    </w:p>
    <w:p w:rsidR="00117E74" w:rsidRDefault="00117E74" w:rsidP="00117E74">
      <w:pPr>
        <w:pStyle w:val="NoSpacing"/>
      </w:pPr>
      <w:r>
        <w:t xml:space="preserve">      //PTNODE(knopArray      , "arr cnst"    ,None    ,Uni  ,fnopUni)</w:t>
      </w:r>
    </w:p>
    <w:p w:rsidR="00117E74" w:rsidRDefault="00117E74" w:rsidP="00117E74">
      <w:pPr>
        <w:pStyle w:val="NoSpacing"/>
      </w:pPr>
    </w:p>
    <w:p w:rsidR="00117E74" w:rsidRDefault="00117E74" w:rsidP="00117E74">
      <w:pPr>
        <w:pStyle w:val="NoSpacing"/>
      </w:pPr>
      <w:r>
        <w:t xml:space="preserve">  case knopArrayPattern:</w:t>
      </w:r>
    </w:p>
    <w:p w:rsidR="00117E74" w:rsidRDefault="00117E74" w:rsidP="00117E74">
      <w:pPr>
        <w:pStyle w:val="NoSpacing"/>
      </w:pPr>
      <w:r>
        <w:t xml:space="preserve">      Indent(indentAmt);</w:t>
      </w:r>
    </w:p>
    <w:p w:rsidR="00117E74" w:rsidRDefault="00117E74" w:rsidP="00117E74">
      <w:pPr>
        <w:pStyle w:val="NoSpacing"/>
      </w:pPr>
      <w:r>
        <w:t xml:space="preserve">      Output::Print(L"Array Pattern\n");</w:t>
      </w:r>
    </w:p>
    <w:p w:rsidR="00117E74" w:rsidRDefault="00117E74" w:rsidP="00117E74">
      <w:pPr>
        <w:pStyle w:val="NoSpacing"/>
      </w:pPr>
      <w:r>
        <w:t xml:space="preserve">      PrintPnodeListWIndent(pnode-&gt;sxUni.pnode1, indentAmt + INDENT_SIZE);</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knopObjectPattern:</w:t>
      </w:r>
    </w:p>
    <w:p w:rsidR="00117E74" w:rsidRDefault="00117E74" w:rsidP="00117E74">
      <w:pPr>
        <w:pStyle w:val="NoSpacing"/>
      </w:pPr>
      <w:r>
        <w:t xml:space="preserve">      Indent(indentAmt);</w:t>
      </w:r>
    </w:p>
    <w:p w:rsidR="00117E74" w:rsidRDefault="00117E74" w:rsidP="00117E74">
      <w:pPr>
        <w:pStyle w:val="NoSpacing"/>
      </w:pPr>
      <w:r>
        <w:t xml:space="preserve">      Output::Print(L"Object Pattern\n");</w:t>
      </w:r>
    </w:p>
    <w:p w:rsidR="00117E74" w:rsidRDefault="00117E74" w:rsidP="00117E74">
      <w:pPr>
        <w:pStyle w:val="NoSpacing"/>
      </w:pPr>
      <w:r>
        <w:t xml:space="preserve">      PrintPnodeListWIndent(pnode-&gt;sxUni.pnode1, indentAmt + INDENT_SIZE);</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knopArray:</w:t>
      </w:r>
    </w:p>
    <w:p w:rsidR="00117E74" w:rsidRDefault="00117E74" w:rsidP="00117E74">
      <w:pPr>
        <w:pStyle w:val="NoSpacing"/>
      </w:pPr>
      <w:r>
        <w:t xml:space="preserve">      Indent(indentAmt);</w:t>
      </w:r>
    </w:p>
    <w:p w:rsidR="00117E74" w:rsidRDefault="00117E74" w:rsidP="00117E74">
      <w:pPr>
        <w:pStyle w:val="NoSpacing"/>
      </w:pPr>
      <w:r>
        <w:t xml:space="preserve">      Output::Print(L"Array Literal\n");</w:t>
      </w:r>
    </w:p>
    <w:p w:rsidR="00117E74" w:rsidRDefault="00117E74" w:rsidP="00117E74">
      <w:pPr>
        <w:pStyle w:val="NoSpacing"/>
      </w:pPr>
      <w:r>
        <w:t xml:space="preserve">      PrintPnodeListWIndent(pnode-&gt;sxUni.pnode1,indentAmt+INDENT_SIZE);</w:t>
      </w:r>
    </w:p>
    <w:p w:rsidR="00117E74" w:rsidRDefault="00117E74" w:rsidP="00117E74">
      <w:pPr>
        <w:pStyle w:val="NoSpacing"/>
      </w:pPr>
      <w:r>
        <w:t xml:space="preserve">      break;</w:t>
      </w:r>
    </w:p>
    <w:p w:rsidR="00117E74" w:rsidRDefault="00117E74" w:rsidP="00117E74">
      <w:pPr>
        <w:pStyle w:val="NoSpacing"/>
      </w:pPr>
      <w:r>
        <w:t xml:space="preserve">      //PTNODE(knopObject     , "obj cnst"    ,None    ,Uni  ,fnopUni)</w:t>
      </w:r>
    </w:p>
    <w:p w:rsidR="00117E74" w:rsidRDefault="00117E74" w:rsidP="00117E74">
      <w:pPr>
        <w:pStyle w:val="NoSpacing"/>
      </w:pPr>
      <w:r>
        <w:t xml:space="preserve">  case knopObject:</w:t>
      </w:r>
    </w:p>
    <w:p w:rsidR="00117E74" w:rsidRDefault="00117E74" w:rsidP="00117E74">
      <w:pPr>
        <w:pStyle w:val="NoSpacing"/>
      </w:pPr>
      <w:r>
        <w:t xml:space="preserve">      Indent(indentAmt);</w:t>
      </w:r>
    </w:p>
    <w:p w:rsidR="00117E74" w:rsidRDefault="00117E74" w:rsidP="00117E74">
      <w:pPr>
        <w:pStyle w:val="NoSpacing"/>
      </w:pPr>
      <w:r>
        <w:t xml:space="preserve">      Output::Print(L"Object Literal\n");</w:t>
      </w:r>
    </w:p>
    <w:p w:rsidR="00117E74" w:rsidRDefault="00117E74" w:rsidP="00117E74">
      <w:pPr>
        <w:pStyle w:val="NoSpacing"/>
      </w:pPr>
      <w:r>
        <w:t xml:space="preserve">      PrintPnodeListWIndent(pnode-&gt;sxUni.pnode1,indentAmt+INDENT_SIZE);</w:t>
      </w:r>
    </w:p>
    <w:p w:rsidR="00117E74" w:rsidRDefault="00117E74" w:rsidP="00117E74">
      <w:pPr>
        <w:pStyle w:val="NoSpacing"/>
      </w:pPr>
      <w:r>
        <w:t xml:space="preserve">      break;</w:t>
      </w:r>
    </w:p>
    <w:p w:rsidR="00117E74" w:rsidRDefault="00117E74" w:rsidP="00117E74">
      <w:pPr>
        <w:pStyle w:val="NoSpacing"/>
      </w:pPr>
      <w:r>
        <w:t xml:space="preserve">      // Binary and Ternary Operators</w:t>
      </w:r>
    </w:p>
    <w:p w:rsidR="00117E74" w:rsidRDefault="00117E74" w:rsidP="00117E74">
      <w:pPr>
        <w:pStyle w:val="NoSpacing"/>
      </w:pPr>
      <w:r>
        <w:t xml:space="preserve">      //PTNODE(knopAdd        , "+"            ,Add     ,Bin  ,fnopBin)</w:t>
      </w:r>
    </w:p>
    <w:p w:rsidR="00117E74" w:rsidRDefault="00117E74" w:rsidP="00117E74">
      <w:pPr>
        <w:pStyle w:val="NoSpacing"/>
      </w:pPr>
      <w:r>
        <w:t xml:space="preserve">  case knopAdd:</w:t>
      </w:r>
    </w:p>
    <w:p w:rsidR="00117E74" w:rsidRDefault="00117E74" w:rsidP="00117E74">
      <w:pPr>
        <w:pStyle w:val="NoSpacing"/>
      </w:pPr>
      <w:r>
        <w:t xml:space="preserve">      Indent(indentAmt);</w:t>
      </w:r>
    </w:p>
    <w:p w:rsidR="00117E74" w:rsidRDefault="00117E74" w:rsidP="00117E74">
      <w:pPr>
        <w:pStyle w:val="NoSpacing"/>
      </w:pPr>
      <w:r>
        <w:t xml:space="preserve">      Output::Print(L"+\n");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//PTNODE(knopSub        , "-"            ,Sub     ,Bin  ,fnopBin)</w:t>
      </w:r>
    </w:p>
    <w:p w:rsidR="00117E74" w:rsidRDefault="00117E74" w:rsidP="00117E74">
      <w:pPr>
        <w:pStyle w:val="NoSpacing"/>
      </w:pPr>
      <w:r>
        <w:t xml:space="preserve">  case knopSub:</w:t>
      </w:r>
    </w:p>
    <w:p w:rsidR="00117E74" w:rsidRDefault="00117E74" w:rsidP="00117E74">
      <w:pPr>
        <w:pStyle w:val="NoSpacing"/>
      </w:pPr>
      <w:r>
        <w:t xml:space="preserve">      Indent(indentAmt);</w:t>
      </w:r>
    </w:p>
    <w:p w:rsidR="00117E74" w:rsidRDefault="00117E74" w:rsidP="00117E74">
      <w:pPr>
        <w:pStyle w:val="NoSpacing"/>
      </w:pPr>
      <w:r>
        <w:t xml:space="preserve">      Output::Print(L"-\n");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//PTNODE(knopMul        , "*"            ,Mul     ,Bin  ,fnopBin)</w:t>
      </w:r>
    </w:p>
    <w:p w:rsidR="00117E74" w:rsidRDefault="00117E74" w:rsidP="00117E74">
      <w:pPr>
        <w:pStyle w:val="NoSpacing"/>
      </w:pPr>
      <w:r>
        <w:t xml:space="preserve">  case knopMul:</w:t>
      </w:r>
    </w:p>
    <w:p w:rsidR="00117E74" w:rsidRDefault="00117E74" w:rsidP="00117E74">
      <w:pPr>
        <w:pStyle w:val="NoSpacing"/>
      </w:pPr>
      <w:r>
        <w:t xml:space="preserve">      Indent(indentAmt);</w:t>
      </w:r>
    </w:p>
    <w:p w:rsidR="00117E74" w:rsidRDefault="00117E74" w:rsidP="00117E74">
      <w:pPr>
        <w:pStyle w:val="NoSpacing"/>
      </w:pPr>
      <w:r>
        <w:t xml:space="preserve">      Output::Print(L"*\n");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//PTNODE(knopDiv        , "/"            ,Div     ,Bin  ,fnopBin)</w:t>
      </w:r>
    </w:p>
    <w:p w:rsidR="00117E74" w:rsidRDefault="00117E74" w:rsidP="00117E74">
      <w:pPr>
        <w:pStyle w:val="NoSpacing"/>
      </w:pPr>
      <w:r>
        <w:t xml:space="preserve">  case knopExpo:</w:t>
      </w:r>
    </w:p>
    <w:p w:rsidR="00117E74" w:rsidRDefault="00117E74" w:rsidP="00117E74">
      <w:pPr>
        <w:pStyle w:val="NoSpacing"/>
      </w:pPr>
      <w:r>
        <w:t xml:space="preserve">      Indent(indentAmt);</w:t>
      </w:r>
    </w:p>
    <w:p w:rsidR="00117E74" w:rsidRDefault="00117E74" w:rsidP="00117E74">
      <w:pPr>
        <w:pStyle w:val="NoSpacing"/>
      </w:pPr>
      <w:r>
        <w:t xml:space="preserve">      Output::Print(L"**\n");</w:t>
      </w:r>
    </w:p>
    <w:p w:rsidR="00117E74" w:rsidRDefault="00117E74" w:rsidP="00117E74">
      <w:pPr>
        <w:pStyle w:val="NoSpacing"/>
      </w:pPr>
      <w:r>
        <w:t xml:space="preserve">      PrintPnodeWIndent(pnode-&gt;sxBin.pnode1, indentAmt + INDENT_SIZE);</w:t>
      </w:r>
    </w:p>
    <w:p w:rsidR="00117E74" w:rsidRDefault="00117E74" w:rsidP="00117E74">
      <w:pPr>
        <w:pStyle w:val="NoSpacing"/>
      </w:pPr>
      <w:r>
        <w:t xml:space="preserve">      PrintPnodeWIndent(pnode-&gt;sxBin.pnode2, indentAmt + INDENT_SIZE);</w:t>
      </w:r>
    </w:p>
    <w:p w:rsidR="00117E74" w:rsidRDefault="00117E74" w:rsidP="00117E74">
      <w:pPr>
        <w:pStyle w:val="NoSpacing"/>
      </w:pPr>
      <w:r>
        <w:t xml:space="preserve">      break;</w:t>
      </w:r>
    </w:p>
    <w:p w:rsidR="00117E74" w:rsidRDefault="00117E74" w:rsidP="00117E74">
      <w:pPr>
        <w:pStyle w:val="NoSpacing"/>
      </w:pPr>
      <w:r>
        <w:t xml:space="preserve">      //PTNODE(knopExpo        , "**"            ,Expo     ,Bin  ,fnopBin)</w:t>
      </w:r>
    </w:p>
    <w:p w:rsidR="00117E74" w:rsidRDefault="00117E74" w:rsidP="00117E74">
      <w:pPr>
        <w:pStyle w:val="NoSpacing"/>
      </w:pPr>
    </w:p>
    <w:p w:rsidR="00117E74" w:rsidRDefault="00117E74" w:rsidP="00117E74">
      <w:pPr>
        <w:pStyle w:val="NoSpacing"/>
      </w:pPr>
      <w:r>
        <w:t xml:space="preserve">  case knopDiv:</w:t>
      </w:r>
    </w:p>
    <w:p w:rsidR="00117E74" w:rsidRDefault="00117E74" w:rsidP="00117E74">
      <w:pPr>
        <w:pStyle w:val="NoSpacing"/>
      </w:pPr>
      <w:r>
        <w:t xml:space="preserve">      Indent(indentAmt);</w:t>
      </w:r>
    </w:p>
    <w:p w:rsidR="00117E74" w:rsidRDefault="00117E74" w:rsidP="00117E74">
      <w:pPr>
        <w:pStyle w:val="NoSpacing"/>
      </w:pPr>
      <w:r>
        <w:t xml:space="preserve">      Output::Print(L"/\n");</w:t>
      </w:r>
    </w:p>
    <w:p w:rsidR="00117E74" w:rsidRDefault="00117E74" w:rsidP="00117E74">
      <w:pPr>
        <w:pStyle w:val="NoSpacing"/>
      </w:pPr>
      <w:r>
        <w:t xml:space="preserve">      PrintPnodeWIndent(pnode-&gt;sxBin.pnode1,indentAmt+INDENT_SIZE);</w:t>
      </w:r>
    </w:p>
    <w:p w:rsidR="00117E74" w:rsidRDefault="00117E74" w:rsidP="00117E74">
      <w:pPr>
        <w:pStyle w:val="NoSpacing"/>
      </w:pPr>
      <w:r>
        <w:lastRenderedPageBreak/>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//PTNODE(knopMod        , "%"            ,Mod     ,Bin  ,fnopBin)</w:t>
      </w:r>
    </w:p>
    <w:p w:rsidR="00117E74" w:rsidRDefault="00117E74" w:rsidP="00117E74">
      <w:pPr>
        <w:pStyle w:val="NoSpacing"/>
      </w:pPr>
      <w:r>
        <w:t xml:space="preserve">  case knopMod:</w:t>
      </w:r>
    </w:p>
    <w:p w:rsidR="00117E74" w:rsidRDefault="00117E74" w:rsidP="00117E74">
      <w:pPr>
        <w:pStyle w:val="NoSpacing"/>
      </w:pPr>
      <w:r>
        <w:t xml:space="preserve">      Indent(indentAmt);</w:t>
      </w:r>
    </w:p>
    <w:p w:rsidR="00117E74" w:rsidRDefault="00117E74" w:rsidP="00117E74">
      <w:pPr>
        <w:pStyle w:val="NoSpacing"/>
      </w:pPr>
      <w:r>
        <w:t xml:space="preserve">      Output::Print(L"%\n");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//PTNODE(knopOr         , "|"            ,BitOr   ,Bin  ,fnopBin)</w:t>
      </w:r>
    </w:p>
    <w:p w:rsidR="00117E74" w:rsidRDefault="00117E74" w:rsidP="00117E74">
      <w:pPr>
        <w:pStyle w:val="NoSpacing"/>
      </w:pPr>
      <w:r>
        <w:t xml:space="preserve">  case knopOr:</w:t>
      </w:r>
    </w:p>
    <w:p w:rsidR="00117E74" w:rsidRDefault="00117E74" w:rsidP="00117E74">
      <w:pPr>
        <w:pStyle w:val="NoSpacing"/>
      </w:pPr>
      <w:r>
        <w:t xml:space="preserve">      Indent(indentAmt);</w:t>
      </w:r>
    </w:p>
    <w:p w:rsidR="00117E74" w:rsidRDefault="00117E74" w:rsidP="00117E74">
      <w:pPr>
        <w:pStyle w:val="NoSpacing"/>
      </w:pPr>
      <w:r>
        <w:t xml:space="preserve">      Output::Print(L"|\n");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//PTNODE(knopXor        , "^"            ,BitXor  ,Bin  ,fnopBin)</w:t>
      </w:r>
    </w:p>
    <w:p w:rsidR="00117E74" w:rsidRDefault="00117E74" w:rsidP="00117E74">
      <w:pPr>
        <w:pStyle w:val="NoSpacing"/>
      </w:pPr>
      <w:r>
        <w:t xml:space="preserve">  case knopXor:</w:t>
      </w:r>
    </w:p>
    <w:p w:rsidR="00117E74" w:rsidRDefault="00117E74" w:rsidP="00117E74">
      <w:pPr>
        <w:pStyle w:val="NoSpacing"/>
      </w:pPr>
      <w:r>
        <w:t xml:space="preserve">      Indent(indentAmt);</w:t>
      </w:r>
    </w:p>
    <w:p w:rsidR="00117E74" w:rsidRDefault="00117E74" w:rsidP="00117E74">
      <w:pPr>
        <w:pStyle w:val="NoSpacing"/>
      </w:pPr>
      <w:r>
        <w:t xml:space="preserve">      Output::Print(L"^\n");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//PTNODE(knopAnd        , "&amp;"            ,BitAnd  ,Bin  ,fnopBin)</w:t>
      </w:r>
    </w:p>
    <w:p w:rsidR="00117E74" w:rsidRDefault="00117E74" w:rsidP="00117E74">
      <w:pPr>
        <w:pStyle w:val="NoSpacing"/>
      </w:pPr>
      <w:r>
        <w:t xml:space="preserve">  case knopAnd:</w:t>
      </w:r>
    </w:p>
    <w:p w:rsidR="00117E74" w:rsidRDefault="00117E74" w:rsidP="00117E74">
      <w:pPr>
        <w:pStyle w:val="NoSpacing"/>
      </w:pPr>
      <w:r>
        <w:t xml:space="preserve">      Indent(indentAmt);</w:t>
      </w:r>
    </w:p>
    <w:p w:rsidR="00117E74" w:rsidRDefault="00117E74" w:rsidP="00117E74">
      <w:pPr>
        <w:pStyle w:val="NoSpacing"/>
      </w:pPr>
      <w:r>
        <w:t xml:space="preserve">      Output::Print(L"&amp;\n");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//PTNODE(knopEq         , "=="        ,EQ      ,Bin  ,fnopBin|fnopRel)</w:t>
      </w:r>
    </w:p>
    <w:p w:rsidR="00117E74" w:rsidRDefault="00117E74" w:rsidP="00117E74">
      <w:pPr>
        <w:pStyle w:val="NoSpacing"/>
      </w:pPr>
      <w:r>
        <w:t xml:space="preserve">  case knopEq:</w:t>
      </w:r>
    </w:p>
    <w:p w:rsidR="00117E74" w:rsidRDefault="00117E74" w:rsidP="00117E74">
      <w:pPr>
        <w:pStyle w:val="NoSpacing"/>
      </w:pPr>
      <w:r>
        <w:t xml:space="preserve">      Indent(indentAmt);</w:t>
      </w:r>
    </w:p>
    <w:p w:rsidR="00117E74" w:rsidRDefault="00117E74" w:rsidP="00117E74">
      <w:pPr>
        <w:pStyle w:val="NoSpacing"/>
      </w:pPr>
      <w:r>
        <w:t xml:space="preserve">      Output::Print(L"==\n");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//PTNODE(knopNe         , "!="        ,NE      ,Bin  ,fnopBin|fnopRel)</w:t>
      </w:r>
    </w:p>
    <w:p w:rsidR="00117E74" w:rsidRDefault="00117E74" w:rsidP="00117E74">
      <w:pPr>
        <w:pStyle w:val="NoSpacing"/>
      </w:pPr>
      <w:r>
        <w:t xml:space="preserve">  case knopNe:</w:t>
      </w:r>
    </w:p>
    <w:p w:rsidR="00117E74" w:rsidRDefault="00117E74" w:rsidP="00117E74">
      <w:pPr>
        <w:pStyle w:val="NoSpacing"/>
      </w:pPr>
      <w:r>
        <w:t xml:space="preserve">      Indent(indentAmt);</w:t>
      </w:r>
    </w:p>
    <w:p w:rsidR="00117E74" w:rsidRDefault="00117E74" w:rsidP="00117E74">
      <w:pPr>
        <w:pStyle w:val="NoSpacing"/>
      </w:pPr>
      <w:r>
        <w:t xml:space="preserve">      Output::Print(L"!=\n");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//PTNODE(knopLt         , "&lt;"            ,LT      ,Bin  ,fnopBin|fnopRel)</w:t>
      </w:r>
    </w:p>
    <w:p w:rsidR="00117E74" w:rsidRDefault="00117E74" w:rsidP="00117E74">
      <w:pPr>
        <w:pStyle w:val="NoSpacing"/>
      </w:pPr>
      <w:r>
        <w:t xml:space="preserve">  case knopLt:</w:t>
      </w:r>
    </w:p>
    <w:p w:rsidR="00117E74" w:rsidRDefault="00117E74" w:rsidP="00117E74">
      <w:pPr>
        <w:pStyle w:val="NoSpacing"/>
      </w:pPr>
      <w:r>
        <w:t xml:space="preserve">      Indent(indentAmt);</w:t>
      </w:r>
    </w:p>
    <w:p w:rsidR="00117E74" w:rsidRDefault="00117E74" w:rsidP="00117E74">
      <w:pPr>
        <w:pStyle w:val="NoSpacing"/>
      </w:pPr>
      <w:r>
        <w:t xml:space="preserve">      Output::Print(L"&lt;\n");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//PTNODE(knopLe         , "&lt;="        ,LE      ,Bin  ,fnopBin|fnopRel)</w:t>
      </w:r>
    </w:p>
    <w:p w:rsidR="00117E74" w:rsidRDefault="00117E74" w:rsidP="00117E74">
      <w:pPr>
        <w:pStyle w:val="NoSpacing"/>
      </w:pPr>
      <w:r>
        <w:t xml:space="preserve">  case knopLe:</w:t>
      </w:r>
    </w:p>
    <w:p w:rsidR="00117E74" w:rsidRDefault="00117E74" w:rsidP="00117E74">
      <w:pPr>
        <w:pStyle w:val="NoSpacing"/>
      </w:pPr>
      <w:r>
        <w:lastRenderedPageBreak/>
        <w:t xml:space="preserve">      Indent(indentAmt);</w:t>
      </w:r>
    </w:p>
    <w:p w:rsidR="00117E74" w:rsidRDefault="00117E74" w:rsidP="00117E74">
      <w:pPr>
        <w:pStyle w:val="NoSpacing"/>
      </w:pPr>
      <w:r>
        <w:t xml:space="preserve">      Output::Print(L"&lt;=\n");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//PTNODE(knopGe         , "&gt;="        ,GE      ,Bin  ,fnopBin|fnopRel)</w:t>
      </w:r>
    </w:p>
    <w:p w:rsidR="00117E74" w:rsidRDefault="00117E74" w:rsidP="00117E74">
      <w:pPr>
        <w:pStyle w:val="NoSpacing"/>
      </w:pPr>
      <w:r>
        <w:t xml:space="preserve">  case knopGe:</w:t>
      </w:r>
    </w:p>
    <w:p w:rsidR="00117E74" w:rsidRDefault="00117E74" w:rsidP="00117E74">
      <w:pPr>
        <w:pStyle w:val="NoSpacing"/>
      </w:pPr>
      <w:r>
        <w:t xml:space="preserve">      Indent(indentAmt);</w:t>
      </w:r>
    </w:p>
    <w:p w:rsidR="00117E74" w:rsidRDefault="00117E74" w:rsidP="00117E74">
      <w:pPr>
        <w:pStyle w:val="NoSpacing"/>
      </w:pPr>
      <w:r>
        <w:t xml:space="preserve">      Output::Print(L"&gt;=\n");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//PTNODE(knopGt         , "&gt;"            ,GT      ,Bin  ,fnopBin|fnopRel)</w:t>
      </w:r>
    </w:p>
    <w:p w:rsidR="00117E74" w:rsidRDefault="00117E74" w:rsidP="00117E74">
      <w:pPr>
        <w:pStyle w:val="NoSpacing"/>
      </w:pPr>
      <w:r>
        <w:t xml:space="preserve">  case knopGt:</w:t>
      </w:r>
    </w:p>
    <w:p w:rsidR="00117E74" w:rsidRDefault="00117E74" w:rsidP="00117E74">
      <w:pPr>
        <w:pStyle w:val="NoSpacing"/>
      </w:pPr>
      <w:r>
        <w:t xml:space="preserve">      Indent(indentAmt);</w:t>
      </w:r>
    </w:p>
    <w:p w:rsidR="00117E74" w:rsidRDefault="00117E74" w:rsidP="00117E74">
      <w:pPr>
        <w:pStyle w:val="NoSpacing"/>
      </w:pPr>
      <w:r>
        <w:t xml:space="preserve">      Output::Print(L"&gt;\n");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//PTNODE(knopCall       , "()"        ,None    ,Bin  ,fnopBin)</w:t>
      </w:r>
    </w:p>
    <w:p w:rsidR="00117E74" w:rsidRDefault="00117E74" w:rsidP="00117E74">
      <w:pPr>
        <w:pStyle w:val="NoSpacing"/>
      </w:pPr>
      <w:r>
        <w:t xml:space="preserve">  case knopCall:</w:t>
      </w:r>
    </w:p>
    <w:p w:rsidR="00117E74" w:rsidRDefault="00117E74" w:rsidP="00117E74">
      <w:pPr>
        <w:pStyle w:val="NoSpacing"/>
      </w:pPr>
      <w:r>
        <w:t xml:space="preserve">      Indent(indentAmt);</w:t>
      </w:r>
    </w:p>
    <w:p w:rsidR="00117E74" w:rsidRDefault="00117E74" w:rsidP="00117E74">
      <w:pPr>
        <w:pStyle w:val="NoSpacing"/>
      </w:pPr>
      <w:r>
        <w:t xml:space="preserve">      Output::Print(L"Call\n");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PrintPnodeListWIndent(pnode-&gt;sxBin.pnode2,indentAmt+INDENT_SIZE);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//PTNODE(knopDot        , "."            ,None    ,Bin  ,fnopBin)</w:t>
      </w:r>
    </w:p>
    <w:p w:rsidR="00117E74" w:rsidRDefault="00117E74" w:rsidP="00117E74">
      <w:pPr>
        <w:pStyle w:val="NoSpacing"/>
      </w:pPr>
      <w:r>
        <w:t xml:space="preserve">  case knopDot:</w:t>
      </w:r>
    </w:p>
    <w:p w:rsidR="00117E74" w:rsidRDefault="00117E74" w:rsidP="00117E74">
      <w:pPr>
        <w:pStyle w:val="NoSpacing"/>
      </w:pPr>
      <w:r>
        <w:t xml:space="preserve">      Indent(indentAmt);</w:t>
      </w:r>
    </w:p>
    <w:p w:rsidR="00117E74" w:rsidRDefault="00117E74" w:rsidP="00117E74">
      <w:pPr>
        <w:pStyle w:val="NoSpacing"/>
      </w:pPr>
      <w:r>
        <w:t xml:space="preserve">      Output::Print(L".\n");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//PTNODE(knopAsg        , "="            ,None    ,Bin  ,fnopBin|fnopAsg)</w:t>
      </w:r>
    </w:p>
    <w:p w:rsidR="00117E74" w:rsidRDefault="00117E74" w:rsidP="00117E74">
      <w:pPr>
        <w:pStyle w:val="NoSpacing"/>
      </w:pPr>
      <w:r>
        <w:t xml:space="preserve">  case knopAsg:</w:t>
      </w:r>
    </w:p>
    <w:p w:rsidR="00117E74" w:rsidRDefault="00117E74" w:rsidP="00117E74">
      <w:pPr>
        <w:pStyle w:val="NoSpacing"/>
      </w:pPr>
      <w:r>
        <w:t xml:space="preserve">      Indent(indentAmt);</w:t>
      </w:r>
    </w:p>
    <w:p w:rsidR="00117E74" w:rsidRDefault="00117E74" w:rsidP="00117E74">
      <w:pPr>
        <w:pStyle w:val="NoSpacing"/>
      </w:pPr>
      <w:r>
        <w:t xml:space="preserve">      Output::Print(L"=\n");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//PTNODE(knopInstOf     , "instanceof",InstOf  ,Bin  ,fnopBin|fnopRel)</w:t>
      </w:r>
    </w:p>
    <w:p w:rsidR="00117E74" w:rsidRDefault="00117E74" w:rsidP="00117E74">
      <w:pPr>
        <w:pStyle w:val="NoSpacing"/>
      </w:pPr>
      <w:r>
        <w:t xml:space="preserve">  case knopInstOf:</w:t>
      </w:r>
    </w:p>
    <w:p w:rsidR="00117E74" w:rsidRDefault="00117E74" w:rsidP="00117E74">
      <w:pPr>
        <w:pStyle w:val="NoSpacing"/>
      </w:pPr>
      <w:r>
        <w:t xml:space="preserve">      Indent(indentAmt);</w:t>
      </w:r>
    </w:p>
    <w:p w:rsidR="00117E74" w:rsidRDefault="00117E74" w:rsidP="00117E74">
      <w:pPr>
        <w:pStyle w:val="NoSpacing"/>
      </w:pPr>
      <w:r>
        <w:t xml:space="preserve">      Output::Print(L"instanceof\n");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//PTNODE(knopIn         , "in"        ,In      ,Bin  ,fnopBin|fnopRel)</w:t>
      </w:r>
    </w:p>
    <w:p w:rsidR="00117E74" w:rsidRDefault="00117E74" w:rsidP="00117E74">
      <w:pPr>
        <w:pStyle w:val="NoSpacing"/>
      </w:pPr>
      <w:r>
        <w:t xml:space="preserve">  case knopIn:</w:t>
      </w:r>
    </w:p>
    <w:p w:rsidR="00117E74" w:rsidRDefault="00117E74" w:rsidP="00117E74">
      <w:pPr>
        <w:pStyle w:val="NoSpacing"/>
      </w:pPr>
      <w:r>
        <w:t xml:space="preserve">      Indent(indentAmt);</w:t>
      </w:r>
    </w:p>
    <w:p w:rsidR="00117E74" w:rsidRDefault="00117E74" w:rsidP="00117E74">
      <w:pPr>
        <w:pStyle w:val="NoSpacing"/>
      </w:pPr>
      <w:r>
        <w:t xml:space="preserve">      Output::Print(L"in\n");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lastRenderedPageBreak/>
        <w:t xml:space="preserve">      break;</w:t>
      </w:r>
    </w:p>
    <w:p w:rsidR="00117E74" w:rsidRDefault="00117E74" w:rsidP="00117E74">
      <w:pPr>
        <w:pStyle w:val="NoSpacing"/>
      </w:pPr>
      <w:r>
        <w:t xml:space="preserve">      //PTNODE(knopEqv        , "==="        ,Eqv     ,Bin  ,fnopBin|fnopRel)</w:t>
      </w:r>
    </w:p>
    <w:p w:rsidR="00117E74" w:rsidRDefault="00117E74" w:rsidP="00117E74">
      <w:pPr>
        <w:pStyle w:val="NoSpacing"/>
      </w:pPr>
      <w:r>
        <w:t xml:space="preserve">  case knopEqv:</w:t>
      </w:r>
    </w:p>
    <w:p w:rsidR="00117E74" w:rsidRDefault="00117E74" w:rsidP="00117E74">
      <w:pPr>
        <w:pStyle w:val="NoSpacing"/>
      </w:pPr>
      <w:r>
        <w:t xml:space="preserve">      Indent(indentAmt);</w:t>
      </w:r>
    </w:p>
    <w:p w:rsidR="00117E74" w:rsidRDefault="00117E74" w:rsidP="00117E74">
      <w:pPr>
        <w:pStyle w:val="NoSpacing"/>
      </w:pPr>
      <w:r>
        <w:t xml:space="preserve">      Output::Print(L"===\n");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//PTNODE(knopNEqv       , "!=="        ,NEqv    ,Bin  ,fnopBin|fnopRel)</w:t>
      </w:r>
    </w:p>
    <w:p w:rsidR="00117E74" w:rsidRDefault="00117E74" w:rsidP="00117E74">
      <w:pPr>
        <w:pStyle w:val="NoSpacing"/>
      </w:pPr>
      <w:r>
        <w:t xml:space="preserve">  case knopNEqv:</w:t>
      </w:r>
    </w:p>
    <w:p w:rsidR="00117E74" w:rsidRDefault="00117E74" w:rsidP="00117E74">
      <w:pPr>
        <w:pStyle w:val="NoSpacing"/>
      </w:pPr>
      <w:r>
        <w:t xml:space="preserve">      Indent(indentAmt);</w:t>
      </w:r>
    </w:p>
    <w:p w:rsidR="00117E74" w:rsidRDefault="00117E74" w:rsidP="00117E74">
      <w:pPr>
        <w:pStyle w:val="NoSpacing"/>
      </w:pPr>
      <w:r>
        <w:t xml:space="preserve">      Output::Print(L"!==\n");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//PTNODE(knopComma      , ","            ,None    ,Bin  ,fnopBin)</w:t>
      </w:r>
    </w:p>
    <w:p w:rsidR="00117E74" w:rsidRDefault="00117E74" w:rsidP="00117E74">
      <w:pPr>
        <w:pStyle w:val="NoSpacing"/>
      </w:pPr>
      <w:r>
        <w:t xml:space="preserve">  case knopComma:</w:t>
      </w:r>
    </w:p>
    <w:p w:rsidR="00117E74" w:rsidRDefault="00117E74" w:rsidP="00117E74">
      <w:pPr>
        <w:pStyle w:val="NoSpacing"/>
      </w:pPr>
      <w:r>
        <w:t xml:space="preserve">      Indent(indentAmt);</w:t>
      </w:r>
    </w:p>
    <w:p w:rsidR="00117E74" w:rsidRDefault="00117E74" w:rsidP="00117E74">
      <w:pPr>
        <w:pStyle w:val="NoSpacing"/>
      </w:pPr>
      <w:r>
        <w:t xml:space="preserve">      Output::Print(L",\n");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//PTNODE(knopLogOr      , "||"        ,None    ,Bin  ,fnopBin)</w:t>
      </w:r>
    </w:p>
    <w:p w:rsidR="00117E74" w:rsidRDefault="00117E74" w:rsidP="00117E74">
      <w:pPr>
        <w:pStyle w:val="NoSpacing"/>
      </w:pPr>
      <w:r>
        <w:t xml:space="preserve">  case knopLogOr:</w:t>
      </w:r>
    </w:p>
    <w:p w:rsidR="00117E74" w:rsidRDefault="00117E74" w:rsidP="00117E74">
      <w:pPr>
        <w:pStyle w:val="NoSpacing"/>
      </w:pPr>
      <w:r>
        <w:t xml:space="preserve">      Indent(indentAmt);</w:t>
      </w:r>
    </w:p>
    <w:p w:rsidR="00117E74" w:rsidRDefault="00117E74" w:rsidP="00117E74">
      <w:pPr>
        <w:pStyle w:val="NoSpacing"/>
      </w:pPr>
      <w:r>
        <w:t xml:space="preserve">      Output::Print(L"||\n");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//PTNODE(knopLogAnd     , "&amp;&amp;"        ,None    ,Bin  ,fnopBin)</w:t>
      </w:r>
    </w:p>
    <w:p w:rsidR="00117E74" w:rsidRDefault="00117E74" w:rsidP="00117E74">
      <w:pPr>
        <w:pStyle w:val="NoSpacing"/>
      </w:pPr>
      <w:r>
        <w:t xml:space="preserve">  case knopLogAnd:</w:t>
      </w:r>
    </w:p>
    <w:p w:rsidR="00117E74" w:rsidRDefault="00117E74" w:rsidP="00117E74">
      <w:pPr>
        <w:pStyle w:val="NoSpacing"/>
      </w:pPr>
      <w:r>
        <w:t xml:space="preserve">      Indent(indentAmt);</w:t>
      </w:r>
    </w:p>
    <w:p w:rsidR="00117E74" w:rsidRDefault="00117E74" w:rsidP="00117E74">
      <w:pPr>
        <w:pStyle w:val="NoSpacing"/>
      </w:pPr>
      <w:r>
        <w:t xml:space="preserve">      Output::Print(L"&amp;&amp;\n");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//PTNODE(knopLsh        , "&lt;&lt;"        ,Lsh     ,Bin  ,fnopBin)</w:t>
      </w:r>
    </w:p>
    <w:p w:rsidR="00117E74" w:rsidRDefault="00117E74" w:rsidP="00117E74">
      <w:pPr>
        <w:pStyle w:val="NoSpacing"/>
      </w:pPr>
      <w:r>
        <w:t xml:space="preserve">  case knopLsh:</w:t>
      </w:r>
    </w:p>
    <w:p w:rsidR="00117E74" w:rsidRDefault="00117E74" w:rsidP="00117E74">
      <w:pPr>
        <w:pStyle w:val="NoSpacing"/>
      </w:pPr>
      <w:r>
        <w:t xml:space="preserve">      Indent(indentAmt);</w:t>
      </w:r>
    </w:p>
    <w:p w:rsidR="00117E74" w:rsidRDefault="00117E74" w:rsidP="00117E74">
      <w:pPr>
        <w:pStyle w:val="NoSpacing"/>
      </w:pPr>
      <w:r>
        <w:t xml:space="preserve">      Output::Print(L"&lt;&lt;\n");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//PTNODE(knopRsh        , "&gt;&gt;"        ,Rsh     ,Bin  ,fnopBin)</w:t>
      </w:r>
    </w:p>
    <w:p w:rsidR="00117E74" w:rsidRDefault="00117E74" w:rsidP="00117E74">
      <w:pPr>
        <w:pStyle w:val="NoSpacing"/>
      </w:pPr>
      <w:r>
        <w:t xml:space="preserve">  case knopRsh:</w:t>
      </w:r>
    </w:p>
    <w:p w:rsidR="00117E74" w:rsidRDefault="00117E74" w:rsidP="00117E74">
      <w:pPr>
        <w:pStyle w:val="NoSpacing"/>
      </w:pPr>
      <w:r>
        <w:t xml:space="preserve">      Indent(indentAmt);</w:t>
      </w:r>
    </w:p>
    <w:p w:rsidR="00117E74" w:rsidRDefault="00117E74" w:rsidP="00117E74">
      <w:pPr>
        <w:pStyle w:val="NoSpacing"/>
      </w:pPr>
      <w:r>
        <w:t xml:space="preserve">      Output::Print(L"&gt;&gt;\n");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//PTNODE(knopRs2        , "&gt;&gt;&gt;"        ,Rs2     ,Bin  ,fnopBin)</w:t>
      </w:r>
    </w:p>
    <w:p w:rsidR="00117E74" w:rsidRDefault="00117E74" w:rsidP="00117E74">
      <w:pPr>
        <w:pStyle w:val="NoSpacing"/>
      </w:pPr>
      <w:r>
        <w:t xml:space="preserve">  case knopRs2:</w:t>
      </w:r>
    </w:p>
    <w:p w:rsidR="00117E74" w:rsidRDefault="00117E74" w:rsidP="00117E74">
      <w:pPr>
        <w:pStyle w:val="NoSpacing"/>
      </w:pPr>
      <w:r>
        <w:t xml:space="preserve">      Indent(indentAmt);</w:t>
      </w:r>
    </w:p>
    <w:p w:rsidR="00117E74" w:rsidRDefault="00117E74" w:rsidP="00117E74">
      <w:pPr>
        <w:pStyle w:val="NoSpacing"/>
      </w:pPr>
      <w:r>
        <w:lastRenderedPageBreak/>
        <w:t xml:space="preserve">      Output::Print(L"&gt;&gt;&gt;\n");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//PTNODE(knopNew        , "new"        ,None    ,Bin  ,fnopBin)</w:t>
      </w:r>
    </w:p>
    <w:p w:rsidR="00117E74" w:rsidRDefault="00117E74" w:rsidP="00117E74">
      <w:pPr>
        <w:pStyle w:val="NoSpacing"/>
      </w:pPr>
      <w:r>
        <w:t xml:space="preserve">  case knopNew:</w:t>
      </w:r>
    </w:p>
    <w:p w:rsidR="00117E74" w:rsidRDefault="00117E74" w:rsidP="00117E74">
      <w:pPr>
        <w:pStyle w:val="NoSpacing"/>
      </w:pPr>
      <w:r>
        <w:t xml:space="preserve">      Indent(indentAmt);</w:t>
      </w:r>
    </w:p>
    <w:p w:rsidR="00117E74" w:rsidRDefault="00117E74" w:rsidP="00117E74">
      <w:pPr>
        <w:pStyle w:val="NoSpacing"/>
      </w:pPr>
      <w:r>
        <w:t xml:space="preserve">      Output::Print(L"new\n");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PrintPnodeListWIndent(pnode-&gt;sxBin.pnode2,indentAmt+INDENT_SIZE);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//PTNODE(knopIndex      , "[]"        ,None    ,Bin  ,fnopBin)</w:t>
      </w:r>
    </w:p>
    <w:p w:rsidR="00117E74" w:rsidRDefault="00117E74" w:rsidP="00117E74">
      <w:pPr>
        <w:pStyle w:val="NoSpacing"/>
      </w:pPr>
      <w:r>
        <w:t xml:space="preserve">  case knopIndex:</w:t>
      </w:r>
    </w:p>
    <w:p w:rsidR="00117E74" w:rsidRDefault="00117E74" w:rsidP="00117E74">
      <w:pPr>
        <w:pStyle w:val="NoSpacing"/>
      </w:pPr>
      <w:r>
        <w:t xml:space="preserve">      Indent(indentAmt);</w:t>
      </w:r>
    </w:p>
    <w:p w:rsidR="00117E74" w:rsidRDefault="00117E74" w:rsidP="00117E74">
      <w:pPr>
        <w:pStyle w:val="NoSpacing"/>
      </w:pPr>
      <w:r>
        <w:t xml:space="preserve">      Output::Print(L"[]\n");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PrintPnodeListWIndent(pnode-&gt;sxBin.pnode2,indentAmt+INDENT_SIZE);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//PTNODE(knopQmark      , "?"            ,None    ,Tri  ,fnopBin)</w:t>
      </w:r>
    </w:p>
    <w:p w:rsidR="00117E74" w:rsidRDefault="00117E74" w:rsidP="00117E74">
      <w:pPr>
        <w:pStyle w:val="NoSpacing"/>
      </w:pPr>
      <w:r>
        <w:t xml:space="preserve">  case knopQmark:</w:t>
      </w:r>
    </w:p>
    <w:p w:rsidR="00117E74" w:rsidRDefault="00117E74" w:rsidP="00117E74">
      <w:pPr>
        <w:pStyle w:val="NoSpacing"/>
      </w:pPr>
      <w:r>
        <w:t xml:space="preserve">      Indent(indentAmt);</w:t>
      </w:r>
    </w:p>
    <w:p w:rsidR="00117E74" w:rsidRDefault="00117E74" w:rsidP="00117E74">
      <w:pPr>
        <w:pStyle w:val="NoSpacing"/>
      </w:pPr>
      <w:r>
        <w:t xml:space="preserve">      Output::Print(L"?:\n");</w:t>
      </w:r>
    </w:p>
    <w:p w:rsidR="00117E74" w:rsidRDefault="00117E74" w:rsidP="00117E74">
      <w:pPr>
        <w:pStyle w:val="NoSpacing"/>
      </w:pPr>
      <w:r>
        <w:t xml:space="preserve">      PrintPnodeWIndent(pnode-&gt;sxTri.pnode1,indentAmt+INDENT_SIZE);</w:t>
      </w:r>
    </w:p>
    <w:p w:rsidR="00117E74" w:rsidRDefault="00117E74" w:rsidP="00117E74">
      <w:pPr>
        <w:pStyle w:val="NoSpacing"/>
      </w:pPr>
      <w:r>
        <w:t xml:space="preserve">      PrintPnodeWIndent(pnode-&gt;sxTri.pnode2,indentAmt+INDENT_SIZE);</w:t>
      </w:r>
    </w:p>
    <w:p w:rsidR="00117E74" w:rsidRDefault="00117E74" w:rsidP="00117E74">
      <w:pPr>
        <w:pStyle w:val="NoSpacing"/>
      </w:pPr>
      <w:r>
        <w:t xml:space="preserve">      PrintPnodeWIndent(pnode-&gt;sxTri.pnode3,indentAmt+INDENT_SIZE);</w:t>
      </w:r>
    </w:p>
    <w:p w:rsidR="00117E74" w:rsidRDefault="00117E74" w:rsidP="00117E74">
      <w:pPr>
        <w:pStyle w:val="NoSpacing"/>
      </w:pPr>
      <w:r>
        <w:t xml:space="preserve">      break;</w:t>
      </w:r>
    </w:p>
    <w:p w:rsidR="00117E74" w:rsidRDefault="00117E74" w:rsidP="00117E74">
      <w:pPr>
        <w:pStyle w:val="NoSpacing"/>
      </w:pPr>
      <w:r>
        <w:t xml:space="preserve">      //PTNODE(knopAsgAdd     , "+="        ,Add     ,Bin  ,fnopBin|fnopAsg)</w:t>
      </w:r>
    </w:p>
    <w:p w:rsidR="00117E74" w:rsidRDefault="00117E74" w:rsidP="00117E74">
      <w:pPr>
        <w:pStyle w:val="NoSpacing"/>
      </w:pPr>
      <w:r>
        <w:t xml:space="preserve">  case knopAsgAdd:</w:t>
      </w:r>
    </w:p>
    <w:p w:rsidR="00117E74" w:rsidRDefault="00117E74" w:rsidP="00117E74">
      <w:pPr>
        <w:pStyle w:val="NoSpacing"/>
      </w:pPr>
      <w:r>
        <w:t xml:space="preserve">      Indent(indentAmt);</w:t>
      </w:r>
    </w:p>
    <w:p w:rsidR="00117E74" w:rsidRDefault="00117E74" w:rsidP="00117E74">
      <w:pPr>
        <w:pStyle w:val="NoSpacing"/>
      </w:pPr>
      <w:r>
        <w:t xml:space="preserve">      Output::Print(L"+=\n");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//PTNODE(knopAsgSub     , "-="        ,Sub     ,Bin  ,fnopBin|fnopAsg)</w:t>
      </w:r>
    </w:p>
    <w:p w:rsidR="00117E74" w:rsidRDefault="00117E74" w:rsidP="00117E74">
      <w:pPr>
        <w:pStyle w:val="NoSpacing"/>
      </w:pPr>
      <w:r>
        <w:t xml:space="preserve">  case knopAsgSub:</w:t>
      </w:r>
    </w:p>
    <w:p w:rsidR="00117E74" w:rsidRDefault="00117E74" w:rsidP="00117E74">
      <w:pPr>
        <w:pStyle w:val="NoSpacing"/>
      </w:pPr>
      <w:r>
        <w:t xml:space="preserve">      Indent(indentAmt);</w:t>
      </w:r>
    </w:p>
    <w:p w:rsidR="00117E74" w:rsidRDefault="00117E74" w:rsidP="00117E74">
      <w:pPr>
        <w:pStyle w:val="NoSpacing"/>
      </w:pPr>
      <w:r>
        <w:t xml:space="preserve">      Output::Print(L"-=\n");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//PTNODE(knopAsgMul     , "*="        ,Mul     ,Bin  ,fnopBin|fnopAsg)</w:t>
      </w:r>
    </w:p>
    <w:p w:rsidR="00117E74" w:rsidRDefault="00117E74" w:rsidP="00117E74">
      <w:pPr>
        <w:pStyle w:val="NoSpacing"/>
      </w:pPr>
      <w:r>
        <w:t xml:space="preserve">  case knopAsgMul:</w:t>
      </w:r>
    </w:p>
    <w:p w:rsidR="00117E74" w:rsidRDefault="00117E74" w:rsidP="00117E74">
      <w:pPr>
        <w:pStyle w:val="NoSpacing"/>
      </w:pPr>
      <w:r>
        <w:t xml:space="preserve">      Indent(indentAmt);</w:t>
      </w:r>
    </w:p>
    <w:p w:rsidR="00117E74" w:rsidRDefault="00117E74" w:rsidP="00117E74">
      <w:pPr>
        <w:pStyle w:val="NoSpacing"/>
      </w:pPr>
      <w:r>
        <w:t xml:space="preserve">      Output::Print(L"*=\n");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//PTNODE(knopAsgDiv     , "/="        ,Div     ,Bin  ,fnopBin|fnopAsg)</w:t>
      </w:r>
    </w:p>
    <w:p w:rsidR="00117E74" w:rsidRDefault="00117E74" w:rsidP="00117E74">
      <w:pPr>
        <w:pStyle w:val="NoSpacing"/>
      </w:pPr>
      <w:r>
        <w:t xml:space="preserve">  case knopAsgExpo:</w:t>
      </w:r>
    </w:p>
    <w:p w:rsidR="00117E74" w:rsidRDefault="00117E74" w:rsidP="00117E74">
      <w:pPr>
        <w:pStyle w:val="NoSpacing"/>
      </w:pPr>
      <w:r>
        <w:t xml:space="preserve">      Indent(indentAmt);</w:t>
      </w:r>
    </w:p>
    <w:p w:rsidR="00117E74" w:rsidRDefault="00117E74" w:rsidP="00117E74">
      <w:pPr>
        <w:pStyle w:val="NoSpacing"/>
      </w:pPr>
      <w:r>
        <w:t xml:space="preserve">      Output::Print(L"**=\n");</w:t>
      </w:r>
    </w:p>
    <w:p w:rsidR="00117E74" w:rsidRDefault="00117E74" w:rsidP="00117E74">
      <w:pPr>
        <w:pStyle w:val="NoSpacing"/>
      </w:pPr>
      <w:r>
        <w:t xml:space="preserve">      PrintPnodeWIndent(pnode-&gt;sxBin.pnode1, indentAmt + INDENT_SIZE);</w:t>
      </w:r>
    </w:p>
    <w:p w:rsidR="00117E74" w:rsidRDefault="00117E74" w:rsidP="00117E74">
      <w:pPr>
        <w:pStyle w:val="NoSpacing"/>
      </w:pPr>
      <w:r>
        <w:t xml:space="preserve">      PrintPnodeWIndent(pnode-&gt;sxBin.pnode2, indentAmt + INDENT_SIZE);</w:t>
      </w:r>
    </w:p>
    <w:p w:rsidR="00117E74" w:rsidRDefault="00117E74" w:rsidP="00117E74">
      <w:pPr>
        <w:pStyle w:val="NoSpacing"/>
      </w:pPr>
      <w:r>
        <w:lastRenderedPageBreak/>
        <w:t xml:space="preserve">      break;</w:t>
      </w:r>
    </w:p>
    <w:p w:rsidR="00117E74" w:rsidRDefault="00117E74" w:rsidP="00117E74">
      <w:pPr>
        <w:pStyle w:val="NoSpacing"/>
      </w:pPr>
      <w:r>
        <w:t xml:space="preserve">      //PTNODE(knopAsgExpo     , "**="       ,Expo     ,Bin  ,fnopBin|fnopAsg)</w:t>
      </w:r>
    </w:p>
    <w:p w:rsidR="00117E74" w:rsidRDefault="00117E74" w:rsidP="00117E74">
      <w:pPr>
        <w:pStyle w:val="NoSpacing"/>
      </w:pPr>
    </w:p>
    <w:p w:rsidR="00117E74" w:rsidRDefault="00117E74" w:rsidP="00117E74">
      <w:pPr>
        <w:pStyle w:val="NoSpacing"/>
      </w:pPr>
      <w:r>
        <w:t xml:space="preserve">  case knopAsgDiv:</w:t>
      </w:r>
    </w:p>
    <w:p w:rsidR="00117E74" w:rsidRDefault="00117E74" w:rsidP="00117E74">
      <w:pPr>
        <w:pStyle w:val="NoSpacing"/>
      </w:pPr>
      <w:r>
        <w:t xml:space="preserve">      Indent(indentAmt);</w:t>
      </w:r>
    </w:p>
    <w:p w:rsidR="00117E74" w:rsidRDefault="00117E74" w:rsidP="00117E74">
      <w:pPr>
        <w:pStyle w:val="NoSpacing"/>
      </w:pPr>
      <w:r>
        <w:t xml:space="preserve">      Output::Print(L"/=\n");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//PTNODE(knopAsgMod     , "%="        ,Mod     ,Bin  ,fnopBin|fnopAsg)</w:t>
      </w:r>
    </w:p>
    <w:p w:rsidR="00117E74" w:rsidRDefault="00117E74" w:rsidP="00117E74">
      <w:pPr>
        <w:pStyle w:val="NoSpacing"/>
      </w:pPr>
      <w:r>
        <w:t xml:space="preserve">  case knopAsgMod:</w:t>
      </w:r>
    </w:p>
    <w:p w:rsidR="00117E74" w:rsidRDefault="00117E74" w:rsidP="00117E74">
      <w:pPr>
        <w:pStyle w:val="NoSpacing"/>
      </w:pPr>
      <w:r>
        <w:t xml:space="preserve">      Indent(indentAmt);</w:t>
      </w:r>
    </w:p>
    <w:p w:rsidR="00117E74" w:rsidRDefault="00117E74" w:rsidP="00117E74">
      <w:pPr>
        <w:pStyle w:val="NoSpacing"/>
      </w:pPr>
      <w:r>
        <w:t xml:space="preserve">      Output::Print(L"%=\n");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//PTNODE(knopAsgAnd     , "&amp;="        ,BitAnd  ,Bin  ,fnopBin|fnopAsg)</w:t>
      </w:r>
    </w:p>
    <w:p w:rsidR="00117E74" w:rsidRDefault="00117E74" w:rsidP="00117E74">
      <w:pPr>
        <w:pStyle w:val="NoSpacing"/>
      </w:pPr>
      <w:r>
        <w:t xml:space="preserve">  case knopAsgAnd:</w:t>
      </w:r>
    </w:p>
    <w:p w:rsidR="00117E74" w:rsidRDefault="00117E74" w:rsidP="00117E74">
      <w:pPr>
        <w:pStyle w:val="NoSpacing"/>
      </w:pPr>
      <w:r>
        <w:t xml:space="preserve">      Indent(indentAmt);</w:t>
      </w:r>
    </w:p>
    <w:p w:rsidR="00117E74" w:rsidRDefault="00117E74" w:rsidP="00117E74">
      <w:pPr>
        <w:pStyle w:val="NoSpacing"/>
      </w:pPr>
      <w:r>
        <w:t xml:space="preserve">      Output::Print(L"&amp;=\n");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//PTNODE(knopAsgXor     , "^="        ,BitXor  ,Bin  ,fnopBin|fnopAsg)</w:t>
      </w:r>
    </w:p>
    <w:p w:rsidR="00117E74" w:rsidRDefault="00117E74" w:rsidP="00117E74">
      <w:pPr>
        <w:pStyle w:val="NoSpacing"/>
      </w:pPr>
      <w:r>
        <w:t xml:space="preserve">  case knopAsgXor:</w:t>
      </w:r>
    </w:p>
    <w:p w:rsidR="00117E74" w:rsidRDefault="00117E74" w:rsidP="00117E74">
      <w:pPr>
        <w:pStyle w:val="NoSpacing"/>
      </w:pPr>
      <w:r>
        <w:t xml:space="preserve">      Indent(indentAmt);</w:t>
      </w:r>
    </w:p>
    <w:p w:rsidR="00117E74" w:rsidRDefault="00117E74" w:rsidP="00117E74">
      <w:pPr>
        <w:pStyle w:val="NoSpacing"/>
      </w:pPr>
      <w:r>
        <w:t xml:space="preserve">      Output::Print(L"^=\n");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//PTNODE(knopAsgOr      , "|="        ,BitOr   ,Bin  ,fnopBin|fnopAsg)</w:t>
      </w:r>
    </w:p>
    <w:p w:rsidR="00117E74" w:rsidRDefault="00117E74" w:rsidP="00117E74">
      <w:pPr>
        <w:pStyle w:val="NoSpacing"/>
      </w:pPr>
      <w:r>
        <w:t xml:space="preserve">  case knopAsgOr:</w:t>
      </w:r>
    </w:p>
    <w:p w:rsidR="00117E74" w:rsidRDefault="00117E74" w:rsidP="00117E74">
      <w:pPr>
        <w:pStyle w:val="NoSpacing"/>
      </w:pPr>
      <w:r>
        <w:t xml:space="preserve">      Indent(indentAmt);</w:t>
      </w:r>
    </w:p>
    <w:p w:rsidR="00117E74" w:rsidRDefault="00117E74" w:rsidP="00117E74">
      <w:pPr>
        <w:pStyle w:val="NoSpacing"/>
      </w:pPr>
      <w:r>
        <w:t xml:space="preserve">      Output::Print(L"|=\n");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//PTNODE(knopAsgLsh     , "&lt;&lt;="        ,Lsh     ,Bin  ,fnopBin|fnopAsg)</w:t>
      </w:r>
    </w:p>
    <w:p w:rsidR="00117E74" w:rsidRDefault="00117E74" w:rsidP="00117E74">
      <w:pPr>
        <w:pStyle w:val="NoSpacing"/>
      </w:pPr>
      <w:r>
        <w:t xml:space="preserve">  case knopAsgLsh:</w:t>
      </w:r>
    </w:p>
    <w:p w:rsidR="00117E74" w:rsidRDefault="00117E74" w:rsidP="00117E74">
      <w:pPr>
        <w:pStyle w:val="NoSpacing"/>
      </w:pPr>
      <w:r>
        <w:t xml:space="preserve">      Indent(indentAmt);</w:t>
      </w:r>
    </w:p>
    <w:p w:rsidR="00117E74" w:rsidRDefault="00117E74" w:rsidP="00117E74">
      <w:pPr>
        <w:pStyle w:val="NoSpacing"/>
      </w:pPr>
      <w:r>
        <w:t xml:space="preserve">      Output::Print(L"&lt;&lt;=\n");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//PTNODE(knopAsgRsh     , "&gt;&gt;="        ,Rsh     ,Bin  ,fnopBin|fnopAsg)</w:t>
      </w:r>
    </w:p>
    <w:p w:rsidR="00117E74" w:rsidRDefault="00117E74" w:rsidP="00117E74">
      <w:pPr>
        <w:pStyle w:val="NoSpacing"/>
      </w:pPr>
      <w:r>
        <w:t xml:space="preserve">  case knopAsgRsh:</w:t>
      </w:r>
    </w:p>
    <w:p w:rsidR="00117E74" w:rsidRDefault="00117E74" w:rsidP="00117E74">
      <w:pPr>
        <w:pStyle w:val="NoSpacing"/>
      </w:pPr>
      <w:r>
        <w:t xml:space="preserve">      Indent(indentAmt);</w:t>
      </w:r>
    </w:p>
    <w:p w:rsidR="00117E74" w:rsidRDefault="00117E74" w:rsidP="00117E74">
      <w:pPr>
        <w:pStyle w:val="NoSpacing"/>
      </w:pPr>
      <w:r>
        <w:t xml:space="preserve">      Output::Print(L"&gt;&gt;=\n");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//PTNODE(knopAsgRs2     , "&gt;&gt;&gt;="        ,Rs2     ,Bin  ,fnopBin|fnopAsg)</w:t>
      </w:r>
    </w:p>
    <w:p w:rsidR="00117E74" w:rsidRDefault="00117E74" w:rsidP="00117E74">
      <w:pPr>
        <w:pStyle w:val="NoSpacing"/>
      </w:pPr>
      <w:r>
        <w:t xml:space="preserve">  case knopAsgRs2:</w:t>
      </w:r>
    </w:p>
    <w:p w:rsidR="00117E74" w:rsidRDefault="00117E74" w:rsidP="00117E74">
      <w:pPr>
        <w:pStyle w:val="NoSpacing"/>
      </w:pPr>
      <w:r>
        <w:lastRenderedPageBreak/>
        <w:t xml:space="preserve">      Indent(indentAmt);</w:t>
      </w:r>
    </w:p>
    <w:p w:rsidR="00117E74" w:rsidRDefault="00117E74" w:rsidP="00117E74">
      <w:pPr>
        <w:pStyle w:val="NoSpacing"/>
      </w:pPr>
      <w:r>
        <w:t xml:space="preserve">      Output::Print(L"&gt;&gt;&gt;=\n");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case knopComputedName:</w:t>
      </w:r>
    </w:p>
    <w:p w:rsidR="00117E74" w:rsidRDefault="00117E74" w:rsidP="00117E74">
      <w:pPr>
        <w:pStyle w:val="NoSpacing"/>
      </w:pPr>
      <w:r>
        <w:t xml:space="preserve">      Indent(indentAmt);</w:t>
      </w:r>
    </w:p>
    <w:p w:rsidR="00117E74" w:rsidRDefault="00117E74" w:rsidP="00117E74">
      <w:pPr>
        <w:pStyle w:val="NoSpacing"/>
      </w:pPr>
      <w:r>
        <w:t xml:space="preserve">      Output::Print(L"ComputedProperty\n");</w:t>
      </w:r>
    </w:p>
    <w:p w:rsidR="00117E74" w:rsidRDefault="00117E74" w:rsidP="00117E74">
      <w:pPr>
        <w:pStyle w:val="NoSpacing"/>
      </w:pPr>
      <w:r>
        <w:t xml:space="preserve">      PrintPnodeWIndent(pnode-&gt;sxUni.pnode1, indentAmt + INDENT_SIZE);</w:t>
      </w:r>
    </w:p>
    <w:p w:rsidR="00117E74" w:rsidRDefault="00117E74" w:rsidP="00117E74">
      <w:pPr>
        <w:pStyle w:val="NoSpacing"/>
      </w:pPr>
      <w:r>
        <w:t xml:space="preserve">      break;</w:t>
      </w:r>
    </w:p>
    <w:p w:rsidR="00117E74" w:rsidRDefault="00117E74" w:rsidP="00117E74">
      <w:pPr>
        <w:pStyle w:val="NoSpacing"/>
      </w:pPr>
    </w:p>
    <w:p w:rsidR="00117E74" w:rsidRDefault="00117E74" w:rsidP="00117E74">
      <w:pPr>
        <w:pStyle w:val="NoSpacing"/>
      </w:pPr>
      <w:r>
        <w:t xml:space="preserve">      //PTNODE(knopMember     , ":"            ,None    ,Bin  ,fnopBin)</w:t>
      </w:r>
    </w:p>
    <w:p w:rsidR="00117E74" w:rsidRDefault="00117E74" w:rsidP="00117E74">
      <w:pPr>
        <w:pStyle w:val="NoSpacing"/>
      </w:pPr>
      <w:r>
        <w:t xml:space="preserve">  case knopMember:</w:t>
      </w:r>
    </w:p>
    <w:p w:rsidR="00117E74" w:rsidRDefault="00117E74" w:rsidP="00117E74">
      <w:pPr>
        <w:pStyle w:val="NoSpacing"/>
      </w:pPr>
      <w:r>
        <w:t xml:space="preserve">  case knopMemberShort:</w:t>
      </w:r>
    </w:p>
    <w:p w:rsidR="00117E74" w:rsidRDefault="00117E74" w:rsidP="00117E74">
      <w:pPr>
        <w:pStyle w:val="NoSpacing"/>
      </w:pPr>
      <w:r>
        <w:t xml:space="preserve">  case knopObjectPatternMember:</w:t>
      </w:r>
    </w:p>
    <w:p w:rsidR="00117E74" w:rsidRDefault="00117E74" w:rsidP="00117E74">
      <w:pPr>
        <w:pStyle w:val="NoSpacing"/>
      </w:pPr>
      <w:r>
        <w:t xml:space="preserve">      Indent(indentAmt);</w:t>
      </w:r>
    </w:p>
    <w:p w:rsidR="00117E74" w:rsidRDefault="00117E74" w:rsidP="00117E74">
      <w:pPr>
        <w:pStyle w:val="NoSpacing"/>
      </w:pPr>
      <w:r>
        <w:t xml:space="preserve">      Output::Print(L":\n");</w:t>
      </w:r>
    </w:p>
    <w:p w:rsidR="00117E74" w:rsidRDefault="00117E74" w:rsidP="00117E74">
      <w:pPr>
        <w:pStyle w:val="NoSpacing"/>
      </w:pPr>
      <w:r>
        <w:t xml:space="preserve">      PrintPnodeWIndent(pnode-&gt;sxBin.pnode1,indentAmt+INDENT_SIZE);</w:t>
      </w:r>
    </w:p>
    <w:p w:rsidR="00117E74" w:rsidRDefault="00117E74" w:rsidP="00117E74">
      <w:pPr>
        <w:pStyle w:val="NoSpacing"/>
      </w:pPr>
      <w:r>
        <w:t xml:space="preserve">      PrintPnodeWIndent(pnode-&gt;sxBin.pnode2,indentAmt+INDENT_SIZE);</w:t>
      </w:r>
    </w:p>
    <w:p w:rsidR="00117E74" w:rsidRDefault="00117E74" w:rsidP="00117E74">
      <w:pPr>
        <w:pStyle w:val="NoSpacing"/>
      </w:pPr>
      <w:r>
        <w:t xml:space="preserve">      break;</w:t>
      </w:r>
    </w:p>
    <w:p w:rsidR="00117E74" w:rsidRDefault="00117E74" w:rsidP="00117E74">
      <w:pPr>
        <w:pStyle w:val="NoSpacing"/>
      </w:pPr>
      <w:r>
        <w:t xml:space="preserve">      // General nodes.</w:t>
      </w:r>
    </w:p>
    <w:p w:rsidR="00117E74" w:rsidRDefault="00117E74" w:rsidP="00117E74">
      <w:pPr>
        <w:pStyle w:val="NoSpacing"/>
      </w:pPr>
      <w:r>
        <w:t xml:space="preserve">      //PTNODE(knopList       , "&lt;list&gt;"    ,None    ,Bin  ,fnopNone)</w:t>
      </w:r>
    </w:p>
    <w:p w:rsidR="00117E74" w:rsidRDefault="00117E74" w:rsidP="00117E74">
      <w:pPr>
        <w:pStyle w:val="NoSpacing"/>
      </w:pPr>
      <w:r>
        <w:t xml:space="preserve">  case knopList:</w:t>
      </w:r>
    </w:p>
    <w:p w:rsidR="00117E74" w:rsidRDefault="00117E74" w:rsidP="00117E74">
      <w:pPr>
        <w:pStyle w:val="NoSpacing"/>
      </w:pPr>
      <w:r>
        <w:t xml:space="preserve">      Indent(indentAmt);</w:t>
      </w:r>
    </w:p>
    <w:p w:rsidR="00117E74" w:rsidRDefault="00117E74" w:rsidP="00117E74">
      <w:pPr>
        <w:pStyle w:val="NoSpacing"/>
      </w:pPr>
      <w:r>
        <w:t xml:space="preserve">      Output::Print(L"List\n");</w:t>
      </w:r>
    </w:p>
    <w:p w:rsidR="00117E74" w:rsidRDefault="00117E74" w:rsidP="00117E74">
      <w:pPr>
        <w:pStyle w:val="NoSpacing"/>
      </w:pPr>
      <w:r>
        <w:t xml:space="preserve">      PrintPnodeListWIndent(pnode,indentAmt+INDENT_SIZE);</w:t>
      </w:r>
    </w:p>
    <w:p w:rsidR="00117E74" w:rsidRDefault="00117E74" w:rsidP="00117E74">
      <w:pPr>
        <w:pStyle w:val="NoSpacing"/>
      </w:pPr>
      <w:r>
        <w:t xml:space="preserve">      break;</w:t>
      </w:r>
    </w:p>
    <w:p w:rsidR="00117E74" w:rsidRDefault="00117E74" w:rsidP="00117E74">
      <w:pPr>
        <w:pStyle w:val="NoSpacing"/>
      </w:pPr>
      <w:r>
        <w:t xml:space="preserve">      //PTNODE(knopVarDecl    , "varDcl"    ,None    ,Var  ,fnopNone)</w:t>
      </w:r>
    </w:p>
    <w:p w:rsidR="00117E74" w:rsidRDefault="00117E74" w:rsidP="00117E74">
      <w:pPr>
        <w:pStyle w:val="NoSpacing"/>
      </w:pPr>
      <w:r>
        <w:t xml:space="preserve">  case knopVarDecl:</w:t>
      </w:r>
    </w:p>
    <w:p w:rsidR="00117E74" w:rsidRDefault="00117E74" w:rsidP="00117E74">
      <w:pPr>
        <w:pStyle w:val="NoSpacing"/>
      </w:pPr>
      <w:r>
        <w:t xml:space="preserve">      Indent(indentAmt);</w:t>
      </w:r>
    </w:p>
    <w:p w:rsidR="00117E74" w:rsidRDefault="00117E74" w:rsidP="00117E74">
      <w:pPr>
        <w:pStyle w:val="NoSpacing"/>
      </w:pPr>
      <w:r>
        <w:t xml:space="preserve">      Output::Print(L"var %s\n",pnode-&gt;sxVar.pid-&gt;Psz());</w:t>
      </w:r>
    </w:p>
    <w:p w:rsidR="00117E74" w:rsidRDefault="00117E74" w:rsidP="00117E74">
      <w:pPr>
        <w:pStyle w:val="NoSpacing"/>
      </w:pPr>
      <w:r>
        <w:t xml:space="preserve">      if (pnode-&gt;sxVar.pnodeInit!=NULL)</w:t>
      </w:r>
    </w:p>
    <w:p w:rsidR="00117E74" w:rsidRDefault="00117E74" w:rsidP="00117E74">
      <w:pPr>
        <w:pStyle w:val="NoSpacing"/>
      </w:pPr>
      <w:r>
        <w:t xml:space="preserve">          PrintPnodeWIndent(pnode-&gt;sxVar.pnodeInit,indentAmt+INDENT_SIZE);</w:t>
      </w:r>
    </w:p>
    <w:p w:rsidR="00117E74" w:rsidRDefault="00117E74" w:rsidP="00117E74">
      <w:pPr>
        <w:pStyle w:val="NoSpacing"/>
      </w:pPr>
      <w:r>
        <w:t xml:space="preserve">      break;</w:t>
      </w:r>
    </w:p>
    <w:p w:rsidR="00117E74" w:rsidRDefault="00117E74" w:rsidP="00117E74">
      <w:pPr>
        <w:pStyle w:val="NoSpacing"/>
      </w:pPr>
      <w:r>
        <w:t xml:space="preserve">  case knopConstDecl:</w:t>
      </w:r>
    </w:p>
    <w:p w:rsidR="00117E74" w:rsidRDefault="00117E74" w:rsidP="00117E74">
      <w:pPr>
        <w:pStyle w:val="NoSpacing"/>
      </w:pPr>
      <w:r>
        <w:t xml:space="preserve">      Indent(indentAmt);</w:t>
      </w:r>
    </w:p>
    <w:p w:rsidR="00117E74" w:rsidRDefault="00117E74" w:rsidP="00117E74">
      <w:pPr>
        <w:pStyle w:val="NoSpacing"/>
      </w:pPr>
      <w:r>
        <w:t xml:space="preserve">      Output::Print(L"const %s\n",pnode-&gt;sxVar.pid-&gt;Psz());</w:t>
      </w:r>
    </w:p>
    <w:p w:rsidR="00117E74" w:rsidRDefault="00117E74" w:rsidP="00117E74">
      <w:pPr>
        <w:pStyle w:val="NoSpacing"/>
      </w:pPr>
      <w:r>
        <w:t xml:space="preserve">      if (pnode-&gt;sxVar.pnodeInit!=NULL)</w:t>
      </w:r>
    </w:p>
    <w:p w:rsidR="00117E74" w:rsidRDefault="00117E74" w:rsidP="00117E74">
      <w:pPr>
        <w:pStyle w:val="NoSpacing"/>
      </w:pPr>
      <w:r>
        <w:t xml:space="preserve">          PrintPnodeWIndent(pnode-&gt;sxVar.pnodeInit,indentAmt+INDENT_SIZE);</w:t>
      </w:r>
    </w:p>
    <w:p w:rsidR="00117E74" w:rsidRDefault="00117E74" w:rsidP="00117E74">
      <w:pPr>
        <w:pStyle w:val="NoSpacing"/>
      </w:pPr>
      <w:r>
        <w:t xml:space="preserve">      break;</w:t>
      </w:r>
    </w:p>
    <w:p w:rsidR="00117E74" w:rsidRDefault="00117E74" w:rsidP="00117E74">
      <w:pPr>
        <w:pStyle w:val="NoSpacing"/>
      </w:pPr>
      <w:r>
        <w:t xml:space="preserve">  case knopLetDecl:</w:t>
      </w:r>
    </w:p>
    <w:p w:rsidR="00117E74" w:rsidRDefault="00117E74" w:rsidP="00117E74">
      <w:pPr>
        <w:pStyle w:val="NoSpacing"/>
      </w:pPr>
      <w:r>
        <w:t xml:space="preserve">      Indent(indentAmt);</w:t>
      </w:r>
    </w:p>
    <w:p w:rsidR="00117E74" w:rsidRDefault="00117E74" w:rsidP="00117E74">
      <w:pPr>
        <w:pStyle w:val="NoSpacing"/>
      </w:pPr>
      <w:r>
        <w:t xml:space="preserve">      Output::Print(L"let %s\n",pnode-&gt;sxVar.pid-&gt;Psz());</w:t>
      </w:r>
    </w:p>
    <w:p w:rsidR="00117E74" w:rsidRDefault="00117E74" w:rsidP="00117E74">
      <w:pPr>
        <w:pStyle w:val="NoSpacing"/>
      </w:pPr>
      <w:r>
        <w:t xml:space="preserve">      if (pnode-&gt;sxVar.pnodeInit!=NULL)</w:t>
      </w:r>
    </w:p>
    <w:p w:rsidR="00117E74" w:rsidRDefault="00117E74" w:rsidP="00117E74">
      <w:pPr>
        <w:pStyle w:val="NoSpacing"/>
      </w:pPr>
      <w:r>
        <w:t xml:space="preserve">          PrintPnodeWIndent(pnode-&gt;sxVar.pnodeInit,indentAmt+INDENT_SIZE);</w:t>
      </w:r>
    </w:p>
    <w:p w:rsidR="00117E74" w:rsidRDefault="00117E74" w:rsidP="00117E74">
      <w:pPr>
        <w:pStyle w:val="NoSpacing"/>
      </w:pPr>
      <w:r>
        <w:t xml:space="preserve">      break;</w:t>
      </w:r>
    </w:p>
    <w:p w:rsidR="00117E74" w:rsidRDefault="00117E74" w:rsidP="00117E74">
      <w:pPr>
        <w:pStyle w:val="NoSpacing"/>
      </w:pPr>
      <w:r>
        <w:t xml:space="preserve">      //PTNODE(knopFncDecl    , "fncDcl"    ,None    ,Fnc  ,fnopLeaf)</w:t>
      </w:r>
    </w:p>
    <w:p w:rsidR="00117E74" w:rsidRDefault="00117E74" w:rsidP="00117E74">
      <w:pPr>
        <w:pStyle w:val="NoSpacing"/>
      </w:pPr>
      <w:r>
        <w:t xml:space="preserve">  case knopFncDecl:</w:t>
      </w:r>
    </w:p>
    <w:p w:rsidR="00117E74" w:rsidRDefault="00117E74" w:rsidP="00117E74">
      <w:pPr>
        <w:pStyle w:val="NoSpacing"/>
      </w:pPr>
      <w:r>
        <w:t xml:space="preserve">      Indent(indentAmt);</w:t>
      </w:r>
    </w:p>
    <w:p w:rsidR="00117E74" w:rsidRDefault="00117E74" w:rsidP="00117E74">
      <w:pPr>
        <w:pStyle w:val="NoSpacing"/>
      </w:pPr>
      <w:r>
        <w:t xml:space="preserve">      if (pnode-&gt;sxFnc.pid!=NULL)</w:t>
      </w:r>
    </w:p>
    <w:p w:rsidR="00117E74" w:rsidRDefault="00117E74" w:rsidP="00117E74">
      <w:pPr>
        <w:pStyle w:val="NoSpacing"/>
      </w:pPr>
      <w:r>
        <w:t xml:space="preserve">      {</w:t>
      </w:r>
    </w:p>
    <w:p w:rsidR="00117E74" w:rsidRDefault="00117E74" w:rsidP="00117E74">
      <w:pPr>
        <w:pStyle w:val="NoSpacing"/>
      </w:pPr>
      <w:r>
        <w:t xml:space="preserve">          Output::Print(L"fn decl %d nested %d name %s (%d-%d)\n",pnode-&gt;sxFnc.IsDeclaration(),pnode-&gt;sxFnc.IsNested(),</w:t>
      </w:r>
    </w:p>
    <w:p w:rsidR="00117E74" w:rsidRDefault="00117E74" w:rsidP="00117E74">
      <w:pPr>
        <w:pStyle w:val="NoSpacing"/>
      </w:pPr>
      <w:r>
        <w:lastRenderedPageBreak/>
        <w:t xml:space="preserve">              pnode-&gt;sxFnc.pid-&gt;Psz(), pnode-&gt;ichMin, pnode-&gt;ichLim);</w:t>
      </w:r>
    </w:p>
    <w:p w:rsidR="00117E74" w:rsidRDefault="00117E74" w:rsidP="00117E74">
      <w:pPr>
        <w:pStyle w:val="NoSpacing"/>
      </w:pPr>
      <w:r>
        <w:t xml:space="preserve">      }</w:t>
      </w:r>
    </w:p>
    <w:p w:rsidR="00117E74" w:rsidRDefault="00117E74" w:rsidP="00117E74">
      <w:pPr>
        <w:pStyle w:val="NoSpacing"/>
      </w:pPr>
      <w:r>
        <w:t xml:space="preserve">      else</w:t>
      </w:r>
    </w:p>
    <w:p w:rsidR="00117E74" w:rsidRDefault="00117E74" w:rsidP="00117E74">
      <w:pPr>
        <w:pStyle w:val="NoSpacing"/>
      </w:pPr>
      <w:r>
        <w:t xml:space="preserve">      {</w:t>
      </w:r>
    </w:p>
    <w:p w:rsidR="00117E74" w:rsidRDefault="00117E74" w:rsidP="00117E74">
      <w:pPr>
        <w:pStyle w:val="NoSpacing"/>
      </w:pPr>
      <w:r>
        <w:t xml:space="preserve">          Output::Print(L"fn decl %d nested %d anonymous (%d-%d)\n",pnode-&gt;sxFnc.IsDeclaration(),pnode-&gt;sxFnc.IsNested(),pnode-&gt;ichMin,pnode-&gt;ichLim);</w:t>
      </w:r>
    </w:p>
    <w:p w:rsidR="00117E74" w:rsidRDefault="00117E74" w:rsidP="00117E74">
      <w:pPr>
        <w:pStyle w:val="NoSpacing"/>
      </w:pPr>
      <w:r>
        <w:t xml:space="preserve">      }</w:t>
      </w:r>
    </w:p>
    <w:p w:rsidR="00117E74" w:rsidRDefault="00117E74" w:rsidP="00117E74">
      <w:pPr>
        <w:pStyle w:val="NoSpacing"/>
      </w:pPr>
      <w:r>
        <w:t xml:space="preserve">      PrintScopesWIndent(pnode, indentAmt+INDENT_SIZE);</w:t>
      </w:r>
    </w:p>
    <w:p w:rsidR="00117E74" w:rsidRDefault="00117E74" w:rsidP="00117E74">
      <w:pPr>
        <w:pStyle w:val="NoSpacing"/>
      </w:pPr>
      <w:r>
        <w:t xml:space="preserve">      PrintFormalsWIndent(pnode-&gt;sxFnc.pnodeArgs, indentAmt + INDENT_SIZE);</w:t>
      </w:r>
    </w:p>
    <w:p w:rsidR="00117E74" w:rsidRDefault="00117E74" w:rsidP="00117E74">
      <w:pPr>
        <w:pStyle w:val="NoSpacing"/>
      </w:pPr>
      <w:r>
        <w:t xml:space="preserve">      PrintPnodeWIndent(pnode-&gt;sxFnc.pnodeRest, indentAmt + INDENT_SIZE);</w:t>
      </w:r>
    </w:p>
    <w:p w:rsidR="00117E74" w:rsidRDefault="00117E74" w:rsidP="00117E74">
      <w:pPr>
        <w:pStyle w:val="NoSpacing"/>
      </w:pPr>
      <w:r>
        <w:t xml:space="preserve">      PrintPnodeWIndent(pnode-&gt;sxFnc.pnodeBody, indentAmt + INDENT_SIZE);</w:t>
      </w:r>
    </w:p>
    <w:p w:rsidR="00117E74" w:rsidRDefault="00117E74" w:rsidP="00117E74">
      <w:pPr>
        <w:pStyle w:val="NoSpacing"/>
      </w:pPr>
      <w:r>
        <w:t xml:space="preserve">      break;</w:t>
      </w:r>
    </w:p>
    <w:p w:rsidR="00117E74" w:rsidRDefault="00117E74" w:rsidP="00117E74">
      <w:pPr>
        <w:pStyle w:val="NoSpacing"/>
      </w:pPr>
      <w:r>
        <w:t xml:space="preserve">      //PTNODE(knopProg       , "program"    ,None    ,Fnc  ,fnopNone)</w:t>
      </w:r>
    </w:p>
    <w:p w:rsidR="00117E74" w:rsidRDefault="00117E74" w:rsidP="00117E74">
      <w:pPr>
        <w:pStyle w:val="NoSpacing"/>
      </w:pPr>
      <w:r>
        <w:t xml:space="preserve">  case knopProg:</w:t>
      </w:r>
    </w:p>
    <w:p w:rsidR="00117E74" w:rsidRDefault="00117E74" w:rsidP="00117E74">
      <w:pPr>
        <w:pStyle w:val="NoSpacing"/>
      </w:pPr>
      <w:r>
        <w:t xml:space="preserve">      Indent(indentAmt);</w:t>
      </w:r>
    </w:p>
    <w:p w:rsidR="00117E74" w:rsidRDefault="00117E74" w:rsidP="00117E74">
      <w:pPr>
        <w:pStyle w:val="NoSpacing"/>
      </w:pPr>
      <w:r>
        <w:t xml:space="preserve">      Output::Print(L"program\n");</w:t>
      </w:r>
    </w:p>
    <w:p w:rsidR="00117E74" w:rsidRDefault="00117E74" w:rsidP="00117E74">
      <w:pPr>
        <w:pStyle w:val="NoSpacing"/>
      </w:pPr>
      <w:r>
        <w:t xml:space="preserve">      PrintScopesWIndent(pnode, indentAmt+INDENT_SIZE);</w:t>
      </w:r>
    </w:p>
    <w:p w:rsidR="00117E74" w:rsidRDefault="00117E74" w:rsidP="00117E74">
      <w:pPr>
        <w:pStyle w:val="NoSpacing"/>
      </w:pPr>
      <w:r>
        <w:t xml:space="preserve">      PrintPnodeListWIndent(pnode-&gt;sxFnc.pnodeBody,indentAmt+INDENT_SIZE);</w:t>
      </w:r>
    </w:p>
    <w:p w:rsidR="00117E74" w:rsidRDefault="00117E74" w:rsidP="00117E74">
      <w:pPr>
        <w:pStyle w:val="NoSpacing"/>
      </w:pPr>
      <w:r>
        <w:t xml:space="preserve">      break;</w:t>
      </w:r>
    </w:p>
    <w:p w:rsidR="00117E74" w:rsidRDefault="00117E74" w:rsidP="00117E74">
      <w:pPr>
        <w:pStyle w:val="NoSpacing"/>
      </w:pPr>
      <w:r>
        <w:t xml:space="preserve">      //PTNODE(knopEndCode    , "&lt;endcode&gt;"    ,None    ,None ,fnopNone)</w:t>
      </w:r>
    </w:p>
    <w:p w:rsidR="00117E74" w:rsidRDefault="00117E74" w:rsidP="00117E74">
      <w:pPr>
        <w:pStyle w:val="NoSpacing"/>
      </w:pPr>
      <w:r>
        <w:t xml:space="preserve">  case knopEndCode:</w:t>
      </w:r>
    </w:p>
    <w:p w:rsidR="00117E74" w:rsidRDefault="00117E74" w:rsidP="00117E74">
      <w:pPr>
        <w:pStyle w:val="NoSpacing"/>
      </w:pPr>
      <w:r>
        <w:t xml:space="preserve">      Indent(indentAmt);</w:t>
      </w:r>
    </w:p>
    <w:p w:rsidR="00117E74" w:rsidRDefault="00117E74" w:rsidP="00117E74">
      <w:pPr>
        <w:pStyle w:val="NoSpacing"/>
      </w:pPr>
      <w:r>
        <w:t xml:space="preserve">      Output::Print(L"&lt;endcode&gt;\n");</w:t>
      </w:r>
    </w:p>
    <w:p w:rsidR="00117E74" w:rsidRDefault="00117E74" w:rsidP="00117E74">
      <w:pPr>
        <w:pStyle w:val="NoSpacing"/>
      </w:pPr>
      <w:r>
        <w:t xml:space="preserve">      break;</w:t>
      </w:r>
    </w:p>
    <w:p w:rsidR="00117E74" w:rsidRDefault="00117E74" w:rsidP="00117E74">
      <w:pPr>
        <w:pStyle w:val="NoSpacing"/>
      </w:pPr>
      <w:r>
        <w:t xml:space="preserve">      //PTNODE(knopDebugger   , "debugger"    ,None    ,None ,fnopNone)</w:t>
      </w:r>
    </w:p>
    <w:p w:rsidR="00117E74" w:rsidRDefault="00117E74" w:rsidP="00117E74">
      <w:pPr>
        <w:pStyle w:val="NoSpacing"/>
      </w:pPr>
      <w:r>
        <w:t xml:space="preserve">  case knopDebugger:</w:t>
      </w:r>
    </w:p>
    <w:p w:rsidR="00117E74" w:rsidRDefault="00117E74" w:rsidP="00117E74">
      <w:pPr>
        <w:pStyle w:val="NoSpacing"/>
      </w:pPr>
      <w:r>
        <w:t xml:space="preserve">      Indent(indentAmt);</w:t>
      </w:r>
    </w:p>
    <w:p w:rsidR="00117E74" w:rsidRDefault="00117E74" w:rsidP="00117E74">
      <w:pPr>
        <w:pStyle w:val="NoSpacing"/>
      </w:pPr>
      <w:r>
        <w:t xml:space="preserve">      Output::Print(L"&lt;debugger&gt;\n");</w:t>
      </w:r>
    </w:p>
    <w:p w:rsidR="00117E74" w:rsidRDefault="00117E74" w:rsidP="00117E74">
      <w:pPr>
        <w:pStyle w:val="NoSpacing"/>
      </w:pPr>
      <w:r>
        <w:t xml:space="preserve">      break;</w:t>
      </w:r>
    </w:p>
    <w:p w:rsidR="00117E74" w:rsidRDefault="00117E74" w:rsidP="00117E74">
      <w:pPr>
        <w:pStyle w:val="NoSpacing"/>
      </w:pPr>
      <w:r>
        <w:t xml:space="preserve">      //PTNODE(knopFor        , "for"        ,None    ,For  ,fnopBreak|fnopContinue)</w:t>
      </w:r>
    </w:p>
    <w:p w:rsidR="00117E74" w:rsidRDefault="00117E74" w:rsidP="00117E74">
      <w:pPr>
        <w:pStyle w:val="NoSpacing"/>
      </w:pPr>
      <w:r>
        <w:t xml:space="preserve">  case knopFor:</w:t>
      </w:r>
    </w:p>
    <w:p w:rsidR="00117E74" w:rsidRDefault="00117E74" w:rsidP="00117E74">
      <w:pPr>
        <w:pStyle w:val="NoSpacing"/>
      </w:pPr>
      <w:r>
        <w:t xml:space="preserve">      Indent(indentAmt);</w:t>
      </w:r>
    </w:p>
    <w:p w:rsidR="00117E74" w:rsidRDefault="00117E74" w:rsidP="00117E74">
      <w:pPr>
        <w:pStyle w:val="NoSpacing"/>
      </w:pPr>
      <w:r>
        <w:t xml:space="preserve">      Output::Print(L"for\n");</w:t>
      </w:r>
    </w:p>
    <w:p w:rsidR="00117E74" w:rsidRDefault="00117E74" w:rsidP="00117E74">
      <w:pPr>
        <w:pStyle w:val="NoSpacing"/>
      </w:pPr>
      <w:r>
        <w:t xml:space="preserve">      PrintScopesWIndent(pnode, indentAmt+INDENT_SIZE);</w:t>
      </w:r>
    </w:p>
    <w:p w:rsidR="00117E74" w:rsidRDefault="00117E74" w:rsidP="00117E74">
      <w:pPr>
        <w:pStyle w:val="NoSpacing"/>
      </w:pPr>
      <w:r>
        <w:t xml:space="preserve">      PrintPnodeWIndent(pnode-&gt;sxFor.pnodeInit,indentAmt+INDENT_SIZE);</w:t>
      </w:r>
    </w:p>
    <w:p w:rsidR="00117E74" w:rsidRDefault="00117E74" w:rsidP="00117E74">
      <w:pPr>
        <w:pStyle w:val="NoSpacing"/>
      </w:pPr>
      <w:r>
        <w:t xml:space="preserve">      PrintPnodeWIndent(pnode-&gt;sxFor.pnodeCond,indentAmt+INDENT_SIZE);</w:t>
      </w:r>
    </w:p>
    <w:p w:rsidR="00117E74" w:rsidRDefault="00117E74" w:rsidP="00117E74">
      <w:pPr>
        <w:pStyle w:val="NoSpacing"/>
      </w:pPr>
      <w:r>
        <w:t xml:space="preserve">      PrintPnodeWIndent(pnode-&gt;sxFor.pnodeIncr,indentAmt+INDENT_SIZE);</w:t>
      </w:r>
    </w:p>
    <w:p w:rsidR="00117E74" w:rsidRDefault="00117E74" w:rsidP="00117E74">
      <w:pPr>
        <w:pStyle w:val="NoSpacing"/>
      </w:pPr>
      <w:r>
        <w:t xml:space="preserve">      PrintPnodeWIndent(pnode-&gt;sxFor.pnodeBody,indentAmt+INDENT_SIZE);</w:t>
      </w:r>
    </w:p>
    <w:p w:rsidR="00117E74" w:rsidRDefault="00117E74" w:rsidP="00117E74">
      <w:pPr>
        <w:pStyle w:val="NoSpacing"/>
      </w:pPr>
      <w:r>
        <w:t xml:space="preserve">      break;</w:t>
      </w:r>
    </w:p>
    <w:p w:rsidR="00117E74" w:rsidRDefault="00117E74" w:rsidP="00117E74">
      <w:pPr>
        <w:pStyle w:val="NoSpacing"/>
      </w:pPr>
      <w:r>
        <w:t xml:space="preserve">      //PTNODE(knopIf         , "if"        ,None    ,If   ,fnopNone)</w:t>
      </w:r>
    </w:p>
    <w:p w:rsidR="00117E74" w:rsidRDefault="00117E74" w:rsidP="00117E74">
      <w:pPr>
        <w:pStyle w:val="NoSpacing"/>
      </w:pPr>
      <w:r>
        <w:t xml:space="preserve">  case knopIf:</w:t>
      </w:r>
    </w:p>
    <w:p w:rsidR="00117E74" w:rsidRDefault="00117E74" w:rsidP="00117E74">
      <w:pPr>
        <w:pStyle w:val="NoSpacing"/>
      </w:pPr>
      <w:r>
        <w:t xml:space="preserve">      Indent(indentAmt);</w:t>
      </w:r>
    </w:p>
    <w:p w:rsidR="00117E74" w:rsidRDefault="00117E74" w:rsidP="00117E74">
      <w:pPr>
        <w:pStyle w:val="NoSpacing"/>
      </w:pPr>
      <w:r>
        <w:t xml:space="preserve">      Output::Print(L"if\n");</w:t>
      </w:r>
    </w:p>
    <w:p w:rsidR="00117E74" w:rsidRDefault="00117E74" w:rsidP="00117E74">
      <w:pPr>
        <w:pStyle w:val="NoSpacing"/>
      </w:pPr>
      <w:r>
        <w:t xml:space="preserve">      PrintPnodeWIndent(pnode-&gt;sxIf.pnodeCond,indentAmt+INDENT_SIZE);</w:t>
      </w:r>
    </w:p>
    <w:p w:rsidR="00117E74" w:rsidRDefault="00117E74" w:rsidP="00117E74">
      <w:pPr>
        <w:pStyle w:val="NoSpacing"/>
      </w:pPr>
      <w:r>
        <w:t xml:space="preserve">      PrintPnodeWIndent(pnode-&gt;sxIf.pnodeTrue,indentAmt+INDENT_SIZE);</w:t>
      </w:r>
    </w:p>
    <w:p w:rsidR="00117E74" w:rsidRDefault="00117E74" w:rsidP="00117E74">
      <w:pPr>
        <w:pStyle w:val="NoSpacing"/>
      </w:pPr>
      <w:r>
        <w:t xml:space="preserve">      if (pnode-&gt;sxIf.pnodeFalse!=NULL)</w:t>
      </w:r>
    </w:p>
    <w:p w:rsidR="00117E74" w:rsidRDefault="00117E74" w:rsidP="00117E74">
      <w:pPr>
        <w:pStyle w:val="NoSpacing"/>
      </w:pPr>
      <w:r>
        <w:t xml:space="preserve">          PrintPnodeWIndent(pnode-&gt;sxIf.pnodeFalse,indentAmt+INDENT_SIZE);</w:t>
      </w:r>
    </w:p>
    <w:p w:rsidR="00117E74" w:rsidRDefault="00117E74" w:rsidP="00117E74">
      <w:pPr>
        <w:pStyle w:val="NoSpacing"/>
      </w:pPr>
      <w:r>
        <w:t xml:space="preserve">      break;</w:t>
      </w:r>
    </w:p>
    <w:p w:rsidR="00117E74" w:rsidRDefault="00117E74" w:rsidP="00117E74">
      <w:pPr>
        <w:pStyle w:val="NoSpacing"/>
      </w:pPr>
      <w:r>
        <w:t xml:space="preserve">      //PTNODE(knopWhile      , "while"        ,None    ,While,fnopBreak|fnopContinue)</w:t>
      </w:r>
    </w:p>
    <w:p w:rsidR="00117E74" w:rsidRDefault="00117E74" w:rsidP="00117E74">
      <w:pPr>
        <w:pStyle w:val="NoSpacing"/>
      </w:pPr>
      <w:r>
        <w:t xml:space="preserve">  case knopWhile:</w:t>
      </w:r>
    </w:p>
    <w:p w:rsidR="00117E74" w:rsidRDefault="00117E74" w:rsidP="00117E74">
      <w:pPr>
        <w:pStyle w:val="NoSpacing"/>
      </w:pPr>
      <w:r>
        <w:t xml:space="preserve">      Indent(indentAmt);</w:t>
      </w:r>
    </w:p>
    <w:p w:rsidR="00117E74" w:rsidRDefault="00117E74" w:rsidP="00117E74">
      <w:pPr>
        <w:pStyle w:val="NoSpacing"/>
      </w:pPr>
      <w:r>
        <w:t xml:space="preserve">      Output::Print(L"while\n");</w:t>
      </w:r>
    </w:p>
    <w:p w:rsidR="00117E74" w:rsidRDefault="00117E74" w:rsidP="00117E74">
      <w:pPr>
        <w:pStyle w:val="NoSpacing"/>
      </w:pPr>
      <w:r>
        <w:t xml:space="preserve">      PrintPnodeWIndent(pnode-&gt;sxWhile.pnodeCond,indentAmt+INDENT_SIZE);</w:t>
      </w:r>
    </w:p>
    <w:p w:rsidR="00117E74" w:rsidRDefault="00117E74" w:rsidP="00117E74">
      <w:pPr>
        <w:pStyle w:val="NoSpacing"/>
      </w:pPr>
      <w:r>
        <w:lastRenderedPageBreak/>
        <w:t xml:space="preserve">      PrintPnodeWIndent(pnode-&gt;sxWhile.pnodeBody,indentAmt+INDENT_SIZE);</w:t>
      </w:r>
    </w:p>
    <w:p w:rsidR="00117E74" w:rsidRDefault="00117E74" w:rsidP="00117E74">
      <w:pPr>
        <w:pStyle w:val="NoSpacing"/>
      </w:pPr>
      <w:r>
        <w:t xml:space="preserve">      break;</w:t>
      </w:r>
    </w:p>
    <w:p w:rsidR="00117E74" w:rsidRDefault="00117E74" w:rsidP="00117E74">
      <w:pPr>
        <w:pStyle w:val="NoSpacing"/>
      </w:pPr>
      <w:r>
        <w:t xml:space="preserve">      //PTNODE(knopDoWhile    , "do-while"    ,None    ,While,fnopBreak|fnopContinue)</w:t>
      </w:r>
    </w:p>
    <w:p w:rsidR="00117E74" w:rsidRDefault="00117E74" w:rsidP="00117E74">
      <w:pPr>
        <w:pStyle w:val="NoSpacing"/>
      </w:pPr>
      <w:r>
        <w:t xml:space="preserve">  case knopDoWhile:</w:t>
      </w:r>
    </w:p>
    <w:p w:rsidR="00117E74" w:rsidRDefault="00117E74" w:rsidP="00117E74">
      <w:pPr>
        <w:pStyle w:val="NoSpacing"/>
      </w:pPr>
      <w:r>
        <w:t xml:space="preserve">      Indent(indentAmt);</w:t>
      </w:r>
    </w:p>
    <w:p w:rsidR="00117E74" w:rsidRDefault="00117E74" w:rsidP="00117E74">
      <w:pPr>
        <w:pStyle w:val="NoSpacing"/>
      </w:pPr>
      <w:r>
        <w:t xml:space="preserve">      Output::Print(L"do\n");</w:t>
      </w:r>
    </w:p>
    <w:p w:rsidR="00117E74" w:rsidRDefault="00117E74" w:rsidP="00117E74">
      <w:pPr>
        <w:pStyle w:val="NoSpacing"/>
      </w:pPr>
      <w:r>
        <w:t xml:space="preserve">      PrintPnodeWIndent(pnode-&gt;sxWhile.pnodeCond,indentAmt+INDENT_SIZE);</w:t>
      </w:r>
    </w:p>
    <w:p w:rsidR="00117E74" w:rsidRDefault="00117E74" w:rsidP="00117E74">
      <w:pPr>
        <w:pStyle w:val="NoSpacing"/>
      </w:pPr>
      <w:r>
        <w:t xml:space="preserve">      PrintPnodeWIndent(pnode-&gt;sxWhile.pnodeBody,indentAmt+INDENT_SIZE);</w:t>
      </w:r>
    </w:p>
    <w:p w:rsidR="00117E74" w:rsidRDefault="00117E74" w:rsidP="00117E74">
      <w:pPr>
        <w:pStyle w:val="NoSpacing"/>
      </w:pPr>
      <w:r>
        <w:t xml:space="preserve">      break;</w:t>
      </w:r>
    </w:p>
    <w:p w:rsidR="00117E74" w:rsidRDefault="00117E74" w:rsidP="00117E74">
      <w:pPr>
        <w:pStyle w:val="NoSpacing"/>
      </w:pPr>
      <w:r>
        <w:t xml:space="preserve">      //PTNODE(knopForIn      , "for in"    ,None    ,ForIn,fnopBreak|fnopContinue|fnopCleanup)</w:t>
      </w:r>
    </w:p>
    <w:p w:rsidR="00117E74" w:rsidRDefault="00117E74" w:rsidP="00117E74">
      <w:pPr>
        <w:pStyle w:val="NoSpacing"/>
      </w:pPr>
      <w:r>
        <w:t xml:space="preserve">  case knopForIn:</w:t>
      </w:r>
    </w:p>
    <w:p w:rsidR="00117E74" w:rsidRDefault="00117E74" w:rsidP="00117E74">
      <w:pPr>
        <w:pStyle w:val="NoSpacing"/>
      </w:pPr>
      <w:r>
        <w:t xml:space="preserve">      Indent(indentAmt);</w:t>
      </w:r>
    </w:p>
    <w:p w:rsidR="00117E74" w:rsidRDefault="00117E74" w:rsidP="00117E74">
      <w:pPr>
        <w:pStyle w:val="NoSpacing"/>
      </w:pPr>
      <w:r>
        <w:t xml:space="preserve">      Output::Print(L"forIn\n");</w:t>
      </w:r>
    </w:p>
    <w:p w:rsidR="00117E74" w:rsidRDefault="00117E74" w:rsidP="00117E74">
      <w:pPr>
        <w:pStyle w:val="NoSpacing"/>
      </w:pPr>
      <w:r>
        <w:t xml:space="preserve">      PrintScopesWIndent(pnode, indentAmt+INDENT_SIZE);</w:t>
      </w:r>
    </w:p>
    <w:p w:rsidR="00117E74" w:rsidRDefault="00117E74" w:rsidP="00117E74">
      <w:pPr>
        <w:pStyle w:val="NoSpacing"/>
      </w:pPr>
      <w:r>
        <w:t xml:space="preserve">      PrintPnodeWIndent(pnode-&gt;sxForInOrForOf.pnodeLval,indentAmt+INDENT_SIZE);</w:t>
      </w:r>
    </w:p>
    <w:p w:rsidR="00117E74" w:rsidRDefault="00117E74" w:rsidP="00117E74">
      <w:pPr>
        <w:pStyle w:val="NoSpacing"/>
      </w:pPr>
      <w:r>
        <w:t xml:space="preserve">      PrintPnodeWIndent(pnode-&gt;sxForInOrForOf.pnodeObj,indentAmt+INDENT_SIZE);</w:t>
      </w:r>
    </w:p>
    <w:p w:rsidR="00117E74" w:rsidRDefault="00117E74" w:rsidP="00117E74">
      <w:pPr>
        <w:pStyle w:val="NoSpacing"/>
      </w:pPr>
      <w:r>
        <w:t xml:space="preserve">      PrintPnodeWIndent(pnode-&gt;sxForInOrForOf.pnodeBody,indentAmt+INDENT_SIZE);</w:t>
      </w:r>
    </w:p>
    <w:p w:rsidR="00117E74" w:rsidRDefault="00117E74" w:rsidP="00117E74">
      <w:pPr>
        <w:pStyle w:val="NoSpacing"/>
      </w:pPr>
      <w:r>
        <w:t xml:space="preserve">      break;</w:t>
      </w:r>
    </w:p>
    <w:p w:rsidR="00117E74" w:rsidRDefault="00117E74" w:rsidP="00117E74">
      <w:pPr>
        <w:pStyle w:val="NoSpacing"/>
      </w:pPr>
      <w:r>
        <w:t xml:space="preserve">  case knopForOf:</w:t>
      </w:r>
    </w:p>
    <w:p w:rsidR="00117E74" w:rsidRDefault="00117E74" w:rsidP="00117E74">
      <w:pPr>
        <w:pStyle w:val="NoSpacing"/>
      </w:pPr>
      <w:r>
        <w:t xml:space="preserve">      Indent(indentAmt);</w:t>
      </w:r>
    </w:p>
    <w:p w:rsidR="00117E74" w:rsidRDefault="00117E74" w:rsidP="00117E74">
      <w:pPr>
        <w:pStyle w:val="NoSpacing"/>
      </w:pPr>
      <w:r>
        <w:t xml:space="preserve">      Output::Print(L"forOf\n");</w:t>
      </w:r>
    </w:p>
    <w:p w:rsidR="00117E74" w:rsidRDefault="00117E74" w:rsidP="00117E74">
      <w:pPr>
        <w:pStyle w:val="NoSpacing"/>
      </w:pPr>
      <w:r>
        <w:t xml:space="preserve">      PrintScopesWIndent(pnode, indentAmt+INDENT_SIZE);</w:t>
      </w:r>
    </w:p>
    <w:p w:rsidR="00117E74" w:rsidRDefault="00117E74" w:rsidP="00117E74">
      <w:pPr>
        <w:pStyle w:val="NoSpacing"/>
      </w:pPr>
      <w:r>
        <w:t xml:space="preserve">      PrintPnodeWIndent(pnode-&gt;sxForInOrForOf.pnodeLval,indentAmt+INDENT_SIZE);</w:t>
      </w:r>
    </w:p>
    <w:p w:rsidR="00117E74" w:rsidRDefault="00117E74" w:rsidP="00117E74">
      <w:pPr>
        <w:pStyle w:val="NoSpacing"/>
      </w:pPr>
      <w:r>
        <w:t xml:space="preserve">      PrintPnodeWIndent(pnode-&gt;sxForInOrForOf.pnodeObj,indentAmt+INDENT_SIZE);</w:t>
      </w:r>
    </w:p>
    <w:p w:rsidR="00117E74" w:rsidRDefault="00117E74" w:rsidP="00117E74">
      <w:pPr>
        <w:pStyle w:val="NoSpacing"/>
      </w:pPr>
      <w:r>
        <w:t xml:space="preserve">      PrintPnodeWIndent(pnode-&gt;sxForInOrForOf.pnodeBody,indentAmt+INDENT_SIZE);</w:t>
      </w:r>
    </w:p>
    <w:p w:rsidR="00117E74" w:rsidRDefault="00117E74" w:rsidP="00117E74">
      <w:pPr>
        <w:pStyle w:val="NoSpacing"/>
      </w:pPr>
      <w:r>
        <w:t xml:space="preserve">      break;</w:t>
      </w:r>
    </w:p>
    <w:p w:rsidR="00117E74" w:rsidRDefault="00117E74" w:rsidP="00117E74">
      <w:pPr>
        <w:pStyle w:val="NoSpacing"/>
      </w:pPr>
      <w:r>
        <w:t xml:space="preserve">      //PTNODE(knopReturn     , "return"    ,None    ,Uni  ,fnopNone)</w:t>
      </w:r>
    </w:p>
    <w:p w:rsidR="00117E74" w:rsidRDefault="00117E74" w:rsidP="00117E74">
      <w:pPr>
        <w:pStyle w:val="NoSpacing"/>
      </w:pPr>
      <w:r>
        <w:t xml:space="preserve">  case knopReturn:</w:t>
      </w:r>
    </w:p>
    <w:p w:rsidR="00117E74" w:rsidRDefault="00117E74" w:rsidP="00117E74">
      <w:pPr>
        <w:pStyle w:val="NoSpacing"/>
      </w:pPr>
      <w:r>
        <w:t xml:space="preserve">      Indent(indentAmt);</w:t>
      </w:r>
    </w:p>
    <w:p w:rsidR="00117E74" w:rsidRDefault="00117E74" w:rsidP="00117E74">
      <w:pPr>
        <w:pStyle w:val="NoSpacing"/>
      </w:pPr>
      <w:r>
        <w:t xml:space="preserve">      Output::Print(L"return\n");</w:t>
      </w:r>
    </w:p>
    <w:p w:rsidR="00117E74" w:rsidRDefault="00117E74" w:rsidP="00117E74">
      <w:pPr>
        <w:pStyle w:val="NoSpacing"/>
      </w:pPr>
      <w:r>
        <w:t xml:space="preserve">      if (pnode-&gt;sxReturn.pnodeExpr!=NULL)</w:t>
      </w:r>
    </w:p>
    <w:p w:rsidR="00117E74" w:rsidRDefault="00117E74" w:rsidP="00117E74">
      <w:pPr>
        <w:pStyle w:val="NoSpacing"/>
      </w:pPr>
      <w:r>
        <w:t xml:space="preserve">          PrintPnodeWIndent(pnode-&gt;sxReturn.pnodeExpr,indentAmt+INDENT_SIZE);</w:t>
      </w:r>
    </w:p>
    <w:p w:rsidR="00117E74" w:rsidRDefault="00117E74" w:rsidP="00117E74">
      <w:pPr>
        <w:pStyle w:val="NoSpacing"/>
      </w:pPr>
      <w:r>
        <w:t xml:space="preserve">      break;</w:t>
      </w:r>
    </w:p>
    <w:p w:rsidR="00117E74" w:rsidRDefault="00117E74" w:rsidP="00117E74">
      <w:pPr>
        <w:pStyle w:val="NoSpacing"/>
      </w:pPr>
      <w:r>
        <w:t xml:space="preserve">      //PTNODE(knopBlock      , "{}"        ,None    ,Block,fnopNone)</w:t>
      </w:r>
    </w:p>
    <w:p w:rsidR="00117E74" w:rsidRDefault="00117E74" w:rsidP="00117E74">
      <w:pPr>
        <w:pStyle w:val="NoSpacing"/>
      </w:pPr>
      <w:r>
        <w:t xml:space="preserve">  case knopBlock:</w:t>
      </w:r>
    </w:p>
    <w:p w:rsidR="00117E74" w:rsidRDefault="00117E74" w:rsidP="00117E74">
      <w:pPr>
        <w:pStyle w:val="NoSpacing"/>
      </w:pPr>
      <w:r>
        <w:t xml:space="preserve">      Indent(indentAmt);</w:t>
      </w:r>
    </w:p>
    <w:p w:rsidR="00117E74" w:rsidRDefault="00117E74" w:rsidP="00117E74">
      <w:pPr>
        <w:pStyle w:val="NoSpacing"/>
      </w:pPr>
      <w:r>
        <w:t xml:space="preserve">      Output::Print(L"block ");</w:t>
      </w:r>
    </w:p>
    <w:p w:rsidR="00117E74" w:rsidRDefault="00117E74" w:rsidP="00117E74">
      <w:pPr>
        <w:pStyle w:val="NoSpacing"/>
      </w:pPr>
      <w:r>
        <w:t xml:space="preserve">      if (pnode-&gt;grfpn &amp; fpnSyntheticNode)</w:t>
      </w:r>
    </w:p>
    <w:p w:rsidR="00117E74" w:rsidRDefault="00117E74" w:rsidP="00117E74">
      <w:pPr>
        <w:pStyle w:val="NoSpacing"/>
      </w:pPr>
      <w:r>
        <w:t xml:space="preserve">          Output::Print(L"synthetic ");</w:t>
      </w:r>
    </w:p>
    <w:p w:rsidR="00117E74" w:rsidRDefault="00117E74" w:rsidP="00117E74">
      <w:pPr>
        <w:pStyle w:val="NoSpacing"/>
      </w:pPr>
      <w:r>
        <w:t xml:space="preserve">      Output::Print(L"(%d-%d)\n",pnode-&gt;ichMin,pnode-&gt;ichLim);</w:t>
      </w:r>
    </w:p>
    <w:p w:rsidR="00117E74" w:rsidRDefault="00117E74" w:rsidP="00117E74">
      <w:pPr>
        <w:pStyle w:val="NoSpacing"/>
      </w:pPr>
      <w:r>
        <w:t xml:space="preserve">      PrintScopesWIndent(pnode, indentAmt+INDENT_SIZE);</w:t>
      </w:r>
    </w:p>
    <w:p w:rsidR="00117E74" w:rsidRDefault="00117E74" w:rsidP="00117E74">
      <w:pPr>
        <w:pStyle w:val="NoSpacing"/>
      </w:pPr>
      <w:r>
        <w:t xml:space="preserve">      if (pnode-&gt;sxBlock.pnodeStmt!=NULL)</w:t>
      </w:r>
    </w:p>
    <w:p w:rsidR="00117E74" w:rsidRDefault="00117E74" w:rsidP="00117E74">
      <w:pPr>
        <w:pStyle w:val="NoSpacing"/>
      </w:pPr>
      <w:r>
        <w:t xml:space="preserve">          PrintPnodeWIndent(pnode-&gt;sxBlock.pnodeStmt,indentAmt+INDENT_SIZE);</w:t>
      </w:r>
    </w:p>
    <w:p w:rsidR="00117E74" w:rsidRDefault="00117E74" w:rsidP="00117E74">
      <w:pPr>
        <w:pStyle w:val="NoSpacing"/>
      </w:pPr>
      <w:r>
        <w:t xml:space="preserve">      break;</w:t>
      </w:r>
    </w:p>
    <w:p w:rsidR="00117E74" w:rsidRDefault="00117E74" w:rsidP="00117E74">
      <w:pPr>
        <w:pStyle w:val="NoSpacing"/>
      </w:pPr>
      <w:r>
        <w:t xml:space="preserve">      //PTNODE(knopWith       , "with"        ,None    ,With ,fnopCleanup)</w:t>
      </w:r>
    </w:p>
    <w:p w:rsidR="00117E74" w:rsidRDefault="00117E74" w:rsidP="00117E74">
      <w:pPr>
        <w:pStyle w:val="NoSpacing"/>
      </w:pPr>
      <w:r>
        <w:t xml:space="preserve">  case knopWith:</w:t>
      </w:r>
    </w:p>
    <w:p w:rsidR="00117E74" w:rsidRDefault="00117E74" w:rsidP="00117E74">
      <w:pPr>
        <w:pStyle w:val="NoSpacing"/>
      </w:pPr>
      <w:r>
        <w:t xml:space="preserve">      Indent(indentAmt);</w:t>
      </w:r>
    </w:p>
    <w:p w:rsidR="00117E74" w:rsidRDefault="00117E74" w:rsidP="00117E74">
      <w:pPr>
        <w:pStyle w:val="NoSpacing"/>
      </w:pPr>
      <w:r>
        <w:t xml:space="preserve">      Output::Print(L"with (%d-%d)\n", pnode-&gt;ichMin,pnode-&gt;ichLim);</w:t>
      </w:r>
    </w:p>
    <w:p w:rsidR="00117E74" w:rsidRDefault="00117E74" w:rsidP="00117E74">
      <w:pPr>
        <w:pStyle w:val="NoSpacing"/>
      </w:pPr>
      <w:r>
        <w:t xml:space="preserve">      PrintScopesWIndent(pnode, indentAmt+INDENT_SIZE);</w:t>
      </w:r>
    </w:p>
    <w:p w:rsidR="00117E74" w:rsidRDefault="00117E74" w:rsidP="00117E74">
      <w:pPr>
        <w:pStyle w:val="NoSpacing"/>
      </w:pPr>
      <w:r>
        <w:t xml:space="preserve">      PrintPnodeWIndent(pnode-&gt;sxWith.pnodeObj,indentAmt+INDENT_SIZE);</w:t>
      </w:r>
    </w:p>
    <w:p w:rsidR="00117E74" w:rsidRDefault="00117E74" w:rsidP="00117E74">
      <w:pPr>
        <w:pStyle w:val="NoSpacing"/>
      </w:pPr>
      <w:r>
        <w:t xml:space="preserve">      PrintPnodeWIndent(pnode-&gt;sxWith.pnodeBody,indentAmt+INDENT_SIZE);</w:t>
      </w:r>
    </w:p>
    <w:p w:rsidR="00117E74" w:rsidRDefault="00117E74" w:rsidP="00117E74">
      <w:pPr>
        <w:pStyle w:val="NoSpacing"/>
      </w:pPr>
      <w:r>
        <w:t xml:space="preserve">      break;</w:t>
      </w:r>
    </w:p>
    <w:p w:rsidR="00117E74" w:rsidRDefault="00117E74" w:rsidP="00117E74">
      <w:pPr>
        <w:pStyle w:val="NoSpacing"/>
      </w:pPr>
      <w:r>
        <w:t xml:space="preserve">      //PTNODE(knopBreak      , "break"        ,None    ,Jump ,fnopNone)</w:t>
      </w:r>
    </w:p>
    <w:p w:rsidR="00117E74" w:rsidRDefault="00117E74" w:rsidP="00117E74">
      <w:pPr>
        <w:pStyle w:val="NoSpacing"/>
      </w:pPr>
      <w:r>
        <w:lastRenderedPageBreak/>
        <w:t xml:space="preserve">  case knopBreak:</w:t>
      </w:r>
    </w:p>
    <w:p w:rsidR="00117E74" w:rsidRDefault="00117E74" w:rsidP="00117E74">
      <w:pPr>
        <w:pStyle w:val="NoSpacing"/>
      </w:pPr>
      <w:r>
        <w:t xml:space="preserve">      Indent(indentAmt);</w:t>
      </w:r>
    </w:p>
    <w:p w:rsidR="00117E74" w:rsidRDefault="00117E74" w:rsidP="00117E74">
      <w:pPr>
        <w:pStyle w:val="NoSpacing"/>
      </w:pPr>
      <w:r>
        <w:t xml:space="preserve">      Output::Print(L"break\n");</w:t>
      </w:r>
    </w:p>
    <w:p w:rsidR="00117E74" w:rsidRDefault="00117E74" w:rsidP="00117E74">
      <w:pPr>
        <w:pStyle w:val="NoSpacing"/>
      </w:pPr>
      <w:r>
        <w:t xml:space="preserve">      // TODO: some representation of target</w:t>
      </w:r>
    </w:p>
    <w:p w:rsidR="00117E74" w:rsidRDefault="00117E74" w:rsidP="00117E74">
      <w:pPr>
        <w:pStyle w:val="NoSpacing"/>
      </w:pPr>
      <w:r>
        <w:t xml:space="preserve">      break;</w:t>
      </w:r>
    </w:p>
    <w:p w:rsidR="00117E74" w:rsidRDefault="00117E74" w:rsidP="00117E74">
      <w:pPr>
        <w:pStyle w:val="NoSpacing"/>
      </w:pPr>
      <w:r>
        <w:t xml:space="preserve">      //PTNODE(knopContinue   , "continue"    ,None    ,Jump ,fnopNone)</w:t>
      </w:r>
    </w:p>
    <w:p w:rsidR="00117E74" w:rsidRDefault="00117E74" w:rsidP="00117E74">
      <w:pPr>
        <w:pStyle w:val="NoSpacing"/>
      </w:pPr>
      <w:r>
        <w:t xml:space="preserve">  case knopContinue:</w:t>
      </w:r>
    </w:p>
    <w:p w:rsidR="00117E74" w:rsidRDefault="00117E74" w:rsidP="00117E74">
      <w:pPr>
        <w:pStyle w:val="NoSpacing"/>
      </w:pPr>
      <w:r>
        <w:t xml:space="preserve">      Indent(indentAmt);</w:t>
      </w:r>
    </w:p>
    <w:p w:rsidR="00117E74" w:rsidRDefault="00117E74" w:rsidP="00117E74">
      <w:pPr>
        <w:pStyle w:val="NoSpacing"/>
      </w:pPr>
      <w:r>
        <w:t xml:space="preserve">      Output::Print(L"continue\n");</w:t>
      </w:r>
    </w:p>
    <w:p w:rsidR="00117E74" w:rsidRDefault="00117E74" w:rsidP="00117E74">
      <w:pPr>
        <w:pStyle w:val="NoSpacing"/>
      </w:pPr>
      <w:r>
        <w:t xml:space="preserve">      // TODO: some representation of target</w:t>
      </w:r>
    </w:p>
    <w:p w:rsidR="00117E74" w:rsidRDefault="00117E74" w:rsidP="00117E74">
      <w:pPr>
        <w:pStyle w:val="NoSpacing"/>
      </w:pPr>
      <w:r>
        <w:t xml:space="preserve">      break;</w:t>
      </w:r>
    </w:p>
    <w:p w:rsidR="00117E74" w:rsidRDefault="00117E74" w:rsidP="00117E74">
      <w:pPr>
        <w:pStyle w:val="NoSpacing"/>
      </w:pPr>
      <w:r>
        <w:t xml:space="preserve">      //PTNODE(knopLabel      , "label"        ,None    ,Label,fnopNone)</w:t>
      </w:r>
    </w:p>
    <w:p w:rsidR="00117E74" w:rsidRDefault="00117E74" w:rsidP="00117E74">
      <w:pPr>
        <w:pStyle w:val="NoSpacing"/>
      </w:pPr>
      <w:r>
        <w:t xml:space="preserve">  case knopLabel:</w:t>
      </w:r>
    </w:p>
    <w:p w:rsidR="00117E74" w:rsidRDefault="00117E74" w:rsidP="00117E74">
      <w:pPr>
        <w:pStyle w:val="NoSpacing"/>
      </w:pPr>
      <w:r>
        <w:t xml:space="preserve">      Indent(indentAmt);</w:t>
      </w:r>
    </w:p>
    <w:p w:rsidR="00117E74" w:rsidRDefault="00117E74" w:rsidP="00117E74">
      <w:pPr>
        <w:pStyle w:val="NoSpacing"/>
      </w:pPr>
      <w:r>
        <w:t xml:space="preserve">      Output::Print(L"label %s",pnode-&gt;sxLabel.pid-&gt;Psz());</w:t>
      </w:r>
    </w:p>
    <w:p w:rsidR="00117E74" w:rsidRDefault="00117E74" w:rsidP="00117E74">
      <w:pPr>
        <w:pStyle w:val="NoSpacing"/>
      </w:pPr>
      <w:r>
        <w:t xml:space="preserve">      // TODO: print labeled statement</w:t>
      </w:r>
    </w:p>
    <w:p w:rsidR="00117E74" w:rsidRDefault="00117E74" w:rsidP="00117E74">
      <w:pPr>
        <w:pStyle w:val="NoSpacing"/>
      </w:pPr>
      <w:r>
        <w:t xml:space="preserve">      break;</w:t>
      </w:r>
    </w:p>
    <w:p w:rsidR="00117E74" w:rsidRDefault="00117E74" w:rsidP="00117E74">
      <w:pPr>
        <w:pStyle w:val="NoSpacing"/>
      </w:pPr>
      <w:r>
        <w:t xml:space="preserve">      //PTNODE(knopSwitch     , "switch"    ,None    ,Switch,fnopBreak)</w:t>
      </w:r>
    </w:p>
    <w:p w:rsidR="00117E74" w:rsidRDefault="00117E74" w:rsidP="00117E74">
      <w:pPr>
        <w:pStyle w:val="NoSpacing"/>
      </w:pPr>
      <w:r>
        <w:t xml:space="preserve">  case knopSwitch:</w:t>
      </w:r>
    </w:p>
    <w:p w:rsidR="00117E74" w:rsidRDefault="00117E74" w:rsidP="00117E74">
      <w:pPr>
        <w:pStyle w:val="NoSpacing"/>
      </w:pPr>
      <w:r>
        <w:t xml:space="preserve">      Indent(indentAmt);</w:t>
      </w:r>
    </w:p>
    <w:p w:rsidR="00117E74" w:rsidRDefault="00117E74" w:rsidP="00117E74">
      <w:pPr>
        <w:pStyle w:val="NoSpacing"/>
      </w:pPr>
      <w:r>
        <w:t xml:space="preserve">      Output::Print(L"switch\n");</w:t>
      </w:r>
    </w:p>
    <w:p w:rsidR="00117E74" w:rsidRDefault="00117E74" w:rsidP="00117E74">
      <w:pPr>
        <w:pStyle w:val="NoSpacing"/>
      </w:pPr>
      <w:r>
        <w:t xml:space="preserve">      PrintScopesWIndent(pnode, indentAmt+INDENT_SIZE);</w:t>
      </w:r>
    </w:p>
    <w:p w:rsidR="00117E74" w:rsidRDefault="00117E74" w:rsidP="00117E74">
      <w:pPr>
        <w:pStyle w:val="NoSpacing"/>
      </w:pPr>
      <w:r>
        <w:t xml:space="preserve">      for (ParseNode *pnodeT = pnode-&gt;sxSwitch.pnodeCases; NULL != pnodeT;pnodeT = pnodeT-&gt;sxCase.pnodeNext) {</w:t>
      </w:r>
    </w:p>
    <w:p w:rsidR="00117E74" w:rsidRDefault="00117E74" w:rsidP="00117E74">
      <w:pPr>
        <w:pStyle w:val="NoSpacing"/>
      </w:pPr>
      <w:r>
        <w:t xml:space="preserve">          PrintPnodeWIndent(pnodeT,indentAmt+2);</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//PTNODE(knopCase       , "case"        ,None    ,Case ,fnopNone)</w:t>
      </w:r>
    </w:p>
    <w:p w:rsidR="00117E74" w:rsidRDefault="00117E74" w:rsidP="00117E74">
      <w:pPr>
        <w:pStyle w:val="NoSpacing"/>
      </w:pPr>
      <w:r>
        <w:t xml:space="preserve">  case knopCase:</w:t>
      </w:r>
    </w:p>
    <w:p w:rsidR="00117E74" w:rsidRDefault="00117E74" w:rsidP="00117E74">
      <w:pPr>
        <w:pStyle w:val="NoSpacing"/>
      </w:pPr>
      <w:r>
        <w:t xml:space="preserve">      Indent(indentAmt);</w:t>
      </w:r>
    </w:p>
    <w:p w:rsidR="00117E74" w:rsidRDefault="00117E74" w:rsidP="00117E74">
      <w:pPr>
        <w:pStyle w:val="NoSpacing"/>
      </w:pPr>
      <w:r>
        <w:t xml:space="preserve">      Output::Print(L"case\n");</w:t>
      </w:r>
    </w:p>
    <w:p w:rsidR="00117E74" w:rsidRDefault="00117E74" w:rsidP="00117E74">
      <w:pPr>
        <w:pStyle w:val="NoSpacing"/>
      </w:pPr>
      <w:r>
        <w:t xml:space="preserve">      PrintPnodeWIndent(pnode-&gt;sxCase.pnodeExpr,indentAmt+INDENT_SIZE);</w:t>
      </w:r>
    </w:p>
    <w:p w:rsidR="00117E74" w:rsidRDefault="00117E74" w:rsidP="00117E74">
      <w:pPr>
        <w:pStyle w:val="NoSpacing"/>
      </w:pPr>
      <w:r>
        <w:t xml:space="preserve">      PrintPnodeWIndent(pnode-&gt;sxCase.pnodeBody,indentAmt+INDENT_SIZE);</w:t>
      </w:r>
    </w:p>
    <w:p w:rsidR="00117E74" w:rsidRDefault="00117E74" w:rsidP="00117E74">
      <w:pPr>
        <w:pStyle w:val="NoSpacing"/>
      </w:pPr>
      <w:r>
        <w:t xml:space="preserve">      break;</w:t>
      </w:r>
    </w:p>
    <w:p w:rsidR="00117E74" w:rsidRDefault="00117E74" w:rsidP="00117E74">
      <w:pPr>
        <w:pStyle w:val="NoSpacing"/>
      </w:pPr>
      <w:r>
        <w:t xml:space="preserve">      //PTNODE(knopTryFinally,"try-finally",None,TryFinally,fnopCleanup)</w:t>
      </w:r>
    </w:p>
    <w:p w:rsidR="00117E74" w:rsidRDefault="00117E74" w:rsidP="00117E74">
      <w:pPr>
        <w:pStyle w:val="NoSpacing"/>
      </w:pPr>
      <w:r>
        <w:t xml:space="preserve">  case knopTryFinally:</w:t>
      </w:r>
    </w:p>
    <w:p w:rsidR="00117E74" w:rsidRDefault="00117E74" w:rsidP="00117E74">
      <w:pPr>
        <w:pStyle w:val="NoSpacing"/>
      </w:pPr>
      <w:r>
        <w:t xml:space="preserve">      PrintPnodeWIndent(pnode-&gt;sxTryFinally.pnodeTry,indentAmt);</w:t>
      </w:r>
    </w:p>
    <w:p w:rsidR="00117E74" w:rsidRDefault="00117E74" w:rsidP="00117E74">
      <w:pPr>
        <w:pStyle w:val="NoSpacing"/>
      </w:pPr>
      <w:r>
        <w:t xml:space="preserve">      PrintPnodeWIndent(pnode-&gt;sxTryFinally.pnodeFinally,indentAmt);</w:t>
      </w:r>
    </w:p>
    <w:p w:rsidR="00117E74" w:rsidRDefault="00117E74" w:rsidP="00117E74">
      <w:pPr>
        <w:pStyle w:val="NoSpacing"/>
      </w:pPr>
      <w:r>
        <w:t xml:space="preserve">      break;</w:t>
      </w:r>
    </w:p>
    <w:p w:rsidR="00117E74" w:rsidRDefault="00117E74" w:rsidP="00117E74">
      <w:pPr>
        <w:pStyle w:val="NoSpacing"/>
      </w:pPr>
      <w:r>
        <w:t xml:space="preserve">  case knopFinally:</w:t>
      </w:r>
    </w:p>
    <w:p w:rsidR="00117E74" w:rsidRDefault="00117E74" w:rsidP="00117E74">
      <w:pPr>
        <w:pStyle w:val="NoSpacing"/>
      </w:pPr>
      <w:r>
        <w:t xml:space="preserve">      Indent(indentAmt);</w:t>
      </w:r>
    </w:p>
    <w:p w:rsidR="00117E74" w:rsidRDefault="00117E74" w:rsidP="00117E74">
      <w:pPr>
        <w:pStyle w:val="NoSpacing"/>
      </w:pPr>
      <w:r>
        <w:t xml:space="preserve">      Output::Print(L"finally\n");</w:t>
      </w:r>
    </w:p>
    <w:p w:rsidR="00117E74" w:rsidRDefault="00117E74" w:rsidP="00117E74">
      <w:pPr>
        <w:pStyle w:val="NoSpacing"/>
      </w:pPr>
      <w:r>
        <w:t xml:space="preserve">      PrintPnodeWIndent(pnode-&gt;sxFinally.pnodeBody,indentAmt+INDENT_SIZE);</w:t>
      </w:r>
    </w:p>
    <w:p w:rsidR="00117E74" w:rsidRDefault="00117E74" w:rsidP="00117E74">
      <w:pPr>
        <w:pStyle w:val="NoSpacing"/>
      </w:pPr>
      <w:r>
        <w:t xml:space="preserve">      break;</w:t>
      </w:r>
    </w:p>
    <w:p w:rsidR="00117E74" w:rsidRDefault="00117E74" w:rsidP="00117E74">
      <w:pPr>
        <w:pStyle w:val="NoSpacing"/>
      </w:pPr>
      <w:r>
        <w:t xml:space="preserve">      //PTNODE(knopCatch      , "catch"     ,None    ,Catch,fnopNone)</w:t>
      </w:r>
    </w:p>
    <w:p w:rsidR="00117E74" w:rsidRDefault="00117E74" w:rsidP="00117E74">
      <w:pPr>
        <w:pStyle w:val="NoSpacing"/>
      </w:pPr>
      <w:r>
        <w:t xml:space="preserve">  case knopCatch:</w:t>
      </w:r>
    </w:p>
    <w:p w:rsidR="00117E74" w:rsidRDefault="00117E74" w:rsidP="00117E74">
      <w:pPr>
        <w:pStyle w:val="NoSpacing"/>
      </w:pPr>
      <w:r>
        <w:t xml:space="preserve">      Indent(indentAmt);</w:t>
      </w:r>
    </w:p>
    <w:p w:rsidR="00117E74" w:rsidRDefault="00117E74" w:rsidP="00117E74">
      <w:pPr>
        <w:pStyle w:val="NoSpacing"/>
      </w:pPr>
      <w:r>
        <w:t xml:space="preserve">      Output::Print(L"catch (%d-%d)\n", pnode-&gt;ichMin,pnode-&gt;ichLim);</w:t>
      </w:r>
    </w:p>
    <w:p w:rsidR="00117E74" w:rsidRDefault="00117E74" w:rsidP="00117E74">
      <w:pPr>
        <w:pStyle w:val="NoSpacing"/>
      </w:pPr>
      <w:r>
        <w:t xml:space="preserve">      PrintScopesWIndent(pnode, indentAmt+INDENT_SIZE);</w:t>
      </w:r>
    </w:p>
    <w:p w:rsidR="00117E74" w:rsidRDefault="00117E74" w:rsidP="00117E74">
      <w:pPr>
        <w:pStyle w:val="NoSpacing"/>
      </w:pPr>
      <w:r>
        <w:t xml:space="preserve">      PrintPnodeWIndent(pnode-&gt;sxCatch.pnodeParam,indentAmt+INDENT_SIZE);</w:t>
      </w:r>
    </w:p>
    <w:p w:rsidR="00117E74" w:rsidRDefault="00117E74" w:rsidP="00117E74">
      <w:pPr>
        <w:pStyle w:val="NoSpacing"/>
      </w:pPr>
      <w:r>
        <w:t>//      if (pnode-&gt;sxCatch.pnodeGuard!=NULL)</w:t>
      </w:r>
    </w:p>
    <w:p w:rsidR="00117E74" w:rsidRDefault="00117E74" w:rsidP="00117E74">
      <w:pPr>
        <w:pStyle w:val="NoSpacing"/>
      </w:pPr>
      <w:r>
        <w:t>//          PrintPnodeWIndent(pnode-&gt;sxCatch.pnodeGuard,indentAmt+INDENT_SIZE);</w:t>
      </w:r>
    </w:p>
    <w:p w:rsidR="00117E74" w:rsidRDefault="00117E74" w:rsidP="00117E74">
      <w:pPr>
        <w:pStyle w:val="NoSpacing"/>
      </w:pPr>
      <w:r>
        <w:t xml:space="preserve">      PrintPnodeWIndent(pnode-&gt;sxCatch.pnodeBody,indentAmt+INDENT_SIZE);</w:t>
      </w:r>
    </w:p>
    <w:p w:rsidR="00117E74" w:rsidRDefault="00117E74" w:rsidP="00117E74">
      <w:pPr>
        <w:pStyle w:val="NoSpacing"/>
      </w:pPr>
      <w:r>
        <w:t xml:space="preserve">      break;</w:t>
      </w:r>
    </w:p>
    <w:p w:rsidR="00117E74" w:rsidRDefault="00117E74" w:rsidP="00117E74">
      <w:pPr>
        <w:pStyle w:val="NoSpacing"/>
      </w:pPr>
      <w:r>
        <w:lastRenderedPageBreak/>
        <w:t xml:space="preserve">      //PTNODE(knopTryCatch      , "try-catch" ,None    ,TryCatch  ,fnopCleanup)</w:t>
      </w:r>
    </w:p>
    <w:p w:rsidR="00117E74" w:rsidRDefault="00117E74" w:rsidP="00117E74">
      <w:pPr>
        <w:pStyle w:val="NoSpacing"/>
      </w:pPr>
      <w:r>
        <w:t xml:space="preserve">  case knopTryCatch:</w:t>
      </w:r>
    </w:p>
    <w:p w:rsidR="00117E74" w:rsidRDefault="00117E74" w:rsidP="00117E74">
      <w:pPr>
        <w:pStyle w:val="NoSpacing"/>
      </w:pPr>
      <w:r>
        <w:t xml:space="preserve">      PrintPnodeWIndent(pnode-&gt;sxTryCatch.pnodeTry,indentAmt);</w:t>
      </w:r>
    </w:p>
    <w:p w:rsidR="00117E74" w:rsidRDefault="00117E74" w:rsidP="00117E74">
      <w:pPr>
        <w:pStyle w:val="NoSpacing"/>
      </w:pPr>
      <w:r>
        <w:t xml:space="preserve">      PrintPnodeWIndent(pnode-&gt;sxTryCatch.pnodeCatch,indentAmt);</w:t>
      </w:r>
    </w:p>
    <w:p w:rsidR="00117E74" w:rsidRDefault="00117E74" w:rsidP="00117E74">
      <w:pPr>
        <w:pStyle w:val="NoSpacing"/>
      </w:pPr>
      <w:r>
        <w:t xml:space="preserve">      break;</w:t>
      </w:r>
    </w:p>
    <w:p w:rsidR="00117E74" w:rsidRDefault="00117E74" w:rsidP="00117E74">
      <w:pPr>
        <w:pStyle w:val="NoSpacing"/>
      </w:pPr>
      <w:r>
        <w:t xml:space="preserve">      //PTNODE(knopTry        , "try"       ,None    ,Try  ,fnopCleanup)</w:t>
      </w:r>
    </w:p>
    <w:p w:rsidR="00117E74" w:rsidRDefault="00117E74" w:rsidP="00117E74">
      <w:pPr>
        <w:pStyle w:val="NoSpacing"/>
      </w:pPr>
      <w:r>
        <w:t xml:space="preserve">  case knopTry:</w:t>
      </w:r>
    </w:p>
    <w:p w:rsidR="00117E74" w:rsidRDefault="00117E74" w:rsidP="00117E74">
      <w:pPr>
        <w:pStyle w:val="NoSpacing"/>
      </w:pPr>
      <w:r>
        <w:t xml:space="preserve">      Indent(indentAmt);</w:t>
      </w:r>
    </w:p>
    <w:p w:rsidR="00117E74" w:rsidRDefault="00117E74" w:rsidP="00117E74">
      <w:pPr>
        <w:pStyle w:val="NoSpacing"/>
      </w:pPr>
      <w:r>
        <w:t xml:space="preserve">      Output::Print(L"try\n");</w:t>
      </w:r>
    </w:p>
    <w:p w:rsidR="00117E74" w:rsidRDefault="00117E74" w:rsidP="00117E74">
      <w:pPr>
        <w:pStyle w:val="NoSpacing"/>
      </w:pPr>
      <w:r>
        <w:t xml:space="preserve">      PrintPnodeWIndent(pnode-&gt;sxTry.pnodeBody,indentAmt+INDENT_SIZE);</w:t>
      </w:r>
    </w:p>
    <w:p w:rsidR="00117E74" w:rsidRDefault="00117E74" w:rsidP="00117E74">
      <w:pPr>
        <w:pStyle w:val="NoSpacing"/>
      </w:pPr>
      <w:r>
        <w:t xml:space="preserve">      break;</w:t>
      </w:r>
    </w:p>
    <w:p w:rsidR="00117E74" w:rsidRDefault="00117E74" w:rsidP="00117E74">
      <w:pPr>
        <w:pStyle w:val="NoSpacing"/>
      </w:pPr>
      <w:r>
        <w:t xml:space="preserve">      //PTNODE(knopThrow      , "throw"     ,None    ,Uni  ,fnopNone)</w:t>
      </w:r>
    </w:p>
    <w:p w:rsidR="00117E74" w:rsidRDefault="00117E74" w:rsidP="00117E74">
      <w:pPr>
        <w:pStyle w:val="NoSpacing"/>
      </w:pPr>
      <w:r>
        <w:t xml:space="preserve">  case knopThrow:</w:t>
      </w:r>
    </w:p>
    <w:p w:rsidR="00117E74" w:rsidRDefault="00117E74" w:rsidP="00117E74">
      <w:pPr>
        <w:pStyle w:val="NoSpacing"/>
      </w:pPr>
      <w:r>
        <w:t xml:space="preserve">      Indent(indentAmt);</w:t>
      </w:r>
    </w:p>
    <w:p w:rsidR="00117E74" w:rsidRDefault="00117E74" w:rsidP="00117E74">
      <w:pPr>
        <w:pStyle w:val="NoSpacing"/>
      </w:pPr>
      <w:r>
        <w:t xml:space="preserve">      Output::Print(L"throw\n");</w:t>
      </w:r>
    </w:p>
    <w:p w:rsidR="00117E74" w:rsidRDefault="00117E74" w:rsidP="00117E74">
      <w:pPr>
        <w:pStyle w:val="NoSpacing"/>
      </w:pPr>
      <w:r>
        <w:t xml:space="preserve">      PrintPnodeWIndent(pnode-&gt;sxUni.pnode1,indentAmt+INDENT_SIZE);</w:t>
      </w:r>
    </w:p>
    <w:p w:rsidR="00117E74" w:rsidRDefault="00117E74" w:rsidP="00117E74">
      <w:pPr>
        <w:pStyle w:val="NoSpacing"/>
      </w:pPr>
      <w:r>
        <w:t xml:space="preserve">      break;</w:t>
      </w:r>
    </w:p>
    <w:p w:rsidR="00117E74" w:rsidRDefault="00117E74" w:rsidP="00117E74">
      <w:pPr>
        <w:pStyle w:val="NoSpacing"/>
      </w:pPr>
      <w:r>
        <w:t xml:space="preserve">      //PTNODE(knopClassDecl, "classDecl", None , Class, fnopLeaf)</w:t>
      </w:r>
    </w:p>
    <w:p w:rsidR="00117E74" w:rsidRDefault="00117E74" w:rsidP="00117E74">
      <w:pPr>
        <w:pStyle w:val="NoSpacing"/>
      </w:pPr>
      <w:r>
        <w:t xml:space="preserve">  case knopClassDecl:</w:t>
      </w:r>
    </w:p>
    <w:p w:rsidR="00117E74" w:rsidRDefault="00117E74" w:rsidP="00117E74">
      <w:pPr>
        <w:pStyle w:val="NoSpacing"/>
      </w:pPr>
      <w:r>
        <w:t xml:space="preserve">      Indent(indentAmt);</w:t>
      </w:r>
    </w:p>
    <w:p w:rsidR="00117E74" w:rsidRDefault="00117E74" w:rsidP="00117E74">
      <w:pPr>
        <w:pStyle w:val="NoSpacing"/>
      </w:pPr>
      <w:r>
        <w:t xml:space="preserve">      Output::Print(L"class %s", pnode-&gt;sxClass.pnodeName-&gt;sxVar.pid-&gt;Psz());</w:t>
      </w:r>
    </w:p>
    <w:p w:rsidR="00117E74" w:rsidRDefault="00117E74" w:rsidP="00117E74">
      <w:pPr>
        <w:pStyle w:val="NoSpacing"/>
      </w:pPr>
      <w:r>
        <w:t xml:space="preserve">      if (pnode-&gt;sxClass.pnodeExtends != nullptr)</w:t>
      </w:r>
    </w:p>
    <w:p w:rsidR="00117E74" w:rsidRDefault="00117E74" w:rsidP="00117E74">
      <w:pPr>
        <w:pStyle w:val="NoSpacing"/>
      </w:pPr>
      <w:r>
        <w:t xml:space="preserve">      {</w:t>
      </w:r>
    </w:p>
    <w:p w:rsidR="00117E74" w:rsidRDefault="00117E74" w:rsidP="00117E74">
      <w:pPr>
        <w:pStyle w:val="NoSpacing"/>
      </w:pPr>
      <w:r>
        <w:t xml:space="preserve">          Output::Print(L" extends ");</w:t>
      </w:r>
    </w:p>
    <w:p w:rsidR="00117E74" w:rsidRDefault="00117E74" w:rsidP="00117E74">
      <w:pPr>
        <w:pStyle w:val="NoSpacing"/>
      </w:pPr>
      <w:r>
        <w:t xml:space="preserve">          PrintPnodeWIndent(pnode-&gt;sxClass.pnodeExtends, 0);</w:t>
      </w:r>
    </w:p>
    <w:p w:rsidR="00117E74" w:rsidRDefault="00117E74" w:rsidP="00117E74">
      <w:pPr>
        <w:pStyle w:val="NoSpacing"/>
      </w:pPr>
      <w:r>
        <w:t xml:space="preserve">      }</w:t>
      </w:r>
    </w:p>
    <w:p w:rsidR="00117E74" w:rsidRDefault="00117E74" w:rsidP="00117E74">
      <w:pPr>
        <w:pStyle w:val="NoSpacing"/>
      </w:pPr>
      <w:r>
        <w:t xml:space="preserve">      else {</w:t>
      </w:r>
    </w:p>
    <w:p w:rsidR="00117E74" w:rsidRDefault="00117E74" w:rsidP="00117E74">
      <w:pPr>
        <w:pStyle w:val="NoSpacing"/>
      </w:pPr>
      <w:r>
        <w:t xml:space="preserve">          Output::Print(L"\n");</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PrintPnodeWIndent(pnode-&gt;sxClass.pnodeConstructor,   indentAmt + INDENT_SIZE);</w:t>
      </w:r>
    </w:p>
    <w:p w:rsidR="00117E74" w:rsidRDefault="00117E74" w:rsidP="00117E74">
      <w:pPr>
        <w:pStyle w:val="NoSpacing"/>
      </w:pPr>
      <w:r>
        <w:t xml:space="preserve">      PrintPnodeWIndent(pnode-&gt;sxClass.pnodeMembers,       indentAmt + INDENT_SIZE);</w:t>
      </w:r>
    </w:p>
    <w:p w:rsidR="00117E74" w:rsidRDefault="00117E74" w:rsidP="00117E74">
      <w:pPr>
        <w:pStyle w:val="NoSpacing"/>
      </w:pPr>
      <w:r>
        <w:t xml:space="preserve">      PrintPnodeWIndent(pnode-&gt;sxClass.pnodeStaticMembers, indentAmt + INDENT_SIZE);</w:t>
      </w:r>
    </w:p>
    <w:p w:rsidR="00117E74" w:rsidRDefault="00117E74" w:rsidP="00117E74">
      <w:pPr>
        <w:pStyle w:val="NoSpacing"/>
      </w:pPr>
      <w:r>
        <w:t xml:space="preserve">      break;</w:t>
      </w:r>
    </w:p>
    <w:p w:rsidR="00117E74" w:rsidRDefault="00117E74" w:rsidP="00117E74">
      <w:pPr>
        <w:pStyle w:val="NoSpacing"/>
      </w:pPr>
      <w:r>
        <w:t xml:space="preserve">  case knopStrTemplate:</w:t>
      </w:r>
    </w:p>
    <w:p w:rsidR="00117E74" w:rsidRDefault="00117E74" w:rsidP="00117E74">
      <w:pPr>
        <w:pStyle w:val="NoSpacing"/>
      </w:pPr>
      <w:r>
        <w:t xml:space="preserve">      Indent(indentAmt);</w:t>
      </w:r>
    </w:p>
    <w:p w:rsidR="00117E74" w:rsidRDefault="00117E74" w:rsidP="00117E74">
      <w:pPr>
        <w:pStyle w:val="NoSpacing"/>
      </w:pPr>
      <w:r>
        <w:t xml:space="preserve">      Output::Print(L"string template\n");</w:t>
      </w:r>
    </w:p>
    <w:p w:rsidR="00117E74" w:rsidRDefault="00117E74" w:rsidP="00117E74">
      <w:pPr>
        <w:pStyle w:val="NoSpacing"/>
      </w:pPr>
      <w:r>
        <w:t xml:space="preserve">      PrintPnodeListWIndent(pnode-&gt;sxStrTemplate.pnodeSubstitutionExpressions, indentAmt + INDENT_SIZE);</w:t>
      </w:r>
    </w:p>
    <w:p w:rsidR="00117E74" w:rsidRDefault="00117E74" w:rsidP="00117E74">
      <w:pPr>
        <w:pStyle w:val="NoSpacing"/>
      </w:pPr>
      <w:r>
        <w:t xml:space="preserve">      break;</w:t>
      </w:r>
    </w:p>
    <w:p w:rsidR="00117E74" w:rsidRDefault="00117E74" w:rsidP="00117E74">
      <w:pPr>
        <w:pStyle w:val="NoSpacing"/>
      </w:pPr>
      <w:r>
        <w:t xml:space="preserve">  case knopYieldStar:</w:t>
      </w:r>
    </w:p>
    <w:p w:rsidR="00117E74" w:rsidRPr="00117E74" w:rsidRDefault="00117E74" w:rsidP="00117E74">
      <w:pPr>
        <w:pStyle w:val="NoSpacing"/>
        <w:rPr>
          <w:rFonts w:ascii="Consolas" w:hAnsi="Consolas" w:cs="Consolas"/>
          <w:sz w:val="18"/>
          <w:szCs w:val="18"/>
        </w:rPr>
      </w:pPr>
      <w:r>
        <w:t xml:space="preserve">      Indent(indentAmt);</w:t>
      </w:r>
    </w:p>
    <w:p w:rsidR="00117E74" w:rsidRDefault="00117E74" w:rsidP="00117E74">
      <w:pPr>
        <w:pStyle w:val="NoSpacing"/>
      </w:pPr>
      <w:r>
        <w:t xml:space="preserve">      Output::Print(L"yield*\n");</w:t>
      </w:r>
    </w:p>
    <w:p w:rsidR="00117E74" w:rsidRDefault="00117E74" w:rsidP="00117E74">
      <w:pPr>
        <w:pStyle w:val="NoSpacing"/>
      </w:pPr>
      <w:r>
        <w:t xml:space="preserve">      PrintPnodeListWIndent(pnode-&gt;sxUni.pnode1, indentAmt + INDENT_SIZE);</w:t>
      </w:r>
    </w:p>
    <w:p w:rsidR="00117E74" w:rsidRDefault="00117E74" w:rsidP="00117E74">
      <w:pPr>
        <w:pStyle w:val="NoSpacing"/>
      </w:pPr>
      <w:r>
        <w:t xml:space="preserve">      break;</w:t>
      </w:r>
    </w:p>
    <w:p w:rsidR="00117E74" w:rsidRDefault="00117E74" w:rsidP="00117E74">
      <w:pPr>
        <w:pStyle w:val="NoSpacing"/>
      </w:pPr>
      <w:r>
        <w:t xml:space="preserve">  case knopYield:</w:t>
      </w:r>
    </w:p>
    <w:p w:rsidR="00117E74" w:rsidRDefault="00117E74" w:rsidP="00117E74">
      <w:pPr>
        <w:pStyle w:val="NoSpacing"/>
      </w:pPr>
      <w:r>
        <w:t xml:space="preserve">  case knopYieldLeaf:</w:t>
      </w:r>
    </w:p>
    <w:p w:rsidR="00117E74" w:rsidRDefault="00117E74" w:rsidP="00117E74">
      <w:pPr>
        <w:pStyle w:val="NoSpacing"/>
      </w:pPr>
      <w:r>
        <w:t xml:space="preserve">      Indent(indentAmt);</w:t>
      </w:r>
    </w:p>
    <w:p w:rsidR="00117E74" w:rsidRDefault="00117E74" w:rsidP="00117E74">
      <w:pPr>
        <w:pStyle w:val="NoSpacing"/>
      </w:pPr>
      <w:r>
        <w:t xml:space="preserve">      Output::Print(L"yield\n");</w:t>
      </w:r>
    </w:p>
    <w:p w:rsidR="00117E74" w:rsidRDefault="00117E74" w:rsidP="00117E74">
      <w:pPr>
        <w:pStyle w:val="NoSpacing"/>
      </w:pPr>
      <w:r>
        <w:t xml:space="preserve">      PrintPnodeListWIndent(pnode-&gt;sxUni.pnode1, indentAmt + INDENT_SIZE);</w:t>
      </w:r>
    </w:p>
    <w:p w:rsidR="00117E74" w:rsidRDefault="00117E74" w:rsidP="00117E74">
      <w:pPr>
        <w:pStyle w:val="NoSpacing"/>
      </w:pPr>
      <w:r>
        <w:t xml:space="preserve">      break;</w:t>
      </w:r>
    </w:p>
    <w:p w:rsidR="00117E74" w:rsidRDefault="00117E74" w:rsidP="00117E74">
      <w:pPr>
        <w:pStyle w:val="NoSpacing"/>
      </w:pPr>
      <w:r>
        <w:t xml:space="preserve">  case knopAwait:</w:t>
      </w:r>
    </w:p>
    <w:p w:rsidR="00117E74" w:rsidRDefault="00117E74" w:rsidP="00117E74">
      <w:pPr>
        <w:pStyle w:val="NoSpacing"/>
      </w:pPr>
      <w:r>
        <w:t xml:space="preserve">      Indent(indentAmt);</w:t>
      </w:r>
    </w:p>
    <w:p w:rsidR="00117E74" w:rsidRDefault="00117E74" w:rsidP="00117E74">
      <w:pPr>
        <w:pStyle w:val="NoSpacing"/>
      </w:pPr>
      <w:r>
        <w:t xml:space="preserve">      Output::Print(L"await\n");</w:t>
      </w:r>
    </w:p>
    <w:p w:rsidR="00117E74" w:rsidRDefault="00117E74" w:rsidP="00117E74">
      <w:pPr>
        <w:pStyle w:val="NoSpacing"/>
      </w:pPr>
      <w:r>
        <w:lastRenderedPageBreak/>
        <w:t xml:space="preserve">      PrintPnodeListWIndent(pnode-&gt;sxUni.pnode1, indentAmt + INDENT_SIZE);</w:t>
      </w:r>
    </w:p>
    <w:p w:rsidR="00117E74" w:rsidRDefault="00117E74" w:rsidP="00117E74">
      <w:pPr>
        <w:pStyle w:val="NoSpacing"/>
      </w:pPr>
      <w:r>
        <w:t xml:space="preserve">      break;</w:t>
      </w:r>
    </w:p>
    <w:p w:rsidR="00117E74" w:rsidRDefault="00117E74" w:rsidP="00117E74">
      <w:pPr>
        <w:pStyle w:val="NoSpacing"/>
      </w:pPr>
      <w:r>
        <w:t xml:space="preserve">  default:</w:t>
      </w:r>
    </w:p>
    <w:p w:rsidR="00117E74" w:rsidRDefault="00117E74" w:rsidP="00117E74">
      <w:pPr>
        <w:pStyle w:val="NoSpacing"/>
      </w:pPr>
      <w:r>
        <w:t xml:space="preserve">      Output::Print(L"unhandled pnode op %d\n",pnode-&gt;nop);</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PrintPnodeListWIndent(ParseNode *pnode,int indentAmt) {</w:t>
      </w:r>
    </w:p>
    <w:p w:rsidR="00117E74" w:rsidRDefault="00117E74" w:rsidP="00117E74">
      <w:pPr>
        <w:pStyle w:val="NoSpacing"/>
      </w:pPr>
      <w:r>
        <w:t xml:space="preserve">    if (pnode!=NULL) {</w:t>
      </w:r>
    </w:p>
    <w:p w:rsidR="00117E74" w:rsidRDefault="00117E74" w:rsidP="00117E74">
      <w:pPr>
        <w:pStyle w:val="NoSpacing"/>
      </w:pPr>
      <w:r>
        <w:t xml:space="preserve">        while(pnode-&gt;nop==knopList) {</w:t>
      </w:r>
    </w:p>
    <w:p w:rsidR="00117E74" w:rsidRDefault="00117E74" w:rsidP="00117E74">
      <w:pPr>
        <w:pStyle w:val="NoSpacing"/>
      </w:pPr>
      <w:r>
        <w:t xml:space="preserve">            PrintPnodeWIndent(pnode-&gt;sxBin.pnode1,indentAmt);</w:t>
      </w:r>
    </w:p>
    <w:p w:rsidR="00117E74" w:rsidRDefault="00117E74" w:rsidP="00117E74">
      <w:pPr>
        <w:pStyle w:val="NoSpacing"/>
      </w:pPr>
      <w:r>
        <w:t xml:space="preserve">            pnode = pnode-&gt;sxBin.pnode2;</w:t>
      </w:r>
    </w:p>
    <w:p w:rsidR="00117E74" w:rsidRDefault="00117E74" w:rsidP="00117E74">
      <w:pPr>
        <w:pStyle w:val="NoSpacing"/>
      </w:pPr>
      <w:r>
        <w:t xml:space="preserve">        }</w:t>
      </w:r>
    </w:p>
    <w:p w:rsidR="00117E74" w:rsidRDefault="00117E74" w:rsidP="00117E74">
      <w:pPr>
        <w:pStyle w:val="NoSpacing"/>
      </w:pPr>
      <w:r>
        <w:t xml:space="preserve">        PrintPnodeWIndent(pnode,indentAmt);</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PrintFormalsWIndent(ParseNode *pnodeArgs, int indentAmt)</w:t>
      </w:r>
    </w:p>
    <w:p w:rsidR="00117E74" w:rsidRDefault="00117E74" w:rsidP="00117E74">
      <w:pPr>
        <w:pStyle w:val="NoSpacing"/>
      </w:pPr>
      <w:r>
        <w:t>{</w:t>
      </w:r>
    </w:p>
    <w:p w:rsidR="00117E74" w:rsidRDefault="00117E74" w:rsidP="00117E74">
      <w:pPr>
        <w:pStyle w:val="NoSpacing"/>
      </w:pPr>
      <w:r>
        <w:t xml:space="preserve">    for (ParseNode *pnode = pnodeArgs; pnode != nullptr; pnode = pnode-&gt;GetFormalNext())</w:t>
      </w:r>
    </w:p>
    <w:p w:rsidR="00117E74" w:rsidRDefault="00117E74" w:rsidP="00117E74">
      <w:pPr>
        <w:pStyle w:val="NoSpacing"/>
      </w:pPr>
      <w:r>
        <w:t xml:space="preserve">    {</w:t>
      </w:r>
    </w:p>
    <w:p w:rsidR="00117E74" w:rsidRDefault="00117E74" w:rsidP="00117E74">
      <w:pPr>
        <w:pStyle w:val="NoSpacing"/>
      </w:pPr>
      <w:r>
        <w:t xml:space="preserve">        PrintPnodeWIndent(pnode-&gt;nop == knopParamPattern ? pnode-&gt;sxParamPattern.pnode1 : pnode, indentAmt);</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PrintPnode(ParseNode *pnode) {</w:t>
      </w:r>
    </w:p>
    <w:p w:rsidR="00117E74" w:rsidRDefault="00117E74" w:rsidP="00117E74">
      <w:pPr>
        <w:pStyle w:val="NoSpacing"/>
      </w:pPr>
      <w:r>
        <w:t xml:space="preserve">    PrintPnodeWIndent(pnode,0);</w:t>
      </w:r>
    </w:p>
    <w:p w:rsidR="00117E74" w:rsidRDefault="00117E74" w:rsidP="00117E74">
      <w:pPr>
        <w:pStyle w:val="NoSpacing"/>
      </w:pPr>
      <w:r>
        <w:t>}</w:t>
      </w:r>
    </w:p>
    <w:p w:rsidR="00117E74" w:rsidRDefault="00117E74" w:rsidP="00117E74">
      <w:pPr>
        <w:pStyle w:val="NoSpacing"/>
      </w:pPr>
    </w:p>
    <w:p w:rsidR="00117E74" w:rsidRDefault="00117E74" w:rsidP="00117E74">
      <w:pPr>
        <w:pStyle w:val="NoSpacing"/>
      </w:pPr>
      <w:r>
        <w:t>void ParseNode::Dump()</w:t>
      </w:r>
    </w:p>
    <w:p w:rsidR="00117E74" w:rsidRDefault="00117E74" w:rsidP="00117E74">
      <w:pPr>
        <w:pStyle w:val="NoSpacing"/>
      </w:pPr>
      <w:r>
        <w:t>{</w:t>
      </w:r>
    </w:p>
    <w:p w:rsidR="00117E74" w:rsidRDefault="00117E74" w:rsidP="00117E74">
      <w:pPr>
        <w:pStyle w:val="NoSpacing"/>
      </w:pPr>
      <w:r>
        <w:t xml:space="preserve">    switch(nop)</w:t>
      </w:r>
    </w:p>
    <w:p w:rsidR="00117E74" w:rsidRDefault="00117E74" w:rsidP="00117E74">
      <w:pPr>
        <w:pStyle w:val="NoSpacing"/>
      </w:pPr>
      <w:r>
        <w:t xml:space="preserve">    {</w:t>
      </w:r>
    </w:p>
    <w:p w:rsidR="00117E74" w:rsidRDefault="00117E74" w:rsidP="00117E74">
      <w:pPr>
        <w:pStyle w:val="NoSpacing"/>
      </w:pPr>
      <w:r>
        <w:t xml:space="preserve">    case knopFncDecl:</w:t>
      </w:r>
    </w:p>
    <w:p w:rsidR="00117E74" w:rsidRDefault="00117E74" w:rsidP="00117E74">
      <w:pPr>
        <w:pStyle w:val="NoSpacing"/>
      </w:pPr>
      <w:r>
        <w:t xml:space="preserve">    case knopProg:</w:t>
      </w:r>
    </w:p>
    <w:p w:rsidR="00117E74" w:rsidRDefault="00117E74" w:rsidP="00117E74">
      <w:pPr>
        <w:pStyle w:val="NoSpacing"/>
      </w:pPr>
      <w:r>
        <w:t xml:space="preserve">        LPCOLESTR name = Js::Constants::AnonymousFunction;</w:t>
      </w:r>
    </w:p>
    <w:p w:rsidR="00117E74" w:rsidRDefault="00117E74" w:rsidP="00117E74">
      <w:pPr>
        <w:pStyle w:val="NoSpacing"/>
      </w:pPr>
      <w:r>
        <w:t xml:space="preserve">        if(this-&gt;sxFnc.pnodeName)</w:t>
      </w:r>
    </w:p>
    <w:p w:rsidR="00117E74" w:rsidRDefault="00117E74" w:rsidP="00117E74">
      <w:pPr>
        <w:pStyle w:val="NoSpacing"/>
      </w:pPr>
      <w:r>
        <w:t xml:space="preserve">        {</w:t>
      </w:r>
    </w:p>
    <w:p w:rsidR="00117E74" w:rsidRDefault="00117E74" w:rsidP="00117E74">
      <w:pPr>
        <w:pStyle w:val="NoSpacing"/>
      </w:pPr>
      <w:r>
        <w:t xml:space="preserve">            name = this-&gt;sxFnc.pnodeName-&gt;sxVar.pid-&gt;Psz();</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Output::Print(L"%s (%d) [%d, %d]:\n", name, this-&gt;sxFnc.functionId, this-&gt;sxFnc.lineNumber, this-&gt;sxFnc.columnNumber);</w:t>
      </w:r>
    </w:p>
    <w:p w:rsidR="00117E74" w:rsidRDefault="00117E74" w:rsidP="00117E74">
      <w:pPr>
        <w:pStyle w:val="NoSpacing"/>
      </w:pPr>
      <w:r>
        <w:t xml:space="preserve">        Output::Print(L"hasArguments: %s callsEval:%s childCallsEval:%s HasReferenceableBuiltInArguments:%s ArgumentsObjectEscapes:%s HasWith:%s HasThis:%s HasOnlyThis:%s \n",</w:t>
      </w:r>
    </w:p>
    <w:p w:rsidR="00117E74" w:rsidRDefault="00117E74" w:rsidP="00117E74">
      <w:pPr>
        <w:pStyle w:val="NoSpacing"/>
      </w:pPr>
      <w:r>
        <w:t xml:space="preserve">            IsTrueOrFalse(this-&gt;sxFnc.HasHeapArguments()),</w:t>
      </w:r>
    </w:p>
    <w:p w:rsidR="00117E74" w:rsidRDefault="00117E74" w:rsidP="00117E74">
      <w:pPr>
        <w:pStyle w:val="NoSpacing"/>
      </w:pPr>
      <w:r>
        <w:t xml:space="preserve">            IsTrueOrFalse(this-&gt;sxFnc.CallsEval()),</w:t>
      </w:r>
    </w:p>
    <w:p w:rsidR="00117E74" w:rsidRDefault="00117E74" w:rsidP="00117E74">
      <w:pPr>
        <w:pStyle w:val="NoSpacing"/>
      </w:pPr>
      <w:r>
        <w:t xml:space="preserve">            IsTrueOrFalse(this-&gt;sxFnc.ChildCallsEval()),</w:t>
      </w:r>
    </w:p>
    <w:p w:rsidR="00117E74" w:rsidRDefault="00117E74" w:rsidP="00117E74">
      <w:pPr>
        <w:pStyle w:val="NoSpacing"/>
      </w:pPr>
      <w:r>
        <w:t xml:space="preserve">            IsTrueOrFalse(this-&gt;sxFnc.HasReferenceableBuiltInArguments()),</w:t>
      </w:r>
    </w:p>
    <w:p w:rsidR="00117E74" w:rsidRDefault="00117E74" w:rsidP="00117E74">
      <w:pPr>
        <w:pStyle w:val="NoSpacing"/>
      </w:pPr>
      <w:r>
        <w:t xml:space="preserve">            IsTrueOrFalse(this-&gt;sxFnc.GetArgumentsObjectEscapes()),</w:t>
      </w:r>
    </w:p>
    <w:p w:rsidR="00117E74" w:rsidRDefault="00117E74" w:rsidP="00117E74">
      <w:pPr>
        <w:pStyle w:val="NoSpacing"/>
      </w:pPr>
      <w:r>
        <w:t xml:space="preserve">            IsTrueOrFalse(this-&gt;sxFnc.HasWithStmt()),</w:t>
      </w:r>
    </w:p>
    <w:p w:rsidR="00117E74" w:rsidRDefault="00117E74" w:rsidP="00117E74">
      <w:pPr>
        <w:pStyle w:val="NoSpacing"/>
      </w:pPr>
      <w:r>
        <w:t xml:space="preserve">            IsTrueOrFalse(this-&gt;sxFnc.HasThisStmt()),</w:t>
      </w:r>
    </w:p>
    <w:p w:rsidR="00117E74" w:rsidRDefault="00117E74" w:rsidP="00117E74">
      <w:pPr>
        <w:pStyle w:val="NoSpacing"/>
      </w:pPr>
      <w:r>
        <w:lastRenderedPageBreak/>
        <w:t xml:space="preserve">            IsTrueOrFalse(this-&gt;sxFnc.HasOnlyThisStmts()));</w:t>
      </w:r>
    </w:p>
    <w:p w:rsidR="00117E74" w:rsidRDefault="00117E74" w:rsidP="00117E74">
      <w:pPr>
        <w:pStyle w:val="NoSpacing"/>
      </w:pPr>
      <w:r>
        <w:t xml:space="preserve">        if(this-&gt;sxFnc.funcInfo)</w:t>
      </w:r>
    </w:p>
    <w:p w:rsidR="00117E74" w:rsidRDefault="00117E74" w:rsidP="00117E74">
      <w:pPr>
        <w:pStyle w:val="NoSpacing"/>
      </w:pPr>
      <w:r>
        <w:t xml:space="preserve">        {</w:t>
      </w:r>
    </w:p>
    <w:p w:rsidR="00117E74" w:rsidRDefault="00117E74" w:rsidP="00117E74">
      <w:pPr>
        <w:pStyle w:val="NoSpacing"/>
      </w:pPr>
      <w:r>
        <w:t xml:space="preserve">            this-&gt;sxFnc.funcInfo-&gt;Dump();</w:t>
      </w:r>
    </w:p>
    <w:p w:rsidR="00117E74" w:rsidRDefault="00117E74" w:rsidP="00117E74">
      <w:pPr>
        <w:pStyle w:val="NoSpacing"/>
      </w:pPr>
      <w:r>
        <w:t xml:space="preserve">        }</w:t>
      </w:r>
    </w:p>
    <w:p w:rsidR="00117E74" w:rsidRDefault="00117E74" w:rsidP="00117E74">
      <w:pPr>
        <w:pStyle w:val="NoSpacing"/>
      </w:pPr>
      <w:r>
        <w:t xml:space="preserve">        break;</w:t>
      </w:r>
    </w:p>
    <w:p w:rsidR="00117E74" w:rsidRDefault="00117E74" w:rsidP="00117E74">
      <w:pPr>
        <w:pStyle w:val="NoSpacing"/>
      </w:pPr>
      <w:r>
        <w:t xml:space="preserve">    }</w:t>
      </w:r>
    </w:p>
    <w:p w:rsidR="00117E74" w:rsidRDefault="00117E74" w:rsidP="00117E74">
      <w:pPr>
        <w:pStyle w:val="NoSpacing"/>
      </w:pPr>
      <w:r>
        <w:t>}</w:t>
      </w:r>
    </w:p>
    <w:p w:rsidR="00117E74" w:rsidRDefault="00117E74" w:rsidP="00117E74">
      <w:pPr>
        <w:pStyle w:val="NoSpacing"/>
      </w:pPr>
      <w:r>
        <w:t>#endif</w:t>
      </w:r>
    </w:p>
    <w:p w:rsidR="00117E74" w:rsidRDefault="00117E74" w:rsidP="00117E74">
      <w:pPr>
        <w:pStyle w:val="NoSpacing"/>
      </w:pPr>
    </w:p>
    <w:p w:rsidR="00117E74" w:rsidRDefault="00117E74" w:rsidP="00117E74">
      <w:pPr>
        <w:pStyle w:val="NoSpacing"/>
      </w:pPr>
      <w:r>
        <w:t>DeferredFunctionStub * BuildDeferredStubTree(ParseNode *pnodeFnc, Recycler *recycler)</w:t>
      </w:r>
    </w:p>
    <w:p w:rsidR="00117E74" w:rsidRDefault="00117E74" w:rsidP="00117E74">
      <w:pPr>
        <w:pStyle w:val="NoSpacing"/>
      </w:pPr>
      <w:r>
        <w:t>{</w:t>
      </w:r>
    </w:p>
    <w:p w:rsidR="00117E74" w:rsidRDefault="00117E74" w:rsidP="00117E74">
      <w:pPr>
        <w:pStyle w:val="NoSpacing"/>
      </w:pPr>
      <w:r>
        <w:t xml:space="preserve">    Assert(pnodeFnc-&gt;nop == knopFncDecl);</w:t>
      </w:r>
    </w:p>
    <w:p w:rsidR="00117E74" w:rsidRDefault="00117E74" w:rsidP="00117E74">
      <w:pPr>
        <w:pStyle w:val="NoSpacing"/>
      </w:pPr>
    </w:p>
    <w:p w:rsidR="00117E74" w:rsidRDefault="00117E74" w:rsidP="00117E74">
      <w:pPr>
        <w:pStyle w:val="NoSpacing"/>
      </w:pPr>
      <w:r>
        <w:t xml:space="preserve">    uint nestedCount = pnodeFnc-&gt;sxFnc.nestedCount;</w:t>
      </w:r>
    </w:p>
    <w:p w:rsidR="00117E74" w:rsidRDefault="00117E74" w:rsidP="00117E74">
      <w:pPr>
        <w:pStyle w:val="NoSpacing"/>
      </w:pPr>
      <w:r>
        <w:t xml:space="preserve">    if (nestedCount == 0)</w:t>
      </w:r>
    </w:p>
    <w:p w:rsidR="00117E74" w:rsidRDefault="00117E74" w:rsidP="00117E74">
      <w:pPr>
        <w:pStyle w:val="NoSpacing"/>
      </w:pPr>
      <w:r>
        <w:t xml:space="preserve">    {</w:t>
      </w:r>
    </w:p>
    <w:p w:rsidR="00117E74" w:rsidRDefault="00117E74" w:rsidP="00117E74">
      <w:pPr>
        <w:pStyle w:val="NoSpacing"/>
      </w:pPr>
      <w:r>
        <w:t xml:space="preserve">        return nullptr;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(pnodeFnc-&gt;sxFnc.deferredStub)</w:t>
      </w:r>
    </w:p>
    <w:p w:rsidR="00117E74" w:rsidRDefault="00117E74" w:rsidP="00117E74">
      <w:pPr>
        <w:pStyle w:val="NoSpacing"/>
      </w:pPr>
      <w:r>
        <w:t xml:space="preserve">    {</w:t>
      </w:r>
    </w:p>
    <w:p w:rsidR="00117E74" w:rsidRDefault="00117E74" w:rsidP="00117E74">
      <w:pPr>
        <w:pStyle w:val="NoSpacing"/>
      </w:pPr>
      <w:r>
        <w:t xml:space="preserve">        return pnodeFnc-&gt;sxFnc.deferredStub;</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DeferredFunctionStub *deferredStubs = RecyclerNewArray(recycler, DeferredFunctionStub, nestedCount);</w:t>
      </w:r>
    </w:p>
    <w:p w:rsidR="00117E74" w:rsidRDefault="00117E74" w:rsidP="00117E74">
      <w:pPr>
        <w:pStyle w:val="NoSpacing"/>
      </w:pPr>
      <w:r>
        <w:t xml:space="preserve">    uint i = 0;</w:t>
      </w:r>
    </w:p>
    <w:p w:rsidR="00117E74" w:rsidRDefault="00117E74" w:rsidP="00117E74">
      <w:pPr>
        <w:pStyle w:val="NoSpacing"/>
      </w:pPr>
    </w:p>
    <w:p w:rsidR="00117E74" w:rsidRDefault="00117E74" w:rsidP="00117E74">
      <w:pPr>
        <w:pStyle w:val="NoSpacing"/>
      </w:pPr>
      <w:r>
        <w:t xml:space="preserve">    ParseNode *pnodeBlock = pnodeFnc-&gt;sxFnc.pnodeBodyScope;</w:t>
      </w:r>
    </w:p>
    <w:p w:rsidR="00117E74" w:rsidRDefault="00117E74" w:rsidP="00117E74">
      <w:pPr>
        <w:pStyle w:val="NoSpacing"/>
      </w:pPr>
      <w:r>
        <w:t xml:space="preserve">    Assert(pnodeBlock != nullptr</w:t>
      </w:r>
    </w:p>
    <w:p w:rsidR="00117E74" w:rsidRDefault="00117E74" w:rsidP="00117E74">
      <w:pPr>
        <w:pStyle w:val="NoSpacing"/>
      </w:pPr>
      <w:r>
        <w:t xml:space="preserve">        &amp;&amp; pnodeBlock-&gt;nop == knopBlock</w:t>
      </w:r>
    </w:p>
    <w:p w:rsidR="00117E74" w:rsidRDefault="00117E74" w:rsidP="00117E74">
      <w:pPr>
        <w:pStyle w:val="NoSpacing"/>
      </w:pPr>
      <w:r>
        <w:t xml:space="preserve">        &amp;&amp; (pnodeBlock-&gt;sxBlock.blockType == PnodeBlockType::Function</w:t>
      </w:r>
    </w:p>
    <w:p w:rsidR="00117E74" w:rsidRDefault="00117E74" w:rsidP="00117E74">
      <w:pPr>
        <w:pStyle w:val="NoSpacing"/>
      </w:pPr>
      <w:r>
        <w:t xml:space="preserve">            || pnodeBlock-&gt;sxBlock.blockType == PnodeBlockType::Parameter));</w:t>
      </w:r>
    </w:p>
    <w:p w:rsidR="00117E74" w:rsidRDefault="00117E74" w:rsidP="00117E74">
      <w:pPr>
        <w:pStyle w:val="NoSpacing"/>
      </w:pPr>
    </w:p>
    <w:p w:rsidR="00117E74" w:rsidRDefault="00117E74" w:rsidP="00117E74">
      <w:pPr>
        <w:pStyle w:val="NoSpacing"/>
      </w:pPr>
      <w:r>
        <w:t xml:space="preserve">    for (ParseNode *pnodeChild = pnodeBlock-&gt;sxBlock.pnodeScopes; pnodeChild != nullptr;)</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if (pnodeChild-&gt;nop != knopFncDecl)</w:t>
      </w:r>
    </w:p>
    <w:p w:rsidR="00117E74" w:rsidRDefault="00117E74" w:rsidP="00117E74">
      <w:pPr>
        <w:pStyle w:val="NoSpacing"/>
      </w:pPr>
      <w:r>
        <w:t xml:space="preserve">        {</w:t>
      </w:r>
    </w:p>
    <w:p w:rsidR="00117E74" w:rsidRDefault="00117E74" w:rsidP="00117E74">
      <w:pPr>
        <w:pStyle w:val="NoSpacing"/>
      </w:pPr>
      <w:r>
        <w:t xml:space="preserve">            // We only expect to find a function body block in a parameter scope block.</w:t>
      </w:r>
    </w:p>
    <w:p w:rsidR="00117E74" w:rsidRDefault="00117E74" w:rsidP="00117E74">
      <w:pPr>
        <w:pStyle w:val="NoSpacing"/>
      </w:pPr>
      <w:r>
        <w:t xml:space="preserve">            Assert(pnodeChild-&gt;nop == knopBlock</w:t>
      </w:r>
    </w:p>
    <w:p w:rsidR="00117E74" w:rsidRDefault="00117E74" w:rsidP="00117E74">
      <w:pPr>
        <w:pStyle w:val="NoSpacing"/>
      </w:pPr>
      <w:r>
        <w:t xml:space="preserve">                &amp;&amp; (pnodeBlock-&gt;sxBlock.blockType == PnodeBlockType::Parameter</w:t>
      </w:r>
    </w:p>
    <w:p w:rsidR="00117E74" w:rsidRDefault="00117E74" w:rsidP="00117E74">
      <w:pPr>
        <w:pStyle w:val="NoSpacing"/>
      </w:pPr>
      <w:r>
        <w:t xml:space="preserve">                    || pnodeChild-&gt;sxBlock.blockType == PnodeBlockType::Function));</w:t>
      </w:r>
    </w:p>
    <w:p w:rsidR="00117E74" w:rsidRDefault="00117E74" w:rsidP="00117E74">
      <w:pPr>
        <w:pStyle w:val="NoSpacing"/>
      </w:pPr>
      <w:r>
        <w:t xml:space="preserve">            pnodeChild = pnodeChild-&gt;sxBlock.pnodeNext;</w:t>
      </w:r>
    </w:p>
    <w:p w:rsidR="00117E74" w:rsidRDefault="00117E74" w:rsidP="00117E74">
      <w:pPr>
        <w:pStyle w:val="NoSpacing"/>
      </w:pPr>
      <w:r>
        <w:t xml:space="preserve">            continue;</w:t>
      </w:r>
    </w:p>
    <w:p w:rsidR="00117E74" w:rsidRDefault="00117E74" w:rsidP="00117E74">
      <w:pPr>
        <w:pStyle w:val="NoSpacing"/>
      </w:pPr>
      <w:r>
        <w:t xml:space="preserve">        }</w:t>
      </w:r>
    </w:p>
    <w:p w:rsidR="00117E74" w:rsidRDefault="00117E74" w:rsidP="00117E74">
      <w:pPr>
        <w:pStyle w:val="NoSpacing"/>
      </w:pPr>
      <w:r>
        <w:t xml:space="preserve">        Assert(i &lt; nestedCount);</w:t>
      </w:r>
    </w:p>
    <w:p w:rsidR="00117E74" w:rsidRDefault="00117E74" w:rsidP="00117E74">
      <w:pPr>
        <w:pStyle w:val="NoSpacing"/>
      </w:pPr>
    </w:p>
    <w:p w:rsidR="00117E74" w:rsidRDefault="00117E74" w:rsidP="00117E74">
      <w:pPr>
        <w:pStyle w:val="NoSpacing"/>
      </w:pPr>
      <w:r>
        <w:t xml:space="preserve">        if (pnodeChild-&gt;sxFnc.IsGeneratedDefault())</w:t>
      </w:r>
    </w:p>
    <w:p w:rsidR="00117E74" w:rsidRDefault="00117E74" w:rsidP="00117E74">
      <w:pPr>
        <w:pStyle w:val="NoSpacing"/>
      </w:pPr>
      <w:r>
        <w:t xml:space="preserve">        {</w:t>
      </w:r>
    </w:p>
    <w:p w:rsidR="00117E74" w:rsidRDefault="00117E74" w:rsidP="00117E74">
      <w:pPr>
        <w:pStyle w:val="NoSpacing"/>
      </w:pPr>
      <w:r>
        <w:t xml:space="preserve">            ++i;</w:t>
      </w:r>
    </w:p>
    <w:p w:rsidR="00117E74" w:rsidRDefault="00117E74" w:rsidP="00117E74">
      <w:pPr>
        <w:pStyle w:val="NoSpacing"/>
      </w:pPr>
      <w:r>
        <w:t xml:space="preserve">            pnodeChild = pnodeChild-&gt;sxFnc.pnodeNext;</w:t>
      </w:r>
    </w:p>
    <w:p w:rsidR="00117E74" w:rsidRDefault="00117E74" w:rsidP="00117E74">
      <w:pPr>
        <w:pStyle w:val="NoSpacing"/>
      </w:pPr>
      <w:r>
        <w:t xml:space="preserve">            continue;</w:t>
      </w:r>
    </w:p>
    <w:p w:rsidR="00117E74" w:rsidRDefault="00117E74" w:rsidP="00117E74">
      <w:pPr>
        <w:pStyle w:val="NoSpacing"/>
      </w:pPr>
      <w:r>
        <w:lastRenderedPageBreak/>
        <w:t xml:space="preserve">        }</w:t>
      </w:r>
    </w:p>
    <w:p w:rsidR="00117E74" w:rsidRDefault="00117E74" w:rsidP="00117E74">
      <w:pPr>
        <w:pStyle w:val="NoSpacing"/>
      </w:pPr>
    </w:p>
    <w:p w:rsidR="00117E74" w:rsidRDefault="00117E74" w:rsidP="00117E74">
      <w:pPr>
        <w:pStyle w:val="NoSpacing"/>
      </w:pPr>
      <w:r>
        <w:t xml:space="preserve">        __analysis_assume(i &lt; nestedCount);</w:t>
      </w:r>
    </w:p>
    <w:p w:rsidR="00117E74" w:rsidRDefault="00117E74" w:rsidP="00117E74">
      <w:pPr>
        <w:pStyle w:val="NoSpacing"/>
      </w:pPr>
    </w:p>
    <w:p w:rsidR="00117E74" w:rsidRDefault="00117E74" w:rsidP="00117E74">
      <w:pPr>
        <w:pStyle w:val="NoSpacing"/>
      </w:pPr>
      <w:r>
        <w:t xml:space="preserve">        deferredStubs[i].fncFlags = pnodeChild-&gt;sxFnc.fncFlags;</w:t>
      </w:r>
    </w:p>
    <w:p w:rsidR="00117E74" w:rsidRDefault="00117E74" w:rsidP="00117E74">
      <w:pPr>
        <w:pStyle w:val="NoSpacing"/>
      </w:pPr>
      <w:r>
        <w:t xml:space="preserve">        deferredStubs[i].nestedCount = pnodeChild-&gt;sxFnc.nestedCount;</w:t>
      </w:r>
    </w:p>
    <w:p w:rsidR="00117E74" w:rsidRDefault="00117E74" w:rsidP="00117E74">
      <w:pPr>
        <w:pStyle w:val="NoSpacing"/>
      </w:pPr>
      <w:r>
        <w:t xml:space="preserve">        deferredStubs[i].restorePoint = *pnodeChild-&gt;sxFnc.pRestorePoint;</w:t>
      </w:r>
    </w:p>
    <w:p w:rsidR="00117E74" w:rsidRDefault="00117E74" w:rsidP="00117E74">
      <w:pPr>
        <w:pStyle w:val="NoSpacing"/>
      </w:pPr>
      <w:r>
        <w:t xml:space="preserve">        deferredStubs[i].deferredStubs = BuildDeferredStubTree(pnodeChild, recycler);</w:t>
      </w:r>
    </w:p>
    <w:p w:rsidR="00117E74" w:rsidRDefault="00117E74" w:rsidP="00117E74">
      <w:pPr>
        <w:pStyle w:val="NoSpacing"/>
      </w:pPr>
      <w:r>
        <w:t>#if DEBUG</w:t>
      </w:r>
    </w:p>
    <w:p w:rsidR="00117E74" w:rsidRDefault="00117E74" w:rsidP="00117E74">
      <w:pPr>
        <w:pStyle w:val="NoSpacing"/>
      </w:pPr>
      <w:r>
        <w:t xml:space="preserve">        deferredStubs[i].ichMin = pnodeChild-&gt;ichMin;</w:t>
      </w:r>
    </w:p>
    <w:p w:rsidR="00117E74" w:rsidRDefault="00117E74" w:rsidP="00117E74">
      <w:pPr>
        <w:pStyle w:val="NoSpacing"/>
      </w:pPr>
      <w:r>
        <w:t>#endif</w:t>
      </w:r>
    </w:p>
    <w:p w:rsidR="00117E74" w:rsidRDefault="00117E74" w:rsidP="00117E74">
      <w:pPr>
        <w:pStyle w:val="NoSpacing"/>
      </w:pPr>
      <w:r>
        <w:t xml:space="preserve">        ++i;</w:t>
      </w:r>
    </w:p>
    <w:p w:rsidR="00117E74" w:rsidRDefault="00117E74" w:rsidP="00117E74">
      <w:pPr>
        <w:pStyle w:val="NoSpacing"/>
      </w:pPr>
      <w:r>
        <w:t xml:space="preserve">        pnodeChild = pnodeChild-&gt;sxFnc.pnodeNext;</w:t>
      </w:r>
    </w:p>
    <w:p w:rsidR="00117E74" w:rsidRDefault="00117E74" w:rsidP="00117E74">
      <w:pPr>
        <w:pStyle w:val="NoSpacing"/>
      </w:pPr>
      <w:r>
        <w:t xml:space="preserve">    }</w:t>
      </w:r>
    </w:p>
    <w:p w:rsidR="00117E74" w:rsidRDefault="00117E74" w:rsidP="00117E74">
      <w:pPr>
        <w:pStyle w:val="NoSpacing"/>
      </w:pPr>
    </w:p>
    <w:p w:rsidR="00117E74" w:rsidRDefault="00117E74" w:rsidP="00117E74">
      <w:pPr>
        <w:pStyle w:val="NoSpacing"/>
      </w:pPr>
      <w:r>
        <w:t xml:space="preserve">    return deferredStubs;</w:t>
      </w:r>
    </w:p>
    <w:p w:rsidR="00B156D2" w:rsidRPr="004A2EFF" w:rsidRDefault="00117E74" w:rsidP="00117E74">
      <w:pPr>
        <w:pStyle w:val="NoSpacing"/>
      </w:pPr>
      <w:r>
        <w:t>}</w:t>
      </w:r>
    </w:p>
    <w:sectPr w:rsidR="00B156D2" w:rsidRPr="004A2EFF" w:rsidSect="004A2EFF">
      <w:pgSz w:w="12240" w:h="15840"/>
      <w:pgMar w:top="720" w:right="720" w:bottom="720" w:left="720" w:header="720" w:footer="720" w:gutter="0"/>
      <w:cols w:space="57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74"/>
    <w:rsid w:val="00117E74"/>
    <w:rsid w:val="004A2EFF"/>
    <w:rsid w:val="00B156D2"/>
    <w:rsid w:val="00D073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355A"/>
  <w15:chartTrackingRefBased/>
  <w15:docId w15:val="{925E900A-D8C9-4EA4-BBFE-D8D29A86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2E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catae\Desktop\gulpconcat\dis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template.dotx</Template>
  <TotalTime>1</TotalTime>
  <Pages>1</Pages>
  <Words>69544</Words>
  <Characters>396404</Characters>
  <Application>Microsoft Office Word</Application>
  <DocSecurity>0</DocSecurity>
  <Lines>3303</Lines>
  <Paragraphs>930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Catae</dc:creator>
  <cp:keywords/>
  <dc:description/>
  <cp:lastModifiedBy>Fabricio Catae</cp:lastModifiedBy>
  <cp:revision>4</cp:revision>
  <dcterms:created xsi:type="dcterms:W3CDTF">2016-01-15T16:55:00Z</dcterms:created>
  <dcterms:modified xsi:type="dcterms:W3CDTF">2016-01-15T17:04:00Z</dcterms:modified>
</cp:coreProperties>
</file>