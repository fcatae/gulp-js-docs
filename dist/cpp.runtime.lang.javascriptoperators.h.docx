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#pragma once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namespace IR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class LabelInstr;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enum JsNativeValueType;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namespace Js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struct ResumeYieldData;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#define DeclareExceptionPointer(ep)                 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EXCEPTION_RECORD        ep##er;                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CONTEXT                 ep##c;                 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EXCEPTION_POINTERS      ep = {&amp;ep##er, &amp;ep##c};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#define TYPEOF_ERROR_HANDLER_CATCH(scriptContext, var)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catch (Js::JavascriptExceptionObject *exceptionObject)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Js::Var errorObject = exceptionObject-&gt;GetThrownObject(nullptr);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(errorObject != nullptr &amp;&amp; Js::JavascriptError::Is(errorObject))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HRESULT hr = Js::JavascriptError::GetRuntimeError(Js::RecyclableObject::FromVar(errorObject), nullptr);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(JavascriptError::GetErrorNumberFromResourceID(JSERR_Property_CannotGet_NullOrUndefined) == (long)hr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|| JavascriptError::GetErrorNumberFromResourceID(JSERR_UseBeforeDeclaration) == (long)hr)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(scriptContext-&gt;IsInDebugMode())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JavascriptExceptionOperators::ThrowExceptionObject(exceptionObject, scriptContext, true);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throw exceptionObject;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#define TYPEOF_ERROR_HANDLER_THROW(scriptContext, var)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if (scriptContext-&gt;IsUndeclBlockVar(var))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Assert(scriptContext-&gt;GetConfig()-&gt;IsLetAndConstEnabled());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JavascriptError::ThrowReferenceError(scriptContext, JSERR_UseBeforeDeclaration);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#define BEGIN_TYPEOF_ERROR_HANDLER(scriptContext) 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try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Js::JavascriptExceptionOperators::AutoCatchHandlerExists autoCatchHandlerExists(scriptContext);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class AutoCleanup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private: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public: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AutoCleanup(ScriptContext *const scriptContext) : scriptContext(scriptContext)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(scriptContext-&gt;IsInDebugMode())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scriptContext-&gt;GetDebugContext()-&gt;GetProbeContainer()-&gt;SetThrowIsInternal(true);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~AutoCleanup()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(scriptContext-&gt;IsInDebugMode())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scriptContext-&gt;GetDebugContext()-&gt;GetProbeContainer()-&gt;SetThrowIsInternal(false);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 autoCleanup(scriptContext);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#define END_TYPEOF_ERROR_HANDLER(scriptContext, var)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TYPEOF_ERROR_HANDLER_CATCH(scriptContext, var)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TYPEOF_ERROR_HANDLER_THROW(scriptContext, 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#define BEGIN_PROFILED_TYPEOF_ERROR_HANDLER(scriptContext) 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BEGIN_TYPEOF_ERROR_HANDLER(scriptContext)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#define END_PROFILED_TYPEOF_ERROR_HANDLER(scriptContext, var, functionBody, inlineCacheIndex)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TYPEOF_ERROR_HANDLER_CATCH(scriptContext, var)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functionBody-&gt;GetDynamicProfileInfo()-&gt;RecordFieldAccess(functionBody, inlineCacheIndex, var, FldInfo_NoInfo); \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TYPEOF_ERROR_HANDLER_THROW(scriptContext, 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class JavascriptOperators  /* All static */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Methods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public: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FreeTemp(Var aValue);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IsArray(Var instanceVar);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IsConstructor(Var instanceVar);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IsConcatSpreadable(Var instanceVar);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ToObject(Var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ToWithObject(Var aRight,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OP_LdCustomSpreadIteratorList(Var aRight,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ToNumber(Var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ToNumberInPlace(Var aRight,ScriptContext* scriptContext, JavascriptNumber* 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_M_IX86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Int32ToVar(int32 value,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Int32ToVarInPlace(int32 value, ScriptContext* scriptContext, JavascriptNumber *result);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UInt32ToVar(uint32 value,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UInt32ToVarInPlace(uint32 value, ScriptContext* scriptContext, JavascriptNumber *result);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OP_FinishOddDivBy2(uint32 value,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OP_ApplyArgs(Var func,Var instance,__in_xcount(8)void** stackPtr,CallInfo callInfo,ScriptContext*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Typeof(Var var,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TypeofFld(Var instance, PropertyId propertyId,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TypeofRootFld(Var instance, PropertyId propertyId,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TypeofElem(Var instance, Var 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TypeofElem_UInt32(Var instance, uint32 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TypeofElem_Int32(Var instance, int32 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Delete(Var var,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JavascriptString * Concat3(Var aLeft, Var aCenter, Var aRight,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JavascriptString * NewConcatStrMulti(Var a1, Var a2, uint count,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SetConcatStrMultiItem(Var concatStr, Var str, uint index,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SetConcatStrMultiItem2(Var concatStr, Var str1, Var str2, uint index,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BOOL Equal(Var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Equal_Full(Var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Greater(Var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Greater_Full(Var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GreaterEqual(Var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GreaterEqual_Full(Var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Less(Var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Less_Full(Var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LessEqual(Var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LessEqual_Full(Var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NotEqual(Var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NotEqual_Full(Var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StrictEqual(Var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StrictEqualString(Var aLeft, Var 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StrictEqualEmptyString(Var 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NotStrictEqual(Var aLeft, Var aRight,ScriptContext*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HasOwnProperty(Var instance, PropertyId propertyId, ScriptContext 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GetOwnProperty(Var instance, PropertyId propertyId, Var* value,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GetOwnAccessors(Var instance, PropertyId propertyId, Var* getter, Var* setter, ScriptContext 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EnsureProperty(Var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OP_EnsureNoRootProperty(Var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OP_EnsureNoRootRedeclProperty(Var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OP_ScopedEnsureNoRedeclProperty(FrameDisplay *pDisplay, PropertyId propertyId, Var instanceDefault);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 GetOwnPropertyNames(Var instance,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 GetOwnPropertySymbols(Var instance,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 GetOwnPropertyKeys(Var instance,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 GetOwnEnumerablePropertyNames(Var instance,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 GetOwnEnumerablePropertyNamesSymbols(Var instance,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GetOwnPropertyDescriptor(RecyclableObject* obj, PropertyId propertyId, ScriptContext* scriptContext, PropertyDescriptor* propertyDescriptor);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GetOwnPropertyDescriptor(RecyclableObject* obj, JavascriptString* propertyKey, ScriptContext* scriptContext, PropertyDescriptor* propertyDescriptor);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IsPropertyUnscopable (Var instanceVar,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IsPropertyUnscopable (Var instanceVar, JavascriptString *propertyString);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HasProperty_Impl(RecyclableObject*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HasPropertyUnscopables(RecyclableObject*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HasProperty(RecyclableObject*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HasRootProperty(RecyclableObject*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HasProxyOrPrototypeInlineCacheProperty(RecyclableObject*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HasProxyInPrototypeChain(RecyclableObject*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template&lt;typename PropertyKeyType&gt;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GetPropertyWPCache(Var instance, RecyclableObject* propertyObject, PropertyKeyType propertyKey, Var* value, ScriptContext* requestContext, PropertyString * propertyString);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GetPropertyUnscopable(Var instance, RecyclableObject* propertyObject, PropertyId propertyId, Var* value, ScriptContext* requestContext, PropertyValueInfo* info=NULL);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 GetProperty(RecyclableObject* instance, PropertyId propertyId, 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GetProperty(RecyclableObject* instance, PropertyId propertyId, Var* value, 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 GetProperty(Var instance, RecyclableObject* propertyObject, PropertyId propertyId, 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GetProperty(Var instance, RecyclableObject* propertyObject, PropertyId propertyId, Var* value, 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GetPropertyObject(Var instance, ScriptContext * scriptContext, RecyclableObject** propertyObject);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GetRootProperty(Var instance, PropertyId propertyId, Var* value, 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 GetRootProperty(RecyclableObject* instance, PropertyId propertyId, 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Var  GetPropertyReference(RecyclableObject* instance, PropertyId propertyId,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GetPropertyReference(RecyclableObject* instance, PropertyId propertyId, Var* value,ScriptContext*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GetPropertyReference(Var instance, RecyclableObject* propertyObject, PropertyId propertyId, Var* value,ScriptContext*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GetRootPropertyReference(RecyclableObject* instance, PropertyId propertyId, Var* value,ScriptContext* requestContext, PropertyValueInfo* info =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template&lt;typename PropertyKeyType&gt;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SetPropertyWPCache(Var instance, RecyclableObject* object, PropertyKeyType propertyKey, Var newValue, ScriptContext* requestContext, PropertyString * propertyString,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SetPropertyUnscopable(Var instance, RecyclableObject* receiver, PropertyId propertyId, Var newValue, PropertyValueInfo * info, ScriptContext* requestContext,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SetProperty(Var instance, RecyclableObject* object, PropertyId propertyId, Var newValue, ScriptContext* requestContext,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SetProperty(Var instance, RecyclableObject* receiver, PropertyId propertyId, Var newValue, PropertyValueInfo * info, ScriptContext* requestContext,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SetRootProperty(RecyclableObject* instance, PropertyId propertyId, Var newValue, PropertyValueInfo * info, ScriptContext* requestContext,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GetAccessors(RecyclableObject* instance, PropertyId propertyId, ScriptContext* requestContext, Var* getter, Var*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SetAccessors(RecyclableObject* instance, PropertyId propertyId, Var getter, Var setter,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InitProperty(RecyclableObject* instance, PropertyId propertyId, Var newValue,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DeleteProperty(RecyclableObject* instance, PropertyId propertyId,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DeletePropertyUnscopables(RecyclableObject* instance, PropertyId propertyId,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DeleteProperty_Impl(RecyclableObject* instance, PropertyId propertyId,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TypeId GetTypeId(Var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IsObject(Var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IsExposedType(TypeId typeId);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IsObjectType(TypeId typeId);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IsObjectOrNull(Var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IsUndefinedOrNullType(TypeId);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IsSpecialObjectType(TypeId typeId);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IsJsNativeObject(Var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IsUndefinedObject(Var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IsUndefinedObject(Var instance,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IsUndefinedObject(Var instance, RecyclableObject *libraryUndefined);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IsUndefinedObject(Var isntance, JavascriptLibrary* library);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IsAnyNumberValue(Var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IsIterable(RecyclableObject* 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IsClassConstructor(Var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HasOwnItem(RecyclableObject* instance, uint32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HasItem(RecyclableObject* instance, uint32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HasItem(RecyclableObject* instance, uint64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GetOwnItem(RecyclableObject* instance, uint32 index, Var* value,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GetItem(RecyclableObject* instance, uint64 index, Var* value,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GetItem(RecyclableObject* instance, uint32 index, Var* value,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GetItem(Var instance, RecyclableObject* propertyObject, uint32 index, Var* value,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GetItemReference(RecyclableObject* instance, uint32 index, Var* value,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GetItemReference(Var instance, RecyclableObject* propertyObject, uint32 index, Var* value,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SetItem(Var instance, RecyclableObject* object, uint64 index, Var 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BOOL SetItem(Var instance, RecyclableObject* object, uint32 index, Var value, ScriptContext* scriptContext, PropertyOperationFlags flags = PropertyOperation_None, BOOL skipPrototypeCheck =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DeleteItem(RecyclableObject* instance, uint32 index,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DeleteItem(RecyclableObject* instance, uint64 index,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Construct(RecyclableObject* constructor, const Arguments args,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CreateFromConstructor(RecyclableObject* constructor,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OrdinaryCreateFromConstructor(RecyclableObject* constructor, RecyclableObject* obj, DynamicObject* intrinsicProto,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template&lt;typename PropertyKeyType&gt;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CheckPrototypesForAccessorOrNonWritablePropertySlow(RecyclableObject* instance, PropertyKeyType propertyKey, Var* setterValueOrProxy, DescriptorFlags* flags, bool isRoot,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CheckPrototypesForAccessorOrNonWritableProperty(RecyclableObject* instance, PropertyId propertyId, Var* setterValueOrProxy, DescriptorFlags* flags, PropertyValueInfo*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CheckPrototypesForAccessorOrNonWritableProperty(RecyclableObject* instance, JavascriptString* propertyNameString, Var* setterValueOrProxy, DescriptorFlags* flags, PropertyValueInfo*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CheckPrototypesForAccessorOrNonWritableRootProperty(RecyclableObject* instance, PropertyId propertyId, Var* setterValueOrProxy, DescriptorFlags* flags, PropertyValueInfo*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CheckPrototypesForAccessorOrNonWritableItem(RecyclableObject* instance, uint32 index, Var* setterValueOrProxy, DescriptorFlags* flags, ScriptContext* scriptContext, BOOL skipPrototypeCheck =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&lt;typename PropertyKeyType, bool unscopable&gt;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DescriptorFlags GetterSetter_Impl(RecyclableObject* instance, PropertyKeyType propertyKey, Var* setterValue, PropertyValueInfo*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DescriptorFlags GetterSetterUnscopable(RecyclableObject* instance, PropertyId propertyId, Var* setterValue, PropertyValueInfo*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DescriptorFlags GetterSetter(RecyclableObject* instance, PropertyId propertyId, Var* setterValue, PropertyValueInfo*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DescriptorFlags GetterSetter(RecyclableObject* instance, JavascriptString * propertyName, Var* setterValue, PropertyValueInfo*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OP_InvalidateProtoCaches(PropertyId propertyId,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SetGlobalPropertyNoHost(wchar_t const * propertyName, charcount_t propertyLength, Var value,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GetPrototype(RecyclableObject*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OP_GetPrototype(Var 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OP_HasProperty(Var instance, PropertyId propertyId,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OP_HasOwnProperty(Var instance, PropertyId propertyId,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HasOwnPropertyNoHostObject(Var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HasOwnPropertyNoHostObjectForHeapEnum(Var instance, PropertyId propertyId, ScriptContext* scriptContext, Var&amp; getter, Var&amp;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GetOwnPropertyNoHostObjectForHeapEnum(Var instance, PropertyId propertyId, ScriptContext* scriptContext, Var&amp; getter, Var &amp;setter);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OP_HasOwnPropScoped(Var instance, PropertyId propertyId, Var defaultInstance,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OP_GetProperty(Var instance, PropertyId propertyId,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OP_GetRootProperty(Var instance, PropertyId propertyId, PropertyValueInfo 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OP_SetProperty(Var instance, PropertyId propertyId, Var newValue, ScriptContext* scriptContext, PropertyValueInfo * info = nullptr, PropertyOperationFlags flags = PropertyOperation_None, Var thisInstance 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SetPropertyOnTaggedNumber(Var instance, RecyclableObject* object, PropertyId propertyId, Var newValue, ScriptContext* requestContext,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SetItemOnTaggedNumber(Var instance, RecyclableObject* object, uint32 index, Var newValue, ScriptContext* requestContext, PropertyOperationFlags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OP_StFunctionExpression(Var instance,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OP_InitProperty(Var instance,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Var OP_DeleteProperty(Var instance, PropertyId propertyId, ScriptContext* scriptContext,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OP_DeleteRootProperty(Var instance, PropertyId propertyId, ScriptContext* scriptContext,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OP_InitLetProperty(Var instance,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OP_InitConstProperty(Var instance,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OP_InitUndeclRootLetProperty(Var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OP_InitUndeclRootConstProperty(Var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OP_InitUndeclConsoleLetProperty(Var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OP_InitUndeclConsoleConstProperty(Var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OP_InitClassMember(Var instance,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OP_InitClassMemberComputedName(Var object, Var elementName, Var 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OP_InitClassMemberGet(Var object, PropertyId propertyId, Var getter);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OP_InitClassMemberGetComputedName(Var object, Var elementName, Var getter,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OP_InitClassMemberSet(Var object, PropertyId propertyId, Var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OP_InitClassMemberSetComputedName(Var object, Var elementName, Var getter,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Js::PropertyId GetPropertyId(Var propertyName,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OP_HasItem(Var instance, Var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OP_GetElementI(Var instance, Var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OP_GetElementI_JIT(Var instance, Var index,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ENABLE_NATIVE_CODEGEN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OP_GetElementI_JIT_ExpectingNativeFloatArray(Var instance, Var index,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OP_GetElementI_JIT_ExpectingVarArray(Var instance, Var index,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OP_GetElementI_UInt32(Var instance, uint32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OP_GetElementI_UInt32_ExpectingNativeFloatArray(Var instance, uint32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OP_GetElementI_UInt32_ExpectingVarArray(Var instance, uint32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OP_GetElementI_Int32(Var instance, int32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OP_GetElementI_Int32_ExpectingNativeFloatArray(Var instance, int32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OP_GetElementI_Int32_ExpectingVarArray(Var instance, int32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GetElementIHelper(Var instance, Var index, Var receiver,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int32 OP_GetNativeIntElementI(Var instance, Var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int32 OP_GetNativeIntElementI_Int32(Var instance, int32 index,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int32 OP_GetNativeIntElementI_UInt32(Var instance, uint32 index,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double OP_GetNativeFloatElementI(Var instance, Var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double OP_GetNativeFloatElementI_Int32(Var instance, int32 index,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double OP_GetNativeFloatElementI_UInt32(Var instance, uint32 index,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OP_GetMethodElement(Var instance, Var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OP_GetMethodElement_UInt32(Var instance, uint32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OP_GetMethodElement_Int32(Var instance, int32 aElementIndex,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OP_SetElementI(Var instance, Var aElementIndex, Var aValue,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OP_SetElementI_JIT(Var instance, Var aElementIndex, Var aValue,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OP_SetElementI_UInt32(Var instance, uint32 aElementIndex, Var aValue,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OP_SetElementI_Int32(Var instance, int aElementIndex, Var aValue,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BOOL SetElementIHelper(Var receiver, RecyclableObject* object, Var index, Var value, ScriptContext* scriptContext,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OP_SetNativeIntElementI(Var instance, Var aElementIndex, int32 aValue,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OP_SetNativeIntElementI_UInt32(Var instance, uint32 aElementIndex, int32 aValue,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OP_SetNativeIntElementI_Int32(Var instance, int aElementIndex, int32 aValue,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OP_SetNativeFloatElementI(Var instance, Var aElementIndex, ScriptContext* scriptContext, PropertyOperationFlags flags, double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OP_SetNativeFloatElementI_UInt32(Var instance, uint32 aElementIndex, ScriptContext* scriptContext, PropertyOperationFlags flags, double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OP_SetNativeFloatElementI_Int32(Var instance, int aElementIndex, ScriptContext* scriptContext, PropertyOperationFlags flags, double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OP_DeleteElementI(Var instance, Var aElementIndex, ScriptContext* scriptContext,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OP_DeleteElementI_UInt32(Var instance, uint32 aElementIndex, ScriptContext* scriptContext,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OP_DeleteElementI_Int32(Var instance, int aElementIndex, ScriptContext* scriptContext,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OP_Memset(Var instance, int32 start, Var value, int32 length,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OP_Memcopy(Var dstInstance, int32 dstStart, Var srcInstance, int32 srcStart, int32 length,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OP_GetLength(Var 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OP_GetThis(Var thisVar, int moduleID,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OP_GetThisNoFastPath(Var thisVar, int moduleID,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OP_StrictGetThis(Var thisVar,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IsThisSelf(TypeId typeId);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GetThisHelper(Var thisVar, TypeId typeId, int moduleID,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GetThisFromModuleRoot(Var 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OP_GetThisScoped(FrameDisplay *pScope, Var defaultInstance,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OP_UnwrapWithObj(Var aValue);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OP_GetInstanceScoped(FrameDisplay *pScope, PropertyId propertyId, Var rootObject, Var* result2,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OP_InitPropertyScoped(FrameDisplay *pScope, PropertyId propertyId, Var newValue, Var defaultInstance,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OP_InitFuncScoped(FrameDisplay *pScope, PropertyId propertyId, Var newValue, Var defaultInstance,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OP_DeletePropertyScoped(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FrameDisplay *pScope,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PropertyId propertyId,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defaultInstance,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ScriptContext*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PropertyOperationFlags propertyOperationFlags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OP_TypeofPropertyScoped(FrameDisplay *pScope, PropertyId propertyId, Var defaultInstance,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OP_InitGetter(Var object, PropertyId propertyId, Var getter);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Js::PropertyId OP_InitElemGetter(Var object, Var elementName, Var getter,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OP_InitSetter(Var object, PropertyId propertyId, Var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Js::PropertyId OP_InitElemSetter(Var object, Var elementName, Var getter,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OP_InitComputedProperty(Var object, Var elementName, Var value, ScriptContext* scriptContext,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OP_InitProto(Var object, PropertyId propertyId, Var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ForInObjectEnumerator * OP_GetForInEnumerator(Var enumerable,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OP_ReleaseForInEnumerator(ForInObjectEnumerator * enumerator,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OP_BrOnEmpty(ForInObjectEnumerator * enumerator);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OP_BrHasSideEffects(int se,ScriptContext*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OP_BrNotHasSideEffects(int se,ScriptContext*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OP_BrFncEqApply(Var instance,ScriptContext*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OP_BrFncNeqApply(Var instance,ScriptContext*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OP_CmEq_A(Js::Var a,Js::Var b,ScriptContext*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OP_CmNeq_A(Js::Var a,Js::Var b,ScriptContext*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Var OP_CmSrEq_A(Js::Var a,Js::Var b,ScriptContext*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OP_CmSrEq_String(Var a, Var b,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OP_CmSrEq_EmptyString(Var a,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OP_CmSrNeq_A(Js::Var a,Js::Var b,ScriptContext*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OP_CmLt_A(Js::Var a,Js::Var b,ScriptContext*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OP_CmLe_A(Js::Var a,Js::Var b,ScriptContext*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OP_CmGt_A(Js::Var a,Js::Var b,ScriptContext*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OP_CmGe_A(Js::Var a,Js::Var b,ScriptContext*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FunctionInfo * JavascriptOperators::GetConstructorFunctionInfo(Var instance,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Detach the type array buffer, if possible, and returns the state of the object which can be used to initialize another 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DetachedStateBase* DetachVarAndGetState(Var 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IsObjectDetached(Var 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will return a new object from the state returned by the above operation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NewVarFromDetachedState(DetachedStateBase* state, JavascriptLibrary *library);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NewScObjectLiteral(ScriptContext* scriptContext, const Js::PropertyIdArray *propIds, DynamicType ** literalType);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DynamicType * EnsureObjectLiteralType(ScriptContext* scriptContext, const Js::PropertyIdArray *propIds, DynamicType ** literalType);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uint GetLiteralSlotCapacity(Js::PropertyIdArray const * propIds, ScriptContext *const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uint GetLiteralInlineSlotCapacity(Js::PropertyIdArray const * propIds, ScriptContext *const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NewJavascriptObjectNoArg(ScriptContext*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NewJavascriptArrayNoArg(ScriptContext*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NewScObjectNoCtorCommon(Var instance, ScriptContext* requestContext, bool isBaseClassConstructorNewScObject =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NewScObjectNoCtor(Var instance,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NewScObjectNoCtorFull(Var instance,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NewScObjectNoArgNoCtorCommon(Var instance, ScriptContext* requestContext, bool isBaseClassConstructorNewScObject =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NewScObjectNoArgNoCtor(Var instance,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NewScObjectNoArgNoCtorFull(Var instance,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NewScObjectNoArg(Var instance,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NewScObject(const Var callee, const Arguments args, ScriptContext *const scriptContext, const Js::AuxArray&lt;uint32&gt; *spreadIndices 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AddVarsToArraySegment(SparseArraySegment&lt;Var&gt; * segment, const Js::VarArray *vars);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AddIntsToArraySegment(SparseArraySegment&lt;int32&gt; * segment, const Js::AuxArray&lt;int32&gt; *ints);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AddFloatsToArraySegment(SparseArraySegment&lt;double&gt; * segment, const Js::AuxArray&lt;double&gt; *doubles);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UpdateNewScObjectCache(Var function, Var instance,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GetIteratorFunction(Var iterable,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GetIteratorFunction(RecyclableObject* instance,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GetIterator(Var 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GetIterator(RecyclableObject* 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IteratorNext(RecyclableObject* iterator, ScriptContext* scriptContext, Var value 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IteratorComplete(RecyclableObject* iterResult,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IteratorValue(RecyclableObject* iterResult,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IteratorStep(RecyclableObject* iterator, ScriptContext* scriptContext, RecyclableObject** 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IteratorStepAndValue(RecyclableObject* iterator, ScriptContext* scriptContext, Var* resultValue);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TraceUseConstructorCache(const ConstructorCache* ctorCache, const JavascriptFunction* ctor, bool isHit);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TraceUpdateConstructorCache(const ConstructorCache* ctorCache, const FunctionBody* ctorBody, bool updated, const wchar_t* reason);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ConvertToUnmappedArguments(HeapArgumentsObject *argumentsObject, uint32 paramCount, Var *paramAddr, DynamicObject* frameObject, Js::PropertyIdArray *propIds, uint32 formalsCount,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Js::GlobalObject * OP_LdRoot(ScriptContext*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Js::ModuleRoot * GetModuleRoot(int moduleID,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Js::Var OP_LoadModuleRoot(int moduleID,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OP_LdNull(ScriptContext*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OP_LdUndef(ScriptContext*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OP_LdNaN(ScriptContext*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OP_LdInfinity(ScriptContext*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OP_LdHandlerScope(Var argThis,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OP_LdFrameDisplay(void *argHead, void *argEnv,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OP_LdFrameDisplayNoParent(void *argHead,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OP_LdStrictFrameDisplay(void *argHead, void *argEnv,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OP_LdStrictFrameDisplayNoParent(void *argHead,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OP_LdInnerFrameDisplay(void *argHead, void *argEnv,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OP_LdInnerFrameDisplayNoParent(void *argHead,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OP_LdStrictInnerFrameDisplay(void *argHead, void *argEnv,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FrameDisplay* OP_LdStrictInnerFrameDisplayNoParent(void *argHead,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CheckInnerFrameDisplayArgument(void *argHead);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LoadHeapArguments(JavascriptFunction *funcCallee, unsigned int count, Var *pParams, Var frameObj, Var vArray, ScriptContext* scriptContext, bool nonSimpleParamList);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LoadHeapArgsCached(JavascriptFunction *funcCallee, uint32 actualsCount, uint32 formalsCount, Var *pParams, Var frameObj, ScriptContext* scriptContext, bool nonSimpleParamList);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HeapArgumentsObject *CreateHeapArguments(JavascriptFunction *funcCallee, uint32 actualsCount, uint32 formalsCount, Var frameObj,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OP_InitCachedScope(Var varFunc, const PropertyIdArray *propIds, DynamicType ** literalType, bool formalsAreLetDecls,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OP_InvalidateCachedScope(Var varEnv, int32 envIndex);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OP_InitCachedFuncs(Var varScope, FrameDisplay *pDisplay, const FuncInfoArray *info,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OP_NewScopeObject(ScriptContext*scriptContext);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Var* OP_NewScopeSlots(unsigned int count, ScriptContext *scriptContext, Var scope);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Var* OP_NewScopeSlotsWithoutPropIds(unsigned int count, int index, ScriptContext *scriptContext, FunctionBody *functionBody);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Var* OP_CloneScopeSlots(Var *scopeSlots,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OP_NewPseudoScope(ScriptContext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OP_NewBlockScope(ScriptContext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OP_CloneBlockScope(BlockActivationObject *blockScope, ScriptContext *scriptContext);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OP_InitClass(Var constructor, Var extends,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OP_LoadUndefinedToElement(Var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OP_LoadUndefinedToElementDynamic(Var instance, PropertyId propertyId,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OP_LoadUndefinedToElementScoped(FrameDisplay *pScope, PropertyId propertyId, Var defaultInstance,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OP_IsInst(Var instance, Var aClass, ScriptContext* scriptContext, IsInstInlineCache *inlineCache);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IsIn(Var argProperty, Var instance,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GetRemoteTypeId(Var instance, TypeId* typeId);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FunctionProxy* GetDeferredDeserializedFunctionProxy(JavascriptFunction* func);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Var PatchGetValue(FunctionBody *const functionBody, TInlineCache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Var PatchGetValueWithThisPtr(FunctionBody *const functionBody, TInlineCache *const inlineCache, const InlineCacheIndex inlineCacheIndex, Var instance, PropertyId propertyId, Var thisInstance);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Var PatchGetValueForTypeOf(FunctionBody *const functionBody, TInlineCache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PatchGetValueUsingSpecifiedInlineCache(InlineCache * inlineCache, Var instance, RecyclableObject * object, PropertyId propertyId,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PatchGetValueNoFastPath(FunctionBody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PatchGetValueWithThisPtrNoFastPath(FunctionBody *const functionBody, InlineCache *const inlineCache, const InlineCacheIndex inlineCacheIndex, Var instance, PropertyId propertyId, Var thisInstance);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template &lt;bool IsFromFullJit, class TInlineCache&gt; static Var PatchGetRootValue(FunctionBody *const functionBody, TInlineCache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Var PatchGetRootValueForTypeOf(FunctionBody *const functionBody, TInlineCache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PatchGetRootValueNoFastPath_Var(FunctionBody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PatchGetRootValueNoFastPath(FunctionBody *const functionBody, 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Var PatchGetPropertyScoped(FunctionBody *const functionBody, TInlineCache *const inlineCache, const InlineCacheIndex inlineCacheIndex, FrameDisplay *pScope,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void PatchSetPropertyScoped(FunctionBody *const functionBody, TInlineCache *const inlineCache, const InlineCacheIndex inlineCacheIndex, FrameDisplay *pScope, PropertyId propertyId, Var newValue, Var defaultInstance,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Var PatchGetPropertyForTypeOfScoped(FunctionBody *const functionBody, TInlineCache *const inlineCache, const InlineCacheIndex inlineCacheIndex, FrameDisplay *pScope,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void PatchPutValue(FunctionBody *const functionBody, TInlineCache *const inlineCache, const InlineCacheIndex inlineCacheIndex, Var obj, PropertyId propertyId, Var newValue,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void PatchPutValueWithThisPtr(FunctionBody *const functionBody, TInlineCache *const inlineCache, const InlineCacheIndex inlineCacheIndex, Var obj, PropertyId propertyId, Var newValue, Var thisInstance,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void PatchPutRootValue(FunctionBody *const functionBody, TInlineCache *const inlineCache, const InlineCacheIndex inlineCacheIndex, Var obj, PropertyId propertyId, Var newValue,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void PatchPutValueNoLocalFastPath(FunctionBody *const functionBody, TInlineCache *const inlineCache, const InlineCacheIndex inlineCacheIndex, Var instance, PropertyId propertyId, Var newValue,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void PatchPutValueWithThisPtrNoLocalFastPath(FunctionBody *const functionBody, TInlineCache *const inlineCache, const InlineCacheIndex inlineCacheIndex, Var instance, PropertyId propertyId, Var newValue, Var thisInstance,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void PatchPutRootValueNoLocalFastPath(FunctionBody *const functionBody, TInlineCache *const inlineCache, const InlineCacheIndex inlineCacheIndex, Var instance, PropertyId propertyId, Var newValue,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PatchPutValueNoFastPath(FunctionBody *const functionBody, InlineCache *const inlineCache, const InlineCacheIndex inlineCacheIndex, Var obj, PropertyId propertyId, Var newValue,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PatchPutValueWithThisPtrNoFastPath(FunctionBody *const functionBody, InlineCache *const inlineCache, const InlineCacheIndex inlineCacheIndex, Var obj, PropertyId propertyId, Var newValue, Var thisInstance,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PatchPutRootValueNoFastPath(FunctionBody *const functionBody, InlineCache *const inlineCache, const InlineCacheIndex inlineCacheIndex, Var obj, PropertyId propertyId, Var newValue, PropertyOperationFlags flags =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void PatchInitValue(FunctionBody *const functionBody, TInlineCache *const inlineCache, const InlineCacheIndex inlineCacheIndex, RecyclableObject* object,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PatchInitValueNoFastPath(FunctionBody *const functionBody, InlineCache *const inlineCache, const InlineCacheIndex inlineCacheIndex, RecyclableObject* object,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Var PatchGetMethod(FunctionBody *const functionBody, TInlineCache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template &lt;bool IsFromFullJit, class TInlineCache&gt; static Var PatchGetRootMethod(FunctionBody *const functionBody, TInlineCache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IsFromFullJit, class TInlineCache&gt; static Var PatchScopedGetMethod(FunctionBody *const functionBody, TInlineCache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PatchGetMethodNoFastPath(FunctionBody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PatchGetRootMethodNoFastPath_Var(FunctionBody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PatchGetRootMethodNoFastPath(FunctionBody *const functionBody, 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PatchGetMethodFromObject(Var instance, RecyclableObject * propertyObject, PropertyId propertyId, PropertyValueInfo * info, ScriptContext * scriptContext, bool isRootLd);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TracePropertyEquivalenceCheck(const JitEquivalentTypeGuard* guard, const Type* type, const Type* refType, bool isEquivalent, uint failedPropertyIndex);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IsStaticTypeObjTypeSpecEquivalent(const TypeEquivalenceRecord&amp; equivalenceRecord, uint&amp; failedIndex);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IsStaticTypeObjTypeSpecEquivalent(const EquivalentPropertyEntry *entry);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CheckIfTypeIsEquivalent(Type* type, JitEquivalentTypeGuard* guard);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GetPropertyIdForInt(uint64 value, ScriptContext* scriptContext, PropertyRecord const ** 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GetPropertyIdForInt(uint32 value, ScriptContext* scriptContext, PropertyRecord const ** 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TryConvertToUInt32(const wchar_t* str, int length, uint32*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ToPropertyDescriptor(Var propertySpec, PropertyDescriptor* descriptor,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FromPropertyDescriptor(PropertyDescriptor descriptor,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CompletePropertyDescriptor(PropertyDescriptor* resultDescriptor, PropertyDescriptor* likePropertyDescriptor,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SetPropertyDescriptor(RecyclableObject* object, PropertyId propId, PropertyDescriptor descriptor);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DefineOwnPropertyDescriptor(RecyclableObject* object, PropertyId propId, const PropertyDescriptor&amp; descriptor, bool throwOnError,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DefineOwnPropertyForArray(JavascriptArray* arr, PropertyId propId, const PropertyDescriptor&amp; descriptor, bool throwOnError,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IsCompatiblePropertyDescriptor(const PropertyDescriptor&amp; descriptor, PropertyDescriptor* currentDescriptor, bool isExtensible, bool throwOnError,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needToSetProperty&gt;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ValidateAndApplyPropertyDescriptor(RecyclableObject* obj, PropertyId propId, const PropertyDescriptor&amp; descriptor,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PropertyDescriptor* currentPropertyDescriptor, bool isExtensible, bool throwOnError,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isAccessor&gt;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PropertyDescriptor FillMissingPropertyDescriptorFields(PropertyDescriptor descriptor,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OP_InvokePut(Js::ScriptContext *scriptContext, Var function, CallInfo callInfo, ...);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DefaultAccessor(RecyclableObject* function, CallInfo callInfo, ...);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IsUndefinedAccessor(Var accessor,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SetAttributes(RecyclableObject* object, PropertyId propId, const PropertyDescriptor&amp; descriptor, bool force);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OP_ClearAttributes(Var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OP_Freeze(Var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RootToThisObject(const Var object, ScriptContext * const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CallGetter(RecyclableObject * const function, Var const object, ScriptContext * const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CallSetter(RecyclableObject * const function, Var const object, Var const value, ScriptContext * const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CheckIfObjectAndPrototypeChainHasOnlyWritableDataProperties(RecyclableObject*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CheckIfPrototypeChainHasOnlyWritableDataProperties(RecyclableObject* 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DoCheckIfPrototypeChainHasOnlyWritableDataProperties(RecyclableObject* 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OP_SetComputedNameVar(Var method, Var computedNameVar);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OP_SetHomeObj(Var method, Var homeObj);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OP_LdSuper(Var scriptFunction,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OP_LdSuperCtor(Var scriptFunction,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OP_ScopedLdSuper(Var scriptFunction,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OP_ScopedLdSuperCtor(Var scriptFunction,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ScopedLdSuperHelper(Var scriptFunction, Js::PropertyId propertyId,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OP_ResumeYield(ResumeYieldData* yieldData, RecyclableObject* iterator);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OP_AsyncSpawn(Js::Var aGenerator, Js::Var aThis,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* JitRecyclerAlloc(size_t size, Recycler* recycler)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TRACK_ALLOC_INFO(recycler, T, Recycler, size - sizeof(T), (size_t)-1);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recycler-&gt;AllocZero(size);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* AllocMemForVarArray(size_t size, Recycler* recycler);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* AllocUninitializedNumber(RecyclerJavascriptNumberAllocator * allocator);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ScriptAbort();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class EntryInfo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public: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static FunctionInfo DefaultAccessor;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stopAtProxy, class Func&gt;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MapObjectAndPrototypes(RecyclableObject* object, Func func);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stopAtProxy, class Func&gt;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MapObjectAndPrototypesUntil(RecyclableObject* object, Func func);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ENABLE_PROFILE_INFO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UpdateNativeArrayProfileInfoToCreateVarArray(Var instance, const bool expectingNativeFloatArray, const bool expectingVarArray);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SetElementMayHaveImplicitCalls(ScriptContext *const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 *GetCallableObjectOrThrow(const Var callee, ScriptContext *const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Js::Var BoxStackInstance(Js::Var value, ScriptContext * scriptContext, bool allowStackFunction =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PropertyReferenceWalkUnscopable(Var instance, RecyclableObject** propertyObject, PropertyId propertyId, Var* value, PropertyValueInfo* info,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PropertyReferenceWalk(Var instance, RecyclableObject** propertyObject, PropertyId propertyId, Var* value, PropertyValueInfo* info,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VarToNativeArray(Var arrayObject,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JsNativeValueType valueType,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__in UINT length,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__in UINT elementSize,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__out_bcount(length*elementSize) byte* contentBuffer,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Var SpeciesConstructor(RecyclableObject* object, Var defaultConstructor,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GetSpecies(RecyclableObject* constructor,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private: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RelationalComparsionHelper(Var aLeft, Var aRight, ScriptContext* scriptContext, bool leftFirst, bool undefinedAs);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&lt;typename ArrayType&gt;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ObjectToNativeArray(ArrayType* arrayObject,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JsNativeValueType valueType,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__in UINT length,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__in UINT elementSize,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__out_bcount(length*elementSize) byte* contentBuffer,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&lt;typename ArrayType&gt;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Js::Var GetElementAtIndex(ArrayType* arrayObject, UINT index, Js::ScriptContext*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IsPropertyObject(RecyclableObject *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template&lt;typename PropertyKeyType, bool doFastProtoChainCheck, bool isRoot&gt;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CheckPrototypesForAccessorOrNonWritablePropertyCore(RecyclableObject* 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PropertyKeyType propertyKey, Var* setterValue, DescriptorFlags* flags, PropertyValueInfo* info,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 * GetPrototypeObject(RecyclableObject * constructorFunction,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 * GetPrototypeObjectForConstructorCache(RecyclableObject * constructor, ScriptContext * scriptContext, bool&amp; canBeCached);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PrototypeObject(Var prototypeProperty, RecyclableObject * constructorFunction,  ScriptContext * scriptContext, RecyclableObject** prototypeObject);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NewScObjectHostDispatchOrProxy(RecyclableObject * function, ScriptContext 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NewScObjectCommon(RecyclableObject * functionObject, FunctionInfo * functionInfo, ScriptContext * scriptContext, bool isBaseClassConstructorNewScObject =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Reject(bool throwOnError, ScriptContext* scriptContext, long errorCode,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AreSamePropertyDescriptors(const PropertyDescriptor* x, const PropertyDescriptor* y,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CanonicalizeAccessor(Var accessor,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BuildHandlerScope(Var argThis, RecyclableObject * hostObject, FrameDisplay * pScopes,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TryLoadRoot(Var&amp; thisVar, TypeId typeId, int moduleID,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GetProperty_Internal(Var instance, RecyclableObject* propertyObject, const bool isRoot, PropertyId propertyId, Var* value, ScriptContext* requestContext, PropertyValueInfo*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RecyclableObject* GetPrototypeNoTrap(RecyclableObject*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GetPropertyReference_Internal(Var instance, RecyclableObject* propertyObject, const bool isRoot, PropertyId propertyId, Var* value,ScriptContext* requestContext, PropertyValueInfo*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PropertyReferenceWalk_Impl(Var instance, RecyclableObject** propertyObject, PropertyId propertyId, Var* value, PropertyValueInfo* info,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Var TypeofFld_Internal(Var instance, const bool isRoot, PropertyId propertyId,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SetProperty_Internal(Var instance, RecyclableObject* object, const bool isRoot, PropertyId propertyId, Var newValue, PropertyValueInfo * info, ScriptContext* requestContext,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&lt;typename TPropertyKey&gt;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static DescriptorFlags GetRootSetter(RecyclableObject* instance, TPropertyKey propertyKey, Var *setterValue, PropertyValueInfo* info, ScriptContext*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IsNumberFromNativeArray(Var instance, uint32 index,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GetItemFromArrayPrototype(JavascriptArray * arr, int32 indexInt, Var * result,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OP_GetElementI_ArrayFastPath(T * arr, int indexInt, Var * result, ScriptContext 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ImplicitCallFlags  CacheAndClearImplicitBit(ScriptContext*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ImplicitCallFlags CheckAndUpdateFunctionBodyWithImplicitFlag(FunctionBody* functionBody);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void RestoreImplicitFlag(ScriptContext* scriptContext, ImplicitCallFlags prevImplicitCallFlags, ImplicitCallFlags currImplicitCallFlags);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ToPropertyDescriptorForProxyObjects(Var propertySpec, PropertyDescriptor* descriptor,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static BOOL ToPropertyDescriptorForGenericObjects(Var propertySpec, PropertyDescriptor* descriptor, ScriptContext*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} // namespace Js</w:t>
      </w:r>
    </w:p>
    <w:p w:rsidR="009C12BA" w:rsidRDefault="009C12B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9C12BA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"RuntimeLanguagePch.h"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"Types\PathTypeHandler.h"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"Types\PropertyIndexRanges.h"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"Types\WithScopeObject.h"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"Types\SpreadArgument.h"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"Library\JavascriptPromise.h"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"Library\JavascriptRegularExpression.h"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"Library\ThrowErrorObject.h"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"Library\JavascriptGeneratorFunction.h"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"Types\DynamicObjectEnumerator.h"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"Types\DynamicObjectSnapshotEnumerator.h"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"Types\DynamicObjectSnapshotEnumeratorWPCache.h"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"Library\ForInObjectEnumerator.h"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#include "Library\ES5Array.h"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#ifndef SCRIPT_DIRECT_TYPE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typedef enum JsNativeValueType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JsInt8Type,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JsUint8Type,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JsInt16Type,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JsUint16Type,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JsInt32Type,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JsUint32Type,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JsInt64Type,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JsUint64Type,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JsFloatType,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JsDoubleType,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JsNativeStringType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} JsNativeValueType;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typedef struct JsNativeString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unsigned int length;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LPCWSTR str;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} JsNativeString;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namespace Js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DEFINE_RECYCLER_TRACKER_ARRAY_PERF_COUNTER(Var);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DEFINE_RECYCLER_TRACKER_PERF_COUNTER(FrameDisplay);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enum IndexType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IndexType_Number,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IndexType_PropertyId,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IndexType_JavascriptString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IndexType GetIndexTypeFromString(wchar_t const * propertyName, charcount_t propertyLength, ScriptContext* scriptContext, uint32* index, PropertyRecord const** propertyRecord, bool createIfNotFound)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(JavascriptOperators::TryConvertToUInt32(propertyName, propertyLength, index)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(*index != JavascriptArray::InvalidIndex))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IndexType_Number;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(createIfNotFound)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scriptContext-&gt;GetOrAddPropertyRecord(propertyName, propertyLength, 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scriptContext-&gt;FindPropertyRecord(propertyName, propertyLength, 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IndexType_PropertyId;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IndexType GetIndexType(Var indexVar, ScriptContext* scriptContext, uint32* index, PropertyRecord const ** propertyRecord, JavascriptString ** propertyNameString, bool createIfNotFound, bool preferJavascriptStringOverPropertyRecord)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indexVar = JavascriptConversion::ToPrimitive(indexVar, JavascriptHint::HintString,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CONSIDER: Only OP_SetElementI and OP_GetElementI use and take advantage of the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IndexType_JavascriptString result. Consider modifying other callers of GetIndexType to take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advantage of non-interned property strings where appropriate.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(TaggedInt::Is(indexVar))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 indexInt = TaggedInt::ToInt32(indexVar);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*index = (uint)indexInt;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IndexType_Number;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wchar_t buffer[20];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::_itow_s(indexInt, buffer, sizeof(buffer)/sizeof(wchar_t), 10);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charcount_t length = JavascriptString::GetBufferLength(buffer);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(createIfNotFound || preferJavascriptStringOverPropertyRecord)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When preferring JavascriptString objects, just return a PropertyRecord instead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of creating temporary JavascriptString objects for every negative integer that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comes through here.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scriptContext-&gt;GetOrAddPropertyRecord(buffer, length, 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scriptContext-&gt;FindPropertyRecord(buffer, length, 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IndexType_PropertyId;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(JavascriptSymbol::Is(indexVar))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JavascriptSymbol* symbol = JavascriptSymbol::FromVar(indexVar);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JavascriptSymbols cannot add a new PropertyRecord - they correspond to one and only one existing PropertyRecord.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We already know what the PropertyRecord is since it is stored in the JavascriptSymbol itself so just return it.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*propertyRecord = symbol-&gt;GetValue();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IndexType_PropertyId;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JavascriptString* indexStr = JavascriptConversion::ToString(indexVar,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wchar_t const * propertyName = indexStr-&gt;GetString();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charcount_t const propertyLength = indexStr-&gt;GetLength();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(!createIfNotFound &amp;&amp; preferJavascriptStringOverPropertyRecord)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if (JavascriptOperators::TryConvertToUInt32(propertyName, propertyLength, index)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(*index != JavascriptArray::InvalidIndex))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IndexType_Number;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*propertyNameString = indexStr;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IndexType_JavascriptString;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GetIndexTypeFromString(propertyName, propertyLength, scriptContext, index, propertyRecord, createIfNotFound);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IndexType GetIndexType(Var indexVar, ScriptContext* scriptContext, uint32* index, PropertyRecord const ** propertyRecord, bool createIfNotFound)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GetIndexType(indexVar, scriptContext, index, propertyRecord, nullptr, createIfNotFound,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FEqualDbl(double dbl1, double dbl2)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the low ulongs don't match, they can't be equal.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(Js::NumberUtilities::LuLoDbl(dbl1) != Js::NumberUtilities::LuLoDbl(dbl2))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the high ulongs don't match, they can be equal iff one is -0 and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other is +0.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(Js::NumberUtilities::LuHiDbl(dbl1) != Js::NumberUtilities::LuHiDbl(dbl2))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0x80000000 == (Js::NumberUtilities::LuHiDbl(dbl1) | Js::NumberUtilities::LuHiDbl(dbl2))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0 == Js::NumberUtilities::LuLoDbl(dbl1);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bit patterns match. They are equal iff they are not Nan.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!Js::NumberUtilities::IsNan(dbl1);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JavascriptOperators::OP_ApplyArgs(Var func, Var instance, __in_xcount(8) void** stackPtr, CallInfo callInfo,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argCount=callInfo.Count;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/// Check func has internal [[Call]] property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/// If not, throw TypeError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(!JavascriptConversion::IsCallable(func))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JSERR_NeedFunction);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Fix callInfo: expect result/value, and none of other flags are currently applicable.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OP_ApplyArgs expects a result. Neither of {jit, interpreted} mode sends correct callFlags: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LdArgCnt -- jit sends whatever was passed to current function, interpreter always sends 0.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See Win8 bug 490489.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callInfo.Flags = CallFlags_Value;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*funcPtr = RecyclableObject::FromVar(func);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PROBE_STACK(scriptContext, Js::Constants::MinStackDefault+argCount*4);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JavascriptMethod entryPoint=funcPtr-&gt;GetEntryPoint();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ret;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(argCount)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0: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ret=entryPoint(funcPtr,callInfo);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case 1: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ret=entryPoint(funcPtr,callInfo,instance);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2: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ret=entryPoint(funcPtr,callInfo,instance,stackPtr[0]);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3: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ret=entryPoint(funcPtr,callInfo,instance,stackPtr[0],stackPtr[1]);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4: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ret=entryPoint(funcPtr,callInfo,instance,stackPtr[0],stackPtr[1],stackPtr[2]);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5: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ret=entryPoint(funcPtr,callInfo,instance,stackPtr[0],stackPtr[1],stackPtr[2],stackPtr[3]);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6: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ret=entryPoint(funcPtr,callInfo,instance,stackPtr[0],stackPtr[1],stackPtr[2],stackPtr[3],stackPtr[4]);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7: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ret=entryPoint(funcPtr,callInfo,instance,stackPtr[0],stackPtr[1],stackPtr[2],stackPtr[3],stackPtr[4],stackPtr[5]);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Don't need stack probe here- we just did so above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Arguments args(callInfo,stackPtr-1);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ret=JavascriptFunction::CallFunction&lt;false&gt;(funcPtr,entryPoint,args);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_M_IX86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Alias for overloaded JavascriptNumber::ToVar so it can be called unambiguously from native code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JavascriptOperators::Int32ToVar(int32 value,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JavascriptNumber::ToVar(value,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Alias for overloaded JavascriptNumber::ToVar so it can be called unambiguously from native code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JavascriptOperators::Int32ToVarInPlace(int32 value, ScriptContext* scriptContext, JavascriptNumber* result)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JavascriptNumber::ToVarInPlace(value, scriptContext, 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Alias for overloaded JavascriptNumber::ToVar so it can be called unambiguously from native code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JavascriptOperators::UInt32ToVar(uint32 value,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JavascriptNumber::ToVar(value,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Alias for overloaded JavascriptNumber::ToVar so it can be called unambiguously from native code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JavascriptOperators::UInt32ToVarInPlace(uint32 value, ScriptContext* scriptContext, JavascriptNumber* result)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JavascriptNumber::ToVarInPlace(value, scriptContext, 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JavascriptOperators::OP_FinishOddDivBy2(uint32 value,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JavascriptNumber::New((double)(value + 0.5),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Var JavascriptOperators::ToNumberInPlace(Var aRight, ScriptContext* scriptContext, JavascriptNumber* result)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(TaggedInt::Is(aRight) || 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aRight;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JavascriptNumber::ToVarInPlace(JavascriptConversion::ToNumber(aRight, scriptContext), scriptContext, 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JavascriptOperators::Typeof(Var var,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(JavascriptOperators::GetTypeId(var))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TypeIds_Undefined: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scriptContext-&gt;GetLibrary()-&gt;GetUndefinedDisplayString();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TypeIds_Null: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//null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scriptContext-&gt;GetLibrary()-&gt;GetObjectTypeDisplayString();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scriptContext-&gt;GetLibrary()-&gt;GetNumberTypeDisplayString();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TypeIds_SIMDFloat32x4: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(scriptContext-&gt;GetConfig()-&gt;IsSimdjsEnabled())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scriptContext-&gt;GetLibrary()-&gt;GetSIMDFloat32x4DisplayString();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TypeIds_SIMDFloat64x2: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(scriptContext-&gt;GetConfig()-&gt;IsSimdjsEnabled())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scriptContext-&gt;GetLibrary()-&gt;GetSIMDFloat64x2DisplayString();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TypeIds_SIMDInt32x4: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(scriptContext-&gt;GetConfig()-&gt;IsSimdjsEnabled())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scriptContext-&gt;GetLibrary()-&gt;GetSIMDInt32x4DisplayString();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TypeIds_SIMDInt8x16: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(scriptContext-&gt;GetConfig()-&gt;IsSimdjsEnabled())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scriptContext-&gt;GetLibrary()-&gt;GetSIMDInt8x16DisplayString();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Falsy objects are typeof 'undefined'.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(RecyclableObject::FromVar(var)-&gt;GetType()-&gt;IsFalsy())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RecyclableObject::FromVar(var)-&gt;GetTypeOfString(scriptContext);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JavascriptOperators::TypeofFld(Var instance, PropertyId propertyId,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TypeofFld_Internal(instance, false, propertyId,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JavascriptOperators::TypeofRootFld(Var instance, PropertyId propertyId,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TypeofFld_Internal(instance, true, propertyId,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JavascriptOperators::TypeofFld_Internal(Var instance, const bool isRoot, PropertyId propertyId,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JSERR_Property_CannotGet_NullOrUndefined ,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try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Js::JavascriptExceptionOperators::AutoCatchHandlerExists autoCatchHandlerExists(scriptContext);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In edge mode, spec compat is more important than backward compat. Use spec/web behavior here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(isRoot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? !JavascriptOperators::GetRootProperty(instance, propertyId, &amp;value,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: !JavascriptOperators::GetProperty(instance, object, propertyId,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(!scriptContext-&gt;IsUndeclBlockVar(value))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JavascriptOperators::Typeof(value,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catch(Js::JavascriptExceptionObject * 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scriptContext-&gt;GetLibrary()-&gt;GetUndefinedDisplayString();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Assert(scriptContext-&gt;IsUndeclBlockVar(value));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Assert(scriptContext-&gt;GetConfig()-&gt;IsLetAndConstEnabled());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JavascriptError::ThrowReferenceError(scriptContext, JSERR_UseBeforeDeclaration);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JavascriptOperators::TypeofElem_UInt32(Var instance, uint32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(JavascriptOperators::IsNumberFromNativeArray(instance, index,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scriptContext-&gt;GetLibrary()-&gt;GetNumberTypeDisplayString();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TypeofElem(instance, Js::JavascriptNumber::ToVar(index,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TypeofElem(instance,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JavascriptOperators::TypeofElem_Int32(Var instance, 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(JavascriptOperators::IsNumberFromNativeArray(instance, index,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scriptContext-&gt;GetLibrary()-&gt;GetNumberTypeDisplayString();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TypeofElem(instance, Js::JavascriptNumber::ToVar(index,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TypeofElem(instance,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(Js::JavascriptNumber *)buffer),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Js::JavascriptString* GetPropertyDisplayNameForError(Var prop,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JavascriptString* str;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(JavascriptSymbol::Is(prop))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str = JavascriptSymbol::ToString(JavascriptSymbol::FromVar(prop)-&gt;GetValue(),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str = JavascriptConversion::ToString(prop,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JavascriptOperators::TypeofElem(Var instance, Var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JSERR_Property_CannotGet_NullOrUndefined, GetPropertyDisplayNameForError(index,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member;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indexVal;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ThreadContext* threadContext = scriptContext-&gt;GetThreadContext();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try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Js::JavascriptExceptionOperators::AutoCatchHandlerExists autoCatchHandlerExists(scriptContext);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For JS Objects, don't create the propertyId if not already added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createIfNotFound = !IsJsNativeObject(object)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(DynamicType::Is(object-&gt;GetTypeId()) &amp;&amp; static_cast&lt;DynamicObject*&gt;(object)-&gt;GetTypeHandler()-&gt;IsStringTypeHandler()) || JavascriptProxy::Is(object);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(GetIndexType(index, scriptContext, &amp;indexVal, &amp;propertyRecord, createIfNotFound) == IndexType_Number)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In edge mode, we don't need to worry about the special "unknown" behavior. If the item is not available from Get,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just return undefined.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(!JavascriptOperators::GetItem(instance, object, indexVal, &amp;member,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If the instance doesn't have the item, typeof result is "undefined".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threadContext-&gt;CheckAndResetImplicitCallAccessorFlag();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threadContext-&gt;AddImplicitCallFlags(savedImplicitCallFlags);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scriptContext-&gt;GetLibrary()-&gt;GetUndefinedDisplayString();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(propertyRecord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Assert(IsJsNativeObject(object));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JavascriptString* indexStr = JavascriptConversion::ToString(index,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PropertyRecord const * debugPropertyRecord;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scriptContext-&gt;GetOrAddPropertyRecord(indexStr-&gt;GetString(), indexStr-&gt;GetLength(), &amp;debugPropertyRecord);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AssertMsg(!JavascriptOperators::GetProperty(instance, object, debugPropertyRecord-&gt;GetPropertyId(), &amp;member, scriptContext), "how did this property come? See OS Bug 2727708 if you see this come from the web");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If the instance doesn't have the property, typeof result is "undefined".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threadContext-&gt;CheckAndResetImplicitCallAccessorFlag();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threadContext-&gt;AddImplicitCallFlags(savedImplicitCallFlags);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(!JavascriptOperators::GetProperty(instance, object, propertyRecord-&gt;GetPropertyId(), &amp;member,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If the instance doesn't have the property, typeof result is "undefined".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threadContext-&gt;CheckAndResetImplicitCallAccessorFlag();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threadContext-&gt;AddImplicitCallFlags(savedImplicitCallFlags);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scriptContext-&gt;GetLibrary()-&gt;GetUndefinedDisplayString();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threadContext-&gt;CheckAndResetImplicitCallAccessorFlag();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threadContext-&gt;AddImplicitCallFlags(savedImplicitCallFlags);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JavascriptOperators::Typeof(member,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catch(Js::JavascriptExceptionObject * 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threadContext-&gt;CheckAndResetImplicitCallAccessorFlag();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threadContext-&gt;AddImplicitCallFlags(savedImplicitCallFlags);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scriptContext-&gt;GetLibrary()-&gt;GetUndefinedDisplayString();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Delete the given 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JavascriptOperators::Delete(Var var,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scriptContext-&gt;GetLibrary()-&gt;GetTrue();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JavascriptOperators::Equal_Full(Var aLeft, Var aRight,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Fast-path SmInts and paired Number combinations.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(aLeft == aRight)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(JavascriptNumber::Is(aLeft) &amp;&amp; JavascriptNumber::IsNan(JavascriptNumber::GetValue(aLeft)))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(JavascriptVariantDate::Is(aLeft) == false) // only need to check on aLeft - since they are the same var, aRight would do the same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//In ES5 mode strict equals (===) on same instance of object type VariantDate succeeds.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//Hence equals needs to succeed.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BOOL result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If aLeft == aRight, we would already have returned true above.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TaggedInt::ToDouble(aLeft) ==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BOOL res = RecyclableObject::FromVar(aRight)-&gt;Equals(aLeft, &amp;result,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AssertMsg(res, "Should have handled this");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(JavascriptNumber::Is_NoTaggedIntCheck(aLeft))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TaggedInt::ToDouble(aRight) == JavascriptNumber::GetValue(aLeft);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if(JavascriptNumber::Is_NoTaggedIntCheck(aRight))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==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BOOL res = RecyclableObject::FromVar(aRight)-&gt;Equals(aLeft, &amp;result,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AssertMsg(res, "Should have handled this");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(RecyclableObject::FromVar(aLeft)-&gt;Equals(aRight, &amp;result,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JavascriptOperators::Greater_Full(Var aLeft,Var aRight,ScriptContext*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RelationalComparsionHelper(aRight, aLeft, scriptContext, false,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JavascriptOperators::Less_Full(Var aLeft, 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RelationalComparsionHelper(aLeft, aRight, scriptContext, true,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JavascriptOperators::RelationalComparsionHelper(Var aLeft, Var aRight, ScriptContext* scriptContext, bool leftFirst, bool undefinedAs)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aLeft=TaggedInt::ToVarUnchecked(0);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(typeId == TypeIds_Undefined)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aLeft=scriptContext-&gt;GetLibrary()-&gt;GetNaN();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= JavascriptOperators::GetTypeId(aRight);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aRight=TaggedInt::ToVarUnchecked(0);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(typeId == TypeIds_Undefined)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aRight=scriptContext-&gt;GetLibrary()-&gt;GetNaN();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double dblLeft, dblRight;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Redo: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leftType = JavascriptOperators::GetTypeId(aLeft);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rightType = JavascriptOperators::GetTypeId(aRight);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(leftType)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dblLeft = TaggedInt::ToDouble(aLeft);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TaggedInt::ToDouble(aRight);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JavascriptConversion::ToNumber(aRight,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dblLeft = JavascriptNumber::GetValue(aLeft);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dblRight = TaggedInt::ToDouble(aRight);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JavascriptConversion::ToNumber(aRight,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__int64 leftValue = JavascriptInt64Number::FromVar(aLeft)-&gt;GetValue();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__int64 rightValue = JavascriptInt64Number::FromVar(aRight)-&gt;GetValue();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leftValue &lt; rightValue;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TypeIds_UInt64Number: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__int64 leftValue = JavascriptInt64Number::FromVar(aLeft)-&gt;GetValue();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unsigned __int64 rightValue = JavascriptUInt64Number::FromVar(aRight)-&gt;GetValue();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(rightValue &lt;= INT_MAX &amp;&amp; leftValue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 leftValue &lt; (__int64)rightValue;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= (double)JavascriptInt64Number::FromVar(aLeft)-&gt;GetValue();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JavascriptConversion::ToNumber(aRight,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we cannot do double conversion between 2 int64 numbers as we can get wrong result after conversion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i.e., two different numbers become the same after losing precision. We'll continue dbl comparison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either number is not an int64 number.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unsigned __int64 leftValue = JavascriptUInt64Number::FromVar(aLeft)-&gt;GetValue();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__int64 rightValue = JavascriptInt64Number::FromVar(aRight)-&gt;GetValue();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(leftValue &lt; INT_MAX &amp;&amp; rightValue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 (__int64)leftValue &lt; rightValue;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TypeIds_UInt64Number: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unsigned __int64 leftValue = JavascriptUInt64Number::FromVar(aLeft)-&gt;GetValue();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unsigned __int64 rightValue = JavascriptUInt64Number::FromVar(aRight)-&gt;GetValue();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leftValue &lt; rightValue;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= (double)JavascriptUInt64Number::FromVar(aLeft)-&gt;GetValue();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JavascriptConversion::ToNumber(aRight,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aRight = JavascriptConversion::ToPrimitive(aRight, JavascriptHint::HintNumber,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rightType = JavascriptOperators::GetTypeId(aRight);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(rightType != TypeIds_String)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dblRight = JavascriptConversion::ToNumber(aRight,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JavascriptString::LessThan(aLeft, 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dblLeft = JavascriptConversion::ToNumber(aLeft,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dblRight = JavascriptConversion::ToNumber(aRight,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dblLeft = JavascriptConversion::ToNumber(aLeft,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dblRight = JavascriptConversion::ToNumber(aRight,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(leftFirst)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aLeft = JavascriptConversion::ToPrimitive(aLeft, JavascriptHint::HintNumber,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aRight = JavascriptConversion::ToPrimitive(aRight, JavascriptHint::HintNumber,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aRight = JavascriptConversion::ToPrimitive(aRight, JavascriptHint::HintNumber,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aLeft = JavascriptConversion::ToPrimitive(aLeft, JavascriptHint::HintNumber,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goto Redo;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And +0,-0 that is not implemented fully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(JavascriptNumber::IsNan(dblLeft) || JavascriptNumber::IsNan(dblRight))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undefinedAs;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will succeed for -0.0 == 0.0 case as well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(dblLeft == dblRight)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dblLeft &lt; dblRight;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JavascriptOperators::StrictEqualString(Var aLeft, Var aRight)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Assert(JavascriptOperators::GetTypeId(aRight) == TypeIds_String);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(JavascriptOperators::GetTypeId(aLeft) != TypeIds_String)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JavascriptString::Equals(aLeft, 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BOOL JavascriptOperators::StrictEqualEmptyString(Var aLeft)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leftType = JavascriptOperators::GetTypeId(aLeft);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(leftType != TypeIds_String)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JavascriptString::FromVar(aLeft)-&gt;GetLength() ==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JavascriptOperators::StrictEqual(Var aLeft, Var aRight,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double dblLeft, dblRight;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leftType = JavascriptOperators::GetTypeId(aLeft);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rightType = JavascriptOperators::GetTypeId(aRight);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(leftType)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JavascriptString::Equals(aLeft, 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aLeft == aRight;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we don't need to worry about int64: it cannot equal as we create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JavascriptInt64Number only in overflow scenarios.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    = TaggedInt::ToDouble(aLeft);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   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__int64 leftValue = JavascriptInt64Number::FromVar(aLeft)-&gt;GetValue();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__int64 rightValue = JavascriptInt64Number::FromVar(aRight)-&gt;GetValue();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leftValue == rightValue;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__int64 leftValue = JavascriptInt64Number::FromVar(aLeft)-&gt;GetValue();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unsigned __int64 rightValue = JavascriptInt64Number::FromVar(aRight)-&gt;GetValue();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((unsigned __int64)leftValue == rightValue);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    = (double)JavascriptInt64Number::FromVar(aLeft)-&gt;GetValue();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   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unsigned __int64 leftValue = JavascriptUInt64Number::FromVar(aLeft)-&gt;GetValue();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__int64 rightValue = JavascriptInt64Number::FromVar(aRight)-&gt;GetValue();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(leftValue == (unsigned __int64)rightValue);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unsigned __int64 leftValue = JavascriptUInt64Number::FromVar(aLeft)-&gt;GetValue();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unsigned __int64 rightValue = JavascriptInt64Number::FromVar(aRight)-&gt;GetValue();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leftValue == rightValue;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    = (double)JavascriptUInt64Number::FromVar(aLeft)-&gt;GetValue();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   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    = JavascriptNumber::GetValue(aLeft);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   = TaggedInt::ToDouble(aRight);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    = JavascriptNumber::GetValue(aLeft);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(double)JavascriptInt64Number::FromVar(aRight)-&gt;GetValue();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    = JavascriptNumber::GetValue(aLeft);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= (double)JavascriptUInt64Number::FromVar(aRight)-&gt;GetValue();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dblLeft     = JavascriptNumber::GetValue(aLeft);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dblRight    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CommonNumber: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FEqualDbl(dblLeft, dblRight);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aLeft == aRight;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TypeIds_Undefined: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rightType == TypeIds_Undefined;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TypeIds_Null: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rightType == TypeIds_Null;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(rightType == TypeIds_Array &amp;&amp; aLeft == 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TypeIds_Symbol: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TypeIds_Symbol: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const PropertyRecord* leftValue = JavascriptSymbol::FromVar(aLeft)-&gt;GetValue();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const PropertyRecord* rightValue = JavascriptSymbol::FromVar(aRight)-&gt;GetValue();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leftValue == rightValue;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TypeIds_GlobalObject: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TypeIds_HostDispatch: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TypeIds_HostDispatch: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case TypeIds_GlobalObject: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BOOL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if(RecyclableObject::FromVar(aLeft)-&gt;StrictEquals(aRight, &amp;result,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TypeIds_Function: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(rightType == TypeIds_Function)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In ES5 in certain cases (ES5 10.6.14(strict), 13.2.19(strict), 15.3.4.5.20-21) we return a function that throws type error.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For different scenarios we return different instances of the function, which differ by exception/error message.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According to ES5, this is the same [[ThrowTypeError]] (thrower) internal function, thus they should be equal.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(JavascriptFunction::FromVar(aLeft)-&gt;IsThrowTypeErrorFunction()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JavascriptFunction::FromVar(aRight)-&gt;IsThrowTypeErrorFunction())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(RecyclableObject::FromVar(aLeft)-&gt;CanHaveInterceptors())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(RecyclableObject::FromVar(aLeft)-&gt;StrictEquals(aRight, &amp;result,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(result)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(!TaggedNumber::Is(aRight) &amp;&amp; RecyclableObject::FromVar(aRight)-&gt;CanHaveInterceptors())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(RecyclableObject::FromVar(aRight)-&gt;StrictEquals(aLeft, &amp;result,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(result)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aLeft == aRight;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JavascriptOperators::HasOwnProperty(Var instance, PropertyId propertyId, ScriptContext *requestContext)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(JavascriptProxy::Is(instance))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PropertyDescriptor desc;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GetOwnPropertyDescriptor(object, propertyId, requestContext, &amp;desc);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object &amp;&amp; object-&gt;HasOwnProperty(propertyId);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JavascriptOperators::GetOwnAccessors(Var instance, PropertyId propertyId, Var* getter, Var* setter, ScriptContext 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 = object &amp;&amp; object-&gt;GetAccessors(propertyId, getter, setter,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JavascriptOperators::GetOwnPropertyNames(Var instance,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 = RecyclableObject::FromVar(ToObject(instance,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JavascriptProxy* proxy = JavascriptProxy::FromVar(instance);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proxy-&gt;PropertyKeysTrap(JavascriptProxy::KeysTrapKind::GetOwnPropertyNamesKind);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JavascriptObject::CreateOwnStringPropertiesHelper(object,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JavascriptOperators::GetOwnPropertySymbols(Var instance,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 = RecyclableObject::FromVar(ToObject(instance,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CHAKRATEL_LANGSTATS_INC_BUILTINCOUNT(GetOwnPropertySymbolsCount);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JavascriptProxy* proxy = JavascriptProxy::FromVar(instance);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proxy-&gt;PropertyKeysTrap(JavascriptProxy::KeysTrapKind::GetOwnPropertySymbolKind);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JavascriptObject::CreateOwnSymbolPropertiesHelper(object,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JavascriptOperators::GetOwnPropertyKeys(Var 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 = RecyclableObject::FromVar(ToObject(instance,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JavascriptProxy* proxy = JavascriptProxy::FromVar(instance);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proxy-&gt;PropertyKeysTrap(JavascriptProxy::KeysTrapKind::KeysKind);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JavascriptObject::CreateOwnStringSymbolPropertiesHelper(object,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JavascriptOperators::GetOwnEnumerablePropertyNames(Var 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 = RecyclableObject::FromVar(ToObject(instance,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JavascriptProxy* proxy = JavascriptProxy::FromVar(instance);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result = proxy-&gt;PropertyKeysTrap(JavascriptProxy::KeysTrapKind::GetOwnPropertyNamesKind);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AssertMsg(JavascriptArray::Is(result), "PropertyKeysTrap should return JavascriptArray.");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JavascriptArray* proxyResult;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JavascriptArray* proxyResultToReturn = scriptContext-&gt;GetLibrary()-&gt;CreateArray(0);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(JavascriptArray::Is(result))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proxyResult = JavascriptArray::FromVar(result);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proxyResultToReturn;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filter enumerable keys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uint32 resultLength = proxyResult-&gt;GetLength();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element;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 Js::PropertyRecord *propertyRecord;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uint32 index 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(uint32 i = 0; i &lt; resultLength;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proxyResult-&gt;DirectGetItem(i);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Assert(!JavascriptSymbol::Is(element));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PropertyDescriptor propertyDescriptor;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JavascriptConversion::ToPropertyKey(element, scriptContext, &amp;propertyRecord);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(JavascriptOperators::GetOwnPropertyDescriptor(RecyclableObject::FromVar(instance), propertyRecord-&gt;GetPropertyId(), scriptContext, &amp;propertyDescriptor))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(propertyDescriptor.IsEnumerable())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proxyResultToReturn-&gt;DirectSetItemAt(index++, element);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proxyResultToReturn;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JavascriptObject::CreateOwnEnumerableStringPropertiesHelper(object,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JavascriptOperators::GetOwnEnumerablePropertyNamesSymbols(Var 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 = RecyclableObject::FromVar(ToObject(instance,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JavascriptProxy* proxy = JavascriptProxy::FromVar(instance);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proxy-&gt;PropertyKeysTrap(JavascriptProxy::KeysTrapKind::KeysKind);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JavascriptObject::CreateOwnEnumerableStringSymbolPropertiesHelper(object,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JavascriptOperators::GetOwnProperty(Var instance, PropertyId propertyId, Var* value,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result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 = object &amp;&amp; object-&gt;GetProperty(object, propertyId, value, NULL,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JavascriptOperators::GetOwnPropertyDescriptor(RecyclableObject* obj, JavascriptString* propertyKey, ScriptContext* scriptContext, PropertyDescriptor* propertyDescriptor)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JavascriptOperators::GetOwnPropertyDescriptor(obj, JavascriptOperators::GetPropertyId(propertyKey, scriptContext), scriptContext, propertyDescriptor);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ES5's [[GetOwnProperty]].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Return value: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  FALSE means "undefined" PD.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  TRUE means success. The propertyDescriptor parameter gets the descriptor.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JavascriptOperators::GetOwnPropertyDescriptor(RecyclableObject* obj, PropertyId propertyId, ScriptContext* scriptContext, PropertyDescriptor* propertyDescriptor)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Assert(propertyDescriptor);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(JavascriptProxy::Is(obj))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JavascriptProxy::GetOwnPropertyDescriptor(obj, propertyId, scriptContext, propertyDescriptor);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getter, setter;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JavascriptOperators::GetOwnAccessors(obj, propertyId, &amp;getter, &amp;setter,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(false == JavascriptOperators::GetOwnProperty(obj, propertyId,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(nullptr != 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propertyDescriptor-&gt;SetValue(value);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//CONSIDER : Its expensive to query for each flag from type system. Combine this with the GetOwnProperty to get all the flags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//at once. This will require a new API from type system and override in all the types which overrides IsEnumerable etc.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//Currently there is no performance tuning for ES5. This should be ok.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propertyDescriptor-&gt;SetWritable(FALSE != obj-&gt;IsWritable(propertyId));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(nullptr == getter)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getter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propertyDescriptor-&gt;SetGetter(getter);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(nullptr == setter)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setter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propertyDescriptor-&gt;SetSetter(setter);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propertyDescriptor-&gt;SetConfigurable(FALSE != obj-&gt;IsConfigurable(propertyId));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propertyDescriptor-&gt;SetEnumerable(FALSE != obj-&gt;IsEnumerable(propertyId));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RecyclableObject* JavascriptOperators::GetPrototypeNoTrap(RecyclableObject* 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Type* type = instance-&gt;GetType();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(type-&gt;HasSpecialPrototype())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(type-&gt;GetTypeId() == TypeIds_Proxy)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get back null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Assert(type-&gt;GetPrototype() == instance-&gt;GetScriptContext()-&gt;GetLibrary()-&gt;GetNull());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type-&gt;GetPrototype();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instance-&gt;GetPrototypeSpecial();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JavascriptOperators::IsArray(Var instanceVar)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(!RecyclableObject::Is(instanceVar))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RecyclableObject::FromVar(instanceVar);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(DynamicObject::IsAnyArray(instance))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JavascriptProxy* proxy = JavascriptProxy::FromVar(instanceVar);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IsArray(proxy-&gt;GetTarget());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remoteTypeId = TypeIds_Limit;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(JavascriptOperators::GetRemoteTypeId(instanceVar, &amp;remoteTypeId)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DynamicObject::IsAnyArrayTypeId(remoteTypeId))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JavascriptOperators::IsConstructor(Var instanceVar)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(!RecyclableObject::Is(instanceVar))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JavascriptProxy* proxy = JavascriptProxy::FromVar(instanceVar);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IsConstructor(proxy-&gt;GetTarget());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(!JavascriptFunction::Is(instanceVar))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JavascriptFunction::FromVar(instanceVar)-&gt;IsConstructor();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BOOL JavascriptOperators::IsConcatSpreadable(Var instanceVar)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an object is spreadable under two condition, either it is a JsArray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or you define an isconcatSpreadable flag on it.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(!JavascriptOperators::IsObject(instanceVar))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RecyclableObject::FromVar(instanceVar);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 = instance-&gt;GetScriptContext();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spreadable = JavascriptOperators::GetProperty(instance, PropertyIds::_symbolIsConcatSpreadable,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(spreadable != scriptContext-&gt;GetLibrary()-&gt;GetUndefined())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JavascriptConversion::ToBoolean(spreadable,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(JavascriptOperators::IsArray(instance))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JavascriptOperators::OP_LdCustomSpreadIteratorList(Var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function = GetIteratorFunction(aRight,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JavascriptMethod method = function-&gt;GetEntryPoint();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((JavascriptArray::Is(aRight) &amp;&amp; method == JavascriptArray::EntryInfo::Values.GetOriginalEntryPoint())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(TypedArrayBase::Is(aRight) &amp;&amp; method == TypedArrayBase::EntryInfo::Values.GetOriginalEntryPoint()))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TODO: There is a compliance bug here in the case where the user has changed %ArrayIteratorPrototype%.next(); we won't call it.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Checking if the property has been modified is currently not possible without doing a Get on it which might call user code.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Fixing this bug will require a way to get the value stored in the property without doing the evaluation semantics of a Get.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aRight;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iteratorVar = function-&gt;GetEntryPoint()(function, CallInfo(Js::CallFlags_Value, 1), 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(!JavascriptOperators::IsObject(iteratorVar))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iterator = RecyclableObject::FromVar(iteratorVar);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RecyclerNew(scriptContext-&gt;GetRecycler(), SpreadArgument, aRight, iterator, scriptContext-&gt;GetLibrary()-&gt;GetSpreadArgumentType());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JavascriptOperators::IsPropertyUnscopable(Var instanceVar, JavascriptString *propertyString)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never gets called.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Throw::InternalError();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JavascriptOperators::IsPropertyUnscopable(Var instanceVar,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RecyclableObject::FromVar(instanceVar);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 scriptContext = instance-&gt;GetScriptContext();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unscopables = JavascriptOperators::GetProperty(instance, PropertyIds::_symbolUnscopables,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if (JavascriptOperators::IsObject(unscopables))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 *blackList = DynamicObject::FromVar(unscopables);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//8.1.1.2.1.9.c If blocked is not undefined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(JavascriptOperators::GetProperty(blackList, propertyId,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JavascriptConversion::ToBoolean(value,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JavascriptOperators::HasProperty(RecyclableObject*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(JavascriptOperators::GetTypeId(instance)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(instance-&gt;HasProperty(propertyId))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instance = JavascriptOperators::GetPrototypeNoTrap(instance);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JavascriptOperators::HasPropertyUnscopables(RecyclableObject*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JavascriptOperators::HasProperty(instance,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&amp;&amp; !IsPropertyUnscopable(instance,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JavascriptOperators::HasRootProperty(RecyclableObject*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Assert(RootObjectBase::Is(instance));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RootObjectBase* rootObject = static_cast&lt;RootObjectBase*&gt;(instance);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(rootObject-&gt;HasRootProperty(propertyId))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 = instance-&gt;GetPrototype();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HasProperty(instance,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JavascriptOperators::HasProxyOrPrototypeInlineCacheProperty(RecyclableObject*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Js::TypeIds_Proxy)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let's be more aggressive to disable inline prototype cache when proxy is presented in the prototypechain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instance = instance-&gt;GetPrototype();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typeId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(typeId == Js::TypeIds_Proxy)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let's be more aggressive to disable inline prototype cache when proxy is presented in the prototypechain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if (typeId ==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/* We can rule out object with deferred type handler, because they would have expanded if they are in the cache */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(!instance-&gt;HasDeferredTypeHandler() &amp;&amp; instance-&gt;HasProperty(propertyId)) { return true;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 while (typeId != TypeIds_Null);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JavascriptOperators::OP_HasProperty(Var instance, PropertyId propertyId,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TaggedNumber::Is(instance) 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scriptContext-&gt;GetLibrary()-&gt;GetNumberPrototype()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 = HasProperty(object,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JavascriptOperators::OP_HasOwnProperty(Var instance, PropertyId propertyId,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TaggedNumber::Is(instance) 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scriptContext-&gt;GetLibrary()-&gt;GetNumberPrototype()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 = HasOwnProperty(object, propertyId,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CONSIDER: Have logic similar to HasOwnPropertyNoHostObjectForHeapEnum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JavascriptOperators::HasOwnPropertyNoHostObject(Var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AssertMsg(!TaggedNumber::Is(instance), "HasOwnPropertyNoHostObject int passed");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object &amp;&amp; object-&gt;HasOwnPropertyNoHostObject(propertyId);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CONSIDER: Remove HasOwnPropertyNoHostObjectForHeapEnum and use GetOwnPropertyNoHostObjectForHeapEnum in its place by changing it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to return BOOL, true or false with whether the property exists or not, and return the value if not getter/setter as an out param.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JavascriptOperators::HasOwnPropertyNoHostObjectForHeapEnum(Var instance, PropertyId propertyId, ScriptContext* requestContext, Var&amp; getter, Var&amp; setter)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AssertMsg(!TaggedNumber::Is(instance), "HasOwnPropertyNoHostObjectForHeapEnum int passed");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(StaticType::Is(object-&gt;GetTypeId()))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getter = setter = 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DynamicObject* dynamicObject = DynamicObject::FromVar(instance);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Assert(dynamicObject-&gt;GetScriptContext()-&gt;IsHeapEnumInProgress());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(dynamicObject-&gt;UseDynamicObjectForNoHostObjectAccess())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(!dynamicObject-&gt;DynamicObject::GetAccessors(propertyId, &amp;getter, &amp;setter,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(!dynamicObject-&gt;DynamicObject::GetProperty(instance, propertyId, &amp;value, NULL, requestContext)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(requestContext-&gt;IsUndeclBlockVar(value) &amp;&amp; (ActivationObject::Is(instance) || RootObjectBase::Is(instance))))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(!object-&gt;GetAccessors(propertyId, &amp;getter, &amp;setter,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(!object-&gt;GetProperty(instance, propertyId, &amp;value, NULL, requestContext)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(requestContext-&gt;IsUndeclBlockVar(value) &amp;&amp; (ActivationObject::Is(instance) || RootObjectBase::Is(instance))))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JavascriptOperators::GetOwnPropertyNoHostObjectForHeapEnum(Var instance, PropertyId propertyId, ScriptContext* requestContext, Var&amp; getter, Var&amp; setter)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AssertMsg(!TaggedNumber::Is(instance), "GetDataPropertyNoHostObject int passed");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Assert(HasOwnPropertyNoHostObjectForHeapEnum(instance, propertyId, requestContext, getter, setter) || getter ||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DynamicObject* dynamicObject = DynamicObject::FromVar(instance);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getter = setter = 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(NULL == dynamicObject)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requestContext-&gt;GetLibrary()-&gt;GetUndefined();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returnVar = requestContext-&gt;GetLibrary()-&gt;GetUndefined();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(dynamicObject-&gt;UseDynamicObjectForNoHostObjectAccess())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 dynamicObject-&gt;DynamicObject::GetAccessors(propertyId, &amp;getter, &amp;setter,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result = dynamicObject-&gt;DynamicObject::GetProperty(instance, propertyId, &amp;returnVar, NULL,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 dynamicObject-&gt;GetAccessors(propertyId, &amp;getter, &amp;setter,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result = dynamicObject-&gt;GetProperty(instance, propertyId, &amp;returnVar, NULL,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(result)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returnVar;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requestContext-&gt;GetLibrary()-&gt;GetUndefined();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JavascriptOperators::OP_HasOwnPropScoped(Var scope, PropertyId propertyId, Var defaultInstance,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AssertMsg(scope == scriptContext-&gt;GetLibrary()-&gt;GetNull() || JavascriptArray::Is(scope),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"Invalid scope chain pointer passed - should be null or an array");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(JavascriptArray::Is(scope))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JavascriptArray* arrScope = JavascriptArray::FromVar(scope);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instance = arrScope-&gt;DirectGetItem(0);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JavascriptOperators::OP_HasOwnProperty(instance, propertyId,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return JavascriptOperators::OP_HasOwnProperty(defaultInstance, propertyId,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JavascriptOperators::GetPropertyUnscopable(Var instance, RecyclableObject* propertyObject,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GetProperty_Internal&lt;true&gt;(instance, propertyObject, false, propertyId, value, requestContext,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JavascriptOperators::GetProperty(Var instance, RecyclableObject* propertyObject,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GetProperty_Internal&lt;false&gt;(instance, propertyObject, false, propertyId, value, requestContext,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JavascriptOperators::GetRootProperty(Var instance,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GetProperty_Internal&lt;false&gt;(instance, RecyclableObject::FromVar(instance), true, propertyId, value, requestContext,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JavascriptOperators::GetProperty_Internal(Var instance, RecyclableObject* propertyObject, const bool isRoot,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PropertyValueInfo::ClearCacheInfo(info);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propertyObject;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foundProperty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(isRoot)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Assert(RootObjectBase::Is(object));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RootObjectBase* rootObject = static_cast&lt;RootObjectBase*&gt;(object);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foundProperty = rootObject-&gt;GetRootProperty(instance, propertyId, value,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(!foundProperty &amp;&amp; 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(unscopables &amp;&amp; IsPropertyUnscopable(object,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(object-&gt;GetProperty(instance, propertyId, value, info,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foundProperty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(object-&gt;SkipsPrototype())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JavascriptOperators::GetPrototypeNoTrap(object);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(foundProperty)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if (DynamicObject::Is(object))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DynamicObject* dynamicObject = (DynamicObject*)object;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DynamicTypeHandler* dynamicTypeHandler = dynamicObject-&gt;GetDynamicType()-&gt;GetTypeHandler();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property;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(dynamicTypeHandler-&gt;CheckFixedProperty(requestContext-&gt;GetPropertyName(propertyId), &amp;property,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Assert(value == nullptr || *value == property);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Don't cache the information if the value is undecl block 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REVIEW: We might want to only check this if we need to (For LdRootFld or ScopedLdFld)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     Also we might want to throw here instead of checking it again in the caller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(value &amp;&amp; !requestContext-&gt;IsUndeclBlockVar(*value) &amp;&amp; !WithScopeObject::Is(object))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CacheOperators::CachePropertyRead(instance, object, isRoot, propertyId, false,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TELEMETRY_JSO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(TELEMETRY_PROPERTY_OPCODE_FILTER(propertyId))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requestContext-&gt;GetTelemetry().GetOpcodeTelemetry().GetProperty(instance, propertyId, value, /*successful: */true);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MISSING_PROPERTY_STATS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(PHASE_STATS1(MissingPropertyCachePhase))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requestContext-&gt;RecordMissingPropertyMiss();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(PHASE_TRACE1(MissingPropertyCachePhase))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Output::Print(L"MissingPropertyCaching: Missing property %d on slow path.\n",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Only cache missing property lookups for non-root field loads on objects that have PathTypeHandlers, because only these objects guarantee a type change when the property is added,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which obviates the need to explicitly invalidate missing property inline caches.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(!PHASE_OFF1(MissingPropertyCachePhase) &amp;&amp; !isRoot &amp;&amp; DynamicObject::Is(instance) &amp;&amp; ((DynamicObject*)instance)-&gt;GetDynamicType()-&gt;GetTypeHandler()-&gt;IsPathTypeHandler())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MISSING_PROPERTY_STATS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(PHASE_STATS1(MissingPropertyCachePhase))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requestContext-&gt;RecordMissingPropertyCacheAttempt();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(PHASE_TRACE1(MissingPropertyCachePhase))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Output::Print(L"MissingPropertyCache: Caching missing property for property %d.\n",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PropertyValueInfo::Set(info, requestContext-&gt;GetLibrary()-&gt;GetMissingPropertyHolder(),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CacheOperators::CachePropertyRead(instance, requestContext-&gt;GetLibrary()-&gt;GetMissingPropertyHolder(), isRoot, propertyId, true,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defined(TELEMETRY_JSO) || defined(TELEMETRY_AddToCache) // enabled for `TELEMETRY_AddToCache`, because this is the property-not-found codepath where the normal TELEMETRY_AddToCache code wouldn't be executed.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(TELEMETRY_PROPERTY_OPCODE_FILTER(propertyId))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(info &amp;&amp; info-&gt;AllowResizingPolymorphicInlineCache()) // If in interpreted mode, not JIT.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requestContext-&gt;GetTelemetry().GetOpcodeTelemetry().GetProperty(instance, propertyId, nullptr, /*successful: */false);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template&lt;typename PropertyKeyType&gt;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JavascriptOperators::GetPropertyWPCache(Var instance, RecyclableObject* propertyObject, PropertyKeyType propertyKey, Var* value, ScriptContext* requestContext, PropertyString * propertyString)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propertyString = 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propertyObject;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(object-&gt;GetProperty(instance, propertyKey, value, &amp;info,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(propertyString != 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uint16 slotIndex = info.GetPropertyIndex();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(slotIndex != Constants::NoSlot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info.GetInstance() == object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info.IsWritable() &amp;&amp; !object-&gt;CanHaveInterceptors()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requestContext == object-&gt;GetScriptContext()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((info.GetFlags() &amp; (InlineCacheGetterFlag | InlineCacheSetterFlag)) == 0))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uint16 inlineOrAuxSlotIndex;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bool isInlineSlot;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DynamicObject::FromVar(info.GetInstance())-&gt;GetTypeHandler()-&gt;PropertyIndexToInlineOrAuxSlotIndex(slotIndex, &amp;inlineOrAuxSlotIndex, &amp;isInlineSlot);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propertyString-&gt;UpdateCache(info.GetInstance()-&gt;GetType(), inlineOrAuxSlotIndex, isInlineSlot, info.IsStoreFieldCacheEnabled());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(object-&gt;SkipsPrototype())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JavascriptOperators::GetPrototypeNoTrap(object);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JavascriptOperators::GetPropertyObject(Var instance, ScriptContext * scriptContext, RecyclableObject** propertyObject)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Assert(propertyObject);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*propertyObject = scriptContext-&gt;GetLibrary()-&gt;GetNumberPrototype();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object-&gt;GetTypeId();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*propertyObject = 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TypeIds_Null || typeId == TypeIds_Undefined)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JavascriptOperators::IsPropertyObject(RecyclableObject * 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(typeId != TypeIds_Integer &amp;&amp; typeId != TypeIds_Null &amp;&amp; typeId != TypeIds_Undefined);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JavascriptOperators::OP_GetProperty(Var instance, PropertyId propertyId,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JSERR_Property_CannotGet_NullOrUndefined,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result = JavascriptOperators::GetProperty(instance, object, propertyId,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AssertMsg(result != nullptr, "result null in OP_GetProperty");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JavascriptOperators::OP_GetRootProperty(Var instance, PropertyId propertyId, PropertyValueInfo 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AssertMsg(RootObjectBase::Is(instance), "Root must be an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(JavascriptOperators::GetRootProperty(RecyclableObject::FromVar(instance), propertyId, &amp;value, scriptContext, 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(scriptContext-&gt;IsUndeclBlockVar(value))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JavascriptError::ThrowReferenceError(scriptContext, JSERR_UseBeforeDeclaration);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 wchar_t* propertyName = scriptContext-&gt;GetPropertyName(propertyId)-&gt;GetBuffer();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JavascriptFunction * caller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(JavascriptStackWalker::GetCaller(&amp;caller,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FunctionBody * callerBody = caller-&gt;GetFunctionBody();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(callerBody &amp;&amp; callerBody-&gt;GetUtf8SourceInfo()-&gt;GetIsXDomain())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propertyName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Don't error if we disabled implicit calls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JavascriptError::ThrowReferenceError(scriptContext, JSERR_UndefVariable, propertyName);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JavascriptOperators::OP_GetThisScoped(FrameDisplay *pScope, Var defaultInstance,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NOTE: If changes are made to this logic be sure to update the debuggers as well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(int i = 0; i &lt; length; i += 1)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 *obj = DynamicObject::FromVar(pScope-&gt;GetItem(i));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(JavascriptOperators::GetProperty(obj, Js::PropertyIds::_lexicalThisSlotSymbol,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defaultInstance;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JavascriptOperators::OP_UnwrapWithObj(Var aValue)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RecyclableObject::FromVar(aValue)-&gt;GetThisObjectOrUnWrap();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JavascriptOperators::OP_GetInstanceScoped(FrameDisplay *pScope, PropertyId propertyId, Var rootObject, Var* thisVar,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Similar to GetPropertyScoped, but instead of returning the property value, we return the instance that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owns it, or the global object if no instance is found.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 *obj = (RecyclableObject*)pScope-&gt;GetItem(i);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(JavascriptOperators::HasProperty(obj,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HasProperty will call WithObjects HasProperty which will do the filtering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All we have to do here is unwrap the object hence the api call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*thisVar = obj-&gt;GetThisObjectOrUnWrap();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*thisVar;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*thisVar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(rootObject != scriptContext-&gt;GetGlobalObject())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(JavascriptOperators::OP_HasProperty(rootObject, propertyId,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rootObject;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scriptContext-&gt;GetGlobalObject();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JavascriptOperators::GetPropertyReference(RecyclableObject *instance, PropertyId propertyId,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Var value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(JavascriptOperators::GetPropertyReference(instance, propertyId, &amp;value, requestContext,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Assert(value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requestContext-&gt;GetLibrary()-&gt;GetUndefined();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JavascriptOperators::GetPropertyReference(Var instance, RecyclableObject* propertyObject,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GetPropertyReference_Internal(instance, propertyObject, false, propertyId, value, requestContext,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JavascriptOperators::GetRootPropertyReference(RecyclableObject* instance,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GetPropertyReference_Internal(instance, instance, true, propertyId, value, requestContext,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JavascriptOperators::PropertyReferenceWalkUnscopable(Var instance, RecyclableObject** propertyObject, PropertyId propertyId, Var* value, PropertyValueInfo* info,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PropertyReferenceWalk_Impl&lt;true&gt;(instance, propertyObject, propertyId, value,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JavascriptOperators::PropertyReferenceWalk(Var instance, RecyclableObject** propertyObject, PropertyId propertyId, Var* value, PropertyValueInfo* info,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PropertyReferenceWalk_Impl&lt;false&gt;(instance, propertyObject, propertyId, value,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JavascriptOperators::PropertyReferenceWalk_Impl(Var instance, RecyclableObject** propertyObject, PropertyId propertyId, Var* value, PropertyValueInfo* info,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foundProperty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*propertyObject;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(!foundProperty &amp;&amp; 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(unscopables &amp;&amp; JavascriptOperators::IsPropertyUnscopable(object,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(object-&gt;GetPropertyReference(instance, propertyId, value, info,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foundProperty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(object-&gt;SkipsPrototype())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 // will return false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JavascriptOperators::GetPrototypeNoTrap(object);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*propertyObject = 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return foundProperty;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JavascriptOperators::GetPropertyReference_Internal(Var instance, RecyclableObject* propertyObject, const bool isRoot,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PropertyValueInfo::ClearCacheInfo(info);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foundProperty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propertyObject;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(isRoot)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foundProperty = RootObjectBase::FromVar(object)-&gt;GetRootPropertyReference(instance, propertyId, value,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(!foundProperty)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foundProperty = PropertyReferenceWalk(instance, &amp;object, propertyId, value,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(!foundProperty)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defined(TELEMETRY_JSO) || defined(TELEMETRY_AddToCache) // enabled for `TELEMETRY_AddToCache`, because this is the property-not-found codepath where the normal TELEMETRY_AddToCache code wouldn't be executed.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(TELEMETRY_PROPERTY_OPCODE_FILTER(propertyId))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(info &amp;&amp; info-&gt;AllowResizingPolymorphicInlineCache()) // If in interpreted mode, not JIT.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requestContext-&gt;GetTelemetry().GetOpcodeTelemetry().GetProperty(instance, propertyId, nullptr, /*successful: */false);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foundProperty;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(requestContext-&gt;IsUndeclBlockVar(*value))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JavascriptError::ThrowReferenceError(requestContext, JSERR_UseBeforeDeclaration);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(DynamicObject::Is(object))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DynamicObject* dynamicObject = (DynamicObject*)object;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DynamicTypeHandler* dynamicTypeHandler = dynamicObject-&gt;GetDynamicType()-&gt;GetTypeHandler();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property;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(dynamicTypeHandler-&gt;CheckFixedProperty(requestContext-&gt;GetPropertyName(propertyId), &amp;property,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Assert(value == nullptr || *value == property);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CacheOperators::CachePropertyRead(instance, object, isRoot, propertyId, false,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&lt;typename PropertyKeyType, bool unscopable&gt;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DescriptorFlags JavascriptOperators::GetterSetter_Impl(RecyclableObject* instance, PropertyKeyType propertyKey, Var* setterValue, PropertyValueInfo*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DescriptorFlags flags = 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while (flags == None &amp;&amp; 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(unscopable &amp;&amp; IsPropertyUnscopable(object, propertyKey))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flags = object-&gt;GetSetter(propertyKey, setterValue,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(flags != None)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CONSIDER: we should add SkipsPrototype support. DOM has no ES 5 concepts built in that aren't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already part of our prototype objects which are chakra objects.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object-&gt;GetPrototype();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flags;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DescriptorFlags JavascriptOperators::GetterSetterUnscopable(RecyclableObject* instance, PropertyId propertyId, Var* setterValue, PropertyValueInfo*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GetterSetter_Impl&lt;PropertyId, true&gt;(instance, propertyId, setterValue,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DescriptorFlags JavascriptOperators::GetterSetter(RecyclableObject* instance, PropertyId propertyId, Var* setterValue, PropertyValueInfo*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GetterSetter_Impl&lt;PropertyId, false&gt;(instance, propertyId, setterValue,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DescriptorFlags JavascriptOperators::GetterSetter(RecyclableObject* instance, JavascriptString * propertyName, Var* setterValue, PropertyValueInfo*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GetterSetter_Impl&lt;JavascriptString*, false&gt;(instance, propertyName, setterValue,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Checks to see if any object in the prototype chain has a property descriptor for the given property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that specifies either an accessor or a non-writable attribute.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If TRUE, check flags for details.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template&lt;typename PropertyKeyType, bool doFastProtoChainCheck, bool isRoot&gt;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JavascriptOperators::CheckPrototypesForAccessorOrNonWritablePropertyCore(RecyclableObject* 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PropertyKeyType propertyKey, Var* setterValue, DescriptorFlags* flags, PropertyValueInfo*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Assert(setterValue);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Do a quick check to see if all objects in the prototype chain are known to have only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writable data properties (i.e. no accessors or non-writable properties).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(doFastProtoChainCheck &amp;&amp; CheckIfObjectAndPrototypeChainHasOnlyWritableDataProperties(instance))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(isRoot)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*flags = JavascriptOperators::GetRootSetter(instance, propertyKey, setterValue,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(*flags == None)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*flags = JavascriptOperators::GetterSetter(instance, propertyKey, setterValue,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((*flags &amp; Accessor) == Accessor) || ((*flags &amp; Proxy) == Proxy)|| ((*flags &amp; Data) == Data &amp;&amp; (*flags &amp; Writable) == 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JavascriptOperators::OP_InvalidateProtoCaches(PropertyId propertyId,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scriptContext-&gt;InvalidateProtoCaches(propertyId);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Checks to see if any object in the prototype chain has a property descriptor for the given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that specifies either an accessor or a non-writable attribute.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If TRUE, check flags for details.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JavascriptOperators::CheckPrototypesForAccessorOrNonWritableItem(RecyclableObject* instance, uint32 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Var* setterValue, DescriptorFlags *flags, ScriptContext* scriptContext, BOOL skipPrototypeCheck /* = FALSE */)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Assert(setterValue);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Do a quick walk up the prototype chain to see if any of the prototypes has ever had ANY setter or non-writable property.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(CheckIfObjectAndPrototypeChainHasOnlyWritableDataProperties(instance))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*flags = object-&gt;GetItemSetter(index, setterValue,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(*flags != None || skipPrototypeCheck)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object-&gt;GetPrototype();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((*flags &amp; Accessor) == Accessor) || ((*flags &amp; Proxy) == Proxy) || ((*flags &amp; Data) == Data &amp;&amp; (*flags &amp; Writable) == 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JavascriptOperators::SetGlobalPropertyNoHost(wchar_t const * propertyName, charcount_t propertyLength, Var value,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GlobalObject * globalObject = scriptContext-&gt;GetGlobalObject();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IndexType indexType = GetIndexTypeFromString(propertyName, propertyLength, scriptContext, &amp;index, &amp;propertyRecord,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(indexType == IndexType_Number)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globalObject-&gt;DynamicObject::SetItem(index, value,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globalObject-&gt;DynamicObject::SetProperty(propertyRecord-&gt;GetPropertyId(), value, PropertyOperation_None,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template&lt;typename PropertyKeyType&gt;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BOOL JavascriptOperators::SetPropertyWPCache(Var receiver, RecyclableObject* object, PropertyKeyType propertyKey, Var newValue, ScriptContext* requestContext, PropertyString * propertyString,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(receiver)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Assert(!TaggedNumber::Is(receiver));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setterValueOrProxy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DescriptorFlags flags = 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(JavascriptOperators::CheckPrototypesForAccessorOrNonWritableProperty(object, propertyKey, &amp;setterValueOrProxy, &amp;flags, NULL,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((flags &amp; Accessor) == 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(JavascriptError::ThrowIfStrictModeUndefinedSetter(propertyOperationFlags, setterValueOrProxy,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(setterValueOrProxy)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receiver = (RecyclableObject::FromVar(receiver))-&gt;GetThisObjectOrUnWrap();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RecyclableObject* func = RecyclableObject::FromVar(setterValueOrProxy);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JavascriptOperators::CallSetter(func, receiver, newValue,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 if ((flags &amp; Proxy) == 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Assert(JavascriptProxy::Is(setterValueOrProxy));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JavascriptProxy* proxy = JavascriptProxy::FromVar(setterValueOrProxy);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auto fn = [&amp;](RecyclableObject* target) -&gt; BOOL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JavascriptOperators::SetPropertyWPCache(receiver, target, propertyKey, newValue, requestContext, propertyString,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proxy-&gt;SetPropertyTrap(receiver, JavascriptProxy::SetPropertyTrapKind::SetPropertyWPCacheKind, propertyKey, newValue,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Assert((flags &amp; Data) == Data &amp;&amp; (flags &amp; Writable) == 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JavascriptError::ThrowCantAssignIfStrictMode(propertyOperationFlags,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requestContext-&gt;GetThreadContext()-&gt;AddImplicitCallFlags(ImplicitCall_NoOpSet);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(!JavascriptOperators::IsObject(receiver))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JavascriptError::ThrowCantAssignIfStrictMode(propertyOperationFlags,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receiverObject = RecyclableObject::FromVar(receiver);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(receiver != 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If the receiver object has the property and it is an accessor then return false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PropertyDescriptor existingDesc;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(JavascriptOperators::GetOwnPropertyDescriptor(receiverObject, propertyKey, requestContext, &amp;existingDesc)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&amp;&amp; existingDesc.IsAccessorDescriptor())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// in 9.1.9, step 5, we should return false if receiver is not object, and that will happen in default RecyclableObject operation anyhow.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(receiverObject-&gt;SetProperty(propertyKey, newValue, propertyOperationFlags,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(propertyString != 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uint16 slotIndex = info.GetPropertyIndex();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(slotIndex != Constants::NoSlot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info.GetInstance() == receiverObject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!object-&gt;CanHaveInterceptors()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requestContext == receiverObject-&gt;GetScriptContext()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(info.GetFlags() != InlineCacheSetterFlag))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uint16 inlineOrAuxSlotIndex;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bool isInlineSlot;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DynamicObject::FromVar(info.GetInstance())-&gt;GetTypeHandler()-&gt;PropertyIndexToInlineOrAuxSlotIndex(info.GetPropertyIndex(), &amp;inlineOrAuxSlotIndex, &amp;isInlineSlot);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propertyString-&gt;UpdateCache(info.GetInstance()-&gt;GetType(), inlineOrAuxSlotIndex, isInlineSlot, info.IsStoreFieldCacheEnabled());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JavascriptOperators::SetItemOnTaggedNumber(Var receiver, RecyclableObject* object, uint32 index, Var newValue, ScriptContext* requestContext,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Assert(TaggedNumber::Is(receiver));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(requestContext-&gt;optimizationOverrides.GetSideEffects() &amp; SideEffects_Accessor)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setterValueOrProxy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DescriptorFlags flags = 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GetPropertyObject(receiver, requestContext, &amp;object);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(JavascriptOperators::CheckPrototypesForAccessorOrNonWritableItem(object, index, &amp;setterValueOrProxy, &amp;flags,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((flags &amp; Accessor) == 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(JavascriptError::ThrowIfStrictModeUndefinedSetter(propertyOperationFlags, setterValueOrProxy,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(setterValueOrProxy)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RecyclableObject* func = RecyclableObject::FromVar(setterValueOrProxy);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JavascriptOperators::CallSetter(func, receiver, newValue,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 if ((flags &amp; Proxy) == 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Assert(JavascriptProxy::Is(setterValueOrProxy));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JavascriptProxy* proxy = JavascriptProxy::FromVar(setterValueOrProxy);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const PropertyRecord*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proxy-&gt;PropertyIdFromInt(index, &amp;propertyRecord);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return proxy-&gt;SetPropertyTrap(receiver, JavascriptProxy::SetPropertyTrapKind::SetItemOnTaggedNumberKind, propertyRecord-&gt;GetPropertyId(), newValue,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Assert((flags &amp; Data) == Data &amp;&amp; (flags &amp; Writable) == 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JavascriptError::ThrowCantAssignIfStrictMode(propertyOperationFlags,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JavascriptError::ThrowCantAssignIfStrictMode(propertyOperationFlags,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JavascriptOperators::SetPropertyOnTaggedNumber(Var receiver, RecyclableObject* object, PropertyId propertyId, Var newValue, ScriptContext* requestContext,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 (TaggedNumber::Is(receiver));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(requestContext-&gt;optimizationOverrides.GetSideEffects() &amp; SideEffects_Accessor)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setterValueOrProxy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DescriptorFlags flags = 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GetPropertyObject(receiver, requestContext, &amp;object);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(JavascriptOperators::CheckPrototypesForAccessorOrNonWritableProperty(object, propertyId, &amp;setterValueOrProxy, &amp;flags, &amp;info,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((flags &amp; Accessor) == 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(JavascriptError::ThrowIfStrictModeUndefinedSetter(propertyOperationFlags, setterValueOrProxy,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(setterValueOrProxy)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RecyclableObject* func = RecyclableObject::FromVar(setterValueOrProxy);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Assert(info.GetFlags() == InlineCacheSetterFlag || info.GetPropertyIndex() == Constants::NoSlot);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JavascriptOperators::CallSetter(func, receiver, newValue,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 if ((flags &amp; Proxy) == 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Assert(JavascriptProxy::Is(setterValueOrProxy));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JavascriptProxy* proxy = JavascriptProxy::FromVar(setterValueOrProxy);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proxy-&gt;SetPropertyTrap(receiver, JavascriptProxy::SetPropertyTrapKind::SetPropertyOnTaggedNumberKind, propertyId, newValue,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Assert((flags &amp; Data) == Data &amp;&amp; (flags &amp; Writable) == 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JavascriptError::ThrowCantAssignIfStrictMode(propertyOperationFlags,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Add implicit call flags, to bail out if field copy prop may propagate the wrong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requestContext-&gt;GetThreadContext()-&gt;AddImplicitCallFlags(ImplicitCall_NoOpSet);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JavascriptError::ThrowCantAssignIfStrictMode(propertyOperationFlags,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JavascriptOperators::SetPropertyUnscopable(Var instance, RecyclableObject* receiver, PropertyId propertyId, Var newValue, PropertyValueInfo * info, ScriptContext* requestContext,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SetProperty_Internal&lt;true&gt;(instance, receiver, false, propertyId, newValue, info, requestContext,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JavascriptOperators::SetProperty(Var receiver, RecyclableObject* object, PropertyId propertyId, Var newValue, PropertyValueInfo * info, ScriptContext* requestContext,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SetProperty_Internal&lt;false&gt;(receiver, object, false, propertyId, newValue, info, requestContext,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JavascriptOperators::SetRootProperty(RecyclableObject* instance, PropertyId propertyId, Var newValue, PropertyValueInfo * info, ScriptContext* requestContext,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SetProperty_Internal&lt;false&gt;(instance, instance, true, propertyId, newValue, info, requestContext,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JavascriptOperators::SetProperty_Internal(Var receiver, RecyclableObject* object, const bool isRoot, PropertyId propertyId, Var newValue, PropertyValueInfo * info, ScriptContext* requestContext,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(receiver)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Assert(!TaggedNumber::Is(receiver));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setterValueOrProxy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DescriptorFlags flags = 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((isRoot &amp;&amp; JavascriptOperators::CheckPrototypesForAccessorOrNonWritableRootProperty(object, propertyId, &amp;setterValueOrProxy, &amp;flags, info, requestContext))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(!isRoot &amp;&amp; JavascriptOperators::CheckPrototypesForAccessorOrNonWritableProperty(object, propertyId, &amp;setterValueOrProxy, &amp;flags, info, requestContext)))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((flags &amp; Accessor) == 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(JavascriptError::ThrowIfStrictModeUndefinedSetter(propertyOperationFlags, setterValueOrProxy, requestContext)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JavascriptError::ThrowIfNotExtensibleUndefinedSetter(propertyOperationFlags, setterValueOrProxy,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(setterValueOrProxy)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RecyclableObject* func = RecyclableObject::FromVar(setterValueOrProxy);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Assert(!info || info-&gt;GetFlags() == InlineCacheSetterFlag || info-&gt;GetPropertyIndex() == Constants::NoSlot);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(WithScopeObject::Is(receiver))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receiver = (RecyclableObject::FromVar(receiver))-&gt;GetThisObjectOrUnWrap();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CacheOperators::CachePropertyWrite(RecyclableObject::FromVar(receiver), isRoot, object-&gt;GetType(), propertyId,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ENABLE_MUTATION_BREAKPOINT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(MutationBreakpoint::IsFeatureEnabled(requestContext))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MutationBreakpoint::HandleSetProperty(requestContext, object, propertyId,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JavascriptOperators::CallSetter(func, receiver, newValue,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 if ((flags &amp; Proxy) == 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Assert(JavascriptProxy::Is(setterValueOrProxy));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JavascriptProxy* proxy = JavascriptProxy::FromVar(setterValueOrProxy);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We can't cache the property at this time. both target and handler can be changed outside of the proxy, so the inline cache needs to be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invalidate when target, handler, or handler prototype has changed. We don't have a way to achieve this yet.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PropertyValueInfo::SetNoCache(info, 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PropertyValueInfo::DisablePrototypeCache(info, proxy); // We can't cache prototype property either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proxy-&gt;SetPropertyTrap(receiver, JavascriptProxy::SetPropertyTrapKind::SetPropertyKind, propertyId, newValue,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Assert((flags &amp; Data) == Data &amp;&amp; (flags &amp; Writable) == 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(flags &amp; Const)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JavascriptError::ThrowReferenceError(requestContext, ERRAssignmentToConst);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JavascriptError::ThrowCantAssign(propertyOperationFlags, requestContext,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JavascriptError::ThrowCantAssignIfStrictMode(propertyOperationFlags,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(!JavascriptOperators::IsObject(receiver))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JavascriptError::ThrowCantAssignIfStrictMode(propertyOperationFlags,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ENABLE_MUTATION_BREAKPOINT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Break on mutation if needed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doNotUpdateCacheForMbp = MutationBreakpoint::IsFeatureEnabled(requestContext) 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MutationBreakpoint::HandleSetProperty(requestContext, object, propertyId, newValue) :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Get the original type before setting the property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Type *typeWithoutProperty = object-&gt;GetType();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didSetProperty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(isRoot)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AssertMsg(JavascriptOperators::GetTypeId(receiver) == TypeIds_GlobalObject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|| JavascriptOperators::GetTypeId(receiver) == TypeIds_ModuleRoot,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"Root must be a global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RootObjectBase* rootObject = static_cast&lt;RootObjectBase*&gt;(receiver);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didSetProperty = rootObject-&gt;SetRootProperty(propertyId, newValue, propertyOperationFlags,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RecyclableObject* instanceObject = RecyclableObject::FromVar(receiver);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while (JavascriptOperators::GetTypeId(instanceObject)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(unscopables &amp;&amp; JavascriptOperators::IsPropertyUnscopable(instanceObject,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didSetProperty = instanceObject-&gt;SetProperty(propertyId, newValue, propertyOperationFlags,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(didSetProperty || !unscopables)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instanceObject = JavascriptOperators::GetPrototypeNoTrap(instanceObject);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(didSetProperty)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bool updateCache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ENABLE_MUTATION_BREAKPOINT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updateCache = updateCache &amp;&amp; !doNotUpdateCacheForMbp;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(updateCache)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(!JavascriptProxy::Is(receiver))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CacheOperators::CachePropertyWrite(RecyclableObject::FromVar(receiver), isRoot, typeWithoutProperty, propertyId,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JavascriptOperators::IsNumberFromNativeArray(Var instance, uint32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Js::TypeId instanceType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Fast path for native and typed arrays.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 (instanceType == TypeIds_NativeIntArray || instanceType == TypeIds_NativeFloatArray) || (instanceType &gt;= TypeIds_Int8Array &amp;&amp; instanceType &lt;= TypeIds_Uint64Array) 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member;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If the item is found in the array own body, then it is a number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(JavascriptOperators::GetOwnItem(object, index, &amp;member,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JavascriptOperators::GetAccessors(RecyclableObject* instance, PropertyId propertyId, ScriptContext* requestContext, Var* getter, Var* setter)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(object-&gt;GetAccessors(propertyId, getter, setter,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*getter = JavascriptOperators::CanonicalizeAccessor(*getter,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*setter = JavascriptOperators::CanonicalizeAccessor(*setter,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(object-&gt;SkipsPrototype())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JavascriptOperators::GetPrototypeNoTrap(object);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JavascriptOperators::SetAccessors(RecyclableObject* instance, PropertyId propertyId, Var getter, Var setter,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 = instance &amp;&amp; instance-&gt;SetAccessors(propertyId, getter, setter,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JavascriptOperators::OP_SetProperty(Var instance, PropertyId propertyId, Var newValue, ScriptContext* scriptContext, PropertyValueInfo * info, PropertyOperationFlags flags, Var thisInstance)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call into ToObject(dynamicObject) is avoided here by checking for null and undefined and doing nothing when dynamicObject is a primitive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(thisInstance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thisInstance =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JavascriptOperators::GetTypeId(thisInstance);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TypeIds_Null || typeId == TypeIds_Undefined)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JSERR_Property_CannotSet_NullOrUndefined,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(typeId == TypeIds_VariantDate)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JSERR_Property_VarDate,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(!TaggedNumber::Is(thisInstance))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JavascriptOperators::SetProperty(RecyclableObject::FromVar(thisInstance), RecyclableObject::FromVar(instance), propertyId, newValue, info,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JavascriptError::ThrowCantAssignIfStrictMode(flags,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JavascriptOperators::OP_StFunctionExpression(Var obj, PropertyId propertyId, Var newValue)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instance-&gt;SetProperty(propertyId, newValue, PropertyOperation_None,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instance-&gt;SetWritable(propertyId,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instance-&gt;SetConfigurable(propertyId,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JavascriptOperators::OP_InitClassMember(Var obj, PropertyId propertyId, Var newValue)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 = PropertyOperation_None;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PropertyAttributes attributes = PropertyClassMemberDefaults;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instance-&gt;SetPropertyWithAttributes(propertyId, newValue, attributes, NULL,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JavascriptOperators::OP_InitLetProperty(Var obj, PropertyId propertyId, Var newValue)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 = instance-&gt;GetScriptContext()-&gt;IsUndeclBlockVar(newValue) ? PropertyOperation_SpecialValue : PropertyOperation_None;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PropertyAttributes attributes = PropertyLetDefaults;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(RootObjectBase::Is(instance))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attributes |= PropertyLetConstGlobal;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instance-&gt;SetPropertyWithAttributes(propertyId, newValue, attributes, NULL, (PropertyOperationFlags)(flags | PropertyOperation_AllowUndecl));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JavascriptOperators::OP_InitConstProperty(Var obj, PropertyId propertyId, Var newValue)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 = instance-&gt;GetScriptContext()-&gt;IsUndeclBlockVar(newValue) ? PropertyOperation_SpecialValue : PropertyOperation_None;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PropertyAttributes attributes = PropertyConstDefaults;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(RootObjectBase::Is(instance))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attributes |= PropertyLetConstGlobal;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instance-&gt;SetPropertyWithAttributes(propertyId, newValue, attributes, NULL, (PropertyOperationFlags)(flags | PropertyOperation_AllowUndecl));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JavascriptOperators::OP_InitUndeclRootLetProperty(Var obj,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 = static_cast&lt;PropertyOperationFlags&gt;(PropertyOperation_SpecialValue | PropertyOperation_AllowUndecl);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PropertyAttributes attributes = PropertyLetDefaults | PropertyLetConstGlobal;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instance-&gt;SetPropertyWithAttributes(propertyId, instance-&gt;GetLibrary()-&gt;GetUndeclBlockVar(), attributes, NULL,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BOOL JavascriptOperators::OP_InitUndeclRootConstProperty(Var obj,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 = static_cast&lt;PropertyOperationFlags&gt;(PropertyOperation_SpecialValue | PropertyOperation_AllowUndecl);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PropertyAttributes attributes = PropertyConstDefaults | PropertyLetConstGlobal;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instance-&gt;SetPropertyWithAttributes(propertyId, instance-&gt;GetLibrary()-&gt;GetUndeclBlockVar(), attributes, NULL,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JavascriptOperators::OP_InitUndeclConsoleLetProperty(Var obj,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FrameDisplay *pScope = (FrameDisplay*)obj;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AssertMsg(ConsoleScopeActivationObject::Is((DynamicObject*)pScope-&gt;GetItem(pScope-&gt;GetLength() - 1)), "How come we got this opcode without ConsoleScopeActivationObject?");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RecyclableObject::FromVar(pScope-&gt;GetItem(0));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 = static_cast&lt;PropertyOperationFlags&gt;(PropertyOperation_SpecialValue | PropertyOperation_AllowUndecl);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PropertyAttributes attributes = PropertyLetDefaults;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instance-&gt;SetPropertyWithAttributes(propertyId, instance-&gt;GetLibrary()-&gt;GetUndeclBlockVar(), attributes, NULL,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JavascriptOperators::OP_InitUndeclConsoleConstProperty(Var obj,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FrameDisplay *pScope = (FrameDisplay*)obj;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AssertMsg(ConsoleScopeActivationObject::Is((DynamicObject*)pScope-&gt;GetItem(pScope-&gt;GetLength() - 1)), "How come we got this opcode without ConsoleScopeActivationObject?");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RecyclableObject::FromVar(pScope-&gt;GetItem(0));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 = static_cast&lt;PropertyOperationFlags&gt;(PropertyOperation_SpecialValue | PropertyOperation_AllowUndecl);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PropertyAttributes attributes = PropertyConstDefaults;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instance-&gt;SetPropertyWithAttributes(propertyId, instance-&gt;GetLibrary()-&gt;GetUndeclBlockVar(), attributes, NULL,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JavascriptOperators::InitProperty(RecyclableObject* instance, PropertyId propertyId, Var newValue,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instance &amp;&amp; instance-&gt;InitProperty(propertyId, newValue,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JavascriptOperators::OP_InitProperty(Var instance, PropertyId propertyId, Var newValue)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if(TaggedNumber::Is(instance)) { return false;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JavascriptOperators::InitProperty(RecyclableObject::FromVar(instance), propertyId,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JavascriptOperators::DeleteProperty(RecyclableObject* instance, PropertyId propertyId,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DeleteProperty_Impl&lt;false&gt;(instance, propertyId,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JavascriptOperators::DeletePropertyUnscopables(RecyclableObject* instance, PropertyId propertyId,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DeleteProperty_Impl&lt;true&gt;(instance, propertyId,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template&lt;bool unscopables&gt;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JavascriptOperators::DeleteProperty_Impl(RecyclableObject* instance, PropertyId propertyId,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(unscopables &amp;&amp; JavascriptOperators::IsPropertyUnscopable(instance,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ENABLE_MUTATION_BREAKPOINT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*scriptContext = instance-&gt;GetScriptContext();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(MutationBreakpoint::IsFeatureEnabled(scriptContext)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&amp;&amp; scriptContext-&gt;HasMutationBreakpoints())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MutationBreakpoint::HandleDeleteProperty(scriptContext, instance,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// !unscopables will hit the return statement on the first iteration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return instance-&gt;DeleteProperty(propertyId,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JavascriptOperators::OP_DeleteProperty(Var instance, PropertyId propertyId, ScriptContext* scriptContext,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scriptContext-&gt;GetLibrary()-&gt;GetTrue();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TypeIds_Null || typeId == TypeIds_Undefined)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JSERR_Property_CannotDelete_NullOrUndefined,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*recyclableObject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scriptContext-&gt;GetLibrary()-&gt;CreateBoolean(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JavascriptOperators::DeleteProperty(recyclableObject, propertyId, propertyOperationFlags));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JavascriptOperators::OP_DeleteRootProperty(Var instance, PropertyId propertyId, ScriptContext* scriptContext,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AssertMsg(RootObjectBase::Is(instance), "Root must be a global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RootObjectBase* rootObject = static_cast&lt;RootObjectBase*&gt;(instance);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scriptContext-&gt;GetLibrary()-&gt;CreateBoolean(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rootObject-&gt;DeleteRootProperty(propertyId, propertyOperationFlags));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void JavascriptOperators::PatchSetPropertyScoped(FunctionBody *const functionBody, TInlineCache *const inlineCache, const InlineCacheIndex inlineCacheIndex, FrameDisplay *pDisplay, PropertyId propertyId, Var newValue, Var defaultInstance,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Set the property using a scope stack rather than an individual instance.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Walk the stack until we find an instance that has the property and store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new value there.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To propagate 'this' pointer, walk up the stack and update scopes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where field '_lexicalThisSlotSymbol' exists and stop at the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scope where field '_lexicalNewTargetSymbol' also exists, which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indicates class constructor.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uint16 length = pDisplay-&gt;GetLength();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 *object;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allowUndecInConsoleScope = (propertyOperationFlags &amp; PropertyOperation_AllowUndeclInConsoleScope) == PropertyOperation_AllowUndeclInConsoleScope;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isLexicalThisSlotSymbol = (propertyId == PropertyIds::_lexicalThisSlotSymbol);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(uint16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(DynamicObject*)pDisplay-&gt;GetItem(i);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AssertMsg(!ConsoleScopeActivationObject::Is(object) || (i == length - 1), "Invalid location for ConsoleScopeActivationObject");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Type* type = object-&gt;GetType();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(CacheOperators::TrySetProperty&lt;true, true, true,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object, false, propertyId, newValue, scriptContext, propertyOperationFlags,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(isLexicalThisSlotSymbol &amp;&amp; !JavascriptOperators::HasProperty(object, PropertyIds::_lexicalNewTargetSymbol))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In scoped set property, we need to set the property when it is available; it could be a setter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or normal property. we need to check setter first, and if no setter is available, but HasProperty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is true, this must be a normal property.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TODO: merge OP_HasProperty and GetSetter in one pass if there is perf problem. In fastDOM we have quite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 lot of setters so separating the two might be actually faster.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setterValueOrProxy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DescriptorFlags flags = 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(JavascriptOperators::CheckPrototypesForAccessorOrNonWritableProperty(object, propertyId, &amp;setterValueOrProxy, &amp;flags, &amp;info,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((flags &amp; Accessor) == 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(setterValueOrProxy)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JavascriptFunction* func = (JavascriptFunction*)setterValueOrProxy;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Assert(info.GetFlags() == InlineCacheSetterFlag || info.GetPropertyIndex() == Constants::NoSlot);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CacheOperators::CachePropertyWrite(object, false, type, propertyId, &amp;info,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JavascriptOperators::CallSetter(func, object, newValue,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Assert(!isLexicalThisSlotSymbol);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 if ((flags &amp; Proxy) == 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Assert(JavascriptProxy::Is(setterValueOrProxy));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JavascriptProxy* proxy = JavascriptProxy::FromVar(setterValueOrProxy);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auto fn = [&amp;](RecyclableObject* target) -&gt; BOOL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JavascriptOperators::SetProperty(object, target, propertyId, newValue, scriptContext,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We can't cache the property at this time. both target and handler can be changed outside of the proxy, so the inline cache needs to be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invalidate when target, handler, or handler prototype has changed. We don't have a way to achieve this yet.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PropertyValueInfo::SetNoCache(&amp;info, 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PropertyValueInfo::DisablePrototypeCache(&amp;info, proxy); // We can't cache prototype property either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proxy-&gt;SetPropertyTrap(object, JavascriptProxy::SetPropertyTrapKind::SetPropertyKind, propertyId, newValue,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Assert((flags &amp; Data) == Data &amp;&amp; (flags &amp; Writable) == 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(!allowUndecInConsoleScope)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(flags &amp; Const)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JavascriptError::ThrowReferenceError(scriptContext, ERRAssignmentToConst);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Assert(!isLexicalThisSlotSymbol);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(!JavascriptOperators::IsObject(object))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JavascriptError::ThrowCantAssignIfStrictMode(propertyOperationFlags,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Need to do a "get" of the current value (if any) to make sure that we're not writing to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let/const before declaration, but we need to disable implicit calls around the "get",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so we need to do a "has" first to make sure the "get" is valid (e.g., "get" on a HostDispatch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with implicit calls disabled will always "succeed").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(JavascriptOperators::HasProperty(object,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(scriptContext-&gt;GetConfig()-&gt;IsLetAndConstEnabled())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DisableImplicitFlags disableImplicitFlags =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scriptContext-&gt;GetThreadContext()-&gt;GetDisableImplicitFlags();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scriptContext-&gt;GetThreadContext()-&gt;SetDisableImplicitFlags(DisableImplicitCallAndExceptionFlag);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BOOL result = JavascriptOperators::GetProperty(object, propertyId, &amp;value, scriptContext,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scriptContext-&gt;GetThreadContext()-&gt;SetDisableImplicitFlags(disableImplicitFlags);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(result &amp;&amp; scriptContext-&gt;IsUndeclBlockVar(value) &amp;&amp; !allowUndecInConsoleScope &amp;&amp; !isLexicalThisSlotSymbol)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JavascriptError::ThrowReferenceError(scriptContext, JSERR_UseBeforeDeclaration);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PropertyOperationFlags setPropertyOpFlags = allowUndecInConsoleScope ? PropertyOperation_AllowUndeclInConsoleScope : PropertyOperation_None;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object-&gt;SetProperty(propertyId, newValue, setPropertyOpFlags, &amp;info);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CacheOperators::TraceCache(inlineCache, L"PatchSetPropertyScoped",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(!JavascriptProxy::Is(object) &amp;&amp; !allowUndecInConsoleScope)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CacheOperators::CachePropertyWrite(object, false, type, propertyId, &amp;info,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(isLexicalThisSlotSymbol &amp;&amp; !JavascriptOperators::HasProperty(object, PropertyIds::_lexicalNewTargetSymbol))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Assert(!isLexicalThisSlotSymbol);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we have console scope and no one in the scope had the property add it to console scope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((length &gt; 0) &amp;&amp; ConsoleScopeActivationObject::Is(pDisplay-&gt;GetItem(length - 1)))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obj = RecyclableObject::FromVar((DynamicObject*)pDisplay-&gt;GetItem(length - 1));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OUTPUT_TRACE(Js::ConsoleScopePhase, L"Adding property '%s' to console scope object\n",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JavascriptOperators::SetProperty(obj, obj, propertyId, newValue, scriptContext,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No one in the scope stack has the property, so add it to the default instance provided by the caller.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AssertMsg(!TaggedNumber::Is(defaultInstance), "Root object is an int or tagged float?");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Assert(defaultInstance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 = RecyclableObject::FromVar(defaultInstance);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//SetPropertyScoped does not use inline cache for default instance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JavascriptOperators::SetRootProperty(obj, propertyId, newValue, &amp;info, scriptContext, (PropertyOperationFlags)(propertyOperationFlags | PropertyOperation_Root));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JavascriptOperators::PatchSetPropertyScoped&lt;false, InlineCache&gt;(FunctionBody *const functionBody, InlineCache *const inlineCache, const InlineCacheIndex inlineCacheIndex, FrameDisplay *pDisplay, PropertyId propertyId, Var newValue, Var defaultInstance, PropertyOperationFlags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JavascriptOperators::PatchSetPropertyScoped&lt;true, InlineCache&gt;(FunctionBody *const functionBody, InlineCache *const inlineCache, const InlineCacheIndex inlineCacheIndex, FrameDisplay *pDisplay, PropertyId propertyId, Var newValue, Var defaultInstance, PropertyOperationFlags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JavascriptOperators::PatchSetPropertyScoped&lt;false, PolymorphicInlineCache&gt;(FunctionBody *const functionBody, PolymorphicInlineCache *const inlineCache, const InlineCacheIndex inlineCacheIndex, FrameDisplay *pDisplay, PropertyId propertyId, Var newValue, Var defaultInstance, PropertyOperationFlags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JavascriptOperators::PatchSetPropertyScoped&lt;true, PolymorphicInlineCache&gt;(FunctionBody *const functionBody, PolymorphicInlineCache *const inlineCache, const InlineCacheIndex inlineCacheIndex, FrameDisplay *pDisplay, PropertyId propertyId, Var newValue, Var defaultInstance, PropertyOperationFlags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JavascriptOperators::OP_InitFuncScoped(FrameDisplay *pScope, PropertyId propertyId, Var newValue, Var defaultInstance,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 *obj;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 = (DynamicObject*)pScope-&gt;GetItem(i);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(obj-&gt;InitFuncScoped(propertyId, newValue))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AssertMsg(!TaggedNumber::Is(defaultInstance), "Root object is an int or tagged float?");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RecyclableObject::FromVar(defaultInstance)-&gt;InitFuncScoped(propertyId,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JavascriptOperators::OP_InitPropertyScoped(FrameDisplay *pScope, PropertyId propertyId, Var newValue, Var defaultInstance,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 *obj;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 = (DynamicObject*)pScope-&gt;GetItem(i);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(obj-&gt;InitPropertyScoped(propertyId, newValue))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AssertMsg(!TaggedNumber::Is(defaultInstance), "Root object is an int or tagged float?");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RecyclableObject::FromVar(defaultInstance)-&gt;InitPropertyScoped(propertyId,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JavascriptOperators::OP_DeletePropertyScoped(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FrameDisplay *pScope,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propertyId,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defaultInstance,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 *obj = (DynamicObject*)pScope-&gt;GetItem(i);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(JavascriptOperators::HasProperty(obj,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scriptContext-&gt;GetLibrary()-&gt;CreateBoolean(JavascriptOperators::DeleteProperty(obj, propertyId, propertyOperationFlags));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JavascriptOperators::OP_DeleteRootProperty(RecyclableObject::FromVar(defaultInstance), propertyId, scriptContext,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JavascriptOperators::OP_TypeofPropertyScoped(FrameDisplay *pScope, PropertyId propertyId, Var defaultInstance,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 *obj = (DynamicObject*)pScope-&gt;GetItem(i);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(JavascriptOperators::HasProperty(obj,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JavascriptOperators::TypeofFld(obj, propertyId,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JavascriptOperators::TypeofRootFld(RecyclableObject::FromVar(defaultInstance), propertyId,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JavascriptOperators::HasOwnItem(RecyclableObject* object, uint32 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object-&gt;HasOwnItem(index);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JavascriptOperators::HasItem(RecyclableObject* object, uint64 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 = object-&gt;GetScriptContext();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JavascriptOperators::GetPropertyIdForInt(index, scriptContext, &amp;propertyRecord);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JavascriptOperators::HasProperty(object, propertyRecord-&gt;GetPropertyId());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JavascriptOperators::HasItem(RecyclableObject* object, uint32 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(object-&gt;HasItem(index))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CONSIDER: Numeric property values shouldn't be on the prototype for now but if this changes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we should add SkipsPrototype support here as well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JavascriptOperators::GetPrototypeNoTrap(object);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JavascriptOperators::GetOwnItem(RecyclableObject* object, uint32 index, Var* value,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object-&gt;GetItem(object, index, 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JavascriptOperators::GetItem(Var instance, RecyclableObject* propertyObject, uint32 index, Var* value,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propertyObject;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(object-&gt;GetItem(instance, index, value,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(object-&gt;SkipsPrototype())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JavascriptOperators::GetPrototypeNoTrap(object);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JavascriptOperators::GetItemReference(Var instance, RecyclableObject* propertyObject, uint32 index, Var* value,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propertyObject;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(JavascriptOperators::GetTypeId(object)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(object-&gt;GetItemReference(instance, index, value,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if (object-&gt;SkipsPrototype())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JavascriptOperators::GetPrototypeNoTrap(object);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JavascriptOperators::SetItem(Var receiver, RecyclableObject* object, uint64 index, Var value, ScriptContext* scriptContext,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JavascriptOperators::GetPropertyIdForInt(index, scriptContext, &amp;propertyRecord);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JavascriptOperators::SetProperty(receiver, object, propertyRecord-&gt;GetPropertyId(), value, scriptContext,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JavascriptOperators::SetItem(Var receiver, RecyclableObject* object, uint32 index, Var value, ScriptContext* scriptContext, PropertyOperationFlags propertyOperationFlags, BOOL skipPrototypeCheck /* = FALSE */)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setterValueOrProxy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DescriptorFlags flags = 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Assert(!TaggedNumber::Is(receiver));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(JavascriptOperators::CheckPrototypesForAccessorOrNonWritableItem(object, index, &amp;setterValueOrProxy, &amp;flags, scriptContext, skipPrototypeCheck))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((flags &amp; Accessor) == 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(JavascriptError::ThrowIfStrictModeUndefinedSetter(propertyOperationFlags, setterValueOrProxy, scriptContext)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JavascriptError::ThrowIfNotExtensibleUndefinedSetter(propertyOperationFlags, setterValueOrProxy,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(setterValueOrProxy)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RecyclableObject* func = RecyclableObject::FromVar(setterValueOrProxy);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JavascriptOperators::CallSetter(func, receiver, 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((flags &amp; Proxy) == 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Assert(JavascriptProxy::Is(setterValueOrProxy));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JavascriptProxy* proxy = JavascriptProxy::FromVar(setterValueOrProxy);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 PropertyRecord*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proxy-&gt;PropertyIdFromInt(index, &amp;propertyRecord);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proxy-&gt;SetPropertyTrap(receiver, JavascriptProxy::SetPropertyTrapKind::SetItemKind, propertyRecord-&gt;GetPropertyId(), value, scriptContext, skipPrototypeCheck);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Assert((flags &amp; Data) == Data &amp;&amp; (flags &amp; Writable) == 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((propertyOperationFlags &amp; PropertyOperationFlags::PropertyOperation_ThrowIfNotExtensible) == PropertyOperationFlags::PropertyOperation_ThrowIfNotExtensible)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JavascriptError::ThrowTypeError(scriptContext, JSERR_NonExtensibleObject);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JavascriptError::ThrowCantAssign(propertyOperationFlags, scriptContext,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JavascriptError::ThrowCantAssignIfStrictMode(propertyOperationFlags,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else if (!JavascriptOperators::IsObject(receiver))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JavascriptError::ThrowCantAssignIfStrictMode(propertyOperationFlags,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(RecyclableObject::FromVar(receiver))-&gt;SetItem(index, value,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JavascriptOperators::DeleteItem(RecyclableObject* object, uint32 index,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object-&gt;DeleteItem(index,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JavascriptOperators::DeleteItem(RecyclableObject* object, uint64 index,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JavascriptOperators::GetPropertyIdForInt(index, object-&gt;GetScriptContext(), &amp;propertyRecord);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JavascriptOperators::DeleteProperty(object, propertyRecord-&gt;GetPropertyId(),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JavascriptOperators::OP_HasItem(Var instance, Var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TaggedNumber::Is(instance) 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scriptContext-&gt;GetLibrary()-&gt;GetNumberPrototype()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indexVal;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createIfNotFound = (DynamicType::Is(object-&gt;GetTypeId())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static_cast&lt;DynamicObject*&gt;(object)-&gt;GetTypeHandler()-&gt;IsStringTypeHandler())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JavascriptProxy::Is(object);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(GetIndexType(index, scriptContext, &amp;indexVal, &amp;propertyRecord, createIfNotFound) == IndexType_Number)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HasItem(object, indexVal);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(propertyRecord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Assert(IsJsNativeObject(object));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JavascriptString* indexStr = JavascriptConversion::ToString(index,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PropertyRecord const * debugPropertyRecord;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scriptContext-&gt;GetOrAddPropertyRecord(indexStr-&gt;GetString(), indexStr-&gt;GetLength(), &amp;debugPropertyRecord);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AssertMsg(!JavascriptOperators::HasProperty(object, debugPropertyRecord-&gt;GetPropertyId()), "how did this property come? See OS Bug 2727708 if you see this come from the web");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HasProperty(object, propertyRecord-&gt;GetPropertyId());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ENABLE_PROFILE_INFO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JavascriptOperators::UpdateNativeArrayProfileInfoToCreateVarArray(Var instance, const bool expectingNativeFloatArray, const bool expectingVarArray)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Assert(expectingNativeFloatArray ^ expectingVarArray);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(!JavascriptNativeArray::Is(instance))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ArrayCallSiteInfo *const arrayCallSiteInfo = JavascriptNativeArray::FromVar(instance)-&gt;GetArrayCallSiteInfo();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(!arrayCallSiteInfo)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(expectingNativeFloatArray)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Profile data is expecting a native float array. Ensure that at the array's creation site, that a native int 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is not created, such that the profiled array type would be correct.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arrayCallSiteInfo-&gt;SetIsNotNativeIntArray();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Profile data is expecting a var array. Ensure that at the array's creation site, that a native array is not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created, such that the profiled array type would be correct.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Assert(expectingVarArray);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arrayCallSiteInfo-&gt;SetIsNotNativeArray();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JavascriptOperators::SetElementMayHaveImplicitCalls(ScriptContext *const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scriptContext-&gt;optimizationOverrides.GetArraySetElementFastPathVtable() ==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ScriptContextOptimizationOverrideInfo::InvalidVtable;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 *JavascriptOperators::GetCallableObjectOrThrow(const Var callee, ScriptContext *const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Assert(callee);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(TaggedNumber::Is(callee))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JSERR_NeedFunction /* TODO-ERROR: get arg name - aFunc */);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RecyclableObject::FromVar(callee);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ENABLE_NATIVE_CODEGEN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JavascriptOperators::OP_GetElementI_JIT(Var instance, Var index,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Assert(Js::JavascriptStackWalker::ValidateTopJitFrame(scriptContext));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OP_GetElementI(instance,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JavascriptOperators::OP_GetElementI_JIT(Var instance, Var index,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OP_GetElementI(instance,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ENABLE_NATIVE_CODEGEN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JavascriptOperators::OP_GetElementI_JIT_ExpectingNativeFloatArray(Var instance, Var index,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Assert(Js::JavascriptStackWalker::ValidateTopJitFrame(scriptContext));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UpdateNativeArrayProfileInfoToCreateVarArray(instance, true,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OP_GetElementI_JIT(instance,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JavascriptOperators::OP_GetElementI_JIT_ExpectingVarArray(Var instance, Var index,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Assert(Js::JavascriptStackWalker::ValidateTopJitFrame(scriptContext));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UpdateNativeArrayProfileInfoToCreateVarArray(instance, false,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OP_GetElementI_JIT(instance,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JavascriptOperators::OP_GetElementI_UInt32(Var instance, uint32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OP_GetElementI_JIT(instance, Js::JavascriptNumber::ToVar(index,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OP_GetElementI_JIT(instance,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JavascriptOperators::OP_GetElementI_UInt32_ExpectingNativeFloatArray(Var instance, uint32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ENABLE_PROFILE_INFO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UpdateNativeArrayProfileInfoToCreateVarArray(instance, true,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OP_GetElementI_UInt32(instance,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JavascriptOperators::OP_GetElementI_UInt32_ExpectingVarArray(Var instance, uint32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ENABLE_PROFILE_INFO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UpdateNativeArrayProfileInfoToCreateVarArray(instance, false,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OP_GetElementI_UInt32(instance,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JavascriptOperators::OP_GetElementI_Int32(Var instance, 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OP_GetElementI_JIT(instance, Js::JavascriptNumber::ToVar(index,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OP_GetElementI_JIT(instance,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JavascriptOperators::OP_GetElementI_Int32_ExpectingNativeFloatArray(Var instance, 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ENABLE_PROFILE_INFO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UpdateNativeArrayProfileInfoToCreateVarArray(instance, true,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OP_GetElementI_Int32(instance,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Var JavascriptOperators::OP_GetElementI_Int32_ExpectingVarArray(Var instance, 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ENABLE_PROFILE_INFO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UpdateNativeArrayProfileInfoToCreateVarArray(instance, false,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OP_GetElementI_Int32(instance,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JavascriptOperators::GetItemFromArrayPrototype(JavascriptArray * arr, int32 indexInt, Var * result,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try get from Array prototype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prototype = arr-&gt;GetPrototype();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(JavascriptOperators::GetTypeId(prototype) != TypeIds_Array) //This can be TypeIds_ES5Array (or any other object changed through __proto__).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JavascriptArray* arrayPrototype = JavascriptArray::FromVar(prototype); //Prototype must be Array.prototype (unless changed through __proto__)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AssertMsg(scriptContext-&gt;GetConfig()-&gt;Is__proto__Enabled()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|| arrayPrototype-&gt;GetScriptContext()-&gt;GetLibrary()-&gt;GetArrayPrototype() == arrayPrototype, "This function is supported only for [[class]] Array");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(arrayPrototype-&gt;GetLength() &amp;&amp; arrayPrototype-&gt;GetItem(arrayPrototype, (uint32)indexInt, 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prototype = arrayPrototype-&gt;GetPrototype(); //Its prototype must be Object.prototype (unless changed through __proto__)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AssertMsg(scriptContext-&gt;GetConfig()-&gt;Is__proto__Enabled()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|| prototype-&gt;GetScriptContext()-&gt;GetLibrary()-&gt;GetObjectPrototype() == prototype, "This function is supported only for [[class]] Array");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(prototype-&gt;GetScriptContext()-&gt;GetLibrary()-&gt;GetObjectPrototype() != prototype)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(DynamicObject::FromVar(prototype)-&gt;HasNonEmptyObjectArray())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(prototype-&gt;GetItem(arr, (uint32)indexInt, 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*result = scriptContext-&gt;GetMissingItemResult(arr, 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JavascriptOperators::OP_GetElementI_ArrayFastPath(T * arr, int indexInt, Var * result,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JavascriptLibrary::CheckAndConvertCopyOnAccessNativeIntArray&lt;Var&gt;(arr);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(!CrossSite::IsCrossSiteObjectTyped(arr))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(arr-&gt;T::DirectGetVarItemAt((uint32)indexInt, 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(arr-&gt;GetItem(arr, (uint32)indexInt, 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GetItemFromArrayPrototype(arr, indexInt, result,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JavascriptOperators::OP_GetElementI(Var instance, Var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 *temp = 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TaggedIntIndex: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(JavascriptOperators::GetTypeId(instance))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TypeIds_Array: //fast path for 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(OP_GetElementI_ArrayFastPath(JavascriptArray::FromVar(instance), TaggedInt::ToInt32(index), &amp;result,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(OP_GetElementI_ArrayFastPath(JavascriptNativeIntArray::FromVar(instance), TaggedInt::ToInt32(index), &amp;result,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TypeIds_NativeFloatArray: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(OP_GetElementI_ArrayFastPath(JavascriptNativeFloatArray::FromVar(instance), TaggedInt::ToInt32(index), &amp;result,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TypeIds_String: // fast path for string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charcount_t indexInt = TaggedInt::ToUInt32(index);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JavascriptString* string = JavascriptString::FromVar(instance);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(string-&gt;JavascriptString::GetItem(instance, indexInt, &amp;result,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case TypeIds_Int8Array: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typed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(VirtualTableInfo&lt;Int8VirtualArray&gt;::HasVirtualTable(instance))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Int8VirtualArray* int8Array = Int8VirtualArray::FromVar(instance);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(!CrossSite::IsCrossSiteObjectTyped(int8Array)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int8Array-&gt;DirectGetItem(indexInt);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Int8Array* int8Array = Int8Array::FromVar(instance);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(!CrossSite::IsCrossSiteObjectTyped(int8Array)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int8Array-&gt;DirectGetItem(indexInt);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TypeIds_Uint8Array: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typed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(VirtualTableInfo&lt;Uint8VirtualArray&gt;::HasVirtualTable(instance))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Uint8VirtualArray* uint8Array = Uint8VirtualArray::FromVar(instance);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(!CrossSite::IsCrossSiteObjectTyped(uint8Array)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uint8Array-&gt;DirectGetItem(indexInt);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Uint8Array* uint8Array = Uint8Array::FromVar(instance);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(!CrossSite::IsCrossSiteObjectTyped(uint8Array)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uint8Array-&gt;DirectGetItem(indexInt);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TypeIds_Uint8ClampedArray: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typed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(VirtualTableInfo&lt;Uint8ClampedVirtualArray&gt;::HasVirtualTable(instance))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Uint8ClampedVirtualArray* uint8ClampedArray = Uint8ClampedVirtualArray::FromVar(instance);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(!CrossSite::IsCrossSiteObjectTyped(uint8ClampedArray)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uint8ClampedArray-&gt;DirectGetItem(indexInt);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Uint8ClampedArray* uint8ClampedArray = Uint8ClampedArray::FromVar(instance);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(!CrossSite::IsCrossSiteObjectTyped(uint8ClampedArray)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uint8ClampedArray-&gt;DirectGetItem(indexInt);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TypeIds_Int16Array: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(VirtualTableInfo&lt;Int16VirtualArray&gt;::HasVirtualTable(instance))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Int16VirtualArray* int16Array = Int16VirtualArray::FromVar(instance);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(!CrossSite::IsCrossSiteObjectTyped(int16Array)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int16Array-&gt;DirectGetItem(indexInt);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Int16Array* int16Array = Int16Array::FromVar(instance);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(!CrossSite::IsCrossSiteObjectTyped(int16Array)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int16Array-&gt;DirectGetItem(indexInt);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TypeIds_Uint16Array: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(VirtualTableInfo&lt;Uint16VirtualArray&gt;::HasVirtualTable(instance))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Uint16VirtualArray* uint16Array = Uint16VirtualArray::FromVar(instance);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(!CrossSite::IsCrossSiteObjectTyped(uint16Array)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uint16Array-&gt;DirectGetItem(indexInt);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Uint16Array* uint16Array = Uint16Array::FromVar(instance);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(!CrossSite::IsCrossSiteObjectTyped(uint16Array)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uint16Array-&gt;DirectGetItem(indexInt);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TypeIds_Int32Array: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(VirtualTableInfo&lt;Int32VirtualArray&gt;::HasVirtualTable(instance))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Int32VirtualArray* int32Array = Int32VirtualArray::FromVar(instance);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(!CrossSite::IsCrossSiteObjectTyped(int32Array)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int32Array-&gt;DirectGetItem(indexInt);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Int32Array* int32Array = Int32Array::FromVar(instance);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(!CrossSite::IsCrossSiteObjectTyped(int32Array)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int32Array-&gt;DirectGetItem(indexInt);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TypeIds_Uint32Array: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(VirtualTableInfo&lt;Uint32VirtualArray&gt;::HasVirtualTable(instance))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Uint32VirtualArray* uint32Array = Uint32VirtualArray::FromVar(instance);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(!CrossSite::IsCrossSiteObjectTyped(uint32Array)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uint32Array-&gt;DirectGetItem(indexInt);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Uint32Array* uint32Array = Uint32Array::FromVar(instance);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(!CrossSite::IsCrossSiteObjectTyped(uint32Array)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uint32Array-&gt;DirectGetItem(indexInt);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TypeIds_Float32Array: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(VirtualTableInfo&lt;Float32VirtualArray&gt;::HasVirtualTable(instance))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Float32VirtualArray* float32Array = Float32VirtualArray::FromVar(instance);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(!CrossSite::IsCrossSiteObjectTyped(float32Array)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float32Array-&gt;DirectGetItem(indexInt);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Float32Array* float32Array = Float32Array::FromVar(instance);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(!CrossSite::IsCrossSiteObjectTyped(float32Array)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float32Array-&gt;DirectGetItem(indexInt);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TypeIds_Float64Array: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(VirtualTableInfo&lt;Float64VirtualArray&gt;::HasVirtualTable(instance))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Float64VirtualArray* float64Array = Float64VirtualArray::FromVar(instance);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(!CrossSite::IsCrossSiteObjectTyped(float64Array)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float64Array-&gt;DirectGetItem(indexInt);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Float64Array* float64Array = Float64Array::FromVar(instance);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(!CrossSite::IsCrossSiteObjectTyped(float64Array) &amp;&amp; indexInt &gt;=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float64Array-&gt;DirectGetItem(indexInt);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(JavascriptNumber::Is_NoTaggedIntCheck(index))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uint32 uint32Index = JavascriptConversion::ToUInt32(index,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((double)uint32Index == JavascriptNumber::GetValue(index) &amp;&amp; !TaggedInt::IsOverflow(uint32Index))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index = TaggedInt::ToVarUnchecked(uint32Index);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goto TaggedIntIndex;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(JavascriptString::Is(index)) // fastpath for PropertyStrings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temp = JavascriptString::FromVar(index);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Assert(temp-&gt;GetScriptContext() ==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(VirtualTableInfo&lt;Js::PropertyString&gt;::HasVirtualTable(temp))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PropertyString * propertyString = (PropertyString*)temp;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PropertyCache const *cache = propertyString-&gt;GetPropertyCache();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JavascriptError::ThrowTypeError(scriptContext, JSERR_Property_CannotGet_NullOrUndefined,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JavascriptString::FromVar(index)-&gt;GetSz());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(object-&gt;GetType() == cache-&gt;type)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scriptContext-&gt;forinCache++;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Assert(object-&gt;GetScriptContext() ==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(cache-&gt;isInlineSlot)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value = DynamicObject::FromVar(object)-&gt;GetInlineSlot(cache-&gt;dataSlotIndex);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value = DynamicObject::FromVar(object)-&gt;GetAuxSlot(cache-&gt;dataSlotIndex);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Assert(!CrossSite::NeedMarshalVar(value,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Assert(value == JavascriptOperators::GetProperty(object, propertyString-&gt;GetPropertyRecord()-&gt;GetPropertyId(),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|| value == JavascriptOperators::GetRootProperty(object, propertyString-&gt;GetPropertyRecord()-&gt;GetPropertyId(),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scriptContext-&gt;forinNoCache++;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PropertyRecord const * propertyRecord = propertyString-&gt;GetPropertyRecord();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(propertyRecord-&gt;IsNumeric())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(JavascriptOperators::GetItem(instance, object, propertyRecord-&gt;GetNumericValue(),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(JavascriptOperators::GetPropertyWPCache(instance, object, propertyRecord-&gt;GetPropertyId(), &amp;value, scriptContext, propertyString))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scriptContext-&gt;forinNoCache++;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JavascriptOperators::GetElementIHelper(instance, index, instance,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JavascriptOperators::GetElementIHelper(Var instance, Var index, Var receiver,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JSERR_Property_CannotGet_NullOrUndefined, GetPropertyDisplayNameForError(index,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indexVal;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 * propertyNameString;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createIfNotFound = !IsJsNativeObject(object);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IndexType indexType = GetIndexType(index, scriptContext, &amp;indexVal, &amp;propertyRecord, &amp;propertyNameString, createIfNotFound,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(indexType == IndexType_Number)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(JavascriptOperators::GetItem(receiver, object, indexVal,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(indexType == IndexType_JavascriptString)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(JavascriptOperators::GetPropertyWPCache(receiver, object, propertyNameString, &amp;value, scriptContext, nullptr))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We called GetIndexType with preferJavascriptString as true, so we mush have a propertyRecord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Assert(indexType == IndexType_PropertyId);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(JavascriptOperators::GetPropertyWPCache(receiver, object, propertyRecord-&gt;GetPropertyId(), &amp;value, scriptContext, nullptr))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scriptContext-&gt;GetMissingItemResult(object, indexVal);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int32 JavascriptOperators::OP_GetNativeIntElementI(Var instance, Var 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(indexInt &lt;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JavascriptNativeIntArray::MissingItem;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JavascriptArray * arr = JavascriptArray::FromVar(instance);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int32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(arr-&gt;DirectGetItemAt((uint32)indexInt, &amp;result))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(JavascriptNumber::Is_NoTaggedIntCheck(index))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int32 indexInt;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isInt32;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double dIndex = JavascriptNumber::GetValue(index);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(JavascriptNumber::TryGetInt32OrUInt32Value(dIndex, &amp;indexInt, &amp;isInt32))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(isInt32 &amp;&amp; indexInt &lt;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JavascriptNativeIntArray::MissingItem;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JavascriptArray * arr = JavascriptArray::FromVar(instance);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int32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(arr-&gt;DirectGetItemAt((uint32)indexInt, &amp;result))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AssertMsg(false, "Non-numerical index in this helper?");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JavascriptNativeIntArray::MissingItem;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int32 JavascriptOperators::OP_GetNativeIntElementI_UInt32(Var instance, uint32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OP_GetNativeIntElementI(instance, Js::JavascriptNumber::ToVar(index,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OP_GetNativeIntElementI(instance,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int32 JavascriptOperators::OP_GetNativeIntElementI_Int32(Var instance, 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OP_GetNativeIntElementI(instance, Js::JavascriptNumber::ToVar(index,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OP_GetNativeIntElementI(instance,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double JavascriptOperators::OP_GetNativeFloatElementI(Var instance, Var 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double result 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int32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(indexInt &lt;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result = JavascriptNativeFloatArray::MissingItem;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JavascriptArray * arr = JavascriptArray::FromVar(instance);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(!arr-&gt;DirectGetItemAt((uint32)indexInt, &amp;result))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result = JavascriptNativeFloatArray::MissingItem;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(JavascriptNumber::Is_NoTaggedIntCheck(index))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int32 indexInt;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isInt32;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double dIndex = JavascriptNumber::GetValue(index);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(JavascriptNumber::TryGetInt32OrUInt32Value(dIndex, &amp;indexInt, &amp;isInt32))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(isInt32 &amp;&amp; indexInt &lt;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result = JavascriptNativeFloatArray::MissingItem;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JavascriptArray * arr = JavascriptArray::FromVar(instance);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(!arr-&gt;DirectGetItemAt((uint32)indexInt, &amp;result))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result = JavascriptNativeFloatArray::MissingItem;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AssertMsg(false, "Non-numerical index in this helper?");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double JavascriptOperators::OP_GetNativeFloatElementI_UInt32(Var instance, uint32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OP_GetNativeFloatElementI(instance, Js::JavascriptNumber::ToVar(index,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OP_GetNativeFloatElementI(instance,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double JavascriptOperators::OP_GetNativeFloatElementI_Int32(Var instance, 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OP_GetNativeFloatElementI(instance, Js::JavascriptNumber::ToVar(index,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OP_GetNativeFloatElementI(instance,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JavascriptOperators::OP_GetMethodElement_UInt32(Var instance, uint32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OP_GetMethodElement(instance, Js::JavascriptNumber::ToVar(index,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OP_GetMethodElement(instance,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JavascriptOperators::OP_GetMethodElement_Int32(Var instance, int32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OP_GetElementI(instance, Js::JavascriptNumber::ToVar(index,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OP_GetMethodElement(instance,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JavascriptOperators::OP_GetMethodElement(Var instance, Var index,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JSERR_Property_CannotGet_NullOrUndefined, GetPropertyDisplayNameForError(index,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ThreadContext* threadContext = scriptContext-&gt;GetThreadContext();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savedImplicitCallFlags = threadContext-&gt;GetImplicitCallFlags();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threadContext-&gt;ClearImplicitCallFlags();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indexVal;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 = 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hasProperty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createIfNotFound = !IsJsNativeObject(object)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(DynamicType::Is(object-&gt;GetTypeId()) &amp;&amp; static_cast&lt;DynamicObject*&gt;(object)-&gt;GetTypeHandler()-&gt;IsStringTypeHandler()) || JavascriptProxy::Is(object);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(GetIndexType(index, scriptContext, &amp;indexVal, &amp;propertyRecord, createIfNotFound) == IndexType_Number)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hasProperty = JavascriptOperators::GetItemReference(instance, object, indexVal, &amp;value,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(propertyRecord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hasProperty = JavascriptOperators::GetPropertyReference(instance, object, propertyRecord-&gt;GetPropertyId(), &amp;value, scriptContext, NULL);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Assert(IsJsNativeObject(object));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JavascriptString* indexStr = JavascriptConversion::ToString(index,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PropertyRecord const * debugPropertyRecord;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scriptContext-&gt;GetOrAddPropertyRecord(indexStr-&gt;GetString(), indexStr-&gt;GetLength(), &amp;debugPropertyRecord);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AssertMsg(!JavascriptOperators::GetPropertyReference(instance, object, debugPropertyRecord-&gt;GetPropertyId(), &amp;value, scriptContext, NULL),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"how did this property come? See OS Bug 2727708 if you see this come from the web");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(!hasProperty)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JavascriptString* varName = JavascriptConversion::ToString(index,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ES5 11.2.3 #2: We evaluate the call target but don't throw yet if target member is missing. We need to evaluate argList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first (#3). Postpone throwing error to invoke time.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value = ThrowErrorObject::CreateThrowTypeErrorObject(scriptContext, VBSERR_OLENoPropOrMethod, varName);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if(!JavascriptConversion::IsCallable(value))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ES5 11.2.3 #2: We evaluate the call target but don't throw yet if target member is missing. We need to evaluate argList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first (#3). Postpone throwing error to invoke time.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JavascriptString* varName = JavascriptConversion::ToString(index,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value = ThrowErrorObject::CreateThrowTypeErrorObject(scriptContext, JSERR_Property_NeedFunction, varName);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threadContext-&gt;CheckAndResetImplicitCallAccessorFlag();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threadContext-&gt;AddImplicitCallFlags(savedImplicitCallFlags);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JavascriptOperators::OP_SetElementI_UInt32(Var instance, uint32 index,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OP_SetElementI_JIT(instance, Js::JavascriptNumber::ToVar(index, scriptContext),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OP_SetElementI_JIT(instance,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JavascriptOperators::OP_SetElementI_Int32(Var instance, int32 index,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OP_SetElementI_JIT(instance, Js::JavascriptNumber::ToVar(index, scriptContext),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OP_SetElementI_JIT(instance,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JavascriptOperators::OP_SetElementI_JIT(Var instance, Var index,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OP_SetElementI(instance, index,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INT_PTR vt = VirtualTableInfoBase::GetVirtualTable(instance);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OP_SetElementI(instance, index,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vt != VirtualTableInfoBase::GetVirtualTable(instance);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JavascriptOperators::OP_SetElementI(Var instance, Var index,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instanceType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isTypedArray = (instanceType &gt;= TypeIds_Int8Array &amp;&amp; instanceType &lt;= TypeIds_Float64Array);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(isTypedArray)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(TaggedInt::Is(index) || JavascriptNumber::Is_NoTaggedIntCheck(index) || JavascriptString::Is(index))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BOOL returnValue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bool isNumericIndex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switch (instanceType)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TypeIds_Int8Array: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typed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(VirtualTableInfo&lt;Int8VirtualArray&gt;::HasVirtualTable(instance))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Int8VirtualArray* int8Array = Int8VirtualArray::FromVar(instance);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(!CrossSite::IsCrossSiteObjectTyped(int8Array))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int8Array-&gt;ValidateIndexAndDirectSetItem(index,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Int8Array* int8Array = Int8Array::FromVar(instance);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(!CrossSite::IsCrossSiteObjectTyped(int8Array))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int8Array-&gt;ValidateIndexAndDirectSetItem(index,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TypeIds_Uint8Array: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typed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(VirtualTableInfo&lt;Uint8VirtualArray&gt;::HasVirtualTable(instance))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Uint8VirtualArray* uint8Array = Uint8VirtualArray::FromVar(instance);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(!CrossSite::IsCrossSiteObjectTyped(uint8Array))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uint8Array-&gt;ValidateIndexAndDirectSetItem(index,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Uint8Array* uint8Array = Uint8Array::FromVar(instance);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(!CrossSite::IsCrossSiteObjectTyped(uint8Array))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uint8Array-&gt;ValidateIndexAndDirectSetItem(index,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TypeIds_Uint8ClampedArray: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typed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(VirtualTableInfo&lt;Uint8ClampedVirtualArray&gt;::HasVirtualTable(instance))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Uint8ClampedVirtualArray* uint8ClampedArray = Uint8ClampedVirtualArray::FromVar(instance);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(!CrossSite::IsCrossSiteObjectTyped(uint8ClampedArray))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uint8ClampedArray-&gt;ValidateIndexAndDirectSetItem(index,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Uint8ClampedArray* uint8ClampedArray = Uint8ClampedArray::FromVar(instance);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(!CrossSite::IsCrossSiteObjectTyped(uint8ClampedArray))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uint8ClampedArray-&gt;ValidateIndexAndDirectSetItem(index,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TypeIds_Int16Array: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(VirtualTableInfo&lt;Int16VirtualArray&gt;::HasVirtualTable(instance))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Int16VirtualArray* int16Array = Int16VirtualArray::FromVar(instance);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(!CrossSite::IsCrossSiteObjectTyped(int16Array))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int16Array-&gt;ValidateIndexAndDirectSetItem(index,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Int16Array* int16Array = Int16Array::FromVar(instance);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(!CrossSite::IsCrossSiteObjectTyped(int16Array))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int16Array-&gt;ValidateIndexAndDirectSetItem(index,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TypeIds_Uint16Array: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(VirtualTableInfo&lt;Uint16VirtualArray&gt;::HasVirtualTable(instance))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Uint16VirtualArray* uint16Array = Uint16VirtualArray::FromVar(instance);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(!CrossSite::IsCrossSiteObjectTyped(uint16Array))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uint16Array-&gt;ValidateIndexAndDirectSetItem(index,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Uint16Array* uint16Array = Uint16Array::FromVar(instance);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(!CrossSite::IsCrossSiteObjectTyped(uint16Array))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uint16Array-&gt;ValidateIndexAndDirectSetItem(index,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TypeIds_Int32Array: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(VirtualTableInfo&lt;Int32VirtualArray&gt;::HasVirtualTable(instance))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Int32VirtualArray* int32Array = Int32VirtualArray::FromVar(instance);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(!CrossSite::IsCrossSiteObjectTyped(int32Array))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int32Array-&gt;ValidateIndexAndDirectSetItem(index,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Int32Array* int32Array = Int32Array::FromVar(instance);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(!CrossSite::IsCrossSiteObjectTyped(int32Array))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int32Array-&gt;ValidateIndexAndDirectSetItem(index,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TypeIds_Uint32Array: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(VirtualTableInfo&lt;Uint32VirtualArray&gt;::HasVirtualTable(instance))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Uint32VirtualArray* uint32Array = Uint32VirtualArray::FromVar(instance);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(!CrossSite::IsCrossSiteObjectTyped(uint32Array))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uint32Array-&gt;ValidateIndexAndDirectSetItem(index,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Uint32Array* uint32Array = Uint32Array::FromVar(instance);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(!CrossSite::IsCrossSiteObjectTyped(uint32Array))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uint32Array-&gt;ValidateIndexAndDirectSetItem(index,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TypeIds_Float32Array: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(VirtualTableInfo&lt;Float32VirtualArray&gt;::HasVirtualTable(instance))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Float32VirtualArray* float32Array = Float32VirtualArray::FromVar(instance);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(!CrossSite::IsCrossSiteObjectTyped(float32Array))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float32Array-&gt;ValidateIndexAndDirectSetItem(index,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Float32Array* float32Array = Float32Array::FromVar(instance);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(!CrossSite::IsCrossSiteObjectTyped(float32Array))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float32Array-&gt;ValidateIndexAndDirectSetItem(index,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TypeIds_Float64Array: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type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(VirtualTableInfo&lt;Float64VirtualArray&gt;::HasVirtualTable(instance))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Float64VirtualArray* float64Array = Float64VirtualArray::FromVar(instance);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(!CrossSite::IsCrossSiteObjectTyped(float64Array))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float64Array-&gt;ValidateIndexAndDirectSetItem(index,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Float64Array* float64Array = Float64Array::FromVar(instance);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(!CrossSite::IsCrossSiteObjectTyped(float64Array))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returnValue = float64Array-&gt;ValidateIndexAndDirectSetItem(index, value, &amp;isNumericIndex);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if this was numeric index, return operation status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Return the result of calling the default ordinary object [[Set]] internal method (9.1.8) on O passing P, V, and Receiver as arguments.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(isNumericIndex)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returnValue;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TaggedIntIndex: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switch (instanceType)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TypeIds_NativeFloatArray: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TypeIds_Array: // fast path for 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int indexInt = TaggedInt::ToInt32(index);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(indexInt &gt;= 0 &amp;&amp; scriptContext-&gt;optimizationOverrides.IsEnabledArraySetElementFastPath())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JavascriptArray::FromVar(instance)-&gt;SetItem((uint32)indexInt, value,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(JavascriptNumber::Is_NoTaggedIntCheck(index))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double dIndexValue = JavascriptNumber::GetValue(index);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uint32 uint32Index = JavascriptConversion::ToUInt32(index,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((double)uint32Index == dIndexValue &amp;&amp; !TaggedInt::IsOverflow(uint32Index))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index = TaggedInt::ToVarUnchecked(uint32Index);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goto TaggedIntIndex;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isNullOrUndefined = !GetPropertyObject(instance, scriptContext, &amp;object);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Assert(object == instance || TaggedNumber::Is(instance));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(isNullOrUndefined)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JSERR_Property_CannotSet_NullOrUndefined, GetPropertyDisplayNameForError(index,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JavascriptOperators::SetElementIHelper(instance, object, index,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JavascriptOperators::SetElementIHelper(Var receiver, RecyclableObject* object, Var index,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PropertyString * propertyString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Js::IndexType indexType;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indexVal 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 * propertyNameString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(TaggedNumber::Is(receiver))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indexType = GetIndexType(index, scriptContext, &amp;indexVal, &amp;propertyRecord,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(indexType == IndexType_Number)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 JavascriptOperators::SetItemOnTaggedNumber(receiver, object, indexVal,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 JavascriptOperators::SetPropertyOnTaggedNumber(receiver, object, propertyRecord-&gt;GetPropertyId(),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fastpath for PropertyStrings only if receiver == 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(!TaggedInt::Is(index) &amp;&amp; JavascriptString::Is(index)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VirtualTableInfo&lt;Js::PropertyString&gt;::HasVirtualTable(JavascriptString::FromVar(index)))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propertyString = (PropertyString *)JavascriptString::FromVar(index);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Assert(propertyString-&gt;GetScriptContext() ==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PropertyCache const * cache = propertyString-&gt;GetPropertyCache();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(receiver == object &amp;&amp; object-&gt;GetType() == cache-&gt;type &amp;&amp; cache-&gt;isStoreFieldEnabled)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propertyRecord = propertyString-&gt;GetPropertyRecord();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scriptContext-&gt;forinCache++;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Assert(object-&gt;GetScriptContext() ==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Assert(!CrossSite::NeedMarshalVar(value,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(cache-&gt;isInlineSlot)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DynamicObject::FromVar(object)-&gt;SetInlineSlot(SetSlotArguments(propertyRecord-&gt;GetPropertyId(), cache-&gt;dataSlotIndex, value));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DynamicObject::FromVar(object)-&gt;SetAuxSlot(SetSlotArguments(propertyRecord-&gt;GetPropertyId(), cache-&gt;dataSlotIndex, value));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propertyRecord = propertyString-&gt;GetPropertyRecord();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(propertyRecord-&gt;IsNumeric())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indexType = IndexType_Number;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indexVal = propertyRecord-&gt;GetNumericValue();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indexType = IndexType_PropertyId;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scriptContext-&gt;forinNoCache++;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scriptContext-&gt;forinNoCache += (!TaggedInt::Is(index) &amp;&amp; JavascriptString::Is(index));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indexType = GetIndexType(index, scriptContext, &amp;indexVal, &amp;propertyRecord, &amp;propertyNameString, false,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(scriptContext-&gt;GetThreadContext()-&gt;IsDisableImplicitCall()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scriptContext-&gt;GetThreadContext()-&gt;GetImplicitCallFlags() != ImplicitCall_None)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We hit an implicit call trying to convert the index, and implicit calls are disabled, so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quit before we try to store the element.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(indexType == IndexType_Number)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JavascriptOperators::SetItem(receiver, object, indexVal,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(indexType == IndexType_JavascriptString)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Assert(propertyNameString);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JsUtil::CharacterBuffer&lt;WCHAR&gt; propertyName(propertyNameString-&gt;GetString(), propertyNameString-&gt;GetLength());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(BuiltInPropertyRecords::NaN.Equals(propertyName))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Follow SetProperty convention for NaN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JavascriptOperators::SetProperty(receiver, object, PropertyIds::NaN,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(BuiltInPropertyRecords::Infinity.Equals(propertyName))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Follow SetProperty convention for Infinity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JavascriptOperators::SetProperty(receiver, object, PropertyIds::Infinity,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JavascriptOperators::SetPropertyWPCache(receiver, object, propertyNameString, value, scriptContext, nullptr,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(indexType == IndexType_PropertyId)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Assert(propertyRecord);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PropertyId propId = propertyRecord-&gt;GetPropertyId();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(propId == PropertyIds::NaN || propId == PropertyIds::Infinity)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As we no longer convert o[x] into o.x for NaN and Infinity, we need to follow SetProperty convention for these,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which would check for read-only properties, strict mode, etc.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Note that "-Infinity" does not qualify as property name, so we don't have to take care of it.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JavascriptOperators::SetProperty(receiver, object, propId, 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JavascriptOperators::SetPropertyWPCache(receiver, object, propertyRecord-&gt;GetPropertyId(), value, scriptContext, propertyString,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JavascriptOperators::OP_SetNativeIntElementI(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aElementIndex,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int32 iValue,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(TaggedInt::Is(aElementIndex))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int32 indexInt = TaggedInt::ToInt32(aElementIndex);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(indexInt &gt;= 0 &amp;&amp; scriptContext-&gt;optimizationOverrides.IsEnabledArraySetElementFastPath())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JavascriptNativeIntArray *arr = JavascriptNativeIntArray::FromVar(instance);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(!(arr-&gt;TryGrowHeadSegmentAndSetItem&lt;int32, JavascriptNativeIntArray&gt;((uint32)indexInt, iValue)))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arr-&gt;SetItem(indexInt, iValue);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JavascriptOperators::OP_SetElementI(instance, aElementIndex, JavascriptNumber::ToVar(iValue, scriptContext),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JavascriptOperators::OP_SetNativeIntElementI_UInt32(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aElementIndex,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int32 iValue,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OP_SetNativeIntElementI(instance, Js::JavascriptNumber::ToVar(aElementIndex, scriptContext), iValue,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OP_SetNativeIntElementI(instance, Js::JavascriptNumber::ToVarInPlace(aElementIndex,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iValue,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JavascriptOperators::OP_SetNativeIntElementI_Int32(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aElementIndex,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int32 iValue,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OP_SetNativeIntElementI(instance, Js::JavascriptNumber::ToVar(aElementIndex, scriptContext), iValue,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OP_SetNativeIntElementI(instance, Js::JavascriptNumber::ToVarInPlace(aElementIndex,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iValue,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JavascriptOperators::OP_SetNativeFloatElementI(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aElementIndex,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double dValue)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(TaggedInt::Is(aElementIndex))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int32 indexInt = TaggedInt::ToInt32(aElementIndex);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(indexInt &gt;= 0 &amp;&amp; scriptContext-&gt;optimizationOverrides.IsEnabledArraySetElementFastPath())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JavascriptNativeFloatArray *arr = JavascriptNativeFloatArray::FromVar(instance);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(!(arr-&gt;TryGrowHeadSegmentAndSetItem&lt;double, JavascriptNativeFloatArray&gt;((uint32)indexInt, dValue)))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arr-&gt;SetItem(indexInt, dValue);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JavascriptOperators::OP_SetElementI(instance, aElementIndex, JavascriptNumber::ToVarWithCheck(dValue, scriptContext),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JavascriptOperators::OP_SetNativeFloatElementI_UInt32(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instance, uint32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aElementIndex,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double dValue)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OP_SetNativeFloatElementI(instance, JavascriptNumber::ToVar(aElementIndex, scriptContext), scriptContext, flags, dValue);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OP_SetNativeFloatElementI(instance, JavascriptNumber::ToVarInPlace(aElementIndex,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scriptContext, flags, dValue);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JavascriptOperators::OP_SetNativeFloatElementI_Int32(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aElementIndex,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PropertyOperationFlags flags,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double dValue)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OP_SetNativeFloatElementI(instance, JavascriptNumber::ToVar(aElementIndex, scriptContext), scriptContext, flags, dValue);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return OP_SetNativeFloatElementI(instance, JavascriptNumber::ToVarInPlace(aElementIndex,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scriptContext, flags, dValue);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JavascriptOperators::OP_Memcopy(Var dstInstance, int32 dstStart, Var srcInstance, int32 srcStart, int32 length,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(length &lt;=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instanceType = JavascriptOperators::GetTypeId(srcInstance);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(instanceType != JavascriptOperators::GetTypeId(dstInstance))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(srcStart != dstStart)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 returnValue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(instanceType)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TypeIds_Int8Array: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The typed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Int8Array::FromVar(dstInstance)-&gt;DirectSetItemAtRange(Int8Array::FromVar(srcInstance), srcStart, dstStart, length, JavascriptConversion::ToInt8);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TypeIds_Uint8Array: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Uint8Array::FromVar(dstInstance)-&gt;DirectSetItemAtRange(Uint8Array::FromVar(srcInstance), srcStart, dstStart, length, JavascriptConversion::ToUInt8);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TypeIds_Uint8ClampedArray: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Uint8ClampedArray::FromVar(dstInstance)-&gt;DirectSetItemAtRange(Uint8ClampedArray::FromVar(srcInstance), srcStart, dstStart, length, JavascriptConversion::ToUInt8Clamped);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TypeIds_Int16Array: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Int16Array::FromVar(dstInstance)-&gt;DirectSetItemAtRange(Int16Array::FromVar(srcInstance), srcStart, dstStart, length, JavascriptConversion::ToInt16);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TypeIds_Uint16Array: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Uint16Array::FromVar(dstInstance)-&gt;DirectSetItemAtRange(Uint16Array::FromVar(srcInstance), srcStart, dstStart, length, JavascriptConversion::ToUInt16);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case TypeIds_Int32Array: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Int32Array::FromVar(dstInstance)-&gt;DirectSetItemAtRange(Int32Array::FromVar(srcInstance), srcStart, dstStart, length, JavascriptConversion::ToInt32);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Uint32Array::FromVar(dstInstance)-&gt;DirectSetItemAtRange(Uint32Array::FromVar(srcInstance), srcStart, dstStart, length, JavascriptConversion::ToUInt32);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(dstStart &lt; 0 || srcStart &lt;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This is not supported, Bailout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Upper bounds check for source 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uint32 end;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(UInt32Math::Add(srcStart, length, &amp;end) || end &gt; ((ArrayObject*)srcInstance)-&gt;GetLength())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(scriptContext-&gt;optimizationOverrides.IsEnabledArraySetElementFastPath())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INT_PTR vt = VirtualTableInfoBase::GetVirtualTable(dstInstance);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(instanceType == TypeIds_Array)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returnValue = JavascriptArray::FromVar(dstInstance)-&gt;DirectSetItemAtRangeFromArray&lt;Var&gt;(dstStart, length, JavascriptArray::FromVar(srcInstance), srcStart);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returnValue = JavascriptArray::FromVar(dstInstance)-&gt;DirectSetItemAtRangeFromArray&lt;int32&gt;(dstStart, length, JavascriptArray::FromVar(srcInstance), srcStart);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returnValue &amp;= vt == VirtualTableInfoBase::GetVirtualTable(dstInstance);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AssertMsg(false, "We don't support this type for memcopy yet.");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returnValue;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JavascriptOperators::OP_Memset(Var instance, int32 start, Var value, int32 length,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(length &lt;=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instanceType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 returnValue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typed array will deal with all possible values for the index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#define MEMSET_TYPED_ARRAY(type, conversion) type ## ::FromVar(instance)-&gt;DirectSetItemAtRange(start, length, value, JavascriptConversion:: ## conversion)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switch (instanceType)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TypeIds_Int8Array: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MEMSET_TYPED_ARRAY(Int8Array, ToInt8);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TypeIds_Uint8Array: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MEMSET_TYPED_ARRAY(Uint8Array, ToUInt8);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TypeIds_Uint8ClampedArray: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MEMSET_TYPED_ARRAY(Uint8ClampedArray, ToUInt8Clamped);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TypeIds_Int16Array: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MEMSET_TYPED_ARRAY(Int16Array, ToInt16);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TypeIds_Uint16Array: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MEMSET_TYPED_ARRAY(Uint16Array, ToUInt16);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TypeIds_Int32Array: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MEMSET_TYPED_ARRAY(Int32Array, ToInt32);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TypeIds_Uint32Array: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MEMSET_TYPED_ARRAY(Uint32Array, ToUInt32);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TypeIds_Float32Array: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MEMSET_TYPED_ARRAY(Float32Array, ToFloat);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TypeIds_Float64Array: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returnValue = MEMSET_TYPED_ARRAY(Float64Array, ToNumber);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TypeIds_NativeFloatArray: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(start &lt;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for (start; start &lt; 0 &amp;&amp; length &gt; 0; ++start, --length)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(!OP_SetElementI(instance, JavascriptNumber::ToVar(start, scriptContext), 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(scriptContext-&gt;optimizationOverrides.IsEnabledArraySetElementFastPath())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INT_PTR vt = VirtualTableInfoBase::GetVirtualTable(instance);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(instanceType == TypeIds_Array)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returnValue = JavascriptArray::FromVar(instance)-&gt;DirectSetItemAtRange&lt;Var&gt;(start, length,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 if (instanceType == TypeIds_NativeIntArray)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returnValue = JavascriptArray::FromVar(instance)-&gt;DirectSetItemAtRange&lt;int32&gt;(start, length, JavascriptConversion::ToInt32(value,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returnValue = JavascriptArray::FromVar(instance)-&gt;DirectSetItemAtRange&lt;double&gt;(start, length, JavascriptConversion::ToNumber(value,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returnValue &amp;= vt == VirtualTableInfoBase::GetVirtualTable(instance);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AssertMsg(false, "We don't support this type for memset yet.");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#undef MEMSET_TYPED_ARRAY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returnValue;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JavascriptOperators::OP_DeleteElementI_UInt32(Var instance, uint32 index, ScriptContext* scriptContext,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OP_DeleteElementI(instance, Js::JavascriptNumber::ToVar(index, scriptContext), scriptContext,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OP_DeleteElementI(instance,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JavascriptOperators::OP_DeleteElementI_Int32(Var instance, int32 index, ScriptContext* scriptContext,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OP_DeleteElementI(instance, Js::JavascriptNumber::ToVar(index, scriptContext), scriptContext,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char buffer[sizeof(Js::JavascriptNumber)];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OP_DeleteElementI(instance, Js::JavascriptNumber::ToVarInPlace(index,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(Js::JavascriptNumber *)buffer), scriptContext,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JavascriptOperators::OP_DeleteElementI(Var instance, Var index, ScriptContext* scriptContext,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scriptContext-&gt;GetLibrary()-&gt;GetTrue();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TypeIds_Null || typeId == TypeIds_Undefined)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JavascriptError::ThrowTypeError(scriptContext, JSERR_Property_CannotDelete_NullOrUndefined, GetPropertyDisplayNameForError(index,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indexVal;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createIfNotFound = !IsJsNativeObject(object)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(DynamicType::Is(object-&gt;GetTypeId()) &amp;&amp; static_cast&lt;DynamicObject*&gt;(object)-&gt;GetTypeHandler()-&gt;IsStringTypeHandler()) || JavascriptProxy::Is(object);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(GetIndexType(index, scriptContext, &amp;indexVal, &amp;propertyRecord, createIfNotFound) == IndexType_Number)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 = JavascriptOperators::DeleteItem(object, indexVal,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(propertyRecord)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result = JavascriptOperators::DeleteProperty(object, propertyRecord-&gt;GetPropertyId(),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Assert(IsJsNativeObject(object));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JavascriptString* indexStr = JavascriptConversion::ToString(index,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PropertyRecord const * debugPropertyRecord;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scriptContext-&gt;GetOrAddPropertyRecord(indexStr-&gt;GetString(), indexStr-&gt;GetLength(), &amp;debugPropertyRecord);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AssertMsg(JavascriptOperators::DeleteProperty(object, debugPropertyRecord-&gt;GetPropertyId(), propertyOperationFlags), "delete should have been true. See OS Bug 2727708 if you see this come from the web");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scriptContext-&gt;GetLibrary()-&gt;CreateBoolean(result);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JavascriptOperators::OP_GetLength(Var 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JavascriptOperators::OP_GetProperty(instance, PropertyIds::length,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Var JavascriptOperators::GetThisFromModuleRoot(Var thisVar)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RootObjectBase * rootObject = static_cast&lt;RootObjectBase*&gt;(thisVar);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hostObject = rootObject-&gt;GetHostObject();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the module root has the host object, use that as "this"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(hostObject)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thisVar = hostObject-&gt;GetHostDispatchVar();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thisVar;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void JavascriptOperators::TryLoadRoot(Var&amp; thisVar, TypeId typeId, int moduleID,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loadRoot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if (JavascriptOperators::IsUndefinedOrNullType(typeId) || typeId == TypeIds_ActivationObject)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loadRoot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(typeId == TypeIds_HostDispatch)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TypeId remoteTypeId;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(RecyclableObject::FromVar(thisVar)-&gt;GetRemoteTypeId(&amp;remoteTypeId))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(remoteTypeId == TypeIds_Null || remoteTypeId == TypeIds_Undefined || remoteTypeId == TypeIds_ActivationObject)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loadRoot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(loadRoot)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(moduleID ==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thisVar = JavascriptOperators::OP_LdRoot(scriptContext)-&gt;ToThis();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Js::ModuleRoot * moduleRoot = JavascriptOperators::GetModuleRoot(moduleID,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(moduleRoot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thisVar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thisVar = GetThisFromModuleRoot(moduleRoot);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JavascriptOperators::OP_GetThis(Var thisVar, int moduleID,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"this" is null or undefined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Pass the global 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Pass ToObject(this)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Assert(!JavascriptOperators::IsThisSelf(typeId));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JavascriptOperators::GetThisHelper(thisVar, typeId, moduleID,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JavascriptOperators::OP_GetThisNoFastPath(Var thisVar, int moduleID,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(JavascriptOperators::IsThisSelf(typeId))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Assert(typeId != TypeIds_GlobalObject || ((Js::GlobalObject*)thisVar)-&gt;ToThis() == 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Assert(typeId != TypeIds_ModuleRoot || JavascriptOperators::GetThisFromModuleRoot(thisVar) == 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thisVar;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JavascriptOperators::GetThisHelper(thisVar, typeId, moduleID,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JavascriptOperators::IsThisSelf(TypeId typeId)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(JavascriptOperators::IsObjectType(typeId) &amp;&amp; ! JavascriptOperators::IsSpecialObjectType(typeId));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JavascriptOperators::GetThisHelper(Var thisVar, TypeId typeId, int moduleID,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 JavascriptOperators::IsObjectType(typeId) &amp;&amp; ! JavascriptOperators::IsUndefinedOrNullType(typeId))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!FLOATVAR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We allowed stack number to be used as the "this" for getter and setter activation of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n.x and n[prop], where n is the Javascript Number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JavascriptOperators::ToObject(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JavascriptNumber::BoxStackNumber(thisVar,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JavascriptOperators::ToObject(thisVar,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TryLoadRoot(thisVar, typeId, moduleID,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thisVar;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JavascriptOperators::OP_StrictGetThis(Var thisVar,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TypeIds_ActivationObject)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thisVar;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JavascriptOperators::GetRemoteTypeId(Var aValue, TypeId* typeId)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(GetTypeId(aValue) != TypeIds_HostDispatch)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RecyclableObject::FromVar(aValue)-&gt;GetRemoteTypeId(typeId);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JavascriptOperators::IsJsNativeObject(Var aValue)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switch(GetTypeId(aValue))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TypeIds_Function: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TypeIds_CopyOnAccessNativeIntArray: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TypeIds_NativeFloatArray: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TypeIds_ES5Array: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TypeIds_Date: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TypeIds_WinRTDate: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TypeIds_RegEx: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case TypeIds_Error: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TypeIds_BooleanObject: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TypeIds_NumberObject: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TypeIds_StringObject: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TypeIds_Symbol: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TypeIds_SymbolObject: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//case TypeIds_GlobalObject: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//case TypeIds_ModuleRoot: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//case TypeIds_HostObject: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TypeIds_Arguments: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TypeIds_ActivationObject: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TypeIds_Map: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TypeIds_Set: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TypeIds_WeakMap: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TypeIds_WeakSet: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TypeIds_ArrayIterator: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TypeIds_MapIterator: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TypeIds_SetIterator: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TypeIds_StringIterator: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TypeIds_Generator: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TypeIds_Promise: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TypeIds_Proxy: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JavascriptOperators::GetPrototype(RecyclableObject* 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(JavascriptOperators::GetTypeId(instance) ==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instance-&gt;GetPrototype();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JavascriptOperators::OP_GetPrototype(Var 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scriptContext-&gt;GetLibrary()-&gt;GetNumberPrototype();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(JavascriptOperators::GetTypeId(instance) !=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JavascriptOperators::GetPrototype(RecyclableObject::FromVar(instance));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scriptContext-&gt;GetLibrary()-&gt;GetNull();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BOOL JavascriptOperators::OP_BrFncEqApply(Var instance,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// JavascriptFunction &amp;&amp; !HostDispatch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if (JavascriptOperators::GetTypeId(instance) == TypeIds_Function)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FunctionProxy *bod= ((JavascriptFunction*)instance)-&gt;GetFunctionProxy();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if (bod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return bod-&gt;GetDirectEntryPoint(bod-&gt;GetDefaultEntryPointInfo()) == &amp;Js::JavascriptFunction::EntryApply;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FunctionInfo* info = ((JavascriptFunction *)instance)-&gt;GetFunctionInfo();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if (info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return &amp;Js::JavascriptFunction::EntryApply == info-&gt;GetOriginalEntryPoint();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BOOL JavascriptOperators::OP_BrFncNeqApply(Var instance,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// JavascriptFunction and !HostDispatch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if (JavascriptOperators::GetTypeId(instance) == TypeIds_Function)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FunctionProxy *bod = ((JavascriptFunction *)instance)-&gt;GetFunctionProxy();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if (bod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return bod-&gt;GetDirectEntryPoint(bod-&gt;GetDefaultEntryPointInfo()) != &amp;Js::JavascriptFunction::EntryApply;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FunctionInfo* info = ((JavascriptFunction *)instance)-&gt;GetFunctionInfo();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if (info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return &amp;Js::JavascriptFunction::EntryApply != info-&gt;GetOriginalEntryPoint();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JavascriptOperators::OP_BrHasSideEffects(int se,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(scriptContext-&gt;optimizationOverrides.GetSideEffects() &amp; se) != SideEffects_None;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JavascriptOperators::OP_BrNotHasSideEffects(int se,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(scriptContext-&gt;optimizationOverrides.GetSideEffects() &amp; se) == SideEffects_None;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returns NULL if there is no more elements to enumerate.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JavascriptOperators::OP_BrOnEmpty(ForInObjectEnumerator * aEnumerator)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aEnumerator-&gt;GetCurrentAndMoveNext(id);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ForInObjectEnumerator * JavascriptOperators::OP_GetForInEnumerator(Var enumerable,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enumerableObject;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isCrossSite;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JavascriptLibrary::CheckAndConvertCopyOnAccessNativeIntArray&lt;Var&gt;(enumerable);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(GetPropertyObject(enumerable, scriptContext, &amp;enumerableObject))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isCrossSite = enumerableObject-&gt;GetScriptContext() != scriptContext;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enumerableObject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isCrossSite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(!isCrossSite)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ForInObjectEnumerator * enumerator  = scriptContext-&gt;GetLibrary()-&gt;GetAndClearForInEnumeratorCache();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if(enumerator != 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enumerator-&gt;Initialize(enumerableObject,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enumerator;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RecyclerNew(scriptContext-&gt;GetRecycler(), ForInObjectEnumerator, enumerableObject,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JavascriptOperators::OP_ReleaseForInEnumerator(ForInObjectEnumerator * enumerator,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Debugger SetNextStatement may skip OP_GetForInEnumerator and result in NULL ForInObjectEnumerator here. See Win8 391556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(enumerator &amp;&amp; enumerator-&gt;CanBeReused())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enumerator-&gt;Clear();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scriptContext-&gt;GetLibrary()-&gt;SetForInEnumeratorCache(enumerator);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Js::Var JavascriptOperators::OP_CmEq_A(Var a, Var b,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return JavascriptBoolean::ToVar(JavascriptOperators::Equal(a, b,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JavascriptOperators::OP_CmNeq_A(Var a, Var b,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JavascriptBoolean::ToVar(JavascriptOperators::NotEqual(a,b,scriptContext),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JavascriptOperators::OP_CmSrEq_A(Var a, Var b,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return JavascriptBoolean::ToVar(JavascriptOperators::StrictEqual(a, b,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JavascriptOperators::OP_CmSrEq_String(Var a, Var b,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JavascriptBoolean::ToVar(JavascriptOperators::StrictEqualString(a, b),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JavascriptOperators::OP_CmSrEq_EmptyString(Var a,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JavascriptBoolean::ToVar(JavascriptOperators::StrictEqualEmptyString(a),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JavascriptOperators::OP_CmSrNeq_A(Var a, Var b,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JavascriptBoolean::ToVar(JavascriptOperators::NotStrictEqual(a, b,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JavascriptOperators::OP_CmLt_A(Var a, Var b,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JavascriptBoolean::ToVar(JavascriptOperators::Less(a, b,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JavascriptOperators::OP_CmLe_A(Var a, Var b,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JavascriptBoolean::ToVar(JavascriptOperators::LessEqual(a, b,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JavascriptOperators::OP_CmGt_A(Var a, Var b,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JavascriptBoolean::ToVar(JavascriptOperators::Greater(a, b,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JavascriptOperators::OP_CmGe_A(Var a, Var b,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JavascriptBoolean::ToVar(JavascriptOperators::GreaterEqual(a, b,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DetachedStateBase* JavascriptOperators::DetachVarAndGetState(Var 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(GetTypeId(var))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TypeIds_ArrayBuffer: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Js::ArrayBuffer::FromVar(var)-&gt;DetachAndGetState();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(!Js::RecyclableObject::FromVar(var)-&gt;IsExternal())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AssertMsg(false, "We should explicitly have a case statement for each non-external object that can be detached.");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JavascriptOperators::IsObjectDetached(Var 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(GetTypeId(var))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TypeIds_ArrayBuffer: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Js::ArrayBuffer::FromVar(var)-&gt;IsDetached();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JavascriptOperators::NewVarFromDetachedState(DetachedStateBase* state, JavascriptLibrary *library)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(state-&gt;GetTypeId())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TypeIds_ArrayBuffer: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Js::ArrayBuffer::NewFromDetachedState(state, library);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AssertMsg(false, "We should explicitly have a case statement for each object which has detached state.");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DynamicType *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JavascriptOperators::EnsureObjectLiteralType(ScriptContext* scriptContext, const Js::PropertyIdArray *propIds, DynamicType ** literalType)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DynamicType * newType = *literalType;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(newType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(!newType-&gt;GetIsShared())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newType-&gt;ShareType();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DynamicType* objectType =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FunctionBody::DoObjectHeaderInliningForObjectLiteral(propIds,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?   scriptContext-&gt;GetLibrary()-&gt;GetObjectHeaderInlinedLiteralType((uint16)propIds-&gt;count)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:   scriptContext-&gt;GetLibrary()-&gt;GetObjectLiteralType(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static_cast&lt;PropertyIndex&gt;(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min(propIds-&gt;count, static_cast&lt;uint32&gt;(MaxPreInitializedObjectTypeInlineSlotCount))));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newType = PathTypeHandlerBase::CreateTypeForNewScObject(scriptContext, objectType, propIds,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*literalType = newType;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Assert(GetLiteralInlineSlotCapacity(propIds, scriptContext) == newType-&gt;GetTypeHandler()-&gt;GetInlineSlotCapacity());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Assert(newType-&gt;GetTypeHandler()-&gt;GetSlotCapacity() &gt;=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Assert(GetLiteralSlotCapacity(propIds, scriptContext) == (uint)newType-&gt;GetTypeHandler()-&gt;GetSlotCapacity());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JavascriptOperators::NewScObjectLiteral(ScriptContext* scriptContext, const Js::PropertyIdArray *propIds, DynamicType ** literalType)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Assert(propIds-&gt;count !=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Assert(!propIds-&gt;hadDuplicates);        // duplicates are removed by parser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PROFILE_OBJECT_LITERALS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Empty objects not counted in the object literal counts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scriptContext-&gt;objectLiteralInstanceCount++;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(propIds-&gt;count &gt; scriptContext-&gt;objectLiteralMaxLength)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scriptContext-&gt;objectLiteralMaxLength = propIds-&gt;count;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DynamicType* newType = EnsureObjectLiteralType(scriptContext, propIds, literalType);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DynamicObject* instance = DynamicObject::New(scriptContext-&gt;GetRecycler(), newType);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(!newType-&gt;GetIsShared())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newType-&gt;GetTypeHandler()-&gt;SetSingletonInstanceIfNeeded(instance);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PROFILE_OBJECT_LITERALS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scriptContext-&gt;objectLiteralCacheCount++;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JS_ETW(EventWriteJSCRIPT_RECYCLER_ALLOCATE_OBJECT(instance));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can't auto-proxy here as object literal is not exactly "new" object and cannot be intercepted as proxy.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uint JavascriptOperators::GetLiteralSlotCapacity(Js::PropertyIdArray const * propIds, ScriptContext *const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 uint inlineSlotCapacity = GetLiteralInlineSlotCapacity(propIds,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DynamicTypeHandler::RoundUpSlotCapacity(propIds-&gt;count, static_cast&lt;PropertyIndex&gt;(inlineSlotCapacity));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uint JavascriptOperators::GetLiteralInlineSlotCapacity(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Js::PropertyIdArray const * propIds,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(propIds-&gt;hadDuplicates)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FunctionBody::DoObjectHeaderInliningForObjectLiteral(propIds,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?   DynamicTypeHandler::RoundUpObjectHeaderInlinedInlineSlotCapacity(static_cast&lt;PropertyIndex&gt;(propIds-&gt;count))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:   DynamicTypeHandler::RoundUpInlineSlotCapacity(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static_cast&lt;PropertyIndex&gt;(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min(propIds-&gt;count, static_cast&lt;uint32&gt;(MaxPreInitializedObjectTypeInlineSlotCount))));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JavascriptOperators::OP_InitCachedScope(Var varFunc, const Js::PropertyIdArray *propIds, DynamicType ** literalType, bool formalsAreLetDecls,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ScriptFunction *func = JavascriptGeneratorFunction::Is(varFunc) 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JavascriptGeneratorFunction::FromVar(varFunc)-&gt;GetGeneratorVirtualScriptFunction()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ScriptFunction::FromVar(varFunc);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PROFILE_OBJECT_LITERALS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Empty objects not counted in the object literal counts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scriptContext-&gt;objectLiteralInstanceCount++;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(propIds-&gt;count &gt; scriptContext-&gt;objectLiteralMaxLength)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scriptContext-&gt;objectLiteralMaxLength = propIds-&gt;count;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cachedFuncCount = ActivationObjectEx::GetCachedFuncCount(propIds);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firstFuncSlot = ActivationObjectEx::GetFirstFuncSlot(propIds);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firstVarSlot = ActivationObjectEx::GetFirstVarSlot(propIds);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lastFuncSlot = Constants::NoProperty;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(firstFuncSlot != Constants::NoProperty)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(firstVarSlot == Constants::NoProperty)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lastFuncSlot = propIds-&gt;count - 1;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lastFuncSlot = firstVarSlot - 1;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DynamicType *type = *literalType;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PROFILE_OBJECT_LITERALS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scriptContext-&gt;objectLiteralCacheCount++;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type = scriptContext-&gt;GetLibrary()-&gt;GetActivationObjectType();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(formalsAreLetDecls)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uint formalsSlotLimit = (firstFuncSlot != Constants::NoProperty) ? (uint)firstFuncSlot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        (firstVarSlot != Constants::NoProperty) ? (uint)firstVarSlot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        propIds-&gt;count;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type = PathTypeHandlerBase::CreateNewScopeObject(scriptContext, type, propIds, PropertyLet, formalsSlotLimit);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type = PathTypeHandlerBase::CreateNewScopeObject(scriptContext, type, propIds);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*literalType = 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undef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ActivationObjectEx *scopeObjEx = func-&gt;GetCachedScope();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(scopeObjEx &amp;&amp; scopeObjEx-&gt;IsCommitted())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scopeObjEx-&gt;ReplaceType(type);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scopeObjEx-&gt;SetCommit(false);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firstVarSlot; i &lt; propIds-&gt;count;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AssertMsg(scopeObjEx-&gt;GetSlot(i) == undef, "Var attached to cached scope");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ActivationObjectEx *tmp = RecyclerNewPlus(scriptContext-&gt;GetRecycler(), (cachedFuncCount == 0 ? 0 : cachedFuncCount - 1) * sizeof(FuncCacheEntry), ActivationObjectEx, type, func, cachedFuncCount, firstFuncSlot, lastFuncSlot);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(!scopeObjEx)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func-&gt;SetCachedScope(tmp);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scopeObjEx = tmp;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firstVarSlot; i &lt; propIds-&gt;count;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scopeObjEx-&gt;SetSlot(SetSlotArguments(propIds-&gt;elements[i], i, undef));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scopeObjEx;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JavascriptOperators::OP_InvalidateCachedScope(void* varEnv, int32 envIndex)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FrameDisplay *disp = (FrameDisplay*)varEnv;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*objScope = RecyclableObject::FromVar(disp-&gt;GetItem(envIndex));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objScope-&gt;InvalidateCachedScope();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JavascriptOperators::OP_InitCachedFuncs(Var varScope, FrameDisplay *pDisplay, const FuncInfoArray *info,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ActivationObjectEx *scopeObj = (ActivationObjectEx*)ActivationObjectEx::FromVar(varScope);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Assert(scopeObj-&gt;GetTypeHandler()-&gt;GetInlineSlotCapacity() ==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ScriptFunction *func;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FuncCacheEntry *entry;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FunctionProxy  *proxy;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 scopeSlot;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 funcCount = info-&gt;count;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(funcCount ==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Degenerate case: no nested funcs at all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(scopeObj-&gt;HasCachedFuncs())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funcCount;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entry = scopeObj-&gt;GetFuncCacheEntry(i);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func = entry-&gt;func;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proxy = func-&gt;GetFunctionProxy();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(proxy != proxy-&gt;GetFunctionProxy())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The FunctionProxy has changed since the object was cached, e.g., due to execution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of a deferred function through a different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proxy = proxy-&gt;GetFunctionProxy();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func-&gt;SetFunctionInfo(proxy);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Reset the function's type to the default type with no properties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Use the cached type on the function proxy rather than the type in the func cache entry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CONSIDER: Stop caching the function types in the scope 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func-&gt;ReplaceType(proxy-&gt;EnsureDeferredPrototypeType());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func-&gt;ResetConstructorCacheToDefault();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scopeSlot = info-&gt;elements[i].scopeSlot;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(scopeSlot != Constants::NoProperty)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CONSIDER: Store property IDs in FuncInfoArray in debug builds so we can properly assert in SetAuxSlot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scopeObj-&gt;SetAuxSlot(SetSlotArguments(Constants::NoProperty, scopeSlot, entry-&gt;func));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No cached functions, so create them and cache them.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JavascriptFunction *funcParent = scopeObj-&gt;GetParentFunc();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(uint i = 0; i &lt; funcCount;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 FuncInfoEntry *entry = &amp;info-&gt;elements[i];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uint nestedIndex = entry-&gt;nestedIndex;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scopeSlot = entry-&gt;scopeSlot;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proxy = funcParent-&gt;GetFunctionBody()-&gt;GetNestedFunc(nestedIndex);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func = scriptContext-&gt;GetLibrary()-&gt;CreateScriptFunction(proxy);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func-&gt;SetEnvironment(pDisplay);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JS_ETW(EventWriteJSCRIPT_RECYCLER_ALLOCATE_FUNCTION(func, EtwTrace::GetFunctionId(proxy)));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scopeObj-&gt;SetCachedFunc(i, func);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(scopeSlot != Constants::NoProperty)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CONSIDER: Store property IDs in FuncInfoArray in debug builds so we can properly assert in SetAuxSlot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scopeObj-&gt;SetAuxSlot(SetSlotArguments(Constants::NoProperty, scopeSlot, func));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JavascriptOperators::AddVarsToArraySegment(SparseArraySegment&lt;Var&gt; * segment, const Js::VarArray *vars)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count = vars-&gt;count;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Assert(segment-&gt;left ==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Assert(count &lt;= segment-&gt;size);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if(count &gt; segment-&gt;length)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segment-&gt;length = 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js_memcpy_s(segment-&gt;elements, sizeof(Var) * segment-&gt;length, vars-&gt;elements, sizeof(Var) * 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segment;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JavascriptOperators::AddIntsToArraySegment(SparseArraySegment&lt;int32&gt; * segment, const Js::AuxArray&lt;int32&gt; *ints)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count = ints-&gt;count;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Assert(segment-&gt;left ==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Assert(count &lt;= segment-&gt;size);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if(count &gt; segment-&gt;length)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segment-&gt;length = 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js_memcpy_s(segment-&gt;elements, sizeof(int32) * segment-&gt;length, ints-&gt;elements, sizeof(int32) * 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JavascriptOperators::AddFloatsToArraySegment(SparseArraySegment&lt;double&gt; * segment, const Js::AuxArray&lt;double&gt; *doubles)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count = doubles-&gt;count;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Assert(segment-&gt;left ==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Assert(count &lt;= segment-&gt;size);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if(count &gt; segment-&gt;length)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segment-&gt;length = 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js_memcpy_s(segment-&gt;elements, sizeof(double) * segment-&gt;length, doubles-&gt;elements, sizeof(double) * 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 * JavascriptOperators::GetPrototypeObject(RecyclableObject * constructorFunction,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prototypeProperty = JavascriptOperators::GetProperty(constructorFunction, PropertyIds::prototype,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prototypeObject;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PrototypeObject(prototypeProperty, constructorFunction, scriptContext, &amp;prototypeObject);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prototypeObject;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 * JavascriptOperators::GetPrototypeObjectForConstructorCache(RecyclableObject * constructor, ScriptContext* requestContext, bool&amp; canBeCached)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prototypeValue;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prototypeObject;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canBeCached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Do a local property lookup.  Since a function's prototype property is a non-configurable data property, we don't need to worry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about the prototype being an accessor property, whose getter returns different values every time it's called.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(constructor-&gt;GetProperty(constructor, PropertyIds::prototype, &amp;prototypeValue, &amp;info,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(!JavascriptOperators::PrototypeObject(prototypeValue, constructor, requestContext, &amp;prototypeObject))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value returned by the property lookup is not a valid prototype object, default to object prototype.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Assert(prototypeObject == constructor-&gt;GetLibrary()-&gt;GetObjectPrototype());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For these scenarios, we do not want to populate the cache.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(constructor-&gt;GetScriptContext() != requestContext || info.GetInstance() != constructor)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prototypeObject;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It's ok to cache Object.prototype, because Object.prototype cannot be overwritten.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prototypeObject = constructor-&gt;GetLibrary()-&gt;GetObjectPrototype();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canBeCached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prototypeObject;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JavascriptOperators::PrototypeObject(Var prototypeProperty, RecyclableObject * constructorFunction, ScriptContext * scriptContext, RecyclableObject** prototypeObject)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prototypeType = JavascriptOperators::GetTypeId(prototypeProperty);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(JavascriptOperators::IsObjectType(prototypeType))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*prototypeObject = RecyclableObject::FromVar(prototypeProperty);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*prototypeObject = constructorFunction-&gt;GetLibrary()-&gt;GetObjectPrototype();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FunctionInfo* JavascriptOperators::GetConstructorFunctionInfo(Var instance,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== TypeIds_Function)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JavascriptFunction * function =  JavascriptFunction::FromVar(instance);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function-&gt;GetFunctionInfo();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(typeId != TypeIds_HostDispatch &amp;&amp; typeId != TypeIds_Proxy)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(typeId ==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JSERR_NeedObject);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VBSERR_ActionNotSupported);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JavascriptOperators::NewJavascriptObjectNoArg(ScriptContext*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 * newObject = requestContext-&gt;GetLibrary()-&gt;CreateObject(true);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JS_ETW(EventWriteJSCRIPT_RECYCLER_ALLOCATE_OBJECT(newObject));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(Js::Configuration::Global.flags.IsEnabled(Js::autoProxyFlag))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newObject = DynamicObject::FromVar(JavascriptProxy::AutoProxyWrapper(newObject));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JavascriptOperators::NewJavascriptArrayNoArg(ScriptContext*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JavascriptArray * newArray = requestContext-&gt;GetLibrary()-&gt;CreateArray();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JS_ETW(EventWriteJSCRIPT_RECYCLER_ALLOCATE_OBJECT(newArray));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(Js::Configuration::Global.flags.IsEnabled(Js::autoProxyFlag))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newArray = static_cast&lt;JavascriptArray*&gt;(JavascriptProxy::AutoProxyWrapper(newArray));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newArray;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JavascriptOperators::NewScObjectNoArgNoCtorFull(Var instance,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NewScObjectNoArgNoCtorCommon(instance, requestContext,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JavascriptOperators::NewScObjectNoArgNoCtor(Var instance,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NewScObjectNoArgNoCtorCommon(instance, requestContext,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JavascriptOperators::NewScObjectNoArgNoCtorCommon(Var instance, ScriptContext* requestContext, bool isBaseClassConstructorNewScObject)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FunctionInfo* functionInfo = JavascriptOperators::GetConstructorFunctionInfo(instance,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Assert(functionInfo != &amp;JavascriptObject::EntryInfo::NewInstance); // built-ins are not inlined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Assert(functionInfo != &amp;JavascriptArray::EntryInfo::NewInstance); // built-ins are not inlined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functionInfo != nullptr 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JavascriptOperators::NewScObjectCommon(object, functionInfo, requestContext, isBaseClassConstructorNewScObject)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JavascriptOperators::NewScObjectHostDispatchOrProxy(object,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JavascriptOperators::NewScObjectNoArg(Var instance, ScriptContext 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Arguments args(CallInfo(CallFlags_New, 1), &amp;instance);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JavascriptProxy* proxy = JavascriptProxy::FromVar(instance);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proxy-&gt;ConstructorTrap(args, requestContext,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FunctionInfo* functionInfo = JavascriptOperators::GetConstructorFunctionInfo(instance,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(functionInfo == &amp;JavascriptObject::EntryInfo::NewInstance)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Fast path for new Object()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Assert((functionInfo-&gt;GetAttributes() &amp; FunctionInfo::ErrorOnNew) ==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JavascriptLibrary* library = object-&gt;GetLibrary();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 * newObject = library-&gt;CreateObject(true);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JS_ETW(EventWriteJSCRIPT_RECYCLER_ALLOCATE_OBJECT(newObject));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(Js::Configuration::Global.flags.IsEnabled(Js::autoProxyFlag))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newObject = DynamicObject::FromVar(JavascriptProxy::AutoProxyWrapper(newObject));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DynamicType* newObjectType = newObject-&gt;GetDynamicType();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Assert(newObjectType-&gt;GetIsShared());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JavascriptFunction* constructor = JavascriptFunction::FromVar(instance);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Assert(!constructor-&gt;GetConstructorCache()-&gt;NeedsUpdateAfterCtor());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 * scriptContext = library-&gt;GetScriptContext();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 !=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CrossSite::MarshalDynamicObjectAndPrototype(requestContext, newObject);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newObject;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(functionInfo == &amp;JavascriptArray::EntryInfo::NewInstance)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Assert((functionInfo-&gt;GetAttributes() &amp; FunctionInfo::ErrorOnNew) ==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JavascriptLibrary* library = object-&gt;GetLibrary();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JavascriptArray * newArray = library-&gt;CreateArray();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JS_ETW(EventWriteJSCRIPT_RECYCLER_ALLOCATE_OBJECT(newArray));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(Js::Configuration::Global.flags.IsEnabled(Js::autoProxyFlag))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newArray = static_cast&lt;JavascriptArray*&gt;(JavascriptProxy::AutoProxyWrapper(newArray));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DynamicType* newArrayType = newArray-&gt;GetDynamicType();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Assert(newArrayType-&gt;GetIsShared());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JavascriptFunction* constructor = JavascriptFunction::FromVar(instance);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Assert(!constructor-&gt;GetConstructorCache()-&gt;NeedsUpdateAfterCtor());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 * scriptContext = library-&gt;GetScriptContext();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 !=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CrossSite::MarshalDynamicObjectAndPrototype(requestContext, newArray);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newArray;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newObject = functionInfo != nullptr 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JavascriptOperators::NewScObjectCommon(object, functionInfo, requestContext)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JavascriptOperators::NewScObjectHostDispatchOrProxy(object,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returnVar = object-&gt;GetEntryPoint()(object, CallInfo(CallFlags_New, 1), newObject);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(JavascriptOperators::IsObject(returnVar))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newObject = returnVar;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ConstructorCache * constructorCache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(JavascriptFunction::Is(instance))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constructorCache = JavascriptFunction::FromVar(instance)-&gt;GetConstructorCache();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(constructorCache != nullptr &amp;&amp; constructorCache-&gt;NeedsUpdateAfterCtor())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JavascriptOperators::UpdateNewScObjectCache(object, newObject,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(Js::Configuration::Global.flags.IsEnabled(Js::autoProxyFlag))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newObject = DynamicObject::FromVar(JavascriptProxy::AutoProxyWrapper(newObject));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this might come from a different scriptcontext.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newObject = CrossSite::MarshalVar(requestContext, newObject);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JavascriptOperators::NewScObjectNoCtorFull(Var instance,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NewScObjectNoCtorCommon(instance, requestContext,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JavascriptOperators::NewScObjectNoCtor(Var instance, ScriptContext 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NewScObjectNoCtorCommon(instance, requestContext,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JavascriptOperators::NewScObjectNoCtorCommon(Var instance, ScriptContext* requestContext, bool isBaseClassConstructorNewScObject)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FunctionInfo* functionInfo = JavascriptOperators::GetConstructorFunctionInfo(instance,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(functionInfo)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JavascriptOperators::NewScObjectCommon(RecyclableObject::FromVar(instance), functionInfo, requestContext, isBaseClassConstructorNewScObject);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JavascriptOperators::NewScObjectHostDispatchOrProxy(RecyclableObject::FromVar(instance),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JavascriptOperators::NewScObjectHostDispatchOrProxy(RecyclableObject * function, ScriptContext 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functionScriptContext = function-&gt;GetScriptContext();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(JavascriptProxy::Is(function))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We can still call into NewScObjectNoCtor variations in JIT code for performance; however for proxy we don't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really need the new object as the trap will handle the "this" pointer separately. pass back nullptr to ensure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failure in invalid case.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 prototype = JavascriptOperators::GetPrototypeObject(function, functionScriptContext);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prototype = RecyclableObject::FromVar(CrossSite::MarshalVar(requestContext, prototype));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object = requestContext-&gt;GetLibrary()-&gt;CreateObject(prototype);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JS_ETW(EventWriteJSCRIPT_RECYCLER_ALLOCATE_OBJECT(object));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(Js::Configuration::Global.flags.IsEnabled(Js::autoProxyFlag))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DynamicObject::FromVar(JavascriptProxy::AutoProxyWrapper(object));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JavascriptOperators::NewScObjectCommon(RecyclableObject * function, FunctionInfo* functionInfo, ScriptContext * requestContext, bool isBaseClassConstructorNewScObject)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CONSIDER: Allow for the cache to be repopulated if the type got collected, and a new one got populated with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// the same number of inlined slots. This requires that the JIT-ed code actually load the type from the cache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(instead of hard-coding it), but it can (and must) keep the hard-coded number of inline slots.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CONSIDER: Consider also not pinning the type in the cache.  This can be done by using a registration based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weak reference (we need to control the memory address), which we don't yet have, or by allocating the cache from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inline cache arena to allow it to be zeroed, but retain a recycler-allocated portion to hold on to the size of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inlined slots.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JavascriptFunction* constructor = JavascriptFunction::FromVar(function);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(functionInfo-&gt;IsClassConstructor() &amp;&amp; !isBaseClassConstructorNewScObject)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If we are calling new on a class constructor, the contract is that we pass new.target as the 'this' argument.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function is the constructor on which we called new - which is new.target.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If we are trying to construct the object for a base class constructor as part of a super call, we should not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store new.target in the 'this' argument.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function;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ConstructorCache* constructorCache = constructor-&gt;GetConstructorCache();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AssertMsg(constructorCache-&gt;GetScriptContext() == nullptr || constructorCache-&gt;GetScriptContext() == constructor-&gt;GetScriptContext(),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"Why did we populate a constructor cache with a mismatched script context?");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Assert(constructorCache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DynamicType* type = constructorCache-&gt;GetGuardValueAsType();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 != nullptr &amp;&amp; constructorCache-&gt;GetScriptContext() ==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cachedProtoCanBeCached;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Assert(type-&gt;GetPrototype() == JavascriptOperators::GetPrototypeObjectForConstructorCache(constructor, requestContext, cachedProtoCanBeCached));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Assert(cachedProtoCanBeCached);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Assert(type-&gt;GetIsShared());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TraceUseConstructorCache(constructorCache, constructor,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object = DynamicObject::New(requestContext-&gt;GetRecycler(), 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JS_ETW(EventWriteJSCRIPT_RECYCLER_ALLOCATE_OBJECT(object));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(Js::Configuration::Global.flags.IsEnabled(Js::autoProxyFlag))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 = DynamicObject::FromVar(JavascriptProxy::AutoProxyWrapper(object));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(constructorCache-&gt;SkipDefaultNewObject())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Assert(!constructorCache-&gt;NeedsUpdateAfterCtor());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TraceUseConstructorCache(constructorCache, constructor,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(isBaseClassConstructorNewScObject)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JavascriptOperators::CreateFromConstructor(function,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TraceUseConstructorCache(constructorCache, constructor,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constructorScriptContext = function-&gt;GetScriptContext();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Assert(!constructorScriptContext-&gt;GetThreadContext()-&gt;IsDisableImplicitException());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we shouldn't try to call the constructor if it's closed already.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constructorScriptContext-&gt;VerifyAlive(TRUE,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FunctionInfo::Attributes attributes = functionInfo-&gt;GetAttributes();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(attributes &amp; FunctionInfo::ErrorOnNew)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JavascriptError::ThrowTypeError(requestContext, JSERR_ErrorOnNew);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Slow path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FunctionProxy * ctorProxy = constructor-&gt;GetFunctionProxy();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FunctionBody * functionBody = ctorProxy != nullptr ? ctorProxy-&gt;EnsureDeserialized()-&gt;Parse() :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(attributes &amp; FunctionInfo::SkipDefaultNewObject)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The constructor doesn't use the default new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#pragma prefast(suppress:6236, "DevDiv bug 830883. False positive when PHASE_OFF is #defined as '(false)'.")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(!PHASE_OFF1(ConstructorCachePhase) &amp;&amp; (functionBody == nullptr || !PHASE_OFF(ConstructorCachePhase, functionBody)))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constructorCache = constructor-&gt;EnsureValidConstructorCache();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constructorCache-&gt;PopulateForSkipDefaultNewObject(constructorScriptContext);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((functionBody != nullptr &amp;&amp; PHASE_TRACE(Js::ConstructorCachePhase, functionBody)) || (functionBody == nullptr &amp;&amp; PHASE_TRACE1(Js::ConstructorCachePhase)))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const wchar_t* ctorName = functionBody != nullptr ? functionBody-&gt;GetDisplayName() : L"&lt;unknown&gt;";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wchar_t debugStringBuffer[MAX_FUNCTION_BODY_DEBUG_STRING_SIZE];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Output::Print(L"CtorCache: populated cache (0x%p) for ctor %s (%s): ", constructorCache, ctorName,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functionBody ? functionBody-&gt;GetDebugNumberSet(debugStringBuffer) : L"(null)");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constructorCache-&gt;Dump();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Output::Print(L"\n");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Assert(!constructorCache-&gt;NeedsUpdateAfterCtor());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CONSIDER: Create some form of PatchGetProtoObjForCtorCache, which actually caches the prototype object in the constructor cache.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Make sure that it does NOT populate the guard field.  On the slow path (the only path for cross-context calls) we can do a faster lookup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after we fail the guard check.  When invalidating the cache for proto change, make sure we zap the prototype field of the cache in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addition to the guard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prototypeCanBeCached;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prototype = JavascriptOperators::GetPrototypeObjectForConstructorCache(function, constructorScriptContext, prototypeCanBeCached);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prototype = RecyclableObject::FromVar(CrossSite::MarshalVar(requestContext, prototype));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DynamicObject* newObject = requestContext-&gt;GetLibrary()-&gt;CreateObject(prototype, 8);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JS_ETW(EventWriteJSCRIPT_RECYCLER_ALLOCATE_OBJECT(newObject));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(Js::Configuration::Global.flags.IsEnabled(Js::autoProxyFlag))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newObject = DynamicObject::FromVar(JavascriptProxy::AutoProxyWrapper(newObject));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Assert(newObject-&gt;GetTypeHandler()-&gt;GetPropertyCount() ==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(prototypeCanBeCached &amp;&amp; functionBody != nullptr &amp;&amp; requestContext == constructorScriptContext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!Js::JavascriptProxy::Is(newObject)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!PHASE_OFF1(ConstructorCachePhase) &amp;&amp; !PHASE_OFF(ConstructorCachePhase, functionBody))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DynamicType* newObjectType = newObject-&gt;GetDynamicType();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Initial type (without any properties) should always be shared up-front.  This allows us to populate the cache right away.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Assert(newObjectType-&gt;GetIsShared());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Populate the cache here and set the updateAfterCtor flag.  This way, if the ctor is called recursively the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recursive calls will hit the cache and use the initial type.  On the unwind path, we will update the cache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after the innermost ctor and clear the flag.  After subsequent ctors we won't attempt an update anymore.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As long as the updateAfterCtor flag is set it is safe to update the cache, because it would not have been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hard-coded in the JIT-ed code.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constructorCache = constructor-&gt;EnsureValidConstructorCache();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constructorCache-&gt;Populate(newObjectType, constructorScriptContext, functionBody-&gt;GetHasNoExplicitReturnValue(),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Assert(constructorCache-&gt;IsConsistent());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((functionBody != nullptr &amp;&amp; PHASE_TRACE(Js::ConstructorCachePhase, functionBody)) || (functionBody == nullptr &amp;&amp; PHASE_TRACE1(Js::ConstructorCachePhase)))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 wchar_t* ctorName = functionBody != nullptr ? functionBody-&gt;GetDisplayName() : L"&lt;unknown&gt;";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Output::Print(L"CtorCache: populated cache (0x%p) for ctor %s (%s): ", constructorCache, ctorName,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functionBody ? functionBody-&gt;GetDebugNumberSet(debugStringBuffer) : L"(null)");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constructorCache-&gt;Dump();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((functionBody != nullptr &amp;&amp; PHASE_TRACE(Js::ConstructorCachePhase, functionBody)) || (functionBody == nullptr &amp;&amp; PHASE_TRACE1(Js::ConstructorCachePhase)))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 wchar_t* ctorName = functionBody != nullptr ? functionBody-&gt;GetDisplayName() : L"&lt;unknown&gt;";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Output::Print(L"CtorCache: did not populate cache (0x%p) for ctor %s (%s), because %s: prototype = 0x%p, functionBody = 0x%p, ctor context = 0x%p, request context = 0x%p",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constructorCache, ctorName, functionBody ? functionBody-&gt;GetDebugNumberSet(debugStringBuffer) : L"(null)",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!prototypeCanBeCached ? L"prototype cannot be cached"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functionBody == nullptr ? L"function has no body" 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requestContext != constructorScriptContext ? L"of cross-context call" : L"constructor cache phase is off",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prototype, functionBody, constructorScriptContext,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JavascriptOperators::UpdateNewScObjectCache(Var function, Var instance,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JavascriptFunction* constructor = JavascriptFunction::FromVar(function);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if(constructor-&gt;GetScriptContext() !=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The cache is populated only when the constructor function's context is the same as the calling context. However,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the cached type is not finalized yet and may not be until multiple calls to the constructor have been made (see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flag ConstructorCallsRequiredToFinalizeCachedType). A subsequent call to the constructor may be made from a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different context, so ignore those cross-context calls and wait for the constructor to be called from its own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context again to finalize the cached type.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Review : What happens if the cache got invalidated between NewScObject and here?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Should we allocate new?  Should we mark it as polymorphic?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ConstructorCache* constructorCache = constructor-&gt;GetConstructorCache();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Assert(constructorCache-&gt;IsConsistent());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Assert(!ConstructorCache::IsDefault(constructorCache));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AssertMsg(constructorCache-&gt;GetScriptContext() == constructor-&gt;GetScriptContext(), "Why did we populate a constructor cache with a mismatched script context?");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AssertMsg(constructorCache-&gt;IsPopulated(), "Why are we updating a constructor cache that hasn't been populated?");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presence of the updateAfterCtor flag guarantees that this cache hasn't been used in JIT-ed fast path.  Even, if the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cache is invalidated, this flag is not changed.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AssertMsg(constructorCache-&gt;NeedsUpdateAfterCtor(), "Why are we updating a constructor cache that doesn't need to be updated?");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 bool finalizeCachedType =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constructorCache-&gt;CallCount() &gt;= CONFIG_FLAG(ConstructorCallsRequiredToFinalizeCachedType);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if(!finalizeCachedType)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constructorCache-&gt;IncCallCount();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constructorCache-&gt;ClearUpdateAfterCtor();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FunctionBody* constructorBody = constructor-&gt;GetFunctionBody();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AssertMsg(constructorBody != nullptr, "Constructor function doesn't have a function body.");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Assert(RecyclableObject::Is(instance));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cache might have been invalidated between NewScObjectCommon and UpdateNewScObjectCache.  This could occur, for example, 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constructor updates its own prototype property.  If that happens we don't want to re-populate it here.  A new cache will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be created when the constructor is called again.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(constructorCache-&gt;IsInvalidated())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TraceUpdateConstructorCache(constructorCache, constructorBody, false, L"because cache is invalidated");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Assert(constructorCache-&gt;GetGuardValueAsType()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(DynamicType::Is(RecyclableObject::FromVar(instance)-&gt;GetTypeId()))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 *object = DynamicObject::FromVar(instance);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DynamicType* type = object-&gt;GetDynamicType();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DynamicTypeHandler* typeHandler = type-&gt;GetTypeHandler();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(constructorBody-&gt;GetHasOnlyThisStmts())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(typeHandler-&gt;IsSharable())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bool cachedProtoCanBeCached;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Assert(type-&gt;GetPrototype() == JavascriptOperators::GetPrototypeObjectForConstructorCache(constructor, requestContext, cachedProtoCanBeCached));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Assert(cachedProtoCanBeCached);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Assert(type-&gt;GetScriptContext() == constructorCache-&gt;GetScriptContext());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Assert(type-&gt;GetPrototype() == constructorCache-&gt;GetType()-&gt;GetPrototype());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typeHandler-&gt;SetMayBecomeShared();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CONSIDER: Remove only this for delayed type sharing.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type-&gt;ShareType();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ENABLE_PROFILE_INFO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DynamicProfileInfo* profileInfo = constructorBody-&gt;HasDynamicProfileInfo() ? constructorBody-&gt;GetAnyDynamicProfileInfo() :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((profileInfo != nullptr &amp;&amp; profileInfo-&gt;GetImplicitCallFlags() &lt;= ImplicitCall_None)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CheckIfPrototypeChainHasOnlyWritableDataProperties(type-&gt;GetPrototype()))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Assert(typeHandler-&gt;GetPropertyCount() &lt; Js::PropertyIndexRanges&lt;PropertyIndex&gt;::MaxValue);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for (PropertyIndex pi = 0; pi &lt; typeHandler-&gt;GetPropertyCount(); pi++)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requestContext-&gt;RegisterConstructorCache(typeHandler-&gt;GetPropertyId(requestContext, pi), constructorCache);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Assert(constructorBody-&gt;GetUtf8SourceInfo()-&gt;GetIsLibraryCode() || !constructor-&gt;GetScriptContext()-&gt;IsInDebugMode());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(constructorCache-&gt;TryUpdateAfterConstructor(type, constructor-&gt;GetScriptContext()))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TraceUpdateConstructorCache(constructorCache, constructorBody, true, L"");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TraceUpdateConstructorCache(constructorCache, constructorBody, false, L"because number of slots &gt; MaxCachedSlotCount");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(profileInfo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((profileInfo-&gt;GetImplicitCallFlags() &amp; ~(Js::ImplicitCall_External | Js::ImplicitCall_Accessor)) == 0)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profileInfo != nullptr &amp;&amp; CheckIfPrototypeChainHasOnlyWritableDataProperties(type-&gt;GetPrototype())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Js::Configuration::Global.flags.Trace.IsEnabled(Js::HostOptPhase))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const wchar_t* ctorName = constructorBody-&gt;GetDisplayName();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wchar_t debugStringBuffer[MAX_FUNCTION_BODY_DEBUG_STRING_SIZE];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Output::Print(L"CtorCache: %s cache (0x%p) for ctor %s (#%u) did not update because external call",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constructorCache, constructorBody, ctorName, constructorBody ? constructorBody-&gt;GetDebugNumberSet(debugStringBuffer) : L"(null)");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Output::Print(L"\n");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Dynamic type created is not sharable.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So in future don't try to check for "this assignment optimization".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constructorBody-&gt;SetHasOnlyThisStmts(false);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TraceUpdateConstructorCache(constructorCache, constructorBody, false, L"because final type is not shareable");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TraceUpdateConstructorCache(constructorCache, constructorBody, false, L"because ctor has not only this statements");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Even though this constructor apparently returned something other than the default object we created,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it still makes sense to cache the parameters of the default object, since we must create it every time, anyway.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TraceUpdateConstructorCache(constructorCache, constructorBody, false, L"because ctor return a non-object value");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Whatever the constructor returned, if we're caching a type we want to be sure we shrink its inline slot capacity.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(finalizeCachedType &amp;&amp; constructorCache-&gt;IsEnabled())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DynamicType* cachedType = constructorCache-&gt;NeedsTypeUpdate() ? constructorCache-&gt;GetPendingType() : constructorCache-&gt;GetType();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DynamicTypeHandler* cachedTypeHandler = cachedType-&gt;GetTypeHandler();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Consider: We could delay inline slot capacity shrinking until the second time this constructor is invoked.  In some cases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this might permit more properties to remain inlined if the objects grow after constructor.  This would require flagging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the cache as special (already possible) and forcing the shrinking during work item creation if we happen to JIT this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constructor while the cache is in this special state.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if (cachedTypeHandler-&gt;GetInlineSlotCapacity())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int inlineSlotCapacityBeforeShrink = cachedTypeHandler-&gt;GetInlineSlotCapacity();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Note that after the cache has been updated and might have been used in the JIT-ed code, it is no longer legal to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shrink the inline slot capacity of the type.  That's because we allocate memory for a fixed number of inlined properties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and if that number changed on the type, this update wouldn't get reflected in JIT-ed code and we would allocate objects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of a wrong size.  This could conceivably happen if the original object got collected, and with it some of the successor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types also.  If then another constructor has the same prototype and needs to populate its own cache, it would attempt to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shrink inlined slots again.  If all surviving type handlers have smaller inline slot capacity, we would shrink it further.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To address this problem the type handler has a bit indicating its inline slots have been shrunk already.  If that bit is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set ShrinkSlotAndInlineSlotCapacity does nothing.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cachedTypeHandler-&gt;ShrinkSlotAndInlineSlotCapacity();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constructorCache-&gt;UpdateInlineSlotCount();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Assert(inlineSlotCapacityBeforeShrink &gt;= cachedTypeHandler-&gt;GetInlineSlotCapacity());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(Js::Configuration::Global.flags.Trace.IsEnabled(Js::InlineSlotsPhase))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(inlineSlotCapacityBeforeShrink != cachedTypeHandler-&gt;GetInlineSlotCapacity())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wchar_t debugStringBuffer[MAX_FUNCTION_BODY_DEBUG_STRING_SIZE];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Output::Print(L"Inline slot capacity shrunk: Function:%04s Before:%d After:%d\n",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constructorBody-&gt;GetDebugNumberSet(debugStringBuffer), inlineSlotCapacityBeforeShrink, cachedTypeHandler-&gt;GetInlineSlotCapacity());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JavascriptOperators::TraceUseConstructorCache(const ConstructorCache* ctorCache, const JavascriptFunction* ctor, bool isHit)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We are under debug, so we can incur the extra check here.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FunctionProxy* ctorBody = ctor-&gt;GetFunctionProxy();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(ctorBody != nullptr &amp;&amp; !ctorBody-&gt;GetScriptContext()-&gt;IsClosed())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ctorBody = ctorBody-&gt;EnsureDeserialized();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((ctorBody != nullptr &amp;&amp; PHASE_TRACE(Js::ConstructorCachePhase, ctorBody)) || (ctorBody == nullptr &amp;&amp; PHASE_TRACE1(Js::ConstructorCachePhase)))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 wchar_t* ctorName = ctorBody != nullptr ? ctorBody-&gt;GetDisplayName() : L"&lt;unknown&gt;";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Output::Print(L"CtorCache: %s cache (0x%p) for ctor %s (%s): ", isHit ? L"hit" : L"missed", ctorCache, ctorName,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ctorBody ? ctorBody-&gt;GetDebugNumberSet(debugStringBuffer) : L"(null)");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ctorCache-&gt;Dump();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void JavascriptOperators::TraceUpdateConstructorCache(const ConstructorCache* ctorCache, const FunctionBody* ctorBody, bool updated, const wchar_t* reason)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(PHASE_TRACE(Js::ConstructorCachePhase, ctorBody))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 wchar_t* ctorName = ctorBody-&gt;GetDisplayName();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Output::Print(L"CtorCache: %s cache (0x%p) for ctor %s (%s)%s %s: 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updated ? L"updated" : L"did not update", ctorBody, ctorName,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ctorBody ? const_cast&lt;Js::FunctionBody *&gt;(ctorBody)-&gt;GetDebugNumberSet(debugStringBuffer) : L"(null)",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updated ? L"" : L", because" , reason);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ctorCache-&gt;Dump();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JavascriptOperators::NewScObject(const Var callee, const Arguments args, ScriptContext *const scriptContext, const Js::AuxArray&lt;uint32&gt; *spreadIndices)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Assert(callee);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Assert(args.Info.Count !=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Always save and restore implicit call flags when calling out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REVIEW: Can we avoid it if we don't collect dynamic profile info?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 *const threadContext = scriptContext-&gt;GetThreadContext();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 ImplicitCallFlags savedImplicitCallFlags = threadContext-&gt;GetImplicitCallFlags();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 Var newVarInstance = JavascriptFunction::CallAsConstructor(callee, /* overridingNewTarget = */nullptr, args, scriptContext, spreadIndices);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threadContext-&gt;SetImplicitCallFlags(savedImplicitCallFlags);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newVarInstance;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Js::GlobalObject * JavascriptOperators::OP_LdRoot(ScriptContext*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scriptContext-&gt;GetGlobalObject();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Js::ModuleRoot * JavascriptOperators::GetModuleRoot(int moduleID,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Assert(moduleID != kmodGlobal);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JavascriptLibrary* library = scriptContext-&gt;GetLibrary();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HostObjectBase *hostObject = library-&gt;GetGlobalObject()-&gt;GetHostObject();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(hostObject)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Js::ModuleRoot * moduleRoot = hostObject-&gt;GetModuleRoot(moduleID);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Assert(!CrossSite::NeedMarshalVar(moduleRoot,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moduleRoot;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HostScriptContext *hostScriptContext = scriptContext-&gt;GetHostScriptContext();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(hostScriptContext)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Js::ModuleRoot * moduleRoot = hostScriptContext-&gt;GetModuleRoot(moduleID);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Assert(!CrossSite::NeedMarshalVar(moduleRoot,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moduleRoot;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JavascriptOperators::OP_LoadModuleRoot(int moduleID,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Js::ModuleRoot * moduleRoot = GetModuleRoot(moduleID,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(moduleRoot)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moduleRoot;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JavascriptOperators::OP_LdNull(ScriptContext*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scriptContext-&gt;GetLibrary()-&gt;GetNull();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JavascriptOperators::OP_LdUndef(ScriptContext*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JavascriptOperators::OP_LdNaN(ScriptContext*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scriptContext-&gt;GetLibrary()-&gt;GetNaN();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JavascriptOperators::OP_LdInfinity(ScriptContext*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scriptContext-&gt;GetLibrary()-&gt;GetPositiveInfinite();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JavascriptOperators::BuildHandlerScope(Var argThis, RecyclableObject * hostObject, FrameDisplay * pDisplay,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Assert(argThis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pDisplay-&gt;SetItem(0, TaggedNumber::Is(argThis) ? scriptContext-&gt;GetLibrary()-&gt;CreateNumberObject(argThis) : argThis);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uint16 i = 1;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aChild = argThis;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uint16 length = pDisplay-&gt;GetLength();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Now add any parent scopes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We need to support the namespace parent lookup in both fastDOM on and off scenario.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while (aChild != 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aParent = hostObject-&gt;GetNamespaceParent(aChild);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(aParent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aParent = CrossSite::MarshalVar(scriptContext, aParent);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 == length)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length += 8;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FrameDisplay * tmp = RecyclerNewPlus(scriptContext-&gt;GetRecycler(), length * sizeof(void*), FrameDisplay, length);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js_memcpy_s((char*)tmp + tmp-&gt;GetOffsetOfScopes(), tmp-&gt;GetLength() * sizeof(void *), (char*)pDisplay + pDisplay-&gt;GetOffsetOfScopes(), pDisplay-&gt;GetLength() * sizeof(void*));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pDisplay = tmp;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pDisplay-&gt;SetItem(i, aParent);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aChild = aParent;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i++;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 &lt;= pDisplay-&gt;GetLength());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pDisplay-&gt;SetLength(i);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FrameDisplay * JavascriptOperators::OP_LdHandlerScope(Var argThis,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idea here is to build a stack of nested scopes in the form of a JS array.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scope stack for an event handler looks like this: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implicit "this"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implicit namespace parent scopes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Put the implicit "this"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(argThis != 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hostObject = scriptContext-&gt;GetGlobalObject()-&gt;GetHostObject();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(hostObject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hostObject = scriptContext-&gt;GetGlobalObject()-&gt;GetDirectHostObject();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(hostObject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uint16 length = 7;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FrameDisplay *pDisplay =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RecyclerNewPlus(scriptContext-&gt;GetRecycler(), length * sizeof(void*), FrameDisplay, length);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BuildHandlerScope(argThis, hostObject, pDisplay,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pDisplay;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const_cast&lt;FrameDisplay *&gt;(&amp;Js::NullFrameDisplay);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FrameDisplay* JavascriptOperators::OP_LdFrameDisplay(void *argHead, void *argEnv,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Build a display of nested frame objects.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argHead is the current scope; argEnv is either the lone trailing scope or an array of scopes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which we append to the new display.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Note that there are cases in which a function with no local frame must construct a display to pass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to the function(s) nested within it. In such a case, argHead will be a null object, and it's not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strictly necessary to include it. But such cases are rare and not perf critical, so it's not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worth the extra complexity to notify the nested functions that they can "skip" this slot in the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frame display when they're loading scopes nested outside it.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FrameDisplay *pDisplay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FrameDisplay *envDisplay = (FrameDisplay*)argEnv;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uint16 length = envDisplay-&gt;GetLength() + 1;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pDisplay = RecyclerNewPlus(scriptContext-&gt;GetRecycler(), length * sizeof(void*), FrameDisplay, length);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(int j = 0; j &lt; length - 1; j++)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pDisplay-&gt;SetItem(j + 1, envDisplay-&gt;GetItem(j));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pDisplay-&gt;SetItem(0, argHead);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pDisplay;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FrameDisplay* JavascriptOperators::OP_LdFrameDisplayNoParent(void *argHead,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OP_LdFrameDisplay(argHead, (void*)&amp;NullFrameDisplay,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FrameDisplay* JavascriptOperators::OP_LdStrictFrameDisplay(void *argHead, void *argEnv,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FrameDisplay * pDisplay = OP_LdFrameDisplay(argHead, argEnv,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pDisplay-&gt;SetStrictMode(true);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pDisplay;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FrameDisplay* JavascriptOperators::OP_LdStrictFrameDisplayNoParent(void *argHead,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OP_LdStrictFrameDisplay(argHead, (void*)&amp;StrictNullFrameDisplay,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FrameDisplay* JavascriptOperators::OP_LdInnerFrameDisplay(void *argHead, void *argEnv,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CheckInnerFrameDisplayArgument(argHead);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OP_LdFrameDisplay(argHead, argEnv,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FrameDisplay* JavascriptOperators::OP_LdInnerFrameDisplayNoParent(void *argHead,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CheckInnerFrameDisplayArgument(argHead);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OP_LdFrameDisplayNoParent(argHead,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FrameDisplay* JavascriptOperators::OP_LdStrictInnerFrameDisplay(void *argHead, void *argEnv,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CheckInnerFrameDisplayArgument(argHead);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OP_LdStrictFrameDisplay(argHead, argEnv,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FrameDisplay* JavascriptOperators::OP_LdStrictInnerFrameDisplayNoParent(void *argHead,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CheckInnerFrameDisplayArgument(argHead);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OP_LdStrictFrameDisplayNoParent(argHead,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JavascriptOperators::CheckInnerFrameDisplayArgument(void *argHead)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(ThreadContext::IsOnStack(argHead))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AssertMsg(false, "Illegal byte code: stack object as with scope");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Js::Throw::FatalInternalError();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(!RecyclableObject::Is(argHead))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AssertMsg(false, "Illegal byte code: non-object as with scope");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Js::Throw::FatalInternalError();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Js::PropertyId JavascriptOperators::GetPropertyId(Var propertyName,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(JavascriptSymbol::Is(propertyName))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propertyRecord = JavascriptSymbol::FromVar(propertyName)-&gt;GetValue();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(JavascriptSymbolObject::Is(propertyName))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propertyRecord = JavascriptSymbolObject::FromVar(propertyName)-&gt;GetValue();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JavascriptString * indexStr = JavascriptConversion::ToString(propertyName,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scriptContext-&gt;GetOrAddPropertyRecord(indexStr-&gt;GetString(), indexStr-&gt;GetLength(), &amp;propertyRecord);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JavascriptOperators::OP_InitSetter(Var object, PropertyId propertyId, Var setter)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AssertMsg(!TaggedNumber::Is(object), "SetMember on a non-object?");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RecyclableObject::FromVar(object)-&gt;SetAccessors(propertyId, nullptr,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JavascriptOperators::OP_InitClassMemberSet(Var object, PropertyId propertyId, Var setter)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JavascriptOperators::OP_InitSetter(object, propertyId,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RecyclableObject::FromVar(object)-&gt;SetAttributes(propertyId, PropertyClassMemberDefaults);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Js::PropertyId JavascriptOperators::OP_InitElemSetter(Var object, Var elementName, Var setter,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AssertMsg(!TaggedNumber::Is(object), "SetMember on a non-object?");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propertyId = JavascriptOperators::GetPropertyId(elementName,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RecyclableObject::FromVar(object)-&gt;SetAccessors(propertyId, nullptr,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propertyId;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JavascriptOperators::OP_InitClassMemberSetComputedName(Var object, Var elementName,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Js::PropertyId propertyId = JavascriptOperators::OP_InitElemSetter(object, elementName, 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instance will be a function if it is the class constructor (otherwise it would be an 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(JavascriptFunction::Is(instance) &amp;&amp; Js::PropertyIds::prototype ==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It is a TypeError to have a static member with a computed name that evaluates to 'prototype'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JSERR_ClassStaticMethodCannotBePrototype);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instance-&gt;SetAttributes(propertyId, PropertyClassMemberDefaults);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JavascriptOperators::IsClassConstructor(Var 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JavascriptFunction::Is(instance) &amp;&amp; (JavascriptFunction::FromVar(instance)-&gt;GetFunctionInfo()-&gt;IsClassConstructor() || !JavascriptFunction::FromVar(instance)-&gt;IsScriptFunction());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JavascriptOperators::OP_InitGetter(Var object, PropertyId propertyId, Var getter)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AssertMsg(!TaggedNumber::Is(object), "GetMember on a non-object?");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RecyclableObject::FromVar(object)-&gt;SetAccessors(propertyId, getter,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JavascriptOperators::OP_InitClassMemberGet(Var object, PropertyId propertyId, Var getter)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JavascriptOperators::OP_InitGetter(object, propertyId, getter);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RecyclableObject::FromVar(object)-&gt;SetAttributes(propertyId, PropertyClassMemberDefaults);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Js::PropertyId JavascriptOperators::OP_InitElemGetter(Var object, Var elementName, Var getter,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AssertMsg(!TaggedNumber::Is(object), "GetMember on a non-object?");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propertyId = JavascriptOperators::GetPropertyId(elementName,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RecyclableObject::FromVar(object)-&gt;SetAccessors(propertyId, getter,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propertyId;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JavascriptOperators::OP_InitClassMemberGetComputedName(Var object, Var elementName,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Js::PropertyId propertyId = JavascriptOperators::OP_InitElemGetter(object, elementName, 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instance will be a function if it is the class constructor (otherwise it would be an 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(JavascriptFunction::Is(instance) &amp;&amp; Js::PropertyIds::prototype ==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It is a TypeError to have a static member with a computed name that evaluates to 'prototype'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JSERR_ClassStaticMethodCannotBePrototype);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instance-&gt;SetAttributes(propertyId, PropertyClassMemberDefaults);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JavascriptOperators::OP_InitComputedProperty(Var object, Var elementName,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propertyId = JavascriptOperators::GetPropertyId(elementName,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RecyclableObject::FromVar(object)-&gt;InitProperty(propertyId, value,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JavascriptOperators::OP_InitClassMemberComputedName(Var object, Var elementName, Var value, ScriptContext* scriptContext,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PropertyId propertyId = JavascriptOperators::GetPropertyId(elementName,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instance = RecyclableObject::FromVar(object);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instance will be a function if it is the class constructor (otherwise it would be an 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(JavascriptFunction::Is(instance) &amp;&amp; Js::PropertyIds::prototype ==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It is a TypeError to have a static member with a computed name that evaluates to 'prototype'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JSERR_ClassStaticMethodCannotBePrototype);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instance-&gt;SetPropertyWithAttributes(propertyId, value, PropertyClassMemberDefaults, NULL,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Used by object literal {..., __proto__: ..., }.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When __proto__ is enabled, it is effectively same as StFld. However when __proto__ is disabled, it functions same as InitFld.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JavascriptOperators::OP_InitProto(Var instance, PropertyId propertyId, Var 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AssertMsg(RecyclableObject::Is(instance), "__proto__ member on a non-object?");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Assert(propertyId == PropertyIds::__proto__);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 = object-&gt;GetScriptContext();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(scriptContext-&gt;GetConfig()-&gt;Is__proto__Enabled())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B.3.1    __proto___ Property Names in Object Initializers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//6.If propKey is the string value "__proto__" and if isComputedPropertyName(propKey) is false, then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a.If Type(v) is either Object or Null, then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    i.Return the result of calling the [[SetInheritance]] internal method of object with argument propValue.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b.Return NormalCompletion(empty).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(JavascriptOperators::IsObjectOrNull(value))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JavascriptObject::ChangePrototype(object, RecyclableObject::FromVar(value), /*validate*/false,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object-&gt;InitProperty(propertyId,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JavascriptOperators::ConvertToUnmappedArguments(HeapArgumentsObject *argumentsObject,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paramCount,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*paramAddr,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DynamicObject* frameObject,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Js::PropertyIdArray *propIds,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formalsCount,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*paramIter = paramAddr;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 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(paramIter = paramAddr + i; i &lt; paramCount; i++, paramIter++)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JavascriptOperators::SetItem(argumentsObject, argumentsObject, i, *paramIter, scriptContext, PropertyOperation_None, /* skipPrototypeCheck = */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argumentsObject = argumentsObject-&gt;ConvertToUnmappedArgumentsObject();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Now as the unmapping is done we need to fill those frame object with Undecl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0; i &lt; formalsCount;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frameObject-&gt;SetSlot(SetSlotArguments(propIds != nullptr ? propIds-&gt;elements[i] : Js::Constants::NoProperty, i, scriptContext-&gt;GetLibrary()-&gt;GetUndeclBlockVar()));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argumentsObject;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JavascriptOperators::LoadHeapArguments(JavascriptFunction *funcCallee, uint32 paramCount, Var *paramAddr, Var frameObj, Var vArray, ScriptContext* scriptContext, bool nonSimpleParamList)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AssertMsg(paramCount != (unsigned int)-1, "Loading the arguments object in the global function?");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Create and initialize the Arguments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formalsCount 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Js::PropertyIdArray *propIds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(vArray != scriptContext-&gt;GetLibrary()-&gt;GetNull())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propIds = (Js::PropertyIdArray *)vArray;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formalsCount = propIds-&gt;count;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HeapArgumentsObject *argsObj = JavascriptOperators::CreateHeapArguments(funcCallee, paramCount, formalsCount, frameObj,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Transfer formal arguments (that were actually passed) from their ArgIn slots to the local frame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*tmpAddr = paramAddr;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(propIds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ActivationObject* frameObject = (ActivationObject*)frameObj;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No fixed fields for formal parameters of the arguments object.  Also, mark all fields as initialized up-front, because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we will set them directly using SetSlot below, so the type handler will not have a chance to mark them as initialized later.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CONSIDER : When we delay type sharing until the second instance is created, pass an argument indicating we want the types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and handlers created here to be marked as shared up-front. This is to ensure we don't get any fixed fields and that the handler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is ready for storing values directly to slots.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DynamicType* newType = PathTypeHandlerBase::CreateNewScopeObject(scriptContext, frameObject-&gt;GetDynamicType(), propIds, nonSimpleParamList ? PropertyLetDefaults : PropertyNone);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 oldSlotCapacity = frameObject-&gt;GetDynamicType()-&gt;GetTypeHandler()-&gt;GetSlotCapacity();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int newSlotCapacity = newType-&gt;GetTypeHandler()-&gt;GetSlotCapacity();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__analysis_assume((uint32)newSlotCapacity &gt;= formalsCount);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frameObject-&gt;EnsureSlots(oldSlotCapacity, newSlotCapacity, scriptContext, newType-&gt;GetTypeHandler());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frameObject-&gt;ReplaceType(newType);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(nonSimpleParamList)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ConvertToUnmappedArguments(argsObj, paramCount, paramAddr, frameObject, propIds, formalsCount,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(i = 0; i &lt; formalsCount &amp;&amp; i &lt; paramCount; i++, tmpAddr++)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frameObject-&gt;SetSlot(SetSlotArguments(propIds-&gt;elements[i], i, *tmpAddr));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 &lt; formalsCount)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formals that weren't passed still need to be put in the frame object so that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their names will be found. Initialize them to "undefined".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for (; i &lt; formalsCount;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frameObject-&gt;SetSlot(SetSlotArguments(propIds-&gt;elements[i], i, scriptContext-&gt;GetLibrary()-&gt;GetUndefined()));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Transfer the unnamed actual arguments, if any, to the Arguments object itself.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formalsCount, tmpAddr = paramAddr + i; i &lt; paramCount; i++, tmpAddr++)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ES5 10.6.11: use [[DefineOwnProperty]] semantics (instead of [[Put]]):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do not check whether property is non-writable/etc in the prototype.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ES3 semantics is same.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JavascriptOperators::SetItem(argsObj, argsObj, i, *tmpAddr, scriptContext, PropertyOperation_None, /* skipPrototypeCheck = */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(funcCallee-&gt;IsStrictMode())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If the formals are let decls, then we just overwrote the frame object slots with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Undecl sentinels, and we can use the original arguments that were passed to the HeapArgumentsObject.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return argsObj-&gt;ConvertToUnmappedArgumentsObject(!nonSimpleParamList);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argsObj;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JavascriptOperators::LoadHeapArgsCached(JavascriptFunction *funcCallee, uint32 actualsCount, uint32 formalsCount, Var *paramAddr, Var frameObj, ScriptContext* scriptContext, bool nonSimpleParamList)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Disregard the "this" param.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AssertMsg(actualsCount != (uint32)-1 &amp;&amp; formalsCount != (uint32)-1,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"Loading the arguments object in the global function?");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Create and initialize the Arguments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HeapArgumentsObject *argsObj = JavascriptOperators::CreateHeapArguments(funcCallee, actualsCount, formalsCount, frameObj,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Transfer formal arguments (that were actually passed) from their ArgIn slots to the local frame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*tmpAddr = paramAddr;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(formalsCount !=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DynamicObject* frameObject = DynamicObject::FromVar(frameObj);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__analysis_assume((uint32)frameObject-&gt;GetDynamicType()-&gt;GetTypeHandler()-&gt;GetSlotCapacity() &gt;= formalsCount);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(nonSimpleParamList)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ConvertToUnmappedArguments(argsObj, actualsCount, paramAddr, frameObject, nullptr /*propIds*/, formalsCount,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(i = 0; i &lt; formalsCount &amp;&amp; i &lt; actualsCount; i++, tmpAddr++)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We don't know the propertyId at this point.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frameObject-&gt;SetSlot(SetSlotArguments(Constants::NoProperty, i, *tmpAddr));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 &lt; formalsCount)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 formals that weren't passed still need to be put in the frame object so that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their names will be found. Initialize them to "undefined".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for (; i &lt; formalsCount;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We don't know the propertyId at this point.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frameObject-&gt;SetSlot(SetSlotArguments(Constants::NoProperty, i, scriptContext-&gt;GetLibrary()-&gt;GetUndefined()));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Transfer the unnamed actual arguments, if any, to the Arguments object itself.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formalsCount, tmpAddr = paramAddr + i; i &lt; actualsCount; i++, tmpAddr++)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ES5 10.6.11: use [[DefineOwnProperty]] semantics (instead of [[Put]]):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do not check whether property is non-writable/etc in the prototype.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ES3 semantics is same.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JavascriptOperators::SetItem(argsObj, argsObj, i, *tmpAddr, scriptContext, PropertyOperation_None, /* skipPrototypeCheck = */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(funcCallee-&gt;IsStrictMode())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If the formals are let decls, then we just overwrote the frame object slots with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// Undecl sentinels, and we can use the original arguments that were passed to the HeapArgumentsObject.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argsObj-&gt;ConvertToUnmappedArgumentsObject(!nonSimpleParamList);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argsObj;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HeapArgumentsObject *JavascriptOperators::CreateHeapArguments(JavascriptFunction *funcCallee, uint32 actualsCount, uint32 formalsCount, Var frameObj,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 *library = scriptContext-&gt;GetLibrary();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HeapArgumentsObject *argsObj = library-&gt;CreateHeapArguments(frameObj, formalsCount);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Set the number of arguments of Arguments 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argsObj-&gt;SetNumberOfArguments(actualsCount);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JavascriptOperators::SetProperty(argsObj, argsObj, PropertyIds::length, JavascriptNumber::ToVar(actualsCount,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(scriptContext-&gt;GetConfig()-&gt;IsES6IteratorsEnabled())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JavascriptOperators::SetProperty(argsObj, argsObj, PropertyIds::_symbolIterator, library-&gt;GetArrayPrototypeValuesFunction(),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(funcCallee-&gt;IsStrictMode())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 propertyDescriptorCaller;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JavascriptFunction* callerAccessor = library-&gt;GetThrowTypeErrorCallerAccessorFunction();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propertyDescriptorCaller.SetGetter(callerAccessor);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propertyDescriptorCaller.SetSetter(callerAccessor);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propertyDescriptorCaller.SetEnumerable(false);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propertyDescriptorCaller.SetConfigurable(false);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argsObj-&gt;SetAccessors(PropertyIds::caller, callerAccessor, callerAccessor, PropertyOperation_NonFixedValue);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JavascriptOperators::SetAttributes(argsObj, PropertyIds::caller, propertyDescriptorCaller,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 propertyDescriptorCallee;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JavascriptFunction* calleeAccessor = library-&gt;GetThrowTypeErrorCalleeAccessorFunction();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propertyDescriptorCallee.SetGetter(calleeAccessor);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propertyDescriptorCallee.SetSetter(calleeAccessor);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propertyDescriptorCallee.SetEnumerable(false);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propertyDescriptorCallee.SetConfigurable(false);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argsObj-&gt;SetAccessors(PropertyIds::callee, calleeAccessor, calleeAccessor, PropertyOperation_NonFixedValue);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JavascriptOperators::SetAttributes(argsObj, PropertyIds::callee, propertyDescriptorCallee,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JavascriptOperators::SetProperty(argsObj, argsObj, PropertyIds::callee,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StackScriptFunction::EnsureBoxed(BOX_PARAM(funcCallee, nullptr, L"callee")),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argsObj;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JavascriptOperators::OP_NewScopeObject(ScriptContext*scriptContext)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scriptContext-&gt;GetLibrary()-&gt;CreateActivationObject();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Var* JavascriptOperators::OP_NewScopeSlots(unsigned int size, ScriptContext *scriptContext, Var scope)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Assert(size &gt; ScopeSlots::FirstSlotIndex); // Should never see empty slot 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Var* slotArray = RecyclerNewArray(scriptContext-&gt;GetRecycler(), Var, size); // last initialized slot contains reference to array of propertyIds, correspondent to objects in previous slots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 count = size - ScopeSlots::FirstSlotIndex;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ScopeSlots slots(slotArray);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slots.SetCount(count);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slots.SetScopeMetadata(scope);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undef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(unsigned int i = 0; i &lt; count;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slots.Set(i, undef);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slotArray;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Var* JavascriptOperators::OP_NewScopeSlotsWithoutPropIds(unsigned int count, int scopeIndex, ScriptContext *scriptContext, FunctionBody *functionBody)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DebuggerScope* scope = Constants::FunctionBodyUnavailable;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(scopeIndex != DebuggerScope::InvalidScopeIndex)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AssertMsg(functionBody-&gt;GetScopeObjectChain(), "A scope chain should always be created when there are new scope slots for blocks.");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scope = functionBody-&gt;GetScopeObjectChain()-&gt;pScopeChain-&gt;Item(scopeIndex);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OP_NewScopeSlots(count, scriptContext, scope);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Var* JavascriptOperators::OP_CloneScopeSlots(Var *slotArray,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ScopeSlots slots(slotArray);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 size = ScopeSlots::FirstSlotIndex + slots.GetCount();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Var* slotArrayClone = RecyclerNewArray(scriptContext-&gt;GetRecycler(), Var, 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memcpy_s(slotArrayClone, sizeof(Var) * size, slotArray, sizeof(Var) * 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slotArrayClone;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JavascriptOperators::OP_NewPseudoScope(ScriptContext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scriptContext-&gt;GetLibrary()-&gt;CreatePseudoActivationObject();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JavascriptOperators::OP_NewBlockScope(ScriptContext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scriptContext-&gt;GetLibrary()-&gt;CreateBlockActivationObject();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JavascriptOperators::OP_CloneBlockScope(BlockActivationObject *blockScope,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blockScope-&gt;Clone(scriptContext);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JavascriptOperators::OP_IsInst(Var instance, Var aClass, ScriptContext* scriptContext, IsInstInlineCache* inlineCache)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(!RecyclableObject::Is(aClass))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JSERR_Operand_Invalid_NeedFunction, L"instanceof");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constructor = RecyclableObject::FromVar(aClass);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if (scriptContext-&gt;GetConfig()-&gt;IsES6HasInstanceEnabled())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instOfHandler = JavascriptOperators::GetProperty(constructor, PropertyIds::_symbolHasInstance,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(JavascriptOperators::IsUndefinedObject(instOfHandler))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JavascriptBoolean::ToVar(constructor-&gt;HasInstance(instance, scriptContext, inlineCache),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(!JavascriptConversion::IsCallable(instOfHandler))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JavascriptError::ThrowTypeError(scriptContext, JSERR_Property_NeedFunction, L"Symbol[Symbol.hasInstance]");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RecyclableObject *instFunc = RecyclableObject::FromVar(instOfHandler);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Js::Var values[2];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Js::CallInfo info(Js::CallFlags_Value, 2);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Js::Arguments args(info, values);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values[0] = constructor;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values[1] =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result = JavascriptFunction::CallFunction&lt;true&gt;(instFunc, instFunc-&gt;GetEntryPoint(), args);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 JavascriptBoolean::ToVar(JavascriptConversion::ToBoolean(result, scriptContext) ? TRUE : FALSE,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JavascriptBoolean::ToVar(constructor-&gt;HasInstance(instance, scriptContext, inlineCache),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JavascriptOperators::OP_InitClass(Var constructor, Var extends,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(JavascriptOperators::GetTypeId(constructor) != Js::TypeId::TypeIds_Function)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JavascriptError::ThrowTypeError(scriptContext, JSERR_Operand_Invalid_NeedFunction, L"class");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 ctor = RecyclableObject::FromVar(constructor);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is a circular reference to the constructor, it associate the constructor with the class and also allows us to check if a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function is a constructor by comparing the homeObj to the this pointer. see ScriptFunction::IsClassConstructor() for implementation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JavascriptOperators::OP_SetHomeObj(constructor, constructor);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(extends)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(JavascriptOperators::GetTypeId(extends))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case Js::TypeId::TypeIds_Null: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Var ctorProto = JavascriptOperators::GetProperty(constructor, ctor, Js::PropertyIds::prototype,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RecyclableObject * ctorProtoObj = RecyclableObject::FromVar(ctorProto);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ctorProtoObj-&gt;SetPrototype(RecyclableObject::FromVar(extends));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ctorProtoObj-&gt;EnsureProperty(Js::PropertyIds::constructor);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ctorProtoObj-&gt;SetEnumerable(Js::PropertyIds::constructor,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(!RecyclableObject::Is(extends))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JavascriptError::ThrowTypeError(scriptContext, JSERR_InvalidPrototype, L"extends");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RecyclableObject * extendsObj = RecyclableObject::FromVar(extends);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(!JavascriptOperators::IsConstructor(extendsObj))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JavascriptError::ThrowTypeError(scriptContext, JSERR_ErrorOnNew);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(!extendsObj-&gt;HasProperty(Js::PropertyIds::prototype))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JavascriptError::ThrowTypeError(scriptContext, JSERR_InvalidPrototype);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Var extendsProto = JavascriptOperators::GetProperty(extends, extendsObj, Js::PropertyIds::prototype,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uint extendsProtoTypeId = JavascriptOperators::GetTypeId(extendsProto);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(extendsProtoTypeId &lt;= Js::TypeId::TypeIds_LastJavascriptPrimitiveType &amp;&amp; extendsProtoTypeId != Js::TypeId::TypeIds_Null)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JavascriptError::ThrowTypeError(scriptContext, JSERR_InvalidPrototype);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Var ctorProto = JavascriptOperators::GetProperty(constructor, ctor, Js::PropertyIds::prototype,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RecyclableObject * ctorProtoObj = RecyclableObject::FromVar(ctorProto);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ctorProtoObj-&gt;SetPrototype(RecyclableObject::FromVar(extendsProto));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ctorProtoObj-&gt;EnsureProperty(Js::PropertyIds::constructor);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ctorProtoObj-&gt;SetEnumerable(Js::PropertyIds::constructor,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Var protoCtor = JavascriptOperators::GetProperty(ctorProto, ctorProtoObj, Js::PropertyIds::constructor,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RecyclableObject * protoCtorObj = RecyclableObject::FromVar(protoCtor);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protoCtorObj-&gt;SetPrototype(extendsObj);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JavascriptOperators::OP_LoadUndefinedToElement(Var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AssertMsg(!TaggedNumber::Is(instance), "Invalid scope/root object");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JavascriptOperators::EnsureProperty(instance,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JavascriptOperators::OP_LoadUndefinedToElementScoped(FrameDisplay *pScope, PropertyId propertyId, Var defaultInstance,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length = pScope-&gt;GetLength();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argInstance;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argInstance = pScope-&gt;GetItem(i);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(JavascriptOperators::EnsureProperty(argInstance,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(!JavascriptOperators::HasOwnPropertyNoHostObject(defaultInstance,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CONSIDER : Consider adding pre-initialization support to activation objects.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JavascriptOperators::OP_InitPropertyScoped(pScope, propertyId, scriptContext-&gt;GetLibrary()-&gt;GetUndefined(), defaultInstance,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JavascriptOperators::OP_LoadUndefinedToElementDynamic(Var instance, PropertyId propertyId,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(!JavascriptOperators::HasOwnPropertyNoHostObject(instance, 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RecyclableObject::FromVar(instance)-&gt;InitPropertyScoped(propertyId, scriptContext-&gt;GetLibrary()-&gt;GetUndefined());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JavascriptOperators::EnsureProperty(Var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(obj &amp;&amp; obj-&gt;EnsureProperty(propertyId));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JavascriptOperators::OP_EnsureNoRootProperty(Var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Assert(RootObjectBase::Is(instance));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RootObjectBase *obj = RootObjectBase::FromVar(instance);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obj-&gt;EnsureNoProperty(propertyId);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JavascriptOperators::OP_EnsureNoRootRedeclProperty(Var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Assert(RootObjectBase::Is(instance));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obj-&gt;EnsureNoRedeclProperty(propertyId);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JavascriptOperators::OP_ScopedEnsureNoRedeclProperty(FrameDisplay *pDisplay, PropertyId propertyId, Var defaultInstance)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int length = pDisplay-&gt;GetLength();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 = RecyclableObject::FromVar(pDisplay-&gt;GetItem(i));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(object-&gt;EnsureNoRedeclProperty(propertyId))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object = RecyclableObject::FromVar(defaultInstance);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object-&gt;EnsureNoRedeclProperty(propertyId);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JavascriptOperators::IsIn(Var argProperty, Var 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Note that the fact that we haven't seen a given name before doesn't mean that the instance doesn't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(!IsObject(instance))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JSERR_Operand_Invalid_NeedObject, L"in");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IndexType indexType = GetIndexType(argProperty, scriptContext, &amp;index, &amp;propertyRecord,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if( indexType == Js::IndexType_Number 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 = JavascriptOperators::HasItem( object, index 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PropertyId propertyId = propertyRecord-&gt;GetPropertyId();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 = JavascriptOperators::HasProperty( object, propertyId 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TELEMETRY_JSO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Assert(indexType != Js::IndexType_JavascriptString);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if( indexType == Js::IndexType_PropertyId 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scriptContext-&gt;GetTelemetry().GetOpcodeTelemetry().IsIn( instance, propertyId, result != 0 );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JavascriptBoolean::ToVar(result,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Var JavascriptOperators::PatchGetValue(FunctionBody *const functionBody, TInlineCache *const inlineCache, const InlineCacheIndex inlineCacheIndex, 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PatchGetValueWithThisPtr&lt;IsFromFullJit, TInlineCache&gt;(functionBody, inlineCache, inlineCacheIndex, instance, propertyId,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__forceinline Var JavascriptOperators::PatchGetValueWithThisPtr(FunctionBody *const functionBody, TInlineCache *const inlineCache, const InlineCacheIndex inlineCacheIndex, Var instance, PropertyId propertyId, Var thisInstance)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Assert(Js::JavascriptStackWalker::ValidateTopJitFrame(scriptContext));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JSERR_Property_CannotGet_NullOrUndefined,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(CacheOperators::TryGetProperty&lt;true, true, true, true,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thisInstance, false,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L"PatchGetValue",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JavascriptOperators::GetProperty(thisInstance, object, propertyId, scriptContext, &amp;info);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JavascriptOperators::PatchGetValue&lt;false, InlineCache&gt;(FunctionBody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JavascriptOperators::PatchGetValue&lt;true, InlineCache&gt;(FunctionBody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JavascriptOperators::PatchGetValue&lt;false, PolymorphicInlineCache&gt;(FunctionBody *const functionBody, PolymorphicInlineCache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JavascriptOperators::PatchGetValue&lt;true, PolymorphicInlineCache&gt;(FunctionBody *const functionBody, PolymorphicInlineCache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JavascriptOperators::PatchGetValueWithThisPtr&lt;false, InlineCache&gt;(FunctionBody *const functionBody, InlineCache *const inlineCache, const InlineCacheIndex inlineCacheIndex, Var instance, PropertyId propertyId, Var thisInstance);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JavascriptOperators::PatchGetValueWithThisPtr&lt;true, InlineCache&gt;(FunctionBody *const functionBody, InlineCache *const inlineCache, const InlineCacheIndex inlineCacheIndex, Var instance, PropertyId propertyId, Var thisInstance);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JavascriptOperators::PatchGetValueWithThisPtr&lt;false, PolymorphicInlineCache&gt;(FunctionBody *const functionBody, PolymorphicInlineCache *const inlineCache, const InlineCacheIndex inlineCacheIndex, Var instance, PropertyId propertyId, Var thisInstance);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JavascriptOperators::PatchGetValueWithThisPtr&lt;true, PolymorphicInlineCache&gt;(FunctionBody *const functionBody, PolymorphicInlineCache *const inlineCache, const InlineCacheIndex inlineCacheIndex, Var instance, PropertyId propertyId, Var thisInstance);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JavascriptOperators::PatchGetValueForTypeOf(FunctionBody *const functionBody, TInlineCache *const inlineCache, const InlineCacheIndex inlineCacheIndex, 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Assert(Js::JavascriptStackWalker::ValidateTopJitFrame(scriptContext));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JSERR_Property_CannotGet_NullOrUndefined,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(CacheOperators::TryGetProperty&lt;true, true, true, true,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instance, false,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L"PatchGetValueForTypeOf",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prop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BEGIN_TYPEOF_ERROR_HANDLER(scriptContext);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 = JavascriptOperators::GetProperty(instance, object, propertyId, scriptContext, &amp;info);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END_TYPEOF_ERROR_HANDLER(scriptContext, prop);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JavascriptOperators::PatchGetValueForTypeOf&lt;false, InlineCache&gt;(FunctionBody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JavascriptOperators::PatchGetValueForTypeOf&lt;true, InlineCache&gt;(FunctionBody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JavascriptOperators::PatchGetValueForTypeOf&lt;false, PolymorphicInlineCache&gt;(FunctionBody *const functionBody, PolymorphicInlineCache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JavascriptOperators::PatchGetValueForTypeOf&lt;true, PolymorphicInlineCache&gt;(FunctionBody *const functionBody, PolymorphicInlineCache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JavascriptOperators::PatchGetValueUsingSpecifiedInlineCache(InlineCache * inlineCache, Var instance, RecyclableObject * object, PropertyId propertyId,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inlineCache);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(CacheOperators::TryGetProperty&lt;true, true, true, true, false, true, !InlineCache::IsPolymorphic, 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instance, false,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L"PatchGetValue",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JavascriptOperators::GetProperty(instance, object, propertyId, scriptContext, &amp;info);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JavascriptOperators::PatchGetValueNoFastPath(FunctionBody *const functionBody, InlineCache *const inlineCache, const InlineCacheIndex inlineCacheIndex, 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PatchGetValueWithThisPtrNoFastPath(functionBody, inlineCache, inlineCacheIndex, instance, propertyId,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JavascriptOperators::PatchGetValueWithThisPtrNoFastPath(FunctionBody *const functionBody, InlineCache *const inlineCache, const InlineCacheIndex inlineCacheIndex, Var instance, PropertyId propertyId, Var thisInstance)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JSERR_Property_CannotGet_NullOrUndefined,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JavascriptOperators::GetProperty(thisInstance, object, propertyId, scriptContext, &amp;info);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Var JavascriptOperators::PatchGetRootValue(FunctionBody *const functionBody, TInlineCache *const inlineCache, const InlineCacheIndex inlineCacheIndex, DynamicObject * object,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AssertMsg(RootObjectBase::Is(object), "Root must be a global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(CacheOperators::TryGetProperty&lt;true, true, true, false, true, false,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object, true,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L"PatchGetRootValue",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JavascriptOperators::OP_GetRootProperty(object, propertyId, &amp;info,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JavascriptOperators::PatchGetRootValue&lt;false, InlineCache&gt;(FunctionBody *const functionBody, InlineCache *const inlineCache, const InlineCacheIndex inlineCacheIndex, DynamicObject 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JavascriptOperators::PatchGetRootValue&lt;true, InlineCache&gt;(FunctionBody *const functionBody, InlineCache *const inlineCache, const InlineCacheIndex inlineCacheIndex, DynamicObject 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JavascriptOperators::PatchGetRootValue&lt;false, PolymorphicInlineCache&gt;(FunctionBody *const functionBody, PolymorphicInlineCache *const inlineCache, const InlineCacheIndex inlineCacheIndex, DynamicObject 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JavascriptOperators::PatchGetRootValue&lt;true, PolymorphicInlineCache&gt;(FunctionBody *const functionBody, PolymorphicInlineCache *const inlineCache, const InlineCacheIndex inlineCacheIndex, DynamicObject 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JavascriptOperators::PatchGetRootValueForTypeOf(FunctionBody *const functionBody, TInlineCache *const inlineCache, const InlineCacheIndex inlineCacheIndex, DynamicObject * object,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AssertMsg(RootObjectBase::Is(object), "Root must be a global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if (CacheOperators::TryGetProperty&lt;true, true, true, false, true, false,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object, true,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L"PatchGetRootValueForTypeOf",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value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BEGIN_TYPEOF_ERROR_HANDLER(scriptContext);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(JavascriptOperators::GetRootProperty(RecyclableObject::FromVar(object), propertyId, &amp;value, scriptContext,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(scriptContext-&gt;IsUndeclBlockVar(value))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JavascriptError::ThrowReferenceError(scriptContext, JSERR_UseBeforeDeclaration);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END_TYPEOF_ERROR_HANDLER(scriptContext,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value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JavascriptOperators::PatchGetRootValueForTypeOf&lt;false, InlineCache&gt;(FunctionBody *const functionBody, InlineCache *const inlineCache, const InlineCacheIndex inlineCacheIndex, DynamicObject 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JavascriptOperators::PatchGetRootValueForTypeOf&lt;true, InlineCache&gt;(FunctionBody *const functionBody, InlineCache *const inlineCache, const InlineCacheIndex inlineCacheIndex, DynamicObject 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JavascriptOperators::PatchGetRootValueForTypeOf&lt;false, PolymorphicInlineCache&gt;(FunctionBody *const functionBody, PolymorphicInlineCache *const inlineCache, const InlineCacheIndex inlineCacheIndex, DynamicObject 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JavascriptOperators::PatchGetRootValueForTypeOf&lt;true, PolymorphicInlineCache&gt;(FunctionBody *const functionBody, PolymorphicInlineCache *const inlineCache, const InlineCacheIndex inlineCacheIndex, DynamicObject 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JavascriptOperators::PatchGetRootValueNoFastPath_Var(FunctionBody *const functionBody, InlineCache *const inlineCache, const InlineCacheIndex inlineCacheIndex, 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PatchGetRootValueNoFastPath(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functionBody,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inlineCache,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inlineCacheIndex,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DynamicObject::FromVar(instance),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JavascriptOperators::PatchGetRootValueNoFastPath(FunctionBody *const functionBody, InlineCache *const inlineCache, const InlineCacheIndex inlineCacheIndex, DynamicObject* object,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AssertMsg(RootObjectBase::Is(object), "Root must be a global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JavascriptOperators::OP_GetRootProperty(object, propertyId, &amp;info,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Var JavascriptOperators::PatchGetPropertyScoped(FunctionBody *const functionBody, TInlineCache *const inlineCache, const InlineCacheIndex inlineCacheIndex, FrameDisplay *pDisplay, PropertyId propertyId, Var defaultInstance)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Get the property, using a scope stack rather than an individual instance.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Walk the stack until we find an instance that has the property.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uint16 length = pDisplay-&gt;GetLength();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(uint16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DynamicObject* object = (DynamicObject*)pDisplay-&gt;GetItem(i);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(CacheOperators::TryGetProperty&lt;true, true, true, false,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object, false,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CacheOperators::TraceCache(inlineCache, L"PatchGetPropertyScoped",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(JavascriptOperators::GetProperty(object, propertyId, &amp;value, scriptContext,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(scriptContext-&gt;IsUndeclBlockVar(value) &amp;&amp; propertyId != PropertyIds::_lexicalThisSlotSymbol)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JavascriptError::ThrowReferenceError(scriptContext, JSERR_UseBeforeDeclaration);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No one in the scope stack has the property, so get it from the default instance provided by the caller.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 = JavascriptOperators::PatchGetRootValue&lt;IsFromFullJit&gt;(functionBody, inlineCache, inlineCacheIndex, DynamicObject::FromVar(defaultInstance),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(scriptContext-&gt;IsUndeclBlockVar(value))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JavascriptError::ThrowReferenceError(scriptContext, JSERR_UseBeforeDeclaration);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JavascriptOperators::PatchGetPropertyScoped&lt;false, InlineCache&gt;(FunctionBody *const functionBody, InlineCache *const inlineCache, const InlineCacheIndex inlineCacheIndex, FrameDisplay *pDisplay,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JavascriptOperators::PatchGetPropertyScoped&lt;true, InlineCache&gt;(FunctionBody *const functionBody, InlineCache *const inlineCache, const InlineCacheIndex inlineCacheIndex, FrameDisplay *pDisplay,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JavascriptOperators::PatchGetPropertyScoped&lt;false, PolymorphicInlineCache&gt;(FunctionBody *const functionBody, PolymorphicInlineCache *const inlineCache, const InlineCacheIndex inlineCacheIndex, FrameDisplay *pDisplay,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JavascriptOperators::PatchGetPropertyScoped&lt;true, PolymorphicInlineCache&gt;(FunctionBody *const functionBody, PolymorphicInlineCache *const inlineCache, const InlineCacheIndex inlineCacheIndex, FrameDisplay *pDisplay,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Var JavascriptOperators::PatchGetPropertyForTypeOfScoped(FunctionBody *const functionBody, TInlineCache *const inlineCache, const InlineCacheIndex inlineCacheIndex, FrameDisplay *pDisplay, PropertyId propertyId, Var defaultInstance)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BEGIN_TYPEOF_ERROR_HANDLER(scriptContext);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value = JavascriptOperators::PatchGetPropertyScoped&lt;IsFromFullJit, TInlineCache&gt;(functionBody, inlineCache, inlineCacheIndex, pDisplay, propertyId,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END_TYPEOF_ERROR_HANDLER(scriptContext, 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JavascriptOperators::PatchGetPropertyForTypeOfScoped&lt;false, InlineCache&gt;(FunctionBody *const functionBody, InlineCache *const inlineCache, const InlineCacheIndex inlineCacheIndex, FrameDisplay *pDisplay,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JavascriptOperators::PatchGetPropertyForTypeOfScoped&lt;true, InlineCache&gt;(FunctionBody *const functionBody, InlineCache *const inlineCache, const InlineCacheIndex inlineCacheIndex, FrameDisplay *pDisplay,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JavascriptOperators::PatchGetPropertyForTypeOfScoped&lt;false, PolymorphicInlineCache&gt;(FunctionBody *const functionBody, PolymorphicInlineCache *const inlineCache, const InlineCacheIndex inlineCacheIndex, FrameDisplay *pDisplay,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JavascriptOperators::PatchGetPropertyForTypeOfScoped&lt;true, PolymorphicInlineCache&gt;(FunctionBody *const functionBody, PolymorphicInlineCache *const inlineCache, const InlineCacheIndex inlineCacheIndex, FrameDisplay *pDisplay, PropertyId propertyId, Var defaultInstance);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Var JavascriptOperators::PatchGetMethod(FunctionBody *const functionBody, TInlineCache *const inlineCache, const InlineCacheIndex inlineCacheIndex, 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Assert(inlineCache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Don't error if we disabled implicit calls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JSERR_Property_CannotGet_NullOrUndefined,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TELEMETRY_JSO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(TELEMETRY_PROPERTY_OPCODE_FILTER(propertyId))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`successful` will be true as PatchGetMethod throws an exception if not found.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scriptContext-&gt;GetTelemetry().GetOpcodeTelemetry().GetMethodProperty(object, propertyId, value, /*successful:*/false);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(CacheOperators::TryGetProperty&lt;true, true, true, false,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instance, false,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L"PatchGetMethod",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value = Js::JavascriptOperators::PatchGetMethodFromObject(instance, object, propertyId, &amp;info, scriptContext,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TELEMETRY_JSO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`successful` will be true as PatchGetMethod throws an exception if not found.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scriptContext-&gt;GetTelemetry().GetOpcodeTelemetry().GetMethodProperty(object, propertyId, value, /*successful:*/true);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JavascriptOperators::PatchGetMethod&lt;false, InlineCache&gt;(FunctionBody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JavascriptOperators::PatchGetMethod&lt;true, InlineCache&gt;(FunctionBody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JavascriptOperators::PatchGetMethod&lt;false, PolymorphicInlineCache&gt;(FunctionBody *const functionBody, PolymorphicInlineCache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JavascriptOperators::PatchGetMethod&lt;true, PolymorphicInlineCache&gt;(FunctionBody *const functionBody, PolymorphicInlineCache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Var JavascriptOperators::PatchGetRootMethod(FunctionBody *const functionBody, TInlineCache *const inlineCache, const InlineCacheIndex inlineCacheIndex, DynamicObject* object,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Assert(inlineCache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AssertMsg(RootObjectBase::Is(object), "Root must be a global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(CacheOperators::TryGetProperty&lt;true, true, true, false, true, false,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object, true,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L"PatchGetRootMethod",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value = Js::JavascriptOperators::PatchGetMethodFromObject(object, object, propertyId, &amp;info, scriptContext,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TELEMETRY_JSO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(TELEMETRY_PROPERTY_OPCODE_FILTER(propertyId))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`successful` will be true as PatchGetMethod throws an exception if not found.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scriptContext-&gt;GetTelemetry().GetOpcodeTelemetry().GetMethodProperty(object, propertyId, value, /*successful:*/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JavascriptOperators::PatchGetRootMethod&lt;false, InlineCache&gt;(FunctionBody *const functionBody, 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JavascriptOperators::PatchGetRootMethod&lt;true, InlineCache&gt;(FunctionBody *const functionBody, 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JavascriptOperators::PatchGetRootMethod&lt;false, PolymorphicInlineCache&gt;(FunctionBody *const functionBody, PolymorphicInlineCache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JavascriptOperators::PatchGetRootMethod&lt;true, PolymorphicInlineCache&gt;(FunctionBody *const functionBody, PolymorphicInlineCache *const inlineCache, const InlineCacheIndex inlineCacheIndex, DynamicObject* object,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Var JavascriptOperators::PatchScopedGetMethod(FunctionBody *const functionBody, TInlineCache *const inlineCache, const InlineCacheIndex inlineCacheIndex, 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Assert(inlineCache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Don't error if we disabled implicit calls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JSERR_Property_CannotGet_NullOrUndefined,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 bool isRoot = RootObjectBase::Is(object);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(CacheOperators::TryGetProperty&lt;true, true, true, false, true, false,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instance, isRoot, object, propertyId, &amp;value, scriptContext,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L"PatchGetMethod",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Js::JavascriptOperators::PatchGetMethodFromObject(instance, object, propertyId, &amp;info, scriptContext, isRoot);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JavascriptOperators::PatchScopedGetMethod&lt;false, InlineCache&gt;(FunctionBody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template Var JavascriptOperators::PatchScopedGetMethod&lt;true, InlineCache&gt;(FunctionBody *const functionBody, 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JavascriptOperators::PatchScopedGetMethod&lt;false, PolymorphicInlineCache&gt;(FunctionBody *const functionBody, PolymorphicInlineCache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Var JavascriptOperators::PatchScopedGetMethod&lt;true, PolymorphicInlineCache&gt;(FunctionBody *const functionBody, PolymorphicInlineCache *const inlineCache, const InlineCacheIndex inlineCacheIndex, Var instance, PropertyId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JavascriptOperators::PatchGetMethodNoFastPath(FunctionBody *const functionBody, InlineCache *const inlineCache, const InlineCacheIndex inlineCacheIndex, 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JavascriptOperators::GetPropertyObject(instance,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Don't error if we disabled implicit calls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JSERR_Property_CannotGet_NullOrUndefined,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scriptContext-&gt;GetPropertyName(propertyId)-&gt;GetBuffer());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Js::JavascriptOperators::PatchGetMethodFromObject(instance, object, propertyId, &amp;info, scriptContext,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JavascriptOperators::PatchGetRootMethodNoFastPath_Var(FunctionBody *const functionBody, InlineCache *const inlineCache, const InlineCacheIndex inlineCacheIndex, 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PatchGetRootMethodNoFastPath(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functionBody,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inlineCache,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inlineCacheIndex,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DynamicObject::FromVar(instance),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JavascriptOperators::PatchGetRootMethodNoFastPath(FunctionBody *const functionBody, InlineCache *const inlineCache, const InlineCacheIndex inlineCacheIndex, DynamicObject* object,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AssertMsg(RootObjectBase::Is(object), "Root must be a global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Js::JavascriptOperators::PatchGetMethodFromObject(object, object, propertyId, &amp;info, functionBody-&gt;GetScriptContext(),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JavascriptOperators::PatchGetMethodFromObject(Var instance, RecyclableObject* propertyObject, PropertyId propertyId, PropertyValueInfo * info, ScriptContext* scriptContext, bool isRootLd)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Assert(IsPropertyObject(propertyObject));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foundValue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(isRootLd)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RootObjectBase* rootObject = RootObjectBase::FromVar(instance);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foundValue = JavascriptOperators::GetRootPropertyReference(rootObject, propertyId, &amp;value, scriptContext,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foundValue = JavascriptOperators::GetPropertyReference(instance, propertyObject, propertyId, &amp;value, scriptContext,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(!foundValue)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Don't error if we disabled implicit calls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(scriptContext-&gt;GetThreadContext()-&gt;RecordImplicitException())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 wchar_t* propertyName = scriptContext-&gt;GetPropertyName(propertyId)-&gt;GetBuffer();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value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JavascriptFunction * caller = 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(JavascriptStackWalker::GetCaller(&amp;caller,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FunctionBody * callerBody = caller-&gt;GetFunctionBody();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(callerBody &amp;&amp; callerBody-&gt;GetUtf8SourceInfo()-&gt;GetIsXDomain())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propertyName = 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Prior to version 12 we had mistakenly immediately thrown an error for property reference method calls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(i.e. &lt;expr&gt;.foo() form) when the target object is the global object.  The spec says that a GetValue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on a reference should throw if the reference is unresolved, of which a property reference can never be,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however it can be unresolved in the case of an identifier expression, e.g. foo() with no qualification.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Such a case would come down to the global object if foo was undefined, hence the check for root object,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except that it should have been a check for isRootLd to be correct.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  // (at global scope)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  foo(x());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should throw an error before evaluating x() if foo is not defined, but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  // (at global scope)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  this.foo(x());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should evaluate x() before throwing an error if foo is not a property on the global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Maintain old behavior prior to version 12.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bool isPropertyReference = !isRootLd;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(!isPropertyReference)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JavascriptError::ThrowReferenceError(scriptContext, JSERR_UndefVariable, propertyName);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ES5 11.2.3 #2: We evaluate the call target but don't throw yet if target member is missing. We need to evaluate argList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first (#3). Postpone throwing error to invoke time.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value = ThrowErrorObject::CreateThrowTypeErrorObject(scriptContext, VBSERR_OLENoPropOrMethod, propertyName);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void JavascriptOperators::PatchPutValue(FunctionBody *const functionBody, TInlineCache *const inlineCache, const InlineCacheIndex inlineCacheIndex, Var instance, PropertyId propertyId, Var newValue,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PatchPutValueWithThisPtr&lt;IsFromFullJit, TInlineCache&gt;(functionBody, inlineCache, inlineCacheIndex, instance, propertyId, newValue, instance,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void JavascriptOperators::PatchPutValueWithThisPtr(FunctionBody *const functionBody, TInlineCache *const inlineCache, const InlineCacheIndex inlineCacheIndex, Var instance, PropertyId propertyId, Var newValue, Var thisInstance,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JavascriptOperators::SetPropertyOnTaggedNumber(instance, nullptr, propertyId, newValue,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(CacheOperators::TrySetProperty&lt;true, true, true,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object, false, propertyId, newValue, scriptContext, flags,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L"PatchPutValue",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prevImplicitCallFlags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currImplicitCallFlags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hasThisOnlyStatements = functionBody-&gt;GetHasOnlyThisStmts();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prevImplicitCallFlags = CacheAndClearImplicitBit(scriptContext);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(!JavascriptOperators::OP_SetProperty(object, propertyId, newValue, scriptContext, &amp;info, flags, thisInstance))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Add implicit call flags, to bail out if field copy prop may propagate the wrong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currImplicitCallFlags = CheckAndUpdateFunctionBodyWithImplicitFlag(functionBody);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RestoreImplicitFlag(scriptContext, prevImplicitCallFlags, currImplicitCallFlags);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JavascriptOperators::PatchPutValue&lt;false, InlineCache&gt;(FunctionBody *const functionBody, 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template void JavascriptOperators::PatchPutValue&lt;true, InlineCache&gt;(FunctionBody *const functionBody, 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JavascriptOperators::PatchPutValue&lt;false, PolymorphicInlineCache&gt;(FunctionBody *const functionBody, PolymorphicInlineCache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JavascriptOperators::PatchPutValue&lt;true, PolymorphicInlineCache&gt;(FunctionBody *const functionBody, PolymorphicInlineCache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void JavascriptOperators::PatchPutRootValue(FunctionBody *const functionBody, TInlineCache *const inlineCache, const InlineCacheIndex inlineCacheIndex, Var instance, PropertyId propertyId, Var newValue,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(CacheOperators::TrySetProperty&lt;true, true, true, true, false,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object, true, propertyId, newValue, scriptContext, flags,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L"PatchPutRootValue",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prevImplicitCallFlags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currImplicitCallFlags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hasThisOnlyStatements = functionBody-&gt;GetHasOnlyThisStmts();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prevImplicitCallFlags = CacheAndClearImplicitBit(scriptContext);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(!JavascriptOperators::SetRootProperty(object, propertyId, newValue, &amp;info, scriptContext, flags))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Add implicit call flags, to bail out if field copy prop may propagate the wrong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currImplicitCallFlags = CheckAndUpdateFunctionBodyWithImplicitFlag(functionBody);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RestoreImplicitFlag(scriptContext, prevImplicitCallFlags, currImplicitCallFlags);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JavascriptOperators::PatchPutRootValue&lt;false, InlineCache&gt;(FunctionBody *const functionBody, 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JavascriptOperators::PatchPutRootValue&lt;true, InlineCache&gt;(FunctionBody *const functionBody, 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JavascriptOperators::PatchPutRootValue&lt;false, PolymorphicInlineCache&gt;(FunctionBody *const functionBody, PolymorphicInlineCache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JavascriptOperators::PatchPutRootValue&lt;true, PolymorphicInlineCache&gt;(FunctionBody *const functionBody, PolymorphicInlineCache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__inline void JavascriptOperators::PatchPutValueNoLocalFastPath(FunctionBody *const functionBody, TInlineCache *const inlineCache, const InlineCacheIndex inlineCacheIndex, Var instance, PropertyId propertyId, Var newValue,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JavascriptOperators::SetPropertyOnTaggedNumber(instance,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        nullptr,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        propertyId,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        newValue,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       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       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(CacheOperators::TrySetProperty&lt;!TInlineCache::IsPolymorphic, true, true,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object, false, propertyId, newValue, scriptContext, flags,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L"PatchPutValueNoLocalFastPath",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prevImplicitCallFlags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currImplicitCallFlags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hasThisOnlyStatements = functionBody-&gt;GetHasOnlyThisStmts();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prevImplicitCallFlags = CacheAndClearImplicitBit(scriptContext);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(!JavascriptOperators::OP_SetProperty(instance, propertyId, newValue, scriptContext, &amp;info, flags))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Add implicit call flags, to bail out if field copy prop may propagate the wrong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currImplicitCallFlags = CheckAndUpdateFunctionBodyWithImplicitFlag(functionBody);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RestoreImplicitFlag(scriptContext, prevImplicitCallFlags, currImplicitCallFlags);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JavascriptOperators::PatchPutValueNoLocalFastPath&lt;false, InlineCache&gt;(FunctionBody *const functionBody, 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JavascriptOperators::PatchPutValueNoLocalFastPath&lt;true, InlineCache&gt;(FunctionBody *const functionBody, 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JavascriptOperators::PatchPutValueNoLocalFastPath&lt;false, PolymorphicInlineCache&gt;(FunctionBody *const functionBody, PolymorphicInlineCache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template void JavascriptOperators::PatchPutValueNoLocalFastPath&lt;true, PolymorphicInlineCache&gt;(FunctionBody *const functionBody, PolymorphicInlineCache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void JavascriptOperators::PatchPutValueWithThisPtrNoLocalFastPath(FunctionBody *const functionBody, TInlineCache *const inlineCache, const InlineCacheIndex inlineCacheIndex, Var instance, PropertyId propertyId, Var newValue, Var thisInstance,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JavascriptOperators::SetPropertyOnTaggedNumber(instance,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nullptr,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propertyId,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newValue,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scriptContext,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JavascriptLibrary::CheckAndConvertCopyOnAccessNativeIntArray&lt;Var&gt;(instance);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(CacheOperators::TrySetProperty&lt;!TInlineCache::IsPolymorphic, true, true,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object, false, propertyId, newValue, scriptContext, flags,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L"PatchPutValueNoLocalFastPath",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prevImplicitCallFlags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currImplicitCallFlags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hasThisOnlyStatements = functionBody-&gt;GetHasOnlyThisStmts();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prevImplicitCallFlags = CacheAndClearImplicitBit(scriptContext);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(!JavascriptOperators::OP_SetProperty(instance, propertyId, newValue, scriptContext, &amp;info, flags, thisInstance))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Add implicit call flags, to bail out if field copy prop may propagate the wrong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currImplicitCallFlags = CheckAndUpdateFunctionBodyWithImplicitFlag(functionBody);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RestoreImplicitFlag(scriptContext, prevImplicitCallFlags, currImplicitCallFlags);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JavascriptOperators::PatchPutValueWithThisPtrNoLocalFastPath&lt;false, InlineCache&gt;(FunctionBody *const functionBody, InlineCache *const inlineCache, const InlineCacheIndex inlineCacheIndex, Var instance, PropertyId propertyId, Var newValue, Var thisInstance,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template void JavascriptOperators::PatchPutValueWithThisPtrNoLocalFastPath&lt;true, InlineCache&gt;(FunctionBody *const functionBody, InlineCache *const inlineCache, const InlineCacheIndex inlineCacheIndex, Var instance, PropertyId propertyId, Var newValue, Var thisInstance,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JavascriptOperators::PatchPutValueWithThisPtrNoLocalFastPath&lt;false, PolymorphicInlineCache&gt;(FunctionBody *const functionBody, PolymorphicInlineCache *const inlineCache, const InlineCacheIndex inlineCacheIndex, Var instance, PropertyId propertyId, Var newValue, Var thisInstance,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JavascriptOperators::PatchPutValueWithThisPtrNoLocalFastPath&lt;true, PolymorphicInlineCache&gt;(FunctionBody *const functionBody, PolymorphicInlineCache *const inlineCache, const InlineCacheIndex inlineCacheIndex, Var instance, PropertyId propertyId, Var newValue, Var thisInstance,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void JavascriptOperators::PatchPutRootValueNoLocalFastPath(FunctionBody *const functionBody, TInlineCache *const inlineCache, const InlineCacheIndex inlineCacheIndex, Var instance, PropertyId propertyId, Var newValue,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(CacheOperators::TrySetProperty&lt;!TInlineCache::IsPolymorphic, true, true, true, false,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object, true, propertyId, newValue, scriptContext, flags,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L"PatchPutRootValueNoLocalFastPath",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prevImplicitCallFlags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currImplicitCallFlags = ImplicitCall_None;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hasThisOnlyStatements = functionBody-&gt;GetHasOnlyThisStmts();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prevImplicitCallFlags = CacheAndClearImplicitBit(scriptContext);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(!JavascriptOperators::SetRootProperty(object, propertyId, newValue, &amp;info, scriptContext, flags))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Add implicit call flags, to bail out if field copy prop may propagate the wrong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(hasThisOnlyStatements)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currImplicitCallFlags = CheckAndUpdateFunctionBodyWithImplicitFlag(functionBody);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RestoreImplicitFlag(scriptContext, prevImplicitCallFlags, currImplicitCallFlags);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JavascriptOperators::PatchPutRootValueNoLocalFastPath&lt;false, InlineCache&gt;(FunctionBody *const functionBody, 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JavascriptOperators::PatchPutRootValueNoLocalFastPath&lt;true, InlineCache&gt;(FunctionBody *const functionBody, 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JavascriptOperators::PatchPutRootValueNoLocalFastPath&lt;false, PolymorphicInlineCache&gt;(FunctionBody *const functionBody, PolymorphicInlineCache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template void JavascriptOperators::PatchPutRootValueNoLocalFastPath&lt;true, PolymorphicInlineCache&gt;(FunctionBody *const functionBody, PolymorphicInlineCache *const inlineCache, const InlineCacheIndex inlineCacheIndex, Var instance, PropertyId propertyId, Var newValue, PropertyOperationFlags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JavascriptOperators::PatchPutValueNoFastPath(FunctionBody *const functionBody, InlineCache *const inlineCache, const InlineCacheIndex inlineCacheIndex, Var instance, PropertyId propertyId, Var newValue,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PatchPutValueWithThisPtrNoFastPath(functionBody, inlineCache, inlineCacheIndex, instance, propertyId, newValue, instance,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JavascriptOperators::PatchPutValueWithThisPtrNoFastPath(FunctionBody *const functionBody, InlineCache *const inlineCache, const InlineCacheIndex inlineCacheIndex, Var instance, PropertyId propertyId, Var newValue, Var thisInstance,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JavascriptOperators::SetPropertyOnTaggedNumber(instance, nullptr, propertyId, newValue, scriptContext, 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(!JavascriptOperators::OP_SetProperty(object, propertyId, newValue, scriptContext, &amp;info, flags, thisInstance))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Add implicit call flags, to bail out if field copy prop may propagate the wrong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JavascriptOperators::PatchPutRootValueNoFastPath(FunctionBody *const functionBody, InlineCache *const inlineCache, const InlineCacheIndex inlineCacheIndex, Var instance, PropertyId propertyId, Var newValue, PropertyOperationFlags 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(!JavascriptOperators::SetRootProperty(object, propertyId, newValue, &amp;info, scriptContext, flags))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Add implicit call flags, to bail out if field copy prop may propagate the wrong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scriptContext-&gt;GetThreadContext()-&gt;AddImplicitCallFlags(ImplicitCall_NoOpSet);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IsFromFullJit, class TInlineCache&gt;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__inline void JavascriptOperators::PatchInitValue(FunctionBody *const functionBody, TInlineCache *const inlineCache, const InlineCacheIndex inlineCacheIndex, RecyclableObject* object, PropertyId propertyId, Var newValue)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 PropertyOperationFlags flags = newValue == NULL ? PropertyOperation_SpecialValue : PropertyOperation_None;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!IsFromFullJit);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(CacheOperators::TrySetProperty&lt;true, true, false, true, true, !TInlineCache::IsPolymorphic, TInlineCache::IsPolymorphic, false&gt;(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object, false, propertyId, newValue, scriptContext, flags, nullptr,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DBG_DUMP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(PHASE_VERBOSE_TRACE1(Js::InlineCachePhase))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CacheOperators::TraceCache(inlineCache, L"PatchInitValue", propertyId, scriptContext, 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 *typeWithoutProperty = object-&gt;GetType();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Ideally the lowerer would emit a call to the right flavor of PatchInitValue, so that we can ensure that we only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ever initialize to NULL in the right cases.  But the backend uses the StFld opcode for initialization, and it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would be cumbersome to thread the different helper calls all the way down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(object-&gt;InitProperty(propertyId, newValue, flags,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CacheOperators::CachePropertyWrite(object, false, typeWithoutProperty, propertyId, &amp;info,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JavascriptOperators::PatchInitValue&lt;false, InlineCache&gt;(FunctionBody *const functionBody, InlineCache *const inlineCache, const InlineCacheIndex inlineCacheIndex, RecyclableObject* object,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JavascriptOperators::PatchInitValue&lt;true, InlineCache&gt;(FunctionBody *const functionBody, InlineCache *const inlineCache, const InlineCacheIndex inlineCacheIndex, RecyclableObject* object,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JavascriptOperators::PatchInitValue&lt;false, PolymorphicInlineCache&gt;(FunctionBody *const functionBody, PolymorphicInlineCache *const inlineCache, const InlineCacheIndex inlineCacheIndex, RecyclableObject* object,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void JavascriptOperators::PatchInitValue&lt;true, PolymorphicInlineCache&gt;(FunctionBody *const functionBody, PolymorphicInlineCache *const inlineCache, const InlineCacheIndex inlineCacheIndex, RecyclableObject* object, PropertyId propertyId, Var newValue);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JavascriptOperators::PatchInitValueNoFastPath(FunctionBody *const functionBody, InlineCache *const inlineCache, const InlineCacheIndex inlineCacheIndex, RecyclableObject* object, PropertyId propertyId, Var newValue)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PropertyValueInfo::SetCacheInfo(&amp;info, functionBody, inlineCache, inlineCacheIndex,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 *typeWithoutProperty = object-&gt;GetType();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(object-&gt;InitProperty(propertyId, newValue, PropertyOperation_None, &amp;info))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CacheOperators::CachePropertyWrite(object, false, typeWithoutProperty, propertyId, &amp;info, functionBody-&gt;GetScriptContext());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JavascriptOperators::TracePropertyEquivalenceCheck(const JitEquivalentTypeGuard* guard, const Type* type, const Type* refType, bool isEquivalent, uint failedPropertyIndex)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(PHASE_TRACE1(Js::EquivObjTypeSpecPhase))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uint propertyCount = guard-&gt;GetCache()-&gt;record.propertyCount;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Output::Print(L"EquivObjTypeSpec: checking %u properties on operation %u, (type = 0x%p, ref type = 0x%p):\n",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propertyCount, guard-&gt;GetObjTypeSpecFldId(), type, refType);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 Js::TypeEquivalenceRecord&amp; record = guard-&gt;GetCache()-&gt;record;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ScriptContext* scriptContext = type-&gt;GetScriptContext();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(isEquivalent)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(Js::Configuration::Global.flags.Verbose)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Output::Print(L"    &lt;start&gt;, 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for (uint pi = 0; pi &lt; propertyCount; pi++)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const EquivalentPropertyEntry* refInfo = &amp;record.properties[pi];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const PropertyRecord* propertyRecord = scriptContext-&gt;GetPropertyName(refInfo-&gt;propertyId);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Output::Print(L"%s(#%d)@%ua%dw%d, ", propertyRecord-&gt;GetBuffer(), propertyRecord-&gt;GetPropertyId(), refInfo-&gt;slotIndex, refInfo-&gt;isAuxSlot, refInfo-&gt;mustBeWritable);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Output::Print(L"&lt;end&gt;\n");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 EquivalentPropertyEntry* refInfo = &amp;record.properties[failedPropertyIndex];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Js::PropertyEquivalenceInfo info(Constants::NoSlot, false,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const PropertyRecord* propertyRecord = scriptContext-&gt;GetPropertyName(refInfo-&gt;propertyId);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(DynamicType::Is(type-&gt;GetTypeId()))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Js::DynamicTypeHandler* typeHandler = (static_cast&lt;const DynamicType*&gt;(type))-&gt;GetTypeHandler();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typeHandler-&gt;GetPropertyEquivalenceInfo(propertyRecord,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Output::Print(L"EquivObjTypeSpec: check failed for %s (#%d) on operation %u:\n",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propertyRecord-&gt;GetBuffer(), propertyRecord-&gt;GetPropertyId(), guard-&gt;GetObjTypeSpecFldId());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    type = 0x%p, ref type = 0x%p, slot = 0x%u (%d), ref slot = 0x%u (%d), is writable = %d, required writable = %d\n",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type, refType, info.slotIndex, refInfo-&gt;slotIndex, info.isAuxSlot, refInfo-&gt;isAuxSlot, info.isWritable, refInfo-&gt;mustBeWritable);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JavascriptOperators::IsStaticTypeObjTypeSpecEquivalent(const TypeEquivalenceRecord&amp; equivalenceRecord, uint&amp; failedIndex)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 propertyCount = equivalenceRecord.propertyCount;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Js::EquivalentPropertyEntry* properties = equivalenceRecord.properties;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(uint pi = 0; pi &lt; propertyCount; pi++)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 EquivalentPropertyEntry* refInfo = &amp;properties[pi];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(!IsStaticTypeObjTypeSpecEquivalent(refInfo))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failedIndex = pi;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JavascriptOperators::IsStaticTypeObjTypeSpecEquivalent(const EquivalentPropertyEntry *entry)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Objects of static types have no local properties, but they may load fields from their prototypes.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entry-&gt;slotIndex == Constants::NoSlot &amp;&amp; !entry-&gt;mustBeWritable;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JavascriptOperators::CheckIfTypeIsEquivalent(Type* type, JitEquivalentTypeGuard* guard)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(guard-&gt;GetValue() ==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(guard-&gt;GetType()-&gt;GetScriptContext() != type-&gt;GetScriptContext())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Can't cache cross-context objects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 : Add stats on how often the cache hits, and simply force bailout 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efficacy is too low.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EquivalentTypeCache* cache = guard-&gt;GetCache();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 : Consider emitting o.type == equivTypes[hash(o.type)] in machine code before calling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helper, particularly if we want to handle polymorphism with frequently changing types.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Assert(EQUIVALENT_TYPE_CACHE_SIZE == 8);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Type** equivTypes = cache-&gt;types;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 == equivTypes[0] || type == equivTypes[1] || type == equivTypes[2] || type == equivTypes[3]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type == equivTypes[4] || type == equivTypes[5] || type == equivTypes[6] || type == equivTypes[7])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guard-&gt;SetType(type);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we didn't find the type in the cache, let's check if it's equivalent the slow way, by comparing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each of its relevant property slots to its equivalent in one of the cached types.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We are making a few assumption that simplify the process: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1. If two types have the same prototype, any properties loaded from a prototype must come from the same slot.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If any of the prototypes in the chain was altered such that this is no longer true, the corresponding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property guard would have been invalidated and we would bail out at the guard check (either on this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type check or downstream, but before the property load is attempted).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2. For polymorphic field loads fixed fields are only supported on prototypes.  Hence, if two types have the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same prototype, any of the equivalent fixed properties will match. If any has been overwritten, the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corresponding guard would have been invalidated and we would bail out (as above).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Type* refType = equivTypes[0];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(refType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(cache-&gt;IsLoadedFromProto() &amp;&amp; type-&gt;GetPrototype() != refType-&gt;GetPrototype())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(PHASE_TRACE1(Js::EquivObjTypeSpecPhase))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Output::Print(L"EquivObjTypeSpec: failed check on operation %u (type = 0x%x, ref type = 0x%x, proto = 0x%x, ref proto = 0x%x) \n",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guard-&gt;GetObjTypeSpecFldId(), type, refType, type-&gt;GetPrototype(), refType-&gt;GetPrototype());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(type-&gt;GetTypeId() != refType-&gt;GetTypeId())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(PHASE_TRACE1(Js::EquivObjTypeSpecPhase))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Output::Print(L"EquivObjTypeSpec: failed check on operation %u (type = 0x%x, ref type = 0x%x, proto = 0x%x, ref proto = 0x%x) \n",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guard-&gt;GetObjTypeSpecFldId(), type, refType, type-&gt;GetPrototype(), refType-&gt;GetPrototype());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Output::Flush();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Review : This is quite slow.  We could make it somewhat faster, by keeping slot indexes instead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of property IDs, but that would mean we would need to look up property IDs from slot indexes when installing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property guards, or maintain a whole separate list of equivalent slot indexes.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Assert(cache-&gt;record.propertyCount &gt;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 (EquivObjTypeSpec): Impose a limit on the number of properties guarded by an equivalent type check.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trick is where in the glob opt to make the cut off. Perhaps in the forward pass we could track the number of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field operations protected by a type check (keep a counter on the type's value info), and if that counter exceeds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some threshold, simply stop optimizing any further instructions.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isEquivalent;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 failedPropertyIndex;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(DynamicType::Is(type-&gt;GetTypeId()))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Js::DynamicTypeHandler* typeHandler = (static_cast&lt;DynamicType*&gt;(type))-&gt;GetTypeHandler();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isEquivalent = typeHandler-&gt;IsObjTypeSpecEquivalent(type, cache-&gt;record, failedPropertyIndex);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Assert(StaticType::Is(type-&gt;GetTypeId()));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isEquivalent = IsStaticTypeObjTypeSpecEquivalent(cache-&gt;record, failedPropertyIndex);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ENABLE_DEBUG_CONFIG_OPTIONS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TracePropertyEquivalenceCheck(guard, type, refType, isEquivalent, failedPropertyIndex);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(!isEquivalent)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 (EquivObjTypeSpec): Invent some form of least recently used eviction scheme.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uintptr_t index = (reinterpret_cast&lt;uintptr_t&gt;(type) &gt;&gt; 4) &amp; (EQUIVALENT_TYPE_CACHE_SIZE - 1);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(cache-&gt;nextEvictionVictim == EQUIVALENT_TYPE_CACHE_SIZE)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__analysis_assume(index &lt; EQUIVALENT_TYPE_CACHE_SIZE);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(equivTypes[index]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uintptr_t initialIndex = 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index = (initialIndex + 1) &amp; (EQUIVALENT_TYPE_CACHE_SIZE - 1);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for (; index != initialIndex; index = (index + 1) &amp; (EQUIVALENT_TYPE_CACHE_SIZE - 1))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(equivTypes[index] == nullptr)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__analysis_assume(index &lt; EQUIVALENT_TYPE_CACHE_SIZE);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(equivTypes[index]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cache-&gt;nextEvictionVictim 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Assert(cache-&gt;nextEvictionVictim &lt; EQUIVALENT_TYPE_CACHE_SIZE);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__analysis_assume(cache-&gt;nextEvictionVictim &lt; EQUIVALENT_TYPE_CACHE_SIZE);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equivTypes[cache-&gt;nextEvictionVictim] = equivTypes[index];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cache-&gt;nextEvictionVictim = (cache-&gt;nextEvictionVictim + 1) &amp; (EQUIVALENT_TYPE_CACHE_SIZE - 1);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Assert(index &lt; EQUIVALENT_TYPE_CACHE_SIZE);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__analysis_assume(index &lt; EQUIVALENT_TYPE_CACHE_SIZE);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equivTypes[index] = 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(cache-&gt;HasFixedValue())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Fixed field checks allow us to assume a specific type ID, but the assumption is only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valid if we lock the type. Otherwise, the type ID may change out from under us without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evolving the type.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(DynamicType::Is(type-&gt;GetTypeId()))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DynamicType *dynamicType = static_cast&lt;DynamicType*&gt;(type);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(!dynamicType-&gt;GetIsLocked())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dynamicType-&gt;LockType();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guard-&gt;SetType(type);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JavascriptOperators::GetPropertyIdForInt(uint64 value, ScriptContext* scriptContext, PropertyRecord const ** propertyRecord)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wchar_t buffer[20];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::_ui64tow_s(value, buffer, sizeof(buffer)/sizeof(wchar_t), 10);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scriptContext-&gt;GetOrAddPropertyRecord(buffer, JavascriptString::GetBufferLength(buffer), 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JavascriptOperators::GetPropertyIdForInt(uint32 value, ScriptContext* scriptContext, PropertyRecord const ** propertyRecord)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GetPropertyIdForInt(static_cast&lt;uint64&gt;(value), scriptContext, 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JavascriptOperators::FromPropertyDescriptor(PropertyDescriptor descriptor,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DynamicObject* object = scriptContext-&gt;GetLibrary()-&gt;CreateObject();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ES5 Section 8.10.4 specifies the order for adding these properties.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(descriptor.IsDataDescriptor())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(descriptor.ValueSpecified())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JavascriptOperators::InitProperty(object, PropertyIds::value, descriptor.GetValue());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JavascriptOperators::InitProperty(object, PropertyIds::writable, JavascriptBoolean::ToVar(descriptor.IsWritable(),scriptContext));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(descriptor.IsAccessorDescriptor())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JavascriptOperators::InitProperty(object, PropertyIds::get, JavascriptOperators::CanonicalizeAccessor(descriptor.GetGetter(),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JavascriptOperators::InitProperty(object, PropertyIds::set, JavascriptOperators::CanonicalizeAccessor(descriptor.GetSetter(),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(descriptor.EnumerableSpecified())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JavascriptOperators::InitProperty(object, PropertyIds::enumerable, JavascriptBoolean::ToVar(descriptor.IsEnumerable(),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if (descriptor.ConfigurableSpecified())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JavascriptOperators::InitProperty(object, PropertyIds::configurable, JavascriptBoolean::ToVar(descriptor.IsConfigurable(),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ES5 8.12.9 [[DefineOwnProperty]].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Return value: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- TRUE = success.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- FALSE (can throw depending on throwOnError parameter) = unsuccessful.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JavascriptOperators::DefineOwnPropertyDescriptor(RecyclableObject* obj, PropertyId propId, const PropertyDescriptor&amp; descriptor, bool throwOnError,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(JavascriptProxy::Is(obj))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JavascriptProxy::DefineOwnPropertyDescriptor(obj, propId, descriptor, throwOnError,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PropertyDescriptor currentDescriptor;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isCurrentDescriptorDefined = JavascriptOperators::GetOwnPropertyDescriptor(obj, propId, scriptContext, &amp;currentDescriptor);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isExtensible = !!obj-&gt;IsExtensible();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ValidateAndApplyPropertyDescriptor&lt;true&gt;(obj, propId, descriptor, isCurrentDescriptorDefined ? &amp;currentDescriptor : nullptr, isExtensible, throwOnError,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JavascriptOperators::IsCompatiblePropertyDescriptor(const PropertyDescriptor&amp; descriptor, PropertyDescriptor* currentDescriptor, bool isExtensible, bool throwOnError,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ValidateAndApplyPropertyDescriptor&lt;false&gt;(nullptr, Constants::NoProperty, descriptor, currentDescriptor, isExtensible, throwOnError,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template&lt;bool needToSetProperty&gt;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JavascriptOperators::ValidateAndApplyPropertyDescriptor(RecyclableObject* obj, PropertyId propId, const PropertyDescriptor&amp; descriptor,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PropertyDescriptor* currentDescriptor, bool isExtensible, bool throwOnError,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defaultDataValue =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defaultAccessorValue = scriptContext-&gt;GetLibrary()-&gt;GetDefaultAccessorFunction();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(currentDescriptor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(!isExtensible) // ES5 8.12.9.3.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Reject(throwOnError, scriptContext, JSERR_DefineProperty_NotExtensible,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// ES5 8.12.9.4.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(needToSetProperty)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(descriptor.IsGenericDescriptor() || descriptor.IsDataDescriptor())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ES5 8.12.9.4a: Create an own data property named P of object O whose [[Value]], [[Writable]],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[[Enumerable]] and [[Configurable]]  attribute values are described by Desc.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If the value of an attribute field of Desc is absent, the attribute of the newly created property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is set to its default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    PropertyDescriptor filledDescriptor = FillMissingPropertyDescriptorFields&lt;false&gt;(descriptor,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BOOL tempResult = obj-&gt;SetPropertyWithAttributes(propId, filledDescriptor.GetValue(), filledDescriptor.GetAttributes(),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Assert(tempResult || obj-&gt;IsExternal());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ES5 8.12.9.4b: Create an own accessor property named P of object O whose [[Get]], [[Set]], [[Enumerable]]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and [[Configurable]] attribute values are described by Desc. If the value of an attribute field of Desc is absent,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the attribute of the newly created property is set to its default value.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Assert(descriptor.IsAccessorDescriptor());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PropertyDescriptor filledDescriptor = FillMissingPropertyDescriptorFields&lt;true&gt;(descriptor,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BOOL isSetAccessorsSuccess = obj-&gt;SetAccessors(propId, filledDescriptor.GetGetter(), filledDescriptor.GetSetter());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It is valid for some objects to not-support getters and setters, specifically, for projection of an ABI method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(CustomExternalObject =&gt; MapWithStringKey) which SetAccessors returns VBSErr_ActionNotSupported.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But for non-external objects SetAccessors should succeed.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Assert(isSetAccessorsSuccess || obj-&gt;CanHaveInterceptors());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If SetAccessors failed, the property wasn't created, so no need to change the attributes.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(isSetAccessorsSuccess)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JavascriptOperators::SetAttributes(obj, propId, filledDescriptor, true);   // use 'force' as default attributes in type system are different from ES5.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ES5 8.12.9.5: Return true, if every field in Desc is absent.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(!descriptor.ConfigurableSpecified() &amp;&amp; !descriptor.EnumerableSpecified() &amp;&amp; !descriptor.WritableSpecified()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!descriptor.ValueSpecified() &amp;&amp; !descriptor.GetterSpecified() &amp;&amp; !descriptor.SetterSpecified())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ES5 8.12.9.6: Return true, if every field in Desc also occurs in current and the value of every field in Desc is the same value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as the corresponding field in current when compared using the SameValue algorithm (9.12).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PropertyDescriptor filledDescriptor = descriptor.IsAccessorDescriptor() ? FillMissingPropertyDescriptorFields&lt;true&gt;(descriptor,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: FillMissingPropertyDescriptorFields&lt;false&gt;(descriptor,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(JavascriptOperators::AreSamePropertyDescriptors(&amp;filledDescriptor, currentDescriptor,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(!currentDescriptor-&gt;IsConfigurable()) // ES5 8.12.9.7.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(descriptor.ConfigurableSpecified() &amp;&amp; descriptor.IsConfigurable())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Reject(throwOnError, scriptContext, JSERR_DefineProperty_NotConfigurable,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if (descriptor.EnumerableSpecified() &amp;&amp; descriptor.IsEnumerable() != currentDescriptor-&gt;IsEnumerable())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Reject(throwOnError, scriptContext, JSERR_DefineProperty_NotConfigurable,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Whether to merge attributes from tempDescriptor into descriptor to keep original values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of some attributes from the object/use tempDescriptor for SetAttributes, or just use descriptor.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is optimization to avoid 2 calls to SetAttributes.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mergeDescriptors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Whether to call SetAttributes with 'force' flag which forces setting all attributes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rather than only specified or which have true values.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is to make sure that the object has correct attributes, as default values in the object are not for ES5.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forceSetAttributes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PropertyDescriptor tempDescriptor;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ES5 8.12.9.8: If IsGenericDescriptor(Desc) is true, then no further validation is required.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(!descriptor.IsGenericDescriptor())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(currentDescriptor-&gt;IsDataDescriptor() != descriptor.IsDataDescriptor())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ES5 8.12.9.9: Else, if IsDataDescriptor(current) and IsDataDescriptor(Desc) have different results...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(!currentDescriptor-&gt;IsConfigurable())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Reject(throwOnError, scriptContext, JSERR_DefineProperty_NotConfigurable,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(needToSetProperty)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(currentDescriptor-&gt;IsDataDescriptor())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ES5 8.12.9.9.b: Convert the property named P of object O from a data property to an accessor property.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Preserve the existing values of the converted property's [[Configurable]] and [[Enumerable]] attributes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and set the rest of the property's attributes to their default values.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PropertyAttributes preserveFromObject = currentDescriptor-&gt;GetAttributes() &amp; (PropertyConfigurable | PropertyEnumerable);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BOOL isSetAccessorsSuccess = obj-&gt;SetAccessors(propId, defaultAccessorValue, defaultAccessorValue);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It is valid for some objects to not-support getters and setters, specifically, for projection of an ABI method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(CustomExternalObject =&gt; MapWithStringKey) which SetAccessors returns VBSErr_ActionNotSupported.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But for non-external objects SetAccessors should succeed.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Assert(isSetAccessorsSuccess || obj-&gt;CanHaveInterceptors());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(isSetAccessorsSuccess)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tempDescriptor.SetAttributes(preserveFromObject, PropertyConfigurable | PropertyEnumerable);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forceSetAttributes = true;  // use SetAttrbiutes with 'force' as default attributes in type system are different from ES5.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mergeDescriptors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ES5 8.12.9.9.c: Convert the property named P of object O from an accessor property to a data property.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    // Preserve the existing values of the converted property's [[Configurable]] and [[Enumerable]] attributes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and set the rest of the property's attributes to their default values.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Note: avoid using SetProperty/SetPropertyWithAttributes here because they has undesired side-effects: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      it calls previous setter and in some cases of attribute values throws.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      To walk around, call DeleteProperty and then AddProperty.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PropertyAttributes preserveFromObject = currentDescriptor-&gt;GetAttributes() &amp; (PropertyConfigurable | PropertyEnumerable);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tempDescriptor.SetAttributes(preserveFromObject, PropertyConfigurable | PropertyEnumerable);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tempDescriptor.MergeFrom(descriptor);   // Update only fields specified in 'descriptor'.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Var descriptorValue = descriptor.ValueSpecified() ? descriptor.GetValue() : defaultDataValue;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Note: HostDispath'es implementation of DeleteProperty currently throws E_NOTIMPL.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obj-&gt;DeleteProperty(propId, PropertyOperation_None);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BOOL tempResult = obj-&gt;SetPropertyWithAttributes(propId, descriptorValue, tempDescriptor.GetAttributes(), NULL, PropertyOperation_Force);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Assert(tempResult);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At this time we already set value and attributes to desired values,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// thus we can skip step ES5 8.12.9.12 and simply return true.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(currentDescriptor-&gt;IsDataDescriptor() &amp;&amp; descriptor.IsDataDescriptor())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ES5 8.12.9.10: Else, if IsDataDescriptor(current) and IsDataDescriptor(Desc) are both true...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(!currentDescriptor-&gt;IsConfigurable())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(!currentDescriptor-&gt;IsWritable())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if ((descriptor.WritableSpecified() &amp;&amp; descriptor.IsWritable()) ||  // ES5 8.12.9.10.a.i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(descriptor.ValueSpecified()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!JavascriptConversion::SameValue(descriptor.GetValue(), currentDescriptor-&gt;GetValue()))) // ES5 8.12.9.10.a.ii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return Reject(throwOnError, scriptContext, JSERR_DefineProperty_NotWritable,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ES5 8.12.9.10.b: else, the [[Configurable]] field of current is true, so any change is acceptable.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ES5 8.12.9.11: Else, IsAccessorDescriptor(current) and IsAccessorDescriptor(Desc) are both true, so...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Assert(currentDescriptor-&gt;IsAccessorDescriptor() &amp;&amp; descriptor.IsAccessorDescriptor());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(!currentDescriptor-&gt;IsConfigurable())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((descriptor.SetterSpecified()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!JavascriptConversion::SameValue(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JavascriptOperators::CanonicalizeAccessor(descriptor.GetSetter(), scriptContext),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JavascriptOperators::CanonicalizeAccessor(currentDescriptor-&gt;GetSetter(), scriptContext)))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(descriptor.GetterSpecified()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!JavascriptConversion::SameValue(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JavascriptOperators::CanonicalizeAccessor(descriptor.GetGetter(), scriptContext),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        JavascriptOperators::CanonicalizeAccessor(currentDescriptor-&gt;GetGetter(), scriptContext))))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Reject(throwOnError, scriptContext, JSERR_DefineProperty_NotConfigurable,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This part is only for non-generic descriptors: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ES5 8.12.9.12: For each attribute field of Desc that is present,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set the correspondingly named attribute of the property named P of object O to the value of the field.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(descriptor.IsDataDescriptor())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(descriptor.ValueSpecified() &amp;&amp; needToSetProperty)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Set just the value by passing the current attributes of the property.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If the property's attributes are also changing (perhaps becoming non-writable),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this will be taken care of in the call to JavascriptOperators::SetAttributes below.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Built-in Function.prototype properties 'length', 'arguments', and 'caller' are special cases.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BOOL tempResult = obj-&gt;SetPropertyWithAttributes(propId, descriptor.GetValue(), currentDescriptor-&gt;GetAttributes(),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AssertMsg(tempResult || JavascriptFunction::IsBuiltinProperty(obj, propId), "If you hit this assert, most likely there is something wrong with the object/type.");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(descriptor.IsAccessorDescriptor() &amp;&amp; needToSetProperty)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Assert(descriptor.GetterSpecified() || descriptor.SetterSpecified());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oldGetter = defaultAccessorValue, oldSetter = defaultAccessorValue;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(!descriptor.GetterSpecified() || !descriptor.SetterSpecified())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Unless both getter and setter are specified, make sure we don't overwrite old accessor.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obj-&gt;GetAccessors(propId, &amp;oldGetter, &amp;oldSetter,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getter = descriptor.GetterSpecified() ? descriptor.GetGetter() : oldGetter;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setter = descriptor.SetterSpecified() ? descriptor.GetSetter() : oldSetter;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obj-&gt;SetAccessors(propId, getter, setter);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 // if (!descriptor.IsGenericDescriptor())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Continue for all descriptors including generic: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ES5 8.12.9.12: For each attribute field of Desc that is present,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set the correspondingly named attribute of the property named P of object O to the value of the field.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(needToSetProperty)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(mergeDescriptors)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tempDescriptor.MergeFrom(descriptor);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JavascriptOperators::SetAttributes(obj, propId, tempDescriptor, forceSetAttributes);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JavascriptOperators::SetAttributes(obj, propId, descriptor, forceSetAttributes);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&lt;bool isAccessor&gt;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PropertyDescriptor JavascriptOperators::FillMissingPropertyDescriptorFields(PropertyDescriptor descriptor,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PropertyDescriptor newDescriptor;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const PropertyDescriptor* defaultDescriptor = scriptContext-&gt;GetLibrary()-&gt;GetDefaultPropertyDescriptor();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newDescriptor.SetGetter(descriptor.GetterSpecified() ? descriptor.GetGetter() : defaultDescriptor-&gt;GetGetter());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newDescriptor.SetSetter(descriptor.SetterSpecified() ? descriptor.GetSetter() : defaultDescriptor-&gt;GetSetter());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newDescriptor.SetValue(descriptor.ValueSpecified() ? descriptor.GetValue() : defaultDescriptor-&gt;GetValue());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newDescriptor.SetWritable(descriptor.WritableSpecified() ? descriptor.IsWritable() : defaultDescriptor-&gt;IsWritable());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newDescriptor.SetConfigurable(descriptor.ConfigurableSpecified() ? descriptor.IsConfigurable() : defaultDescriptor-&gt;IsConfigurable());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newDescriptor.SetEnumerable(descriptor.EnumerableSpecified() ? descriptor.IsEnumerable() : defaultDescriptor-&gt;IsEnumerable());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newDescriptor;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ES5: 15.4.5.1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JavascriptOperators::DefineOwnPropertyForArray(JavascriptArray* arr, PropertyId propId, const PropertyDescriptor&amp; descriptor, bool throwOnError,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(propId == PropertyIds::length)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(!descriptor.ValueSpecified())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DefineOwnPropertyDescriptor(arr, PropertyIds::length, descriptor, throwOnError,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PropertyDescriptor newLenDesc = descriptor;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uint32 newLen = ES5Array::ToLengthValue(descriptor.GetValue(),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newLenDesc.SetValue(JavascriptNumber::ToVar(newLen,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uint32 oldLen = arr-&gt;GetLength();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(newLen &gt;= oldLen)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DefineOwnPropertyDescriptor(arr, PropertyIds::length, newLenDesc, throwOnError,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oldLenWritable = arr-&gt;IsWritable(PropertyIds::length);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(!oldLenWritable)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Reject(throwOnError, scriptContext, JSERR_DefineProperty_NotWritable,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newWritable = (!newLenDesc.WritableSpecified() || newLenDesc.IsWritable());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(!newWritable)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Need to defer setting writable to false in case any elements cannot be deleted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newLenDesc.SetWritable(true);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succeeded = DefineOwnPropertyDescriptor(arr, PropertyIds::length, newLenDesc, throwOnError,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Our SetProperty(length) is also responsible to trim elements. When succeeded is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false: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  * length attributes rejected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  * elements not touched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true: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  * length attributes are set successfully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//      * elements trimming may be either completed or incompleted, length value is correct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  * Strict mode TODO: Currently SetProperty(length) does not throw. If that throws, we need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    to update here to set correct newWritable even on exception.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(!succeeded)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(!newWritable) // Now set requested newWritable.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PropertyDescriptor newWritableDesc;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newWritableDesc.SetWritable(false);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DefineOwnPropertyDescriptor(arr, PropertyIds::length, newWritableDesc, false,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(arr-&gt;GetLength() &gt; newLen) // Delete incompleted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Since SetProperty(length) not throwing, we'll reject here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Reject(throwOnError, scriptContext, JSERR_DefineProperty_Default,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uint32 index;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(scriptContext-&gt;IsNumericPropertyId(propId, &amp;index))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(index &gt;= arr-&gt;GetLength() &amp;&amp; !arr-&gt;IsWritable(PropertyIds::length))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Reject(throwOnError, scriptContext, JSERR_DefineProperty_LengthNotWritable,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BOOL succeeded = DefineOwnPropertyDescriptor(arr, propId, descriptor, false,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(!succeeded)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Reject(throwOnError, scriptContext, JSERR_DefineProperty_Default, propId);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Out SetItem takes care of growing "length". we are done.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DefineOwnPropertyDescriptor(arr, propId, descriptor, throwOnError,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JavascriptOperators::SetPropertyDescriptor(RecyclableObject* object, PropertyId propId, PropertyDescriptor descriptor)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(descriptor.ValueSpecified())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ScriptContext* requestContext = object-&gt;GetScriptContext(); // Real requestContext?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JavascriptOperators::SetProperty(object, object, propId, descriptor.GetValue(),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(descriptor.GetterSpecified() || descriptor.SetterSpecified())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JavascriptOperators::SetAccessors(object, propId, descriptor.GetGetter(), descriptor.GetSetter());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(descriptor.EnumerableSpecified())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object-&gt;SetEnumerable(propId, descriptor.IsEnumerable());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(descriptor.ConfigurableSpecified())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object-&gt;SetConfigurable(propId, descriptor.IsConfigurable());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(descriptor.WritableSpecified())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object-&gt;SetWritable(propId, descriptor.IsWritable());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JavascriptOperators::ToPropertyDescriptorForProxyObjects(Var propertySpec, PropertyDescriptor* descriptor,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(!JavascriptOperators::IsObject(propertySpec))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propertySpecObj = RecyclableObject::FromVar(propertySpec);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(JavascriptOperators::HasProperty(propertySpecObj, PropertyIds::enumerable) == TRUE)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(JavascriptOperators::GetProperty(propertySpecObj, PropertyIds::enumerable,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descriptor-&gt;SetEnumerable(JavascriptConversion::ToBoolean(value, scriptContext) ? true :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AssertMsg(FALSE, "Proxy : HasProperty and GetProperty's result don't match for 'enumerable'.");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(JavascriptOperators::HasProperty(propertySpecObj, PropertyIds::configurable) == TRUE)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(JavascriptOperators::GetProperty(propertySpecObj, PropertyIds::configurable,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descriptor-&gt;SetConfigurable(JavascriptConversion::ToBoolean(value, scriptContext) ? true :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AssertMsg(FALSE, "Proxy : HasProperty and GetProperty's result don't match for 'configurable'.");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(JavascriptOperators::HasProperty(propertySpecObj, PropertyIds::value) == TRUE)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(JavascriptOperators::GetProperty(propertySpecObj, PropertyIds::value,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descriptor-&gt;SetValue(value);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AssertMsg(FALSE, "Proxy : HasProperty and GetProperty's result don't match for 'value'.");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(JavascriptOperators::HasProperty(propertySpecObj, PropertyIds::writable) == TRUE)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(JavascriptOperators::GetProperty(propertySpecObj, PropertyIds::writable,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descriptor-&gt;SetWritable(JavascriptConversion::ToBoolean(value, scriptContext) ? true :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AssertMsg(FALSE, "Proxy : HasProperty and GetProperty's result don't match for 'writable'.");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(JavascriptOperators::HasProperty(propertySpecObj, PropertyIds::get) == TRUE)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(JavascriptOperators::GetProperty(propertySpecObj, PropertyIds::get,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(JavascriptOperators::GetTypeId(value) != TypeIds_Undefined &amp;&amp; (false == JavascriptConversion::IsCallable(value)))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JavascriptError::ThrowTypeError(scriptContext, JSERR_Property_NeedFunction, scriptContext-&gt;GetPropertyName(PropertyIds::get)-&gt;GetBuffer());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descriptor-&gt;SetGetter(value);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AssertMsg(FALSE, "Proxy : HasProperty and GetProperty's result don't match for 'get'.");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(JavascriptOperators::HasProperty(propertySpecObj, PropertyIds::set) == TRUE)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(JavascriptOperators::GetProperty(propertySpecObj, PropertyIds::set,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(JavascriptOperators::GetTypeId(value) != TypeIds_Undefined &amp;&amp; (false == JavascriptConversion::IsCallable(value)))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JavascriptError::ThrowTypeError(scriptContext, JSERR_Property_NeedFunction, scriptContext-&gt;GetPropertyName(PropertyIds::set)-&gt;GetBuffer());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descriptor-&gt;SetSetter(value);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AssertMsg(FALSE, "Proxy : HasProperty and GetProperty's result don't match for 'set'.");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JavascriptOperators::ToPropertyDescriptorForGenericObjects(Var propertySpec, PropertyDescriptor* descriptor,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(!JavascriptOperators::IsObject(propertySpec))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propertySpecObj = RecyclableObject::FromVar(propertySpec);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(JavascriptOperators::GetProperty(propertySpecObj, PropertyIds::enumerable,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descriptor-&gt;SetEnumerable(JavascriptConversion::ToBoolean(value, scriptContext) ? true :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(JavascriptOperators::GetProperty(propertySpecObj, PropertyIds::configurable,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descriptor-&gt;SetConfigurable(JavascriptConversion::ToBoolean(value, scriptContext) ? true :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(JavascriptOperators::GetProperty(propertySpecObj, PropertyIds::value,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descriptor-&gt;SetValue(value);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(JavascriptOperators::GetProperty(propertySpecObj, PropertyIds::writable,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descriptor-&gt;SetWritable(JavascriptConversion::ToBoolean(value, scriptContext) ? true :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(JavascriptOperators::GetProperty(propertySpecObj, PropertyIds::get,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(JavascriptOperators::GetTypeId(value) != TypeIds_Undefined &amp;&amp; (false == JavascriptConversion::IsCallable(value)))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JSERR_Property_NeedFunction, scriptContext-&gt;GetPropertyName(PropertyIds::get)-&gt;GetBuffer());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descriptor-&gt;SetGetter(value);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(JavascriptOperators::GetProperty(propertySpecObj, PropertyIds::set, &amp;value,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(JavascriptOperators::GetTypeId(value) != TypeIds_Undefined &amp;&amp; (false == JavascriptConversion::IsCallable(value)))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JSERR_Property_NeedFunction, scriptContext-&gt;GetPropertyName(PropertyIds::set)-&gt;GetBuffer());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descriptor-&gt;SetSetter(value);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JavascriptOperators::ToPropertyDescriptor(Var propertySpec, PropertyDescriptor* descriptor,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(JavascriptProxy::Is(propertySpec))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(ToPropertyDescriptorForProxyObjects(propertySpec, descriptor, scriptContext) == FALSE)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(ToPropertyDescriptorForGenericObjects(propertySpec, descriptor, scriptContext) == FALSE)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(descriptor-&gt;GetterSpecified() || descriptor-&gt;SetterSpecified())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(descriptor-&gt;ValueSpecified())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JSERR_Property_CannotHaveAccessorsAndValue);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(descriptor-&gt;WritableSpecified())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long hCode = descriptor-&gt;IsWritable() ? JSERR_InvalidAttributeTrue : JSERR_InvalidAttributeFalse;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hCode, L"writable");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descriptor-&gt;SetOriginal(propertySpec);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JavascriptOperators::CompletePropertyDescriptor(PropertyDescriptor* resultDescriptor, PropertyDescriptor* likeDescriptor,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const PropertyDescriptor* likePropertyDescriptor = likeDescriptor;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1. Assert: LikeDesc is either a Property Descriptor or undefined.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2. ReturnIfAbrupt(Desc).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3. Assert : Desc is a Property Descriptor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4. If LikeDesc is undefined, then set LikeDesc to Record{ [[Value]]: undefined, [[Writable]] : false, [[Get]] : undefined, [[Set]] : undefined, [[Enumerable]] : false, [[Configurable]] : false }.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(likePropertyDescriptor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likePropertyDescriptor = requestContext-&gt;GetLibrary()-&gt;GetDefaultPropertyDescriptor();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5. If either IsGenericDescriptor(Desc) or IsDataDescriptor(Desc) is true, then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(resultDescriptor-&gt;IsDataDescriptor() || resultDescriptor-&gt;IsGenericDescriptor())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a.If Desc does not have a[[Value]] field, then set Desc.[[Value]] to LikeDesc.[[Value]].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b.If Desc does not have a[[Writable]] field, then set Desc.[[Writable]] to LikeDesc.[[Writable]].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(!resultDescriptor-&gt;ValueSpecified())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resultDescriptor-&gt;SetValue(likePropertyDescriptor-&gt;GetValue());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(!resultDescriptor-&gt;WritableSpecified())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resultDescriptor-&gt;SetWritable(likePropertyDescriptor-&gt;IsWritable());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6. Else,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a.If Desc does not have a[[Get]] field, then set Desc.[[Get]] to LikeDesc.[[Get]].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   b.If Desc does not have a[[Set]] field, then set Desc.[[Set]] to LikeDesc.[[Set]].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(!resultDescriptor-&gt;GetterSpecified())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resultDescriptor-&gt;SetGetter(likePropertyDescriptor-&gt;GetGetter());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(!resultDescriptor-&gt;SetterSpecified())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resultDescriptor-&gt;SetSetter(likePropertyDescriptor-&gt;GetSetter());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7. If Desc does not have an[[Enumerable]] field, then set Desc.[[Enumerable]] to LikeDesc.[[Enumerable]].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8. If Desc does not have a[[Configurable]] field, then set Desc.[[Configurable]] to LikeDesc.[[Configurable]].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9. Return Desc.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(!resultDescriptor-&gt;EnumerableSpecified())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resultDescriptor-&gt;SetEnumerable(likePropertyDescriptor-&gt;IsEnumerable());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(!resultDescriptor-&gt;ConfigurableSpecified())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resultDescriptor-&gt;SetConfigurable(likePropertyDescriptor-&gt;IsConfigurable());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JavascriptOperators::OP_InvokePut(Js::ScriptContext *scriptContext, Var instance, CallInfo callInfo, ...)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Handle a store to a call result: x(y) = z.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is not strictly permitted in JScript, but some scripts expect to be able to use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 syntax to set properties of ActiveX objects.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// We handle this by deferring to a virtual method of type. This incurs an extra level of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indirection but seems preferable to adding the "put" method as a member of every type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and using the normal JScript calling mechanism.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RUNTIME_ARGUMENTS(args, callInfo);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AssertMsg(args.Info.Count &gt; 0, "Missing this argument in InvokePut");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(TaggedNumber::Is(instance))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JSERR_NeedFunction /* TODO-ERROR: get arg name - aFunc */);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function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function-&gt;InvokePut(args);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Conformance to: ES5 8.6.1.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Set attributes on the object as provided by property descriptor.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If force parameter is true, we force SetAttributes call even if none of the attributes are defined by the descriptor.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NOTE: does not set [[Get]], [Set]], [[Value]]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JavascriptOperators::SetAttributes(RecyclableObject* object, PropertyId propId, const PropertyDescriptor&amp; descriptor, bool force)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isWritable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(descriptor.IsDataDescriptor())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isWritable = descriptor.WritableSpecified() ? descriptor.IsWritable() :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(descriptor.IsAccessorDescriptor())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The reason is that JavascriptOperators::OP_SetProperty checks for RecyclableObject::FromVar(instance)-&gt;IsWritableOrAccessor(propertyId),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which should in fact check for 'is writable or accessor' but since there is no GetAttributes, we can't do that efficiently.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isWritable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CONSIDER: call object-&gt;SetAttributes which is much more efficient as that's 1 call instead of 3.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      Can't do that now as object-&gt;SetAttributes doesn't provide a way which attributes to modify and which not.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(force || descriptor.ConfigurableSpecified())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object-&gt;SetConfigurable(propId, descriptor.ConfigurableSpecified() ? descriptor.IsConfigurable() :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(force || descriptor.EnumerableSpecified())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object-&gt;SetEnumerable(propId, descriptor.EnumerableSpecified() ? descriptor.IsEnumerable() : 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(force || descriptor.WritableSpecified() || isWritable)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object-&gt;SetWritable(propId, isWritable);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JavascriptOperators::OP_ClearAttributes(Var instance,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(RecyclableObject::Is(instance))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obj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obj-&gt;SetAttributes(propertyId, PropertyNone);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JavascriptOperators::OP_Freeze(Var 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(RecyclableObject::Is(instance))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obj = RecyclableObject::FromVar(instance);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obj-&gt;Freeze();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JavascriptOperators::Reject(bool throwOnError, ScriptContext* scriptContext, long errorCode, PropertyId propertyId)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(throwOnError)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errorCode, scriptContext-&gt;GetThreadContext()-&gt;GetPropertyName(propertyId)-&gt;GetBuffer());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JavascriptOperators::AreSamePropertyDescriptors(const PropertyDescriptor* x, const PropertyDescriptor* y,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(x-&gt;ConfigurableSpecified() != y-&gt;ConfigurableSpecified() || x-&gt;IsConfigurable() != y-&gt;IsConfigurable()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x-&gt;EnumerableSpecified() != y-&gt;EnumerableSpecified() || x-&gt;IsEnumerable() != y-&gt;IsEnumerable())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(x-&gt;IsDataDescriptor())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(!y-&gt;IsDataDescriptor() || x-&gt;WritableSpecified() != y-&gt;WritableSpecified() || x-&gt;IsWritable() != y-&gt;IsWritable())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(x-&gt;ValueSpecified())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(!y-&gt;ValueSpecified() || !JavascriptConversion::SameValue(x-&gt;GetValue(), y-&gt;GetValue()))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(x-&gt;IsAccessorDescriptor())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(!y-&gt;IsAccessorDescriptor())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(x-&gt;GetterSpecified())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(!y-&gt;GetterSpecified() || !JavascriptConversion::SameValue(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JavascriptOperators::CanonicalizeAccessor(x-&gt;GetGetter(), scriptContext),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JavascriptOperators::CanonicalizeAccessor(y-&gt;GetGetter(), scriptContext)))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(x-&gt;SetterSpecified())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(!y-&gt;SetterSpecified() || !JavascriptConversion::SameValue(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JavascriptOperators::CanonicalizeAccessor(x-&gt;GetSetter(), scriptContext),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JavascriptOperators::CanonicalizeAccessor(y-&gt;GetSetter(), scriptContext)))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Check if an accessor is undefined (null or defaultAccessor)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JavascriptOperators::IsUndefinedAccessor(Var accessor,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nullptr == accessor || scriptContext-&gt;GetLibrary()-&gt;GetDefaultAccessorFunction() == accessor;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Converts default accessor to undefined.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Can be used when comparing accessors.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JavascriptOperators::CanonicalizeAccessor(Var accessor,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(IsUndefinedAccessor(accessor,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accessor;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JavascriptOperators::DefaultAccessor(RecyclableObject* function, CallInfo callInfo, ...)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function-&gt;GetLibrary()-&gt;GetUndefined();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FrameDisplay::SetItem(uint index, void* item)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AssertMsg(index &lt; this-&gt;length, "Invalid frame display access");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scopes[index] = item;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*FrameDisplay::GetItem(uint index)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AssertMsg(index &lt; this-&gt;length, "Invalid frame display access");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scopes[index];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Grab the "this" pointer, mapping a root object to its associated host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JavascriptOperators::RootToThisObject(const Var object,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Js::Var thisVar = 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Js::JavascriptOperators::GetTypeId(thisVar);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(typeId)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Js::TypeIds_GlobalObject: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((Js::GlobalObject*)thisVar)-&gt;ToThis();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Js::TypeIds_ModuleRoot: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Js::JavascriptOperators::GetThisFromModuleRoot(thisVar);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(typeId == scriptContext-&gt;GetDirectHostTypeId())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((RecyclableObject*)thisVar)-&gt;GetLibrary()-&gt;GetGlobalObject()-&gt;ToThis();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thisVar;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JavascriptOperators::CallGetter(RecyclableObject * const function, Var const object, ScriptContext 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 scriptContext = function-&gt;GetScriptContext();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 * threadContext = scriptContext-&gt;GetThreadContext();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threadContext-&gt;ExecuteImplicitCall(function, ImplicitCall_Accessor, [=]() -&gt; Js::Var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Stack object should have a pre-op bail on implicit call.  We shouldn't see them here.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Stack numbers are ok, as we will call ToObject to wrap it in a number object anyway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See JavascriptOperators::GetThisHelper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Assert(JavascriptOperators::GetTypeId(object) == TypeIds_Integer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JavascriptOperators::GetTypeId(object) == TypeIds_Number || !ThreadContext::IsOnStack(object));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Verify that the scriptcontext is alive before firing getter/setter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(!scriptContext-&gt;VerifyAlive(!function-&gt;IsExternal(),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CallFlags flags = CallFlags_Value;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thisVar = RootToThisObject(object,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marshalledFunction = RecyclableObject::FromVar(CrossSite::MarshalVar(requestContext, function));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result = marshalledFunction-&gt;GetEntryPoint()(function, CallInfo(flags, 1), thisVar);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result = CrossSite::MarshalVar(requestContext, 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JavascriptOperators::CallSetter(RecyclableObject * const function, Var const  object, Var const value, ScriptContext 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 scriptContext = function-&gt;GetScriptContext();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 * threadContext = scriptContext-&gt;GetThreadContext();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threadContext-&gt;ExecuteImplicitCall(function, ImplicitCall_Accessor, [=]() -&gt; Js::Var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Stack object should have a pre-op bail on implicit call.  We shouldn't see them here.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Stack numbers are ok, as we will call ToObject to wrap it in a number object anyway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See JavascriptOperators::GetThisHelper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Assert(JavascriptOperators::GetTypeId(object) == TypeIds_Integer ||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JavascriptOperators::GetTypeId(object) == TypeIds_Number || !ThreadContext::IsOnStack(object));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Verify that the scriptcontext is alive before firing getter/setter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(!scriptContext-&gt;VerifyAlive(!function-&gt;IsExternal(), requestContext))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CallFlags flags = CallFlags_Value;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putValue =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CONSIDER: Have requestContext everywhere, even in the setProperty related codepath.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putValue = CrossSite::MarshalVar(requestContext, 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thisVar = RootToThisObject(object,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RecyclableObject* marshalledFunction = function;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marshalledFunction = RecyclableObject::FromVar(CrossSite::MarshalVar(requestContext, function));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result = marshalledFunction-&gt;GetEntryPoint()(function, CallInfo(flags, 2), thisVar, putValue);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* JavascriptOperators::AllocMemForVarArray(size_t size, Recycler* recycler)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TRACK_ALLOC_INFO(recycler, Js::Var, Recycler, 0, (size_t)(size / sizeof(Js::Var)));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recycler-&gt;AllocZero(size);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* JavascriptOperators::AllocUninitializedNumber(Js::RecyclerJavascriptNumberAllocator * allocator)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TRACK_ALLOC_INFO(allocator-&gt;GetRecycler(), Js::JavascriptNumber, Recycler, 0, (size_t)-1);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allocator-&gt;Alloc(sizeof(Js::JavascriptNumber));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JavascriptOperators::ScriptAbort()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throw ScriptAbortException();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PolymorphicInlineCache::Finalize(bool isShutdown)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(size ==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Already finalized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Assert(!inlineCaches &amp;&amp; !prev &amp;&amp; !next);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Assert(inlineCaches &amp;&amp; size &gt; 0);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we're not shutting down (as in closing the script context), we need to remove our inline caches from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thread context's invalidation lists, and release memory back to the arena.  During script context shutdown,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we leave everything in place, because the inline cache arena will stay alive until script context is destroyed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(as in destructor has been called) and thus the invalidation lists are safe to keep references to caches from this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script context.  We will, however, zero all inline caches so that we don't have to process them on subsequent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collections, which may still happen from other script contexts.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(isShutdown)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memset(inlineCaches, 0, size * sizeof(InlineCache));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for (int i = 0; i &lt; size;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inlineCaches[i].RemoveFromInvalidationList();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AllocatorDeleteArray(InlineCacheAllocator, functionBody-&gt;GetScriptContext()-&gt;GetInlineCacheAllocator(), size, inlineCaches);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#ifdef POLY_INLINE_CACHE_SIZE_STATS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functionBody-&gt;GetScriptContext()-&gt;GetInlineCacheAllocator()-&gt;LogPolyCacheFree(size * sizeof(InlineCache));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Remove this PolymorphicInlineCache from the list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(this == functionBody-&gt;GetPolymorphicInlineCachesHead())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Assert(!prev);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(next)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Assert(next-&gt;prev == this);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next-&gt;prev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functionBody-&gt;SetPolymorphicInlineCachesHead(next);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(prev)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Assert(prev-&gt;next == this);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prev-&gt;next = next;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(next)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Assert(next-&gt;prev == this);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next-&gt;prev = prev;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prev = next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inlineCaches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size 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JavascriptString * JavascriptOperators::Concat3(Var aLeft, Var aCenter, Var aRight,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Make sure we do the conversion in order from left to right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 * strLeft = JavascriptConversion::ToPrimitiveString(aLeft,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 * strCenter = JavascriptConversion::ToPrimitiveString(aCenter,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 * strRight = JavascriptConversion::ToPrimitiveString(aRight,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JavascriptString::Concat3(strLeft, strCenter, strRight);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JavascriptString *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JavascriptOperators::NewConcatStrMulti(Var a1, Var a2, uint count,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Make sure we do the conversion in order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 * str1 = JavascriptConversion::ToPrimitiveString(a1,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JavascriptString * str2 = JavascriptConversion::ToPrimitiveString(a2,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ConcatStringMulti::New(count, str1, str2,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JavascriptOperators::SetConcatStrMultiItem(Var concatStr, Var str, uint index,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ConcatStringMulti::FromVar(concatStr)-&gt;SetItem(index,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JavascriptConversion::ToPrimitiveString(str,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JavascriptOperators::SetConcatStrMultiItem2(Var concatStr, Var str1, Var str2, uint index,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ConcatStringMulti * cs = ConcatStringMulti::FromVar(concatStr);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cs-&gt;SetItem(index, JavascriptConversion::ToPrimitiveString(str1,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cs-&gt;SetItem(index + 1, JavascriptConversion::ToPrimitiveString(str2,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JavascriptOperators::OP_SetComputedNameVar(Var method, Var computedNameVar)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ScriptFunctionBase *scriptFunction = ScriptFunctionBase::FromVar(method);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scriptFunction-&gt;SetComputedNameVar(computedNameVar);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JavascriptOperators::OP_SetHomeObj(Var method, Var homeObj)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ScriptFunctionBase *scriptFunction = ScriptFunctionBase::FromVar(method);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scriptFunction-&gt;SetHomeObj(homeObj);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JavascriptOperators::OP_LdSuper(Var scriptFunction,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Ensure this is not a stack ScriptFunction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(!ScriptFunction::Is(scriptFunction) || ThreadContext::IsOnStack(scriptFunction))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ScriptFunction *instance = ScriptFunction::FromVar(scriptFunction);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We keep a reference to the current class rather than its super prototype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since the prototype could change.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homeObj = instance-&gt;GetHomeObj();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(homeObj == nullptr || !RecyclableObject::Is(homeObj))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*thisObjPrototype = RecyclableObject::FromVar(homeObj);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Assert(thisObjPrototype != nullptr);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*superBase = thisObjPrototype-&gt;GetPrototype();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(superBase == nullptr || !RecyclableObject::Is(superBase))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scriptContext-&gt;GetLibrary()-&gt;GetUndefined();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superBase;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JavascriptOperators::OP_LdSuperCtor(Var scriptFunction,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use self as value of [[FunctionObject]] - this is true only for constructors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Assert(RecyclableObject::Is(scriptFunction));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Assert(JavascriptOperators::IsClassConstructor(scriptFunction));  // non-constructors cannot have direct super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 *superCtor = RecyclableObject::FromVar(scriptFunction)-&gt;GetPrototype();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(superCtor == nullptr || !IsConstructor(superCtor))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JSERR_NotAConstructor, L"super");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superCtor;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JavascriptOperators::ScopedLdSuperHelper(Var scriptFunction, Js::PropertyId propertyId,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ScriptFunction *instance = ScriptFunction::FromVar(scriptFunction);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superRef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FrameDisplay *frameDisplay = instance-&gt;GetEnvironment();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(frameDisplay-&gt;GetLength() == 0)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Globally scoped evals are a syntax error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JavascriptError::ThrowSyntaxError(scriptContext, ERRSuperInGlobalEval, L"super");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Iterate over the scopes in the FrameDisplay, looking for the super property.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(unsigned i = 0; i &lt; frameDisplay-&gt;GetLength(); ++i)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void *currScope = frameDisplay-&gt;GetItem(i);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(RecyclableObject::Is(currScope))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(BlockActivationObject::Is(currScope))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We won't find super in a block scope.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RecyclableObject *recyclableObject = RecyclableObject::FromVar(currScope);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(GetProperty(recyclableObject, propertyId, &amp;superRef,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superRef;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(HasProperty(recyclableObject, Js::PropertyIds::_lexicalThisSlotSymbol))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If we reach 'this' and haven't found the super reference, we don't need to look any further.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JavascriptError::ThrowReferenceError(scriptContext, JSERR_BadSuperReference, L"super");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(superRef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We didn't find a super reference. Emit a reference error.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JavascriptError::ThrowReferenceError(scriptContext, JSERR_BadSuperReference, L"super");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superRef;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JavascriptOperators::OP_ScopedLdSuper(Var scriptFunction,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JavascriptOperators::ScopedLdSuperHelper(scriptFunction, Js::PropertyIds::_superReferenceSymbol,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JavascriptOperators::OP_ScopedLdSuperCtor(Var scriptFunction,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JavascriptOperators::ScopedLdSuperHelper(scriptFunction, Js::PropertyIds::_superCtorReferenceSymbol,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JavascriptOperators::OP_ResumeYield(ResumeYieldData* yieldData, RecyclableObject* iterator)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CONSIDER: Fast path this early out return path in JITed code before helper call to avoid the helper call overhead in the common case e.g. next() calls.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(yieldData-&gt;exceptionObj ==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yieldData-&gt;data;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 = yieldData-&gt;exceptionObj-&gt;GetScriptContext();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isReturn = yieldData-&gt;exceptionObj-&gt;IsGeneratorReturnException();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(iterator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PropertyId propertyId = isReturn ? PropertyIds::return_ : PropertyIds::throw_;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prop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args[] = { iterator, yieldData-&gt;data 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CallInfo callInfo(CallFlags_Value, _countof(args));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(JavascriptOperators::GetProperty(iterator, iterator, propertyId, &amp;prop, iterator-&gt;GetScriptContext())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&amp;&amp; prop != iterator-&gt;GetLibrary()-&gt;GetUndefined())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RecyclableObject* method = RecyclableObject::FromVar(prop);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Var result = JavascriptFunction::CallFunction&lt;true&gt;(method, method-&gt;GetEntryPoint(), Arguments(callInfo, args));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(isReturn)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(!JavascriptOperators::IsObject(result))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JavascriptError::ThrowTypeError(scriptContext, JSERR_NeedObject);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Var value = JavascriptOperators::GetProperty(RecyclableObject::FromVar(result), PropertyIds::value,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CONSIDER: Using an exception to carry the return value and force finally code to execute is a bit of a janky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solution since we have to override the value here in the case of yield* expressions.  It works but is there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a more elegant way?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Instead what if ResumeYield was a "set Dst then optionally branch" opcode, that could also throw? Then we could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avoid using a special exception entirely with byte code something like this: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;; Ry is the yieldData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ResumeYield Rx Ry $returnPathLabel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... code like normal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$returnPathLabel: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Ld_A R0 Rx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Br $exitFinallyAndReturn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This would probably give better performance for the common case of calling next() on generators since we wouldn't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have to wrap the call to the generator code in a try catch.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yieldData-&gt;exceptionObj-&gt;SetThrownObject(value);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 if (!isReturn)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Throw is called on yield* but the iterator does not have a throw method. This is a protocol violation.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So we have to call IteratorClose().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(JavascriptOperators::GetProperty(iterator, iterator, PropertyIds::return_, &amp;prop, iterator-&gt;GetScriptContext())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&amp;&amp; prop != iterator-&gt;GetLibrary()-&gt;GetUndefined())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// As per the spec we ignore the inner result after checking whether it is a valid 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RecyclableObject* method = RecyclableObject::FromVar(prop);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Var result = JavascriptFunction::CallFunction&lt;true&gt;(method, method-&gt;GetEntryPoint(), Arguments(callInfo, args));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(!JavascriptOperators::IsObject(result))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JavascriptError::ThrowTypeError(scriptContext, JSERR_NeedObject);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(!isReturn)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Use ThrowExceptionObject() to get debugger support for breaking on throw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JavascriptExceptionOperators::ThrowExceptionObject(yieldData-&gt;exceptionObj, scriptContext,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Do not use ThrowExceptionObject for return() API exceptions since these exceptions are not real exceptions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throw yieldData-&gt;exceptionObj;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JavascriptOperators::OP_AsyncSpawn(Var aGenerator, Var aThis,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JavascriptLibrary* library = scriptContext-&gt;GetLibrary();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JavascriptExceptionObject* e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JavascriptPromiseResolveOrRejectFunction* resolve;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JavascriptPromiseResolveOrRejectFunction* reject;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JavascriptPromiseAsyncSpawnExecutorFunction* executor = library-&gt;CreatePromiseAsyncSpawnExecutorFunction(JavascriptPromise::EntryJavascriptPromiseAsyncSpawnExecutorFunction, (JavascriptGenerator*)aGenerator, aThis);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JavascriptPromise* promise = library-&gt;CreatePromise();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JavascriptPromise::InitializePromise(promise, &amp;resolve, &amp;reject,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try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executor-&gt;GetEntryPoint()(executor, CallInfo(CallFlags_Value, 3), library-&gt;GetUndefined(), resolve, reject);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catch (JavascriptExceptionObject* ex)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 = ex;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(e != nullptr)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reject-&gt;GetEntryPoint()(reject, CallInfo(CallFlags_Value, 2), library-&gt;GetUndefined(), e-&gt;GetThrownObject(scriptContext));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promise;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JavascriptOperators::BoxStackInstance(Js::Var instance, ScriptContext * scriptContext, bool allowStackFunction)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(!ThreadContext::IsOnStack(instance) || (allowStackFunction &amp;&amp; !TaggedNumber::Is(instance) &amp;&amp; (*(int*)instance &amp; 1)))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JavascriptOperators::GetTypeId(instance);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switch (typeId)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Js::TypeIds_Number: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!FLOATVAR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JavascriptNumber::BoxStackInstance(instance,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Js::TypeIds_Integer: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Js::TypeIds_RegEx: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JavascriptRegExp::BoxStackInstance(JavascriptRegExp::FromVar(instance));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Js::TypeIds_Object: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DynamicObject::BoxStackInstance(DynamicObject::FromVar(instance));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JavascriptArray::BoxStackInstance(JavascriptArray::FromVar(instance));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JavascriptNativeIntArray::BoxStackInstance(JavascriptNativeIntArray::FromVar(instance));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Js::TypeIds_NativeFloatArray: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JavascriptNativeFloatArray::BoxStackInstance(JavascriptNativeFloatArray::FromVar(instance));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Js::TypeIds_Function: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Assert(allowStackFunction);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Stack functions are deal with not mar mark them, but by nested function escape analysis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in the front end.  No need to box here.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Js::TypeIds_CopyOnAccessNativeIntArray: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instance;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ImplicitCallFlags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JavascriptOperators::CacheAndClearImplicitBit(ScriptContext*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prevImplicitCallFlags = scriptContext-&gt;GetThreadContext()-&gt;GetImplicitCallFlags();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scriptContext-&gt;GetThreadContext()-&gt;ClearImplicitCallFlags();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prevImplicitCallFlags;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ImplicitCallFlags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JavascriptOperators::CheckAndUpdateFunctionBodyWithImplicitFlag(FunctionBody* functionBody)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ScriptContext* scriptContext = functionBody-&gt;GetScriptContext();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ImplicitCallFlags currImplicitCallFlags = scriptContext-&gt;GetThreadContext()-&gt;GetImplicitCallFlags();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((currImplicitCallFlags &gt; ImplicitCall_None))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functionBody-&gt;SetHasOnlyThisStmts(false);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currImplicitCallFlags;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JavascriptOperators::RestoreImplicitFlag(ScriptContext* scriptContext, ImplicitCallFlags prevImplicitCallFlags, ImplicitCallFlags currImplicitCallFlags)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scriptContext-&gt;GetThreadContext()-&gt;SetImplicitCallFlags((ImplicitCallFlags)(prevImplicitCallFlags | currImplicitCallFlags));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FunctionProxy*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JavascriptOperators::GetDeferredDeserializedFunctionProxy(JavascriptFunction* func)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FunctionProxy* proxy = func-&gt;GetFunctionProxy();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(proxy-&gt;GetFunctionProxy() != 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proxy = proxy-&gt;GetFunctionProxy();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proxy;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Js::Var JavascriptOperators::GetElementAtIndex(Js::JavascriptArray* arrayObject, UINT index, Js::ScriptContext*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Js::Var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(Js::JavascriptOperators::OP_GetElementI_ArrayFastPath(arrayObject, index, &amp;result,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scriptContext-&gt;GetMissingItemResult(arrayObject,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Js::Var JavascriptOperators::GetElementAtIndex(Js::JavascriptNativeIntArray* arrayObject, UINT index, Js::ScriptContext*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Js::Var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(Js::JavascriptOperators::OP_GetElementI_ArrayFastPath(arrayObject, index, &amp;result,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scriptContext-&gt;GetMissingItemResult(arrayObject,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Js::Var JavascriptOperators::GetElementAtIndex(Js::JavascriptNativeFloatArray* arrayObject, UINT index, Js::ScriptContext*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Js::Var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(Js::JavascriptOperators::OP_GetElementI_ArrayFastPath(arrayObject, index, &amp;result,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result;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scriptContext-&gt;GetMissingItemResult(arrayObject, index);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Js::Var JavascriptOperators::GetElementAtIndex(Js::Var* arrayObject, UINT index, Js::ScriptContext*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Js::JavascriptOperators::OP_GetElementI_Int32(*arrayObject, index,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JavascriptOperators::ObjectToNativeArray(T* arrayObject,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JsNativeValueType valueType,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__in UINT length,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__in UINT elementSize,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__out_bcount(length*elementSize) byte* buffer,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element;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uint64 allocSize = length * elementSize;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TODO:further fast path the call for things like IntArray convert to int, floatarray convert to float etc.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such that we don't need boxing.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switch (valueType)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JsInt8Type: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sizeof(int8));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sizeof(int8)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((int8*)buffer)[i] = Js::JavascriptConversion::ToInt8(element,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JsUint8Type: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sizeof(uint8));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sizeof(uint8)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((uint8*)buffer)[i] = Js::JavascriptConversion::ToUInt8(element,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JsInt16Type: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sizeof(int16));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sizeof(int16)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((int16*)buffer)[i] = Js::JavascriptConversion::ToInt16(element,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JsUint16Type: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sizeof(uint16));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sizeof(uint16)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((uint16*)buffer)[i] = Js::JavascriptConversion::ToUInt16(element,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JsInt32Type: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sizeof(int32));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sizeof(int32)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((int32*)buffer)[i] = Js::JavascriptConversion::ToInt32(element,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JsUint32Type: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sizeof(uint32));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sizeof(uint32)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((uint32*)buffer)[i] = Js::JavascriptConversion::ToUInt32(element,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JsInt64Type: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sizeof(int64));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sizeof(int64)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((int64*)buffer)[i] = Js::JavascriptConversion::ToInt64(element,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JsUint64Type: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sizeof(uint64));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sizeof(uint64)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((uint64*)buffer)[i] = Js::JavascriptConversion::ToUInt64(element,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JsFloatType: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sizeof(float));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sizeof(float)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((float*)buffer)[i] = Js::JavascriptConversion::ToFloat(element,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JsDoubleType: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sizeof(double));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sizeof(double)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((double*)buffer)[i] = Js::JavascriptConversion::ToNumber(element,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case JsNativeStringType: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AnalysisAssert(elementSize == sizeof(JsNativeString));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for (UINT i = 0; i &lt; length; i++)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element = GetElementAtIndex(arrayObject, i,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AnalysisAssert((i + 1) * sizeof(JsNativeString) &lt;= allocSize);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Js::JavascriptString* string = Js::JavascriptConversion::ToString(element,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(((JsNativeString*)buffer)[i]).str = string-&gt;GetSz();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(((JsNativeString*)buffer)[i]).length = string-&gt;GetLength();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void JavascriptOperators::VarToNativeArray(Var arrayObject,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JsNativeValueType valueType,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__in UINT length,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__in UINT elementSize,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__out_bcount(length*elementSize) byte* buffer,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Js::DynamicObject* dynamicObject = DynamicObject::FromVar(arrayObject);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(dynamicObject-&gt;IsCrossSiteObject() || Js::TaggedInt::IsOverflow(length))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Js::JavascriptOperators::ObjectToNativeArray(&amp;arrayObject, valueType, length, elementSize, buffer,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#if ENABLE_COPYONACCESS_ARRAY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JavascriptLibrary::CheckAndConvertCopyOnAccessNativeIntArray&lt;Var&gt;(arrayObject);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#endif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switch (Js::JavascriptOperators::GetTypeId(arrayObject))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Js::JavascriptOperators::ObjectToNativeArray(Js::JavascriptArray::FromVar(arrayObject), valueType, length, elementSize, buffer,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TypeIds_NativeFloatArray: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Js::JavascriptOperators::ObjectToNativeArray(Js::JavascriptNativeFloatArray::FromVar(arrayObject), valueType, length, elementSize, buffer,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case TypeIds_NativeIntArray: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    Js::JavascriptOperators::ObjectToNativeArray(Js::JavascriptNativeIntArray::FromVar(arrayObject), valueType, length, elementSize, buffer,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We can have more specialized template if needed.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default: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Js::JavascriptOperators::ObjectToNativeArray(&amp;arrayObject, valueType, length, elementSize, buffer,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SpeciesConstructor abstract operation as described in ES6.0 Section 7.3.20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JavascriptOperators::SpeciesConstructor(RecyclableObject* object, Var defaultConstructor,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//1.Assert: Type(O) is Object.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Assert(JavascriptOperators::IsObject(object));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//2.Let C be Get(O, "constructor").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//3.ReturnIfAbrupt(C).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constructor = JavascriptOperators::GetProperty(object, PropertyIds::constructor,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(scriptContext-&gt;GetConfig()-&gt;IsES6SpeciesEnabled())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//4.If C is undefined, return defaultConstructor.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(JavascriptOperators::IsUndefinedObject(constructor))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defaultConstructor;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//5.If Type(C) is not Object, throw a TypeError exception.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(!JavascriptOperators::IsObject(constructor))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JavascriptError::ThrowTypeError(scriptContext, JSERR_NeedObject, L"[constructor]");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//6.Let S be Get(C, @@species).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//7.ReturnIfAbrupt(S).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species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(!JavascriptOperators::GetProperty(RecyclableObject::FromVar(constructor), PropertyIds::_symbolSpecies, &amp;species,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|| JavascriptOperators::IsUndefinedOrNullType(JavascriptOperators::GetTypeId(species)))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//8.If S is either undefined or null, return defaultConstructor.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defaultConstructor;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constructor = species;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//9.If IsConstructor(S) is true, return 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(JavascriptOperators::IsConstructor(constructor))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constructor;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//10.Throw a TypeError exception.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JavascriptError::ThrowTypeError(scriptContext, JSERR_NotAConstructor, L"constructor[Symbol.species]");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JavascriptOperators::GreaterEqual(Var aLeft, 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Works whether it is TaggedInt31 or TaggedInt32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::Math::PointerCastToIntegralTruncate&lt;int&gt;(aLeft) &gt;= ::Math::PointerCastToIntegralTruncate&lt;int&gt;(aRight);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TaggedInt::ToDouble(aLeft) &gt;=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&gt;= TaggedInt::ToDouble(aRight);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(JavascriptNumber::Is_NoTaggedIntCheck(aLeft) &amp;&amp; 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&gt;=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!RelationalComparsionHelper(aLeft, aRight, scriptContext, true,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JavascriptOperators::LessEqual(Var aLeft, 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Works whether it is TaggedInt31 or TaggedInt32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::Math::PointerCastToIntegralTruncate&lt;int&gt;(aLeft) &lt;= ::Math::PointerCastToIntegralTruncate&lt;int&gt;(aRight);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TaggedInt::ToDouble(aLeft) &lt;=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&lt;= TaggedInt::ToDouble(aRight);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(JavascriptNumber::Is_NoTaggedIntCheck(aLeft) &amp;&amp; 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&lt;=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!RelationalComparsionHelper(aRight, aLeft, scriptContext, false, 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JavascriptOperators::NotEqual(Var aLeft, 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TODO: Change to use Abstract Equality Comparison Algorithm (ES3.0: S11.9.3):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- Evaluate left, then right, operands to preserve correct evaluation order.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- Call algorithm, potentially reversing arguments.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!Equal(aLeft, 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NotStrictEqual() returns whether the two vars have strict equality, as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described in (ES3.0: S11.9.5, S11.9.6).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JavascriptOperators::NotStrictEqual(Var aLeft, 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!StrictEqual(aLeft, 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JavascriptOperators::CheckIfObjectAndPrototypeChainHasOnlyWritableDataProperties(RecyclableObject* object)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(object-&gt;GetType()-&gt;HasSpecialPrototype())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TypeId typeId = object-&gt;GetTypeId();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(typeId == TypeIds_Null)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(typeId == TypeIds_Proxy)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(!object-&gt;HasOnlyWritableDataProperties())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CheckIfPrototypeChainHasOnlyWritableDataProperties(object-&gt;GetPrototype());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JavascriptOperators::CheckIfPrototypeChainHasOnlyWritableDataProperties(RecyclableObject* prototype)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(prototype-&gt;GetType()-&gt;AreThisAndPrototypesEnsuredToHaveOnlyWritableDataProperties())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Assert(DoCheckIfPrototypeChainHasOnlyWritableDataProperties(prototype));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DoCheckIfPrototypeChainHasOnlyWritableDataProperties(prototype);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Does a quick check to see if the specified object (which should be a prototype object) and all objects in its prototype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chain have only writable data properties (i.e. no accessors or non-writable properties).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JavascriptOperators::DoCheckIfPrototypeChainHasOnlyWritableDataProperties(RecyclableObject* prototype)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Assert(prototype);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 *const originalType = prototype-&gt;GetType();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ScriptContext *const scriptContext = prototype-&gt;GetScriptContext();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bool onlyOneScriptContext =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for (; (typeId = prototype-&gt;GetTypeId()) != TypeIds_Null; prototype = prototype-&gt;GetPrototype())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(typeId == TypeIds_Proxy)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(!prototype-&gt;HasOnlyWritableDataProperties())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if (prototype-&gt;GetScriptContext() !=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onlyOneScriptContext =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(onlyOneScriptContext)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See JavascriptLibrary::typesEnsuredToHaveOnlyWritableDataPropertiesInItAndPrototypeChain for a description of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this cache. Technically, we could register all prototypes in the chain but this is good enough for now.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originalType-&gt;SetAreThisAndPrototypesEnsuredToHaveOnlyWritableDataProperties(true);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JavascriptOperators::Equal(Var aLeft, 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(aLeft == aRight)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(TaggedInt::Is(aLeft) || JavascriptObject::Is(aLeft))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Equal_Full(aLeft, 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(JavascriptString::Is(aLeft) &amp;&amp; JavascriptString::Is(aRight))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JavascriptString* left = (JavascriptString*)aLeft;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JavascriptString* right = (JavascriptString*)aRight;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(left-&gt;GetLength() == right-&gt;GetLength())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if (left-&gt;UnsafeGetBuffer() != NULL &amp;&amp; right-&gt;UnsafeGetBuffer() != NULL)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if (left-&gt;GetLength() == 1)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    return left-&gt;UnsafeGetBuffer()[0] == right-&gt;UnsafeGetBuffer()[0];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    return memcmp(left-&gt;UnsafeGetBuffer(), right-&gt;UnsafeGetBuffer(), left-&gt;GetLength() * sizeof(left-&gt;UnsafeGetBuffer()[0])) == 0;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fall through to Equal_Full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Equal_Full(aLeft, 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JavascriptOperators::Greater(Var aLeft, 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Works whether it is TaggedInt31 or TaggedInt32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::Math::PointerCastToIntegralTruncate&lt;int&gt;(aLeft) &gt; ::Math::PointerCastToIntegralTruncate&lt;int&gt;(aRight);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TaggedInt::ToDouble(aLeft) &gt;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&gt; TaggedInt::ToDouble(aRight);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(JavascriptNumber::Is_NoTaggedIntCheck(aLeft) &amp;&amp; 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&gt;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Greater_Full(aLeft, 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JavascriptOperators::Less(Var aLeft, 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Works whether it is TaggedInt31 or TaggedInt32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::Math::PointerCastToIntegralTruncate&lt;int&gt;(aLeft) &lt; ::Math::PointerCastToIntegralTruncate&lt;int&gt;(aRight);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TaggedInt::ToDouble(aLeft) &lt;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 if (TaggedInt::Is(aRight))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(JavascriptNumber::Is_NoTaggedIntCheck(aLeft))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&lt; TaggedInt::ToDouble(aRight);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(JavascriptNumber::Is_NoTaggedIntCheck(aLeft) &amp;&amp; JavascriptNumber::Is_NoTaggedIntCheck(aRight))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JavascriptNumber::GetValue(aLeft) &lt; JavascriptNumber::GetValue(aRight);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Less_Full(aLeft, aRight,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JavascriptOperators::ToObject(Var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(FALSE == JavascriptConversion::ToObject(aRight, scriptContext, &amp;object))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JSERR_NeedObject /* TODO-ERROR: get arg name - aValue */);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return object;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JavascriptOperators::ToWithObject(Var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object = RecyclableObject::FromVar(aRight);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WithScopeObject* withWrapper = RecyclerNew(scriptContext-&gt;GetRecycler(), WithScopeObject, object, scriptContext-&gt;GetLibrary()-&gt;GetWithType());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withWrapper;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JavascriptOperators::ToNumber(Var aRight,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(TaggedInt::Is(aRight) || (JavascriptNumber::Is_NoTaggedIntCheck(aRight)))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aRight;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JavascriptNumber::ToVarNoCheck(JavascriptConversion::ToNumber_Full(aRight, scriptContext),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JavascriptOperators::IsObject(Var aValue)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GetTypeId(aValue) &gt; TypeIds_LastJavascriptPrimitiveType;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JavascriptOperators::IsObjectType(TypeId typeId)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typeId &gt; TypeIds_LastJavascriptPrimitiveType;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JavascriptOperators::IsExposedType(TypeId typeId)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typeId &lt;= TypeIds_LastTrueJavascriptObjectType &amp;&amp; typeId != TypeIds_HostDispatch;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JavascriptOperators::IsObjectOrNull(Var 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IsObjectType(typeId) || typeId == TypeIds_Null;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JavascriptOperators::IsUndefinedOrNullType(TypeId typeId)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typeId &lt;= TypeIds_UndefinedOrNull;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JavascriptOperators::IsSpecialObjectType(TypeId typeId)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typeId &gt; TypeIds_LastTrueJavascriptObjectType;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JavascriptOperators::IsUndefinedObject(Var 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JavascriptOperators::GetTypeId(instance) == TypeIds_Undefined;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JavascriptOperators::IsUndefinedObject(Var instance, RecyclableObject *libraryUndefined)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Assert(JavascriptOperators::IsUndefinedObject(libraryUndefined));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instance == libraryUndefined;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JavascriptOperators::IsUndefinedObject(Var instance, ScriptContext *scriptContext)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return JavascriptOperators::IsUndefinedObject(instance, scriptContext-&gt;GetLibrary()-&gt;GetUndefined());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JavascriptOperators::IsUndefinedObject(Var instance, JavascriptLibrary* library)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JavascriptOperators::IsUndefinedObject(instance, library-&gt;GetUndefined());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JavascriptOperators::IsAnyNumberValue(Var instance)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TypeId typeId = GetTypeId(instance);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TypeIds_FirstNumberType &lt;= typeId &amp;&amp; typeId &lt;= TypeIds_LastNumberType;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JavascriptOperators::IsIterable(RecyclableObject* instance,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(JavascriptProxy::Is(instance))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func = JavascriptOperators::GetProperty(instance, PropertyIds::_symbolIterator,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(JavascriptOperators::IsUndefinedObject(func))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JavascriptOperators::HasProperty(instance, PropertyIds::_symbolIterator);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GetIterator as described in ES6.0 (draft 22) Section 7.4.1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JavascriptOperators::GetIterator(Var iterable,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iterableObj = RecyclableObject::FromVar(JavascriptOperators::ToObject(iterable,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JavascriptOperators::GetIterator(iterableObj,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JavascriptOperators::GetIteratorFunction(Var iterable,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iterableObj = RecyclableObject::FromVar(JavascriptOperators::ToObject(iterable, scriptContext));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JavascriptOperators::GetIteratorFunction(iterableObj,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JavascriptOperators::GetIteratorFunction(RecyclableObject* instance,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func = JavascriptOperators::GetProperty(instance, PropertyIds::_symbolIterator,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(!JavascriptConversion::IsCallable(func))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JSERR_NeedFunction);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function = RecyclableObject::FromVar(func);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function;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JavascriptOperators::GetIterator(RecyclableObject* instance, ScriptContext 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function = GetIteratorFunction(instance,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Var iterator = function-&gt;GetEntryPoint()(function, CallInfo(Js::CallFlags_Value, 1), 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(!JavascriptOperators::IsObject(iterator))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RecyclableObject::FromVar(iterator);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IteratorNext as described in ES6.0 (draft 22) Section 7.4.2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JavascriptOperators::IteratorNext(RecyclableObject* iterator, ScriptContext* scriptContext, Var 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func = JavascriptOperators::GetProperty(iterator, PropertyIds::next,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(!JavascriptConversion::IsCallable(func))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JSERR_NeedFunction);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callable = RecyclableObject::FromVar(func);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Js::Var args[] = { iterator, value };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Js::CallInfo callInfo(Js::CallFlags_Value, _countof(args) + (value == nullptr ? -1 : 0));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result = JavascriptFunction::CallFunction&lt;true&gt;(callable, callable-&gt;GetEntryPoint(), Js::Arguments(callInfo, args));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(!JavascriptOperators::IsObject(result))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JavascriptError::ThrowTypeError(scriptContext, JSERR_NeedObject);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RecyclableObject::FromVar(result);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IteratorComplete as described in ES6.0 (draft 22) Section 7.4.3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JavascriptOperators::IteratorComplete(RecyclableObject* iterResult,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done = JavascriptOperators::GetProperty(iterResult, Js::PropertyIds::done,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JavascriptConversion::ToBool(done,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IteratorValue as described in ES6.0 (draft 22) Section 7.4.4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JavascriptOperators::IteratorValue(RecyclableObject* iterResult,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JavascriptOperators::GetProperty(iterResult, Js::PropertyIds::value,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IteratorStep as described in ES6.0 (draft 22) Section 7.4.5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JavascriptOperators::IteratorStep(RecyclableObject* iterator, ScriptContext* scriptContext, RecyclableObject** result)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Assert(result);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*result = JavascriptOperators::IteratorNext(iterator,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!JavascriptOperators::IteratorComplete(*result,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JavascriptOperators::IteratorStepAndValue(RecyclableObject* iterator, ScriptContext* scriptContext, Var* resultValue)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RecyclableObject* result = JavascriptOperators::IteratorNext(iterator,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(!JavascriptOperators::IteratorComplete(result, scriptContext))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*resultValue = JavascriptOperators::IteratorValue(result,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false;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JavascriptOperators::CreateFromConstructor(RecyclableObject* constructor,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Create a regular object and set the internal proto from the constructor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JavascriptOperators::OrdinaryCreateFromConstructor(constructor, scriptContext-&gt;GetLibrary()-&gt;CreateObject(), nullptr,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RecyclableObject* JavascriptOperators::OrdinaryCreateFromConstructor(RecyclableObject* constructor, RecyclableObject* obj, DynamicObject* intrinsicProto,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There isn't a good way for us to add internal properties to objects in Chakra.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Thus, caller should take care to create obj with the correct internal properties.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proto = JavascriptOperators::GetProperty(constructor, Js::PropertyIds::prototype,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If constructor.prototype is an object, we should use that as the [[Prototype]] for our obj.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Else, we set the [[Prototype]] internal slot of obj to %intrinsicProto% - which should be the default.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(JavascriptOperators::IsObjectType(JavascriptOperators::GetTypeId(proto)) &amp;&amp;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DynamicObject::FromVar(proto) != intrinsicProto)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JavascriptObject::ChangePrototype(obj, RecyclableObject::FromVar(proto), /*validate*/true,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obj;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JavascriptOperators::GetProperty(RecyclableObject* instance, PropertyId propertyId,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JavascriptOperators::GetProperty(instance, instance, propertyId, requestContext,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JavascriptOperators::GetProperty(RecyclableObject* instance,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JavascriptOperators::GetProperty(instance, instance, propertyId, value, requestContext,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JavascriptOperators::GetProperty(Var instance, RecyclableObject* propertyObject, PropertyId propertyId,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(JavascriptOperators::GetProperty(instance, propertyObject, propertyId, &amp;value, requestContext, 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requestContext-&gt;GetMissingPropertyResult(propertyObject,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JavascriptOperators::GetRootProperty(RecyclableObject* instance, PropertyId propertyId,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Var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(JavascriptOperators::GetRootProperty(instance, propertyId, &amp;value, requestContext, info))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value;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requestContext-&gt;GetMissingPropertyResult(instance, propertyId);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JavascriptOperators::GetPropertyReference(RecyclableObject *instance, PropertyId propertyId, Var* value, ScriptContext* requestContext, PropertyValueInfo* info)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JavascriptOperators::GetPropertyReference(instance, instance, propertyId, value, requestContext, info);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JavascriptOperators::GetItem(RecyclableObject* instance, uint64 index, Var* value,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JavascriptOperators::GetPropertyIdForInt(index, requestContext, &amp;propertyRecord);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JavascriptOperators::GetProperty(instance, propertyRecord-&gt;GetPropertyId(), 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JavascriptOperators::GetItem(RecyclableObject* instance, uint32 index, Var* value,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JavascriptOperators::GetItem(instance, instance, index, 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JavascriptOperators::GetItemReference(RecyclableObject* instance, uint32 index, Var* value,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GetItemReference(instance, instance, index, value,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JavascriptOperators::CheckPrototypesForAccessorOrNonWritableProperty(RecyclableObject* instance, PropertyId propertyId, Var* setterValue, DescriptorFlags* flags, PropertyValueInfo*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(propertyId == Js::PropertyIds::__proto__)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CheckPrototypesForAccessorOrNonWritablePropertyCore&lt;PropertyId, false, false&gt;(instance, propertyId, setterValue, flags,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CheckPrototypesForAccessorOrNonWritablePropertyCore&lt;PropertyId, true, false&gt;(instance, propertyId, setterValue, flags,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JavascriptOperators::CheckPrototypesForAccessorOrNonWritableRootProperty(RecyclableObject* instance, PropertyId propertyId, Var* setterValue, DescriptorFlags* flags, PropertyValueInfo*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(propertyId == Js::PropertyIds::__proto__)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CheckPrototypesForAccessorOrNonWritablePropertyCore&lt;PropertyId, false, true&gt;(instance, propertyId, setterValue, flags,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CheckPrototypesForAccessorOrNonWritablePropertyCore&lt;PropertyId, true, true&gt;(instance, propertyId, setterValue, flags,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JavascriptOperators::CheckPrototypesForAccessorOrNonWritableProperty(RecyclableObject* instance, JavascriptString* propertyNameString, Var* setterValue, DescriptorFlags* flags, PropertyValueInfo* info,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JsUtil::CharacterBuffer&lt;WCHAR&gt; propertyName(propertyNameString-&gt;GetString(), propertyNameString-&gt;GetLength());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(Js::BuiltInPropertyRecords::__proto__.Equals(propertyName))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CheckPrototypesForAccessorOrNonWritablePropertyCore&lt;JavascriptString*, false, false&gt;(instance, propertyNameString, setterValue, flags,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CheckPrototypesForAccessorOrNonWritablePropertyCore&lt;JavascriptString*, true, false&gt;(instance, propertyNameString, setterValue, flags, info,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template&lt;typename PropertyKeyType&gt;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JavascriptOperators::CheckPrototypesForAccessorOrNonWritablePropertySlow(RecyclableObject* instance, PropertyKeyType propertyKey, Var* setterValue, DescriptorFlags* flags, bool isRoot,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is used in debug verification, do not doFastProtoChainCheck to avoid side effect (doFastProtoChainCheck may update HasWritableDataOnly flags).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(isRoot)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CheckPrototypesForAccessorOrNonWritablePropertyCore&lt;PropertyKeyType, /*doFastProtoChainCheck*/false, true&gt;(instance, propertyKey, setterValue, flags, nullptr,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else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return CheckPrototypesForAccessorOrNonWritablePropertyCore&lt;PropertyKeyType, /*doFastProtoChainCheck*/false, false&gt;(instance, propertyKey, setterValue, flags, nullptr, scriptContext);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JavascriptOperators::SetProperty(Var instance, RecyclableObject* object, PropertyId propertyId, Var newValue, ScriptContext* requestContext, PropertyOperationFlags propertyOperationFlags)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PropertyValueInfo info;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JavascriptOperators::SetProperty(instance, object, propertyId, newValue, &amp;info, requestContext, propertyOperationFlags);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BOOL JavascriptOperators::TryConvertToUInt32(const wchar_t* str, int length, uint32* intVal)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NumberUtilities::TryConvertToUInt32(str, length, intVal);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&lt;typename TPropertyKey&gt;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DescriptorFlags JavascriptOperators::GetRootSetter(RecyclableObject* instance, TPropertyKey propertyKey, Var *setterValue, PropertyValueInfo* info,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This is provided only so that CheckPrototypesForAccessorOrNonWritablePropertyCore will compile.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// It will never be called.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Throw::FatalInternalError();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template &lt;&gt;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inline DescriptorFlags JavascriptOperators::GetRootSetter(RecyclableObject* instance, PropertyId propertyId, Var *setterValue, PropertyValueInfo* info, ScriptContext* requestContext)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AssertMsg(JavascriptOperators::GetTypeId(instance) == TypeIds_GlobalObject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|| JavascriptOperators::GetTypeId(instance) == TypeIds_ModuleRoot,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"Root must be a global object!");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RootObjectBase* rootObject = static_cast&lt;RootObjectBase*&gt;(instance);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rootObject-&gt;GetRootSetter(propertyId, setterValue, info, requestContext);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// Helper to fetch @@species from a constructor object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Var JavascriptOperators::GetSpecies(RecyclableObject* constructor, ScriptContext*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if (scriptContext-&gt;GetConfig()-&gt;IsES6SpeciesEnabled())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Var species = nullptr;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// Let S be Get(C, @@species)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if (JavascriptOperators::GetProperty(constructor, PropertyIds::_symbolSpecies, &amp;species, scriptContext)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&amp;&amp; !JavascriptOperators::IsUndefinedOrNullType(JavascriptOperators::GetTypeId(species)))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{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// If S is neither undefined nor null, let C be S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    return species;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}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    return constructor;</w:t>
      </w:r>
    </w:p>
    <w:p w:rsidR="009C12BA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 xml:space="preserve">    }</w:t>
      </w:r>
    </w:p>
    <w:p w:rsidR="00B156D2" w:rsidRPr="009C12BA" w:rsidRDefault="009C12BA" w:rsidP="009C12BA">
      <w:pPr>
        <w:pStyle w:val="NoSpacing"/>
        <w:rPr>
          <w:rFonts w:ascii="Consolas" w:hAnsi="Consolas" w:cs="Consolas"/>
          <w:sz w:val="18"/>
          <w:szCs w:val="18"/>
        </w:rPr>
      </w:pPr>
      <w:r w:rsidRPr="009C12BA">
        <w:rPr>
          <w:rFonts w:ascii="Consolas" w:hAnsi="Consolas" w:cs="Consolas"/>
          <w:sz w:val="18"/>
          <w:szCs w:val="18"/>
        </w:rPr>
        <w:t>} // namespace Js</w:t>
      </w:r>
    </w:p>
    <w:sectPr w:rsidR="00B156D2" w:rsidRPr="009C12BA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BA"/>
    <w:rsid w:val="004A2EFF"/>
    <w:rsid w:val="009C12BA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65468-5CF0-4BAE-BEF0-4B535D14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170</Pages>
  <Words>78785</Words>
  <Characters>449078</Characters>
  <Application>Microsoft Office Word</Application>
  <DocSecurity>0</DocSecurity>
  <Lines>3742</Lines>
  <Paragraphs>1053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1</cp:revision>
  <dcterms:created xsi:type="dcterms:W3CDTF">2016-01-18T13:12:00Z</dcterms:created>
  <dcterms:modified xsi:type="dcterms:W3CDTF">2016-01-18T13:13:00Z</dcterms:modified>
</cp:coreProperties>
</file>