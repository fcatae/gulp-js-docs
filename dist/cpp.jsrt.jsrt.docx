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bookmarkStart w:id="0" w:name="_GoBack"/>
      <w:bookmarkEnd w:id="0"/>
      <w:r w:rsidRPr="008871BA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#include "JsrtPch.h"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#include "jsrtInternal.h"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#include "JsrtExternalObject.h"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#include "JsrtExternalArrayBuffer.h"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#include "JsrtSourceHolder.h"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#include "ByteCode\ByteCodeSerializer.h"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#include "common\ByteSwap.h"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#include "Library\dataview.h"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#include "Library\JavascriptSymbol.h"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#include "Base\ThreadContextTLSEntry.h"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// Parser Includes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#include "cmperr.h"     // For ERRnoMemory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#include "screrror.h"   // For CompileScriptException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#ifdef ENABLE_DEBUG_CONFIG_OPTIONS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#include "TestHooksRt.h"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#endif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JsErrorCode CheckContext(JsrtContext *currentContext, bool verifyRuntimeState, bool allowInObjectBeforeCollectCallback)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(currentContext == nullptr)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JsErrorNoCurrentContext;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Js::ScriptContext *scriptContext = currentContext-&gt;GetScriptContext();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Assert(scriptContext != nullptr);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Recycler *recycler = scriptContext-&gt;GetRecycler();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ThreadContext *threadContext = scriptContext-&gt;GetThreadContext();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// We don't need parameter check if it's checked in previous wrapper.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(verifyRuntimeState)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(recycler &amp;&amp; recycler-&gt;IsHeapEnumInProgress())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JsErrorHeapEnumInProgress;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 if (!allowInObjectBeforeCollectCallback &amp;&amp; recycler &amp;&amp; recycler-&gt;IsInObjectBeforeCollectCallback())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JsErrorInObjectBeforeCollectCallback;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 if (threadContext-&gt;IsExecutionDisabled())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JsErrorInDisabledState;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 if (scriptContext-&gt;IsInProfileCallback())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JsErrorInProfileCallback;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 if (threadContext-&gt;IsInThreadServiceCallback())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JsErrorInThreadServiceCallback;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// Make sure we don't have an outstanding exception.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(scriptContext-&gt;GetThreadContext()-&gt;GetRecordedException() != nullptr)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JsErrorInExceptionState;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template &lt;class Fn, class T&gt;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T CallbackWrapper(Fn fn, T default)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T result = default;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try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AUTO_NESTED_HANDLED_EXCEPTION_TYPE((ExceptionType)(ExceptionType_OutOfMemory | ExceptionType_StackOverflow));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result = fn();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catch (Js::OutOfMemoryException)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catch (Js::StackOverflowException)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catch (Js::ExceptionBase)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AssertMsg(false, "Unexpected engine exception.");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catch (...)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AssertMsg(false, "Unexpected non-engine exception.");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result;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template &lt;class Fn&gt;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bool CallbackWrapper(Fn fn)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CallbackWrapper(fn, false);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JsCreateRuntime(_In_ JsRuntimeAttributes attributes, _In_opt_ JsThreadServiceCallback threadService, _Out_ JsRuntimeHandle *runtimeHandle)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GlobalAPIWrapper([&amp;] ()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PARAM_NOT_NULL(runtimeHandle);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*runtimeHandle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const JsRuntimeAttributes JsRuntimeAttributesAll =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(JsRuntimeAttributes)(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JsRuntimeAttributeDisableBackgroundWork |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JsRuntimeAttributeAllowScriptInterrupt |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JsRuntimeAttributeEnableIdleProcessing |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JsRuntimeAttributeDisableEval |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JsRuntimeAttributeDisableNativeCodeGeneration |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JsRuntimeAttributeEnableExperimentalFeatures |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JsRuntimeAttributeDispatchSetExceptionsToDebugger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#ifdef ENABLE_DEBUG_CONFIG_OPTIONS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| JsRuntimeAttributeSerializeLibraryByteCode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#endif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Assert((attributes &amp; ~JsRuntimeAttributesAll) == 0);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((attributes &amp; ~JsRuntimeAttributesAll) != 0)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JsErrorInvalidArgument;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AllocationPolicyManager * policyManager = HeapNew(AllocationPolicyManager, (attributes &amp; JsRuntimeAttributeDisableBackgroundWork) == 0);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    bool enableExperimentalFeatures = (attributes &amp; JsRuntimeAttributeEnableExperimentalFeatures) != 0;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ThreadContext * threadContext = HeapNew(ThreadContext, policyManager, threadService, enableExperimentalFeatures);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(((attributes &amp; JsRuntimeAttributeDisableBackgroundWork) != 0)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#ifdef ENABLE_DEBUG_CONFIG_OPTIONS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&amp;&amp; !Js::Configuration::Global.flags.ConcurrentRuntime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#endif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threadContext-&gt;OptimizeForManyInstances(true);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#if ENABLE_NATIVE_CODEGEN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threadContext-&gt;EnableBgJit(false);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#endif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(!threadContext-&gt;IsRentalThreadingEnabledInJSRT()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#ifdef ENABLE_DEBUG_CONFIG_OPTIONS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|| Js::Configuration::Global.flags.DisableRentalThreading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#endif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threadContext-&gt;SetIsThreadBound();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(attributes &amp; JsRuntimeAttributeAllowScriptInterrupt)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threadContext-&gt;SetThreadContextFlag(ThreadContextFlagCanDisableExecution);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(attributes &amp; JsRuntimeAttributeDisableEval)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threadContext-&gt;SetThreadContextFlag(ThreadContextFlagEvalDisabled);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(attributes &amp; JsRuntimeAttributeDisableNativeCodeGeneration)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threadContext-&gt;SetThreadContextFlag(ThreadContextFlagNoJIT);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#ifdef ENABLE_DEBUG_CONFIG_OPTIONS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(Js::Configuration::Global.flags.PrimeRecycler)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threadContext-&gt;EnsureRecycler()-&gt;Prime();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#endif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bool enableIdle = (attributes &amp; JsRuntimeAttributeEnableIdleProcessing) == JsRuntimeAttributeEnableIdleProcessing;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bool dispatchExceptions = (attributes &amp; JsRuntimeAttributeDispatchSetExceptionsToDebugger) == JsRuntimeAttributeDispatchSetExceptionsToDebugger;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JsrtRuntime * runtime = HeapNew(JsrtRuntime, threadContext, enableIdle, dispatchExceptions);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threadContext-&gt;SetCurrentThreadId(ThreadContext::NoThread);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*runtimeHandle = runtime-&gt;ToHandle();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#ifdef ENABLE_DEBUG_CONFIG_OPTIONS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runtime-&gt;SetSerializeByteCodeForLibrary((attributes &amp; JsRuntimeAttributeSerializeLibraryByteCode) != 0);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#endif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template &lt;CollectionFlags flags&gt;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JsErrorCode JsCollectGarbageCommon(JsRuntimeHandle runtimeHandle)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GlobalAPIWrapper([&amp;]()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    VALIDATE_INCOMING_RUNTIME_HANDLE(runtimeHandle);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ThreadContext * threadContext = JsrtRuntime::FromHandle(runtimeHandle)-&gt;GetThreadContext();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(threadContext-&gt;GetRecycler() &amp;&amp; threadContext-&gt;GetRecycler()-&gt;IsHeapEnumInProgress())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JsErrorHeapEnumInProgress;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 if (threadContext-&gt;IsInThreadServiceCallback())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JsErrorInThreadServiceCallback;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ThreadContextScope scope(threadContext);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(!scope.IsValid())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JsErrorWrongThread;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Recycler* recycler = threadContext-&gt;EnsureRecycler();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#ifdef ENABLE_DEBUG_CONFIG_OPTIONS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(flags &amp; CollectOverride_SkipStack)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Recycler::AutoEnterExternalStackSkippingGCMode autoGC(recycler);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recycler-&gt;CollectNow&lt;flags&gt;();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#endif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recycler-&gt;CollectNow&lt;flags&gt;();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JsCollectGarbage(_In_ JsRuntimeHandle runtimeHandle)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JsCollectGarbageCommon&lt;CollectNowExhaustive&gt;(runtimeHandle);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#ifdef ENABLE_DEBUG_CONFIG_OPTIONS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JsPrivateCollectGarbageSkipStack(_In_ JsRuntimeHandle runtimeHandle)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JsCollectGarbageCommon&lt;CollectNowExhaustiveSkipStack&gt;(runtimeHandle);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#endif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JsDisposeRuntime(_In_ JsRuntimeHandle runtimeHandle)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GlobalAPIWrapper([&amp;] ()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VALIDATE_INCOMING_RUNTIME_HANDLE(runtimeHandle);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JsrtRuntime * runtime = JsrtRuntime::FromHandle(runtimeHandle);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ThreadContext * threadContext = runtime-&gt;GetThreadContext();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ThreadContextScope scope(threadContext);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// We should not dispose if the runtime is being used.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(!scope.IsValid() ||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scope.WasInUse() ||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(threadContext-&gt;GetRecycler() &amp;&amp; threadContext-&gt;GetRecycler()-&gt;IsHeapEnumInProgress()))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JsErrorRuntimeInUse;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 if (threadContext-&gt;IsInThreadServiceCallback())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JsErrorInThreadServiceCallback;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// Invoke and clear the callbacks while the contexts and runtime are still available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Recycler* recycler = threadContext-&gt;GetRecycler();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if (recycler != nullptr)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recycler-&gt;ClearObjectBeforeCollectCallbacks();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// Close any open Contexts.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// We need to do this before recycler shutdown, because ScriptEngine-&gt;Close won't work then.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runtime-&gt;CloseContexts();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#if defined(CHECK_MEMORY_LEAK) || defined(LEAK_REPORT)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bool doFinalGC = false;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#if defined(LEAK_REPORT)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(Js::Configuration::Global.flags.IsEnabled(Js::LeakReportFlag))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doFinalGC = true;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#endif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#if defined(CHECK_MEMORY_LEAK)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(Js::Configuration::Global.flags.CheckMemoryLeak)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doFinalGC = true;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#endif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(doFinalGC)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Recycler *recycler = threadContext-&gt;GetRecycler();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if (recycler)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recycler-&gt;EnsureNotCollecting();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recycler-&gt;CollectNow&lt;CollectNowFinalGC&gt;();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Assert(!recycler-&gt;CollectionInProgress());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#endif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runtime-&gt;SetBeforeCollectCallback(nullptr, nullptr);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threadContext-&gt;CloseForJSRT();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HeapDelete(threadContext);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HeapDelete(runtime);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scope.Invalidate();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JsAddRef(_In_ JsRef ref, _Out_opt_ unsigned int *count)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VALIDATE_JSREF(ref);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(count != nullptr)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*count = 0;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(Js::TaggedNumber::Is(ref))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// The count is always one because these are never collected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(count)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*count = 1;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(JsrtContext::Is(ref))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GlobalAPIWrapper([&amp;] () -&gt; JsErrorCode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Recycler * recycler = static_cast&lt;JsrtContext *&gt;(ref)-&gt;GetRuntime()-&gt;GetThreadContext()-&gt;GetRecycler();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recycler-&gt;RootAddRef(ref, count);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else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ContextAPINoScriptWrapper([&amp;] (Js::ScriptContext *scriptContext) -&gt; JsErrorCode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Recycler * recycler = scriptContext-&gt;GetRecycler();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// Note, some references may live in arena-allocated memory, so we need to do this check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if (!recycler-&gt;IsValidObject(ref))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recycler-&gt;RootAddRef(ref, count);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/*allowInObjectBeforeCollectCallback*/true);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JsRelease(_In_ JsRef ref, _Out_opt_ unsigned int *count)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VALIDATE_JSREF(ref);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(count != nullptr)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*count = 0;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(Js::TaggedNumber::Is(ref))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// The count is always one because these are never collected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(count)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*count = 1;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(JsrtContext::Is(ref))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GlobalAPIWrapper([&amp;] () -&gt; JsErrorCode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Recycler * recycler = static_cast&lt;JsrtContext *&gt;(ref)-&gt;GetRuntime()-&gt;GetThreadContext()-&gt;GetRecycler();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recycler-&gt;RootRelease(ref, count);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else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ContextAPINoScriptWrapper([&amp;] (Js::ScriptContext *scriptContext) -&gt; JsErrorCode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Recycler * recycler = scriptContext-&gt;GetRecycler();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// Note, some references may live in arena-allocated memory, so we need to do this check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if (!recycler-&gt;IsValidObject(ref))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recycler-&gt;RootRelease(ref, count);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/*allowInObjectBeforeCollectCallback*/true);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JsSetObjectBeforeCollectCallback(_In_ JsRef ref, _In_opt_ void *callbackState, _In_ JsObjectBeforeCollectCallback objectBeforeCollectCallback)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VALIDATE_JSREF(ref);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(Js::TaggedNumber::Is(ref))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JsErrorInvalidArgument;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(JsrtContext::Is(ref))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GlobalAPIWrapper([&amp;]() -&gt; JsErrorCode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Recycler * recycler = static_cast&lt;JsrtContext *&gt;(ref)-&gt;GetRuntime()-&gt;GetThreadContext()-&gt;GetRecycler();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recycler-&gt;SetObjectBeforeCollectCallback(ref, reinterpret_cast&lt;Recycler::ObjectBeforeCollectCallback&gt;(objectBeforeCollectCallback), callbackState);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else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ContextAPINoScriptWrapper([&amp;](Js::ScriptContext *scriptContext) -&gt; JsErrorCode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Recycler * recycler = scriptContext-&gt;GetRecycler();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if (!recycler-&gt;IsValidObject(ref))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return JsErrorInvalidArgument;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recycler-&gt;SetObjectBeforeCollectCallback(ref, reinterpret_cast&lt;Recycler::ObjectBeforeCollectCallback&gt;(objectBeforeCollectCallback), callbackState);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/*allowInObjectBeforeCollectCallback*/true);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JsCreateContext(_In_ JsRuntimeHandle runtimeHandle, _Out_ JsContextRef *newContext)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GlobalAPIWrapper([&amp;]()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PARAM_NOT_NULL(newContext);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VALIDATE_INCOMING_RUNTIME_HANDLE(runtimeHandle);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JsrtRuntime * runtime = JsrtRuntime::FromHandle(runtimeHandle);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ThreadContext * threadContext = runtime-&gt;GetThreadContext();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(threadContext-&gt;GetRecycler() &amp;&amp; threadContext-&gt;GetRecycler()-&gt;IsHeapEnumInProgress())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JsErrorHeapEnumInProgress;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 if (threadContext-&gt;IsInThreadServiceCallback())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JsErrorInThreadServiceCallback;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ThreadContextScope scope(threadContext);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(!scope.IsValid())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JsErrorWrongThread;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JsrtContext * context = JsrtContext::New(runtime);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*newContext = (JsContextRef)context;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JsGetCurrentContext(_Out_ JsContextRef *currentContext)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PARAM_NOT_NULL(currentContext);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BEGIN_JSRT_NO_EXCEPTION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*currentContext = (JsContextRef)JsrtContext::GetCurrent();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END_JSRT_NO_EXCEPTION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JsSetCurrentContext(_In_ JsContextRef newContext)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GlobalAPIWrapper([&amp;] ()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JsrtContext *currentContext = JsrtContext::GetCurrent();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(currentContext &amp;&amp; currentContext-&gt;GetScriptContext()-&gt;GetRecycler()-&gt;IsHeapEnumInProgress())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JsErrorHeapEnumInProgress;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 if (currentContext &amp;&amp; currentContext-&gt;GetRuntime()-&gt;GetThreadContext()-&gt;IsInThreadServiceCallback())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JsErrorInThreadServiceCallback;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(!JsrtContext::TrySetCurrent((JsrtContext *)newContext))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JsErrorWrongThread;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JsGetContextOfObject(_In_ JsValueRef object, _Out_ JsContextRef *context)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VALIDATE_JSREF(object);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BEGIN_JSRT_NO_EXCEPTION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if(!Js::RecyclableObject::Is(object))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RETURN_NO_EXCEPTION(JsErrorArgumentNotObject);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Js::RecyclableObject* obj = Js::RecyclableObject::FromVar(object);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*context = (JsContextRef)obj-&gt;GetScriptContext()-&gt;GetLibrary()-&gt;GetPinnedJsrtContextObject();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END_JSRT_NO_EXCEPTION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>STDAPI_(JsErrorCode) JsGetContextData(_In_ JsContextRef context, _Out_ void **data)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VALIDATE_JSREF(context);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PARAM_NOT_NULL(data);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BEGIN_JSRT_NO_EXCEPTION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(!JsrtContext::Is(context))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RETURN_NO_EXCEPTION(JsErrorInvalidArgument);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*data = static_cast&lt;JsrtContext *&gt;(context)-&gt;GetExternalData();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END_JSRT_NO_EXCEPTION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JsSetContextData(_In_ JsContextRef context, _In_ void *data)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VALIDATE_JSREF(context);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BEGIN_JSRT_NO_EXCEPTION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(!JsrtContext::Is(context))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RETURN_NO_EXCEPTION(JsErrorInvalidArgument);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static_cast&lt;JsrtContext *&gt;(context)-&gt;SetExternalData(data);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END_JSRT_NO_EXCEPTION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void HandleScriptCompileError(Js::ScriptContext * scriptContext, CompileScriptException * se)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8871BA">
        <w:rPr>
          <w:rFonts w:ascii="Consolas" w:hAnsi="Consolas" w:cs="Consolas"/>
          <w:sz w:val="18"/>
          <w:szCs w:val="18"/>
          <w:lang w:val="pt-BR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8871BA">
        <w:rPr>
          <w:rFonts w:ascii="Consolas" w:hAnsi="Consolas" w:cs="Consolas"/>
          <w:sz w:val="18"/>
          <w:szCs w:val="18"/>
          <w:lang w:val="pt-BR"/>
        </w:rPr>
        <w:t xml:space="preserve">    HRESULT hr = se-&gt;ei.scode;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8871BA">
        <w:rPr>
          <w:rFonts w:ascii="Consolas" w:hAnsi="Consolas" w:cs="Consolas"/>
          <w:sz w:val="18"/>
          <w:szCs w:val="18"/>
          <w:lang w:val="pt-BR"/>
        </w:rPr>
        <w:t xml:space="preserve">    if (hr == E_OUTOFMEMORY || hr == VBSERR_OutOfMemory || hr == VBSERR_OutOfStack || hr == ERRnoMemory)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  <w:lang w:val="pt-BR"/>
        </w:rPr>
        <w:t xml:space="preserve">    </w:t>
      </w: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Js::Throw::OutOfMemory();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Js::JavascriptError * error = Js::JavascriptError::MapParseError(scriptContext, hr);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const Js::PropertyRecord *record;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Js::Var value = Js::JavascriptString::NewCopySz(se-&gt;ei.bstrDescription,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Js::JavascriptOperators::OP_SetProperty(error, Js::PropertyIds::message, value,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(se-&gt;hasLineNumberInfo)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value = Js::JavascriptNumber::New(se-&gt;line,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scriptContext-&gt;GetOrAddPropertyRecord(L"line", &amp;record);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Js::JavascriptOperators::OP_SetProperty(error, record-&gt;GetPropertyId(), value,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(se-&gt;hasLineNumberInfo)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value = Js::JavascriptNumber::New(se-&gt;ichMin - se-&gt;ichMinLine,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scriptContext-&gt;GetOrAddPropertyRecord(L"column", &amp;record);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Js::JavascriptOperators::OP_SetProperty(error, record-&gt;GetPropertyId(), value,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(se-&gt;hasLineNumberInfo)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value = Js::JavascriptNumber::New(se-&gt;ichLim - se-&gt;ichMin,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Js::JavascriptOperators::OP_SetProperty(error, Js::PropertyIds::length, value,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if (se-&gt;bstrLine != nullptr)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value = Js::JavascriptString::NewCopySz(se-&gt;bstrLine,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Js::JavascriptOperators::OP_SetProperty(error, Js::PropertyIds::source, value,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Js::JavascriptExceptionObject * exceptionObject = RecyclerNew(scriptContext-&gt;GetRecycler(),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Js::JavascriptExceptionObject, error, scriptContext, nullptr);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scriptContext-&gt;GetThreadContext()-&gt;SetRecordedException(exceptionObject);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JsGetUndefinedValue(_Out_ JsValueRef *undefinedValue)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ContextAPINoScriptWrapper([&amp;]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PARAM_NOT_NULL(undefinedValue);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*undefinedValue = scriptContext-&gt;GetLibrary()-&gt;GetUndefined();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/*allowInObjectBeforeCollectCallback*/true);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JsGetNullValue(_Out_ JsValueRef *nullValue)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ContextAPINoScriptWrapper([&amp;]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PARAM_NOT_NULL(nullValue);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*nullValue = scriptContext-&gt;GetLibrary()-&gt;GetNull();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/*allowInObjectBeforeCollectCallback*/true);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JsGetTrueValue(_Out_ JsValueRef *trueValue)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ContextAPINoScriptWrapper([&amp;]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PARAM_NOT_NULL(trueValue);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*trueValue = scriptContext-&gt;GetLibrary()-&gt;GetTrue();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/*allowInObjectBeforeCollectCallback*/true);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JsGetFalseValue(_Out_ JsValueRef *falseValue)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ContextAPINoScriptWrapper([&amp;]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PARAM_NOT_NULL(falseValue);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*falseValue = scriptContext-&gt;GetLibrary()-&gt;GetFalse();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/*allowInObjectBeforeCollectCallback*/true);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JsBoolToBoolean(_In_ bool value, _Out_ JsValueRef *booleanValue)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ContextAPINoScriptWrapper([&amp;]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PARAM_NOT_NULL(booleanValue);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*booleanValue = value ? scriptContext-&gt;GetLibrary()-&gt;GetTrue() 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scriptContext-&gt;GetLibrary()-&gt;GetFalse();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},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/*allowInObjectBeforeCollectCallback*/true);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JsBooleanToBool(_In_ JsValueRef value, _Out_ bool *boolValue)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VALIDATE_JSREF(value);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PARAM_NOT_NULL(boolValue);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BEGIN_JSRT_NO_EXCEPTION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(!Js::JavascriptBoolean::Is(value))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RETURN_NO_EXCEPTION(JsErrorInvalidArgument);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*boolValue = Js::JavascriptBoolean::FromVar(value)-&gt;GetValue() ? true : false;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END_JSRT_NO_EXCEPTION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JsConvertValueToBoolean(_In_ JsValueRef value, _Out_ JsValueRef *result)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VALIDATE_INCOMING_REFERENCE(value,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(Js::JavascriptConversion::ToBool((Js::Var)value, scriptContext))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*result = scriptContext-&gt;GetLibrary()-&gt;GetTrue();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*result = scriptContext-&gt;GetLibrary()-&gt;GetFalse();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JsGetValueType(_In_ JsValueRef value, _Out_ JsValueType *type)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VALIDATE_JSREF(value);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PARAM_NOT_NULL(type);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BEGIN_JSRT_NO_EXCEPTION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Js::TypeId typeId = Js::JavascriptOperators::GetTypeId(value);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switch (typeId)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Js::TypeIds_Undefined: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*type = JsUndefined;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Js::TypeIds_Null: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*type = JsNull;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Js::TypeIds_Boolean: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*type = JsBoolean;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Js::TypeIds_Integer: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Js::TypeIds_Number: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Js::TypeIds_Int64Number: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Js::TypeIds_UInt64Number: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*type = JsNumber;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Js::TypeIds_String: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*type = JsString;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    case Js::TypeIds_Function: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*type = JsFunction;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Js::TypeIds_Error: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*type = JsError;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Js::TypeIds_Array: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Js::TypeIds_NativeIntArray: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#if ENABLE_COPYONACCESS_ARRAY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Js::TypeIds_CopyOnAccessNativeIntArray: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#endif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Js::TypeIds_NativeFloatArray: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Js::TypeIds_ES5Array: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*type = JsArray;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Js::TypeIds_Symbol: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*type = JsSymbol;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Js::TypeIds_ArrayBuffer: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*type = JsArrayBuffer;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Js::TypeIds_DataView: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*type = JsDataView;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default: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if (Js::TypedArrayBase::Is(typeId))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*type = JsTypedArray;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else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*type = JsObject;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END_JSRT_NO_EXCEPTION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JsDoubleToNumber(_In_ double dbl, _Out_ JsValueRef *asValue)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PARAM_NOT_NULL(asValue);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(Js::JavascriptNumber::TryToVarFastWithCheck(dbl, asValue))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ContextAPINoScriptWrapper([&amp;](Js::ScriptContext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*asValue = Js::JavascriptNumber::ToVarNoCheck(dbl,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JsIntToNumber(_In_ int intValue, _Out_ JsValueRef *asValue)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PARAM_NOT_NULL(asValue);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(Js::JavascriptNumber::TryToVarFast(intValue, asValue))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ContextAPINoScriptWrapper([&amp;](Js::ScriptContext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*asValue = Js::JavascriptNumber::ToVar(intValue,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JsNumberToDouble(_In_ JsValueRef value, _Out_ double *asDouble)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VALIDATE_JSREF(value);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PARAM_NOT_NULL(asDouble);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BEGIN_JSRT_NO_EXCEPTION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(Js::TaggedInt::Is(value))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*asDouble = Js::TaggedInt::ToDouble(value);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 if (Js::JavascriptNumber::Is_NoTaggedIntCheck(value))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*asDouble = Js::JavascriptNumber::GetValue(value);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*asDouble = 0;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RETURN_NO_EXCEPTION(JsErrorInvalidArgument);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END_JSRT_NO_EXCEPTION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JsNumberToInt(_In_ JsValueRef value, _Out_ int *asInt)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VALIDATE_JSREF(value);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PARAM_NOT_NULL(asInt);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BEGIN_JSRT_NO_EXCEPTION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(Js::TaggedInt::Is(value))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*asInt = Js::TaggedInt::ToInt32(value);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 if (Js::JavascriptNumber::Is_NoTaggedIntCheck(value))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*asInt = Js::JavascriptConversion::ToInt32(Js::JavascriptNumber::GetValue(value));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*asInt = 0;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RETURN_NO_EXCEPTION(JsErrorInvalidArgument);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END_JSRT_NO_EXCEPTION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JsConvertValueToNumber(_In_ JsValueRef value, _Out_ JsValueRef *result)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VALIDATE_INCOMING_REFERENCE(value,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(JsValueRef)Js::JavascriptOperators::ToNumber((Js::Var)value,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JsGetStringLength(_In_ JsValueRef value, _Out_ int *length)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VALIDATE_JSREF(value);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BEGIN_JSRT_NO_EXCEPTION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(!Js::JavascriptString::Is(value))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RETURN_NO_EXCEPTION(JsErrorInvalidArgument);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*length = Js::JavascriptString::FromVar(value)-&gt;GetLengthAsSignedInt();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END_JSRT_NO_EXCEPTION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JsPointerToString(_In_reads_(stringLength) const wchar_t *stringValue, _In_ size_t stringLength, _Out_ JsValueRef *string)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ContextAPINoScriptWrapper([&amp;](Js::ScriptContext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PARAM_NOT_NULL(stringValue);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PARAM_NOT_NULL(string);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(!Js::IsValidCharCount(stringLength))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Js::JavascriptError::ThrowOutOfMemoryError(scriptContext);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*string = Js::JavascriptString::NewCopyBuffer(stringValue, static_cast&lt;charcount_t&gt;(stringLength),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// TODO: The annotation of stringPtr is wrong.  Need to fix definition in chakrart.h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// The warning is '*stringPtr' could be '0' : this does not adhere to the specification for the function 'JsStringToPointer'.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#pragma warning(suppress:6387)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JsStringToPointer(_In_ JsValueRef stringValue, _Outptr_result_buffer_(*stringLength) const wchar_t **stringPtr, _Out_ size_t *stringLength)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VALIDATE_JSREF(stringValue);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PARAM_NOT_NULL(stringPtr);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*stringPtr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PARAM_NOT_NULL(stringLength);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*stringLength = 0;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(!Js::JavascriptString::Is(stringValue))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JsErrorInvalidArgument;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GlobalAPIWrapper([&amp;]()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Js::JavascriptString *jsString = Js::JavascriptString::FromVar(stringValue);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*stringPtr = jsString-&gt;GetSz();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*stringLength = jsString-&gt;GetLength();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JsConvertValueToString(_In_ JsValueRef value, _Out_ JsValueRef *result)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VALIDATE_INCOMING_REFERENCE(value,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(JsValueRef) Js::JavascriptConversion::ToString((Js::Var)value,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JsGetGlobalObject(_Out_ JsValueRef *globalObject)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ContextAPINoScriptWrapper([&amp;](Js::ScriptContext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PARAM_NOT_NULL(globalObject);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    *globalObject = (JsValueRef)scriptContext-&gt;GetGlobalObject();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/*allowInObjectBeforeCollectCallback*/true);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JsCreateObject(_Out_ JsValueRef *object)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ContextAPINoScriptWrapper([&amp;](Js::ScriptContext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PARAM_NOT_NULL(object);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*object = scriptContext-&gt;GetLibrary()-&gt;CreateObject();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JsCreateExternalObject(_In_opt_ void *data, _In_opt_ JsFinalizeCallback finalizeCallback, _Out_ JsValueRef *object)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ContextAPINoScriptWrapper([&amp;](Js::ScriptContext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PARAM_NOT_NULL(object);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*object = RecyclerNewFinalized(scriptContext-&gt;GetRecycler(), JsrtExternalObject, RecyclerNew(scriptContext-&gt;GetRecycler(), JsrtExternalType, scriptContext, finalizeCallback), data);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JsConvertValueToObject(_In_ JsValueRef value, _Out_ JsValueRef *result)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VALIDATE_INCOMING_REFERENCE(value,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(JsValueRef)Js::JavascriptOperators::ToObject((Js::Var)value,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Assert(*result == nullptr || !Js::CrossSite::NeedMarshalVar(*result, scriptContext));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JsGetPrototype(_In_ JsValueRef object, _Out_ JsValueRef *prototypeObject)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VALIDATE_INCOMING_OBJECT(object,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PARAM_NOT_NULL(prototypeObject);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*prototypeObject = (JsValueRef)Js::JavascriptOperators::OP_GetPrototype(object,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Assert(*prototypeObject == nullptr || !Js::CrossSite::NeedMarshalVar(*prototypeObject, scriptContext));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JsSetPrototype(_In_ JsValueRef object, _In_ JsValueRef prototypeObject)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VALIDATE_INCOMING_OBJECT(object,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VALIDATE_INCOMING_OBJECT_OR_NULL(prototypeObject,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// We're not allowed to set this.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(object == scriptContext-&gt;GetLibrary()-&gt;GetObjectPrototype())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JsErrorInvalidArgument;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    Js::JavascriptObject::ChangePrototype(Js::RecyclableObject::FromVar(object), Js::RecyclableObject::FromVar(prototypeObject), true,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JsInstanceOf(_In_ JsValueRef object, _In_ JsValueRef constructor, _Out_ bool *result)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VALIDATE_INCOMING_REFERENCE(object,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VALIDATE_INCOMING_REFERENCE(constructor,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Js::RecyclableObject::FromVar(constructor)-&gt;HasInstance(object, scriptContext) ? true : false;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JsGetExtensionAllowed(_In_ JsValueRef object, _Out_ bool *value)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VALIDATE_INCOMING_OBJECT(object,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PARAM_NOT_NULL(value);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*value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*value = Js::RecyclableObject::FromVar(object)-&gt;IsExtensible() != 0;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JsPreventExtension(_In_ JsValueRef object)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VALIDATE_INCOMING_OBJECT(object,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Js::RecyclableObject::FromVar(object)-&gt;PreventExtensions();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JsGetProperty(_In_ JsValueRef object, _In_ JsPropertyIdRef propertyId, _Out_ JsValueRef *value)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VALIDATE_INCOMING_OBJECT(object,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VALIDATE_INCOMING_PROPERTYID(propertyId);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PARAM_NOT_NULL(value);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*value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*value = Js::JavascriptOperators::OP_GetProperty((Js::Var)object, ((Js::PropertyRecord *)propertyId)-&gt;GetPropertyId(),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Assert(*value == nullptr || !Js::CrossSite::NeedMarshalVar(*value, scriptContext));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JsGetOwnPropertyDescriptor(_In_ JsValueRef object, _In_ JsPropertyIdRef propertyId, _Out_ JsValueRef *propertyDescriptor)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VALIDATE_INCOMING_OBJECT(object,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VALIDATE_INCOMING_PROPERTYID(propertyId);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PARAM_NOT_NULL(propertyDescriptor);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*propertyDescriptor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Js::PropertyDescriptor propertyDescriptorValue;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(Js::JavascriptOperators::GetOwnPropertyDescriptor(Js::RecyclableObject::FromVar(object), ((Js::PropertyRecord *)propertyId)-&gt;GetPropertyId(), scriptContext, &amp;propertyDescriptorValue))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*propertyDescriptor = Js::JavascriptOperators::FromPropertyDescriptor(propertyDescriptorValue,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*propertyDescriptor = scriptContext-&gt;GetLibrary()-&gt;GetUndefined();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Assert(*propertyDescriptor == nullptr || !Js::CrossSite::NeedMarshalVar(*propertyDescriptor, scriptContext));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JsGetOwnPropertyNames(_In_ JsValueRef object, _Out_ JsValueRef *propertyNames)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VALIDATE_INCOMING_OBJECT(object,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PARAM_NOT_NULL(propertyNames);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*propertyNames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*propertyNames = Js::JavascriptOperators::GetOwnPropertyNames(object,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Assert(*propertyNames == nullptr || !Js::CrossSite::NeedMarshalVar(*propertyNames, scriptContext));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JsGetOwnPropertySymbols(_In_ JsValueRef object, _Out_ JsValueRef *propertySymbols)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VALIDATE_INCOMING_OBJECT(object,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PARAM_NOT_NULL(propertySymbols);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*propertySymbols = Js::JavascriptOperators::GetOwnPropertySymbols(object,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Assert(*propertySymbols == nullptr || !Js::CrossSite::NeedMarshalVar(*propertySymbols, scriptContext));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JsSetProperty(_In_ JsValueRef object, _In_ JsPropertyIdRef propertyId, _In_ JsValueRef value, _In_ bool useStrictRules)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VALIDATE_INCOMING_OBJECT(object,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VALIDATE_INCOMING_PROPERTYID(propertyId);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VALIDATE_INCOMING_REFERENCE(value,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Js::JavascriptOperators::OP_SetProperty(object, ((Js::PropertyRecord *)propertyId)-&gt;GetPropertyId(), value, scriptContext,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nullptr, useStrictRules ? Js::PropertyOperation_StrictMode : Js::PropertyOperation_None);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JsHasProperty(_In_ JsValueRef object, _In_ JsPropertyIdRef propertyId, _Out_ bool *hasProperty)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VALIDATE_INCOMING_OBJECT(object,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VALIDATE_INCOMING_PROPERTYID(propertyId);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PARAM_NOT_NULL(hasProperty);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*hasProperty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*hasProperty = Js::JavascriptOperators::OP_HasProperty(object, ((Js::PropertyRecord *)propertyId)-&gt;GetPropertyId(), scriptContext) != 0;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JsDeleteProperty(_In_ JsValueRef object, _In_ JsPropertyIdRef propertyId, _In_ bool useStrictRules, _Out_ JsValueRef *result)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VALIDATE_INCOMING_OBJECT(object,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VALIDATE_INCOMING_PROPERTYID(propertyId);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Js::JavascriptOperators::OP_DeleteProperty((Js::Var)object, ((Js::PropertyRecord *)propertyId)-&gt;GetPropertyId(),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scriptContext, useStrictRules ? Js::PropertyOperation_StrictMode : Js::PropertyOperation_None);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Assert(*result == nullptr || !Js::CrossSite::NeedMarshalVar(*result, scriptContext));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JsDefineProperty(_In_ JsValueRef object, _In_ JsPropertyIdRef propertyId, _In_ JsValueRef propertyDescriptor, _Out_ bool *result)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VALIDATE_INCOMING_OBJECT(object,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VALIDATE_INCOMING_PROPERTYID(propertyId);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VALIDATE_INCOMING_OBJECT(propertyDescriptor,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Js::PropertyDescriptor propertyDescriptorValue;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(!Js::JavascriptOperators::ToPropertyDescriptor(propertyDescriptor, &amp;propertyDescriptorValue, scriptContext))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JsErrorInvalidArgument;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Js::JavascriptOperators::DefineOwnPropertyDescriptor(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Js::RecyclableObject::FromVar(object), ((Js::PropertyRecord *)propertyId)-&gt;GetPropertyId(), propertyDescriptorValue,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true, scriptContext) != 0;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JsCreateArray(_In_ unsigned int length, _Out_ JsValueRef *result)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scriptContext-&gt;GetLibrary()-&gt;CreateArray(length);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JsCreateArrayBuffer(_In_ unsigned int byteLength, _Out_ JsValueRef *result)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    Js::JavascriptLibrary* library = scriptContext-&gt;GetLibrary();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library-&gt;CreateArrayBuffer(byteLength);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JS_ETW(EventWriteJSCRIPT_RECYCLER_ALLOCATE_OBJECT(*result));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JsCreateExternalArrayBuffer(_Pre_maybenull_ _Pre_writable_byte_size_(byteLength) void *data, _In_ unsigned int byteLength,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_In_opt_ JsFinalizeCallback finalizeCallback, _In_opt_ void *callbackState, _Out_ JsValueRef *result)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(data == nullptr &amp;&amp; byteLength &gt; 0)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JsErrorInvalidArgument;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Js::JavascriptLibrary* library = scriptContext-&gt;GetLibrary();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Js::JsrtExternalArrayBuffer::New(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reinterpret_cast&lt;BYTE*&gt;(data),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byteLength,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finalizeCallback,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callbackState,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library-&gt;GetArrayBufferType());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JS_ETW(EventWriteJSCRIPT_RECYCLER_ALLOCATE_OBJECT(*result));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JsCreateTypedArray(_In_ JsTypedArrayType arrayType, _In_ JsValueRef baseArray, _In_ unsigned int byteOffset,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_In_ unsigned int elementLength, _Out_ JsValueRef *result)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(baseArray != JS_INVALID_REFERENCE)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VALIDATE_INCOMING_REFERENCE(baseArray,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Js::JavascriptLibrary* library = scriptContext-&gt;GetLibrary();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const bool fromArrayBuffer = (baseArray != JS_INVALID_REFERENCE &amp;&amp; Js::ArrayBuffer::Is(baseArray));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(byteOffset != 0 &amp;&amp; !fromArrayBuffer)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JsErrorInvalidArgument;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(elementLength != 0 &amp;&amp; !(baseArray == JS_INVALID_REFERENCE || fromArrayBuffer))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JsErrorInvalidArgument;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Js::JavascriptFunction* constructorFunc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Js::Var values[4] =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library-&gt;GetUndefined(),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baseArray != nullptr ? baseArray : Js::JavascriptNumber::ToVar(elementLength, scriptContext)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(fromArrayBuffer)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values[2] = Js::JavascriptNumber::ToVar(byteOffset,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values[3] = Js::JavascriptNumber::ToVar(elementLength,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Js::CallInfo info(Js::CallFlags_New, fromArrayBuffer ? 4 : 2);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Js::Arguments args(info, values);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switch (arrayType)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JsArrayTypeInt8: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constructorFunc = library-&gt;GetInt8ArrayConstructor();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JsArrayTypeUint8: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constructorFunc = library-&gt;GetUint8ArrayConstructor();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JsArrayTypeUint8Clamped: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constructorFunc = library-&gt;GetUint8ClampedArrayConstructor();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JsArrayTypeInt16: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constructorFunc = library-&gt;GetInt16ArrayConstructor();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JsArrayTypeUint16: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constructorFunc = library-&gt;GetUint16ArrayConstructor();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JsArrayTypeInt32: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constructorFunc = library-&gt;GetInt32ArrayConstructor();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JsArrayTypeUint32: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constructorFunc = library-&gt;GetUint32ArrayConstructor();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JsArrayTypeFloat32: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constructorFunc = library-&gt;GetFloat32ArrayConstructor();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JsArrayTypeFloat64: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constructorFunc = library-&gt;GetFloat64ArrayConstructor();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default: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JsErrorInvalidArgument;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Js::JavascriptFunction::CallAsConstructor(constructorFunc, /* overridingNewTarget = */nullptr, args,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JS_ETW(EventWriteJSCRIPT_RECYCLER_ALLOCATE_OBJECT(*result));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JsCreateDataView(_In_ JsValueRef arrayBuffer, _In_ unsigned int byteOffset, _In_ unsigned int byteLength, _Out_ JsValueRef *result)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VALIDATE_INCOMING_REFERENCE(arrayBuffer,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(!Js::ArrayBuffer::Is(arrayBuffer))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JsErrorInvalidArgument;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Js::JavascriptLibrary* library = scriptContext-&gt;GetLibrary();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library-&gt;CreateDataView(Js::ArrayBuffer::FromVar(arrayBuffer), byteOffset, byteLength);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JS_ETW(EventWriteJSCRIPT_RECYCLER_ALLOCATE_OBJECT(*result));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>C_ASSERT(JsArrayTypeUint8         - Js::TypeIds_Uint8Array        == JsArrayTypeInt8 - Js::TypeIds_Int8Array);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C_ASSERT(JsArrayTypeUint8Clamped  - Js::TypeIds_Uint8ClampedArray == JsArrayTypeInt8 - Js::TypeIds_Int8Array);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C_ASSERT(JsArrayTypeInt16         - Js::TypeIds_Int16Array        == JsArrayTypeInt8 - Js::TypeIds_Int8Array);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C_ASSERT(JsArrayTypeUint16        - Js::TypeIds_Uint16Array       == JsArrayTypeInt8 - Js::TypeIds_Int8Array);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C_ASSERT(JsArrayTypeInt32         - Js::TypeIds_Int32Array        == JsArrayTypeInt8 - Js::TypeIds_Int8Array);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C_ASSERT(JsArrayTypeUint32        - Js::TypeIds_Uint32Array       == JsArrayTypeInt8 - Js::TypeIds_Int8Array);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C_ASSERT(JsArrayTypeFloat32       - Js::TypeIds_Float32Array      == JsArrayTypeInt8 - Js::TypeIds_Int8Array);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C_ASSERT(JsArrayTypeFloat64       - Js::TypeIds_Float64Array      == JsArrayTypeInt8 - Js::TypeIds_Int8Array);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inline JsTypedArrayType GetTypedArrayType(Js::TypeId typeId)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Assert(Js::TypedArrayBase::Is(typeId));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static_cast&lt;JsTypedArrayType&gt;(typeId + (JsArrayTypeInt8 - Js::TypeIds_Int8Array));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JsGetTypedArrayInfo(_In_ JsValueRef typedArray, _Out_opt_ JsTypedArrayType *arrayType, _Out_opt_ JsValueRef *arrayBuffer,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_Out_opt_ unsigned int *byteOffset, _Out_opt_ unsigned int *byteLength)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VALIDATE_JSREF(typedArray);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BEGIN_JSRT_NO_EXCEPTION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const Js::TypeId typeId = Js::JavascriptOperators::GetTypeId(typedArray);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(!Js::TypedArrayBase::Is(typeId))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RETURN_NO_EXCEPTION(JsErrorInvalidArgument);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(arrayType != nullptr)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*arrayType = GetTypedArrayType(typeId);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Js::TypedArrayBase* typedArrayBase = Js::TypedArrayBase::FromVar(typedArray);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(arrayBuffer != nullptr)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*arrayBuffer = typedArrayBase-&gt;GetArrayBuffer();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(byteOffset != nullptr)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*byteOffset = typedArrayBase-&gt;GetByteOffset();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(byteLength != nullptr)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*byteLength = typedArrayBase-&gt;GetByteLength();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END_JSRT_NO_EXCEPTION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JsGetArrayBufferStorage(_In_ JsValueRef instance, _Outptr_result_bytebuffer_(*bufferLength) BYTE **buffer,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_Out_ unsigned int *bufferLength)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VALIDATE_JSREF(instance);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PARAM_NOT_NULL(buffer);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PARAM_NOT_NULL(bufferLength);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BEGIN_JSRT_NO_EXCEPTION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    if (!Js::ArrayBuffer::Is(instance))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RETURN_NO_EXCEPTION(JsErrorInvalidArgument);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Js::ArrayBuffer* arrayBuffer = Js::ArrayBuffer::FromVar(instance);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*buffer = arrayBuffer-&gt;GetBuffer();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*bufferLength = arrayBuffer-&gt;GetByteLength();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END_JSRT_NO_EXCEPTION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JsGetTypedArrayStorage(_In_ JsValueRef instance, _Outptr_result_bytebuffer_(*bufferLength) BYTE **buffer,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_Out_ unsigned int *bufferLength, _Out_opt_ JsTypedArrayType *typedArrayType, _Out_opt_ int *elementSize)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VALIDATE_JSREF(instance);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PARAM_NOT_NULL(buffer);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PARAM_NOT_NULL(bufferLength);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BEGIN_JSRT_NO_EXCEPTION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const Js::TypeId typeId = Js::JavascriptOperators::GetTypeId(instance);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(!Js::TypedArrayBase::Is(typeId))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RETURN_NO_EXCEPTION(JsErrorInvalidArgument);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Js::TypedArrayBase* typedArrayBase = Js::TypedArrayBase::FromVar(instance);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*buffer = typedArrayBase-&gt;GetByteBuffer();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*bufferLength = typedArrayBase-&gt;GetByteLength();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(typedArrayType)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*typedArrayType = GetTypedArrayType(typeId);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(elementSize)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switch (typeId)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case Js::TypeIds_Int8Array: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    *elementSize = sizeof(int8);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case Js::TypeIds_Uint8Array: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    *elementSize = sizeof(uint8);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case Js::TypeIds_Uint8ClampedArray: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    *elementSize = sizeof(uint8);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case Js::TypeIds_Int16Array: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    *elementSize = sizeof(int16);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case Js::TypeIds_Uint16Array: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    *elementSize = sizeof(uint16);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case Js::TypeIds_Int32Array: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    *elementSize = sizeof(int32);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case Js::TypeIds_Uint32Array: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    *elementSize = sizeof(uint32);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case Js::TypeIds_Float32Array: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    *elementSize = sizeof(float);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case Js::TypeIds_Float64Array: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    *elementSize = sizeof(double);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            default: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    AssertMsg(FALSE, "invalid typed array type");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    *elementSize = 1;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    RETURN_NO_EXCEPTION(JsErrorFatal);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END_JSRT_NO_EXCEPTION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JsGetDataViewStorage(_In_ JsValueRef instance, _Outptr_result_bytebuffer_(*bufferLength) BYTE **buffer, _Out_ unsigned int *bufferLength)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VALIDATE_JSREF(instance);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PARAM_NOT_NULL(buffer);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PARAM_NOT_NULL(bufferLength);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BEGIN_JSRT_NO_EXCEPTION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(!Js::DataView::Is(instance))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RETURN_NO_EXCEPTION(JsErrorInvalidArgument);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Js::DataView* dataView = Js::DataView::FromVar(instance);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*buffer = dataView-&gt;GetArrayBuffer()-&gt;GetBuffer() + dataView-&gt;GetByteOffset();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*bufferLength = dataView-&gt;GetLength();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END_JSRT_NO_EXCEPTION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JsCreateSymbol(_In_ JsValueRef description, _Out_ JsValueRef *result)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Js::JavascriptString* descriptionString;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(description != JS_INVALID_REFERENCE)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VALIDATE_INCOMING_REFERENCE(description,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descriptionString = Js::JavascriptConversion::ToString(description,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descriptionString = scriptContext-&gt;GetLibrary()-&gt;GetEmptyString();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scriptContext-&gt;GetLibrary()-&gt;CreateSymbol(descriptionString);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JsHasIndexedProperty(_In_ JsValueRef object, _In_ JsValueRef index, _Out_ bool *result)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VALIDATE_INCOMING_OBJECT(object,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VALIDATE_INCOMING_REFERENCE(index,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false;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Js::JavascriptOperators::OP_HasItem((Js::Var)object, (Js::Var)index, scriptContext) != 0;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JsGetIndexedProperty(_In_ JsValueRef object, _In_ JsValueRef index, _Out_ JsValueRef *result)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VALIDATE_INCOMING_OBJECT(object,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VALIDATE_INCOMING_REFERENCE(index,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(JsValueRef)Js::JavascriptOperators::OP_GetElementI((Js::Var)object, (Js::Var)index,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JsSetIndexedProperty(_In_ JsValueRef object, _In_ JsValueRef index, _In_ JsValueRef value)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VALIDATE_INCOMING_OBJECT(object,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VALIDATE_INCOMING_REFERENCE(index,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VALIDATE_INCOMING_REFERENCE(value,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Js::JavascriptOperators::OP_SetElementI((Js::Var)object, (Js::Var)index, (Js::Var)value,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JsDeleteIndexedProperty(_In_ JsValueRef object, _In_ JsValueRef index)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VALIDATE_INCOMING_OBJECT(object,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VALIDATE_INCOMING_REFERENCE(index,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Js::JavascriptOperators::OP_DeleteElementI((Js::Var)object, (Js::Var)index,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template &lt;class T, bool clamped = false&gt; struct TypedArrayTypeTraits { static const JsTypedArrayType cTypedArrayType; };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template&lt;&gt; struct TypedArrayTypeTraits&lt;int8&gt; { static const JsTypedArrayType cTypedArrayType = JsTypedArrayType::JsArrayTypeInt8; };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template&lt;&gt; struct TypedArrayTypeTraits&lt;uint8, false&gt; { static const JsTypedArrayType cTypedArrayType = JsTypedArrayType::JsArrayTypeUint8; };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template&lt;&gt; struct TypedArrayTypeTraits&lt;uint8, true&gt; { static const JsTypedArrayType cTypedArrayType = JsTypedArrayType::JsArrayTypeUint8Clamped; };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template&lt;&gt; struct TypedArrayTypeTraits&lt;int16&gt; { static const JsTypedArrayType cTypedArrayType = JsTypedArrayType::JsArrayTypeInt16; };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template&lt;&gt; struct TypedArrayTypeTraits&lt;uint16&gt; { static const JsTypedArrayType cTypedArrayType = JsTypedArrayType::JsArrayTypeUint16; };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template&lt;&gt; struct TypedArrayTypeTraits&lt;int32&gt; { static const JsTypedArrayType cTypedArrayType = JsTypedArrayType::JsArrayTypeInt32; };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template&lt;&gt; struct TypedArrayTypeTraits&lt;uint32&gt; { static const JsTypedArrayType cTypedArrayType = JsTypedArrayType::JsArrayTypeUint32; };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template&lt;&gt; struct TypedArrayTypeTraits&lt;float&gt; { static const JsTypedArrayType cTypedArrayType = JsTypedArrayType::JsArrayTypeFloat32; };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template&lt;&gt; struct TypedArrayTypeTraits&lt;double&gt; { static const JsTypedArrayType cTypedArrayType = JsTypedArrayType::JsArrayTypeFloat64; };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template &lt;class T, bool clamped = false&gt;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Js::ArrayObject* CreateTypedArray(Js::ScriptContext *scriptContext, void* data, unsigned int length)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Js::JavascriptLibrary* library = scriptContext-&gt;GetLibrary();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Js::ArrayBuffer* arrayBuffer = RecyclerNew(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scriptContext-&gt;GetRecycler(),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Js::ExternalArrayBuffer,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reinterpret_cast&lt;BYTE*&gt;(data),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length * sizeof(T),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library-&gt;GetArrayBufferType());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static_cast&lt;Js::ArrayObject*&gt;(Js::TypedArray&lt;T, clamped&gt;::Create(arrayBuffer, 0, length, library));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template &lt;class T, bool clamped = false&gt;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void GetObjectArrayData(Js::ArrayObject* objectArray, void** data, JsTypedArrayType* arrayType, uint* length)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Js::TypedArray&lt;T, clamped&gt;* typedArray = Js::TypedArray&lt;T, clamped&gt;::FromVar(objectArray);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*data = typedArray-&gt;GetArrayBuffer()-&gt;GetBuffer();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*arrayType = TypedArrayTypeTraits&lt;T, clamped&gt;::cTypedArrayType;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*length = typedArray-&gt;GetLength();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JsSetIndexedPropertiesToExternalData(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_In_ JsValueRef object,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_In_ void* data,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_In_ JsTypedArrayType arrayType,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_In_ unsigned int elementLength)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VALIDATE_INCOMING_OBJECT(object,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// Don't support doing this on array or array-like object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Js::TypeId typeId = Js::JavascriptOperators::GetTypeId(object);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(!Js::DynamicType::Is(typeId)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|| Js::DynamicObject::IsAnyArrayTypeId(typeId)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|| (typeId &gt;= Js::TypeIds_TypedArrayMin &amp;&amp; typeId &lt;= Js::TypeIds_TypedArrayMax)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|| typeId == Js::TypeIds_ArrayBuffer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|| typeId == Js::TypeIds_DataView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|| Js::RecyclableObject::FromVar(object)-&gt;IsExternal()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JsErrorInvalidArgument;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(data == nullptr &amp;&amp; elementLength &gt; 0)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JsErrorInvalidArgument;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Js::ArrayObject* newTypedArray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switch (arrayType)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JsArrayTypeInt8: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newTypedArray = CreateTypedArray&lt;int8&gt;(scriptContext, data, elementLength);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JsArrayTypeUint8: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newTypedArray = CreateTypedArray&lt;uint8&gt;(scriptContext, data, elementLength);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JsArrayTypeUint8Clamped: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newTypedArray = CreateTypedArray&lt;uint8, true&gt;(scriptContext, data, elementLength);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JsArrayTypeInt16: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newTypedArray = CreateTypedArray&lt;int16&gt;(scriptContext, data, elementLength);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JsArrayTypeUint16: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newTypedArray = CreateTypedArray&lt;uint16&gt;(scriptContext, data, elementLength);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JsArrayTypeInt32: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        newTypedArray = CreateTypedArray&lt;int32&gt;(scriptContext, data, elementLength);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JsArrayTypeUint32: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newTypedArray = CreateTypedArray&lt;uint32&gt;(scriptContext, data, elementLength);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JsArrayTypeFloat32: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newTypedArray = CreateTypedArray&lt;float&gt;(scriptContext, data, elementLength);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JsArrayTypeFloat64: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newTypedArray = CreateTypedArray&lt;double&gt;(scriptContext, data, elementLength);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default: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JsErrorInvalidArgument;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Js::DynamicObject* dynamicObject = Js::DynamicObject::FromVar(object);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dynamicObject-&gt;SetObjectArray(newTypedArray);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JsHasIndexedPropertiesExternalData(_In_ JsValueRef object, _Out_ bool *value)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VALIDATE_JSREF(object);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PARAM_NOT_NULL(value);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BEGIN_JSRT_NO_EXCEPTION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*value = false;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(Js::DynamicType::Is(Js::JavascriptOperators::GetTypeId(object)))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Js::DynamicObject* dynamicObject = Js::DynamicObject::FromVar(object);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Js::ArrayObject* objectArray = dynamicObject-&gt;GetObjectArray();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*value = (objectArray &amp;&amp; !Js::DynamicObject::IsAnyArray(objectArray));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END_JSRT_NO_EXCEPTION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JsGetIndexedPropertiesExternalData(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_In_ JsValueRef object,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_Out_ void** buffer,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_Out_ JsTypedArrayType* arrayType,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_Out_ unsigned int* elementLength)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VALIDATE_JSREF(object);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PARAM_NOT_NULL(buffer);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PARAM_NOT_NULL(arrayType);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PARAM_NOT_NULL(elementLength);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BEGIN_JSRT_NO_EXCEPTION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(!Js::DynamicType::Is(Js::JavascriptOperators::GetTypeId(object)))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RETURN_NO_EXCEPTION(JsErrorInvalidArgument);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*buffer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*arrayType = JsTypedArrayType();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*elementLength = 0;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Js::DynamicObject* dynamicObject = Js::DynamicObject::FromVar(object);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Js::ArrayObject* objectArray = dynamicObject-&gt;GetObjectArray();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(!objectArray)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RETURN_NO_EXCEPTION(JsErrorInvalidArgument);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switch (Js::JavascriptOperators::GetTypeId(objectArray))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Js::TypeIds_Int8Array: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GetObjectArrayData&lt;int8&gt;(objectArray, buffer, arrayType, elementLength);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Js::TypeIds_Uint8Array: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GetObjectArrayData&lt;uint8&gt;(objectArray, buffer, arrayType, elementLength);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Js::TypeIds_Uint8ClampedArray: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GetObjectArrayData&lt;uint8, true&gt;(objectArray, buffer, arrayType, elementLength);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Js::TypeIds_Int16Array: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GetObjectArrayData&lt;int16&gt;(objectArray, buffer, arrayType, elementLength);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Js::TypeIds_Uint16Array: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GetObjectArrayData&lt;uint16&gt;(objectArray, buffer, arrayType, elementLength);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Js::TypeIds_Int32Array: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GetObjectArrayData&lt;int32&gt;(objectArray, buffer, arrayType, elementLength);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Js::TypeIds_Uint32Array: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GetObjectArrayData&lt;uint32&gt;(objectArray, buffer, arrayType, elementLength);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Js::TypeIds_Float32Array: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GetObjectArrayData&lt;float&gt;(objectArray, buffer, arrayType, elementLength);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case Js::TypeIds_Float64Array: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GetObjectArrayData&lt;double&gt;(objectArray, buffer, arrayType, elementLength);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break;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default: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RETURN_NO_EXCEPTION(JsErrorInvalidArgument);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END_JSRT_NO_EXCEPTION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JsEquals(_In_ JsValueRef object1, _In_ JsValueRef object2, _Out_ bool *result)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VALIDATE_INCOMING_REFERENCE(object1,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VALIDATE_INCOMING_REFERENCE(object2,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Js::JavascriptOperators::Equal((Js::Var)object1, (Js::Var)object2, scriptContext) != 0;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JsStrictEquals(_In_ JsValueRef object1, _In_ JsValueRef object2, _Out_ bool *result)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VALIDATE_INCOMING_REFERENCE(object1,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VALIDATE_INCOMING_REFERENCE(object2,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Js::JavascriptOperators::StrictEqual((Js::Var)object1, (Js::Var)object2, scriptContext) != 0;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JsHasExternalData(_In_ JsValueRef object, _Out_ bool *value)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VALIDATE_JSREF(object);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PARAM_NOT_NULL(value);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BEGIN_JSRT_NO_EXCEPTION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*value = JsrtExternalObject::Is(object);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END_JSRT_NO_EXCEPTION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JsGetExternalData(_In_ JsValueRef object, _Out_ void **data)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VALIDATE_JSREF(object);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PARAM_NOT_NULL(data);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BEGIN_JSRT_NO_EXCEPTION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(JsrtExternalObject::Is(object))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*data = JsrtExternalObject::FromVar(object)-&gt;GetSlotData();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*data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RETURN_NO_EXCEPTION(JsErrorInvalidArgument);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END_JSRT_NO_EXCEPTION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JsSetExternalData(_In_ JsValueRef object, _In_opt_ void *data)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VALIDATE_JSREF(object);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BEGIN_JSRT_NO_EXCEPTION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(JsrtExternalObject::Is(object))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JsrtExternalObject::FromVar(object)-&gt;SetSlotData(data);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RETURN_NO_EXCEPTION(JsErrorInvalidArgument);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END_JSRT_NO_EXCEPTION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JsCallFunction(_In_ JsValueRef function, _In_reads_(cargs) JsValueRef *args, _In_ ushort cargs, _Out_opt_ JsValueRef *result)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(result != nullptr)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VALIDATE_INCOMING_FUNCTION(function,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(cargs == 0 || args == nullptr)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return JsErrorInvalidArgument;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for (int index = 0; index &lt; cargs; index++)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VALIDATE_INCOMING_REFERENCE(args[index],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Js::JavascriptFunction *jsFunction = Js::JavascriptFunction::FromVar(function);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Js::CallInfo callInfo(cargs);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Js::Arguments jsArgs(callInfo, reinterpret_cast&lt;Js::Var *&gt;(args));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Js::Var varResult = jsFunction-&gt;CallRootFunction(jsArgs, scriptContext, true);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(result != nullptr)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*result = varResult;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Assert(*result == nullptr || !Js::CrossSite::NeedMarshalVar(*result, scriptContext));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JsConstructObject(_In_ JsValueRef function, _In_reads_(cargs) JsValueRef *args, _In_ ushort cargs, _Out_ JsValueRef *result)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VALIDATE_INCOMING_FUNCTION(function,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(cargs == 0 || args == nullptr)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JsErrorInvalidArgument;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for (int index = 0; index &lt; cargs; index++)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VALIDATE_INCOMING_REFERENCE(args[index],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Js::JavascriptFunction *jsFunction = Js::JavascriptFunction::FromVar(function);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Js::CallInfo callInfo(Js::CallFlags::CallFlags_New, cargs);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Js::Arguments jsArgs(callInfo, reinterpret_cast&lt;Js::Var *&gt;(args));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*result = Js::JavascriptFunction::CallAsConstructor(jsFunction, /* overridingNewTarget = */nullptr, jsArgs,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Assert(*result == nullptr || !Js::CrossSite::NeedMarshalVar(*result, scriptContext));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JsCreateFunction(_In_ JsNativeFunction nativeFunction, _In_opt_ void *callbackState, _Out_ JsValueRef *function)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PARAM_NOT_NULL(nativeFunction);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PARAM_NOT_NULL(function);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*function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Js::JavascriptExternalFunction *externalFunction = scriptContext-&gt;GetLibrary()-&gt;CreateStdCallExternalFunction((Js::StdCallJavascriptMethod)nativeFunction, 0, callbackState);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*function = (JsValueRef)externalFunction;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JsCreateNamedFunction(_In_ JsValueRef name, _In_ JsNativeFunction nativeFunction, _In_opt_ void *callbackState, _Out_ JsValueRef *function)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VALIDATE_INCOMING_REFERENCE(name,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PARAM_NOT_NULL(nativeFunction);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PARAM_NOT_NULL(function);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*function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(name != JS_INVALID_REFERENCE)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        name = Js::JavascriptConversion::ToString(name,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name = scriptContext-&gt;GetLibrary()-&gt;GetEmptyString();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Js::JavascriptExternalFunction *externalFunction = scriptContext-&gt;GetLibrary()-&gt;CreateStdCallExternalFunction((Js::StdCallJavascriptMethod)nativeFunction, Js::JavascriptString::FromVar(name), callbackState);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*function = (JsValueRef)externalFunction;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void SetErrorMessage(Js::ScriptContext *scriptContext, JsValueRef newError, JsValueRef message)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Js::JavascriptOperators::OP_SetProperty(newError, Js::PropertyIds::message, message,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JsCreateError(_In_ JsValueRef message, _Out_ JsValueRef *error)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 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VALIDATE_INCOMING_REFERENCE(message,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PARAM_NOT_NULL(error);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*error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JsValueRef newError = scriptContext-&gt;GetLibrary()-&gt;CreateError();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SetErrorMessage(scriptContext, newError, message);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*error = newError;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JsCreateRangeError(_In_ JsValueRef message, _Out_ JsValueRef *error)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 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VALIDATE_INCOMING_REFERENCE(message,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PARAM_NOT_NULL(error);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*error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JsValueRef newError;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newError = scriptContext-&gt;GetLibrary()-&gt;CreateRangeError();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SetErrorMessage(scriptContext, newError, message);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*error = newError;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JsCreateReferenceError(_In_ JsValueRef message, _Out_ JsValueRef *error)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 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VALIDATE_INCOMING_REFERENCE(message,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PARAM_NOT_NULL(error);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*error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JsValueRef newError;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newError = scriptContext-&gt;GetLibrary()-&gt;CreateReferenceError();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SetErrorMessage(scriptContext, newError, message);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*error = newError;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JsCreateSyntaxError(_In_ JsValueRef message, _Out_ JsValueRef *error)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 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VALIDATE_INCOMING_REFERENCE(message,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PARAM_NOT_NULL(error);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*error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JsValueRef newError;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newError = scriptContext-&gt;GetLibrary()-&gt;CreateSyntaxError();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SetErrorMessage(scriptContext, newError, message);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*error = newError;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JsCreateTypeError(_In_ JsValueRef message, _Out_ JsValueRef *error)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 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VALIDATE_INCOMING_REFERENCE(message,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PARAM_NOT_NULL(error);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*error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JsValueRef newError;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newError = scriptContext-&gt;GetLibrary()-&gt;CreateTypeError();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SetErrorMessage(scriptContext, newError, message);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*error = newError;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JsCreateURIError(_In_ JsValueRef message, _Out_ JsValueRef *error)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ContextAPIWrapper&lt;true&gt;([&amp;] (Js::ScriptContext * 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VALIDATE_INCOMING_REFERENCE(message,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PARAM_NOT_NULL(error);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*error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JsValueRef newError;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newError = scriptContext-&gt;GetLibrary()-&gt;CreateURIError();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SetErrorMessage(scriptContext, newError, message);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*error = newError;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JsHasException(_Out_ bool *hasException)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PARAM_NOT_NULL(hasException);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*hasException = false;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JsrtContext *currentContext = JsrtContext::GetCurrent();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(currentContext == nullptr)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JsErrorNoCurrentContext;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Js::ScriptContext *scriptContext = currentContext-&gt;GetScriptContext();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Assert(scriptContext != nullptr);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if (scriptContext-&gt;GetRecycler() &amp;&amp; scriptContext-&gt;GetRecycler()-&gt;IsHeapEnumInProgress())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JsErrorHeapEnumInProgress;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else if (scriptContext-&gt;GetThreadContext()-&gt;IsInThreadServiceCallback())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JsErrorInThreadServiceCallback;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(scriptContext-&gt;GetThreadContext()-&gt;IsExecutionDisabled())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JsErrorInDisabledState;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*hasException = scriptContext-&gt;HasRecordedException();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JsGetAndClearException(_Out_ JsValueRef *exception)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PARAM_NOT_NULL(exception);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*exception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JsrtContext *currentContext = JsrtContext::GetCurrent();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(currentContext == nullptr)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JsErrorNoCurrentContext;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Js::ScriptContext *scriptContext = currentContext-&gt;GetScriptContext();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Assert(scriptContext != nullptr);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(scriptContext-&gt;GetRecycler() &amp;&amp; scriptContext-&gt;GetRecycler()-&gt;IsHeapEnumInProgress())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JsErrorHeapEnumInProgress;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else if (scriptContext-&gt;GetThreadContext()-&gt;IsInThreadServiceCallback())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JsErrorInThreadServiceCallback;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(scriptContext-&gt;GetThreadContext()-&gt;IsExecutionDisabled())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JsErrorInDisabledState;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HRESULT hr = S_OK;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Js::JavascriptExceptionObject *recordedException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BEGIN_TRANSLATE_OOM_TO_HRESULT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recordedException = scriptContext-&gt;GetAndClearRecordedException();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END_TRANSLATE_OOM_TO_HRESULT(hr)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(hr == E_OUTOFMEMORY)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recordedException = scriptContext-&gt;GetThreadContext()-&gt;GetRecordedException();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(recordedException == nullptr)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JsErrorInvalidArgument;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*exception = recordedException-&gt;GetThrownObject(nullptr);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(*exception == nullptr)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JsErrorInvalidArgument;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JsSetException(_In_ JsValueRef exception)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ContextAPINoScriptWrapper([&amp;](Js::ScriptContext* 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VALIDATE_INCOMING_REFERENCE(exception,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Js::JavascriptExceptionObject *exceptionObject;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exceptionObject = RecyclerNew(scriptContext-&gt;GetRecycler(), Js::JavascriptExceptionObject, exception, scriptContext, nullptr);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JsrtContext * context = JsrtContext::GetCurrent();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JsrtRuntime * runtime = context-&gt;GetRuntime();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scriptContext-&gt;RecordException(exceptionObject, runtime-&gt;DispatchExceptions());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JsGetRuntimeMemoryUsage(_In_ JsRuntimeHandle runtimeHandle, _Out_ size_t * memoryUsage)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VALIDATE_INCOMING_RUNTIME_HANDLE(runtimeHandle);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PARAM_NOT_NULL(memoryUsage);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*memoryUsage = 0;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ThreadContext * threadContext = JsrtRuntime::FromHandle(runtimeHandle)-&gt;GetThreadContext();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AllocationPolicyManager * allocPolicyManager = threadContext-&gt;GetAllocationPolicyManager();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*memoryUsage = allocPolicyManager-&gt;GetUsage();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JsSetRuntimeMemoryLimit(_In_ JsRuntimeHandle runtimeHandle, _In_ size_t memoryLimit)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VALIDATE_INCOMING_RUNTIME_HANDLE(runtimeHandle);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ThreadContext * threadContext = JsrtRuntime::FromHandle(runtimeHandle)-&gt;GetThreadContext();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AllocationPolicyManager * allocPolicyManager = threadContext-&gt;GetAllocationPolicyManager();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allocPolicyManager-&gt;SetLimit(memoryLimit);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JsGetRuntimeMemoryLimit(_In_ JsRuntimeHandle runtimeHandle, _Out_ size_t * memoryLimit)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VALIDATE_INCOMING_RUNTIME_HANDLE(runtimeHandle);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PARAM_NOT_NULL(memoryLimit);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*memoryLimit = 0;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ThreadContext * threadContext = JsrtRuntime::FromHandle(runtimeHandle)-&gt;GetThreadContext();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AllocationPolicyManager * allocPolicyManager = threadContext-&gt;GetAllocationPolicyManager();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*memoryLimit = allocPolicyManager-&gt;GetLimit();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C_ASSERT(JsMemoryAllocate == AllocationPolicyManager::MemoryAllocateEvent::MemoryAllocate);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C_ASSERT(JsMemoryFree == AllocationPolicyManager::MemoryAllocateEvent::MemoryFree);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C_ASSERT(JsMemoryFailure == AllocationPolicyManager::MemoryAllocateEvent::MemoryFailure);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C_ASSERT(JsMemoryFailure == AllocationPolicyManager::MemoryAllocateEvent::MemoryMax);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>STDAPI_(JsErrorCode) JsSetRuntimeMemoryAllocationCallback(_In_ JsRuntimeHandle runtime, _In_opt_ void *callbackState, _In_ JsMemoryAllocationCallback allocationCallback)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VALIDATE_INCOMING_RUNTIME_HANDLE(runtime);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ThreadContext* threadContext = JsrtRuntime::FromHandle(runtime)-&gt;GetThreadContext();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AllocationPolicyManager * allocPolicyManager = threadContext-&gt;GetAllocationPolicyManager();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allocPolicyManager-&gt;SetMemoryAllocationCallback(callbackState, (AllocationPolicyManager::PageAllocatorMemoryAllocationCallback)allocationCallback);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JsSetRuntimeBeforeCollectCallback(_In_ JsRuntimeHandle runtime, _In_opt_ void *callbackState, _In_ JsBeforeCollectCallback beforeCollectCallback)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GlobalAPIWrapper([&amp;]()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VALIDATE_INCOMING_RUNTIME_HANDLE(runtime);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JsrtRuntime::FromHandle(runtime)-&gt;SetBeforeCollectCallback(beforeCollectCallback, callbackState);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JsDisableRuntimeExecution(_In_ JsRuntimeHandle runtimeHandle)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VALIDATE_INCOMING_RUNTIME_HANDLE(runtimeHandle);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ThreadContext * threadContext = JsrtRuntime::FromHandle(runtimeHandle)-&gt;GetThreadContext();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(!threadContext-&gt;TestThreadContextFlag(ThreadContextFlagCanDisableExecution))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JsErrorCannotDisableExecution;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(threadContext-&gt;GetRecycler() &amp;&amp; threadContext-&gt;GetRecycler()-&gt;IsHeapEnumInProgress())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JsErrorHeapEnumInProgress;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else if (threadContext-&gt;IsInThreadServiceCallback())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JsErrorInThreadServiceCallback;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threadContext-&gt;DisableExecution();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JsEnableRuntimeExecution(_In_ JsRuntimeHandle runtimeHandle)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GlobalAPIWrapper([&amp;] ()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VALIDATE_INCOMING_RUNTIME_HANDLE(runtimeHandle);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ThreadContext * threadContext = JsrtRuntime::FromHandle(runtimeHandle)-&gt;GetThreadContext();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(!threadContext-&gt;TestThreadContextFlag(ThreadContextFlagCanDisableExecution))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(threadContext-&gt;GetRecycler() &amp;&amp; threadContext-&gt;GetRecycler()-&gt;IsHeapEnumInProgress())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JsErrorHeapEnumInProgress;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 if (threadContext-&gt;IsInThreadServiceCallback())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JsErrorInThreadServiceCallback;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    ThreadContextScope scope(threadContext);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(!scope.IsValid())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JsErrorWrongThread;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threadContext-&gt;EnableExecution();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JsIsRuntimeExecutionDisabled(_In_ JsRuntimeHandle runtimeHandle, _Out_ bool *isDisabled)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VALIDATE_INCOMING_RUNTIME_HANDLE(runtimeHandle);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PARAM_NOT_NULL(isDisabled);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*isDisabled = false;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ThreadContext* threadContext = JsrtRuntime::FromHandle(runtimeHandle)-&gt;GetThreadContext();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*isDisabled = threadContext-&gt;IsExecutionDisabled();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JsGetPropertyIdFromName(_In_z_ const wchar_t *name, _Out_ JsPropertyIdRef *propertyId)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ContextAPINoScriptWrapper([&amp;](Js::ScriptContext * 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PARAM_NOT_NULL(name);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PARAM_NOT_NULL(propertyId);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*propertyId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size_t cPropertyNameLength = wcslen(name);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(cPropertyNameLength &lt;= INT_MAX)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scriptContext-&gt;GetOrAddPropertyRecord(name, static_cast&lt;int&gt;(cPropertyNameLength), (Js::PropertyRecord const **)propertyId);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JsErrorOutOfMemory;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JsGetPropertyIdFromSymbol(_In_ JsValueRef symbol, _Out_ JsPropertyIdRef *propertyId)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ContextAPINoScriptWrapper([&amp;](Js::ScriptContext * 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VALIDATE_INCOMING_REFERENCE(symbol,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PARAM_NOT_NULL(propertyId);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*propertyId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(!Js::JavascriptSymbol::Is(symbol))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JsErrorPropertyNotSymbol;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*propertyId = (JsPropertyIdRef)Js::JavascriptSymbol::FromVar(symbol)-&gt;GetValue();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/*allowInObjectBeforeCollectCallback*/true);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JsGetSymbolFromPropertyId(_In_ JsPropertyIdRef propertyId, _Out_ JsValueRef *symbol)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return ContextAPINoScriptWrapper([&amp;](Js::ScriptContext * 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VALIDATE_INCOMING_PROPERTYID(propertyId);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PARAM_NOT_NULL(symbol);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*symbol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Js::PropertyRecord const * propertyRecord = (Js::PropertyRecord const *)propertyId;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(!propertyRecord-&gt;IsSymbol())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JsErrorPropertyNotSymbol;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*symbol = scriptContext-&gt;GetLibrary()-&gt;CreateSymbol(propertyRecord);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#pragma prefast(suppress:6101, "Prefast doesn't see through the lambda")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JsGetPropertyNameFromId(_In_ JsPropertyIdRef propertyId, _Outptr_result_z_ const wchar_t **name)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GlobalAPIWrapper([&amp;]()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VALIDATE_INCOMING_PROPERTYID(propertyId);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PARAM_NOT_NULL(name);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*name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Js::PropertyRecord const * propertyRecord = (Js::PropertyRecord const *)propertyId;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(propertyRecord-&gt;IsSymbol())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JsErrorPropertyNotString;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*name = propertyRecord-&gt;GetBuffer();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JsGetPropertyIdType(_In_ JsPropertyIdRef propertyId, _Out_ JsPropertyIdType* propertyIdType)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GlobalAPIWrapper([&amp;]()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VALIDATE_INCOMING_PROPERTYID(propertyId);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Js::PropertyRecord const * propertyRecord = (Js::PropertyRecord const *)propertyId;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(propertyRecord-&gt;IsSymbol())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*propertyIdType = JsPropertyIdTypeSymbol;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*propertyIdType = JsPropertyIdTypeString;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JsGetRuntime(_In_ JsContextRef context, _Out_ JsRuntimeHandle *runtime)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VALIDATE_JSREF(context);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PARAM_NOT_NULL(runtime);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*runtime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(!JsrtContext::Is(context))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JsErrorInvalidArgument;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*runtime = static_cast&lt;JsrtContext *&gt;(context)-&gt;GetRuntime();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JsIdle(_Out_opt_ unsigned int *nextIdleTick)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PARAM_NOT_NULL(nextIdleTick);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ContextAPINoScriptWrapper(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[&amp;] (Js::ScriptContext * 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*nextIdleTick = 0;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if (scriptContext-&gt;GetThreadContext()-&gt;GetRecycler() &amp;&amp; scriptContext-&gt;GetThreadContext()-&gt;GetRecycler()-&gt;IsHeapEnumInProgress())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return JsErrorHeapEnumInProgress;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else if (scriptContext-&gt;GetThreadContext()-&gt;IsInThreadServiceCallback())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return JsErrorInThreadServiceCallback;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JsrtContext * context = JsrtContext::GetCurrent();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JsrtRuntime * runtime = context-&gt;GetRuntime();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if (!runtime-&gt;UseIdle())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return JsErrorIdleNotEnabled;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unsigned int ticks = runtime-&gt;Idle();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*nextIdleTick = ticks;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JsSetPromiseContinuationCallback(_In_ JsPromiseContinuationCallback promiseContinuationCallback, _In_opt_ void *callbackState)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ContextAPINoScriptWrapper([&amp;](Js::ScriptContext * 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PARAM_NOT_NULL(promiseContinuationCallback);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scriptContext-&gt;GetLibrary()-&gt;SetNativeHostPromiseContinuationFunction((Js::JavascriptLibrary::PromiseContinuationCallback)promiseContinuationCallback, callbackState);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/*allowInObjectBeforeCollectCallback*/true);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JsErrorCode RunScriptCore(const wchar_t *script, JsSourceContext sourceContext, const wchar_t *sourceUrl, bool parseOnly, JsValueRef *result)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Js::JavascriptFunction *scriptFunction;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CompileScriptException se;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JsErrorCode errorCode = ContextAPINoScriptWrapper(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[&amp;](Js::ScriptContext * 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PARAM_NOT_NULL(script);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PARAM_NOT_NULL(sourceUrl);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SourceContextInfo * sourceContextInfo = scriptContext-&gt;GetSourceContextInfo(sourceContext, nullptr);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(sourceContextInfo == nullptr)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sourceContextInfo = scriptContext-&gt;CreateSourceContextInfo(sourceContext, sourceUrl, wcslen(sourceUrl), nullptr);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SRCINFO si =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sourceContextInfo   */ sourceContextInfo,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dlnHost             */ 0,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ulColumnHost        */ 0,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lnMinHost           */ 0,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ichMinHost          */ 0,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ichLimHost          */ static_cast&lt;ULONG&gt;(wcslen(script)), // OK to truncate since this is used to limit sourceText in debugDocument/compilation errors.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ulCharOffset        */ 0,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mod                 */ kmodGlobal,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grfsi               */ 0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Js::Utf8SourceInfo* utf8SourceInfo;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scriptFunction = scriptContext-&gt;LoadScript(script, &amp;si, &amp;se, result != nullptr, false /*disableDeferredParse*/, false /*isByteCodeBufferForLibrary*/, &amp;utf8SourceInfo, Js::Constants::GlobalCode);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JsrtContext * context = JsrtContext::GetCurrent();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context-&gt;OnScriptLoad(scriptFunction, utf8SourceInfo);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(errorCode != JsNoError)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errorCode;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ContextAPIWrapper&lt;false&gt;([&amp;](Js::ScriptContext* 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(scriptFunction == nullptr)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HandleScriptCompileError(scriptContext, &amp;se);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JsErrorScriptCompile;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(parseOnly)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PARAM_NOT_NULL(result);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*result = scriptFunction;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Js::Arguments args(0, nullptr);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#ifdef ENABLE_DEBUG_CONFIG_OPTIONS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Js::Var varThis;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if (PHASE_FORCE1(Js::EvalCompilePhase))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varThis = Js::JavascriptOperators::OP_GetThis(scriptContext-&gt;GetLibrary()-&gt;GetUndefined(), kmodGlobal,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args.Info.Flags = (Js::CallFlags)Js::CallFlags::CallFlags_Eval;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args.Info.Count = 1;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args.Values = &amp;varThis;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#endif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Js::Var varResult = scriptFunction-&gt;CallRootFunction(args, scriptContext, true);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if (result != nullptr)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*result = varResult;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JsParseScript(_In_z_ const wchar_t * script, _In_ JsSourceContext sourceContext, _In_z_ const wchar_t *sourceUrl, _Out_ JsValueRef * 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RunScriptCore(script, sourceContext, sourceUrl, true, 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JsRunScript(_In_z_ const wchar_t * script, _In_ JsSourceContext sourceContext, _In_z_ const wchar_t *sourceUrl, _Out_ JsValueRef * 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RunScriptCore(script, sourceContext, sourceUrl, false, 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JsErrorCode JsSerializeScriptCore(const wchar_t *script, BYTE *functionTable, int functionTableSize, unsigned char *buffer, unsigned long *bufferSize)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Js::JavascriptFunction *function;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CompileScriptException se;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JsErrorCode errorCode = ContextAPINoScriptWrapper([&amp;](Js::ScriptContext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PARAM_NOT_NULL(script);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PARAM_NOT_NULL(bufferSize);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(*bufferSize &gt; 0)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PARAM_NOT_NULL(buffer);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ZeroMemory(buffer, *bufferSize);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(scriptContext-&gt;IsInDebugMode())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JsErrorCannotSerializeDebugScript;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SourceContextInfo * sourceContextInfo = scriptContext-&gt;GetSourceContextInfo(JS_SOURCE_CONTEXT_NONE, nullptr);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Assert(sourceContextInfo != nullptr);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SRCINFO si =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sourceContextInfo   */ sourceContextInfo,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dlnHost             */ 0,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ulColumnHost        */ 0,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lnMinHost           */ 0,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ichMinHost          */ 0,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ichLimHost          */ static_cast&lt;ULONG&gt;(wcslen(script)), // OK to truncate since this is used to limit sourceText in debugDocument/compilation errors.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ulCharOffset        */ 0,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mod                 */ kmodGlobal,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grfsi               */ 0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bool isSerializeByteCodeForLibrary = false;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#ifdef ENABLE_DEBUG_CONFIG_OPTIONS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isSerializeByteCodeForLibrary = JsrtContext::GetCurrent()-&gt;GetRuntime()-&gt;IsSerializeByteCodeForLibrary();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#endif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Js::Utf8SourceInfo* sourceInfo;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function = scriptContext-&gt;LoadScript(script, &amp;si, &amp;se, !isSerializeByteCodeForLibrary, true, isSerializeByteCodeForLibrary, &amp;sourceInfo, Js::Constants::GlobalCode);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(errorCode != JsNoError)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errorCode;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ContextAPIWrapper&lt;false&gt;([&amp;](Js::ScriptContext* 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(function == nullptr)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HandleScriptCompileError(scriptContext, &amp;se);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JsErrorScriptCompile;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// Could we have a deserialized function in this case?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// If we are going to serialize it, a check isn't to expensive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(CONFIG_FLAG(ForceSerialized) &amp;&amp; function-&gt;GetFunctionProxy() != nullptr)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function-&gt;GetFunctionProxy()-&gt;EnsureDeserialized();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Js::FunctionBody *functionBody = function-&gt;GetFunctionBody();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const Js::Utf8SourceInfo *sourceInfo = functionBody-&gt;GetUtf8SourceInfo();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size_t cSourceCodeLength = sourceInfo-&gt;GetCbLength(L"JsSerializeScript");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// trucation of code length can lead to accessing random memory. Reject the call.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(cSourceCodeLength &gt; DWORD_MAX)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JsErrorOutOfMemory;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LPCUTF8 utf8Code = sourceInfo-&gt;GetSource(L"JsSerializeScript");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DWORD dwFlags = 0;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#ifdef ENABLE_DEBUG_CONFIG_OPTIONS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dwFlags = JsrtContext::GetCurrent()-&gt;GetRuntime()-&gt;IsSerializeByteCodeForLibrary() ? GENERATE_BYTE_CODE_BUFFER_LIBRARY : 0;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#endif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BEGIN_TEMP_ALLOCATOR(tempAllocator, scriptContext, L"ByteCodeSerializer");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HRESULT hr = Js::ByteCodeSerializer::SerializeToBuffer(scriptContext, tempAllocator, static_cast&lt;DWORD&gt;(cSourceCodeLength), utf8Code, 0, nullptr, functionBody, functionBody-&gt;GetHostSrcInfo(), false, &amp;buffer, bufferSize, dwFlags);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END_TEMP_ALLOCATOR(tempAllocator, scriptContext);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(SUCCEEDED(hr))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JsErrorScriptCompile;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JsSerializeScript(_In_z_ const wchar_t *script, _Out_writes_to_opt_(*bufferSize, *bufferSize) unsigned char *buffer,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_Inout_ unsigned long *bufferSize)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JsSerializeScriptCore(script, nullptr, 0, buffer, bufferSize);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JsErrorCode RunSerializedScriptCore(const wchar_t *script, JsSerializedScriptLoadSourceCallback scriptLoadCallback,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JsSerializedScriptUnloadCallback scriptUnloadCallback, unsigned char *buffer, JsSourceContext sourceContext,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const wchar_t *sourceUrl, bool parseOnly, JsValueRef *result)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Js::JavascriptFunction *function;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JsErrorCode errorCode = ContextAPINoScriptWrapper([&amp;](Js::ScriptContext *scriptContext)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(result != nullptr)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*result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PARAM_NOT_NULL(buffer);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    PARAM_NOT_NULL(sourceUrl);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Js::ISourceHolder *sourceHolder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LPUTF8 utf8Source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size_t utf8Length = 0;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size_t length = 0;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(script != nullptr)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Assert(scriptLoadCallback == nullptr);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Assert(scriptUnloadCallback == nullptr);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Js::JsrtSourceHolder::ScriptToUtf8(scriptContext, script, &amp;utf8Source, &amp;utf8Length, &amp;length);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PARAM_NOT_NULL(scriptLoadCallback);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PARAM_NOT_NULL(scriptUnloadCallback);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sourceHolder = RecyclerNewFinalized(scriptContext-&gt;GetRecycler(), Js::JsrtSourceHolder, scriptLoadCallback, scriptUnloadCallback, sourceContext);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SourceContextInfo *sourceContextInfo;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SRCINFO *hsi;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Js::FunctionBody *functionBody = nullptr;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HRESULT hr;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sourceContextInfo = scriptContext-&gt;GetSourceContextInfo(sourceContext, nullptr);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(sourceContextInfo == nullptr)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sourceContextInfo = scriptContext-&gt;CreateSourceContextInfo(sourceContext, sourceUrl, wcslen(sourceUrl), nullptr);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SRCINFO si =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sourceContextInfo   */ sourceContextInfo,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dlnHost             */ 0,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ulColumnHost        */ 0,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lnMinHost           */ 0,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ichMinHost          */ 0,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ichLimHost          */ static_cast&lt;ULONG&gt;(length), // OK to truncate since this is used to limit sourceText in debugDocument/compilation errors.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ulCharOffset        */ 0,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mod                 */ kmodGlobal,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/* grfsi               */ 0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ulong flags = 0;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(CONFIG_FLAG(CreateFunctionProxy) &amp;&amp; !scriptContext-&gt;IsProfiling())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flags = fscrAllowFunctionProxy;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hsi = scriptContext-&gt;AddHostSrcInfo(&amp;si);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(utf8Source != nullptr)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hr = Js::ByteCodeSerializer::DeserializeFromBuffer(scriptContext, flags, utf8Source, hsi, buffer, nullptr, &amp;functionBody);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hr = Js::ByteCodeSerializer::DeserializeFromBuffer(scriptContext, flags, sourceHolder, hsi, buffer, nullptr, &amp;functionBody);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lastRenderedPageBreak/>
        <w:t xml:space="preserve">        if (FAILED(hr))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return JsErrorBadSerializedScript;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function = scriptContext-&gt;GetLibrary()-&gt;CreateScriptFunction(functionBody);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JsrtContext * context = JsrtContext::GetCurrent();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context-&gt;OnScriptLoad(function, functionBody-&gt;GetUtf8SourceInfo());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if (errorCode != JsNoError)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errorCode;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ContextAPIWrapper&lt;false&gt;([&amp;](Js::ScriptContext* scriptContext) -&gt; JsErrorCode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if (parseOnly)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PARAM_NOT_NULL(result);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*result = function;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else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Js::Var varResult = function-&gt;CallRootFunction(Js::Arguments(0, nullptr), scriptContext, true);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if (result != nullptr)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    *result = varResult;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    return JsNoError;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});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JsParseSerializedScript(_In_z_ const wchar_t * script, _In_ unsigned char *buffer, _In_ JsSourceContext sourceContext,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_In_z_ const wchar_t *sourceUrl, _Out_ JsValueRef * 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RunSerializedScriptCore(script, nullptr, nullptr, buffer, sourceContext, sourceUrl, true, 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JsRunSerializedScript(_In_z_ const wchar_t * script, _In_ unsigned char *buffer, _In_ JsSourceContext sourceContext,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_In_z_ const wchar_t *sourceUrl, _Out_ JsValueRef * 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RunSerializedScriptCore(script, nullptr, nullptr, buffer, sourceContext, sourceUrl, false, 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JsParseSerializedScriptWithCallback(_In_ JsSerializedScriptLoadSourceCallback scriptLoadCallback, _In_ JsSerializedScriptUnloadCallback scriptUnloadCallback, _In_ unsigned char *buffer, _In_ JsSourceContext sourceContext, _In_z_ const wchar_t *sourceUrl, _Out_ JsValueRef * 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RunSerializedScriptCore(nullptr, scriptLoadCallback, scriptUnloadCallback, buffer, sourceContext, sourceUrl, true, result);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STDAPI_(JsErrorCode) JsRunSerializedScriptWithCallback(_In_ JsSerializedScriptLoadSourceCallback scriptLoadCallback, _In_ JsSerializedScriptUnloadCallback scriptUnloadCallback, _In_ unsigned char *buffer, _In_ JsSourceContext sourceContext, _In_z_ const wchar_t *sourceUrl, _Out_opt_ JsValueRef * result)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{</w:t>
      </w:r>
    </w:p>
    <w:p w:rsidR="008871BA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 xml:space="preserve">    return RunSerializedScriptCore(nullptr, scriptLoadCallback, scriptUnloadCallback, buffer, sourceContext, sourceUrl, false, result);</w:t>
      </w:r>
    </w:p>
    <w:p w:rsidR="00B156D2" w:rsidRPr="008871BA" w:rsidRDefault="008871BA" w:rsidP="008871BA">
      <w:pPr>
        <w:pStyle w:val="NoSpacing"/>
        <w:rPr>
          <w:rFonts w:ascii="Consolas" w:hAnsi="Consolas" w:cs="Consolas"/>
          <w:sz w:val="18"/>
          <w:szCs w:val="18"/>
        </w:rPr>
      </w:pPr>
      <w:r w:rsidRPr="008871BA">
        <w:rPr>
          <w:rFonts w:ascii="Consolas" w:hAnsi="Consolas" w:cs="Consolas"/>
          <w:sz w:val="18"/>
          <w:szCs w:val="18"/>
        </w:rPr>
        <w:t>}</w:t>
      </w:r>
    </w:p>
    <w:sectPr w:rsidR="00B156D2" w:rsidRPr="008871BA" w:rsidSect="004A2EFF">
      <w:pgSz w:w="12240" w:h="15840"/>
      <w:pgMar w:top="720" w:right="720" w:bottom="720" w:left="720" w:header="720" w:footer="720" w:gutter="0"/>
      <w:cols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BA"/>
    <w:rsid w:val="004A2EFF"/>
    <w:rsid w:val="008871BA"/>
    <w:rsid w:val="00B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1BD03-9C95-4CE6-AF6E-8FA1596F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E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atae\Desktop\gulpconcat\dis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14135</Words>
  <Characters>80571</Characters>
  <Application>Microsoft Office Word</Application>
  <DocSecurity>0</DocSecurity>
  <Lines>671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Catae</dc:creator>
  <cp:keywords/>
  <dc:description/>
  <cp:lastModifiedBy>Fabricio Catae</cp:lastModifiedBy>
  <cp:revision>2</cp:revision>
  <dcterms:created xsi:type="dcterms:W3CDTF">2016-01-14T23:32:00Z</dcterms:created>
  <dcterms:modified xsi:type="dcterms:W3CDTF">2016-01-14T23:33:00Z</dcterms:modified>
</cp:coreProperties>
</file>