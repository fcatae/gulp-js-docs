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#pragma once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extern "C" PVOID _ReturnAddress(VOID);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#pragma intrinsic(_ReturnAddress)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class BailOutRecord;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extern "C" void __cdecl _alloca_probe_16();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namespace 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class EHBailoutData;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enum InterpreterStackFrameFlags : UINT16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InterpreterStackFrameFlags_None = 0,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InterpreterStackFrameFlags_WithinTryBlock = 1,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InterpreterStackFrameFlags_WithinCatchBlock = 2,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InterpreterStackFrameFlags_WithinFinallyBlock = 4,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InterpreterStackFrameFlags_FromBailOut = 8,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InterpreterStackFrameFlags_ProcessingBailOutFromEHCode = 0x10,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InterpreterStackFrameFlags_All = 0xFFFF,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struct InterpreterStackFrame   /* Stack allocated, no virtuals 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PREVENT_COPY(InterpreterStackFrame)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friend class BailOutRecord;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friend class JavascriptGeneratorFunction;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friend class JavascriptGenerator;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class Setup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public: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Setup(ScriptFunction * function, Arguments&amp; args, bool inlinee = 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Setup(ScriptFunction * function, Var * inParams, int inSlotsCount, bool inlinee = 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size_t GetAllocationVarCount() const { return varAllocCount;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InterpreterStackFrame * AllocateAndInitialize(bool doProfile, bool * releaseAlloc);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InterpreterStackFrame * InitializeAllocation(__in_ecount(varAllocCount) Var * allocation, bool initParams, bool profileParams, Var loopHeaderArray, DWORD_PTR stackAddr, Var invalidStackVar);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InterpreterStackFrame * InitializeAllocation(__in_ecount(varAllocCount) Var * allocation, bool initParams, bool profileParams, Var loopHeaderArray, DWORD_PTR stackAddr);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 GetLocalCount() const { return localCount;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private: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template &lt;class Fn&gt;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void InitializeParams(InterpreterStackFrame * newInstance, Fn callback, Var **pprestDest);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template &lt;class Fn&gt;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void InitializeParamsAndUndef(InterpreterStackFrame * newInstance, Fn callback, Var **pprestDest);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void InitializeRestParam(InterpreterStackFrame * newInstance, Var *dest);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void SetupInternal();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* inParams;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ScriptFunction * const 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FunctionBody * const executeFunction;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void** inlineCaches;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 inSlotsCount;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 localCount;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 varAllocCount;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 inlineCacheCount;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Js::CallFlags callFlags;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bool bailedOutOfInlinee;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private: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ByteCodeReader m_reader;        // Reader for current function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m_inSlotsCount;             // Count of actual incoming parameters to this function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Js::CallFlags m_callFlags;      // CallFlags passed to the current function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m_inParams;                // Range of 'in' parameters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m_outParams;               // Range of 'out' parameters (offset in m_localSlots)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m_outSp;                   // Stack pointer for next outparam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 m_arguments;               // Dedicated location for this frame's arguments object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StackScriptFunction * stackNestedFunctions;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localFrameDisplay;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localClosure;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*innerScopeArray;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scriptContext;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ScriptFunction * 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 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void** inlineCaches;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* returnAddress;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* addressOfReturnAddress;  // Tag this frame with stack position, used by (remote) stack walker to test partially initialized interpreter stack frame.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 *previousInterpreterFrame;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 loopHeaderArray;          // Keeps alive any JITted loop bodies while the function is being interpreted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'stack address' of the frame, used for recursion detection during stepping.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For frames created via interpreter path, we use 'this', for frames created by bailout we use stack addr of actual jitted frame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the interpreter frame is created for.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DWORD_PTR m_stackAddress;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* savedLoopImplicitCallFlags;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inlineCacheCount;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currentLoopNum;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currentLoopCounter;       // This keeps tracks of how many times the current loop is executed. It's hit only in cases where jitloopbodies are not hit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      // such as loops inside try\catch.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UINT16 m_flags;                // based on InterpreterStackFrameFlags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closureInitDone :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switchProfileMode :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isAutoProfiling :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switchProfileModeOnLoopEndNumber;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int16 nestedTryDepth;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int16 nestedCatchDepth;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retOffset;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int16 nestedFinallyDepth;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(InterpreterStackFrame::*opLoopBodyStart)(uint32 loopNumber, LayoutSize layoutSize, bool isFirstIteration);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(InterpreterStackFrame::*opProfiledLoopBodyStart)(uint32 loopNumber, LayoutSize layoutSize, bool isFirstIteration);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 ||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* DEBUG_currentByteOffset;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Asm.js stack pointer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int* m_localIntSlots;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double* m_localDoubleSlots;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float* m_localFloatSlots;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_SIMDValue* m_localSimdSlots;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EHBailoutData * ehBailoutData;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16-byte aligned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__declspec(align(16)) Var m_localSlots[0];           // Range of locals and temporaries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const int LocalsThreshold = 32 * 1024; // Number of locals vars we'll allocate on the frame.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                     // If there are more, we'll use an arena.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typedef void(InterpreterStackFrame::*ArrFunc)(uint32, RegSlot);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const ArrFunc StArrFunc[8];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const ArrFunc LdArrFunc[8];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//This class must have an empty ctor (otherwise it will break the code in InterpreterStackFrame::InterpreterThunk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InterpreterStackFrame() {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ProcessTryFinally(const byte* ip, Js::JumpOffset jumpOffset, Js::RegSlot regException = Js::Constants::NoRegister, Js::RegSlot regOffset = Js::Constants::NoRegister, bool hasYield = 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public: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OP_SetOutAsmDb(RegSlot outRegisterID, double val);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OP_SetOutAsmInt(RegSlot outRegisterID, int val);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OP_I_SetOutAsmInt(RegSlot outRegisterID, int val);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OP_I_SetOutAsmDb(RegSlot outRegisterID, double val);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OP_I_SetOutAsmFlt(RegSlot outRegisterID, float val);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OP_I_SetOutAsmSimd(RegSlot outRegisterID, AsmJsSIMDValue val);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SetOut(ArgSlot outRegisterID, Var bValue);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SetOut(ArgSlot_OneByte outRegisterID, Var bValue);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PushOut(Var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PopOut(ArgSlot argCount);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GetLocalFrameDisplay()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GetFrameDisplayForNestedFunc()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InnerScopeFromRegSlot(RegSlot reg)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SetClosureInitDone(bool done) { closureInitDone = done;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ValidateRegValue(Var value, bool allowStackVar = false, bool allowStackVarOnDisabledStackNestedFunc = true)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ValidateSetRegValue(Var value, bool allowStackVar = false, bool allowStackVarOnDisabledStackNestedFunc = true)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Var GetReg(RegSlotType localRegisterID)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void SetReg(RegSlotType localRegisterID, Var bValue);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Var GetRegAllowStackVar(RegSlotType localRegisterID)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void SetRegAllowStackVar(RegSlotType localRegisterID, Var bValue);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int GetRegRawInt( RegSlotType localRegisterID 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void SetRegRawInt( RegSlotType localRegisterID, int bValue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double GetRegRawDouble(RegSlotType localRegisterID)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float GetRegRawFloat(RegSlotType localRegisterID)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void SetRegRawDouble(RegSlotType localRegisterID, double bValue);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void SetRegRawFloat(RegSlotType localRegisterID, float bValue);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T GetRegRaw( RegSlot localRegisterID 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SetRegRaw( RegSlot localRegisterID, T bValue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AsmJsSIMDValue GetRegRawSimd(RegSlotType localRegisterID)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 void           SetRegRawSimd(RegSlotType localRegisterID, AsmJsSIMDValue bValue);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DWORD GetAsmSimdValOffSet(AsmJsCallStackLayout* stack);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OP_SimdLdArrGeneric(const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OP_SimdLdArrConstIndex(const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OP_SimdStArrGeneric(const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OP_SimdStArrConstIndex(const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GetRegAllowStackVarEnableOnly(RegSlotType localRegisterID)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SetRegAllowStackVarEnableOnly(RegSlotType localRegisterID, Var bValue);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GetNonVarReg(RegSlot localRegisterID)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SetNonVarReg(RegSlot localRegisterID, void * bValue);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GetScriptContext() const { return scriptContext;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GetRootObject()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ScriptFunction* GetJavascriptFunction() const { return function;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 GetFunctionBody() const { return m_functionBody;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ByteCodeReader* GetReader() { return &amp;m_reader;}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GetCurrentLoopNum() const { return currentLoopNum;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InterpreterStackFrame* GetPreviousFrame() const {return previousInterpreterFrame;}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SetPreviousFrame(InterpreterStackFrame *interpreterFrame) {previousInterpreterFrame = interpreterFrame;}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GetArgumentsObject() const { return m_arguments;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SetArgumentsObject(Var args) { m_arguments = args;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UINT16 GetFlags() const { return m_flags;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OrFlags(UINT16 addTo) { m_flags |= addTo;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IsInCatchOrFinallyBlock();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bool IsDelayDynamicInterpreterThunk(void* entryPoint);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LdEnv()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SetEnv(FrameDisplay *frameDisplay);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 NewScopeSlots(unsigned int size, ScriptContext *scriptContext, Var scope);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 NewScopeSlots();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NewScopeObject();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NewFrameDisplay(void *argHead, void *argEnv);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CreateHeapArguments(ScriptContext*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IsCurrentLoopNativeAddr(void * codeAddr)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* GetReturnAddress() { return returnAddress;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uint32 GetOffsetOfLocals() { return offsetof(InterpreterStackFrame, m_localSlots);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uint32 GetOffsetOfArguments() { return offsetof(InterpreterStackFrame, m_arguments);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uint32 GetOffsetOfInParams() { return offsetof(InterpreterStackFrame, m_inParams);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uint32 GetOffsetOfInSlotsCount() { return offsetof(InterpreterStackFrame, m_inSlotsCount);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PrintStack(const int* const intSrc, const float* const fltSrc, const double* const dblSrc, int intConstCount, int floatConstCount, int doubleConstCount, const wchar_t* state);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uint32 GetStartLocationOffset() { return offsetof(InterpreterStackFrame, m_reader) + ByteCodeReader::GetStartLocationOffset();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uint32 GetCurrentLocationOffset() { return offsetof(InterpreterStackFrame, m_reader) + ByteCodeReader::GetCurrentLocationOffset();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bool IsBrLong(OpCode op, const byte * ip)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BYTECODE_BRANCH_ISLAND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(op == OpCode::ExtendedOpcodePrefix) &amp;&amp; ((OpCode)(ByteCodeReader::PeekByteOp(ip) + (OpCode::ExtendedOpcodePrefix &lt;&lt; 8)) == OpCode::BrLong);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DWORD_PTR GetStackAddress()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GetAddressOfReturnAddress()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_M_IX86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int GetRetType(JavascriptFunction* func);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int GetAsmJsArgSize(AsmJsCallStackLayout * stack);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int GetDynamicRetType(AsmJsCallStackLayout * stack);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DWORD GetAsmIntDbValOffSet(AsmJsCallStackLayout * stack);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__declspec(noinline)   static int  AsmJsInterpreter(AsmJsCallStackLayout * stack);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#elif _M_X64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static T AsmJsInterpreter(AsmJsCallStackLayout* 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void * GetAsmJsInterpreterEntryPoint(AsmJsCallStackLayout* stack);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T GetAsmJsRetVal(InterpreterStackFrame* 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Var AsmJsDelayDynamicInterpreterThunk(RecyclableObject* function, CallInfo callInfo, ...);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__m128 AsmJsInterpreterSimdJs(AsmJsCallStackLayout* func);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ASMJS_PLAT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void InterpreterAsmThunk(AsmJsCallStackLayout* 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Var DelayDynamicInterpreterThunk(RecyclableObject* function, CallInfo callInfo, ...);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__declspec(noinline) static Var InterpreterThunk(JavascriptCallStackLayout* 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__declspec(noinline) static Var InterpreterThunk(RecyclableObject* function, CallInfo callInfo, ...);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Var InterpreterHelper(ScriptFunction* function, ArgumentReader args, void* returnAddress, void* addressOfReturnAddress, const bool isAsmJs = 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private: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JavascriptMethod EnsureDynamicInterpreterThunk(Js::ScriptFunction * 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 ReadByteOp( const byte *&amp; ip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, bool isExtended = false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__cdecl operator new(size_t byteSize, void* previousAllocation) throw();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__cdecl operator delete(void* allocationToFree, void* previousAllocation) throw();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__declspec(noinline) Var ProcessThunk(void* returnAddress, void* addressOfReturnAddress);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__declspec(noinline) Var DebugProcessThunk(void* returnAddress, void* addressOfReturnAddress);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AlignMemoryForAsmJs();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ProcessAsmJsModule();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ProcessLinkFailedAsmJsModule();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ProcessAsmJs();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ProcessProfiled();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ProcessUnprofiled();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ProcessWithDebugging();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DebugProcess();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This will be called for reseting outs when resume from break on error happened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ResetOut();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OP_ArgIn0();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OP_ArgOut_Env(const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OP_ArgOut_A(const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OP_ProfiledArgOut_A(const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OP_ArgOut_ANonVar(const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GetEnvForEvalCode();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OP_BrFalse_A(Var aValue,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OP_BrTrue_A(Var aValue,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OP_BrNotNull_A(Var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BOOL OP_BrUndecl_A(Var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OP_BrNotUndecl_A(Var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OP_BrOnHasProperty(Var argInstance, uint propertyIdIndex,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OP_BrOnNoProperty(Var argInstance, uint propertyIdIndex,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OP_BrOnNoEnvProperty(Var envInstance, int32 slotIndex, uint propertyIdIndex,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OP_BrOnClassConstructor(Var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RecyclableObject * OP_CallGetFunc(Var target);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const byte * OP_Br(const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OP_AsmStartCall(const unaligned OpLayoutStartCall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OP_StartCall( const unaligned OpLayoutStartCall * playout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OP_StartCall(uint outParamCount);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OP_CallCommon(const unaligned T *playout, RecyclableObject * aFunc, unsigned flags, const Js::AuxArray&lt;uint32&gt; *spreadIndices 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OP_CallAsmInternal( RecyclableObject * 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OP_I_AsmCall(const unaligned T* playout) { OP_CallAsmInternal((ScriptFunction*)OP_CallGetFunc(GetRegAllowStackVar(playout-&gt;Function)));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OP_CallCommonI(const unaligned T *playout, RecyclableObject * aFunc, unsigned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OP_ProfileCallCommon(const unaligned T *playout, RecyclableObject * aFunc, unsigned flags, ProfileId profileId, InlineCacheIndex inlineCacheIndex = Js::Constants::NoInlineCacheIndex, const Js::AuxArray&lt;uint32&gt; *spreadIndices 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OP_ProfileReturnTypeCallCommon(const unaligned T *playout, RecyclableObject * aFunc, unsigned flags, ProfileId profileId, const Js::AuxArray&lt;uint32&gt; *spreadIndices 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OP_CallPutCommon(const unaligned T *playout, RecyclableObject * aFunc);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OP_CallPutCommonI(const unaligned T *playout, RecyclableObject * aFunc);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OP_AsmCall(const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OP_CallI(const unaligned T* playout, unsigned flags) { OP_CallCommon(playout, OP_CallGetFunc(GetRegAllowStackVar(playout-&gt;Function)), flags);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OP_CallIExtended(const unaligned T* playout, unsigned flags) { OP_CallCommon(playout, OP_CallGetFunc(GetRegAllowStackVar(playout-&gt;Function)), flags, (playout-&gt;Options &amp; CallIExtended_SpreadArgs) ? m_reader.ReadAuxArray&lt;uint32&gt;(playout-&gt;SpreadAuxOffset, this-&gt;GetFunctionBody()) : nullptr);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OP_CallIExtendedFlags(const unaligned T* playout, unsigned flags) { OP_CallCommon(playout, OP_CallGetFunc(GetRegAllowStackVar(playout-&gt;Function)), flags | playout-&gt;callFlags, (playout-&gt;Options &amp; CallIExtended_SpreadArgs) ? m_reader.ReadAuxArray&lt;uint32&gt;(playout-&gt;SpreadAuxOffset, this-&gt;GetFunctionBody()) : nullptr);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OP_CallIFlags(const unaligned T* playout, unsigned flags) { playout-&gt;callFlags == Js::CallFlags::CallFlags_NewTarget ? OP_CallPutCommon(playout, OP_CallGetFunc(GetRegAllowStackVar(playout-&gt;Function))) : OP_CallCommon(playout, OP_CallGetFunc(GetRegAllowStackVar(playout-&gt;Function)), flags | playout-&gt;callFlags);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OP_ProfiledCallI(const unaligned OpLayoutDynamicProfile&lt;T&gt;* playout, unsigned flags) { OP_ProfileCallCommon(playout, OP_CallGetFunc(GetRegAllowStackVar(playout-&gt;Function)), flags, playout-&gt;profileId);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OP_ProfiledCallIExtended(const unaligned OpLayoutDynamicProfile&lt;T&gt;* playout, unsigned flags) { OP_ProfileCallCommon(playout, OP_CallGetFunc(GetRegAllowStackVar(playout-&gt;Function)), flags, playout-&gt;profileId, Js::Constants::NoInlineCacheIndex, (playout-&gt;Options &amp; CallIExtended_SpreadArgs) ? m_reader.ReadAuxArray&lt;uint32&gt;(playout-&gt;SpreadAuxOffset, this-&gt;GetFunctionBody()) : nullptr);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OP_ProfiledCallIExtendedFlags(const unaligned OpLayoutDynamicProfile&lt;T&gt;* playout, unsigned flags) { OP_ProfileCallCommon(playout, OP_CallGetFunc(GetRegAllowStackVar(playout-&gt;Function)), flags | playout-&gt;callFlags, playout-&gt;profileId, Js::Constants::NoInlineCacheIndex, (playout-&gt;Options &amp; CallIExtended_SpreadArgs) ? m_reader.ReadAuxArray&lt;uint32&gt;(playout-&gt;SpreadAuxOffset, this-&gt;GetFunctionBody()) : nullptr);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OP_ProfiledCallIWithICIndex(const unaligned OpLayoutDynamicProfile&lt;T&gt;* playout, unsigned flags) { OP_ProfileCallCommon(playout, OP_CallGetFunc(GetRegAllowStackVar(playout-&gt;Function)), flags, playout-&gt;profileId, playout-&gt;inlineCacheIndex);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OP_ProfiledCallIExtendedWithICIndex(const unaligned OpLayoutDynamicProfile&lt;T&gt;* playout, unsigned flags) { OP_ProfileCallCommon(playout, OP_CallGetFunc(GetRegAllowStackVar(playout-&gt;Function)), flags, playout-&gt;profileId, playout-&gt;inlineCacheIndex, (playout-&gt;Options &amp; CallIExtended_SpreadArgs) ? m_reader.ReadAuxArray&lt;uint32&gt;(playout-&gt;SpreadAuxOffset, this-&gt;GetFunctionBody()) : nullptr);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template &lt;class T&gt; void OP_ProfiledCallIExtendedFlagsWithICIndex(const unaligned OpLayoutDynamicProfile&lt;T&gt;* playout, unsigned flags) { OP_ProfileCallCommon(playout, OP_CallGetFunc(GetRegAllowStackVar(playout-&gt;Function)), flags | playout-&gt;callFlags, playout-&gt;profileId, playout-&gt;inlineCacheIndex, (playout-&gt;Options &amp; CallIExtended_SpreadArgs) ? m_reader.ReadAuxArray&lt;uint32&gt;(playout-&gt;SpreadAuxOffset, this-&gt;GetFunctionBody()) : nullptr);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OP_ProfiledCallIFlags(const unaligned T* playout, unsigned flags) { playout-&gt;callFlags == Js::CallFlags::CallFlags_NewTarget ? OP_CallPutCommon(playout, OP_CallGetFunc(GetRegAllowStackVar(playout-&gt;Function))) : OP_ProfileCallCommon(playout, OP_CallGetFunc(GetRegAllowStackVar(playout-&gt;Function)), flags | playout-&gt;callFlags, playout-&gt;profileId);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OP_ProfiledReturnTypeCallI(const unaligned OpLayoutDynamicProfile&lt;T&gt;* playout, unsigned flags) { OP_ProfileReturnTypeCallCommon(playout, OP_CallGetFunc(GetRegAllowStackVar(playout-&gt;Function)), flags, playout-&gt;profileId);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OP_ProfiledReturnTypeCallIExtended(const unaligned OpLayoutDynamicProfile&lt;T&gt;* playout, unsigned flags) { OP_ProfileReturnTypeCallCommon(playout, OP_CallGetFunc(GetRegAllowStackVar(playout-&gt;Function)), flags, playout-&gt;profileId, (playout-&gt;Options &amp; CallIExtended_SpreadArgs) ? m_reader.ReadAuxArray&lt;uint32&gt;(playout-&gt;SpreadAuxOffset, this-&gt;GetFunctionBody()) : nullptr);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OP_ProfiledReturnTypeCallIExtendedFlags(const unaligned OpLayoutDynamicProfile&lt;T&gt;* playout, unsigned flags) { OP_ProfileReturnTypeCallCommon(playout, OP_CallGetFunc(GetRegAllowStackVar(playout-&gt;Function)), flags | playout-&gt;callFlags, playout-&gt;profileId, (playout-&gt;Options &amp; CallIExtended_SpreadArgs) ? m_reader.ReadAuxArray&lt;uint32&gt;(playout-&gt;SpreadAuxOffset, this-&gt;GetFunctionBody()) : nullptr);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OP_ProfiledReturnTypeCallIFlags(const unaligned T* playout, unsigned flags) { playout-&gt;callFlags == Js::CallFlags::CallFlags_NewTarget ? OP_CallPutCommon(playout, OP_CallGetFunc(GetRegAllowStackVar(playout-&gt;Function))) : OP_ProfileReturnTypeCallCommon(playout, OP_CallGetFunc(GetRegAllowStackVar(playout-&gt;Function)), flags | playout-&gt;callFlags, playout-&gt;profileId);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Patching Fastpath Operations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OP_GetRootProperty(unaligned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OP_GetRootPropertyForTypeOf(unaligned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OP_GetRootProperty_NoFastPath(unaligned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T, bool Root, bool Method, bool CallApplyTarget&gt; void ProfiledGetProperty(unaligned T* playout, const Var 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OP_ProfiledGetRootProperty(unaligned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OP_ProfiledGetRootPropertyForTypeOf(unaligned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OP_GetProperty(Var instance,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OP_GetLocalProperty(unaligned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OP_GetSuperProperty(unaligned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OP_GetPropertyForTypeOf(unaligned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OP_GetProperty_NoFastPath(Var instance,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OP_ProfiledGetLocalProperty(unaligned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OP_ProfiledGetSuperProperty(unaligned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OP_ProfiledGetPropertyForTypeOf(unaligned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OP_ProfiledGetPropertyCallApplyTarget(unaligned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OP_GetRootMethodProperty(unaligned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OP_GetRootMethodProperty_NoFastPath(unaligned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OP_ProfiledGetRootMethodProperty(unaligned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OP_GetMethodProperty(unaligned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OP_GetLocalMethodProperty(unaligned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OP_GetMethodProperty(Var varInstance,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OP_GetMethodProperty_NoFastPath(Var varInstance,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OP_ProfiledGetMethodProperty(unaligned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OP_ProfiledGetLocalMethodProperty(unaligned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OP_GetPropertyScoped(const unaligned OpLayoutT_ElementP&lt;T&gt;*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OP_GetPropertyForTypeOfScoped(const unaligned OpLayoutT_ElementP&lt;T&gt;*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OP_GetPropertyScoped_NoFastPath(const unaligned OpLayoutT_ElementP&lt;T&gt;*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OP_GetMethodPropertyScoped(unaligned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OP_GetMethodPropertyScoped_NoFastPath(unaligned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UpdateFldInfoFlagsForGetSetInlineCandidate(unaligned T* playout, FldInfoFlags&amp; fldInfoFlags, CacheType cacheType,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                                DynamicProfileInfo * dynamicProfileInfo, uint inlineCacheIndex, RecyclableObject * 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UpdateFldInfoFlagsForCallApplyInlineCandidate(unaligned T* playout, FldInfoFlags&amp; fldInfoFlags, CacheType cacheType,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               DynamicProfileInfo * dynamicProfileInfo, uint inlineCacheIndex, RecyclableObject * 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OP_SetLocalProperty(unaligned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OP_SetSuperProperty(unaligned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OP_ProfiledSetProperty(unaligned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OP_ProfiledSetLocalProperty(unaligned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OP_ProfiledSetSuperProperty(unaligned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OP_SetRootProperty(unaligned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OP_ProfiledSetRootProperty(unaligned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OP_SetPropertyStrict(unaligned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OP_ProfiledSetPropertyStrict(unaligned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OP_SetRootPropertyStrict(unaligned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OP_ProfiledSetRootPropertyStrict(unaligned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OP_SetPropertyScoped(unaligned T* playout, PropertyOperationFlags flags =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OP_SetPropertyScoped_NoFastPath(unaligned T* playout, PropertyOperationFlags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OP_SetPropertyScopedStrict(unaligned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OP_ConsoleSetPropertyScoped(unaligned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DoSetProperty(unaligned T* playout, Var instance, PropertyOperationFlags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DoSetSuperProperty(unaligned T* playout, Var instance, PropertyOperationFlags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DoSetProperty_NoFastPath(unaligned T* playout, Var instance, PropertyOperationFlags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DoSetSuperProperty_NoFastPath(unaligned T* playout, Var instance, PropertyOperationFlags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T, bool Root&gt; void ProfiledSetProperty(unaligned T* playout, Var instance, PropertyOperationFlags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T, bool Root&gt; void ProfiledSetSuperProperty(unaligned T* playout, Var instance, Var thisInstance, PropertyOperationFlags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OP_InitLocalProperty(unaligned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OP_InitRootProperty(unaligned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OP_InitUndeclLetProperty(unaligned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OP_InitUndeclLocalLetProperty(unaligned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OP_InitUndeclRootLetProperty(uint 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OP_InitUndeclConstProperty(unaligned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OP_InitUndeclLocalConstProperty(unaligned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OP_InitUndeclRootConstProperty(uint 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OP_InitUndeclConsoleLetProperty(unaligned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OP_InitUndeclConsoleConstProperty(unaligned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OP_ProfiledInitProperty(unaligned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OP_ProfiledInitLocalProperty(unaligned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OP_ProfiledInitRootProperty(unaligned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OP_ProfiledInitUndeclProperty(unaligned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DoInitProperty(unaligned T* playout, Var 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DoInitProperty_NoFastPath(unaligned T* playout, Var 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ProfiledInitProperty(unaligned T* playout, Var 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bool TrySetPropertyLocalFastPath(unaligned T* playout, PropertyId pid, Var instance, InlineCache*&amp; inlineCache, PropertyOperationFlags flags =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&lt;bool doProfile&gt; Var ProfiledDivide(Var aLeft, Var aRight, ScriptContext* scriptContext, ProfileId 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&lt;bool doProfile&gt; Var ProfileModulus(Var aLeft, Var aRight, ScriptContext* scriptContext, ProfileId 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template &lt;bool doProfile&gt; Var ProfiledSwitch(Var exp, ProfileId 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Non-patching Fastpath operations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OP_GetElementI(const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OP_ProfiledGetElementI(const unaligned OpLayoutDynamicProfile&lt;T&gt;*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OP_SetElementI(const unaligned T* playout, PropertyOperationFlags flags =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OP_ProfiledSetElementI(const unaligned OpLayoutDynamicProfile&lt;T&gt;* playout, PropertyOperationFlags flags =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OP_SetElementIStrict(const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OP_ProfiledSetElementIStrict(const unaligned OpLayoutDynamicProfile&lt;T&gt;*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template&lt;class T&gt; void OP_LdLen(const unaligned T *const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template&lt;class T&gt; void OP_ProfiledLdLen(const unaligned OpLayoutDynamicProfile&lt;T&gt; *const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OP_ProfiledLdThis(Var thisVar, int moduleID,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OP_ProfiledStrictLdThis(Var thisVar,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OP_SetArrayItemI_CI4(const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OP_SetArrayItemC_CI4(const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OP_SetArraySegmentItem_CI4(const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SetArrayLiteralItem(JavascriptArray *arr, uint32 index, T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OP_SetArraySegmentVars(const unaligned OpLayoutAuxiliary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OP_NewScArray(const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&lt;bool Profiled, class T&gt; void ProfiledNewScArray(const unaligned OpLayoutDynamicProfile&lt;T&gt;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OP_ProfiledNewScArray(const unaligned OpLayoutDynamicProfile&lt;T&gt; * playout) { ProfiledNewScArray&lt;true, T&gt;(playout);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OP_ProfiledNewScArray_NoProfile(const unaligned OpLayoutDynamicProfile&lt;T&gt; * playout)  { ProfiledNewScArray&lt;false, T&gt;(playout);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OP_NewScIntArray(const unaligned OpLayoutAuxiliary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OP_NewScFltArray(const unaligned OpLayoutAuxiliary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OP_ProfiledNewScIntArray(const unaligned OpLayoutDynamicProfile&lt;OpLayoutAuxiliary&gt;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OP_ProfiledNewScFltArray(const unaligned OpLayoutDynamicProfile&lt;OpLayoutAuxiliary&gt;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OP_LdArrayHeadSegment(const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GetFunctionExpression();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OP_LdFunctionExpression(const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OP_StFunctionExpression(const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OP_StLocalFunctionExpression(const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OP_StFunctionExpression(Var instance, Var value, PropertyIdIndexType 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OP_LdNewTarget(const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OP_Ld_A(Var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OP_LdLocalObj();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OP_ChkUndecl(Var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OP_ChkNewCallFlag();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OP_EnsureNoRootProperty(uint 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OP_EnsureNoRootRedeclProperty(uint 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OP_ScopedEnsureNoRedeclProperty(Var aValue, uint propertyIdIndex, Var aValue2);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OP_InitUndecl();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OP_InitUndeclSlot(Var aValue, int32 slot);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OP_InitInnerFld(const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OP_InitLetFld(const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OP_InitLocalLetFld(const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OP_InitInnerLetFld(const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OP_InitRootLetFld(const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OP_InitConstFld(const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OP_InitRootConstFld(const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template &lt;class T&gt; inline void DoInitLetFld(const unaligned T * playout, Var instance, PropertyOperationFlags flags =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DoInitConstFld(const unaligned T * playout, Var instance, PropertyOperationFlags flags =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OP_InitClassMember(const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OP_InitClassMemberComputedName(const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OP_InitClassMemberGet(const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OP_InitClassMemberSet(const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OP_InitClassMemberGetComputedName(const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OP_InitClassMemberSetComputedName(const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template&lt;typename T&gt; uint32 LogSizeOf();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T2&gt; inline void OP_LdArr(  uint32 index, RegSlot value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OP_LdArrFunc(const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OP_ReturnDb(const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template&lt;typename T&gt; T GetArrayViewOverflowVal();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T2&gt; inline void OP_StArr( uint32 index, RegSlot value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OP_LdAsmJsSlot(Var instance, const unaligned T* playout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T, typename T2&gt; inline void OP_StSlotPrimitive(const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T, typename T2&gt; inline void OP_LdSlotPrimitive( const unaligned T* playout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OP_LdArrGeneric   ( const unaligned T* playout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OP_LdArrConstIndex( const unaligned T* playout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OP_StArrGeneric   ( const unaligned T* playout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void OP_StArrConstIndex( const unaligned T* playout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OP_LdSlot(Var instance, int32 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OP_LdObjSlot(Var instance, int32 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OP_LdFrameDisplaySlot(Var instance, int32 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OP_LdSlot(Var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OP_ProfiledLdSlot(Var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OP_LdInnerSlot(Var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OP_ProfiledLdInnerSlot(Var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OP_LdInnerObjSlot(Var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OP_ProfiledLdInnerObjSlot(Var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OP_LdEnvSlot(Var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OP_ProfiledLdEnvSlot(Var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OP_LdEnvObj(Var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OP_LdObjSlot(Var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OP_ProfiledLdObjSlot(Var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OP_LdEnvObjSlot(Var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inline Var OP_ProfiledLdEnvObjSlot(Var instance, 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void OP_StSlot(Var instance, int32 slotIndex, Var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void OP_StSlotChkUndecl(Var instance, int32 slotIndex, Var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void OP_StEnvSlot(Var instance, int32 slotIndex1, int32 slotIndex2, Var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void OP_StEnvSlotChkUndecl(Var instance, int32 slotIndex1, int32 slotIndex2, Var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void OP_StObjSlot(Var instance, int32 slotIndex, Var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void OP_StObjSlotChkUndecl(Var instance, int32 slotIndex, Var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void OP_StEnvObjSlot(Var instance, int32 slotIndex1, int32 slotIndex2, Var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void OP_StEnvObjSlotChkUndecl(Var instance, int32 slotIndex1, int32 slotIndex2, Var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void* OP_LdArgCnt();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&lt;bool letArgs&gt; Var LdHeapArgumentsImpl(Var argsArray,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OP_LdHeapArguments(Var argsArray,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OP_LdLetHeapArguments(Var argsArray, 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OP_LdHeapArgsCached(ScriptContext*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OP_LdLetHeapArgsCached(ScriptContext*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OP_LdStackArgPtr();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OP_LdArgumentsFromFrame();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OP_NewScObjectSimple();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OP_NewScObjectLiteral(const unaligned OpLayoutAuxiliary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OP_NewScObjectLiteral_LS(const unaligned OpLayoutAuxiliary * playout, RegSlot&amp; target);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OP_LdPropIds(const unaligned OpLayoutAuxiliary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&lt;bool Profile, bool JITLoopBody&gt; void LoopBodyStart(uint32 loopNumber, LayoutSize layoutSize, bool isFirstIteration);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LoopHeader const * DoLoopBodyStart(uint32 loopNumber, LayoutSize layoutSize, const bool doProfileLoopCheck, bool isFirstIteration);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&lt;bool Profile, bool JITLoopBody&gt; void ProfiledLoopBodyStart(uint32 loopNumber, LayoutSize layoutSize, bool isFirstIteration);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OP_RecordImplicitCall(uint loopNumber);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template &lt;class T, bool Profiled, bool ICIndex&gt; void OP_NewScObject_Impl(const unaligned T* playout, InlineCacheIndex inlineCacheIndex = Js::Constants::NoInlineCacheIndex, const Js::AuxArray&lt;uint32&gt; *spreadIndices 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T, bool Profiled&gt; void OP_NewScObjArray_Impl(const unaligned T* playout, const Js::AuxArray&lt;uint32&gt; *spreadIndices 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OP_NewScObject(const unaligned T* playout) { OP_NewScObject_Impl&lt;T, false, false&gt;(playout);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OP_NewScObjectNoCtorFull(const unaligned T*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OP_NewScObjectSpread(const unaligned T* playout) { OP_NewScObject_Impl&lt;T, false, false&gt;(playout, Js::Constants::NoInlineCacheIndex, m_reader.ReadAuxArray&lt;uint32&gt;(playout-&gt;SpreadAuxOffset, this-&gt;GetFunctionBody()));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OP_NewScObjArray(const unaligned T* playout) { OP_NewScObjArray_Impl&lt;T, false&gt;(playout);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OP_NewScObjArraySpread(const unaligned T* playout) { OP_NewScObjArray_Impl&lt;T, false&gt;(playout, m_reader.ReadAuxArray&lt;uint32&gt;(playout-&gt;SpreadAuxOffset, this-&gt;GetFunctionBody()));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OP_ProfiledNewScObject(const unaligned OpLayoutDynamicProfile&lt;T&gt;* playout) { OP_NewScObject_Impl&lt;T, true, false&gt;(playout);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OP_ProfiledNewScObjectSpread(const unaligned OpLayoutDynamicProfile&lt;T&gt;* playout) { OP_NewScObject_Impl&lt;T, true, false&gt;(playout, Js::Constants::NoInlineCacheIndex, m_reader.ReadAuxArray&lt;uint32&gt;(playout-&gt;SpreadAuxOffset, this-&gt;GetFunctionBody()));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OP_ProfiledNewScObjectWithICIndex(const unaligned OpLayoutDynamicProfile&lt;T&gt;* playout) { OP_NewScObject_Impl&lt;T, true, true&gt;(playout, playout-&gt;inlineCacheIndex);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OP_ProfiledNewScObjArray(const unaligned OpLayoutDynamicProfile2&lt;T&gt;* playout) { OP_NewScObjArray_Impl&lt;T, true&gt;(playout);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OP_ProfiledNewScObjArray_NoProfile(const unaligned OpLayoutDynamicProfile2&lt;T&gt;* playout) { OP_NewScObjArray_Impl&lt;T, false&gt;(playout);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OP_ProfiledNewScObjArraySpread(const unaligned OpLayoutDynamicProfile2&lt;T&gt;* playout) { OP_NewScObjArray_Impl&lt;T, true&gt;(playout, m_reader.ReadAuxArray&lt;uint32&gt;(playout-&gt;SpreadAuxOffset, this-&gt;GetFunctionBody()));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OP_ProfiledNewScObjArraySpread_NoProfile(const unaligned OpLayoutDynamicProfile2&lt;T&gt;* playout) { OP_NewScObjArray_Impl&lt;T, true&gt;(playout, m_reader.ReadAuxArray&lt;uint32&gt;(playout-&gt;SpreadAuxOffset, this-&gt;GetFunctionBody()));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NewScObject_Helper(Var target, ArgSlot ArgCount, const Js::AuxArray&lt;uint32&gt; *spreadIndices 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ProfiledNewScObject_Helper(Var target, ArgSlot ArgCount, ProfileId profileId, InlineCacheIndex inlineCacheIndex, const Js::AuxArray&lt;uint32&gt; *spreadIndices 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T, bool Profiled, bool ICIndex&gt; Var OP_NewScObjectNoArg_Impl(const unaligned T *playout, InlineCacheIndex inlineCacheIndex = Js::Constants::NoInlineCacheIndex);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OP_NewScObject_A_Impl(const unaligned OpLayoutAuxiliary * playout, RegSlot *target 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OP_NewScObject_A(const unaligned OpLayoutAuxiliary * playout) { return OP_NewScObject_A_Impl(playout);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OP_InitCachedFuncs(const unaligned OpLayoutAuxNoReg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OP_GetCachedFunc(Var instance, int32 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OP_CommitScope(const unaligned OpLayoutAuxNoReg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OP_CommitScopeHelper(const unaligned OpLayoutAuxNoReg *playout, const PropertyIdArray *propIds);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OP_TryCatch(const unaligned OpLayoutBr*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ProcessCatch();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ProcessFinally();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ProcessTryCatchBailout(EHBailoutData * innermostEHBailoutData, uint32 tryNestingDepth);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OP_TryFinally(const unaligned OpLayoutBr*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OP_TryFinallyWithYield(const byte* ip, Js::JumpOffset jumpOffset, Js::RegSlot regException, Js::RegSlot regOffset);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OP_ResumeCatch();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OP_ResumeFinally(const byte* ip, Js::JumpOffset jumpOffset, RegSlot exceptionRegSlot, RegSlot offsetRegSlot);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OP_ResumeYield(Var yieldDataVar, RegSlot yieldStarIterator = Js::Constants::NoRegister);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OP_IsInst(const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OP_InitClass(const unaligned OpLayoutT_Class&lt;T&gt;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OP_LdSuper(ScriptContext 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OP_LdSuperCtor(ScriptContext 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OP_ScopedLdSuper(ScriptContext 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Var OP_ScopedLdSuperCtor(ScriptContext *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OP_LdElementUndefined(const unaligned OpLayoutT_ElementU&lt;T&gt;*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OP_LdLocalElementUndefined(const unaligned OpLayoutT_ElementRootU&lt;T&gt;*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OP_LdElementUndefinedScoped(const unaligned OpLayoutT_ElementScopedU&lt;T&gt;*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OP_SpreadArrayLiteral(const unaligned OpLayoutReg2Aux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template &lt;LayoutSize layoutSize,bool profiled&gt; const byte * OP_ProfiledLoopStart(const byte *ip);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&lt;LayoutSize layoutSize,bool profiled&gt; const byte * OP_ProfiledLoopEnd(const byte *ip);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&lt;LayoutSize layoutSize,bool profiled&gt; const byte * OP_ProfiledLoopBodyStart(const byte *ip);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OP_ApplyArgs(const unaligned OpLayoutT_Reg5&lt;T&gt;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OP_EmitTmpRegCount(const unaligned OpLayoutT_Unsigned1&lt;T&gt; * ip);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InnerScopeFromIndex(uint32 index)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SetInnerScopeFromIndex(uint32 index, Var scope);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OP_NewInnerScopeSlots(uint index, uint count, int scopeIndex, ScriptContext *scriptContext, FunctionBody *functionBody);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OP_CloneInnerScopeSlots(const unaligned OpLayoutT_Unsigned1&lt;T&gt; *playout);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OP_CloneBlockScope(const unaligned OpLayoutT_Unsigned1&lt;T&gt; *playout);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OP_LdFrameDisplay(void *argHead, void *argEnv, ScriptContext *scriptContext);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OP_LdFrameDisplaySetLocal(void *argHead, void *argEnv, ScriptContext *scriptContext);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&lt;bool innerFD&gt; FrameDisplay * OP_LdFrameDisplayNoParent(void *argHead, ScriptContext *scriptContext);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OP_LdFuncExprFrameDisplaySetLocal(void *argHead1, void *argHead2, ScriptContext *scriptContext);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OP_LdInnerFrameDisplay(void *argHead, void *argEnv, ScriptContext *scriptContext);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 OP_LdInnerFrameDisplayNoParent(void *argHead, ScriptContext *scriptContext);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OP_NewStackScFunc(const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OP_NewInnerStackScFunc(const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OP_DeleteFld(const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OP_DeleteLocalFld(const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OP_DeleteRootFld(const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OP_DeleteFldStrict(const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OP_DeleteRootFldStrict(const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OP_ScopedDeleteFld(const unaligned OpLayoutT_ElementScopedC&lt;T&gt;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OP_ScopedDeleteFldStrict(const unaligned OpLayoutT_ElementScopedC&lt;T&gt;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OP_ScopedLdInst(const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&lt;typename T&gt; void OP_ScopedInitFunc(const unaligned OpLayoutT_ElementScopedC&lt;T&gt;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OP_ClearAttributes(const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OP_InitGetFld(const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OP_InitSetFld(const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OP_InitSetElemI(const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OP_InitGetElemI(const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OP_InitComputedProperty(const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template &lt;class T&gt; void OP_InitProto(const unaligned T *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CallLoopBody(JavascriptMethod 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CallAsmJsLoopBody(JavascriptMethod 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DoInterruptProbe();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CheckIfLoopIsHot(uint profiledLoopCounter);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CheckAndResetImplicitCall(DisableImplicitFlags prevDisableImplicitFlags,ImplicitCallFlags 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class PushPopFrameHelper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public: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PushPopFrameHelper(InterpreterStackFrame *interpreterFrame, void *returnAddress, void *addressOfReturnAddress)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: m_threadContext(interpreterFrame-&gt;GetScriptContext()-&gt;GetThreadContext()), m_interpreterFrame(interpreterFrame), m_isHiddenFrame(false)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interpreterFrame-&gt;returnAddress = returnAddress; // Ensure these are set before pushing to interpreter frame list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interpreterFrame-&gt;addressOfReturnAddress = addressOfReturnAddress;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(interpreterFrame-&gt;GetFunctionBody()-&gt;GetIsAsmJsFunction())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m_isHiddenFrame =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m_threadContext-&gt;PushInterpreterFrame(interpreterFrame);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~ PushPopFrameHelper()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(!m_isHiddenFrame)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Js::InterpreterStackFrame *interpreterFrame = m_threadContext-&gt;PopInterpreterFrame();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AssertMsg(interpreterFrame == m_interpreterFrame,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"Interpreter frame chain corrupted?");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private: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ThreadContext *m_threadContext;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InterpreterStackFrame *m_interpreterFrame;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bool m_isHiddenFrame;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InlineCache* GetInlineCache(uint cacheIndex)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Assert(this-&gt;inlineCaches !=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Assert(cacheIndex &lt; this-&gt;inlineCacheCount);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reinterpret_cast&lt;InlineCache *&gt;(this-&gt;inlineCaches[cacheIndex]);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IsInstInlineCache* GetIsInstInlineCache(uint cacheIndex)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m_functionBody-&gt;GetIsInstInlineCache(cacheIndex);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 PropertyId GetPropertyIdFromCacheId(uint cacheIndex)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m_functionBody-&gt;GetPropertyIdFromCacheId(cacheIndex);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InitializeStackFunctions(StackScriptFunction * scriptFunctions);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StackScriptFunction * GetStackNestedFunction(uint 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SetExecutingStackFunction(ScriptFunction * scriptFunction);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friend class StackScriptFunction;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InitializeClosures();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SetLocalFrameDisplay(FrameDisplay *frameDisplay);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 GetLocalClosure() const;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SetLocalClosure(Var closure);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TrySetRetOffset();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 Used to track how many interpreter stack frames we have on stack.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class InterpreterThunkStackCountTracker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public: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InterpreterThunkStackCountTracker()  { ++s_count;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~InterpreterThunkStackCountTracker() { --s_count;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static int GetCount() { return s_count;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private: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__declspec(thread) static int s_count;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} // namespace Js</w:t>
      </w:r>
    </w:p>
    <w:p w:rsidR="008C403B" w:rsidRDefault="008C403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 w:rsidRPr="008C403B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"RuntimeLanguagePch.h"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"EHBailoutData.h"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"Library\JavascriptRegularExpression.h"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"ByteCode\OpCodeUtilAsmJs.h"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"Language\InterpreterStackFrame.h"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"Library\JavascriptGeneratorFunction.h"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"Bytecode\ByteCodeDumper.h"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macros PROCESS_INtoOUT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This set of macros defines standard patterns for processing OpCodes in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RcInterpreter::Run().  Each macro is named for "in" - "out":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8C403B">
        <w:rPr>
          <w:rFonts w:ascii="Consolas" w:hAnsi="Consolas" w:cs="Consolas"/>
          <w:sz w:val="18"/>
          <w:szCs w:val="18"/>
          <w:lang w:val="pt-BR"/>
        </w:rPr>
        <w:t>/// - A: Var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8C403B">
        <w:rPr>
          <w:rFonts w:ascii="Consolas" w:hAnsi="Consolas" w:cs="Consolas"/>
          <w:sz w:val="18"/>
          <w:szCs w:val="18"/>
          <w:lang w:val="pt-BR"/>
        </w:rPr>
        <w:t>/// - I: Integer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8C403B">
        <w:rPr>
          <w:rFonts w:ascii="Consolas" w:hAnsi="Consolas" w:cs="Consolas"/>
          <w:sz w:val="18"/>
          <w:szCs w:val="18"/>
          <w:lang w:val="pt-BR"/>
        </w:rPr>
        <w:t>/// - R: Double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- X: Nothing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Examples: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- "A2toA1" reads two registers, each storing an Var, and writes a single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  register with a new Var.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- "A1I1toA2" reads two registers, first an Var and second an Int32, then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  writes two Var registers.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Although these could use lookup tables to standard OpLayout types, this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additional indirection would slow the main interpreter loop further by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preventing the main 'switch' statement from using the OpCode to become a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 direct local-function jump.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PROCESS_FALLTHROUGH(name, func)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PROCESS_FALLTHROUGH_COMMON(name,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PROCESS_READ_LAYOUT(name, layout,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CompileAssert(OpCodeInfo&lt;OpCode::name&gt;::Layout == OpLayoutType::layout);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const unaligned OpLayout##layout##suffix * playout = m_reader.layout##suffix(ip);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Assert((playout != nullptr) == (Js::OpLayoutType::##layout != Js::OpLayoutType::Empty)); // Make sure playout is used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PROCESS_NOP_COMMON(name, layout,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PROCESS_NOP(name, layout) PROCESS_NOP_COMMON(name, layout,)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PROCESS_CUSTOM_COMMON(name, func, layout,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func(playout);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PROCESS_CUSTOM(name, func, layout) PROCESS_CUSTOM_COMMON(name, func, layout,)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PROCESS_CUSTOM_L_COMMON(name, func, layout, regslot,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func(playout);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PROCESS_CUSTOM_L(name, func, layout, regslot) PROCESS_CUSTOM_L_COMMON(name, func, layout, regslot,)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PROCESS_CUSTOM_L_Arg_COMMON(name, func, suffix) PROCESS_CUSTOM_L_COMMON(name, func, Arg, Arg, suffix)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PROCESS_CUSTOM_L_Arg2_COMMON(name, func, layout, suffix) PROCESS_CUSTOM_L_COMMON(name, func, layout, Arg, suffix)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PROCESS_CUSTOM_L_Arg(name, func) PROCESS_CUSTOM_L_COMMON(name, func, Arg, Arg,)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PROCESS_CUSTOM_ArgNoSrc_COMMON(name, func, suffix) PROCESS_CUSTOM_COMMON(name, func, ArgNoSrc, suffix)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PROCESS_CUSTOM_ArgNoSrc(name, func) PROCESS_CUSTOM_COMMON(name, func, ArgNoSrc,)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PROCESS_CUSTOM_L_R0_COMMON(name, func, layout, suffix) PROCESS_CUSTOM_L_COMMON(name, func, layout, R0, suffix)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PROCESS_CUSTOM_L_R0(name, func, layout) PROCESS_CUSTOM_L_COMMON(name, func, layout, R0,)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PROCESS_CUSTOM_L_Value_COMMON(name, func, layout, suffix) PROCESS_CUSTOM_L_COMMON(name, func, layout, Value, suffix)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PROCESS_CUSTOM_L_Value(name, func, layout) PROCESS_CUSTOM_L_COMMON(name, func, layout, Value,)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PROCESS_TRY(name, func)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Br,);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func(playout);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ip = m_reader.GetIP();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PROCESS_EMPTY(name, func)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Empty, 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ip = m_reader.GetIP();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PROCESS_TRYBR2_COMMON(name,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func((const byte*)(playout + 1), playout-&gt;RelativeJumpOffset, playout-&gt;R1, playout-&gt;R2);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ip = m_reader.GetIP();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PROCESS_CALL_COMMON(name, func, layout,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func(playout);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PROCESS_CALL(name, func, layout) PROCESS_CALL_COMMON(name, func, layout,)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PROCESS_CALL_FLAGS_COMMON(name, func, layout, flags,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func(playout, flags);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PROCESS_CALL_FLAGS(name, func, layout, regslot) PROCESS_CALL_FLAGS_COMMON(name, func, layout, regslot,)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PROCESS_CALL_FLAGS_None_COMMON(name, func, layout, suffix) PROCESS_CALL_FLAGS_COMMON(name, func, layout, CallFlags_None, suffix)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PROCESS_CALL_FLAGS_None(name, func, layout) PROCESS_CALL_FLAGS_COMMON(name, func, layout, CallFlags_None,)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PROCESS_CALL_FLAGS_Value_COMMON(name, func, layout, suffix) PROCESS_CALL_FLAGS_COMMON(name, func, layout, CallFlags_Value, suffix)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PROCESS_CALL_FLAGS_Value(name, func, layout) PROCESS_CALL_FLAGS_COMMON(name, func, layout, CallFlags_Value,)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PROCESS_CALL_FLAGS_CallEval_COMMON(name, func, layout, suffix) PROCESS_CALL_FLAGS_COMMON(name, func, layout, CallFlags_ExtraArg, suffix)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PROCESS_CALL_FLAGS_CallEval(name, func, layout) PROCESS_CALL_FLAGS_COMMON(name, func, layout, CallFlags_ExtraArg,)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PROCESS_A1toXX_ALLOW_STACK_COMMON(name,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func(GetRegAllowStackVar(playout-&gt;R0));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PROCESS_A1toXX_COMMON(name,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func(GetReg(playout-&gt;R0));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PROCESS_A1toXX(name, func) PROCESS_A1toXX_COMMON(name,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PROCESS_A1toXXMem_COMMON(name,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func(GetReg(playout-&gt;R0), GetScriptContext());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PROCESS_A1toXXMem(name, func) PROCESS_A1toXXMem_COMMON(name,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PROCESS_A1toXXMemNonVar_COMMON(name, func, type,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func((type)GetNonVarReg(playout-&gt;R0), GetScriptContext());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PROCESS_A1toXXMemNonVar(name, func, type) PROCESS_A1toXXMemNonVar_COMMON(name, func, type,)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PROCESS_XXtoA1_COMMON(name,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PROCESS_XXtoA1(name, func) PROCESS_XXtoA1_COMMON(name,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PROCESS_XXtoA1NonVar_COMMON(name,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PROCESS_XXtoA1NonVar(name, func) PROCESS_XXtoA1NonVar_COMMON(name,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PROCESS_XXtoA1Mem_COMMON(name,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PROCESS_XXtoA1Mem(name, func) PROCESS_XXtoA1Mem_COMMON(name,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PROCESS_A1toA1_ALLOW_STACK_COMMON(name,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SetRegAllowStackVar(playout-&gt;R0,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func(GetRegAllowStackVar(playout-&gt;R1)));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PROCESS_A1toA1_ALLOW_STACK(name, func) PROCESS_A1toA1_ALLOW_STACK_COMMON(name,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func(GetReg(playout-&gt;R1)));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PROCESS_A1toA1(name, func) PROCESS_A1toA1_COMMON(name,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PROCESS_A1toA1Profiled_COMMON(name,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ProfiledReg2,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func(GetReg(playout-&gt;R1), playout-&gt;profileId));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PROCESS_A1toA1Profiled(name, func) PROCESS_A1toA1Profiled_COMMON(name,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PROCESS_A1toA1CallNoArg_COMMON(name, func, layout,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func(playout));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PROCESS_A1toA1CallNoArg(name, func, layout) PROCESS_A1toA1CallNoArg_COMMON(name, func, layout,)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func(GetReg(playout-&gt;R1),GetScriptContext()));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PROCESS_A1toA1Mem(name, func) PROCESS_A1toA1Mem_COMMON(name,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func(GetNonVarReg(playout-&gt;R1)));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PROCESS_A1toA1NonVar(name, func) PROCESS_A1toA1NonVar_COMMON(name,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PROCESS_A1toA1MemNonVar_COMMON(name,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func(GetNonVarReg(playout-&gt;R1),GetScriptContext()));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PROCESS_A1toA1MemNonVar(name, func) PROCESS_A1toA1MemNonVar_COMMON(name,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PROCESS_INNERtoA1_COMMON(name,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InnerScopeFromIndex(playout-&gt;C1));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PROCESS_INNERtoA1(name, fun) PROCESS_INNERtoA1_COMMON(name,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PROCESS_U1toINNERMemNonVar_COMMON(name,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SetInnerScopeFromIndex(playout-&gt;C1, func(GetScriptContext()));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PROCESS_U1toINNERMemNonVar(name, func) PROCESS_U1toINNERMemNonVar_COMMON(name,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PROCESS_XXINNERtoA1MemNonVar_COMMON(name,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func(InnerScopeFromIndex(playout-&gt;C1), 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PROCESS_XXINNERtoA1MemNonVar(name, func) PROCESS_XXINNERtoA1MemNonVar_COMMON(name,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PROCESS_A1INNERtoA1MemNonVar_COMMON(name,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Reg2Int1,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func(InnerScopeFromIndex(playout-&gt;C1), GetNonVarReg(playout-&gt;R1), 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PROCESS_A1LOCALtoA1MemNonVar(name, func) PROCESS_A1LOCALtoA1MemNonVar_COMMON(name,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PROCESS_LOCALI1toA1_COMMON(name,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func(this-&gt;localClosure, playout-&gt;C1));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PROCESS_LOCALI1toA1(name, func) PROCESS_LOCALI1toA1_COMMON(name,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PROCESS_A1I1toA1_COMMON(name,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Reg2Int1,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func(GetReg(playout-&gt;R1), playout-&gt;C1));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PROCESS_A1I1toA1(name, func) PROCESS_A1I1toA1_COMMON(name,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PROCESS_A1I1toA1Mem_COMMON(name,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Reg2Int1,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func(GetReg(playout-&gt;R1), playout-&gt;C1, 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PROCESS_A1I1toA1Mem(name, func) PROCESS_A1I1toA1Mem_COMMON(name,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PROCESS_RegextoA1_COMMON(name,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func(this-&gt;m_functionBody-&gt;GetLiteralRegex(playout-&gt;C1), 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PROCESS_RegextoA1(name, func) PROCESS_RegextoA1_COMMON(name,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PROCESS_A2toXX_COMMON(name,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func(GetReg(playout-&gt;R0), GetReg(playout-&gt;R1));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PROCESS_A2toXX(name, func) PROCESS_A2toXX_COMMON(name,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PROCESS_A2toXXMemNonVar_COMMON(name,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func(GetNonVarReg(playout-&gt;R0), GetNonVarReg(playout-&gt;R1), GetScriptContext());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PROCESS_A2toXXMemNonVar(name, func) PROCESS_A2toXXMemNonVar_COMMON(name,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PROCESS_A1NonVarToA1_COMMON(name,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func(GetNonVarReg(playout-&gt;R1)));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PROCESS_A2NonVarToA1Reg_COMMON(name,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Reg3,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func(GetNonVarReg(playout-&gt;R1), playout-&gt;R2));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PROCESS_A2toA1Mem_COMMON(name,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Reg3,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func(GetReg(playout-&gt;R1), GetReg(playout-&gt;R2),GetScriptContext()));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PROCESS_A2toA1Mem(name, func) PROCESS_A2toA1Mem_COMMON(name,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PROCESS_A2toA1MemProfiled_COMMON(name,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ProfiledReg3,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func(GetReg(playout-&gt;R1), GetReg(playout-&gt;R2),GetScriptContext(), playout-&gt;profileId));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PROCESS_A2toA1MemProfiled(name, func) PROCESS_A2toA1MemProfiled_COMMON(name,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PROCESS_A2toA1NonVar_COMMON(name,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Reg3,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func(GetNonVarReg(playout-&gt;R1), GetNonVarReg(playout-&gt;R2)));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PROCESS_A2toA1NonVar(name, func) PROCESS_A2toA1NonVar_COMMON(name,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PROCESS_A2toA1MemNonVar_COMMON(name,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Reg3,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func(GetNonVarReg(playout-&gt;R1), GetNonVarReg(playout-&gt;R2),GetScriptContext()));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PROCESS_A2toA1MemNonVar(name, func) PROCESS_A2toA1MemNonVar_COMMON(name,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PROCESS_CMMem_COMMON(name,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Reg3,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func(GetReg(playout-&gt;R1), GetReg(playout-&gt;R2), GetScriptContext()) ? JavascriptBoolean::OP_LdTrue(GetScriptContext()) 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JavascriptBoolean::OP_LdFalse(GetScriptContext()));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PROCESS_CMMem(name, func) PROCESS_CMMem_COMMON(name,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PROCESS_ELEM_RtU_to_XX_COMMON(name,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ElementRootU,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func(playout-&gt;PropertyIdIndex);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PROCESS_ELEM_RtU_to_XX(name, func) PROCESS_ELEM_RtU_to_XX_COMMON(name,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PROCESS_ELEM_C2_to_XX_COMMON(name,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ElementScopedC,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func(GetEnvForEvalCode(), playout-&gt;PropertyIdIndex, GetReg(playout-&gt;Value));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PROCESS_ELEM_C2_to_XX(name, func) PROCESS_ELEM_C2_to_XX_COMMON(name,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PROCESS_GET_ELEM_SLOT_FB_COMMON(name,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ElementSlot,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func((FrameDisplay*)GetNonVarReg(playout-&gt;Instance), reinterpret_cast&lt;Js::FunctionProxy**&gt;(this-&gt;m_functionBody-&gt;GetNestedFuncReference(playout-&gt;SlotIndex))));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PROCESS_GET_ELEM_SLOT_FB(name, func) PROCESS_GET_ELEM_SLOT_FB_COMMON(name,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PROCESS_GET_SLOT_FB_COMMON(name,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ElementSlotI1,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func(this-&gt;GetFrameDisplayForNestedFunc(), reinterpret_cast&lt;Js::FunctionProxy**&gt;(this-&gt;m_functionBody-&gt;GetNestedFuncReference(playout-&gt;SlotIndex))));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PROCESS_GET_SLOT_FB(name, func) PROCESS_GET_SLOT_FB_COMMON(name,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PROCESS_GET_ELEM_IMem_COMMON(name,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ElementI,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func(GetReg(playout-&gt;Instance), GetReg(playout-&gt;Element), 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PROCESS_GET_ELEM_IMem(name, func) PROCESS_GET_ELEM_IMem_COMMON(name,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PROCESS_GET_ELEM_IMem_Strict_COMMON(name,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ElementI,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func(GetReg(playout-&gt;Instance), GetReg(playout-&gt;Element), GetScriptContext(), PropertyOperation_StrictMode));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PROCESS_GET_ELEM_IMem_Strict(name, func) PROCESS_GET_ELEM_IMem_Strict_COMMON(name,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PROCESS_BR(name, func)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Br,);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ip = func(playout);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BYTECODE_BRANCH_ISLAND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PROCESS_BRLONG(name, func)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BrLong,);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ip = func(playout);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PROCESS_BRS(name,func) 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BrS,);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(func(playout-&gt;val,GetScriptContext()))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PROCESS_BRB_COMMON(name,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(func(GetReg(playout-&gt;R1)))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PROCESS_BRB(name, func) PROCESS_BRB_COMMON(name,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PROCESS_BRB_ALLOW_STACK_COMMON(name,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(func(GetRegAllowStackVar(playout-&gt;R1)))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PROCESS_BRB_ALLOW_STACK(name, func) PROCESS_BRB_ALLOW_STACK_COMMON(name,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>#define PROCESS_BRBS_COMMON(name,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(func(GetReg(playout-&gt;R1), GetScriptContext()))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PROCESS_BRBS(name, func) PROCESS_BRBS_COMMON(name,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PROCESS_BRBReturnP1toA1_COMMON(name, func, type,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SetReg(playout-&gt;R1, func((type)GetNonVarReg(playout-&gt;R2)));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(!GetReg(playout-&gt;R1))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PROCESS_BRBReturnP1toA1(name, func, type) PROCESS_BRBReturnP1toA1_COMMON(name, func, type,)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PROCESS_BRBMem_ALLOW_STACK_COMMON(name,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BrReg1,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(func(GetRegAllowStackVar(playout-&gt;R1),GetScriptContext()))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PROCESS_BRBMem_ALLOW_STACK(name, func) PROCESS_BRBMem_ALLOW_STACK_COMMON(name,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PROCESS_BRCMem_COMMON(name, func,suffix)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BrReg2,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(func(GetReg(playout-&gt;R1), GetReg(playout-&gt;R2),GetScriptContext()))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PROCESS_BRCMem(name, func) PROCESS_BRCMem_COMMON(name,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PROCESS_BRPROP(name, func)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BrProperty,);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(func(GetReg(playout-&gt;Instance), playout-&gt;PropertyIdIndex, GetScriptContext()))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PROCESS_BRLOCALPROP(name, func)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BrLocalProperty,);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(func(this-&gt;localClosure, playout-&gt;PropertyIdIndex, GetScriptContext()))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PROCESS_BRENVPROP(name, func)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BrEnvProperty,);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(func(LdEnv(), playout-&gt;SlotIndex, playout-&gt;PropertyIdIndex, GetScriptContext()))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= m_reader.SetCurrentRelativeOffset(ip, playout-&gt;RelativeJumpOffset);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PROCESS_W1(name, func)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W1,);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func(playout-&gt;C1, GetScriptContext());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PROCESS_U1toA1_COMMON(name,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func(playout-&gt;C1,GetScriptContext()));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PROCESS_U1toA1(name, func) PROCESS_U1toA1_COMMON(name,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PROCESS_U1toA1NonVar_COMMON(name,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func(playout-&gt;C1));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PROCESS_U1toA1NonVar(name, func) PROCESS_U1toA1NonVar_COMMON(name,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PROCESS_U1toA1NonVar_FuncBody_COMMON(name,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Reg1Unsigned1,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func(playout-&gt;C1,GetScriptContext(), this-&gt;m_functionBody));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PROCESS_U1toA1NonVar_FuncBody(name, func) PROCESS_U1toA1NonVar_FuncBody_COMMON(name,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PROCESS_A1I2toXXNonVar_FuncBody(name, func) PROCESS_A1I2toXXNonVar_FuncBody_COMMON(name,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PROCESS_A1I2toXXNonVar_FuncBody_COMMON(name,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Reg3,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func(playout-&gt;R0, playout-&gt;R1, playout-&gt;R2, GetScriptContext(), this-&gt;m_functionBody);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PROCESS_A1U1toXX_COMMON(name,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PROCESS_READ_LAYOUT(name, Reg1Unsigned1,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func(GetNonVarReg(playout-&gt;R0), playout-&gt;C1);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PROCESS_A1U1toXX(name, func) PROCESS_A1U1toXX_COMMON(name,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PROCESS_EnvU1toXX_COMMON(name,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Unsigned1,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func(LdEnv(), playout-&gt;C1);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PROCESS_EnvU1toXX(name, func) PROCESS_EnvU1toXX_COMMON(name,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PROCESS_GET_ELEM_SLOTNonVar_COMMON(name, func, layout,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SetNonVarReg(playout-&gt;Value, func(GetNonVarReg(playout-&gt;Instance), playout));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PROCESS_GET_ELEM_SLOTNonVar(name, func, layout) PROCESS_GET_ELEM_SLOTNonVar_COMMON(name, func, layout,)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PROCESS_GET_ELEM_LOCALSLOTNonVar_COMMON(name, func, layout,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SetNonVarReg(playout-&gt;Value, func((Var*)GetLocalClosure(), playout));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PROCESS_GET_ELEM_LOCALSLOTNonVar(name, func, layout) PROCESS_GET_ELEM_LOCALSLOTNonVar_COMMON(name, func, layout,)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PROCESS_GET_ELEM_INNERSLOTNonVar_COMMON(name, func, layout,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SetNonVarReg(playout-&gt;Value, func(InnerScopeFromIndex(playout-&gt;SlotIndex1), playout));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PROCESS_GET_ELEM_INNERSLOTNonVar(name, func, layout) PROCESS_GET_ELEM_INNERSLOTNonVar_COMMON(name, func, layout,)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PROCESS_GET_ELEM_ENVSLOTNonVar_COMMON(name, func, layout,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layout,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SetNonVarReg(playout-&gt;Value, func(LdEnv(), playout));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PROCESS_GET_ELEM_ENVSLOTNonVar(name, func, layout) PROCESS_GET_ELEM_ENVSLOTNonVar_COMMON(name, func, layout,)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PROCESS_SET_ELEM_SLOTNonVar_COMMON(name,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ElementSlot,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func(GetNonVarReg(playout-&gt;Instance), playout-&gt;SlotIndex, GetRegAllowStackVarEnableOnly(playout-&gt;Value));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PROCESS_SET_ELEM_SLOTNonVar(name, func) PROCESS_SET_ELEM_SLOTNonVar_COMMON(name,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PROCESS_SET_ELEM_LOCALSLOTNonVar_COMMON(name,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ElementSlotI1,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func((Var*)GetLocalClosure(), playout-&gt;SlotIndex, GetRegAllowStackVarEnableOnly(playout-&gt;Value));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PROCESS_SET_ELEM_LOCALSLOTNonVar(name, func) PROCESS_SET_ELEM_LOCALSLOTNonVar_COMMON(name,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PROCESS_SET_ELEM_INNERSLOTNonVar_COMMON(name,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ElementSlotI2,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func(InnerScopeFromIndex(playout-&gt;SlotIndex1), playout-&gt;SlotIndex2, GetRegAllowStackVarEnableOnly(playout-&gt;Value));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PROCESS_SET_ELEM_INNERSLOTNonVar(name, func) PROCESS_SET_ELEM_INNERSLOTNonVar_COMMON(name,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PROCESS_SET_ELEM_ENVSLOTNonVar_COMMON(name,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ElementSlotI2,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func(LdEnv(), playout-&gt;SlotIndex1, playout-&gt;SlotIndex2, GetRegAllowStackVarEnableOnly(playout-&gt;Value));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PROCESS_SET_ELEM_ENVSLOTNonVar(name, func) PROCESS_SET_ELEM_ENVSLOTNonVar_COMMON(name,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 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PROCESS_A3toA1Mem_COMMON(name,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Reg4,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func(GetReg(playout-&gt;R1), GetReg(playout-&gt;R2), GetReg(playout-&gt;R3), 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PROCESS_A3toA1Mem(name, func) PROCESS_A3toA1Mem_COMMON(name,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 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PROCESS_A2I1toA1Mem_COMMON(name,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Reg3B1,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func(GetReg(playout-&gt;R1), GetReg(playout-&gt;R2), playout-&gt;B3, GetScriptContext()));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PROCESS_A2I1toA1Mem(name, func) PROCESS_A2I1toA1Mem_COMMON(name,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 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PROCESS_A2I1toXXMem_COMMON(name,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Reg2B1,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func(GetReg(playout-&gt;R0), GetReg(playout-&gt;R1), playout-&gt;B2, scriptContext);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PROCESS_A2I1toXXMem(name, func) PROCESS_A2I1toXXMem_COMMON(name,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 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PROCESS_A3I1toXXMem_COMMON(name, func, suffix)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PROCESS_READ_LAYOUT(name, Reg3B1, suffix);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func(GetReg(playout-&gt;R0), GetReg(playout-&gt;R1), GetReg(playout-&gt;R2), playout-&gt;B3, scriptContext);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PROCESS_A3I1toXXMem(name, func) PROCESS_A3I1toXXMem_COMMON(name, func,)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PROCESS_IP_TARG_IMPL(name, func, layoutSize)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Assert(!switchProfileMode);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ip = func&lt;layoutSize, INTERPRETERPROFILE&gt;(ip);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if(switchProfileMode)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m_reader.SetIP(ip);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nullptr;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PROCESS_IP_TARG_IMPL(name, func, layoutSize)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case OpCode::name: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ip = func&lt;layoutSize, INTERPRETERPROFILE&gt;(ip);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break;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PROCESS_IP_TARG_COMMON(name, func, suffix) PROCESS_IP_TARG##suffix(name, func)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PROCESS_IP_TARG_Large(name, func) PROCESS_IP_TARG_IMPL(name, func, Js::LargeLayout)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PROCESS_IP_TARG_Medium(name, func) PROCESS_IP_TARG_IMPL(name, func, Js::MediumLayout)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PROCESS_IP_TARG_Small(name, func) PROCESS_IP_TARG_IMPL(name, func, Js::SmallLayout)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namespace 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extern const __declspec(selectany) uint32 TypedArrayViewMask[]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(uint32)~0 //TYPE_INT8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, (uint32)~0 //TYPE_UINT8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, (uint32)~1 //TYPE_INT16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, (uint32)~1 //TYPE_UINT16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, (uint32)~3 //TYPE_INT32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, (uint32)~3 //TYPE_UINT32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, (uint32)~3 //TYPE_FLOAT32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, (uint32)~7 //TYPE_FLOAT64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#ifndef TEMP_DISABLE_ASMJS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typedef void(InterpreterStackFrame::*ArrFunc)(uint32, RegSlot);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const ArrFunc InterpreterStackFrame::StArrFunc[8]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&amp;InterpreterStackFrame::OP_StArr&lt;int8&gt;,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&amp;InterpreterStackFrame::OP_StArr&lt;uint8&gt;,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&amp;InterpreterStackFrame::OP_StArr&lt;int16&gt;,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&amp;InterpreterStackFrame::OP_StArr&lt;uint16&gt;,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&amp;InterpreterStackFrame::OP_StArr&lt;int32&gt;,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&amp;InterpreterStackFrame::OP_StArr&lt;uint32&gt;,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&amp;InterpreterStackFrame::OP_StArr&lt;float&gt;,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&amp;InterpreterStackFrame::OP_StArr&lt;double&gt;,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const ArrFunc InterpreterStackFrame::LdArrFunc[8]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&amp;InterpreterStackFrame::OP_LdArr&lt;int8&gt;,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&amp;InterpreterStackFrame::OP_LdArr&lt;uint8&gt;,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&amp;InterpreterStackFrame::OP_LdArr&lt;int16&gt;,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&amp;InterpreterStackFrame::OP_LdArr&lt;uint16&gt;,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&amp;InterpreterStackFrame::OP_LdArr&lt;int32&gt;,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&amp;InterpreterStackFrame::OP_LdArr&lt;uint32&gt;,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&amp;InterpreterStackFrame::OP_LdArr&lt;float&gt;,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&amp;InterpreterStackFrame::OP_LdArr&lt;double&gt;,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InterpreterStackFrame::InnerScopeFromRegSlot(RegSlot reg)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InnerScopeFromIndex(reg - m_functionBody-&gt;FirstInnerScopeReg());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InterpreterStackFrame::InnerScopeFromIndex(uint32 index)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(index &gt;= m_functionBody-&gt;GetInnerScopeCount())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AssertMsg(false, "Illegal byte code: bad inner scope index");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Js::Throw::FatalInternalError();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Assert(this-&gt;innerScopeArray !=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this-&gt;innerScopeArray[index];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InterpreterStackFrame::SetInnerScopeFromIndex(uint32 index, Var scope)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(index &gt;= m_functionBody-&gt;GetInnerScopeCount())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AssertMsg(false, "Illegal byte code: bad inner scope index");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Js::Throw::FatalInternalError();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Assert(this-&gt;innerScopeArray !=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this-&gt;innerScopeArray[index] = scope;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const int k_stackFrameVarCount = (sizeof(InterpreterStackFrame) + sizeof(Var) - 1) /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InterpreterStackFrame::Setup::Setup(Js::ScriptFunction * function, Js::Arguments&amp; args, bool inlinee)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: function(function), inParams(args.Values), inSlotsCount(args.Info.Count), executeFunction(function-&gt;GetFunctionBody()), callFlags(args.Info.Flags), bailedOutOfInlinee(inlinee)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SetupInternal();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InterpreterStackFrame::Setup::Setup(Js::ScriptFunction * function, Var * inParams, int inSlotsCount, bool inlinee)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: function(function), inParams(inParams), inSlotsCount(inSlotsCount), executeFunction(function-&gt;GetFunctionBody()), callFlags(CallFlags_None), bailedOutOfInlinee(inlinee)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SetupInternal();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InterpreterStackFrame::Setup::SetupInternal()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(this-&gt;function-&gt;GetHasInlineCaches() &amp;&amp; Js::ScriptFunctionWithInlineCache::Is(this-&gt;function))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this-&gt;inlineCaches = Js::ScriptFunctionWithInlineCache::FromVar(this-&gt;function)-&gt;GetInlineCaches();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this-&gt;inlineCaches = this-&gt;executeFunction-&gt;GetInlineCaches();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this-&gt;inlineCacheCount = this-&gt;executeFunction-&gt;GetInlineCacheCount();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Compute the amount of memory needed on the stack: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- We compute this in 'Atoms' instead of 'bytes' to keep everything natural word aligned.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this-&gt;localCount = this-&gt;executeFunction-&gt;GetLocalsCount();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extraVarCount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(Js::DynamicProfileInfo::EnableImplicitCallFlags(this-&gt;executeFunction))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extraVarCount += (sizeof(ImplicitCallFlags) * this-&gt;executeFunction-&gt;GetLoopCount() + sizeof(Var) - 1) /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this-&gt;varAllocCount = k_stackFrameVarCount + localCount + this-&gt;executeFunction-&gt;GetOutParamsDepth() + extraVarCount + this-&gt;executeFunction-&gt;GetInnerScopeCount();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(this-&gt;executeFunction-&gt;DoStackNestedFunc() &amp;&amp; this-&gt;executeFunction-&gt;GetNestedCount() != 0)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Track stack funcs...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this-&gt;varAllocCount += (sizeof(StackScriptFunction) * this-&gt;executeFunction-&gt;GetNestedCount()) /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(!this-&gt;bailedOutOfInlinee)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Frame display (if environment depth is statically known)...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(this-&gt;executeFunction-&gt;DoStackFrameDisplay())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uint16 envDepth = this-&gt;executeFunction-&gt;GetEnvDepth();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Assert(envDepth != (uint16)-1);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this-&gt;varAllocCount += sizeof(FrameDisplay) / sizeof(Var) + (envDepth + 1);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...and scope slots (if any)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(this-&gt;executeFunction-&gt;DoStackScopeSlots())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uint32 scopeSlots = this-&gt;executeFunction-&gt;scopeSlotArraySize;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Assert(scopeSlots != 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this-&gt;varAllocCount += scopeSlots + Js::ScopeSlots::FirstSlotIndex;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InterpreterStackFrame::Setup::InitializeAllocation(__in_ecount(varAllocCount) Var * allocation, bool initParams, bool profileParams, Var loopHeaderArray, DWORD_PTR stackAddr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, Var invalidStackVar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Initialize the new InterpreterStackFrame instance on the program stack.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//This will fail if InterpreterStackFrame ever gets a non-empty ctor (you'll need to use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//placement_new(allocation, InterpreterStackFrame) instead, though that will cause problems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//if the placement_new is surrounded by a try/finally since this would mix C++/SEH exception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//handling.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__analysis_assume(varAllocCount &gt;= k_stackFrameVarCount + localCount);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InterpreterStackFrame* newInstance = (InterpreterStackFrame*)allocation;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newInstance-&gt;scriptContext  = this-&gt;executeFunction-&gt;GetScriptContext();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newInstance-&gt;m_inSlotsCount = this-&gt;inSlotsCount;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newInstance-&gt;m_inParams     = this-&gt;inParams;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newInstance-&gt;m_callFlags    = this-&gt;callFlags;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newInstance-&gt;m_outParams    = newInstance-&gt;m_localSlots + localCount;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newInstance-&gt;m_outSp        = newInstance-&gt;m_outParams;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newInstance-&gt;m_arguments   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newInstance-&gt;function       = this-&gt;function;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newInstance-&gt;m_functionBody = this-&gt;executeFunction;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newInstance-&gt;inlineCaches   = this-&gt;inlineCaches;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newInstance-&gt;inlineCacheCount = this-&gt;inlineCacheCount;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newInstance-&gt;currentLoopNum = LoopHeader::NoLoop;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newInstance-&gt;currentLoopCounter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newInstance-&gt;m_flags        = InterpreterStackFrameFlags_None;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newInstance-&gt;closureInitDone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newInstance-&gt;switchProfileMode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newInstance-&gt;isAutoProfiling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newInstance-&gt;switchProfileModeOnLoopEndNumber = 0u - 1;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newInstance-&gt;ehBailoutData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newInstance-&gt;nestedTryDepth = -1;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newInstance-&gt;nestedCatchDepth = -1;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newInstance-&gt;nestedFinallyDepth = -1;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newInstance-&gt;retOffset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newInstance-&gt;localFrameDisplay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newInstance-&gt;localClosure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newInstance-&gt;innerScopeArray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doInterruptProbe = newInstance-&gt;scriptContext-&gt;GetThreadContext()-&gt;DoInterruptProbe(this-&gt;executeFunction);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ENABLE_NATIVE_CODEGEN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doJITLoopBody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!this-&gt;executeFunction-&gt;GetScriptContext()-&gt;GetConfig()-&gt;IsNoNative()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!(this-&gt;executeFunction-&gt;GetHasTry() &amp;&amp; (PHASE_OFF((Js::JITLoopBodyInTryCatchPhase), this-&gt;executeFunction) || this-&gt;executeFunction-&gt;GetHasFinally()))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(this-&gt;executeFunction-&gt;ForceJITLoopBody() || this-&gt;executeFunction-&gt;IsJitLoopBodyPhaseEnabled())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!this-&gt;executeFunction-&gt;GetScriptContext()-&gt;IsInDebugMode();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bool doJITLoopBody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Pick a version of the LoopBodyStart OpCode handlers that is hardcoded to do loop body JIT and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interrupt probes as needed.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(doInterruptProbe)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ENABLE_NATIVE_CODEGEN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(doJITLoopBody)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newInstance-&gt;opProfiledLoopBodyStart = &amp;InterpreterStackFrame::ProfiledLoopBodyStart&lt;true, true&gt;;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newInstance-&gt;opLoopBodyStart = &amp;InterpreterStackFrame::LoopBodyStart&lt;true, true&gt;;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newInstance-&gt;opProfiledLoopBodyStart = &amp;InterpreterStackFrame::ProfiledLoopBodyStart&lt;true, false&gt;;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newInstance-&gt;opLoopBodyStart = &amp;InterpreterStackFrame::LoopBodyStart&lt;true, false&gt;;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ENABLE_NATIVE_CODEGEN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if (doJITLoopBody)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newInstance-&gt;opProfiledLoopBodyStart = &amp;InterpreterStackFrame::ProfiledLoopBodyStart&lt;false, true&gt;;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newInstance-&gt;opLoopBodyStart = &amp;InterpreterStackFrame::LoopBodyStart&lt;false, true&gt;;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newInstance-&gt;opProfiledLoopBodyStart = &amp;InterpreterStackFrame::ProfiledLoopBodyStart&lt;false, false&gt;;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newInstance-&gt;opLoopBodyStart = &amp;InterpreterStackFrame::LoopBodyStart&lt;false, false&gt;;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newInstance-&gt;loopHeaderArray = loopHeaderArray;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newInstance-&gt;m_stackAddress = stackAddr;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the savedLoopImplicitCallFlags is allocated at the end of the out param array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newInstance-&gt;savedLoopImplicitCallFlags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char * nextAllocBytes = (char *)(newInstance-&gt;m_outParams + this-&gt;executeFunction-&gt;GetOutParamsDepth());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(this-&gt;executeFunction-&gt;GetInnerScopeCount())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newInstance-&gt;innerScopeArray = (Var*)nextAllocBytes;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nextAllocBytes += this-&gt;executeFunction-&gt;GetInnerScopeCount() *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(this-&gt;executeFunction-&gt;DoStackNestedFunc() &amp;&amp; this-&gt;executeFunction-&gt;GetNestedCount() != 0)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newInstance-&gt;InitializeStackFunctions((StackScriptFunction *)nextAllocBytes);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nextAllocBytes = nextAllocBytes + sizeof(StackScriptFunction) * this-&gt;executeFunction-&gt;GetNestedCount();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(!this-&gt;bailedOutOfInlinee)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(this-&gt;executeFunction-&gt;DoStackFrameDisplay())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uint16 envDepth = this-&gt;executeFunction-&gt;GetEnvDepth();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Assert(envDepth != (uint16)-1);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newInstance-&gt;localFrameDisplay = (FrameDisplay*)nextAllocBytes;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nextAllocBytes += sizeof(FrameDisplay) + (envDepth + 1) *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(this-&gt;executeFunction-&gt;DoStackScopeSlots())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uint32 scopeSlots = this-&gt;executeFunction-&gt;scopeSlotArraySize;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Assert(scopeSlots != 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newInstance-&gt;localClosure = nextAllocBytes;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nextAllocBytes += (scopeSlots + ScopeSlots::FirstSlotIndex) *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(Js::DynamicProfileInfo::EnableImplicitCallFlags(this-&gt;executeFunction))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__analysis_assume(varAllocCount == (k_stackFrameVarCount + localCount + executeFunction-&gt;GetOutParamsDepth()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               + ((sizeof(ImplicitCallFlags) * executeFunction-&gt;GetLoopCount() + sizeof(Var) - 1) / sizeof(Var))));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newInstance-&gt;savedLoopImplicitCallFlags = (ImplicitCallFlags *)nextAllocBytes;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for (uint i = 0; i &lt; this-&gt;executeFunction-&gt;GetLoopCount();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#pragma prefast(suppress:26015, "Above analysis assume doesn't work")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newInstance-&gt;savedLoopImplicitCallFlags[i] = ImplicitCall_None;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(CONFIG_ISENABLED(InitializeInterpreterSlotsWithInvalidStackVarFlag))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Fill the local slots with the invalid stack var so that we will crash deterministically if something goes wrong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 (uint i = 0; i &lt; localCount; ++i)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newInstance-&gt;m_localSlots[i] = invalidStackVar;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memset(newInstance-&gt;m_localSlots, 0, sizeof(Js::Var) * localCount);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(newInstance-&gt;scriptContext-&gt;IsInDebugMode())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In the debug mode zero out the local slot, so this could prevent locals being uninitialized in the case of setNextStatement.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memset(newInstance-&gt;m_localSlots, 0, sizeof(Js::Var) * localCount);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Zero out only the return slot. This is not a user local, so the byte code will not initialize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it to "undefined". And it's not an expression temp, so, for instance, a jitted loop body may expect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it to be valid on entry to the loop, where "valid" means either a var or null.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newInstance-&gt;SetNonVarReg(0, NULL);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Initialize the low end of the local slots from the constant table.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Skip the slot for the return value register.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this-&gt;executeFunction-&gt;InitConstantSlots(&amp;newInstance-&gt;m_localSlots[FunctionBody::FirstRegSlot]);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Set local FD/SS pointers to null until after we've successfully probed the stack in the process loop.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That way we avoid trying to box these structures before they've been initialized in the byte code.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(this-&gt;executeFunction-&gt;DoStackFrameDisplay())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newInstance-&gt;SetNonVarReg(executeFunction-&gt;GetLocalFrameDisplayReg(),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(this-&gt;executeFunction-&gt;DoStackScopeSlots())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Assert(!executeFunction-&gt;HasScopeObject());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newInstance-&gt;SetNonVarReg(executeFunction-&gt;GetLocalClosureReg(),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*prestDest = &amp;newInstance-&gt;m_localSlots[this-&gt;executeFunction-&gt;GetConstantCount()];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(initParams)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Assert(!this-&gt;executeFunction-&gt;NeedEnsureDynamicProfileInfo());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(profileParams)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Assert(this-&gt;executeFunction-&gt;HasExecutionDynamicProfileInfo());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FunctionBody* functionBody = this-&gt;executeFunction;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InitializeParams(newInstance, [functionBody](Var param, ArgSlot 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    functionBody-&gt;GetDynamicProfileInfo()-&gt;RecordParameterInfo(functionBody, index - 1, param);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}, &amp;prestDest);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InitializeParams(newInstance, [](Var param, ArgSlot index) {}, &amp;prestDest);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(this-&gt;executeFunction-&gt;GetHasRestParameter())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InitializeRestParam(newInstance, prestDest);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Js::RegSlot envReg = executeFunction-&gt;GetEnvReg();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(envReg != Js::Constants::NoRegister &amp;&amp; envReg &lt; executeFunction-&gt;GetConstantCount())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Assert(this-&gt;executeFunction-&gt;GetThisRegForEventHandler() == Constants::NoRegister);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The correct FD (possibly distinct from the one on the function) is passed in the constant table.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this-&gt;function-&gt;SetEnvironment((Js::FrameDisplay*)newInstance-&gt;GetNonVarReg(envReg));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newInstance;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Fn&gt;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InterpreterStackFrame::Setup::InitializeParams(InterpreterStackFrame * newInstance, Fn callback, Var **pprestDest)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ArgSlot requiredInParamCount = executeFunction-&gt;GetInParamsCount();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Assert(requiredInParamCount &gt;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(this-&gt;inSlotsCount &gt;= requiredInParamCount)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* pArg = &amp;newInstance-&gt;m_localSlots[executeFunction-&gt;GetConstantCount()];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* paGivenSrc = this-&gt;inParams + 1;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ArgSlot paramIndex =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Var src = *paGivenSrc++;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callback(src, paramIndex);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*pArg++ = src;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paramIndex++;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while (paramIndex &lt; requiredInParamCount);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*pprestDest = pArg;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InitializeParamsAndUndef(newInstance, callback, pprestDest);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Fn&gt;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InterpreterStackFrame::Setup::InitializeParamsAndUndef(InterpreterStackFrame * newInstance, Fn callback, Var **pprestDest)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 pArg = &amp;newInstance-&gt;m_localSlots[executeFunction-&gt;GetConstantCount()];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 paGivenSrc = this-&gt;inParams + 1;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ArgSlot requiredInParamCount = executeFunction-&gt;GetInParamsCount();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ArgSlot paramIndex =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while (paramIndex &lt; this-&gt;inSlotsCount)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src = *paGivenSrc++;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callback(src, paramIndex);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*pArg++ = src;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paramIndex++;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varUndef = executeFunction-&gt;GetScriptContext()-&gt;GetLibrary()-&gt;GetUndefined();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callback(varUndef, paramIndex);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*pArg++ = varUndef;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paramIndex++;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while (paramIndex &lt; requiredInParamCount);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*pprestDest = pArg;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InterpreterStackFrame::Setup::InitializeRestParam(InterpreterStackFrame * newInstance, Var *dest)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*src = this-&gt;inParams + executeFunction-&gt;GetInParamsCount();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(this-&gt;inSlotsCount &gt; executeFunction-&gt;GetInParamsCount())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Create the rest array and copy the args directly into the contiguous head segment.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 excess = this-&gt;inSlotsCount - executeFunction-&gt;GetInParamsCount();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*dest = JavascriptArray::OP_NewScArray(excess, executeFunction-&gt;GetScriptContext());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JavascriptArray *array = static_cast&lt;JavascriptArray *&gt;(*dest);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*elements = ((SparseArraySegment&lt;Var&gt;*)array-&gt;GetHead())-&gt;elements;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js_memcpy_s(elements, excess * sizeof(Var), src, excess * sizeof(Var));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Rest is an empty array when there are no excess parameters.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*dest = JavascriptArray::OP_NewScArray(0, executeFunction-&gt;GetScriptContext());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 * InterpreterStackFrame::GetEnvForEvalCode()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*pScope;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(m_functionBody-&gt;GetIsStrictMode() &amp;&amp; m_functionBody-&gt;GetIsGlobalFunc())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pScope = this-&gt;GetLocalFrameDisplay();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pScope = (FrameDisplay*)this-&gt;LdEnv();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pScope;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InterpreterStackFrame::InitializeClosures()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*executeFunction = this-&gt;function-&gt;GetFunctionBody();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environment;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RegSlot thisRegForEventHandler = executeFunction-&gt;GetThisRegForEventHandler();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(thisRegForEventHandler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varThis = OP_ArgIn0();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SetReg(thisRegForEventHandler, varThis);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environment = JavascriptOperators::OP_LdHandlerScope(varThis,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this-&gt;SetEnv((FrameDisplay*)environment);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environment = this-&gt;LdEnv();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RegSlot closureReg = executeFunction-&gt;GetLocalClosureReg();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if (closureReg != Js::Constants::NoRegister)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Assert(closureReg &gt;= executeFunction-&gt;GetConstantCount());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(executeFunction-&gt;HasScopeObject())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Js::RegSlot funcExprScopeReg = executeFunction-&gt;GetFuncExprScopeReg();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(funcExprScopeReg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// t0 = NewPseudoScope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// t1 = LdFrameDisplay t0 env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Var funcExprScope = JavascriptOperators::OP_NewPseudoScope(GetScriptContext());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SetReg(funcExprScopeReg, funcExprScope);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environment = OP_LdFrameDisplay(funcExprScope, environment,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this-&gt;NewScopeObject();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this-&gt;NewScopeSlots();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this-&gt;SetNonVarReg(closureReg,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Js::RegSlot frameDisplayReg = executeFunction-&gt;GetLocalFrameDisplayReg();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(frameDisplayReg != Js::Constants::NoRegister &amp;&amp; closureReg != Js::Constants::NoRegister)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Assert(frameDisplayReg &gt;= executeFunction-&gt;GetConstantCount());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void *argHead = this-&gt;GetLocalClosure();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this-&gt;SetLocalFrameDisplay(this-&gt;NewFrameDisplay(argHead, environment));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this-&gt;SetNonVarReg(frameDisplayReg,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this-&gt;closureInitDone =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_M_IX86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#ifndef TEMP_DISABLE_ASMJS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 InterpreterStackFrame::GetAsmJsArgSize(AsmJsCallStackLayout* stack)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JavascriptFunction * func = stack-&gt;functionObject;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AsmJsFunctionInfo* asmInfo = func-&gt;GetFunctionBody()-&gt;GetAsmJsFunctionInfo();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argSize = (uint)(asmInfo-&gt;GetArgByteSize());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argSize = ::Math::Align&lt;int32&gt;(argSize,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2 * sizeof(Var) is for functionObject, and another push that DynamicInterpreterThunk does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argSize + 2 *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 InterpreterStackFrame::GetDynamicRetType(AsmJsCallStackLayout* stack)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GetRetType(stack-&gt;functionObject);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 InterpreterStackFrame::GetRetType(JavascriptFunction* func)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AsmJsFunctionInfo* asmInfo = func-&gt;GetFunctionBody()-&gt;GetAsmJsFunctionInfo();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asmInfo-&gt;GetReturnType().which();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DWORD InterpreterStackFrame::GetAsmIntDbValOffSet(AsmJsCallStackLayout* stack)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JavascriptFunction * func = stack-&gt;functionObject;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scriptContext = func-&gt;GetScriptContext();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(DWORD)scriptContext + ScriptContext::GetAsmIntDbValOffset();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DWORD InterpreterStackFrame::GetAsmSimdValOffSet(AsmJsCallStackLayout* stack)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JavascriptFunction * func = stack-&gt;functionObject;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scriptContext = func-&gt;GetScriptContext();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(DWORD)scriptContext + ScriptContext::GetAsmSimdValOffset();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ASMJS_PLAT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AsmInterpreterThunk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 is the entrypoint for all Asm Interpreter calls (external and internal)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TODO - Make this a dynamic Interpreter thunk to support ETW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Functionality: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1) Prolog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2) call AsmInterpreter passing the function object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3) Get The return type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4) Check for Double or Float return type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5) If true then retrieve the value stored at a constant offset from the ScriptContext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6) Get Argument Size for callee cleanup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7) EpiLog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a) Retrieve the frame pointer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b) Store the return address in register (edx)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c) Clean the arguments based on the arguments size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d) push the return address back into the stack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__declspec(naked)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InterpreterStackFrame::InterpreterAsmThunk(AsmJsCallStackLayout* 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enum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Void       = AsmJsRetType::Void,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Signed     = AsmJsRetType::Signed,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Float      = AsmJsRetType::Float,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Double     = AsmJsRetType::Double,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Int32x4    = AsmJsRetType::Int32x4,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Float32x4  = AsmJsRetType::Float32x4,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Float64x2  = AsmJsRetType::Float64x2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//Prolog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__asm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//Prologue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ebp;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ebp, esp;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layout;   // push stack layout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call InterpreterStackFrame::AsmJsInterpreter;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eax; // push the return value into the stack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layout;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call InterpreterStackFrame::GetDynamicRetType;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cmp eax, Void;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je end;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cmp eax, Signed;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je end;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cmp eax, Float;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jne skipFloat;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float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layout;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call InterpreterStackFrame::GetAsmIntDbValOffSet;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cvtsd2ss xmm0, [eax];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jmp end;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skipFloat: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cmp eax, Double;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jne skipDouble;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double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layout;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call InterpreterStackFrame::GetAsmIntDbValOffSet;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movsd xmm0, [eax];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jmp end;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skipDouble: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simd value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layout;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call InterpreterStackFrame::GetAsmSimdValOffSet;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movups xmm0, [eax];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end: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layout;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call InterpreterStackFrame::GetAsmJsArgSize;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ecx, eax;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pop eax;  // pop the return value from AsmJsInterpreter to eax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Epilog, callee cleanup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 esp, ebp;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pop  ebp;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we need to move stack around in order to do callee cleanup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unfortunately, we don't really have enough registers to do this cleanly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we are rearranging the stack from this: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0x14 caller push scriptArg1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0x10 caller push functionObject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0x0C DynamicInterpreterThunk return address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0x08 DynamicInterpreterThunk push ebp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0x04 DynamicInterpreterThunk push functionObject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0x00 InterpreterAsmThunk return address &lt;- stack pointer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to this: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0x14 DynamicInterpreterThunk return address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0x10 DynamicInterpreterThunk push ebp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0x0C InterpreterAsmThunk return address &lt;- stack pointer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eax; // save eax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eax, esp;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add eax, ecx;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add eax, 0xC; // eax will be our stack destination. we need to move backwards because memory might overlap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edx, [esp+0x10];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[eax], edx; // move the dynamic interpreter thunk return location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sub eax, 0x4;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edx, [esp+0xC];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[eax], edx; // move the dynamic interpreter thunk "push ebp" location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skip "push functionObject"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sub eax, 0x4;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edx, [esp+0x4];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[eax], edx; // move the return location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pop eax;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add  esp, ecx; // cleanup arguments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_M_IX86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__declspec(naked)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InterpreterStackFrame::DelayDynamicInterpreterThunk(RecyclableObject* function, CallInfo callInfo, ...)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__asm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push ebp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ebp, 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push [esp+8]     // push function object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call InterpreterStackFrame::EnsureDynamicInterpreterThunk;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_CONTROL_FLOW_GUARD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// verify that the call target is valid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push eax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 ecx, eax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call[__guard_check_icall_fptr]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pop eax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pop ebp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jmp eax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JavascriptMethod InterpreterStackFrame::EnsureDynamicInterpreterThunk(Js::ScriptFunction * function)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Js::FunctionBody *functionBody = function-&gt;GetFunctionBody();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JavascriptMethod entrypoint = functionBody-&gt;EnsureDynamicInterpreterThunk(function-&gt;GetFunctionEntryPointInfo());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Assert(!IsDelayDynamicInterpreterThunk(functionBody-&gt;GetDirectEntryPoint(function-&gt;GetEntryPointInfo())));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(function-&gt;GetEntryPoint() == InterpreterStackFrame::DelayDynamicInterpreterThunk)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If we are not profiling, or the function object is not cross site, this is the direct entry point.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Change the entry point on the object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Assert(functionBody-&gt;GetDirectEntryPoint(function-&gt;GetEntryPointInfo()) == entrypoint);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function-&gt;ChangeEntryPoint(function-&gt;GetEntryPointInfo(), entrypoint);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Return the original entry point to be called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function-&gt;GetEntryPoint();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InterpreterStackFrame::IsDelayDynamicInterpreterThunk(void * entryPoint)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_M_X64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entryPoint == InterpreterStackFrame::AsmJsDelayDynamicInterpreterThunk ||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entryPoint == InterpreterStackFrame::DelayDynamicInterpreterThunk;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__declspec(thread) int InterpreterThunkStackCountTracker::s_count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InterpreterStackFrame::InterpreterThunk(JavascriptCallStackLayout* 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Js::ScriptFunction * function = Js::ScriptFunction::FromVar(layout-&gt;functionObject);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Js::ArgumentReader args(&amp;layout-&gt;callInfo, layout-&gt;args);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localReturnAddress = _ReturnAddress();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localAddressOfReturnAddress = _AddressOfReturnAddress();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InterpreterHelper(function, args, localReturnAddress, localAddressOfReturnAddress);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#pragma optimize("", off)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InterpreterStackFrame::InterpreterThunk(RecyclableObject* function, CallInfo callInfo, ...)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ARGUMENTS(args, callInfo);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localReturnAddress = _ReturnAddress();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localAddressOfReturnAddress = _AddressOfReturnAddress();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Assert(ScriptFunction::Is(function));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InterpreterHelper(ScriptFunction::FromVar(function), args, localReturnAddress, localAddressOfReturnAddress);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#pragma optimize("", 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InterpreterStackFrame::InterpreterHelper(ScriptFunction* function, ArgumentReader args, void* returnAddress, void* addressOfReturnAddress, const bool isAsmJs)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Support for simulating partially initialized interpreter stack frame.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InterpreterThunkStackCountTracker tracker;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(CONFIG_ISENABLED(InjectPartiallyInitializedInterpreterFrameErrorFlag)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CONFIG_FLAG(InjectPartiallyInitializedInterpreterFrameError) == InterpreterThunkStackCountTracker::GetCount())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switch (CONFIG_FLAG(InjectPartiallyInitializedInterpreterFrameErrorType))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case 0: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DebugBreak();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case 1: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Js::JavascriptError::MapAndThrowError(function-&gt;GetScriptContext(), VBSERR_InternalError);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default: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DebugBreak();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functionScriptContext = function-&gt;GetScriptContext();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 * threadContext = functionScriptContext-&gt;GetThreadContext();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Assert(!threadContext-&gt;IsDisableImplicitException());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functionScriptContext-&gt;VerifyAlive(!function-&gt;IsExternal());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Assert(threadContext-&gt;IsScriptActive());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Assert(threadContext-&gt;IsInScript());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FunctionBody* executeFunction = JavascriptFunction::FromVar(function)-&gt;GetFunctionBody();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(!isAsmJs &amp;&amp; executeFunction-&gt;IsByteCodeDebugMode() != functionScriptContext-&gt;IsInDebugMode()) // debug mode mismatch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(executeFunction-&gt;GetUtf8SourceInfo()-&gt;GetIsLibraryCode())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Assert(!executeFunction-&gt;IsByteCodeDebugMode()); // Library script byteCode is never in debug mode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Throw::FatalInternalError();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(executeFunction-&gt;interpretedCount == 0)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executeFunction-&gt;TraceInterpreterExecutionMode();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class AutoRestore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private: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ThreadContext *const threadContext;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uint8 savedLoopDepth;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public: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AutoRestore(ThreadContext *const threadContext, FunctionBody *const executeFunction)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: threadContext(threadContext),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savedLoopDepth(threadContext-&gt;LoopDepth())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(savedLoopDepth != 0 &amp;&amp; !executeFunction-&gt;GetIsAsmJsFunction())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executeFunction-&gt;SetWasCalledFromLoop();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~AutoRestore()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threadContext-&gt;SetLoopDepth(savedLoopDepth);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autoRestore(threadContext, executeFunction);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 * dynamicProfileInfo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bool doProfile = executeFunction-&gt;GetInterpreterExecutionMode(false) == ExecutionMode::ProfilingInterpreter ||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functionScriptContext-&gt;IsInDebugMode() &amp;&amp; DynamicProfileInfo::IsEnabled(executeFunction);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(doProfile)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!DYNAMIC_INTERPRETER_THUNK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executeFunction-&gt;EnsureDynamicProfileInfo();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dynamicProfileInfo = executeFunction-&gt;GetDynamicProfileInfo();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bool doProfile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executeFunction-&gt;interpretedCount++;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BGJIT_STATS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functionScriptContext-&gt;interpretedCount++;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functionScriptContext-&gt;maxFuncInterpret = max(functionScriptContext-&gt;maxFuncInterpret, executeFunction-&gt;interpretedCount);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AssertMsg(!executeFunction-&gt;IsDeferredParseFunction(),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"Non-intrinsic functions must provide byte-code to execute");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fReleaseAlloc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InterpreterStackFrame* newInstance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allocation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(!isAsmJs &amp;&amp; executeFunction-&gt;IsGenerator())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If the FunctionBody is a generator then this call is being made by one of the three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generator resuming methods: next(), throw(), or return().  They all pass the generator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object as the first of two arguments.  The real user arguments are obtained from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generator object.  The second argument is the ResumeYieldData which is only needed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when resuming a generator and so it only used here if a frame already exists on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generator object.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AssertMsg(args.Info.Count == 2, "Generator ScriptFunctions should only be invoked by generator APIs with the pair of arguments they pass in -- the generator object and a ResumeYieldData pointer");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JavascriptGenerator* generator = JavascriptGenerator::FromVar(args[0]);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newInstance = generator-&gt;GetFrame();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(newInstance != nullptr)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ResumeYieldData* resumeYieldData = static_cast&lt;ResumeYieldData*&gt;(args[1]);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newInstance-&gt;SetNonVarReg(executeFunction-&gt;GetYieldRegister(), resumeYieldData);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The debugger relies on comparing stack addresses of frames to decide when a step_out is complete so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give the InterpreterStackFrame a legit enough stack address to make this comparison work.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newInstance-&gt;m_stackAddress = reinterpret_cast&lt;DWORD_PTR&gt;(&amp;generator);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Allocate a new InterpreterStackFrame instance on the recycler heap.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It will live with the JavascriptGenerator object.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Arguments generatorArgs = generator-&gt;GetArguments();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InterpreterStackFrame::Setup setup(function, generatorArgs);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size_t varAllocCount = setup.GetAllocationVarCount();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size_t varSizeInBytes = varAllocCount *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DWORD_PTR stackAddr = reinterpret_cast&lt;DWORD_PTR&gt;(&amp;generator); // as mentioned above, use any stack address from this frame to ensure correct debugging functionality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Var loopHeaderArray = executeFunction-&gt;GetHasAllocatedLoopHeaders() ? executeFunction-&gt;GetLoopHeaderArrayPtr() :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allocation = RecyclerNewPlus(functionScriptContext-&gt;GetRecycler(), varSizeInBytes, 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AnalysisAssert(allocation);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Allocate invalidVar on GC instead of stack since this InterpreterStackFrame will out live the current real frame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Js::RecyclableObject* invalidVar = (Js::RecyclableObject*)RecyclerNewPlusLeaf(functionScriptContext-&gt;GetRecycler(), sizeof(Js::RecyclableObject), 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AnalysisAssert(invalidVar);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memset(invalidVar, 0xFE, sizeof(Js::RecyclableObject));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 = setup.InitializeAllocation(allocation, executeFunction-&gt;GetHasImplicitArgIns(), doProfile, loopHeaderArray, stackAddr, invalidVar);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 = setup.InitializeAllocation(allocation, executeFunction-&gt;GetHasImplicitArgIns(), doProfile, loopHeaderArray, stackAddr);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newInstance-&gt;m_reader.Create(executeFunction);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generator-&gt;SetFrame(newInstance);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InterpreterStackFrame::Setup setup(function, args);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size_t varAllocCount = setup.GetAllocationVarCount();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size_t varSizeInBytes = varAllocCount *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Allocate a new InterpreterStackFrame instance on the interpreter's virtual stack.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DWORD_PTR stackAddr;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If the locals area exceeds a certain limit, allocate it from a private arena rather than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this frame. The current limit is based on an old assert on the number of locals we would allow here.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(varAllocCount &gt; InterpreterStackFrame::LocalsThreshold)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ArenaAllocator *tmpAlloc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fReleaseAlloc = functionScriptContext-&gt;EnsureInterpreterArena(&amp;tmpAlloc);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allocation = (Var*)tmpAlloc-&gt;Alloc(varSizeInBytes);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stackAddr = reinterpret_cast&lt;DWORD_PTR&gt;(&amp;allocation); // use a stack address so the debugger stepping logic works (step-out, for example, compares stack depths to determine when to complete the step)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PROBE_STACK_PARTIAL_INITIALIZED_INTERPRETER_FRAME(functionScriptContext, Js::Constants::MinStackInterpreter + varSizeInBytes);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allocation = (Var*)_alloca(varSizeInBytes);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stackAddr = reinterpret_cast&lt;DWORD_PTR&gt;(allocation);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 If the function has any loop headers, we allocate an array for the loop headers wrappers, and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 reference the wrappers in the array. We then push the pointer to the array onto the stack itself.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 We do this so that while the function is being interpreted, we don't want the jitted loop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 bodies to be collected, even if the loop body isn't being executed. The loop body will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 get collected when the function has been JITted, and when the function exits the interpreter.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 The array contains nulls if the loop body isn't jitted (or hasn't been jitted yet) but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 it's cheaper to just copy them all into the recycler array rather than just the ones that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 have been jitted.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loopHeaderArray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(executeFunction-&gt;GetHasAllocatedLoopHeaders())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Loop header array is recycler allocated, so we push it on the stack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When we scan the stack, we'll recognize it as a recycler allocated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object, and mark it's contents and keep the individual loop header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wrappers alive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loopHeaderArray = executeFunction-&gt;GetLoopHeaderArrayPtr();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Js::RecyclableObject * invalidStackVar = (Js::RecyclableObject*)_alloca(sizeof(Js::RecyclableObject));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memset(invalidStackVar, 0xFE, sizeof(Js::RecyclableObject));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newInstance = setup.InitializeAllocation(allocation, executeFunction-&gt;GetHasImplicitArgIns() &amp;&amp; !isAsmJs, doProfile, loopHeaderArray, stackAddr, invalidStackVar);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newInstance = setup.InitializeAllocation(allocation, executeFunction-&gt;GetHasImplicitArgIns() &amp;&amp; !isAsmJs, doProfile, loopHeaderArray, stackAddr);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newInstance-&gt;m_reader.Create(executeFunction);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Execute the function's byte-code, returning the return-value: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- Mark that the function is current executing and may not be modified.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executeFunction-&gt;BeginExecution();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aReturn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(!isAsmJs &amp;&amp; functionScriptContext-&gt;IsInDebugMode())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PushPopFrameHelper pushPopFrameHelper(newInstance, returnAddress, addressOfReturnAddress);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aReturn = newInstance-&gt;DebugProcess();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aReturn = newInstance-&gt;DebugProcessThunk(_ReturnAddress(), _AddressOfReturnAddress());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PushPopFrameHelper pushPopFrameHelper(newInstance, returnAddress, addressOfReturnAddress);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aReturn = newInstance-&gt;Process();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aReturn = newInstance-&gt;ProcessThunk(_ReturnAddress(), _AddressOfReturnAddress());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executeFunction-&gt;EndExecution();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(fReleaseAlloc)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functionScriptContext-&gt;ReleaseInterpreterArena();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(doProfile)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dynamicProfileInfo-&gt;RecordImplicitCallFlags(threadContext-&gt;GetImplicitCallFlags());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(isAsmJs)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newInstance;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aReturn;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#ifndef TEMP_DISABLE_ASMJS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_M_IX86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 InterpreterStackFrame::AsmJsInterpreter(AsmJsCallStackLayout* stack)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ScriptFunction * function = (ScriptFunction*)stack-&gt;functionObject;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paramsAddr = stack-&gt;args;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 flags = CallFlags_Value;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ArgSlot nbArgs = UInt16Math::Add(function-&gt;GetFunctionBody()-&gt;GetAsmJsFunctionInfo()-&gt;GetArgCount(),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CallInfo callInfo((CallFlags)flags, nbArgs);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ArgumentReader args(&amp;callInfo, paramsAddr);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returnAddress = _ReturnAddress();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addressOfReturnAddress = _AddressOfReturnAddress();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function-&gt;GetFunctionBody()-&gt;EnsureDynamicProfileInfo();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InterpreterStackFrame* newInstance = (InterpreterStackFrame*)InterpreterHelper(function, args, returnAddress, addressOfReturnAddress,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//Handle return value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AsmJsRetType::Which retType = (AsmJsRetType::Which) GetRetType(function);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retVal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switch (retType)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AsmJsRetType::Int32x4: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AsmJsRetType::Float32x4: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AsmJsRetType::Float64x2: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(function-&gt;GetScriptContext()-&gt;GetConfig()-&gt;IsSimdjsEnabled())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function-&gt;GetScriptContext()-&gt;retAsmSimdVal = newInstance-&gt;m_localSimdSlots[0];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Assert(UNREACHED);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double return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AsmJsRetType::Double: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function-&gt;GetScriptContext()-&gt;retAsmIntDbVal = newInstance-&gt;m_localDoubleSlots[0];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float return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case AsmJsRetType::Float: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function-&gt;GetScriptContext()-&gt;retAsmIntDbVal = (double)newInstance-&gt;m_localFloatSlots[0];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signed or void return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AsmJsRetType::Signed: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AsmJsRetType::Void: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retVal = newInstance-&gt;m_localIntSlots[0];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default: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Assume(false);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retVal;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#elif _M_X64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typedef double(*AsmJsInterpreterDoubleEP)(AsmJsCallStackLayout*, void *);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typedef float(*AsmJsInterpreterFloatEP)(AsmJsCallStackLayout*, void *);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typedef int(*AsmJsInterpreterIntEP)(AsmJsCallStackLayout*, void *);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* InterpreterStackFrame::GetAsmJsInterpreterEntryPoint(AsmJsCallStackLayout* stack)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JavascriptFunction * function = stack-&gt;functionObject;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* entryPoint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switch (function-&gt;GetFunctionBody()-&gt;GetAsmJsFunctionInfo()-&gt;GetReturnType().which())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Js::AsmJsRetType::Double: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entryPoint = (AsmJsInterpreterDoubleEP)Js::InterpreterStackFrame::AsmJsInterpreter &lt; double &gt; 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Js::AsmJsRetType::Float: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entryPoint = (AsmJsInterpreterFloatEP)Js::InterpreterStackFrame::AsmJsInterpreter &lt; float &gt; 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Js::AsmJsRetType::Signed: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Js::AsmJsRetType::Void: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entryPoint = (AsmJsInterpreterIntEP)Js::InterpreterStackFrame::AsmJsInterpreter &lt; int &gt; 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Js::AsmJsRetType::Int32x4: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Js::AsmJsRetType::Float32x4: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Js::AsmJsRetType::Float64x2: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entryPoint = Js::InterpreterStackFrame::AsmJsInterpreterSimdJs;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default: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Assume(UNREACHED);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 InterpreterStackFrame::GetAsmJsRetVal&lt;int&gt;(InterpreterStackFrame* instance)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instance-&gt;m_localIntSlots[0];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double InterpreterStackFrame::GetAsmJsRetVal&lt;double&gt;(InterpreterStackFrame* instance)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instance-&gt;m_localDoubleSlots[0];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float InterpreterStackFrame::GetAsmJsRetVal&lt;float&gt;(InterpreterStackFrame* instance)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return instance-&gt;m_localFloatSlots[0];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X86SIMDValue InterpreterStackFrame::GetAsmJsRetVal&lt;X86SIMDValue&gt;(InterpreterStackFrame* instance)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X86SIMDValue::ToX86SIMDValue(instance-&gt;m_localSimdSlots[0]);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 InterpreterStackFrame::AsmJsInterpreter(AsmJsCallStackLayout* 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Js::ScriptFunction * function = Js::ScriptFunction::FromVar(layout-&gt;functionObject);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 flags = CallFlags_Value;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ArgSlot nbArgs = UInt16Math::Add(function-&gt;GetFunctionBody()-&gt;GetAsmJsFunctionInfo()-&gt;GetArgCount(),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CallInfo callInfo((CallFlags)flags, nbArgs);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ArgumentReader args(&amp;callInfo, (Var*)layout-&gt;args);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returnAddress = _ReturnAddress();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void* addressOfReturnAddress = _AddressOfReturnAddress();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function-&gt;GetFunctionBody()-&gt;EnsureDynamicProfileInfo();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InterpreterStackFrame* newInstance = (InterpreterStackFrame*)InterpreterHelper(function, args, returnAddress, addressOfReturnAddress,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GetAsmJsRetVal&lt;T&gt;(newInstance);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__m128 InterpreterStackFrame::AsmJsInterpreterSimdJs(AsmJsCallStackLayout* 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AsmJsInterpreter&lt;X86SIMDValue&gt;(layout).m128_value;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InterpreterStackFrame::SetOut()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SetOut() change the Var value stored in the specified "out parameter"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register.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InterpreterStackFrame::SetOut(ArgSlot outRegisterID, 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The "out" parameter slots are located at the end of the local register range, counting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forwards.  This results in the "in" parameter slots being disjoint from the rest of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InterpreterStackFrame.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 ..., InterpreterStackFrame A, Locals A[], ..., Out A:0, Out A:1, Out A:2, ...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      |                               In B:0,  In B:1, ..., InterpreterStackFrame B, Locals B[], ...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      (current 'this')                                     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                                                            (new 'this' after call)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Assert(m_outParams + outRegisterID &lt; m_outSp);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m_outParams[outRegisterID] = aValue;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InterpreterStackFrame::SetOut(ArgSlot_OneByte outRegisterID, 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Assert(m_outParams + outRegisterID &lt; m_outSp);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m_outParams[outRegisterID] = aValue;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InterpreterStackFrame::OP_SetOutAsmDb( RegSlot outRegisterID, double val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 m_outParams + outRegisterID &lt; m_outSp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m_outParams[outRegisterID] = JavascriptNumber::New( val, scriptContext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InterpreterStackFrame::OP_SetOutAsmInt( RegSlot outRegisterID, int val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 m_outParams + outRegisterID &lt; m_outSp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m_outParams[outRegisterID] = JavascriptNumber::ToVar( val, scriptContext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InterpreterStackFrame::OP_I_SetOutAsmFlt(RegSlot outRegisterID, float val)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Assert(m_outParams + outRegisterID &lt; m_outSp);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*(float*)(&amp;(m_outParams[outRegisterID])) = 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InterpreterStackFrame::OP_I_SetOutAsmInt(RegSlot outRegisterID, int val)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Assert(m_outParams + outRegisterID &lt; m_outSp);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*(int*)(&amp;(m_outParams[outRegisterID])) = 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InterpreterStackFrame::OP_I_SetOutAsmDb(RegSlot outRegisterID, double val)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Assert(m_outParams + outRegisterID &lt; m_outSp);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*(double*)(&amp;(m_outParams[outRegisterID])) = 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InterpreterStackFrame::OP_I_SetOutAsmSimd(RegSlot outRegisterID, AsmJsSIMDValue val)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Assert(m_outParams + outRegisterID &lt; m_outSp);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*(AsmJsSIMDValue*)(&amp;(m_outParams[outRegisterID])) = 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InterpreterStackFrame::PushOut(Var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*m_outSp++ = aValue;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inline void InterpreterStackFrame::PopOut(ArgSlot argCount)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m_outSp -= (argCount+1);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m_outParams = (Var*)*m_outSp;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AssertMsg(m_localSlots + this-&gt;m_functionBody-&gt;GetLocalsCount() &lt;= m_outSp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m_outSp &lt; (m_localSlots + this-&gt;m_functionBody-&gt;GetLocalsCount() + this-&gt;m_functionBody-&gt;GetOutParamsDepth()),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"out args Stack pointer not in range after Pop");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InterpreterStackFrame::ResetOut()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Reset the m_outParams and m_outSp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m_outParams    = m_localSlots + this-&gt;m_functionBody-&gt;GetLocalsCount();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m_outSp        = m_outParams;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InterpreterStackFrame::DebugProcessThunk(void* returnAddress, void* addressOfReturnAddress)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PushPopFrameHelper pushPopFrameHelper(this, returnAddress, addressOfReturnAddress);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this-&gt;DebugProcess();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 Under debug mode allow the exception to be swallowed and execution to continue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 if the debugger has specified that behavior.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InterpreterStackFrame::DebugProcess()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Assert(this-&gt;returnAddress !=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while (true)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JavascriptExceptionObject *exception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try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 this-&gt;ProcessWithDebugging();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catch (JavascriptExceptionObject *exception_)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Assert(exception_);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exception = exception_;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(exception)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bool skipException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(exception != scriptContext-&gt;GetThreadContext()-&gt;GetPendingSOErrorObject()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&amp;&amp; exception != scriptContext-&gt;GetThreadContext()-&gt;GetPendingOOMErrorObject())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skipException = exception-&gt;IsDebuggerSkip();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(skipException)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// If we are going to swallow the exception then advance to the beginning of the next user statement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if (exception-&gt;IsIgnoreAdvanceToNextStatement()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|| this-&gt;scriptContext-&gt;GetDebugContext()-&gt;GetProbeContainer()-&gt;AdvanceToNextUserStatement(this-&gt;m_functionBody, &amp;this-&gt;m_reader))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// We must fix up the return value to at least be undefined: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this-&gt;SetReg((RegSlot)0,this-&gt;scriptContext-&gt;GetLibrary()-&gt;GetUndefined());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// If we recover from the exception, there may be a chance the out pointers in the InterpreterStackframe are not in a proper state.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// Reset them to correct the stack.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ResetOut();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// If we can successfully advance then continuing processing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continue;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exception = exception-&gt;CloneIfStaticExceptionObject(scriptContext);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throw exception;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OpCode InterpreterStackFrame::ReadByteOp&lt;OpCode&gt;(const byte *&amp; ip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, bool isExtended /*= false*/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 ||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For debugging byte-code, store the current offset before the instruction is read: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- We convert this to "void *" to encourage the debugger to always display in hex,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  which matches the displayed offsets used by ByteCodeDumper.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this-&gt;DEBUG_currentByteOffset = (void *) m_reader.GetCurrentOffset();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OpCode op = ByteCodeReader::ReadByteOp(ip);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this-&gt;scriptContext-&gt;byteCodeHistogram[(int)op]++;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(PHASE_TRACE(Js::InterpreterPhase, this-&gt;m_functionBody))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Output::Print(L"%d.%d:Executing %s at offset 0x%X\n", this-&gt;m_functionBody-&gt;GetSourceContextId(), this-&gt;m_functionBody-&gt;GetLocalFunctionId(), Js::OpCodeUtil::GetOpCodeName((Js::OpCode)(op+((int)isExtended&lt;&lt;8))), DEBUG_currentByteOffset);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#ifndef TEMP_DISABLE_ASMJS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OpCodeAsmJs InterpreterStackFrame::ReadByteOp&lt;OpCodeAsmJs&gt;(const byte *&amp; ip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, bool isExtended /*= false*/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 ||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For debugging byte-code, store the current offset before the instruction is read: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- We convert this to "void *" to encourage the debugger to always display in hex,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  which matches the displayed offsets used by ByteCodeDumper.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this-&gt;DEBUG_currentByteOffset = (void *) m_reader.GetCurrentOffset();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OpCodeAsmJs op = (OpCodeAsmJs)ByteCodeReader::ReadByteOp(ip);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(PHASE_TRACE(Js::AsmjsInterpreterPhase, this-&gt;m_functionBody))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Output::Print(L"%d.%d:Executing %s at offset 0x%X\n", this-&gt;m_functionBody-&gt;GetSourceContextId(), this-&gt;m_functionBody-&gt;GetLocalFunctionId(), Js::OpCodeUtilAsmJs::GetOpCodeName((Js::OpCodeAsmJs)(op+((int)isExtended&lt;&lt;8))), DEBUG_currentByteOffset);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InterpreterStackFrame::ProcessThunk(void* address, void* addressOfReturnAddress)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PushPopFrameHelper pushPopFrameHelper(this, address, addressOfReturnAddress);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uint32 InterpreterStackFrame::LogSizeOf&lt;uint8&gt;(){return 0;}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uint32 InterpreterStackFrame::LogSizeOf&lt;int8&gt;(){return 0;}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uint32 InterpreterStackFrame::LogSizeOf&lt;uint16&gt;(){return 1;}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uint32 InterpreterStackFrame::LogSizeOf&lt;int16&gt;(){return 1;}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uint32 InterpreterStackFrame::LogSizeOf&lt;uint32&gt;(){return 2;}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uint32 InterpreterStackFrame::LogSizeOf&lt;int32&gt;(){return 2;}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uint32 InterpreterStackFrame::LogSizeOf&lt;float&gt;(){return 2;}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uint32 InterpreterStackFrame::LogSizeOf&lt;double&gt;(){return 3;}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InterpreterStackFrame::ProcessAsmJsModule()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ASMJS_PLAT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Js::FunctionBody* asmJsModuleFunctionBody = 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AsmJsModuleInfo* info = asmJsModuleFunctionBody-&gt;GetAsmJsModuleInfo();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if (Configuration::Global.flags.ForceAsmJsLinkFail)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AsmJSCompiler::OutputError(this-&gt;scriptContext, L"Asm.js Runtime Error : Forcing link failure");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this-&gt;ProcessLinkFailedAsmJsModule();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 m_inSlotsCount != info-&gt;GetArgInCount() + 1 )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Error reparse without asm.js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AsmJSCompiler::OutputError(this-&gt;scriptContext, L"Asm.js Runtime Error : Invalid module argument count");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this-&gt;ProcessLinkFailedAsmJsModule();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AsmJsModuleMemory&amp; moduleMemory = info-&gt;GetModuleMemory();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moduleMemoryPtr = RecyclerNewArray( scriptContext-&gt;GetRecycler(), Var, moduleMemory.mMemorySize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arrayBufferPtr = moduleMemoryPtr + moduleMemory.mArrayBufferOffset;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Assert(moduleMemory.mArrayBufferOffset == AsmJsModuleMemory::MemoryTableBeginOffset);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stdLibPtr = moduleMemoryPtr + moduleMemory.mStdLibOffset;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int* localIntSlots        = (int*)(moduleMemoryPtr + moduleMemory.mIntOffset);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float* localFloatSlots = (float*)(moduleMemoryPtr + moduleMemory.mFloatOffset);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double* localDoubleSlots = (double*)(moduleMemoryPtr + moduleMemory.mDoubleOffset);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localFunctionImports = moduleMemoryPtr + moduleMemory.mFFIOffset 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localModuleFunctions = moduleMemoryPtr + moduleMemory.mFuncOffset 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Var** localFunctionTables = (Var**)(moduleMemoryPtr + moduleMemory.mFuncPtrOffset) 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AsmJsSIMDValue* localSimdSlots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(scriptContext-&gt;GetConfig()-&gt;IsSimdjsEnabled())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localSimdSlots = ((AsmJsSIMDValue*)moduleMemoryPtr) + moduleMemory.mSimdOffset; // simdOffset is in SIMDValues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0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Align SIMD regs to 128 bits.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We only have space to align if there are any SIMD variables. Otherwise, leave unaligned.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(info-&gt;GetSimdRegCount())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AssertMsg((moduleMemory.mMemorySize / SIMD_SLOTS_SPACE) - moduleMemory.mSimdOffset &gt;= 1, "Not enough space in module memory to align SIMD vars");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localSimdSlots = (AsmJsSIMDValue*)::Math::Align&lt;int&gt;((int)localSimdSlots, sizeof(AsmJsSIMDValue));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this-&gt;scriptContext-&gt;GetThreadContext();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*stdLibPtr = (m_inSlotsCount &gt; 1) ? m_inParams[1] :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foreign = (m_inSlotsCount &gt; 2) ? m_inParams[2] :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*arrayBufferPtr = (m_inSlotsCount &gt; 3) ? m_inParams[3] :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//cache the current state of the disable implicit call flag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DisableImplicitFlags prevDisableImplicitFlags = threadContext-&gt;GetDisableImplicitFlags();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Disable implicit calls to check if any of the VarImport or Function Import leads to implicit calls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threadContext-&gt;DisableImplicitCall();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threadContext-&gt;SetImplicitCallFlags(ImplicitCallFlags::ImplicitCall_None);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checkParamResult = ASMLink::CheckParams(this-&gt;scriptContext, info, *stdLibPtr, foreign, *arrayBufferPtr);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(!checkParamResult)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don't need to print, because checkParams will do it for us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goto linkFailure;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 if(this-&gt;CheckAndResetImplicitCall(prevDisableImplicitFlags, saveImplicitcallFlags))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AsmJSCompiler::OutputError(this-&gt;scriptContext, L"Asm.js Runtime Error : Params have side effects");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return this-&gt;ProcessLinkFailedAsmJsModule();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Initialize Variables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(int i = 0; i &lt; info-&gt;GetVarCount();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auto&amp; var = info-&gt;GetVar( i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AsmJsVarType type(var.type);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if(type.isInt()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localIntSlots[var.location] = var.initialiser.intInit;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(type.isFloat())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localFloatSlots[var.location] = var.initialiser.floatInit;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(type.isDouble())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localDoubleSlots[var.location] = var.initialiser.doubleInit;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(scriptContext-&gt;GetConfig()-&gt;IsSimdjsEnabled() &amp;&amp; type.isSIMD())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e.g. var g = f4(0.0, 0.0, 0.0, 0.0);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localSimdSlots[var.location] = var.initialiser.simdInit;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Assert(UNREACHED);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Load constant variables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for( int i = 0; i &lt; info-&gt;GetVarImportCount(); i++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auto&amp; import = info-&gt;GetVarImport( i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AsmJsVarType type(import.type);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this might throw, but it would anyway in non-asm.js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value = JavascriptOperators::OP_GetProperty( foreign, import.field, scriptContext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check if there is implicit call and if there is implicit call then clear the disableimplicitcall flag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(this-&gt;CheckAndResetImplicitCall(prevDisableImplicitFlags, saveImplicitcallFlags))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AsmJSCompiler::OutputError(this-&gt;scriptContext, L"Asm.js Runtime Error : Accessing var import %s has side effects", this-&gt;scriptContext-&gt;GetPropertyName(import.field)-&gt;GetBuffer());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 this-&gt;ProcessLinkFailedAsmJsModule();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(CONFIG_FLAG(AsmJsEdge))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emscripten had a bug which caused this check to fail in some circumstances, so this check fails for some demos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(!TaggedNumber::Is(value) &amp;&amp; (!RecyclableObject::Is(value) || DynamicType::Is(RecyclableObject::FromVar(value)-&gt;GetTypeId())))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AsmJSCompiler::OutputError(this-&gt;scriptContext, L"Asm.js Runtime Error : Var import %s must be primitive", this-&gt;scriptContext-&gt;GetPropertyName(import.field)-&gt;GetBuffer());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goto linkFailure;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if(type.isInt()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 val = JavascriptMath::ToInt32( value, scriptContext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localIntSlots[import.location] = 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(type.isFloat())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float val = (float)JavascriptConversion::ToNumber(value,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localFloatSlots[import.location] = 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(type.isDouble())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double val = JavascriptConversion::ToNumber( value, scriptContext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localDoubleSlots[import.location] = 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(scriptContext-&gt;GetConfig()-&gt;IsSimdjsEnabled() &amp;&amp; type.isSIMD())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e.g. var g = f4(imports.v);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bool valid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AsmJsSIMDValue 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val.Zero();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switch (type.which())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case AsmJsVarType::Int32x4: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valid = JavascriptSIMDInt32x4::Is(value);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val = ((JavascriptSIMDInt32x4*)value)-&gt;GetValue();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case AsmJsVarType::Float32x4: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valid = JavascriptSIMDFloat32x4::Is(value);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val = ((JavascriptSIMDFloat32x4*)value)-&gt;GetValue();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case AsmJsVarType::Float64x2: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valid = JavascriptSIMDFloat64x2::Is(value);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val = ((JavascriptSIMDFloat64x2*)value)-&gt;GetValue();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default: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Assert(UNREACHED);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(!valid)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// link failure of SIMD values imports.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AsmJSCompiler::OutputError(this-&gt;scriptContext, L"Asm.js Runtime Error : Foreign var import %s is not SIMD type", this-&gt;scriptContext-&gt;GetPropertyName(import.field)-&gt;GetBuffer());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goto linkFailure;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localSimdSlots[import.location] = 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check for implicit call after converting to number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(this-&gt;CheckAndResetImplicitCall(prevDisableImplicitFlags, saveImplicitcallFlags))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Runtime error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AsmJSCompiler::OutputError(this-&gt;scriptContext, L"Asm.js Runtime Error : Accessing var import %s has side effects", this-&gt;scriptContext-&gt;GetPropertyName(import.field)-&gt;GetBuffer());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 this-&gt;ProcessLinkFailedAsmJsModule();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Load external functions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for( int i = 0; i &lt; info-&gt;GetFunctionImportCount(); i++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auto&amp; import = info-&gt;GetFunctionImport( i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this might throw, but it would anyway in non-asm.js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importFunc = JavascriptOperators::OP_GetProperty( foreign, import.field, scriptContext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check if there is implicit call and if there is implicit call then clear the disableimplicitcall flag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(this-&gt;CheckAndResetImplicitCall(prevDisableImplicitFlags, saveImplicitcallFlags))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AsmJSCompiler::OutputError(this-&gt;scriptContext, L"Asm.js Runtime Error : Accessing foreign function import %s has side effects", this-&gt;scriptContext-&gt;GetPropertyName(import.field)-&gt;GetBuffer());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 this-&gt;ProcessLinkFailedAsmJsModule();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 !JavascriptFunction::Is( importFunc )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AsmJSCompiler::OutputError(this-&gt;scriptContext, L"Asm.js Runtime Error : Foreign function import %s is not a function", this-&gt;scriptContext-&gt;GetPropertyName(import.field)-&gt;GetBuffer());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goto linkFailure;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localFunctionImports[import.location] = importFunc;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if (*arrayBufferPtr)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(*(ArrayBuffer**)arrayBufferPtr)-&gt;SetIsAsmJsBuffer();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threadContext-&gt;SetDisableImplicitFlags(prevDisableImplicitFlags);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threadContext-&gt;SetImplicitCallFlags(saveImplicitcallFlags);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FrameDisplay* pDisplay = RecyclerNewPlus(scriptContext-&gt;GetRecycler(), sizeof(void*), FrameDisplay,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pDisplay-&gt;SetItem( 0, moduleMemoryPtr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(int i = 0; i &lt; info-&gt;GetFunctionCount();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auto&amp; modFunc = info-&gt;GetFunction(i);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TODO: add more runtime checks here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auto proxy = m_functionBody-&gt;GetNestedFuncReference(i);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AsmJsScriptFunction* scriptFuncObj = (AsmJsScriptFunction*)ScriptFunction::OP_NewScFunc(pDisplay, (FunctionProxy**)proxy);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localModuleFunctions[modFunc.location] = scriptFuncObj;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(i == 0 &amp;&amp; info-&gt;GetUsesChangeHeap())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scriptFuncObj-&gt;GetDynamicType()-&gt;SetEntryPoint(AsmJsChangeHeapBuffer);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(scriptFuncObj-&gt;GetDynamicType()-&gt;GetEntryPoint() == DefaultDeferredDeserializeThunk)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JavascriptFunction::DeferredDeserialize(scriptFuncObj);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scriptFuncObj-&gt;GetDynamicType()-&gt;SetEntryPoint(AsmJsExternalEntryPoint);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scriptFuncObj-&gt;GetFunctionBody()-&gt;GetAsmJsFunctionInfo()-&gt;SetModuleFunctionBody(asmJsModuleFunctionBody);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scriptFuncObj-&gt;SetModuleMemory(moduleMemoryPtr);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(!info-&gt;IsRuntimeProcessed())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don't reset entrypoint upon relinking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FunctionEntryPointInfo* entypointInfo = (FunctionEntryPointInfo*)scriptFuncObj-&gt;GetEntryPointInfo();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entypointInfo-&gt;SetIsAsmJSFunction(true);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entypointInfo-&gt;SetModuleAddress((uintptr_t)moduleMemoryPtr);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DYNAMIC_INTERPRETER_THUNK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(!PHASE_ON1(AsmJsJITTemplatePhase))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entypointInfo-&gt;address = AsmJsDefaultEntryThunk;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Initialize function table arrays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for( int i = 0; i &lt; info-&gt;GetFunctionTableCount(); i++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auto&amp; modFuncTable = info-&gt;GetFunctionTable( i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Var* funcTableArray = RecyclerNewArray( scriptContext-&gt;GetRecycler(), Var, modFuncTable.size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 (uint j = 0; j &lt; modFuncTable.size ; j++)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get the module function index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const RegSlot index = modFuncTable.moduleFunctionIndex[j];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assign the module function pointer to the array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Var functionPtr = localModuleFunctions[index];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funcTableArray[j] = functionPtr;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localFunctionTables[i] = funcTableArray;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 Do MTJRC/MAIC:0 check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if ((PHASE_ON1(Js::AsmJsJITTemplatePhase) &amp;&amp; CONFIG_FLAG(MaxTemplatizedJitRunCount) == 0) || (!PHASE_ON1(Js::AsmJsJITTemplatePhase) &amp;&amp; CONFIG_FLAG(MaxAsmJsInterpreterRunCount) == 0))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(PHASE_TRACE1(AsmjsEntryPointInfoPhase))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Output::Print(L"%s Scheduling For Full JIT at callcount:%d\n", asmJsModuleFunctionBody-&gt;GetDisplayName(), 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 (int i = 0; i &lt; info-&gt;GetFunctionCount();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ScriptFunction* functionObj = (ScriptFunction*)localModuleFunctions[i];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AnalysisAssert(functionObj !=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don't want to generate code for APIs like changeHeap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(functionObj-&gt;GetEntryPoint() == Js::AsmJsExternalEntryPoint)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GenerateFunction(asmJsModuleFunctionBody-&gt;GetScriptContext()-&gt;GetNativeCodeGenerator(), functionObj-&gt;GetFunctionBody(), functionObj);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info-&gt;SetIsRuntimeProcessed(true);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create export object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 info-&gt;GetExportsCount()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newObj = JavascriptOperators::NewScObjectLiteral( GetScriptContext(), info-&gt;GetExportsIdArray(),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                                 this-&gt;GetFunctionBody()-&gt;GetObjectLiteralTypeRef( 0 )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for( int i = 0; i &lt; info-&gt;GetExportsCount(); i++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auto ex = info-&gt;GetExport( i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Var func = localModuleFunctions[*ex.location];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JavascriptOperators::OP_InitProperty( newObj, *ex.id, func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 (RegSlot) 0, newObj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newObj;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export only 1 function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exportFunc = localModuleFunctions[info-&gt;GetExportFunctionIndex()];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SetReg((RegSlot)0, exportFunc);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exportFunc;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linkFailure: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threadContext-&gt;SetDisableImplicitFlags(prevDisableImplicitFlags);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threadContext-&gt;SetImplicitCallFlags(saveImplicitcallFlags);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this-&gt;ProcessLinkFailedAsmJsModule();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InterpreterStackFrame::ProcessLinkFailedAsmJsModule()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AsmJSCompiler::OutputError(this-&gt;scriptContext, L"asm.js linking failed.");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Js::FunctionBody* asmJsModuleFunctionBody = 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AsmJsModuleInfo* info = asmJsModuleFunctionBody-&gt;GetAsmJsModuleInfo();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do not support relinking with failed relink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(info-&gt;IsRuntimeProcessed())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ScriptFunction * funcObj = GetJavascriptFunction();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ScriptFunction::ReparseAsmJsModule(&amp;funcObj);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bool doProfile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funcObj-&gt;GetFunctionBody()-&gt;GetInterpreterExecutionMode(false) == ExecutionMode::ProfilingInterpreter ||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GetScriptContext()-&gt;IsInDebugMode() &amp;&amp; DynamicProfileInfo::IsEnabled(funcObj-&gt;GetFunctionBody());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 * dynamicProfileInfo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(doProfile)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dynamicProfileInfo = funcObj-&gt;GetFunctionBody()-&gt;GetDynamicProfileInfo();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funcObj-&gt;GetScriptContext()-&gt;GetThreadContext()-&gt;ClearImplicitCallFlags();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after reparsing, we want to also use a new interpreter stack frame, as it will have different characteristics than the asm.js version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InterpreterStackFrame::Setup setup(funcObj, m_inParams, m_inSlotsCount);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size_t varAllocCount = setup.GetAllocationVarCount();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size_t varSizeInBytes = varAllocCount *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allocation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DWORD_PTR stackAddr;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fReleaseAlloc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(varAllocCount &gt; InterpreterStackFrame::LocalsThreshold)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ArenaAllocator *tmpAlloc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fReleaseAlloc = GetScriptContext()-&gt;EnsureInterpreterArena(&amp;tmpAlloc);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allocation = (Var*)tmpAlloc-&gt;Alloc(varSizeInBytes);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use a stack address so the debugger stepping logic works (step-out, for example, compares stack depths to determine when to complete the step)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debugger stepping does not matter here, but it's worth being consistent with normal stack frame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stackAddr = reinterpret_cast&lt;DWORD_PTR&gt;(&amp;allocation);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PROBE_STACK_PARTIAL_INITIALIZED_INTERPRETER_FRAME(GetScriptContext(), Js::Constants::MinStackInterpreter + varSizeInBytes);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allocation = (Var*)_alloca(varSizeInBytes);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stackAddr = reinterpret_cast&lt;DWORD_PTR&gt;(allocation);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Js::RecyclableObject * invalidStackVar = (Js::RecyclableObject*)_alloca(sizeof(Js::RecyclableObject));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memset(invalidStackVar, 0xFE, sizeof(Js::RecyclableObject));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 * newInstance = newInstance = setup.InitializeAllocation(allocation, funcObj-&gt;GetFunctionBody()-&gt;GetHasImplicitArgIns(), doProfile, nullptr, stackAddr, invalidStackVar);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 * newInstance = newInstance = setup.InitializeAllocation(allocation, funcObj-&gt;GetFunctionBody()-&gt;GetHasImplicitArgIns(), doProfile, nullptr, stackAddr);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newInstance-&gt;m_reader.Create(funcObj-&gt;GetFunctionBody());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now that we have set up the new frame, let's interpret it!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funcObj-&gt;GetFunctionBody()-&gt;BeginExecution();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PushPopFrameHelper(newInstance, _ReturnAddress(), _AddressOfReturnAddress());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retVal = newInstance-&gt;ProcessUnprofiled();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(doProfile)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dynamicProfileInfo-&gt;RecordImplicitCallFlags(GetScriptContext()-&gt;GetThreadContext()-&gt;GetImplicitCallFlags());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(fReleaseAlloc)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GetScriptContext()-&gt;ReleaseInterpreterArena();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retVal;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Assert(UNREACHED);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 AsmJsCallDepth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InterpreterStackFrame::PrintStack(const int* const intSrc, const float* const fltSrc, const double* const dblSrc, int intConstCount, int floatConstCount, int doubleConstCount, const wchar_t* state)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Output::Print(L"Interpreter Constant Stack Data(%s)\n", state);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Output::Print(L"***************************************\n");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Output::Print(L"Int Data\n");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Output::Print(L"--------\n");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(int count = 0; count &lt; intConstCount; count++)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Output::Print(L"Index:%d Value:%d \n", count, intSrc[count]);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Output::Print(L"Float Data\n");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Output::Print(L"----------\n");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(int count = 0; count &lt; floatConstCount; count++)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Output::Print(L"Index:%d Value:%f \n", count, fltSrc[count]);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Output::Print(L"Double Data\n");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Output::Print(L"-----------\n");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(int count = 0; count &lt; doubleConstCount; count++)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Output::Print(L"Index:%d Value:%g \n", count, dblSrc[count]);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#ifndef TEMP_DISABLE_ASMJS 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 Function memory allocation should be done the same way as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 T AsmJsCommunEntryPoint(Js::ScriptFunction* func, ...)  (AsmJSJitTemplate.cpp)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 update any changes there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This function does the following fixup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Stack Before                 Stack After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==============               ================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 VarConstants |             |  VarConstants 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|--------------|             |-----------------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 IntConstants |             |  IntConstants 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|--------------|             |  ------------ 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 FloatConst   |             |  Int Vars+Tmps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|--------------|             |----------------|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 DoubleConst  |             |  FloatConst   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|--------------|             |  ----------   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 Var&amp;Temps    |             |  Flt Vars+tmps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|==============|             |----------------|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| DoubleConst   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|  -----------  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| Dbl Vars+Tmps  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 ================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intSrc,FltSrc&amp;DblSrc are pointers to the stack before the change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m_localIntSlots,m_localFloatSlots,m_localDoubleSlots are pointers to the stack after the change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*/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InterpreterStackFrame::AlignMemoryForAsmJs()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FunctionBody *const functionBody = 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ScriptFunction* func = GetJavascriptFunction();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//schedule for codegen here only if TJ is collected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(!functionBody-&gt;GetIsAsmJsFullJitScheduled() &amp;&amp; !PHASE_OFF(BackEndPhase, functionBody)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&amp;&amp; !PHASE_OFF(FullJitPhase, functionBody) &amp;&amp; !this-&gt;scriptContext-&gt;GetConfig()-&gt;IsNoNative())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 callCount = ++((FunctionEntryPointInfo*)func-&gt;GetEntryPointInfo())-&gt;callsCount;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bool doSchedule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int minAsmJsInterpretRunCount = (int)CONFIG_FLAG(MinAsmJsInterpreterRunCount);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(callCount &gt;= minAsmJsInterpretRunCount)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doSchedule =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(doSchedule &amp;&amp; !functionBody-&gt;GetIsAsmJsFullJitScheduled())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ENABLE_NATIVE_CODEGEN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(PHASE_TRACE1(AsmjsEntryPointInfoPhase))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Output::Print(L"Scheduling For Full JIT from Interpreter at callcount:%d\n", callCount);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GenerateFunction(functionBody-&gt;GetScriptContext()-&gt;GetNativeCodeGenerator(), functionBody, func);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functionBody-&gt;SetIsAsmJsFullJitScheduled(true);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AsmJsFunctionInfo* info = functionBody-&gt;GetAsmJsFunctionInfo();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int intConstCount = info-&gt;GetIntConstCount();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int doubleConstCount = info-&gt;GetDoubleConstCount();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int floatConstCount = info-&gt;GetFloatConstCount();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int simdConstCount = info-&gt;GetSimdConstCount();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Offset of doubles from (double*)m_localSlot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int intOffset = info-&gt;GetIntByteOffset() / sizeof(int);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int doubleOffset = info-&gt;GetDoubleByteOffset() / sizeof(double);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int floatOffset = info-&gt;GetFloatByteOffset() / sizeof(float);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int simdByteOffset = info-&gt;GetSimdByteOffset();// in bytes;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int* intSrc = (int*)(m_localSlots + AsmJsFunctionMemory::RequiredVarConstants);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Where all int value starts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m_localIntSlots = ((int*)m_localSlots) + intOffset;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where int arguments starts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int* intArgDst = m_localIntSlots + intConstCount;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Where float constants currently are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float* floatSrc = (float*)(intSrc + intConstCount);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where all float value starts with the new layout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m_localFloatSlots = ((float*)m_localSlots) + floatOffset;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Where double arguments starts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float* floatArgDst = m_localFloatSlots + floatConstCount;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Where double constants currently are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double* doubleSrc = (double*)(floatSrc + floatConstCount);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where all double value starts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m_localDoubleSlots = ((double*)m_localSlots) + doubleOffset;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Where double arguments starts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double* doubleArgDst = m_localDoubleSlots + doubleConstCount;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AsmJsSIMDValue* simdSrc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if (scriptContext-&gt;GetConfig()-&gt;IsSimdjsEnabled())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simdSrc = (AsmJsSIMDValue*)(doubleSrc + doubleConstCount);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m_localSimdSlots = (AsmJsSIMDValue*)((char*)m_localSlots + simdByteOffset);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Load module environment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FrameDisplay* frame = this-&gt;function-&gt;GetEnvironment();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m_localSlots[AsmJsFunctionMemory::ModuleEnvRegister] = frame-&gt;GetItem(0);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m_localSlots[AsmJsFunctionMemory::ArrayBufferRegister] = (Var*)frame-&gt;GetItem(0) + AsmJsModuleMemory::MemoryTableBeginOffset;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m_localSlots[AsmJsFunctionMemory::ArraySizeRegister] = 0; // do not cache ArraySize in the 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m_localSlots[AsmJsFunctionMemory::ScriptContextBufferRegister] = functionBody-&gt;GetScriptContext();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(PHASE_TRACE1(AsmjsInterpreterStackPhase))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PrintStack(intSrc, floatSrc, doubleSrc, intConstCount, floatConstCount, doubleConstCount, L"Before Shuffling");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Copying has to happen in that order in order not to overwrite constants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(scriptContext-&gt;GetConfig()-&gt;IsSimdjsEnabled())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memcpy_s(m_localSimdSlots, simdConstCount*sizeof(AsmJsSIMDValue), simdSrc, simdConstCount*sizeof(AsmJsSIMDValue));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Moving the double and floats  to their slot position. We must move the doubles first so that we do not overwrite the doubles stack with floats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memcpy_s(m_localDoubleSlots, doubleConstCount*sizeof(double), doubleSrc, doubleConstCount*sizeof(double));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memcpy_s(m_localFloatSlots, floatConstCount*sizeof(float), floatSrc, floatConstCount*sizeof(float));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(PHASE_TRACE1(AsmjsInterpreterStackPhase))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PrintStack(m_localIntSlots, m_localFloatSlots, m_localDoubleSlots, intConstCount, floatConstCount, doubleConstCount, L"After Shuffling");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int* intArg;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double* doubleArg;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float* floatArg;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intArg = m_localIntSlots + intConstCount;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doubleArg = m_localDoubleSlots + doubleConstCount;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floatArg = m_localFloatSlots + floatConstCount;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AsmJsSIMDValue* simdArg = m_localSimdSlots + simdConstCount;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Move the arguments to the right location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ArgSlot argCount = info-&gt;GetArgCount();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_M_X64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homingAreaSize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uintptr argAddress = (uintptr)m_inParams;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(ArgSlot i = 0; i &lt; argCount;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_M_X64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3rd Argument should be at the end of the homing area.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Assert(i != 3 || argAddress == (uintptr)m_inParams + homingAreaSize);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(i &lt; 3)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for x64 we spill the first 3 floating point args below the rest of the arguments on the stack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m_inParams will be from DynamicInterpreterThunk's frame. Floats are in InterpreterAsmThunk's frame. Stack will be set up like so: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// DIT arg2 &lt;- first scriptArg, m_inParams points here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DIT arg1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padding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r9 home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r8 home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rdx home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rcx home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return address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push rbp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padding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xmm3 spill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xmm2 spill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IAT xmm1 spill &lt;- floatSpillAddress for arg1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floats are spilled as xmmwords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uintptr floatSpillAddress = (uintptr)m_inParams - MachPtr * (15 - 2*i);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(info-&gt;GetArgType(i).isInt())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*intArg = *(int*)argAddress;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++intArg;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homingAreaSize += MachPtr;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else if (info-&gt;GetArgType(i).isFloat())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*floatArg = *(float*)floatSpillAddress;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++floatArg;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homingAreaSize += MachPtr;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else if (info-&gt;GetArgType(i).isDouble())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*doubleArg = *(double*)floatSpillAddress;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++doubleArg;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homingAreaSize += MachPtr;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Assert(info-&gt;GetArgType(i).isSIMD());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*simdArg = *(AsmJsSIMDValue*)floatSpillAddress;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++simdArg;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homingAreaSize += sizeof(AsmJsSIMDValue);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(scriptContext-&gt;GetConfig()-&gt;IsSimdjsEnabled() &amp;&amp; i == 2) // last argument ?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// If we have simd arguments, the homing area in m_inParams can be larger than 3 64-bit slots. This is because SIMD values are unboxed there too.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// After unboxing, the homing area is overwritten by rdx, r8 and r9, and we read/skip 64-bit slots from the homing area (argAddress += MachPtr).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// After the last argument of the 3 is read, we need to advance argAddress to skip over the possible extra space and to the start of the rest of the arguments.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argAddress = (uintptr)m_inParams + homingAreaSize;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argAddress += MachPtr;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(info-&gt;GetArgType(i).isInt())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*intArg = *(int*)argAddress;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++intArg;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argAddress += MachPtr;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(info-&gt;GetArgType(i).isFloat())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*floatArg = *(float*)argAddress;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++floatArg;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argAddress += MachPtr;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(info-&gt;GetArgType(i).isDouble())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Assert(info-&gt;GetArgType(i).isDouble());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*doubleArg = *(double*)argAddress;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++doubleArg;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argAddress += sizeof(double);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(scriptContext-&gt;GetConfig()-&gt;IsSimdjsEnabled() &amp;&amp; info-&gt;GetArgType(i).isSIMD())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*simdArg = *(AsmJsSIMDValue*)argAddress;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++simdArg;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argAddress += sizeof(AsmJsSIMDValue);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AssertMsg(UNREACHED, "Invalid function arg type.");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bool tracingFunc = PHASE_TRACE( AsmjsFunctionEntryPhase, functionBody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 tracingFunc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 AsmJsCallDepth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Output::Print( L"%*c", AsmJsCallDepth,' ');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Output::Print( L"Executing function %s", functionBody-&gt;GetDisplayName());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++AsmJsCallDepth;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(tracingFunc)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Output::Print(L"){\n");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 info-&gt;GetReturnType() == AsmJsRetType::Void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m_localSlots[0] = JavascriptOperators::OP_LdUndef( scriptContext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InterpreterStackFrame::Process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Process() processes a single loop of execution for the current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JavascriptFunction being executed: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- Individual instructions are dispatched to specific handlers for different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OpCodes.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INTERPRETERLOOPNAME ProcessProfiled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PROVIDE_INTERPRETERPROFILE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"Interpreterloop.inl"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#undef PROVIDE_INTERPRETERPROFILE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#undef INTERPRETERLOOPNAME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INTERPRETERLOOPNAME ProcessUnprofiled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>#include "Interpreterloop.inl"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#undef INTERPRETERLOOPNAME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#ifndef TEMP_DISABLE_ASMJS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INTERPRETERLOOPNAME ProcessAsmJs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INTERPRETER_ASMJS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"InterpreterProcessOpCodeAsmJs.h"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"Interpreterloop.inl"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#undef INTERPRETER_ASMJS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#undef INTERPRETERLOOPNAME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 For now, always collect profile data when debugging,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 otherwise the backend will be confused if there's no profile data.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INTERPRETERLOOPNAME ProcessWithDebugging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PROVIDE_DEBUGGING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PROVIDE_INTERPRETERPROFILE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"Interpreterloop.inl"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#undef PROVIDE_INTERPRETERPROFILE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#undef PROVIDE_DEBUGGING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#undef INTERPRETERLOOPNAME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InterpreterStackFrame::Process()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class AutoRestore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private: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InterpreterStackFrame *const interpreterStackFrame;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uint32 savedSwitchProfileModeOnLoopEndNumber;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bool savedIsAutoProfiling;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bool savedSwitchProfileMode;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public: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AutoRestore(InterpreterStackFrame *const interpreterStackFrame)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: interpreterStackFrame(interpreterStackFrame),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savedIsAutoProfiling(interpreterStackFrame-&gt;isAutoProfiling),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savedSwitchProfileMode(interpreterStackFrame-&gt;switchProfileMode),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savedSwitchProfileModeOnLoopEndNumber(interpreterStackFrame-&gt;switchProfileModeOnLoopEndNumber)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~AutoRestore()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interpreterStackFrame-&gt;isAutoProfiling = savedIsAutoProfiling;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interpreterStackFrame-&gt;switchProfileMode = savedSwitchProfileMode;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interpreterStackFrame-&gt;switchProfileModeOnLoopEndNumber = savedSwitchProfileModeOnLoopEndNumber;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 autoRestore(this);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((m_flags &amp; Js::InterpreterStackFrameFlags_FromBailOut) &amp;&amp; !(m_flags &amp; InterpreterStackFrameFlags_ProcessingBailOutFromEHCode))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(this-&gt;ehBailoutData)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m_flags |= Js::InterpreterStackFrameFlags_ProcessingBailOutFromEHCode;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EHBailoutData * topLevelEHBailoutData = this-&gt;ehBailoutData;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while (topLevelEHBailoutData-&gt;parent-&gt;nestingDepth != -1)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topLevelEHBailoutData-&gt;parent-&gt;child = topLevelEHBailoutData;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    topLevelEHBailoutData = topLevelEHBailoutData-&gt;parent;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ProcessTryCatchBailout(topLevelEHBailoutData, this-&gt;ehBailoutData-&gt;nestingDepth);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m_flags &amp;= ~Js::InterpreterStackFrameFlags_ProcessingBailOutFromEHCode;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this-&gt;ehBailoutData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#ifndef TEMP_DISABLE_ASMJS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*const functionBody = 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 functionBody-&gt;GetIsAsmjsMode()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AsmJsFunctionInfo* asmInfo = functionBody-&gt;GetAsmJsFunctionInfo();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(asmInfo)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AlignMemoryForAsmJs();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Var returnVar = ProcessAsmJs();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if( PHASE_TRACE( AsmjsFunctionEntryPhase, functionBody )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--AsmJsCallDepth;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if( AsmJsCallDepth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Output::Print( L"%*c}", AsmJsCallDepth, ' '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Output::Print( L"}"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switch( asmInfo-&gt;GetReturnType().which()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case AsmJsRetType::Void: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case AsmJsRetType::Signed: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Output::Print( L" = %d", JavascriptMath::ToInt32( returnVar, scriptContext )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case AsmJsRetType::Float: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case AsmJsRetType::Double: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Output::Print( L" = %.4f", JavascriptConversion::ToNumber( returnVar, scriptContext )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default: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Output::Print( L";\n"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 returnVar;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Assert(functionBody-&gt;GetAsmJsModuleInfo());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 ProcessAsmJsModule();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switchProfileMode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switchProfileModeOnLoopEndNumber = 0u - 1;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ab/>
      </w:r>
      <w:r w:rsidRPr="008C403B">
        <w:rPr>
          <w:rFonts w:ascii="Consolas" w:hAnsi="Consolas" w:cs="Consolas"/>
          <w:sz w:val="18"/>
          <w:szCs w:val="18"/>
        </w:rPr>
        <w:tab/>
        <w:t>ByteCodeDumper::Dump(functionBody);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ExecutionMode interpreterExecutionMode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functionBody-&gt;GetInterpreterExecutionMode(!!(GetFlags() &amp; InterpreterStackFrameFlags_FromBailOut));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if(interpreterExecutionMode == ExecutionMode::ProfilingInterpreter)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isAutoProfiling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ProcessProfiled();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interpreterExecutionMode == ExecutionMode::Interpreter ||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interpreterExecutionMode == ExecutionMode::AutoProfilingInterpreter);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isAutoProfiling = interpreterExecutionMode == ExecutionMode::AutoProfilingInterpreter;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while(true)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Assert(!switchProfileMode);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result = ProcessUnprofiled();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Assert(!(switchProfileMode &amp;&amp; result));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if(switchProfileMode)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switchProfileMode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Assert(isAutoProfiling);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if(PHASE_TRACE(InterpreterAutoProfilePhase, functionBody))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Output::Print(L"InterpreterAutoProfile - Func %s - Started profiling\n", functionBody-&gt;GetDebugNumberSet(debugStringBuffer));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Assert(!switchProfileMode);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result = ProcessProfiled();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Assert(!(switchProfileMode &amp;&amp; result));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if(switchProfileMode)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switchProfileMode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Assert(isAutoProfiling);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if(PHASE_TRACE(InterpreterAutoProfilePhase, functionBody))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Output::Print(L"InterpreterAutoProfile - Func %s - Stopped profiling\n", functionBody-&gt;GetDebugNumberSet(debugStringBuffer));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ProcessUnprofiled();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InterpreterStackFrame::OP_GetMethodProperty(unaligned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varInstance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OP_GetMethodProperty(varInstance,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InterpreterStackFrame::OP_GetLocalMethodProperty(unaligned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OP_GetMethodProperty(this-&gt;localClosure,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InterpreterStackFrame::OP_GetMethodProperty(Var varInstance, 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ENABLE_COPYONACCESS_ARRAY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JavascriptLibrary::CheckAndConvertCopyOnAccessNativeIntArray&lt;Var&gt;(varInstance);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RecyclableObject* obj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(RecyclableObject::Is(varInstance))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obj = RecyclableObject::FromVar(varInstance);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((propertyId == PropertyIds::apply || propertyId == PropertyIds::call) &amp;&amp; ScriptFunction::Is(obj))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If the property being loaded is "apply"/"call", make an optimistic assumption that apply/call is not overridden and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undefer the function right here if it was defer parsed before. This is required so that the load of "apply"/"call"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happens from the same "type". Otherwise, we will have a polymorphic cache for load of "apply"/"call".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ScriptFunction *fn = ScriptFunction::FromVar(obj);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if(fn-&gt;GetType()-&gt;GetEntryPoint() == JavascriptFunction::DeferredParsingThunk)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JavascriptFunction::DeferredParse(&amp;fn);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this-&gt;GetInlineCache(playout-&gt;inlineCacheIndex);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PropertyValueInfo::SetCacheInfo(&amp;info, GetFunctionBody(), inlineCache, playout-&gt;inlineCacheIndex,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aValue;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(obj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CacheOperators::TryGetProperty&lt;true, true,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obj, false, obj, propertyId, &amp;aValue, GetScriptContext(), nullptr, &amp;info))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SetReg(playout-&gt;Value,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OP_GetMethodProperty_NoFastPath(varInstance,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InterpreterStackFrame::OP_GetMethodProperty_NoFastPath(Var instance, 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JavascriptOperators::PatchGetMethod&lt;false&gt;(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PatchGetMethod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this-&gt;scriptContext-&gt;GetTelemetry().GetOpcodeTelemetry().GetMethodProperty(instance, propertyId, value,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InterpreterStackFrame::OP_GetRootMethodProperty(unaligned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Assert(playout-&gt;inlineCacheIndex &gt;= this-&gt;m_functionBody-&gt;GetRootObjectLoadInlineCacheStart());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Js::Var instance = this-&gt;GetRootObject();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this-&gt;GetInlineCache(playout-&gt;inlineCacheIndex);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DynamicObject *obj = DynamicObject::FromVar(instance);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PropertyValueInfo::SetCacheInfo(&amp;info, GetFunctionBody(), inlineCache, playout-&gt;inlineCacheIndex,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aValue;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(CacheOperators::TryGetProperty&lt;true, true,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obj, true, obj, propertyId, &amp;aValue, GetScriptContext(), nullptr, &amp;info))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SetReg(playout-&gt;Value,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OP_GetRootMethodProperty_NoFastPath(playout);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InterpreterStackFrame::OP_GetRootMethodProperty_NoFastPath(unaligned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rootInstance = this-&gt;GetRootObject();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JavascriptOperators::PatchGetRootMethod&lt;false&gt;(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DynamicObject::FromVar(rootInstance),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PatchGetMethod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this-&gt;scriptContext-&gt;GetTelemetry().GetOpcodeTelemetry().GetMethodProperty(rootInstance, propertyId, value,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InterpreterStackFrame::OP_GetMethodPropertyScoped(unaligned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varInstance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RecyclableObject* obj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(RecyclableObject::Is(varInstance))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obj = RecyclableObject::FromVar(varInstance);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this-&gt;GetInlineCache(playout-&gt;inlineCacheIndex);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PropertyValueInfo::SetCacheInfo(&amp;info, GetFunctionBody(), inlineCache, playout-&gt;inlineCacheIndex,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aValue;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(obj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CacheOperators::TryGetProperty&lt;true, true,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obj, false, obj, propertyId, &amp;aValue, GetScriptContext(), nullptr, &amp;info))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SetReg(playout-&gt;Value, 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OP_GetMethodPropertyScoped_NoFastPath(playout);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InterpreterStackFrame::OP_GetMethodPropertyScoped_NoFastPath(unaligned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Js::Var 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Js::Var value = JavascriptOperators::PatchScopedGetMethod&lt;false&gt;(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PatchGetMethod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this-&gt;scriptContext-&gt;GetTelemetry().GetOpcodeTelemetry().GetMethodProperty(instance, propertyId, value,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void InterpreterStackFrame::OP_ProfiledGetMethodProperty(unaligned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ProfiledGetProperty&lt;T, false, true, false&gt;(playout, GetReg(playout-&gt;Instance));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InterpreterStackFrame::OP_ProfiledGetLocalMethodProperty(unaligned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ProfiledGetProperty&lt;T, false, true, false&gt;(playout, this-&gt;localClosure);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InterpreterStackFrame::OP_ProfiledGetRootMethodProperty(unaligned T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ProfiledGetProperty&lt;T, true, true, false&gt;(playout, GetRootObject());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RecyclableObject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InterpreterStackFrame::OP_CallGetFunc(Var target)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JavascriptOperators::GetCallableObjectOrThrow(target,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InterpreterStackFrame::OP_AsmStartCall( const unaligned OpLayoutStartCall * playout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OP_StartCall( playout-&gt;ArgCount/sizeof(Var)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m_outParams[0] = scriptContext-&gt;GetLibrary()-&gt;GetUndefined();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InterpreterStackFrame::OP_StartCall(const unaligned OpLayoutStartCall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OP_StartCall(playout-&gt;ArgCount);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InterpreterStackFrame::OP_StartCall(uint outParamCount)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// Save the outParams for the current callsite on the outparam stack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PushOut(m_outParams);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Update outParams for the indicated callsite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m_outParams = m_outSp;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m_outSp += outParamCount;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AssertMsg(m_localSlots + this-&gt;m_functionBody-&gt;GetLocalsCount() &lt; m_outSp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m_outSp &lt;= (m_localSlots + this-&gt;m_functionBody-&gt;GetLocalsCount() + this-&gt;m_functionBody-&gt;GetOutParamsDepth()),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"out args Stack pointer not in range after Push");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#ifndef TEMP_DISABLE_ASMJS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_M_X64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InterpreterStackFrame::OP_CallAsmInternal(RecyclableObject * function)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AsmJsFunctionInfo* asmInfo = ((ScriptFunction*)function)-&gt;GetFunctionBody()-&gt;GetAsmJsFunctionInfo();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argsSize = asmInfo-&gt;GetArgByteSize();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ScriptFunction* scriptFunc = (ScriptFunction*)function;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 * scriptContext = function-&gt;GetScriptContext();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PROBE_STACK_CALL(scriptContext, function, argsSize);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Js::FunctionEntryPointInfo* entrypointInfo = (Js::FunctionEntryPointInfo*)scriptFunc-&gt;GetEntryPointInfo();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switch (asmInfo-&gt;GetReturnType().which())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AsmJsRetType::Void: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AsmJsRetType::Signed: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m_localIntSlots[0] = JavascriptFunction::CallAsmJsFunction&lt;int&gt;(function, entrypointInfo-&gt;address, asmInfo-&gt;GetArgCount(),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AsmJsRetType::Double: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m_localDoubleSlots[0] = JavascriptFunction::CallAsmJsFunction&lt;double&gt;(function, entrypointInfo-&gt;address, asmInfo-&gt;GetArgCount(),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AsmJsRetType::Float: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m_localFloatSlots[0] = JavascriptFunction::CallAsmJsFunction&lt;float&gt;(function, entrypointInfo-&gt;address, asmInfo-&gt;GetArgCount(),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AsmJsRetType::Float32x4: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AsmJsRetType::Int32x4: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AsmJsRetType::Float64x2: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X86SIMDValue simdVal;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simdVal.m128_value = JavascriptFunction::CallAsmJsFunction&lt;__m128&gt;(function, entrypointInfo-&gt;address, asmInfo-&gt;GetArgCount(),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m_localSimdSlots[0] = X86SIMDValue::ToSIMDValue(simdVal);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Assert((uint)((ArgSlot)asmInfo-&gt;GetArgCount() + 1) == (uint)(asmInfo-&gt;GetArgCount() + 1));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(scriptContext-&gt;GetConfig()-&gt;IsSimdjsEnabled())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PopOut((ArgSlot)(asmInfo-&gt;GetArgByteSize() / sizeof(Var)) + 1);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PopOut((ArgSlot)asmInfo-&gt;GetArgCount() + 1);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#elif _M_IX86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InterpreterStackFrame::OP_CallAsmInternal(RecyclableObject * function)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enum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Void = AsmJsRetType::Void,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Signed = AsmJsRetType::Signed,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Float = AsmJsRetType::Float,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Double = AsmJsRetType::Double,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Int32x4 = AsmJsRetType::Int32x4,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Float32x4 = AsmJsRetType::Float32x4,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Float64x2 = AsmJsRetType::Float64x2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AsmJsFunctionInfo* asmInfo = ((ScriptFunction*)function)-&gt;GetFunctionBody()-&gt;GetAsmJsFunctionInfo();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Assert((uint)((ArgSlot)asmInfo-&gt;GetArgCount() + 1) == (uint)(asmInfo-&gt;GetArgCount() + 1));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argsSize = asmInfo-&gt;GetArgByteSize();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alignedSize = ::Math::Align&lt;int32&gt;(argsSize,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ScriptFunction* scriptFunc = (ScriptFunction*)function;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 * scriptContext = function-&gt;GetScriptContext();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PROBE_STACK_CALL(scriptContext, function, alignedSize);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Js::FunctionEntryPointInfo* entrypointInfo = (Js::FunctionEntryPointInfo*)scriptFunc-&gt;GetEntryPointInfo();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retIntVal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float retFloatVal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double retDoubleVal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 retSimdVal;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retSimdVal.Zero();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AsmJsRetType::Which retType = (AsmJsRetType::Which) GetRetType(scriptFunc);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*data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JavascriptMethod entryPoint = (JavascriptMethod)entrypointInfo-&gt;address;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*savedEsp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__asm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Save 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savedEsp, esp;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eax, alignedSize;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Make sure we don't go beyond guard page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cmp eax, 0x1000;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jge alloca_probe;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sub esp, eax;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jmp dbl_align;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alloca_probe 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Use alloca to allocate more then a page size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Alloca assumes eax, contains size, and adjust ESP while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probing each page.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call _alloca_probe_16;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dbl_align 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and esp,-8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data, esp;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Var* outParam = m_outParams + 1;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void* dest = (void*)data;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memmove(dest, outParam, argsSize);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call variable argument function provided in entryPoint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__asm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_CONTROL_FLOW_GUARD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verify that the call target is valid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 ecx, entryPoint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call[__guard_check_icall_fptr]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; no need to restore ecx('call entryPoint' is a __cdecl call)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call entryPoint;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ebx, retType;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cmp ebx, Void;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je VoidLabel;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cmp ebx, Signed;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je SignedLabel;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cmp ebx, Float;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je FloatLabel;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cmp ebx, Double;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je DoubleLabel;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simd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movups retSimdVal, xmm0;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jmp end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VoidLabel: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SignedLabel: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retIntVal, eax;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jmp end;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FloatLabel: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movss retFloatVal, xmm0;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jmp end;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DoubleLabel: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movsd retDoubleVal, xmm0;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end: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// Restore 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mov esp, savedEsp;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switch (retType)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AsmJsRetType::Int32x4: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AsmJsRetType::Float32x4: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AsmJsRetType::Float64x2: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(scriptContext-&gt;GetConfig()-&gt;IsSimdjsEnabled())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m_localSimdSlots[0] = retSimdVal;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Assert(UNREACHED);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AsmJsRetType::Double: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m_localDoubleSlots[0] = retDoubleVal;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AsmJsRetType::Float: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m_localFloatSlots[0] = retFloatVal;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AsmJsRetType::Signed: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case AsmJsRetType::Void: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m_localIntSlots[0] = retIntVal;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break;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default: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Assume(false);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PopOut((uint)((ArgSlot)argsSize/sizeof(Var)) + 1);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InterpreterStackFrame::OP_CallAsmInternal(RecyclableObject * function)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__debugbreak();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InterpreterStackFrame::OP_AsmCall(const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OP_CallCommon(playout, OP_CallGetFunc(GetRegAllowStackVar(playout-&gt;Function)), CallFlags_None);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AsmJsModuleInfo::EnsureHeapAttached(this-&gt;function);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InterpreterStackFrame::OP_CallCommon(const unaligned T * playout, RecyclableObject * function, unsigned flags, const Js::AuxArray&lt;uint32&gt; *spreadIndices)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Always save and restore implicit call flags when calling out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REVIEW: Can we avoid it if we don't collect dynamic profile info?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 * threadContext = scriptContext-&gt;GetThreadContext();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JavascriptFunction::CheckValidDebugThunk(scriptContext, 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(playout-&gt;Return == Js::Constants::NoRegister)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flags |= CallFlags_NotUsed;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Arguments args(CallInfo((CallFlags)flags, playout-&gt;ArgCount),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AssertMsg(args.Info.Flags == flags, "Flags don't fit into the CallInfo field?");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(spreadIndices != nullptr)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JavascriptFunction::CallSpreadFunction(function, function-&gt;GetEntryPoint(), args, spreadIndices);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JavascriptFunction::CallFunction&lt;true&gt;(function, function-&gt;GetEntryPoint(), args);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flags |= CallFlags_Value;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Arguments args(CallInfo((CallFlags)flags, playout-&gt;ArgCount),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AssertMsg(args.Info.Flags == flags, "Flags don't fit into the CallInfo field?");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(spreadIndices != nullptr)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SetReg((RegSlot)playout-&gt;Return, JavascriptFunction::CallSpreadFunction(function, function-&gt;GetEntryPoint(), args, spreadIndices));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SetReg((RegSlot)playout-&gt;Return, JavascriptFunction::CallFunction&lt;true&gt;(function, function-&gt;GetEntryPoint(), args));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threadContext-&gt;SetImplicitCallFlags(savedImplicitCallFlags);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PopOut(playout-&gt;ArgCount);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InterpreterStackFrame::OP_CallCommonI(const unaligned T * playout, RecyclableObject * function, unsigned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OP_CallCommon(playout, function, flags); // CallCommon doesn't do anything with Member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InterpreterStackFrame::OP_ProfileCallCommon(const unaligned T * playout, RecyclableObject * function, unsigned flags, ProfileId profileId, InlineCacheIndex inlineCacheIndex, const Js::AuxArray&lt;uint32&gt; *spreadIndices)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FunctionBody*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 * dynamicProfileInfo = functionBody-&gt;GetDynamicProfileInfo();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FunctionInfo* functionInfo = function-&gt;GetTypeId() == TypeIds_Function?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JavascriptFunction::FromVar(function)-&gt;GetFunctionInfo() :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dynamicProfileInfo-&gt;RecordCallSiteInfo(functionBody, profileId, functionInfo, functionInfo ? static_cast&lt;JavascriptFunction*&gt;(function) : nullptr, playout-&gt;ArgCount, false, 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OP_CallCommon&lt;T&gt;(playout, function, flags, spreadIndices);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(playout-&gt;Return != Js::Constants::NoRegister)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dynamicProfileInfo-&gt;RecordReturnTypeOnCallSiteInfo(functionBody, profileId, GetReg((RegSlot)playout-&gt;Return));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InterpreterStackFrame::OP_ProfileReturnTypeCallCommon(const unaligned T * playout, RecyclableObject * function, unsigned flags, ProfileId profileId, const Js::AuxArray&lt;uint32&gt; *spreadIndices)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OP_CallCommon&lt;T&gt;(playout, function, flags, spreadIndices);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FunctionBody*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 * dynamicProfileInfo = functionBody-&gt;GetDynamicProfileInfo();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(playout-&gt;Return != Js::Constants::NoRegister)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dynamicProfileInfo-&gt;RecordReturnType(functionBody, profileId, GetReg((RegSlot)playout-&gt;Return));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InterpreterStackFrame::OP_CallPutCommon(const unaligned T *playout, RecyclableObject * function)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Arguments args(CallInfo(CallFlags_None, playout-&gt;ArgCount),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SetReg((RegSlot)playout-&gt;Return, function-&gt;InvokePut(args));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PopOut(playout-&gt;ArgCount);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InterpreterStackFrame::OP_CallPutCommonI(const unaligned T *playout, RecyclableObject * function)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OP_CallPutCommon(playout, function);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InterpreterStackFrame::OP_GetRootProperty(unaligned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Same fast path as in the backend.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Assert(playout-&gt;inlineCacheIndex &gt;= this-&gt;m_functionBody-&gt;GetRootObjectLoadInlineCacheStart());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Js::Var instance = this-&gt;GetRootObject();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this-&gt;GetInlineCache(playout-&gt;inlineCacheIndex);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DynamicObject * obj = DynamicObject::FromVar(instance);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PropertyValueInfo::SetCacheInfo(&amp;info, GetFunctionBody(), inlineCache, playout-&gt;inlineCacheIndex,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if(CacheOperators::TryGetProperty&lt;true, false,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obj, true, obj, propertyId, &amp;value, GetScriptContext(), nullptr, &amp;info))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OP_GetRootProperty_NoFastPath(playout);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InterpreterStackFrame::OP_GetRootPropertyForTypeOf(unaligned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rootInstance = 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JavascriptOperators::PatchGetRootValueForTypeOf&lt;false&gt;(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DynamicObject::FromVar(rootInstance),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PatchGetRootValue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this-&gt;scriptContext-&gt;GetTelemetry().GetOpcodeTelemetry().GetProperty(rootInstance, propertyId, value, /*successful:*/true);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InterpreterStackFrame::OP_GetRootProperty_NoFastPath(unaligned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rootInstance = this-&gt;GetRootObject();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JavascriptOperators::PatchGetRootValue&lt;false&gt;(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DynamicObject::FromVar(rootInstance),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PatchGetRootValue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this-&gt;scriptContext-&gt;GetTelemetry().GetOpcodeTelemetry().GetProperty(rootInstance, propertyId, value, /*successful:*/true);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InterpreterStackFrame::UpdateFldInfoFlagsForGetSetInlineCandidate(unaligned T* playout, FldInfoFlags&amp; fldInfoFlags, CacheType cacheType,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               DynamicProfileInfo * dynamicProfileInfo, uint inlineCacheIndex, RecyclableObject * obj)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RecyclableObject *callee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//TODO: Setter case once we stop sharing inline caches for these callsites.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((cacheType &amp; (CacheType_Getter | CacheType_Setter)) &amp;&amp; GetInlineCache(inlineCacheIndex)-&gt;GetGetterSetter(obj-&gt;GetType(), &amp;callee))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auto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bool canInline = dynamicProfileInfo-&gt;RecordLdFldCallSiteInfo(functionBody, callee, false /*callApplyTarget*/);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(canInline)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//updates this fldInfoFlags passed by reference.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fldInfoFlags = DynamicProfileInfo::MergeFldInfoFlags(fldInfoFlags, FldInfo_InlineCandidate);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InterpreterStackFrame::UpdateFldInfoFlagsForCallApplyInlineCandidate(unaligned T* playout, FldInfoFlags&amp; fldInfoFlags, CacheType cacheType,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               DynamicProfileInfo * dynamicProfileInfo, uint inlineCacheIndex, RecyclableObject * obj)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RecyclableObject *callee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(!(fldInfoFlags &amp; FldInfo_Polymorphic) &amp;&amp; GetInlineCache(inlineCacheIndex)-&gt;GetCallApplyTarget(obj, &amp;callee))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auto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bool canInline = dynamicProfileInfo-&gt;RecordLdFldCallSiteInfo(functionBody, callee, true /*callApplyTarget*/);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(canInline)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//updates this fldInfoFlags passed by reference.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fldInfoFlags = DynamicProfileInfo::MergeFldInfoFlags(fldInfoFlags, FldInfo_InlineCandidate);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T, bool Root, bool Method, bool CallApplyTarget&gt;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InterpreterStackFrame::ProfiledGetProperty(unaligned T* playout, const Var instance)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ProfilingHelpers::ProfiledLdFld&lt;Root, Method, CallApplyTarget&gt;(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propertyId,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PatchGetRootValue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this-&gt;scriptContext-&gt;GetTelemetry().GetOpcodeTelemetry().GetProperty(instance, propertyId, value, /*successful:*/true);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InterpreterStackFrame::OP_ProfiledGetRootProperty(unaligned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ProfiledGetProperty&lt;T, true, false, false&gt;(playout, GetRootObject());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InterpreterStackFrame::OP_ProfiledGetRootPropertyForTypeOf(unaligned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rootInstance = 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ProfilingHelpers::ProfiledLdFldForTypeOf&lt;true,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rootInstance,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PatchGetRootValue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this-&gt;scriptContext-&gt;GetTelemetry().GetOpcodeTelemetry().GetProperty(rootInstance, propertyId, value, /*successful:*/true);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InterpreterStackFrame::OP_GetPropertyForTypeOf(unaligned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JavascriptOperators::PatchGetValueForTypeOf&lt;false&gt;(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propertyId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PatchGetRootValue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this-&gt;scriptContext-&gt;GetTelemetry().GetOpcodeTelemetry().GetProperty(instance, propertyId, value, /*successful:*/true);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Same fast path as in the backend.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OP_GetProperty(instance,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InterpreterStackFrame::OP_GetLocalProperty(unaligned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Same fast path as in the backend.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this-&gt;localClosure;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OP_GetProperty(instance,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InterpreterStackFrame::OP_GetProperty(Var instance,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(RecyclableObject::Is(instance))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RecyclableObject* obj = RecyclableObject::FromVar(instance);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PropertyValueInfo::SetCacheInfo(&amp;info, GetFunctionBody(), inlineCache, playout-&gt;inlineCacheIndex,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(CacheOperators::TryGetProperty&lt;true, false,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obj, false, obj, propertyId, &amp;value, GetScriptContext(), nullptr, &amp;info))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OP_GetProperty_NoFastPath(instance,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InterpreterStackFrame::OP_GetSuperProperty(unaligned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Same fast path as in the backend.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thisInstance = GetReg(playout-&gt;Value2);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GetInlineCache(playout-&gt;PropertyIdIndex);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(RecyclableObject::Is(instance) &amp;&amp; RecyclableObject::Is(thisInstance))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RecyclableObject* superObj = RecyclableObject::FromVar(instance);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RecyclableObject* thisObj = RecyclableObject::FromVar(thisInstance);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PropertyValueInfo::SetCacheInfo(&amp;info, GetFunctionBody(), inlineCache, playout-&gt;PropertyIdIndex,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(CacheOperators::TryGetProperty&lt;true, false,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thisObj, false, superObj, propertyId, &amp;value, GetScriptContext(), nullptr, &amp;info))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playout-&gt;Value,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JavascriptOperators::PatchGetValueWithThisPtr&lt;false&gt;(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GetInlineCache(playout-&gt;PropertyIdIndex),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playout-&gt;PropertyIdIndex,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GetPropertyIdFromCacheId(playout-&gt;PropertyIdIndex),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GetReg(playout-&gt;Value2)));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InterpreterStackFrame::OP_GetProperty_NoFastPath(Var instance,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JavascriptOperators::PatchGetValue&lt;false&gt;(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propertyId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PatchGetMethod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this-&gt;scriptContext-&gt;GetTelemetry().GetOpcodeTelemetry().GetProperty(instance, propertyId, value,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ProfiledGetProperty&lt;T, false, false, false&gt;(playout, GetReg(playout-&gt;Instance));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InterpreterStackFrame::OP_ProfiledGetLocalProperty(unaligned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ProfiledGetProperty&lt;T, false, false, false&gt;(playout, this-&gt;localClosure);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InterpreterStackFrame::OP_ProfiledGetSuperProperty(unaligned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playout-&gt;Value,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ProfilingHelpers::ProfiledLdFld&lt;false,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GetPropertyIdFromCacheId(playout-&gt;PropertyIdIndex),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playout-&gt;PropertyIdIndex,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GetReg(playout-&gt;Value2)));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InterpreterStackFrame::OP_ProfiledGetPropertyForTypeOf(unaligned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ProfilingHelpers::ProfiledLdFldForTypeOf&lt;false,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TELEMETRY_INTERPRETER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`successful` will be true as PatchGetMethod throws an exception if not found.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this-&gt;scriptContext-&gt;GetTelemetry().GetOpcodeTelemetry().GetProperty(instance, propertyId, value,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InterpreterStackFrame::OP_ProfiledGetPropertyCallApplyTarget(unaligned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ProfiledGetProperty&lt;T, false, false, true&gt;(playout, GetReg(playout-&gt;Instance));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InterpreterStackFrame::OP_GetPropertyScoped(const unaligned OpLayoutT_ElementP&lt;T&gt;*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Get the property, using a scope stack rather than an individual instance.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Use the cache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*pScope = this-&gt;GetEnvForEvalCode();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this-&gt;GetInlineCache(playout-&gt;inlineCacheIndex);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scriptContext = 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( 1 == length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DynamicObject *obj = (DynamicObject*)pScope-&gt;GetItem(0);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PropertyValueInfo::SetCacheInfo(&amp;info, GetFunctionBody(), inlineCache, playout-&gt;inlineCacheIndex,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(CacheOperators::TryGetProperty&lt;true, false,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obj, false, obj, propertyId, &amp;value, scriptContext, nullptr, &amp;info))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OP_GetPropertyScoped_NoFastPath(playout);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InterpreterStackFrame::OP_GetPropertyForTypeOfScoped(const unaligned OpLayoutT_ElementP&lt;T&gt;*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Get the property, using a scope stack rather than an individual instance.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Use the cache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*pScope = this-&gt;GetEnvForEvalCode();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this-&gt;GetInlineCache(playout-&gt;inlineCacheIndex);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scriptContext = 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(1 == length)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DynamicObject *obj = (DynamicObject*)pScope-&gt;GetItem(0);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PropertyValueInfo::SetCacheInfo(&amp;info, GetFunctionBody(), inlineCache, playout-&gt;inlineCacheIndex,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(CacheOperators::TryGetProperty&lt;true, false,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obj, false, obj, propertyId, &amp;value, scriptContext, nullptr, &amp;info))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SetReg(playout-&gt;Value,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playout-&gt;Value,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JavascriptOperators::PatchGetPropertyForTypeOfScoped&lt;false&gt;(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GetEnvForEvalCode(),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GetPropertyIdFromCacheId(playout-&gt;inlineCacheIndex),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GetReg(Js::FunctionBody::RootObjectRegSlot)));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InterpreterStackFrame::OP_GetPropertyScoped_NoFastPath(const unaligned OpLayoutT_ElementP&lt;T&gt;*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Implicit root object as default instance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defaultInstance = GetReg(Js::FunctionBody::RootObjectRegSlot);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PatchGetPropertyScoped doesn't update type and slotIndex if the scope is not an array of length 1.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playout-&gt;Value,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JavascriptOperators::PatchGetPropertyScoped&lt;false&gt;(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GetEnvForEvalCode(),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GetPropertyIdFromCacheId(playout-&gt;inlineCacheIndex),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defaultInstance));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InterpreterStackFrame::OP_SetPropertyScoped(unaligned T* playout,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Set the property, using a scope stack rather than an individual instance.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Use the cache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*pScope = this-&gt;GetEnvForEvalCode();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scriptContext = 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GetReg(playout-&gt;Value);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DynamicObject *obj;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( 1 == length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obj = (DynamicObject*)pScope-&gt;GetItem(0);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PropertyValueInfo::SetCacheInfo(&amp;info, GetFunctionBody(), inlineCache, playout-&gt;inlineCacheIndex,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(CacheOperators::TrySetProperty&lt;true,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obj, false, propertyId, value, scriptContext, flags, nullptr, &amp;info))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OP_SetPropertyScoped_NoFastPath(playout,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InterpreterStackFrame::OP_SetPropertyScoped_NoFastPath(unaligned T* playout,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Implicit root object as default instance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defaultInstance = GetReg(Js::FunctionBody::RootObjectRegSlot);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PatchSetPropertyScoped doesn't update type and slotIndex if the scope is not an array of length 1.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JavascriptOperators::PatchSetPropertyScoped&lt;false&gt;(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GetEnvForEvalCode(),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GetPropertyIdFromCacheId(playout-&gt;inlineCacheIndex),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defaultInstance,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InterpreterStackFrame::OP_SetPropertyScopedStrict(unaligned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OP_SetPropertyScoped(playout, PropertyOperation_StrictMode);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InterpreterStackFrame::OP_ConsoleSetPropertyScoped(unaligned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OP_SetPropertyScoped(playout, PropertyOperation_AllowUndeclInConsoleScope);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__inline bool InterpreterStackFrame::TrySetPropertyLocalFastPath(unaligned T* playout, PropertyId pid, Var instance, InlineCache*&amp; inlineCache,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Assert(!TaggedNumber::Is(instance));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RecyclableObject* obj = RecyclableObject::FromVar(instance);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= this-&gt;GetInlineCache(playout-&gt;inlineCacheIndex);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PropertyValueInfo::SetCacheInfo(&amp;info, GetFunctionBody(), inlineCache, playout-&gt;inlineCacheIndex,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CacheOperators::TrySetProperty&lt;true, false, false, false, false, true, false, 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obj,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!!(flags &amp; PropertyOperation_Root),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GetScriptContext(),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flags,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nullptr,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&amp;info);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__inline void InterpreterStackFrame::DoSetProperty(unaligned T* playout, Var instance,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Same fast path as in the backend.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(!TaggedNumber::Is(instance)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&amp;&amp; TrySetPropertyLocalFastPath(playout, propertyId, instance, inlineCache, flags))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if(GetJavascriptFunction()-&gt;GetConstructorCache()-&gt;NeedsUpdateAfterCtor())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This function has only 'this' statements and is being used as a constructor. When the constructor exits,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function object's constructor cache will be updated with the type produced by the constructor. From that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point on, when the same function object is used as a constructor, the a new object with the final type will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be created. Whatever is stored in the inline cache currently will cause cache misses after the constructor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cache update. So, just clear it now so that the caches won't be flagged as polymorphic.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inlineCache-&gt;Clear();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DoSetProperty_NoFastPath(playout, instance,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__inline void InterpreterStackFrame::DoSetSuperProperty(unaligned T* playout, Var instance,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DoSetSuperProperty_NoFastPath(playout, instance,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InterpreterStackFrame::DoSetProperty_NoFastPath(unaligned T* playout, Var instance,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ENABLE_COPYONACCESS_ARRAY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*const inlineCache = GetInlineCache(playout-&gt;inlineCacheIndex);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auto PatchPutRootValue = &amp;JavascriptOperators::PatchPutRootValueNoLocalFastPath&lt;false, InlineCache&gt;;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auto PatchPutValue = &amp;JavascriptOperators::PatchPutValueNoLocalFastPath&lt;false, InlineCache&gt;;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auto PatchPut = flags &amp; PropertyOperation_Root ? PatchPutRootValue : PatchPutValue;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PatchPut(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inlineCache,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GetPropertyIdFromCacheId(playout-&gt;inlineCacheIndex),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if(!TaggedNumber::Is(instance) &amp;&amp; GetJavascriptFunction()-&gt;GetConstructorCache()-&gt;NeedsUpdateAfterCtor())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This function has only 'this' statements and is being used as a constructor. When the constructor exits,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function object's constructor cache will be updated with the type produced by the constructor. From that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point on, when the same function object is used as a constructor, the a new object with the final type will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be created. Whatever is stored in the inline cache currently will cause cache misses after the constructor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cache update. So, just clear it now so that the caches won't be flagged as polymorphic.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inlineCache-&gt;Clear();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InterpreterStackFrame::DoSetSuperProperty_NoFastPath(unaligned T* playout, Var instance,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ENABLE_COPYONACCESS_ARRAY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*const inlineCache = GetInlineCache(playout-&gt;PropertyIdIndex);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JavascriptOperators::PatchPutValueWithThisPtrNoLocalFastPath&lt;false, InlineCache&gt;(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inlineCache,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playout-&gt;PropertyIdIndex,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GetPropertyIdFromCacheId(playout-&gt;PropertyIdIndex),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GetReg(playout-&gt;Value2),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(!TaggedNumber::Is(instance) &amp;&amp; GetJavascriptFunction()-&gt;GetConstructorCache()-&gt;NeedsUpdateAfterCtor())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This function has only 'this' statements and is being used as a constructor. When the constructor exits,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function object's constructor cache will be updated with the type produced by the constructor. From that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point on, when the same function object is used as a constructor, the a new object with the final type will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be created. Whatever is stored in the inline cache currently will cause cache misses after the constructor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cache update. So, just clear it now so that the caches won't be flagged as polymorphic.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inlineCache-&gt;Clear();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template &lt;class T, bool Root&gt;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InterpreterStackFrame::ProfiledSetProperty(unaligned T* playout, Var instance,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Assert(!Root || flags &amp; PropertyOperation_Root);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ProfilingHelpers::ProfiledStFld&lt;Root&gt;(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GetPropertyIdFromCacheId(playout-&gt;inlineCacheIndex),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flags,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GetJavascriptFunction(),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T, bool Root&gt;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InterpreterStackFrame::ProfiledSetSuperProperty(unaligned T* playout, Var instance, Var thisInstance,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Assert(!Root || flags &amp; PropertyOperation_Root);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ProfilingHelpers::ProfiledStFld&lt;Root&gt;(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GetPropertyIdFromCacheId(playout-&gt;PropertyIdIndex),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playout-&gt;PropertyIdIndex,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flags,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GetJavascriptFunction(),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DoSetProperty(playout, GetReg(playout-&gt;Instance),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InterpreterStackFrame::OP_SetLocalProperty(unaligned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DoSetProperty(playout, this-&gt;localClosure,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InterpreterStackFrame::OP_SetSuperProperty(unaligned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DoSetSuperProperty(playout, GetReg(playout-&gt;Instance),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InterpreterStackFrame::OP_ProfiledSetProperty(unaligned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ProfiledSetProperty&lt;T, false&gt;(playout, GetReg(playout-&gt;Instance),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InterpreterStackFrame::OP_ProfiledSetLocalProperty(unaligned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ProfiledSetProperty&lt;T, false&gt;(playout, this-&gt;localClosure,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InterpreterStackFrame::OP_ProfiledSetSuperProperty(unaligned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ProfiledSetSuperProperty&lt;T, false&gt;(playout, GetReg(playout-&gt;Instance), GetReg(playout-&gt;Value2), PropertyOperation_None);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InterpreterStackFrame::OP_SetRootProperty(unaligned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DoSetProperty(playout, this-&gt;GetRootObject(), PropertyOperation_Root);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InterpreterStackFrame::OP_ProfiledSetRootProperty(unaligned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ProfiledSetProperty&lt;T, true&gt;(playout, this-&gt;GetRootObject(), PropertyOperation_Root);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InterpreterStackFrame::OP_SetPropertyStrict(unaligned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DoSetProperty(playout, GetReg(playout-&gt;Instance), PropertyOperation_StrictMode);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InterpreterStackFrame::OP_ProfiledSetPropertyStrict(unaligned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ProfiledSetProperty&lt;T, false&gt;(playout, GetReg(playout-&gt;Instance), PropertyOperation_StrictMode);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InterpreterStackFrame::OP_SetRootPropertyStrict(unaligned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DoSetProperty(playout, this-&gt;GetRootObject(), PropertyOperation_StrictModeRoot);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InterpreterStackFrame::OP_ProfiledSetRootPropertyStrict(unaligned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ProfiledSetProperty&lt;T, true&gt;(playout, this-&gt;GetRootObject(), PropertyOperation_StrictModeRoot);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&lt;bool doProfile&gt;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InterpreterStackFrame::ProfiledDivide(Var aLeft, Var aRight, ScriptContext* scriptContext, ProfileId profileId)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JavascriptMath::Divide(aLeft, aRight,scriptContext);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(doProfile)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Js::FunctionBody* 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body-&gt;GetDynamicProfileInfo()-&gt;RecordDivideResultType(body, profileId,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&lt;bool doProfile&gt;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InterpreterStackFrame::ProfileModulus(Var aLeft, Var aRight, ScriptContext* scriptContext, ProfileId profileId)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If both arguments are TaggedInt, then try to do integer division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This case is not handled by the lowerer.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(doProfile)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Js::FunctionBody* body = this-&gt;function-&gt;GetFunctionBody();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if(TaggedInt::IsPair(aLeft, aRight))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 nLeft    = TaggedInt::ToInt32(aLeft);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int nRight   = TaggedInt::ToInt32(aRight);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nLeft is positive and nRight is +2^i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Fast path for Power of 2 divisor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(nLeft &gt; 0 &amp;&amp; ::Math::IsPow2(nRight))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body-&gt;GetDynamicProfileInfo()-&gt;RecordModulusOpType(body, profileId, /*isModByPowerOf2*/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return TaggedInt::ToVarUnchecked(nLeft &amp; (nRight - 1));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body-&gt;GetDynamicProfileInfo()-&gt;RecordModulusOpType(body, profileId, /*isModByPowerOf2*/ 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JavascriptMath::Modulus(aLeft, aRight,scriptContext);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&lt;bool doProfile&gt;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InterpreterStackFrame::ProfiledSwitch(Var exp, ProfileId profileId)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(doProfile)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Js::FunctionBody* 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body-&gt;GetDynamicProfileInfo()-&gt;RecordSwitchType(body, profileId, exp);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exp;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&lt;bool doProfile&gt;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InterpreterStackFrame::ProfiledDivide(Var aLeft, Var aRight, ScriptContext* scriptContext, ProfileId profileId)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Assert(!doProfile);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JavascriptMath::Divide(aLeft, aRight,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&lt;bool doProfile&gt;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InterpreterStackFrame::ProfileModulus(Var aLeft, Var aRight, ScriptContext* scriptContext, ProfileId profileId)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Assert(!doProfile);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JavascriptMath::Modulus(aLeft, aRight,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&lt;bool doProfile&gt;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InterpreterStackFrame::ProfiledSwitch(Var exp, ProfileId profileId)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Assert(!doProfile);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exp;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InterpreterStackFrame::DoInitProperty(unaligned T* playout, Var instance)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Same fast path as in the backend.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*inlineCache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Assert(!TaggedNumber::Is(instance));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(TrySetPropertyLocalFastPath(playout, propertyId, instance, inlineCache))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DoInitProperty_NoFastPath(playout, 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__declspec(noinline) void InterpreterStackFrame::DoInitProperty_NoFastPath(unaligned T* playout, Var instance)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JavascriptOperators::PatchInitValue&lt;false&gt;(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RecyclableObject::FromVar(instance),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GetPropertyIdFromCacheId(playout-&gt;inlineCacheIndex),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InterpreterStackFrame::OP_InitClassMember(const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inlineCacheIndex = playout-&gt;inlineCacheIndex;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 inlineCache = this-&gt;GetInlineCache(inlineCacheIndex);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PropertyOperationFlags flags = PropertyOperation_None;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Assert(!TaggedNumber::Is(instance));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(!TrySetPropertyLocalFastPath(playout, propertyId, instance, inlineCache, flags))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JavascriptOperators::OP_InitClassMember(instance, propertyId, GetReg(playout-&gt;Value));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InterpreterStackFrame::OP_InitClassMemberGet(const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JavascriptOperators::OP_InitClassMemberGet(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m_functionBody-&gt;GetReferencedPropertyId(playout-&gt;PropertyIdIndex),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InterpreterStackFrame::OP_InitClassMemberSet(const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JavascriptOperators::OP_InitClassMemberSet(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m_functionBody-&gt;GetReferencedPropertyId(playout-&gt;PropertyIdIndex),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InterpreterStackFrame::OP_InitClassMemberSetComputedName(const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JavascriptOperators::OP_InitClassMemberSetComputedName(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GetReg(playout-&gt;Element),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InterpreterStackFrame::OP_InitClassMemberGetComputedName(const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JavascriptOperators::OP_InitClassMemberGetComputedName(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GetReg(playout-&gt;Element),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InterpreterStackFrame::OP_InitClassMemberComputedName(const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JavascriptOperators::OP_InitClassMemberComputedName(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GetReg(playout-&gt;Element),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InterpreterStackFrame::DoInitLetFld(const unaligned T * playout, Var instance,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inlineCacheIndex = playout-&gt;inlineCacheIndex;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 inlineCache = this-&gt;GetInlineCache(inlineCacheIndex);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Assert(!TaggedNumber::Is(instance));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(!TrySetPropertyLocalFastPath(playout, propertyId, instance, inlineCache, flags))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JavascriptOperators::OP_InitLetProperty(instance, propertyId, GetReg(playout-&gt;Value));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InterpreterStackFrame::DoInitConstFld(const unaligned T * playout, Var instance,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inlineCacheIndex = playout-&gt;inlineCacheIndex;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InlineCache * inlineCache = this-&gt;GetInlineCache(inlineCacheIndex);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Assert(!TaggedNumber::Is(instance));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(!TrySetPropertyLocalFastPath(playout, propertyId, instance, inlineCache, flags))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JavascriptOperators::OP_InitConstProperty(instance, propertyId, GetReg(playout-&gt;Value));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DoInitProperty(playout, GetReg(playout-&gt;Instance));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InterpreterStackFrame::OP_InitLocalProperty(unaligned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DoInitProperty(playout, this-&gt;localClosure);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InterpreterStackFrame::OP_InitInnerFld(const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DoInitProperty(playout, InnerScopeFromIndex(playout-&gt;scopeIndex));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InterpreterStackFrame::OP_InitLetFld(const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DoInitLetFld(playout, GetReg(playout-&gt;Instance));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InterpreterStackFrame::OP_InitInnerLetFld(const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DoInitLetFld(playout, InnerScopeFromIndex(playout-&gt;scopeIndex));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InterpreterStackFrame::OP_InitLocalLetFld(const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DoInitLetFld(playout, this-&gt;localClosure);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InterpreterStackFrame::OP_InitConstFld(const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DoInitConstFld(playout, GetReg(playout-&gt;Instance));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InterpreterStackFrame::OP_InitRootProperty(unaligned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Assert(playout-&gt;inlineCacheIndex &gt;= this-&gt;m_functionBody-&gt;GetRootObjectLoadInlineCacheStart());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DoInitProperty(playout, this-&gt;GetRootObject());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InterpreterStackFrame::OP_InitRootLetFld(const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Assert(playout-&gt;inlineCacheIndex &gt;= this-&gt;m_functionBody-&gt;GetRootObjectLoadInlineCacheStart());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DoInitLetFld(playout, this-&gt;GetRootObject(), PropertyOperation_Root);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InterpreterStackFrame::OP_InitRootConstFld(const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Assert(playout-&gt;inlineCacheIndex &gt;= this-&gt;m_functionBody-&gt;GetRootObjectLoadInlineCacheStart());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DoInitConstFld(playout, this-&gt;GetRootObject(), PropertyOperation_Root);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InterpreterStackFrame::OP_InitUndeclLetProperty(unaligned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InnerScopeFromIndex(playout-&gt;scopeIndex);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JavascriptOperators::OP_InitLetProperty(instance, propertyId, this-&gt;scriptContext-&gt;GetLibrary()-&gt;GetUndeclBlockVar());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InterpreterStackFrame::OP_InitUndeclLocalLetProperty(unaligned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JavascriptOperators::OP_InitLetProperty(this-&gt;localClosure, propertyId, this-&gt;scriptContext-&gt;GetLibrary()-&gt;GetUndeclBlockVar());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InterpreterStackFrame::OP_InitUndeclRootLetProperty(uint propertyIdIndex)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this-&gt;GetRootObject();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this-&gt;m_functionBody-&gt;GetReferencedPropertyId(propertyIdIndex);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JavascriptOperators::OP_InitUndeclRootLetProperty(instance, propertyId);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InterpreterStackFrame::OP_InitUndeclConstProperty(unaligned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InnerScopeFromIndex(playout-&gt;scopeIndex);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JavascriptOperators::OP_InitConstProperty(instance, propertyId, this-&gt;scriptContext-&gt;GetLibrary()-&gt;GetUndeclBlockVar());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InterpreterStackFrame::OP_InitUndeclLocalConstProperty(unaligned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GetPropertyIdFromCacheId(playout-&gt;inlineCacheIndex);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JavascriptOperators::OP_InitConstProperty(this-&gt;localClosure, propertyId, this-&gt;scriptContext-&gt;GetLibrary()-&gt;GetUndeclBlockVar());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InterpreterStackFrame::OP_InitUndeclRootConstProperty(uint propertyIdIndex)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this-&gt;GetRootObject();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this-&gt;m_functionBody-&gt;GetReferencedPropertyId(propertyIdIndex);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JavascriptOperators::OP_InitUndeclRootConstProperty(instance, propertyId);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InterpreterStackFrame::OP_InitUndeclConsoleLetProperty(unaligned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FrameDisplay* pScope = (FrameDisplay*)this-&gt;LdEnv();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AssertMsg(ConsoleScopeActivationObject::Is((DynamicObject*)pScope-&gt;GetItem(pScope-&gt;GetLength() - 1)), "How come we got this opcode without ConsoleScopeActivationObject?");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m_functionBody-&gt;GetReferencedPropertyId(playout-&gt;PropertyIdIndex);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JavascriptOperators::OP_InitLetProperty(pScope-&gt;GetItem(0), propertyId, this-&gt;scriptContext-&gt;GetLibrary()-&gt;GetUndeclBlockVar());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InterpreterStackFrame::OP_InitUndeclConsoleConstProperty(unaligned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FrameDisplay* pScope = (FrameDisplay*)this-&gt;LdEnv();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AssertMsg(ConsoleScopeActivationObject::Is((DynamicObject*)pScope-&gt;GetItem(pScope-&gt;GetLength() - 1)), "How come we got this opcode without ConsoleScopeActivationObject?");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PropertyId propertyId = m_functionBody-&gt;GetReferencedPropertyId(playout-&gt;PropertyIdIndex);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JavascriptOperators::OP_InitConstProperty(pScope-&gt;GetItem(0), propertyId, this-&gt;scriptContext-&gt;GetLibrary()-&gt;GetUndeclBlockVar());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InterpreterStackFrame::ProfiledInitProperty(unaligned T* playout, Var instance)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ProfilingHelpers::ProfiledInitFld(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RecyclableObject::FromVar(instance),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GetPropertyIdFromCacheId(playout-&gt;inlineCacheIndex),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GetInlineCache(playout-&gt;inlineCacheIndex),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InterpreterStackFrame::OP_ProfiledInitProperty(unaligned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ProfiledInitProperty(playout, GetReg(playout-&gt;Instance));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InterpreterStackFrame::OP_ProfiledInitLocalProperty(unaligned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ProfiledInitProperty(playout, this-&gt;localClosure);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InterpreterStackFrame::OP_ProfiledInitRootProperty(unaligned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ProfiledInitProperty(playout, this-&gt;GetRootObject());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InterpreterStackFrame::OP_ProfiledGetElementI(const unaligned OpLayoutDynamicProfile&lt;T&gt;*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playout-&gt;Value,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ProfilingHelpers::ProfiledLdElem(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GetReg(playout-&gt;Element),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m_functionBody,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playout-&gt;profileId));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InterpreterStackFrame::OP_GetElementI(const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Same fast path as in the backend.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Only enable fast path if the javascript array is not cross site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element;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(!TaggedNumber::Is(instance) &amp;&amp; VirtualTableInfo&lt;JavascriptArray&gt;::HasVirtualTable(instance))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element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ProfilingHelpers::ProfiledLdElem_FastPath(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JavascriptArray::FromVar(instance),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GetReg(playout-&gt;Element),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element = JavascriptOperators::OP_GetElementI(instance, GetReg(playout-&gt;Element),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element);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InterpreterStackFrame::OP_SetElementI(const unaligned T* playout,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Same fast path as in the backend.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Var instance = GetReg(playout-&gt;Instance);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Var varIndex = GetReg(playout-&gt;Element);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Var value = GetReg(playout-&gt;Value);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Only enable fast path if the javascript array is not cross site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(!TaggedNumber::Is(instance)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VirtualTableInfo&lt;JavascriptArray&gt;::HasVirtualTable(instance)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!JavascriptOperators::SetElementMayHaveImplicitCalls(GetScriptContext()))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ProfilingHelpers::ProfiledStElem_FastPath(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JavascriptArray::FromVar(instance),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varIndex,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value,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GetScriptContext(),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JavascriptOperators::OP_SetElementI(instance, varIndex, value, GetScriptContext(),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InterpreterStackFrame::OP_ProfiledSetElementI(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unaligned OpLayoutDynamicProfile&lt;T&gt;* playout,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PropertyOperationFlags 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ProfilingHelpers::ProfiledStElem(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GetReg(playout-&gt;Element),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playout-&gt;profileId,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InterpreterStackFrame::OP_SetElementIStrict(const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OP_SetElementI(playout, PropertyOperation_StrictMode);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InterpreterStackFrame::OP_ProfiledSetElementIStrict(const unaligned OpLayoutDynamicProfile&lt;T&gt;*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OP_ProfiledSetElementI(playout, PropertyOperation_StrictMode);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InterpreterStackFrame::OP_LdArrayHeadSegment(const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JavascriptArray* array = JavascriptArray::FromAnyArray(GetReg(playout-&gt;R1));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The array is create by the built-in on the same script context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Assert(array-&gt;GetScriptContext() ==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array-&gt;GetHead());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InterpreterStackFrame::OP_SetArraySegmentItem_CI4(const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SparseArraySegment&lt;Var&gt; * segment = (SparseArraySegment&lt;Var&gt; *)GetNonVarReg(playout-&gt;Instance);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index = playout-&gt;Element;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GetReg(playout-&gt;Value);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Assert(segment-&gt;left == 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Assert(index &lt; segment-&gt;length);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segment-&gt;elements[index] =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InterpreterStackFrame::OP_NewScArray(const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 *arr;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arr = scriptContext-&gt;GetLibrary()-&gt;CreateArrayLiteral(playout-&gt;C1);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arr-&gt;CheckForceES5Array();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arr);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&lt;bool Profiled, 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InterpreterStackFrame::ProfiledNewScArray(const unaligned OpLayoutDynamicProfile&lt;T&gt;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if(!Profiled &amp;&amp; !isAutoProfiling)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OP_NewScArray(playout);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playout-&gt;R0,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ProfilingHelpers::ProfiledNewScArray(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playout-&gt;C1,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m_functionBody,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playout-&gt;profileId));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&lt;bool Profiled, 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void InterpreterStackFrame::ProfiledNewScArray(const unaligned OpLayoutDynamicProfile&lt;T&gt;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Assert(!Profiled);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OP_NewScArray(playout);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InterpreterStackFrame::OP_NewScIntArray(const unaligned OpLayoutAuxiliary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if(isAutoProfiling)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OP_ProfiledNewScIntArray(static_cast&lt;const unaligned OpLayoutDynamicProfile&lt;OpLayoutAuxiliary&gt; *&gt;(playout));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Js::AuxArray&lt;int32&gt; *ints = Js::ByteCodeReader::ReadAuxArray&lt;int32&gt;(playout-&gt;Offset,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JavascriptNativeIntArray *arr = scriptContext-&gt;GetLibrary()-&gt;CreateNativeIntArrayLiteral(ints-&gt;count);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SparseArraySegment&lt;int32&gt; * segment = (SparseArraySegment&lt;int32&gt;*)arr-&gt;GetHead();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JavascriptOperators::AddIntsToArraySegment(segment, ints);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arr-&gt;CheckForceES5Array();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arr);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InterpreterStackFrame::OP_ProfiledNewScIntArray(const unaligned OpLayoutDynamicProfile&lt;OpLayoutAuxiliary&gt;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Js::AuxArray&lt;int32&gt; *ints = Js::ByteCodeReader::ReadAuxArray&lt;int32&gt;(playout-&gt;Offset,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Js::ProfileId profileId = playout-&gt;profileId;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ArrayCallSiteInfo *arrayInfo = functionBody-&gt;GetDynamicProfileInfo()-&gt;GetArrayCallSiteInfo(functionBody, 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Assert(arrayInfo);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 *arr;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JavascriptLibrary *lib = scriptContext-&gt;GetLibrary();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(arrayInfo &amp;&amp; arrayInfo-&gt;IsNativeIntArray())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ENABLE_COPYONACCESS_ARRAY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(JavascriptLibrary::IsCopyOnAccessArrayCallSite(lib, arrayInfo, ints-&gt;count))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Assert(lib-&gt;cacheForCopyOnAccessArraySegments);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arr = scriptContext-&gt;GetLibrary()-&gt;CreateCopyOnAccessNativeIntArrayLiteral(arrayInfo, functionBody, ints);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arr = scriptContext-&gt;GetLibrary()-&gt;CreateNativeIntArrayLiteral(ints-&gt;count);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SparseArraySegment&lt;int32&gt; *segment = (SparseArraySegment&lt;int32&gt;*)arr-&gt;GetHead();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JavascriptOperators::AddIntsToArraySegment(segment, ints);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JavascriptNativeIntArray *intArray = reinterpret_cast&lt;JavascriptNativeIntArray*&gt;(arr);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Recycler *recycler = scriptContext-&gt;GetRecycler();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intArray-&gt;SetArrayCallSite(profileId, recycler-&gt;CreateWeakReferenceHandle(functionBody));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 if (arrayInfo &amp;&amp; arrayInfo-&gt;IsNativeFloatArray())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arr = scriptContext-&gt;GetLibrary()-&gt;CreateNativeFloatArrayLiteral(ints-&gt;count);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SparseArraySegment&lt;double&gt; * segment = (SparseArraySegment&lt;double&gt;*)arr-&gt;GetHead();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 (uint i = 0; i &lt; ints-&gt;count;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segment-&gt;elements[i] = (double)ints-&gt;elements[i];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JavascriptNativeFloatArray *floatArray = reinterpret_cast&lt;JavascriptNativeFloatArray*&gt;(arr);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Recycler *recycler = scriptContext-&gt;GetRecycler();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floatArray-&gt;SetArrayCallSite(profileId, recycler-&gt;CreateWeakReferenceHandle(functionBody));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arr = scriptContext-&gt;GetLibrary()-&gt;CreateArrayLiteral(ints-&gt;count);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SparseArraySegment&lt;Var&gt; * segment = (SparseArraySegment&lt;Var&gt;*)arr-&gt;GetHead();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 (uint i = 0; i &lt; ints-&gt;count;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segment-&gt;elements[i] = JavascriptNumber::ToVar(ints-&gt;elements[i],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arr-&gt;CheckForceES5Array();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arr);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InterpreterStackFrame::OP_NewScFltArray(const unaligned OpLayoutAuxiliary * playout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if(isAutoProfiling)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OP_ProfiledNewScFltArray(static_cast&lt;const unaligned OpLayoutDynamicProfile&lt;OpLayoutAuxiliary&gt; *&gt;(playout));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Js::AuxArray&lt;double&gt; *doubles = Js::ByteCodeReader::ReadAuxArray&lt;double&gt;(playout-&gt;Offset,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JavascriptNativeFloatArray *arr = scriptContext-&gt;GetLibrary()-&gt;CreateNativeFloatArrayLiteral(doubles-&gt;count);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SparseArraySegment&lt;double&gt; * segment = (SparseArraySegment&lt;double&gt;*)arr-&gt;GetHead();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JavascriptOperators::AddFloatsToArraySegment(segment, doubles);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arr-&gt;CheckForceES5Array();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arr);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InterpreterStackFrame::OP_ProfiledNewScFltArray(const unaligned OpLayoutDynamicProfile&lt;OpLayoutAuxiliary&gt;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const Js::AuxArray&lt;double&gt; *doubles = Js::ByteCodeReader::ReadAuxArray&lt;double&gt;(playout-&gt;Offset,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Js::ProfileId  profileId = playout-&gt;profileId;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ArrayCallSiteInfo *arrayInfo = functionBody-&gt;GetDynamicProfileInfo()-&gt;GetArrayCallSiteInfo(functionBody, 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Assert(arrayInfo);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 *arr;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(arrayInfo &amp;&amp; arrayInfo-&gt;IsNativeFloatArray())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arrayInfo-&gt;SetIsNotNativeIntArray();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arr = scriptContext-&gt;GetLibrary()-&gt;CreateNativeFloatArrayLiteral(doubles-&gt;count);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SparseArraySegment&lt;double&gt; * segment = (SparseArraySegment&lt;double&gt;*)arr-&gt;GetHead();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JavascriptOperators::AddFloatsToArraySegment(segment, doubles);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JavascriptNativeFloatArray *floatArray = reinterpret_cast&lt;JavascriptNativeFloatArray*&gt;(arr);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Recycler *recycler = scriptContext-&gt;GetRecycler();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floatArray-&gt;SetArrayCallSite(profileId, recycler-&gt;CreateWeakReferenceHandle(functionBody));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arr = scriptContext-&gt;GetLibrary()-&gt;CreateArrayLiteral(doubles-&gt;count);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SparseArraySegment&lt;Var&gt; * segment = (SparseArraySegment&lt;Var&gt;*)arr-&gt;GetHead();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 (uint i = 0; i &lt; doubles-&gt;count;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segment-&gt;elements[i] = JavascriptNumber::ToVarNoCheck(doubles-&gt;elements[i],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arr-&gt;CheckForceES5Array();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arr);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InterpreterStackFrame::OP_SetArraySegmentVars(const unaligned OpLayoutAuxiliary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Js::VarArray *vars = Js::ByteCodeReader::ReadAuxArray&lt;Var&gt;(playout-&gt;Offset,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SparseArraySegment&lt;Var&gt; * segment =(SparseArraySegment&lt;Var&gt; *)GetNonVarReg(playout-&gt;R0);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JavascriptOperators::AddVarsToArraySegment(segment, vars);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InterpreterStackFrame::OP_SetArrayItemC_CI4(const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JavascriptArray* array = JavascriptArray::FromAnyArray(GetReg(playout-&gt;Instance));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index = playout-&gt;Element;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GetReg(playout-&gt;Value);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ENABLE_COPYONACCESS_ARRAY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The array is create by the built-in on the same script context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Assert(array-&gt;GetScriptContext() ==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TypeId typeId = array-&gt;GetTypeId();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(typeId == TypeIds_NativeIntArray)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JavascriptArray::OP_SetNativeIntElementC(reinterpret_cast&lt;JavascriptNativeIntArray*&gt;(array), index, value, array-&gt;GetScriptContext());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else if (typeId == TypeIds_NativeFloatArray)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JavascriptArray::OP_SetNativeFloatElementC(reinterpret_cast&lt;JavascriptNativeFloatArray*&gt;(array), index, value, array-&gt;GetScriptContext());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array-&gt;SetArrayLiteralItem(index,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InterpreterStackFrame::OP_SetArrayItemI_CI4(const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Note that this code assumes that we only get here when we see an array literal,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so we know that the instance is truly an array, and the index is a uint32.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If/when we use this for cases like "a[0] = x", we'll at least have to check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whether "a" is really an array.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JavascriptArray* array = JavascriptArray::FromAnyArray(GetReg(playout-&gt;Instance));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The array is create by the built-in on the same script context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Assert(array-&gt;GetScriptContext() ==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index = playout-&gt;Element;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GetReg(playout-&gt;Value);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Assert(VirtualTableInfo&lt;JavascriptArray&gt;::HasVirtualTable(array));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SparseArraySegment&lt;Var&gt;* lastUsedSeg = (SparseArraySegment&lt;Var&gt;*)array-&gt;GetLastUsedSegment();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(index &lt; lastUsedSeg-&gt;left)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goto helper;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index2 = index - lastUsedSeg-&gt;left;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(index2 &lt; lastUsedSeg-&gt;size)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Successful fastpath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array-&gt;DirectSetItemInLastUsedSegmentAt(index2,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helper: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scriptContext = array-&gt;GetScriptContext();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JavascriptOperators::SetItem(array, array, index, value,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InterpreterStackFrame::OP_ProfiledLdThis(Var thisVar, int moduleID, ScriptContext *scriptContext)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 * dynamicProfileInfo = functionBody-&gt;GetDynamicProfileInfo();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TypeId typeId = JavascriptOperators::GetTypeId(thisVar);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(JavascriptOperators::IsThisSelf(typeId))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Assert(typeId != TypeIds_GlobalObject || ((Js::GlobalObject*)thisVar)-&gt;ToThis() == thisVar);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Assert(typeId != TypeIds_ModuleRoot || JavascriptOperators::GetThisFromModuleRoot(thisVar) == thisVar);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Record the fact that we saw a trivial LdThis.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dynamicProfileInfo-&gt;RecordThisInfo(thisVar, ThisType_Simple);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thisVar;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thisVar = JavascriptOperators::OP_GetThis(thisVar, moduleID,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Record the fact that we saw a LdThis that had to map its source to something else, or at least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forced us to call a helper, e.g., a FastDOM object with an unrecognized type ID.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dynamicProfileInfo-&gt;RecordThisInfo(thisVar, ThisType_Mapped);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thisVar;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InterpreterStackFrame::OP_ProfiledStrictLdThis(Var thisVar, 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 * dynamicProfileInfo = functionBody-&gt;GetDynamicProfileInfo();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TypeId typeId = JavascriptOperators::GetTypeId(thisVar);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(typeId == TypeIds_ActivationObject)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thisVar = scriptContext-&gt;GetLibrary()-&gt;GetUndefined();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dynamicProfileInfo-&gt;RecordThisInfo(thisVar, ThisType_Mapped);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thisVar;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dynamicProfileInfo-&gt;RecordThisInfo(thisVar, ThisType_Simple);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thisVar;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InterpreterStackFrame::OP_InitCachedFuncs(const unaligned OpLayoutAuxNoReg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FuncInfoArray *info = Js::ByteCodeReader::ReadAuxArray&lt;FuncInfoEntry&gt;(playout-&gt;Offset,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JavascriptOperators::OP_InitCachedFuncs(this-&gt;localClosure, GetLocalFrameDisplay(), info,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InterpreterStackFrame::OP_GetCachedFunc(Var instance, int32 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ActivationObjectEx *obj = (ActivationObjectEx*)ActivationObjectEx::FromVar(instance);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FuncCacheEntry *entry = obj-&gt;GetFuncCacheEntry((uint)index);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entry-&gt;func;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InterpreterStackFrame::OP_CommitScope(const unaligned OpLayoutAuxNoReg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Js::PropertyIdArray *propIds = Js::ByteCodeReader::ReadPropertyIdArray(playout-&gt;Offset,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this-&gt;OP_CommitScopeHelper(playout, propIds);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InterpreterStackFrame::OP_CommitScopeHelper(const unaligned OpLayoutAuxNoReg *playout, const PropertyIdArray *propIds)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ActivationObjectEx *obj = (ActivationObjectEx*)ActivationObjectEx::FromVar(/*GetReg(playout-&gt;R0)*/this-&gt;localClosure);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ScriptFunction *func = obj-&gt;GetParentFunc();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Assert(obj-&gt;GetParentFunc() == func);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(func-&gt;GetCachedScope() == obj)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PropertyId firstVarSlot = ActivationObjectEx::GetFirstVarSlot(propIds);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undef = scriptContext-&gt;GetLibrary()-&gt;GetUndefined();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 (uint i = firstVarSlot; i &lt; propIds-&gt;count;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obj-&gt;SetSlot(SetSlotArguments(propIds-&gt;elements[i], i, undef));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obj-&gt;SetCommit(true);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InterpreterStackFrame::OP_NewScObjectSimple()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object = scriptContext-&gt;GetLibrary()-&gt;CreateObject(true);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JS_ETW(EventWriteJSCRIPT_RECYCLER_ALLOCATE_OBJECT(object));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(Js::Configuration::Global.flags.IsEnabled(Js::autoProxyFlag))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object = JavascriptProxy::AutoProxyWrapper(object);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InterpreterStackFrame::OP_NewScObjectLiteral(const unaligned OpLayoutAuxiliary * playout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Js::PropertyIdArray *propIds = Js::ByteCodeReader::ReadPropertyIdArray(playout-&gt;Offset,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newObj = JavascriptOperators::NewScObjectLiteral(GetScriptContext(), propIds,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this-&gt;GetFunctionBody()-&gt;GetObjectLiteralTypeRef(playout-&gt;C1));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newObj);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InterpreterStackFrame::OP_NewScObjectLiteral_LS(const unaligned OpLayoutAuxiliary * playout, RegSlot&amp; target)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Js::PropertyIdArray *propIds = Js::ByteCodeReader::ReadPropertyIdArray(playout-&gt;Offset,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target = playout-&gt;R0;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newObj = JavascriptOperators::NewScObjectLiteral(GetScriptContext(), propIds,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this-&gt;GetFunctionBody()-&gt;GetObjectLiteralTypeRef(playout-&gt;C1));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newObj);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target = Js::Constants::NoRegister;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InterpreterStackFrame::OP_LdPropIds(const unaligned OpLayoutAuxiliary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Js::PropertyIdArray *propIds = Js::ByteCodeReader::ReadPropertyIdArray(playout-&gt;Offset,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SetNonVarReg(playout-&gt;R0, (Var)propIds);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InterpreterStackFrame::IsCurrentLoopNativeAddr(void * codeAddr)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(this-&gt;GetCurrentLoopNum() == LoopHeader::NoLoop)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TODO: Do more verification?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InterpreterStackFrame::OP_RecordImplicitCall(uint loopNumber)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Assert(Js::DynamicProfileInfo::EnableImplicitCallFlags(GetFunctionBody()));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Assert(loopNumber &lt; this-&gt;m_functionBody-&gt;GetLoopCount());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FunctionBody*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 * dynamicProfileInfo = functionBody-&gt;GetDynamicProfileInfo();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 * threadContext = scriptContext-&gt;GetThreadContext();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dynamicProfileInfo-&gt;RecordLoopImplicitCallFlags(functionBody, loopNumber, threadContext-&gt;GetImplicitCallFlags());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&lt;LayoutSize layoutSize, bool profiled&gt;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const byte * InterpreterStackFrame::OP_ProfiledLoopStart(const byte * ip)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C1 = m_reader.GetLayout&lt;OpLayoutT_Unsigned1&lt;LayoutSizePolicy&lt;layoutSize&gt;&gt;&gt;(ip)-&gt;C1;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if(!profiled &amp;&amp; !isAutoProfiling)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ip;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 *const threadContext = 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threadContext-&gt;IncrementLoopDepth();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Save the implicit call flags. The interpreter may switch to profiling mode during LoopBodyStart, so always do this.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Assert(Js::DynamicProfileInfo::EnableImplicitCallFlags(GetFunctionBody()));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this-&gt;savedLoopImplicitCallFlags[C1]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threadContext-&gt;SetImplicitCallFlags(ImplicitCall_None);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this-&gt;currentLoopCounter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if(!profiled)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ip;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LayoutSize localLayoutSize;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OpCode peekOp = m_reader.PeekOp(ip, localLayoutSize);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Assert(peekOp != OpCode::LoopBodyStart);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(peekOp == OpCode::ProfiledLoopBodyStart)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Assert(localLayoutSize == layoutSize);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ip += Js::OpCodeUtil::EncodedSize(peekOp, layoutSize);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We are doing JIT loop body. Process the first ProfiledLoopBodyStart to avoid recording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the implicit call before the first iteration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uint32 C2 = m_reader.GetLayout&lt;OpLayoutT_Unsigned1&lt;LayoutSizePolicy&lt;layoutSize&gt;&gt;&gt;(ip)-&gt;C1;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Assert(C1 == C2);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(this-&gt;*opProfiledLoopBodyStart)(C1, layoutSize, true /* isFirstIteration */);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m_reader.GetIP();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ip;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&lt;LayoutSize layoutSize, bool profiled&gt;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const byte * InterpreterStackFrame::OP_ProfiledLoopEnd(const byte * ip)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loopNumber = m_reader.GetLayout&lt;OpLayoutT_Unsigned1&lt;LayoutSizePolicy&lt;layoutSize&gt;&gt;&gt;(ip)-&gt;C1;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if(!profiled &amp;&amp; !isAutoProfiling)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ip;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this-&gt;CheckIfLoopIsHot(this-&gt;currentLoopCounter);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Js::FunctionBody *fn = this-&gt;function-&gt;GetFunctionBody();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(fn-&gt;HasDynamicProfileInfo())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fn-&gt;GetAnyDynamicProfileInfo()-&gt;SetLoopInterpreted(loopNumber);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If the counter is 0, there is a high chance that some config disabled tracking that information. (ie: -off:jitloopbody)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Assume it is valid for memop in this case.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(this-&gt;currentLoopCounter &gt;= (uint)CONFIG_FLAG(MinMemOpCount) ||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(this-&gt;currentLoopCounter == 0 &amp;&amp; !this-&gt;m_functionBody-&gt;DoJITLoopBody())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This flag becomes relevant only if the loop has been interpreted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fn-&gt;GetAnyDynamicProfileInfo()-&gt;SetMemOpMinReached(loopNumber);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this-&gt;currentLoopCounter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(profiled)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Assert(Js::DynamicProfileInfo::EnableImplicitCallFlags(GetFunctionBody()));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OP_RecordImplicitCall(loopNumber);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if(switchProfileModeOnLoopEndNumber == loopNumber)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Stop profiling since the jitted loop body would be exiting the loop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Assert(!switchProfileMode);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switchProfileMode =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switchProfileModeOnLoopEndNumber = 0u - 1;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Restore the implicit call flags state and add with flags in the loop as well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 *const threadContext = 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threadContext-&gt;AddImplicitCallFlags(this-&gt;savedLoopImplicitCallFlags[loopNumber]);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threadContext-&gt;DecrementLoopDepth();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ip;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&lt;LayoutSize layoutSize, bool profiled&gt;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const byte * InterpreterStackFrame::OP_ProfiledLoopBodyStart(const byte * ip)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C1 = m_reader.GetLayout&lt;OpLayoutT_Unsigned1&lt;LayoutSizePolicy&lt;layoutSize&gt;&gt;&gt;(ip)-&gt;C1;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if(profiled || isAutoProfiling)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this-&gt;currentLoopCounter++;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(profiled)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OP_RecordImplicitCall(C1);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(this-&gt;*(profiled ? opProfiledLoopBodyStart : opLoopBodyStart))(C1, layoutSize, false /* isFirstIteration */);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m_reader.GetIP();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template&lt;bool InterruptProbe, bool JITLoopBody&gt;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InterpreterStackFrame::ProfiledLoopBodyStart(uint32 loopNumber, LayoutSize layoutSize, bool isFirstIteration)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Assert(Js::DynamicProfileInfo::EnableImplicitCallFlags(GetFunctionBody()));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(InterruptProbe)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this-&gt;DoInterruptProbe();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(!JITLoopBody || this-&gt;IsInCatchOrFinallyBlock())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For functions having try-catch-finally, jit loop bodies for loops that are contained only in a try block,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not even indirect containment in a Catch or Finally.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LoopHeader const * loopHeader = DoLoopBodyStart(loopNumber, layoutSize, false, isFirstIteration);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Assert(loopHeader == nullptr || this-&gt;m_functionBody-&gt;GetLoopNumber(loopHeader) == loopNumber);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(loopHeader != nullptr)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We executed jitted loop body, no implicit call information available for this loop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 currentOffset = m_reader.GetCurrentOffset();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(!loopHeader-&gt;Contains(currentOffset) || (m_reader.PeekOp() == OpCode::ProfiledLoopEnd))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Restore the outer loop's implicit call flags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scriptContext-&gt;GetThreadContext()-&gt;SetImplicitCallFlags(this-&gt;savedLoopImplicitCallFlags[loopNumber]);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We bailout from the loop, just continue collect implicit call flags for this loop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template &lt;LayoutSize layoutSize, bool profiled&gt;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const byte * InterpreterStackFrame::OP_ProfiledLoopStart(const byte * ip)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Assert(!profiled);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return ip;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template &lt;LayoutSize layoutSize, bool profiled&gt;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const byte * InterpreterStackFrame::OP_ProfiledLoopEnd(const byte * ip)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Assert(!profiled);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return ip;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template &lt;LayoutSize layoutSize, bool profiled&gt;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const byte * InterpreterStackFrame::OP_ProfiledLoopBodyStart(const byte * ip)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uint32 C1 = m_reader.GetLayout&lt;OpLayoutT_Unsigned1&lt;LayoutSizePolicy&lt;layoutSize&gt;&gt;&gt;(ip)-&gt;C1;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Assert(!profiled);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(this-&gt;*opLoopBodyStart)(C1, layoutSize, false /* isFirstIteration */);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return m_reader.GetIP();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template&lt;bool InterruptProbe, bool JITLoopBody&gt;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InterpreterStackFrame::LoopBodyStart(uint32 loopNumber, LayoutSize layoutSize, bool isFirstIteration)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(InterruptProbe)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this-&gt;DoInterruptProbe();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(!JITLoopBody || this-&gt;IsInCatchOrFinallyBlock())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For functions having try-catch-finally, jit loop bodies for loops that are contained only in a try block,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not even indirect containment in a Catch or Finally.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DoLoopBodyStart(loopNumber, layoutSize, true, isFirstIteration);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LoopHeader const * InterpreterStackFrame::DoLoopBodyStart(uint32 loopNumber, LayoutSize layoutSize, const bool doProfileLoopCheck, const bool isFirstIteration)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class AutoRestoreLoopNumbers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private: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InterpreterStackFrame *const interpreterStackFrame;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uint32 loopNumber;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bool doProfileLoopCheck;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public: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AutoRestoreLoopNumbers(InterpreterStackFrame *const interpreterStackFrame, uint32 loopNumber, bool doProfileLoopCheck)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: interpreterStackFrame(interpreterStackFrame), loopNumber(loopNumber), doProfileLoopCheck(doProfileLoopCheck)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Assert(interpreterStackFrame-&gt;currentLoopNum == LoopHeader::NoLoop);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interpreterStackFrame-&gt;currentLoopNum = loopNumber;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interpreterStackFrame-&gt;m_functionBody-&gt;SetRecentlyBailedOutOfJittedLoopBody(false);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~AutoRestoreLoopNumbers()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interpreterStackFrame-&gt;currentLoopNum = LoopHeader::NoLoop;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interpreterStackFrame-&gt;currentLoopCounter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Js::FunctionBody* fn = interpreterStackFrame-&gt;m_functionBody;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(fn-&gt;RecentlyBailedOutOfJittedLoopBody())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if (doProfileLoopCheck &amp;&amp; interpreterStackFrame-&gt;isAutoProfiling)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// Start profiling the loop after a bailout. Some bailouts require subsequent profile data collection such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// that the rejitted loop body would not bail out again for the same reason.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Assert(!interpreterStackFrame-&gt;switchProfileMode);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interpreterStackFrame-&gt;switchProfileMode =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Assert(interpreterStackFrame-&gt;switchProfileModeOnLoopEndNumber == 0u - 1);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interpreterStackFrame-&gt;switchProfileModeOnLoopEndNumber = loopNumber;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if (interpreterStackFrame-&gt;switchProfileModeOnLoopEndNumber == loopNumber)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// Stop profiling since the jitted loop body would be exiting the loop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Assert(!interpreterStackFrame-&gt;switchProfileMode);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interpreterStackFrame-&gt;switchProfileMode =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interpreterStackFrame-&gt;switchProfileModeOnLoopEndNumber = 0u - 1;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interpreterStackFrame-&gt;scriptContext-&gt;GetThreadContext()-&gt;DecrementLoopDepth();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Js::FunctionBody* fn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Assert(loopNumber &lt; fn-&gt;GetLoopCount());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Assert(!this-&gt;IsInCatchOrFinallyBlock());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Js::LoopHeader *loopHeader = fn-&gt;GetLoopHeader(loopNumber);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loopHeader-&gt;isInTry = (this-&gt;m_flags &amp; Js::InterpreterStackFrameFlags_WithinTryBlock);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Js::LoopEntryPointInfo * entryPointInfo = loopHeader-&gt;GetCurrentEntryPointInfo();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(fn-&gt;ForceJITLoopBody() &amp;&amp; loopHeader-&gt;interpretCount == 0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(entryPointInfo != NULL &amp;&amp; entryPointInfo-&gt;IsNotScheduled()))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(Js::DynamicProfileInfo::EnableImplicitCallFlags(GetFunctionBody()))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scriptContext-&gt;GetThreadContext()-&gt;AddImplicitCallFlags(this-&gt;savedLoopImplicitCallFlags[loopNumber]);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ENABLE_NATIVE_CODEGEN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GenerateLoopBody(scriptContext-&gt;GetNativeCodeGenerator(), fn, loopHeader, entryPointInfo, fn-&gt;GetLocalsCount(), this-&gt;m_localSlots);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ENABLE_NATIVE_CODEGEN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If we have JITted the loop, call the JITted code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(entryPointInfo != NULL &amp;&amp; entryPointInfo-&gt;IsCodeGenDone())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DBG_DUMP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(PHASE_TRACE1(Js::JITLoopBodyPhase) &amp;&amp; CONFIG_FLAG(Verbose))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fn-&gt;DumpFunctionId(true);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Output::Print(L": %-20s LoopBody Execute  Loop: %2d\n", fn-&gt;GetDisplayName(), loopNumber);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loopHeader-&gt;nativeCount++;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BGJIT_STATS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entryPointInfo-&gt;MarkAsUsed();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entryPointInfo-&gt;EnsureIsReadyToCall();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RegSlot envReg = this-&gt;m_functionBody-&gt;GetEnvReg();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(envReg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this-&gt;SetNonVarReg(envReg, this-&gt;LdEnv());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RegSlot localClosureReg = this-&gt;m_functionBody-&gt;GetLocalClosureReg();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RegSlot localFrameDisplayReg = this-&gt;m_functionBody-&gt;GetLocalFrameDisplayReg();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(entryPointInfo-&gt;HasJittedStackClosure())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The jitted code is expecting the closure registers to point to known stack locations where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the closures can be found and possibly boxed.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In a jitted loop body, those locations are the local closure fields on the interpreter instance.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(localClosureReg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this-&gt;SetNonVarReg(localClosureReg, &amp;this-&gt;localClosure);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(localFrameDisplayReg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this-&gt;SetNonVarReg(localFrameDisplayReg, &amp;this-&gt;localFrameDisplay);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In non-stack-closure jitted code, the closure registers are expected to hold the addresses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of the actual structures.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(localClosureReg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    this-&gt;SetNonVarReg(localClosureReg, this-&gt;localClosure);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(localFrameDisplayReg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this-&gt;SetNonVarReg(localFrameDisplayReg, this-&gt;localFrameDisplay);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uint32 innerScopeCount = this-&gt;m_functionBody-&gt;GetInnerScopeCount();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 (uint32 i = 0; i &lt; innerScopeCount;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As with the function-level scope, transfer the inner scopes from the interpreter's side storage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to their dedicated register slots.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SetNonVarReg(this-&gt;m_functionBody-&gt;FirstInnerScopeReg() + i, InnerScopeFromIndex(i));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 newOffset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(fn-&gt;GetIsAsmJsFunction())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AutoRestoreLoopNumbers autoRestore(this, loopNumber, doProfileLoopCheck);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newOffset = this-&gt;CallAsmJsLoopBody((JavascriptMethod)entryPointInfo-&gt;address);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AutoRestoreLoopNumbers autoRestore(this, loopNumber, doProfileLoopCheck);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newOffset = this-&gt;CallLoopBody((JavascriptMethod)entryPointInfo-&gt;address);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(envReg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SetNonVarReg(envReg,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(localClosureReg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SetNonVarReg(localClosureReg,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(localFrameDisplayReg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SetNonVarReg(localFrameDisplayReg,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for (uint32 i = 0; i &lt; innerScopeCount;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Get the (possibly updated) scopes from their registers and put them back in side storage.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(Getting the updated values may not be necessary, actually, but it can't hurt.)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Then null out the registers.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RegSlot reg = this-&gt;m_functionBody-&gt;FirstInnerScopeReg() + i;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SetInnerScopeFromIndex(i, GetNonVarReg(reg));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SetNonVarReg(reg,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Assert(Js::OpCodeUtil::GetOpCodeLayout(OpCode::ProfiledLoopBodyStart) == Js::OpLayoutType::Unsigned1);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Assert(Js::OpCodeUtil::GetOpCodeLayout(OpCode::LoopBodyStart) == Js::OpLayoutType::Unsigned1);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Assert(Js::OpCodeUtil::EncodedSize(Js::OpCode::LoopBodyStart, layoutSize) == Js::OpCodeUtil::EncodedSize(Js::OpCode::ProfiledLoopBodyStart, layoutSize));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 byteCodeSize = Js::OpCodeUtil::EncodedSize(Js::OpCode::LoopBodyStart, layoutSize);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(layoutSize == SmallLayout)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byteCodeSize += sizeof(OpLayoutUnsigned1_Small);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 if (layoutSize == MediumLayout)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byteCodeSize += sizeof(OpLayoutUnsigned1_Medium);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byteCodeSize += sizeof(OpLayoutUnsigned1_Large);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(newOffset == loopHeader-&gt;startOffset || newOffset == m_reader.GetCurrentOffset() - byteCodeSize)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If we bail out back the start of the loop, or start of this LoopBodyStart just skip and interpret the loop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instead of trying to start the loop body again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Increment the interpret count of the loop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loopHeader-&gt;interpretCount++;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we do not support this in asmjs, need to add support in IrBuilderAsmjs if we need this support for 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(!entryPointInfo-&gt;GetIsAsmJSFunction())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this-&gt;CheckIfLoopIsHot(loopHeader-&gt;profiledLoopCounter);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m_reader.SetCurrentOffset(newOffset);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loopHeader;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Increment the interpret count of the loop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loopHeader-&gt;interpretCount += !isFirstIteration;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 loopInterpretCount = GetFunctionBody()-&gt;GetLoopInterpretCount(loopHeader);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(loopHeader-&gt;interpretCount &gt; loopInterpretCount)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(this-&gt;scriptContext-&gt;GetConfig()-&gt;IsNoNative())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(!fn-&gt;DoJITLoopBody())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ENABLE_NATIVE_CODEGEN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If the job is not scheduled then we need to schedule it now.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It is possible a job was scheduled earlier and we find ourselves looking at the same entry point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again. For example, if the function with the loop was JITed and bailed out then as we finish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the call in the interpreter we might encounter a loop for which we had scheduled a JIT job before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the function was initially scheduled. In such cases, that old JIT job will complete. If it completes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successfully then we can go ahead and use it. If it fails then it will eventually revert to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NotScheduled state. Since transitions from NotScheduled can only occur on the main thread,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by checking the state we are safe from racing with the JIT thread when looking at the other fields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of the entry point.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(entryPointInfo != NULL &amp;&amp; entryPointInfo-&gt;IsNotScheduled())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GenerateLoopBody(scriptContext-&gt;GetNativeCodeGenerator(), fn, loopHeader, entryPointInfo, fn-&gt;GetLocalsCount(), this-&gt;m_localSlots);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 if(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doProfileLoopCheck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isAutoProfiling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loopHeader-&gt;interpretCount &gt; fn-&gt;GetLoopProfileThreshold(loopInterpretCount))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Start profiling the loop so that the jitted loop body will have some profile data to use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Assert(!switchProfileMode);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switchProfileMode =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Assert(switchProfileModeOnLoopEndNumber == 0u - 1);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switchProfileModeOnLoopEndNumber = loopNumber;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InterpreterStackFrame::CheckIfLoopIsHot(uint profiledLoopCounter)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Js::FunctionBody *fn = this-&gt;function-&gt;GetFunctionBody();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(!fn-&gt;GetHasHotLoop() &amp;&amp;  profiledLoopCounter &gt; (uint)CONFIG_FLAG(JitLoopBodyHotLoopThreshold))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if(PHASE_TRACE(Js::JITLoopBodyPhase, fn))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Output::Print(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L"Speculate Jit set for this function with loopbody: function: %s (%s)\n",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fn-&gt;GetDisplayName(),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fn-&gt;GetDebugNumberSet(debugStringBuffer));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fn-&gt;SetHasHotLoop();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InterpreterStackFrame::CheckAndResetImplicitCall(DisableImplicitFlags prevDisableImplicitFlags, ImplicitCallFlags savedImplicitCallFlags)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curImplicitCallFlags = this-&gt;scriptContext-&gt;GetThreadContext()-&gt;GetImplicitCallFlags();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(curImplicitCallFlags &gt; ImplicitCall_None)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//error implicit bit is set , reparse without 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this-&gt;scriptContext-&gt;GetThreadContext()-&gt;SetDisableImplicitFlags(prevDisableImplicitFlags);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this-&gt;scriptContext-&gt;GetThreadContext()-&gt;SetImplicitCallFlags(savedImplicitCallFlags);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uint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InterpreterStackFrame::CallLoopBody(JavascriptMethod address)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_M_IX86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void *savedEsp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__asm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Save 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savedEsp, 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8-byte align frame to improve floating point perf of our JIT'd code.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and esp, -8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// Add an extra 4-bytes to the stack since we'll be pushing 3 arguments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push eax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defined(_M_ARM32_OR_ARM64)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For ARM we need to make sure that pipeline is synchronized with memory/cache for newly jitted code.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Note: this does not seem to affect perf, but if it was, we could add a boolean isCalled to EntryPointInfo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      and do ISB only for 1st time this entry point is called (potential working set regression though).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_InstructionSynchronizationBarrier();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newOffset = ::Math::PointerCastToIntegral&lt;uint&gt;(address(function, CallInfo(CallFlags_InternalFrame, 1), this));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_M_IX86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_asm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Restore 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mov esp, savedEsp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newOffset;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uint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InterpreterStackFrame::CallAsmJsLoopBody(JavascriptMethod address)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_M_IX86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void *savedEsp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__asm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Save 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savedEsp, 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// Add an extra 4-bytes to the stack since we'll be pushing 3 arguments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push eax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defined(_M_ARM32_OR_ARM64)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For ARM we need to make sure that pipeline is synchronized with memory/cache for newly jitted code.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Note: this does not seem to affect perf, but if it was, we could add a boolean isCalled to EntryPointInfo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      and do ISB only for 1st time this entry point is called (potential working set regression though).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_InstructionSynchronizationBarrier();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uint newOffset = ::Math::PointerCastToIntegral&lt;uint&gt;(address(function, CallInfo(CallFlags_InternalFrame, 1), this));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_M_IX86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_asm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Restore 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mov esp, savedEsp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newOffset;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InterpreterStackFrame::OP_NewScObjectNoCtorFull(const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function = GetReg(playout-&gt;R1);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Var newObj = JavascriptOperators::NewScObjectNoCtorFull(function,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newObj);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InterpreterStackFrame::OP_NewScObject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OP_NewScObject() allocates a new DynamicObject and initializes it with an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optional "constructor" function.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NOTE: The return register must be carefully chosen to ensure proper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behavior: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1. OpCode::NewInstance should never specify "R0" as the register to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store the new instance, because it will get whacked from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"constructor" function's return value: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 var a1 = Date();        &lt;-- a1 = string returned from Date() function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 var a2 = new Date();    &lt;-- a2 = instance return from NewInstance.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                                  Date()'s return value is thrown away.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2. If an exception is thrown during construction, the destination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variable / field should __not__ be modified.  Therefore, the destination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register should always be a temporary and never a valid local variable.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After successfully returning from the constructor function, the new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instance is valid and may be stored in its final destination variable 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field.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OPCODE NewObject: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 T1 = new DynamicObject(Function.Prototype)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 OutArg[0] = T1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 Call(Function, ArgCount)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  Local[Return] = T1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- R0: Destination "local" register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- R1: Optional constructor JavascriptFunction instance or 'null'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T, bool Profiled, bool ICIndex&gt;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InterpreterStackFrame::OP_NewScObject_Impl(const unaligned T* playout, InlineCacheIndex inlineCacheIndex, const Js::AuxArray&lt;uint32&gt; *spreadIndices)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(ICIndex)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Assert(inlineCacheIndex != Js::Constants::NoInlineCacheIndex);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newVarInstance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Profiled ?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ProfiledNewScObject_Helper(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GetReg(playout-&gt;Function),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playout-&gt;ArgCount,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static_cast&lt;const unaligned OpLayoutDynamicProfile&lt;T&gt; *&gt;(playout)-&gt;profileId,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spreadIndices) 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NewScObject_Helper(GetReg(playout-&gt;Function), playout-&gt;ArgCount, spreadIndices);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SetReg((RegSlot)playout-&gt;Return, newVarInstance);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T, bool Profiled&gt;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InterpreterStackFrame::OP_NewScObjArray_Impl(const unaligned T* playout, const Js::AuxArray&lt;uint32&gt; *spreadIndices)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Always profile this operation when auto-profiling so that array type changes are tracked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(!Profiled &amp;&amp; !isAutoProfiling)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Assert(!Profiled);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OP_NewScObject_Impl&lt;T, Profiled, false&gt;(playout, Js::Constants::NoInlineCacheIndex, spreadIndices);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Arguments args(CallInfo(CallFlags_New, playout-&gt;ArgCount),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spreadSize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(spreadIndices != nullptr)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spreadSize = JavascriptFunction::GetSpreadSize(args, spreadIndices,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Allocate room on the stack for the spread args.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Arguments outArgs(CallInfo(CallFlags_New, 0),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outArgs.Info.Count = spreadSize;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unsigned STACK_ARGS_ALLOCA_THRESHOLD = 8; // Number of stack args we allow before using _alloca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stackArgs[STACK_ARGS_ALLOCA_THRESHOLD];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size_t outArgsSize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(outArgs.Info.Count &gt; STACK_ARGS_ALLOCA_THRESHOLD)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PROBE_STACK(scriptContext, outArgs.Info.Count * sizeof(Var) + Js::Constants::MinStackDefault); // args + function call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outArgsSize = outArgs.Info.Count *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outArgs.Values = (Var*)_alloca(outArgsSize);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outArgs.Values = stackArgs;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outArgsSize = STACK_ARGS_ALLOCA_THRESHOLD * sizeof(Var);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ZeroMemory(outArgs.Values, outArgsSize); // We may not use all of the elements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JavascriptFunction::SpreadArgs(args, outArgs, spreadIndices,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(RegSlot)playout-&gt;Return,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ProfilingHelpers::ProfiledNewScObjArray(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GetReg(playout-&gt;Function),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outArgs,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function,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static_cast&lt;const unaligned OpLayoutDynamicProfile2&lt;T&gt; *&gt;(playout)-&gt;profileId,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static_cast&lt;const unaligned OpLayoutDynamicProfile2&lt;T&gt; *&gt;(playout)-&gt;profileId2));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(RegSlot)playout-&gt;Return,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ProfilingHelpers::ProfiledNewScObjArray(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GetReg(playout-&gt;Function),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args,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function,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static_cast&lt;const unaligned OpLayoutDynamicProfile2&lt;T&gt; *&gt;(playout)-&gt;profileId,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static_cast&lt;const unaligned OpLayoutDynamicProfile2&lt;T&gt; *&gt;(playout)-&gt;profileId2));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PopOut(playout-&gt;ArgCount);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InterpreterStackFrame::OP_NewScObject_A_Impl(const unaligned OpLayoutAuxiliary * playout, RegSlot *target)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Js::VarArrayVarCount * vars = Js::ByteCodeReader::ReadVarArrayVarCount(playout-&gt;Offset,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int count = Js::TaggedInt::ToInt32(vars-&gt;count);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Push the parameters to stack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(int i=0;i&lt;count;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SetOut( (ArgSlot)(i+1), vars-&gt;elements[i]);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newVarInstance = NewScObject_Helper(GetReg((RegSlot)playout-&gt;C1), (ArgSlot)count+1);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SetReg((RegSlot)playout-&gt;R0, newVarInstance);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InterpreterStackFrame::NewScObject_Helper(Var target, ArgSlot ArgCount, const Js::AuxArray&lt;uint32&gt; *spreadIndices)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Arguments args(CallInfo(CallFlags_New, ArgCount),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newVarInstance = JavascriptOperators::NewScObject(target, args, GetScriptContext(), spreadIndices);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PopOut(ArgCount);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JS_ETW(EventWriteJSCRIPT_RECYCLER_ALLOCATE_OBJECT(newVarInstance));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(Js::Configuration::Global.flags.IsEnabled(Js::autoProxyFlag))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newVarInstance = JavascriptProxy::AutoProxyWrapper(newVarInstance);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this might come from a different scriptcontext.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newVarInstance = CrossSite::MarshalVar(GetScriptContext(), newVarInstance);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ENABLE_BASIC_TELEMETRY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this-&gt;scriptContext-&gt;GetTelemetry().GetOpcodeTelemetry().NewScriptObject( target, args, newVarInstance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newVarInstance;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InterpreterStackFrame::ProfiledNewScObject_Helper(Var target, ArgSlot ArgCount, ProfileId profileId, InlineCacheIndex inlineCacheIndex, const Js::AuxArray&lt;uint32&gt; *spreadIndices)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Arguments args(CallInfo(CallFlags_New, ArgCount), m_outParams);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newVarInstance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ProfilingHelpers::ProfiledNewScObject(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target,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args,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GetFunctionBody(),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profileId,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inlineCacheIndex,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spreadIndices);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PopOut(ArgCount);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JS_ETW(EventWriteJSCRIPT_RECYCLER_ALLOCATE_OBJECT(newVarInstance));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ENABLE_DEBUG_CONFIG_OPTIONS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(Js::Configuration::Global.flags.IsEnabled(Js::autoProxyFlag))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newVarInstance = JavascriptProxy::AutoProxyWrapper(newVarInstance);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this might come from a different scriptcontext.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newVarInstance = CrossSite::MarshalVar(GetScriptContext(), newVarInstance);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TELEMETRY_PROFILED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this-&gt;scriptContext-&gt;GetTelemetry().GetOpcodeTelemetry().NewScriptObject( target, args, newVarInstance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newVarInstance;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InterpreterStackFrame::OP_LdElementUndefined(const unaligned OpLayoutT_ElementU&lt;T&gt;*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(this-&gt;m_functionBody-&gt;IsEval())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JavascriptOperators::OP_LoadUndefinedToElementDynamic(GetReg(playout-&gt;Instance),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this-&gt;m_functionBody-&gt;GetReferencedPropertyId(playout-&gt;PropertyIdIndex),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JavascriptOperators::OP_LoadUndefinedToElement(GetReg(playout-&gt;Instance),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this-&gt;m_functionBody-&gt;GetReferencedPropertyId(playout-&gt;PropertyIdIndex));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InterpreterStackFrame::OP_LdLocalElementUndefined(const unaligned OpLayoutT_ElementRootU&lt;T&gt;*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(this-&gt;m_functionBody-&gt;IsEval())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JavascriptOperators::OP_LoadUndefinedToElementDynamic(this-&gt;localClosure,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this-&gt;m_functionBody-&gt;GetReferencedPropertyId(playout-&gt;PropertyIdIndex),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JavascriptOperators::OP_LoadUndefinedToElement(this-&gt;localClosure,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this-&gt;m_functionBody-&gt;GetReferencedPropertyId(playout-&gt;PropertyIdIndex));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InterpreterStackFrame::OP_LdElementUndefinedScoped(const unaligned OpLayoutT_ElementScopedU&lt;T&gt;*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Implicit root object as default instance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JavascriptOperators::OP_LoadUndefinedToElementScoped(GetEnvForEvalCode(),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this-&gt;m_functionBody-&gt;GetReferencedPropertyId(playout-&gt;PropertyIdIndex), GetReg(Js::FunctionBody::RootObjectRegSlot),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InterpreterStackFrame::OP_ChkUndecl(Var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(this-&gt;scriptContext-&gt;IsUndeclBlockVar(aValue))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JavascriptError::ThrowReferenceError(scriptContext, JSERR_UseBeforeDeclaration);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InterpreterStackFrame::OP_ChkNewCallFlag()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(!(this-&gt;m_callFlags &amp; CallFlags_New))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JavascriptError::ThrowTypeError(scriptContext, JSERR_ClassConstructorCannotBeCalledWithoutNew);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InterpreterStackFrame::OP_EnsureNoRootProperty(uint propertyIdIndex)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this-&gt;GetRootObject();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JavascriptOperators::OP_EnsureNoRootProperty(instance, this-&gt;m_functionBody-&gt;GetReferencedPropertyId(propertyIdIndex));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InterpreterStackFrame::OP_EnsureNoRootRedeclProperty(uint propertyIdIndex)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this-&gt;GetRootObject();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JavascriptOperators::OP_EnsureNoRootRedeclProperty(instance, this-&gt;m_functionBody-&gt;GetReferencedPropertyId(propertyIdIndex));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InterpreterStackFrame::OP_ScopedEnsureNoRedeclProperty(Var aValue, uint propertyIdIndex, Var aValue2)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Js::PropertyId propertyId = this-&gt;m_functionBody-&gt;GetReferencedPropertyId(propertyIdIndex);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JavascriptOperators::OP_ScopedEnsureNoRedeclProperty((FrameDisplay*)aValue, propertyId, aValue2);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InterpreterStackFrame::OP_InitUndecl()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this-&gt;scriptContext-&gt;GetLibrary()-&gt;GetUndeclBlockVar();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InterpreterStackFrame::OP_InitUndeclSlot(Var aValue, int32 slot)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this-&gt;OP_StSlot(aValue, slot, this-&gt;scriptContext-&gt;GetLibrary()-&gt;GetUndeclBlockVar());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InterpreterStackFrame::OP_TryCatch(const unaligned OpLayoutBr*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Js::JavascriptExceptionObject* exception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try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this-&gt;nestedTryDepth++;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mark the stackFrame as 'in try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this-&gt;m_flags |= InterpreterStackFrameFlags_WithinTryBlock;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Js::JavascriptExceptionOperators::AutoCatchHandlerExists autoCatchHandlerExists(scriptContext);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this-&gt;ProcessWithDebugging();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this-&gt;TrySetRetOffset();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this-&gt;TrySetRetOffset();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catch (Js::JavascriptExceptionObject * exceptionObject)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We are using C++ exception handling which does not unwind the stack in the catch block.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For stack overflow and OOM exceptions, we cannot run user code here because the stack is not unwind.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exception = exceptionObject;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(--this-&gt;nestedTryDepth == -1)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unmark the stackFrame as 'in try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this-&gt;m_flags &amp;= ~InterpreterStackFrameFlags_WithinTryBlock;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Now that the stack is unwound, let's run the catch block.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(exception)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(exception-&gt;IsGeneratorReturnException())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Generator return scenario, so no need to go into the catch block and we must rethrow to propagate the exception to down level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throw exception;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exception = exception-&gt;CloneIfStaticExceptionObject(scriptContext);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We've got a JS exception. Grab the exception object and assign it to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catch object's location, then call the handler (i.e., we consume the Catch op here).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catchObject = exception-&gt;GetThrownObject(scriptContext);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m_reader.SetCurrentRelativeOffset((const byte *)(playout + 1), playout-&gt;RelativeJumpOffset);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LayoutSize layoutSize;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OpCode catchOp = m_reader.ReadOp(layoutSize);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BYTECODE_BRANCH_ISLAND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(catchOp == Js::OpCode::BrLong)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Assert(layoutSize == SmallLayout);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auto playoutBrLong = m_reader.BrLong();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m_reader.SetCurrentRelativeOffset((const byte *)(playoutBrLong + 1), playoutBrLong-&gt;RelativeJumpOffset);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catchOp = m_reader.ReadOp(layoutSize);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AssertMsg(catchOp == OpCode::Catch, "Catch op not found at catch offset");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RegSlot reg = layoutSize == SmallLayout ? m_reader.Reg1_Small()-&gt;R0 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layoutSize == MediumLayout ? m_reader.Reg1_Medium()-&gt;R0 : m_reader.Reg1_Large()-&gt;R0;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SetReg(reg, catchObject);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ResetOut();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this-&gt;nestedCatchDepth++;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mark the stackFrame as 'in catch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this-&gt;m_flags |= InterpreterStackFrameFlags_WithinCatchBlock;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this-&gt;ProcessCatch();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(--this-&gt;nestedCatchDepth == -1)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unmark the stackFrame as 'in catch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this-&gt;m_flags &amp;= ~InterpreterStackFrameFlags_WithinCatchBlock;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InterpreterStackFrame::ProcessCatch()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this-&gt;DebugProcess();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 InterpreterStackFrame::ProcessFinally()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this-&gt;nestedFinallyDepth++;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mark the stackFrame as 'in finally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this-&gt;m_flags |= InterpreterStackFrameFlags_WithinFinallyBlock;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newOffset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newOffset = ::Math::PointerCastToIntegral&lt;int&gt;(this-&gt;DebugProcess());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newOffset = ::Math::PointerCastToIntegral&lt;int&gt;(this-&gt;Process());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(--this-&gt;nestedFinallyDepth == -1)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unmark the stackFrame as 'in finally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this-&gt;m_flags &amp;= ~InterpreterStackFrameFlags_WithinFinallyBlock;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newOffset;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InterpreterStackFrame::ProcessTryCatchBailout(EHBailoutData * ehBailoutData, uint32 tryNestingDepth)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catchOffset = ehBailoutData-&gt;catchOffset;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Js::JavascriptExceptionObject* exception 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(catchOffset != 0)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try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this-&gt;nestedTryDepth++;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mark the stackFrame as 'in try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this-&gt;m_flags |= InterpreterStackFrameFlags_WithinTryBlock;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(tryNestingDepth != 0)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this-&gt;ProcessTryCatchBailout(ehBailoutData-&gt;child, --tryNestingDepth);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Js::JavascriptExceptionOperators::AutoCatchHandlerExists autoCatchHandlerExists(scriptContext);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if (scriptContext-&gt;IsInDebugMode())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this-&gt;ProcessWithDebugging();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this-&gt;TrySetRetOffset();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this-&gt;TrySetRetOffset();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catch (Js::JavascriptExceptionObject * exceptionObject)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We are using C++ exception handling which does not unwind the stack in the catch block.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For stack overflow and OOM exceptions, we cannot run user code here because the stack is not unwind.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exception = exceptionObject;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this-&gt;nestedCatchDepth++;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mark the stackFrame as 'in catch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this-&gt;m_flags |= InterpreterStackFrameFlags_WithinCatchBlock;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(tryNestingDepth != 0)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this-&gt;ProcessTryCatchBailout(ehBailoutData-&gt;child, --tryNestingDepth);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this-&gt;ProcessCatch();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(--this-&gt;nestedCatchDepth == -1)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        // unmark the stackFrame as 'in catch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this-&gt;m_flags &amp;= ~InterpreterStackFrameFlags_WithinCatchBlock;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(--this-&gt;nestedTryDepth == -1)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unmark the stackFrame as 'in try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this-&gt;m_flags &amp;= ~InterpreterStackFrameFlags_WithinTryBlock;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Now that the stack is unwound, let's run the catch block.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(exception)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(exception-&gt;IsGeneratorReturnException())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Generator return scenario, so no need to go into the catch block and we must rethrow to propagate the exception to down level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throw exception;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exception = exception-&gt;CloneIfStaticExceptionObject(scriptContext);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We've got a JS exception. Grab the exception object and assign it to the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catch object's location, then call the handler (i.e., we consume the Catch op here).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catchObject = exception-&gt;GetThrownObject(scriptContext);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m_reader.SetCurrentOffset(catchOffset);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LayoutSize layoutSize;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OpCode catchOp = m_reader.ReadOp(layoutSize);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BYTECODE_BRANCH_ISLAND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(catchOp == Js::OpCode::BrLong)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Assert(layoutSize == SmallLayout);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auto playoutBrLong = m_reader.BrLong();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m_reader.SetCurrentRelativeOffset((const byte *)(playoutBrLong + 1), playoutBrLong-&gt;RelativeJumpOffset);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catchOp = m_reader.ReadOp(layoutSize);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AssertMsg(catchOp == OpCode::Catch, "Catch op not found at catch offset");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RegSlot reg = layoutSize == SmallLayout ? m_reader.Reg1_Small()-&gt;R0 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layoutSize == MediumLayout ? m_reader.Reg1_Medium()-&gt;R0 : m_reader.Reg1_Large()-&gt;R0;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SetReg(reg, catchObject);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ResetOut();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this-&gt;nestedCatchDepth++;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mark the stackFrame as 'in catch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this-&gt;m_flags |= InterpreterStackFrameFlags_WithinCatchBlock;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this-&gt;ProcessCatch();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(--this-&gt;nestedCatchDepth == -1)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// unmark the stackFrame as 'in catch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this-&gt;m_flags &amp;= ~InterpreterStackFrameFlags_WithinCatchBlock;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InterpreterStackFrame::TrySetRetOffset()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Assert(this-&gt;m_flags &amp; Js::InterpreterStackFrameFlags_WithinTryBlock);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It may happen that a JITted loop body returned the offset of RET. If the loop body was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called from a try, the interpreter "Process()" should also just return.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if (this-&gt;retOffset != 0)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m_reader.SetCurrentOffset(this-&gt;retOffset);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InterpreterStackFrame::IsInCatchOrFinallyBlock()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(this-&gt;m_flags &amp; Js::InterpreterStackFrameFlags_WithinCatchBlock) ||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(this-&gt;m_flags &amp; Js::InterpreterStackFrameFlags_WithinFinallyBlock);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InterpreterStackFrame::OP_ResumeCatch()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this-&gt;m_flags |= InterpreterStackFrameFlags_WithinCatchBlock;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this-&gt;DebugProcess();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this-&gt;m_flags &amp;= ~InterpreterStackFrameFlags_WithinCatchBlock;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---------------------------------------------------------------------------------------------------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The behavior we want is the following: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- If the control leaves the user's try without throwing, execute the finally and continue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after the end of the try.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- If the user code throws, catch this exception and then execute this finally while unwinding to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  the handler (if any).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/// ---------------------------------------------------------------------------------------------------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InterpreterStackFrame::ProcessTryFinally(const byte* ip, Js::JumpOffset jumpOffset, Js::RegSlot regException, Js::RegSlot regOffset, bool hasYield)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Js::JavascriptExceptionObject* pExceptionObject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skipFinallyBlock = false;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try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Js::Var result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this-&gt;nestedTryDepth++;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mark the stackFrame as 'in try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this-&gt;m_flags |= InterpreterStackFrameFlags_WithinTryBlock;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result = this-&gt;ProcessWithDebugging();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result = this-&gt;Process();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(result == nullptr)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Assert(hasYield);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skipFinallyBlock = true;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catch (Js::JavascriptExceptionObject * 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pExceptionObject = 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(--this-&gt;nestedTryDepth == -1)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unmark the stackFrame as 'in try block'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this-&gt;m_flags &amp;= ~InterpreterStackFrameFlags_WithinTryBlock;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(skipFinallyBlock)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A leave occurred due to a yield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Save the current IP so execution can continue there if the finally doesn't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take control of the flow.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newOffset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currOffset = m_reader.GetCurrentOffset();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(hasYield)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save the exception if there is one to a register in case we yield during the finally block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and need to get that exception object back upon resume in OP_ResumeFinally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SetNonVarReg(regException, pExceptionObject);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SetNonVarReg(regOffset, reinterpret_cast&lt;Js::Var&gt;(currOffset));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(pExceptionObject &amp;&amp; !pExceptionObject-&gt;IsGeneratorReturnException())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Clone static exception object early in case finally block overwrites it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pExceptionObject = pExceptionObject-&gt;CloneIfStaticExceptionObject(scriptContext);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(pExceptionObject &amp;&amp; scriptContext-&gt;IsInDebugMode()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pExceptionObject != scriptContext-&gt;GetThreadContext()-&gt;GetPendingSOErrorObject())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Swallowing an exception that has triggered a finally is not implemented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(This appears to be the same behavior as ie8)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pExceptionObject-&gt;SetDebuggerSkip(false);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Call into the finally by setting the IP, consuming the Finally, and letting the interpreter recurse.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m_reader.SetCurrentRelativeOffset(ip, jumpOffset);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ResetOut();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newOffset = this-&gt;ProcessFinally();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endOfFinallyBlock = newOffset ==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(endOfFinallyBlock)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Finally completed without taking over the flow. Resume where we left off before calling it.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m_reader.SetCurrentOffset(currOffset);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Finally seized the flow with a jump out of its scope. Resume at the jump target and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force the runtime to return to this frame without executing the catch.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m_reader.SetCurrentOffset(newOffset);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(pExceptionObject &amp;&amp; (endOfFinallyBlock || !pExceptionObject-&gt;IsGeneratorReturnException()))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throw pExceptionObject;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void InterpreterStackFrame::OP_TryFinally(const unaligned OpLayoutBr*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ProcessTryFinally((const byte*)(playout + 1), playout-&gt;RelativeJumpOffset);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InterpreterStackFrame::OP_TryFinallyWithYield(const byte* ip, Js::JumpOffset jumpOffset, Js::RegSlot regException, Js::RegSlot regOffset)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ProcessTryFinally(ip, jumpOffset, regException, regOffset,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InterpreterStackFrame::OP_ResumeFinally(const byte* ip, Js::JumpOffset jumpOffset, RegSlot exceptionRegSlot, RegSlot offsetRegSlot)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this-&gt;m_flags |= InterpreterStackFrameFlags_WithinFinallyBlock;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int newOffset 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(scriptContext-&gt;IsInDebugMode())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newOffset = ::Math::PointerCastToIntegral&lt;int&gt;(this-&gt;DebugProcess());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newOffset = ::Math::PointerCastToIntegral&lt;int&gt;(this-&gt;Process());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this-&gt;m_flags &amp;= ~InterpreterStackFrameFlags_WithinFinallyBlock;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endOfFinallyBlock = newOffset ==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(endOfFinallyBlock)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Finally completed without taking over the flow. Resume where we left off before calling it.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int currOffset = ::Math::PointerCastToIntegral&lt;int&gt;(GetNonVarReg(offsetRegSlot));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m_reader.SetCurrentOffset(currOffset);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Finally seized the flow with a jump out of its scope. Resume at the jump target and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force the runtime to return to this frame without executing the catch.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m_reader.SetCurrentOffset(newOffset);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Js::JavascriptExceptionObject* exceptionObj = (Js::JavascriptExceptionObject*)GetNonVarReg(exceptionRegSlot);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(exceptionObj &amp;&amp; (endOfFinallyBlock || !exceptionObj-&gt;IsGeneratorReturnException()))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throw exceptionObj;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InterpreterStackFrame::OP_IsInst(const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GetReg(playout-&gt;R1);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function = GetReg(playout-&gt;R2);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IsInstInlineCache *inlineCache = this-&gt;GetIsInstInlineCache(playout-&gt;inlineCacheIndex);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scriptContext = 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JavascriptOperators::OP_IsInst(instance, function, scriptContext, inlineCache);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#ifdef ENABLE_BASIC_TELEMETRY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this-&gt;scriptContext-&gt;GetTelemetry().GetOpcodeTelemetry().IsInstanceOf(instance, function,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InterpreterStackFrame::OP_ApplyArgs(const unaligned OpLayoutT_Reg5&lt;T&gt;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Always save and restore implicit call flags when calling out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REVIEW: Can we avoid it if we don't collect dynamic profile info?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 * threadContext = scriptContext-&gt;GetThreadContext();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Js::ImplicitCallFlags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Currently ApplyArgs is equivalent to CallFldVoid (where we don't use the return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v=GetNonVarReg(playout-&gt;R4);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JavascriptOperators::OP_ApplyArgs(GetReg(playout-&gt;R1),GetReg(playout-&gt;R2),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(void**)GetNonVarReg(playout-&gt;R3),*((CallInfo*)&amp;v),GetScriptContext());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threadContext-&gt;SetImplicitCallFlags(savedImplicitCallFlags);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InterpreterStackFrame::OP_SpreadArrayLiteral(const unaligned OpLayoutReg2Aux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GetReg(playout-&gt;R1);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ENABLE_COPYONACCESS_ARRAY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Js::AuxArray&lt;uint32&gt; *spreadIndices = m_reader.ReadAuxArray&lt;uint32&gt;(playout-&gt;Offset, this-&gt;GetFunctionBody());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ScriptContext* scriptContext = GetScriptContext();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 JavascriptArray::SpreadArrayArgs(instance, spreadIndices,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InterpreterStackFrame::OP_LdInnerFrameDisplay(void *argHead, void *argEnv, ScriptContext *scriptContext)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JavascriptOperators::CheckInnerFrameDisplayArgument(argHead);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OP_LdFrameDisplay(argHead, argEnv,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InterpreterStackFrame::OP_LdInnerFrameDisplayNoParent(void *argHead, ScriptContext *scriptContext)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JavascriptOperators::CheckInnerFrameDisplayArgument(argHead);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OP_LdFrameDisplayNoParent&lt;true&gt;(argHead,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InterpreterStackFrame::OP_LdFrameDisplay(void *argHead, void *argEnv, ScriptContext *scriptContext)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strict = this-&gt;m_functionBody-&gt;GetIsStrictMode();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(strict)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frameDisplay = JavascriptOperators::OP_LdStrictFrameDisplay(argHead, argEnv,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frameDisplay = JavascriptOperators::OP_LdFrameDisplay(argHead, argEnv,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InterpreterStackFrame::OP_LdFrameDisplaySetLocal(void *argHead, void *argEnv, ScriptContext *scriptContext)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*frameDisplay = OP_LdFrameDisplay(argHead, argEnv,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this-&gt;SetLocalFrameDisplay(frameDisplay);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InterpreterStackFrame::NewFrameDisplay(void *argHead, void *argEnv)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strict = this-&gt;m_functionBody-&gt;GetIsStrictMode();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(!this-&gt;m_functionBody-&gt;DoStackFrameDisplay() || !this-&gt;GetLocalFrameDisplay())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Null local frame display probably indicates that we bailed out of an inlinee.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Once we support stack closures in inlined functions, we can just assert that this value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// is never null if we should be allocating on the stack.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this-&gt;OP_LdFrameDisplaySetLocal(argHead, argEnv, this-&gt;GetScriptContext());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= this-&gt;GetLocalFrameDisplay();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Assert(frameDisplay !=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frameDisplay-&gt;SetTag(true);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frameDisplay-&gt;SetStrictMode(strict);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frameDisplay-&gt;SetLength(this-&gt;m_functionBody-&gt;GetEnvDepth() + 1);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Assert(frameDisplay-&gt;GetLength() == ((FrameDisplay*)argEnv)-&gt;GetLength() + 1);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(uint i = 0; i &lt; ((FrameDisplay*)argEnv)-&gt;GetLength();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frameDisplay-&gt;SetItem(i + 1, ((FrameDisplay*)argEnv)-&gt;GetItem(i));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frameDisplay-&gt;SetItem(0, argHead);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template&lt;bool innerFD&gt;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InterpreterStackFrame::OP_LdFrameDisplayNoParent(void *argHead, ScriptContext *scriptContext)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bool strict = this-&gt;m_functionBody-&gt;GetIsStrictMode();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argEnv =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(innerFD &amp;&amp; this-&gt;m_functionBody-&gt;GetLocalFrameDisplayReg()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argEnv = this-&gt;GetLocalFrameDisplay();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(argEnv == nullptr &amp;&amp; this-&gt;m_functionBody-&gt;GetEnvReg()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argEnv = this-&gt;LdEnv();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(argEnv == nullptr)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(strict)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frameDisplay = JavascriptOperators::OP_LdStrictFrameDisplayNoParent(argHead,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frameDisplay = JavascriptOperators::OP_LdFrameDisplayNoParent(argHead,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(strict)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frameDisplay = JavascriptOperators::OP_LdStrictFrameDisplay(argHead, argEnv,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frameDisplay = JavascriptOperators::OP_LdFrameDisplay(argHead, argEnv,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InterpreterStackFrame::OP_LdFuncExprFrameDisplaySetLocal(void *argHead1, void *argHead2, ScriptContext *scriptContext)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*frameDisplay = OP_LdFrameDisplayNoParent&lt;false&gt;(argHead2,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= OP_LdFrameDisplay(argHead1, frameDisplay,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this-&gt;SetLocalFrameDisplay(frameDisplay);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FrameDisplay* InterpreterStackFrame::GetLocalFrameDisplay()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this-&gt;localFrameDisplay;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InterpreterStackFrame::SetLocalFrameDisplay(FrameDisplay* frameDisplay)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this-&gt;localFrameDisplay = 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InterpreterStackFrame::GetLocalClosure()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this-&gt;localClosure;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InterpreterStackFrame::SetLocalClosure(Var closure)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this-&gt;localClosure = closure;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InterpreterStackFrame::OP_NewInnerScopeSlots(uint innerScopeIndex, uint count, int scopeIndex, ScriptContext *scriptContext, FunctionBody *functionBody)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 slotArray;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slotArray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JavascriptOperators::OP_NewScopeSlotsWithoutPropIds(count, scopeIndex, scriptContext, functionBody);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this-&gt;SetInnerScopeFromIndex(innerScopeIndex, slotArray);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InterpreterStackFrame::OP_CloneInnerScopeSlots(const unaligned OpLayoutT_Unsigned1&lt;T&gt;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innerScopeIndex = playout-&gt;C1;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 slotArray;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slotArray = (Var*)this-&gt;InnerScopeFromIndex(innerScopeIndex);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slotArray = JavascriptOperators::OP_CloneScopeSlots(slotArray,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this-&gt;SetInnerScopeFromIndex(innerScopeIndex, slotArray);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InterpreterStackFrame::OP_CloneBlockScope(const unaligned OpLayoutT_Unsigned1&lt;T&gt; *playout)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innerScopeIndex = playout-&gt;C1;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scope = this-&gt;InnerScopeFromIndex(innerScopeIndex);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BlockActivationObject* blockScope = BlockActivationObject::FromVar(scope);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scope = JavascriptOperators::OP_CloneBlockScope(blockScope,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this-&gt;SetInnerScopeFromIndex(innerScopeIndex, scope);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InterpreterStackFrame::NewScopeSlots(unsigned int size, ScriptContext *scriptContext, Var scope)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 slotArray;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slotArray = JavascriptOperators::OP_NewScopeSlots(size, scriptContext, scope);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this-&gt;SetLocalClosure(slotArray);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slotArray;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InterpreterStackFrame::NewScopeSlots()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 slotArray;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scopeSlotCount = functionBody-&gt;scopeSlotArraySize;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Assert(scopeSlotCount != 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(!functionBody-&gt;DoStackScopeSlots())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this-&gt;NewScopeSlots(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scopeSlotCount + ScopeSlots::FirstSlotIndex, this-&gt;GetScriptContext(), (Var)functionBody);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slotArray = (Var*)this-&gt;GetLocalClosure();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Assert(slotArray != nullptr);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ScopeSlots scopeSlots(slotArray);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scopeSlots.SetCount(scopeSlotCount);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scopeSlots.SetScopeMetadata((Var)functionBody);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undef = functionBody-&gt;GetScriptContext()-&gt;GetLibrary()-&gt;GetUndefined();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(unsigned int i = 0; i &lt; scopeSlotCount;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scopeSlots.Set(i, undef);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slotArray;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InterpreterStackFrame::NewScopeObject()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scopeObject;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(m_functionBody-&gt;HasCachedScopePropIds())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const Js::PropertyIdArray *propIds =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Js::ByteCodeReader::ReadPropertyIdArray(0, this-&gt;GetFunctionBody(), ActivationObjectEx::ExtraSlotCount());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Var funcExpr = this-&gt;GetFunctionExpression();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PropertyId objectId = ActivationObjectEx::GetLiteralObjectRef(propIds);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scopeObject = JavascriptOperators::OP_InitCachedScope(funcExpr, propIds,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this-&gt;GetFunctionBody()-&gt;GetObjectLiteralTypeRef(objectId),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propIds-&gt;hasNonSimpleParams,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scopeObject = JavascriptOperators::OP_NewScopeObject(GetScriptContext());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this-&gt;SetLocalClosure(scopeObject);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scopeObject;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FrameDisplay *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InterpreterStackFrame::GetFrameDisplayForNestedFunc()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(this-&gt;localFrameDisplay == nullptr)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(FrameDisplay*)LdEnv();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this-&gt;localFrameDisplay;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InterpreterStackFrame::OP_NewStackScFunc(const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funcIndex = playout-&gt;SlotIndex;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*frameDisplay = this-&gt;GetFrameDisplayForNestedFunc();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SetRegAllowStackVarEnableOnly(playout-&gt;Value,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StackScriptFunction::OP_NewStackScFunc(frameDisplay,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reinterpret_cast&lt;Js::FunctionProxy**&gt;(this-&gt;m_functionBody-&gt;GetNestedFuncReference(funcIndex)),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this-&gt;GetStackNestedFunction(funcIndex)));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InterpreterStackFrame::OP_NewInnerStackScFunc(const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funcIndex = playout-&gt;SlotIndex;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FrameDisplay *frameDisplay = (FrameDisplay*)GetNonVarReg(playout-&gt;Instance);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SetRegAllowStackVarEnableOnly(playout-&gt;Value,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StackScriptFunction::OP_NewStackScFunc(frameDisplay,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reinterpret_cast&lt;Js::FunctionProxy**&gt;(this-&gt;m_functionBody-&gt;GetNestedFuncReference(funcIndex)),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this-&gt;GetStackNestedFunction(funcIndex)));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InterpreterStackFrame::OP_DeleteFld(const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JavascriptOperators::OP_DeleteProperty(GetReg(playout-&gt;Instance), m_functionBody-&gt;GetReferencedPropertyId(playout-&gt;PropertyIdIndex),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InterpreterStackFrame::OP_DeleteLocalFld(const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JavascriptOperators::OP_DeleteProperty(this-&gt;localClosure, m_functionBody-&gt;GetReferencedPropertyId(playout-&gt;PropertyIdIndex),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SetReg(playout-&gt;Instance,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InterpreterStackFrame::OP_DeleteRootFld(const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JavascriptOperators::OP_DeleteRootProperty(GetReg(playout-&gt;Instance), m_functionBody-&gt;GetReferencedPropertyId(playout-&gt;PropertyIdIndex),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InterpreterStackFrame::OP_DeleteFldStrict(const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Var result = JavascriptOperators::OP_DeleteProperty(GetReg(playout-&gt;Instance), m_functionBody-&gt;GetReferencedPropertyId(playout-&gt;PropertyIdIndex), GetScriptContext(), PropertyOperation_StrictMode);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InterpreterStackFrame::OP_DeleteRootFldStrict(const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JavascriptOperators::OP_DeleteRootProperty(GetReg(playout-&gt;Instance), m_functionBody-&gt;GetReferencedPropertyId(playout-&gt;PropertyIdIndex), GetScriptContext(), PropertyOperation_StrictMode);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InterpreterStackFrame::OP_ScopedDeleteFld(const unaligned OpLayoutT_ElementScopedC&lt;T&gt;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Implicit root object as default instance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JavascriptOperators::OP_DeletePropertyScoped(GetEnvForEvalCode(),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m_functionBody-&gt;GetReferencedPropertyId(playout-&gt;PropertyIdIndex),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GetReg(Js::FunctionBody::RootObjectRegSlot),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InterpreterStackFrame::OP_ScopedDeleteFldStrict(const unaligned OpLayoutT_ElementScopedC&lt;T&gt;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Implicit root object as default instance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JavascriptOperators::OP_DeletePropertyScoped(GetEnvForEvalCode(),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m_functionBody-&gt;GetReferencedPropertyId(playout-&gt;PropertyIdIndex),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GetReg(Js::FunctionBody::RootObjectRegSlot), GetScriptContext(), PropertyOperation_StrictMode);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InterpreterStackFrame::OP_ScopedLdInst(const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thisVar;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rootObject = GetFunctionBody()-&gt;GetRootObject();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result = JavascriptOperators::OP_GetInstanceScoped(GetEnvForEvalCode(),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m_functionBody-&gt;GetReferencedPropertyId(playout-&gt;PropertyIdIndex), rootObject, &amp;thisVar,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SetReg(playout-&gt;Value, result);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SetReg(playout-&gt;Value2, thisVar);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InterpreterStackFrame::OP_ScopedInitFunc(const unaligned OpLayoutT_ElementScopedC&lt;T&gt;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JavascriptOperators::OP_InitFuncScoped(GetEnvForEvalCode(),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m_functionBody-&gt;GetReferencedPropertyId(playout-&gt;PropertyIdIndex),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 GetReg(Js::FunctionBody::RootObjectRegSlot),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InterpreterStackFrame::OP_ClearAttributes(const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JavascriptOperators::OP_ClearAttributes(GetReg(playout-&gt;Instance), m_functionBody-&gt;GetReferencedPropertyId(playout-&gt;PropertyIdIndex));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InterpreterStackFrame::OP_InitGetFld(const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JavascriptOperators::OP_InitGetter(GetReg(playout-&gt;Instance), m_functionBody-&gt;GetReferencedPropertyId(playout-&gt;PropertyIdIndex), GetReg(playout-&gt;Value));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InterpreterStackFrame::OP_InitSetFld(const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JavascriptOperators::OP_InitSetter(GetReg(playout-&gt;Instance), m_functionBody-&gt;GetReferencedPropertyId(playout-&gt;PropertyIdIndex), GetReg(playout-&gt;Value));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InterpreterStackFrame::OP_InitSetElemI(const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JavascriptOperators::OP_InitElemSetter(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GetReg(playout-&gt;Element),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m_functionBody-&gt;GetScriptContext()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InterpreterStackFrame::OP_InitGetElemI(const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JavascriptOperators::OP_InitElemGetter(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GetReg(playout-&gt;Element),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m_functionBody-&gt;GetScriptContext()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InterpreterStackFrame::OP_InitComputedProperty(const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JavascriptOperators::OP_InitComputedProperty(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GetReg(playout-&gt;Instance),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GetReg(playout-&gt;Element),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GetReg(playout-&gt;Value),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m_functionBody-&gt;GetScriptContext()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InterpreterStackFrame::OP_InitProto(const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JavascriptOperators::OP_InitProto(GetReg(playout-&gt;Instance), m_functionBody-&gt;GetReferencedPropertyId(playout-&gt;PropertyIdIndex), GetReg(playout-&gt;Value));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InterpreterStackFrame::DoInterruptProbe()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PROBE_STACK(scriptContext, 0);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InterpreterStackFrame::InitializeStackFunctions(StackScriptFunction * scriptFunctions)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this-&gt;stackNestedFunctions = scriptFunctions;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 *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 nestedCount = functionBody-&gt;GetNestedCount();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for (uint i = 0; i &lt; nestedCount; i++)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StackScriptFunction * stackScriptFunction = scriptFunctions + i;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FunctionProxy* nestedProxy = functionBody-&gt;GetNestedFunc(i);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ScriptFunctionType* type = nestedProxy-&gt;EnsureDeferredPrototypeType();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new (stackScriptFunction)StackScriptFunction(nestedProxy, type);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StackScriptFunction * InterpreterStackFrame::GetStackNestedFunction(uint 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Assert(index &lt; this-&gt;m_functionBody-&gt;GetNestedCount());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Re-check if we have disable stack nested function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(this-&gt;m_functionBody-&gt;DoStackNestedFunc())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return this-&gt;stackNestedFunctions + 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InterpreterStackFrame::SetExecutingStackFunction(ScriptFunction * scriptFunction)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Assert(ThreadContext::IsOnStack(this-&gt;function));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Assert(this-&gt;m_functionBody == scriptFunction-&gt;GetFunctionBody());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this-&gt;function = scriptFunction;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DWORD_PTR InterpreterStackFrame::GetStackAddress()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m_stackAddress;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void* InterpreterStackFrame::GetAddressOfReturnAddress()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this-&gt;addressOfReturnAddress;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const byte * InterpreterStackFrame::OP_Br(const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m_reader.SetCurrentRelativeOffset((const byte *)(playout + 1), playout-&gt;RelativeJumpOffset);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InterpreterStackFrame::OP_InitClass(const unaligned OpLayoutT_Class&lt;T&gt;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JavascriptOperators::OP_InitClass(GetReg(playout-&gt;Constructor), playout-&gt;Extends != Js::Constants::NoRegister ? GetReg(playout-&gt;Extends) : NULL,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InterpreterStackFrame::OP_EmitTmpRegCount(const unaligned OpLayoutT_Unsigned1&lt;T&gt;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this-&gt;scriptContext-&gt;GetDebugContext()-&gt;GetProbeContainer()-&gt;SetCurrentTmpRegCount(playout-&gt;C1);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InterpreterStackFrame::OP_LdSuper(ScriptContext 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JavascriptOperators::OP_LdSuper(function,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InterpreterStackFrame::OP_LdSuperCtor(ScriptContext 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JavascriptOperators::OP_LdSuperCtor(function,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InterpreterStackFrame::OP_ScopedLdSuper(ScriptContext 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JavascriptOperators::OP_ScopedLdSuper(function,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InterpreterStackFrame::OP_ScopedLdSuperCtor(ScriptContext 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JavascriptOperators::OP_ScopedLdSuperCtor(function,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InterpreterStackFrame::ValidateRegValue(Var value, bool allowStackVar, bool allowStackVarOnDisabledStackNestedFunc)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(value != nullptr &amp;&amp; !TaggedNumber::Is(value))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(!allowStackVar || !this-&gt;m_functionBody-&gt;DoStackNestedFunc())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Assert(!ThreadContext::IsOnStack(value)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|| (allowStackVar &amp;&amp; allowStackVarOnDisabledStackNestedFunc &amp;&amp; StackScriptFunction::IsBoxed(value)));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Assert(!CrossSite::NeedMarshalVar(value, GetScriptContext()));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InterpreterStackFrame::GetReg(RegSlotType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m_localSlots[localRegisterID];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ValidateRegValue(value);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InterpreterStackFrame::SetReg(RegSlotType localRegisterID,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Assert(localRegisterID == 0 || localRegisterID &gt;= m_functionBody-&gt;GetConstantCount());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ValidateRegValue(value);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m_localSlots[localRegisterID] =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 InterpreterStackFrame::GetRegRaw(RegSlot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(T)m_localIntSlots[localRegisterID];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 specialized version for doubles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double InterpreterStackFrame::GetRegRaw(RegSlot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(double)m_localDoubleSlots[localRegisterID];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float InterpreterStackFrame::GetRegRaw(RegSlot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(float)m_localFloatSlots[localRegisterID];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InterpreterStackFrame::SetRegRaw(RegSlot localRegisterID, T bValue)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m_localIntSlots[localRegisterID] = (int)bValue;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InterpreterStackFrame::SetRegRaw(RegSlot localRegisterID, float bValue)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m_localFloatSlots[localRegisterID] = (float)bValue;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InterpreterStackFrame::SetRegRaw(RegSlot localRegisterID, double bValue)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m_localDoubleSlots[localRegisterID] = bValue;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int InterpreterStackFrame::GetRegRawInt(RegSlotType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m_localIntSlots[localRegisterID];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double InterpreterStackFrame::GetRegRawDouble(RegSlotType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m_localDoubleSlots[localRegisterID];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float InterpreterStackFrame::GetRegRawFloat(RegSlotType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m_localFloatSlots[localRegisterID];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InterpreterStackFrame::SetRegRawInt(RegSlotType localRegisterID, int bValue)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m_localIntSlots[localRegisterID] = bValue;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InterpreterStackFrame::SetRegRawDouble(RegSlotType localRegisterID, double bValue)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m_localDoubleSlots[localRegisterID] = bValue;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InterpreterStackFrame::SetRegRawFloat(RegSlotType localRegisterID, float bValue)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m_localFloatSlots[localRegisterID] = bValue;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InterpreterStackFrame::GetRegAllowStackVar(RegSlotType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m_localSlots[localRegisterID];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ValidateRegValue(value,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InterpreterStackFrame::SetRegAllowStackVar(RegSlotType localRegisterID,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Assert(localRegisterID == 0 || localRegisterID &gt;= m_functionBody-&gt;GetConstantCount());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ValidateRegValue(value,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m_localSlots[localRegisterID] =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InterpreterStackFrame::GetRegAllowStackVarEnableOnly(RegSlotType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m_localSlots[localRegisterID];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ValidateRegValue(value, true, 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InterpreterStackFrame::SetRegAllowStackVarEnableOnly(RegSlotType localRegisterID,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Assert(localRegisterID == 0 || localRegisterID &gt;= m_functionBody-&gt;GetConstantCount());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ValidateRegValue(value, true, 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m_localSlots[localRegisterID] =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AsmJsSIMDValue InterpreterStackFrame::GetRegRaw(RegSlot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(AsmJsSIMDValue)m_localSimdSlots[localRegisterID];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InterpreterStackFrame::SetRegRaw(RegSlot localRegisterID, AsmJsSIMDValue bValue)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m_localSimdSlots[localRegisterID] = bValue;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AsmJsSIMDValue InterpreterStackFrame::GetRegRawSimd(RegSlotType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m_localSimdSlots[localRegisterID];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RegSlotType&gt;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InterpreterStackFrame::SetRegRawSimd(RegSlotType localRegisterID, AsmJsSIMDValue bValue)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m_localSimdSlots[localRegisterID] = bValue;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InterpreterStackFrame::OP_SimdLdArrGeneric(const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Assert(playout-&gt;ViewType &lt;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index = (uint32)GetRegRawInt(playout-&gt;SlotIndex) &amp; TypedArrayViewMask[playout-&gt;ViewType];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JavascriptArrayBuffer* arr = *(JavascriptArrayBuffer**)GetNonVarReg(AsmJsFunctionMemory::ArrayBufferRegister);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BYTE* buffer = arr-&gt;GetBuffer();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uint8 dataWidth = playout-&gt;DataWidth;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RegSlot dstReg = playout-&gt;Value;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(index &lt; 0 || index + dataWidth &gt; arr-&gt;GetByteLength())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JavascriptError::ThrowRangeError(scriptContext, JSERR_ArgumentOutOfRange, L"Simd typed array access");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 *data = (AsmJsSIMDValue*)(buffer + 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value = SIMDLdData(data, dataWidth);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SetRegRawSimd(dstReg,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InterpreterStackFrame::OP_SimdLdArrConstIndex(const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Assert(playout-&gt;ViewType &lt;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index = playout-&gt;SlotIndex;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JavascriptArrayBuffer* arr = *(JavascriptArrayBuffer**)GetNonVarReg(AsmJsFunctionMemory::ArrayBufferRegister);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BYTE* buffer = arr-&gt;GetBuffer();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uint8 dataWidth = playout-&gt;DataWidth;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RegSlot dstReg = playout-&gt;Value;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(index &lt; 0 || index + dataWidth &gt; arr-&gt;GetByteLength())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JavascriptError::ThrowRangeError(scriptContext, JSERR_ArgumentOutOfRange, L"Simd typed array access");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 *data = (AsmJsSIMDValue*)(buffer + 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value = SIMDLdData(data, dataWidth);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SetRegRawSimd(dstReg,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InterpreterStackFrame::OP_SimdStArrGeneric(const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Assert(playout-&gt;ViewType &lt;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index = (uint32)GetRegRawInt(playout-&gt;SlotIndex) &amp; TypedArrayViewMask[playout-&gt;ViewType];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JavascriptArrayBuffer* arr = *(JavascriptArrayBuffer**)GetNonVarReg(AsmJsFunctionMemory::ArrayBufferRegister);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BYTE* buffer = arr-&gt;GetBuffer();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uint8 dataWidth = playout-&gt;DataWidth;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RegSlot srcReg = playout-&gt;Value;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(index &lt; 0 || index + dataWidth &gt; arr-&gt;GetByteLength())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JavascriptError::ThrowRangeError(scriptContext, JSERR_ArgumentOutOfRange, L"Simd typed array access");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 *data = (AsmJsSIMDValue*)(buffer + 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 value = GetRegRawSimd(srcReg);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SIMDStData(data, value, dataWidth);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InterpreterStackFrame::OP_SimdStArrConstIndex(const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Assert(playout-&gt;ViewType &lt;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index = playout-&gt;SlotIndex;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JavascriptArrayBuffer* arr = *(JavascriptArrayBuffer**)GetNonVarReg(AsmJsFunctionMemory::ArrayBufferRegister);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BYTE* buffer = arr-&gt;GetBuffer();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uint8 dataWidth = playout-&gt;DataWidth;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RegSlot srcReg = playout-&gt;Value;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(index &lt; 0 || index + dataWidth &gt; arr-&gt;GetByteLength())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JavascriptError::ThrowRangeError(scriptContext, JSERR_ArgumentOutOfRange, L"Simd typed array access");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 *data = (AsmJsSIMDValue*)(buffer + 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AsmJsSIMDValue value = GetRegRawSimd(srcReg);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SIMDStData(data, value, dataWidth);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InterpreterStackFrame::GetNonVarReg(RegSlot localRegisterID)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m_localSlots[localRegisterID];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InterpreterStackFrame::SetNonVarReg(RegSlot localRegisterID, 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m_localSlots[localRegisterID] = aValue;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InterpreterStackFrame::GetRootObject()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rootObject = GetReg(Js::FunctionBody::RootObjectRegSlot);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Assert(rootObject == this-&gt;GetFunctionBody()-&gt;LoadRootObject());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rootObject;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InterpreterStackFrame::OP_ArgIn0()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m_inParams[0];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InterpreterStackFrame::OP_ProfiledArgOut_A(const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FunctionBody* functionBody = this-&gt;m_functionBody;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DynamicProfileInfo * dynamicProfileInfo = functionBody-&gt;GetDynamicProfileInfo();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Assert(playout-&gt;Reg &gt; FunctionBody::FirstRegSlot &amp;&amp; playout-&gt;Reg &lt; functionBody-&gt;GetConstantCount());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GetReg(playout-&gt;Reg);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(value != nullptr &amp;&amp; TaggedInt::Is(value))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dynamicProfileInfo-&gt;RecordConstParameterAtCallSite(playout-&gt;profileId, playout-&gt;Arg);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SetOut(playout-&gt;Arg, GetReg(playout-&gt;Reg));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InterpreterStackFrame::OP_ArgOut_A(const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SetOut(playout-&gt;Arg, GetReg(playout-&gt;Reg));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DBG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InterpreterStackFrame::OP_ArgOut_ANonVar(const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SetOut(playout-&gt;Arg, GetNonVarReg(playout-&gt;Reg));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InterpreterStackFrame::OP_ArgOut_Env(const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argEnv;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(this-&gt;m_functionBody-&gt;GetLocalFrameDisplayReg() != Constants::NoRegister)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argEnv = this-&gt;GetLocalFrameDisplay();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argEnv = this-&gt;LdEnv();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SetOut(playout-&gt;Arg, argEnv);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InterpreterStackFrame::OP_BrFalse_A(Var aValue, 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!JavascriptConversion::ToBoolean(aValue,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InterpreterStackFrame::OP_BrTrue_A(Var aValue, 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JavascriptConversion::ToBoolean(aValue,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InterpreterStackFrame::OP_BrNotNull_A(Var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aValue != NULL;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InterpreterStackFrame::OP_BrUndecl_A(Var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this-&gt;scriptContext-&gt;GetLibrary()-&gt;IsUndeclBlockVar(aValue);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InterpreterStackFrame::OP_BrNotUndecl_A(Var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!this-&gt;scriptContext-&gt;GetLibrary()-&gt;IsUndeclBlockVar(aValue);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InterpreterStackFrame::OP_BrOnHasProperty(Var argInstance, uint propertyIdIndex, 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JavascriptOperators::OP_HasProperty(argInstance,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this-&gt;m_functionBody-&gt;GetReferencedPropertyId(propertyIdIndex),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InterpreterStackFrame::OP_BrOnNoProperty(Var argInstance, uint propertyIdIndex, 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!JavascriptOperators::OP_HasProperty(argInstance,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this-&gt;m_functionBody-&gt;GetReferencedPropertyId(propertyIdIndex),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InterpreterStackFrame::OP_BrOnNoEnvProperty(Var envInstance, int32 slotIndex, uint propertyIdIndex, 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instance = OP_LdFrameDisplaySlot(envInstance, 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!JavascriptOperators::OP_HasProperty(instance,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this-&gt;m_functionBody-&gt;GetReferencedPropertyId(propertyIdIndex),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BOOL InterpreterStackFrame::OP_BrOnClassConstructor(Var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JavascriptOperators::IsClassConstructor(aValue);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InterpreterStackFrame::OP_LdLen(const unaligned T * const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auto instance = GetReg(playout-&gt;R1);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length = JavascriptOperators::OP_GetLength(instance,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length);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InterpreterStackFrame::OP_ProfiledLdLen(const unaligned OpLayoutDynamicProfile&lt;T&gt; *const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auto functionBody = m_functionBody;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auto profileData = functionBody-&gt;GetDynamicProfileInfo();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auto instance = GetReg(playout-&gt;R1);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LdElemInfo ldElemInfo;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ldElemInfo.arrayType = ValueType::Uninitialized.Merge(instance);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ThreadContext* threadContext = this-&gt;GetScriptContext()-&gt;GetThreadContext();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length = JavascriptOperators::OP_GetLength(instance, GetScriptContext());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ldElemInfo.elemType = ldElemInfo.elemType.Merge(length);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profileData-&gt;RecordElementLoad(functionBody, playout-&gt;profileId, ldElemInfo);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SetReg(playout-&gt;R0, length);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InterpreterStackFrame::GetFunctionExpression()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Make sure we get the boxed function object if is there, (or the function itself)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StackScriptFunction::GetCurrentFunctionObject(this-&gt;function-&gt;GetRealFunctionObject());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InterpreterStackFrame::OP_LdFunctionExpression(const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SetRegAllowStackVar(playout-&gt;R0, this-&gt;GetFunctionExpression());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InterpreterStackFrame::OP_StFunctionExpression(const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OP_StFunctionExpression(GetReg(playout-&gt;Instance), GetReg(playout-&gt;Value), playout-&gt;PropertyIdIndex);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InterpreterStackFrame::OP_StLocalFunctionExpression(const unaligned T 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OP_StFunctionExpression(this-&gt;localClosure, GetReg(playout-&gt;Instance), playout-&gt;PropertyIdIndex);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InterpreterStackFrame::OP_StFunctionExpression(Var instance, Var value, PropertyIdIndexType 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JavascriptOperators::OP_StFunctionExpression(instance,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                                     this-&gt;m_functionBody-&gt;GetReferencedPropertyId(index),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InterpreterStackFrame::OP_LdNewTarget(const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(this-&gt;m_callFlags &amp; CallFlags_NewTarget)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SetRegAllowStackVar(playout-&gt;R0, (Js::RecyclableObject*)this-&gt;m_inParams[this-&gt;m_inSlotsCount]);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 if (this-&gt;m_callFlags &amp; CallFlags_New)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SetRegAllowStackVar(playout-&gt;R0, this-&gt;GetFunctionExpression());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SetReg(playout-&gt;R0, this-&gt;GetScriptContext()-&gt;GetLibrary()-&gt;GetUndefined());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InterpreterStackFrame::OP_Ld_A(Var aValue)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aValue;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InterpreterStackFrame::LdEnv() const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this-&gt;function-&gt;GetEnvironment();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InterpreterStackFrame::SetEnv(FrameDisplay *frameDisplay)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this-&gt;function-&gt;SetEnvironment(frameDisplay);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InterpreterStackFrame::OP_LdLocalObj()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(!VirtualTableInfo&lt;ActivationObject&gt;::HasVirtualTable(this-&gt;localClosure) &amp;&amp;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!VirtualTableInfo&lt;ActivationObjectEx&gt;::HasVirtualTable(this-&gt;localClosure))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Js::Throw::FatalInternalError();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this-&gt;localClosure;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#ifndef TEMP_DISABLE_ASMJS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T2&gt;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InterpreterStackFrame::OP_StArr(uint32 index, RegSlot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JavascriptArrayBuffer* arr = *(JavascriptArrayBuffer**)GetNonVarReg(AsmJsFunctionMemory::ArrayBufferRegister);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(index &lt; (arr-&gt;GetByteLength()))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BYTE* buffer = arr-&gt;GetBuffer();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*(T2*)(buffer + index) = (T2)GetRegRaw&lt;T2&gt;(value);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inline double InterpreterStackFrame::GetArrayViewOverflowVal()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*(double*)&amp;NumberConstants::k_Nan;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template&lt;&gt; inline float InterpreterStackFrame::GetArrayViewOverflowVal()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(float)*(double*)&amp;NumberConstants::k_Nan;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template&lt;typename T&gt; T InterpreterStackFrame::GetArrayViewOverflowVal()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0;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InterpreterStackFrame::OP_LdArrFunc(const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Var* arr = (Var*)GetNonVarReg(playout-&gt;Instance);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index = (uint32)GetRegRawInt(playout-&gt;SlotIndex);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m_localSlots[playout-&gt;Value] = arr[index];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#ifndef TEMP_DISABLE_ASMJS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&lt;typename T2&gt;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InterpreterStackFrame::OP_LdArr(uint32 index, RegSlot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JavascriptArrayBuffer* arr = *(JavascriptArrayBuffer**)GetNonVarReg(AsmJsFunctionMemory::ArrayBufferRegister);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BYTE* buffer = arr-&gt;GetBuffer();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T2 val = index &lt; (arr-&gt;GetByteLength()) ? *(T2*)(buffer + index) : GetArrayViewOverflowVal&lt;T2&gt;();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SetRegRaw&lt;T2&gt;(value, val);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T, typename T2&gt;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InterpreterStackFrame::OP_StSlotPrimitive(const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T2* buffer = (T2*)GetNonVarReg(playout-&gt;Instance);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buffer[playout-&gt;SlotIndex] = GetRegRaw&lt;T2&gt;(playout-&gt;Value);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InterpreterStackFrame::OP_LdAsmJsSlot(Var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((Var*)instance)[playout-&gt;SlotIndex];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T, typename T2&gt;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InterpreterStackFrame::OP_LdSlotPrimitive(const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T2* buffer = (T2*)GetNonVarReg(playout-&gt;Instance);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SetRegRaw&lt;T2&gt;(playout-&gt;Value, buffer[playout-&gt;SlotIndex]);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InterpreterStackFrame::OP_LdArrGeneric(const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Assert(playout-&gt;ViewType &lt;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index = (uint32)GetRegRawInt(playout-&gt;SlotIndex) &amp; TypedArrayViewMask[playout-&gt;ViewType];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(this-&gt;*LdArrFunc[playout-&gt;ViewType])(index, 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InterpreterStackFrame::OP_LdArrConstIndex(const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index = playout-&gt;SlotIndex;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Assert(playout-&gt;ViewType &lt;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(this-&gt;*LdArrFunc[playout-&gt;ViewType])(index, 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InterpreterStackFrame::OP_StArrGeneric(const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Assert(playout-&gt;ViewType &lt;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index = (uint32)GetRegRawInt(playout-&gt;SlotIndex) &amp; TypedArrayViewMask[playout-&gt;ViewType];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(this-&gt;*StArrFunc[playout-&gt;ViewType])(index, 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InterpreterStackFrame::OP_StArrConstIndex(const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const uint32 index = playout-&gt;SlotIndex;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Assert(playout-&gt;ViewType &lt; 8);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(this-&gt;*StArrFunc[playout-&gt;ViewType])(index, playout-&gt;Value);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InterpreterStackFrame::OP_LdSlot(Var instance, int32 slotIndex)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(!PHASE_OFF(ClosureRangeCheckPhase, this-&gt;m_functionBody))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((uintptr_t)((Var*)instance)[ScopeSlots::EncodedSlotCountSlotIndex] &lt;= (uintptr_t)(slotIndex - ScopeSlots::FirstSlotIndex))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Js::Throw::FatalInternalError();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((Var*)(instance))[slotIndex];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InterpreterStackFrame::OP_LdSlot(Var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OP_LdSlot(instance, playout-&gt;SlotIndex);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InterpreterStackFrame::OP_ProfiledLdSlot(Var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OP_LdSlot(instance, playout-&gt;SlotIndex);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ProfilingHelpers::ProfileLdSlot(value, GetFunctionBody(), playout-&gt;profileId);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InterpreterStackFrame::OP_LdInnerSlot(Var slotArray,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OP_LdSlot(slotArray, playout-&gt;SlotIndex2);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InterpreterStackFrame::OP_ProfiledLdInnerSlot(Var slotArray,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OP_LdInnerSlot(slotArray,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ProfilingHelpers::ProfileLdSlot(value, GetFunctionBody(), playout-&gt;profileId);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InterpreterStackFrame::OP_LdInnerObjSlot(Var slotArray,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OP_LdObjSlot(slotArray, playout-&gt;SlotIndex2);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InterpreterStackFrame::OP_ProfiledLdInnerObjSlot(Var slotArray,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OP_LdInnerObjSlot(slotArray,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ProfilingHelpers::ProfileLdSlot(value, GetFunctionBody(), playout-&gt;profileId);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InterpreterStackFrame::OP_LdFrameDisplaySlot(Var instance, int32 slotIndex)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(!PHASE_OFF(ClosureRangeCheckPhase, this-&gt;m_functionBody))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(((FrameDisplay*)instance)-&gt;GetLength() &lt; slotIndex - Js::FrameDisplay::GetOffsetOfScopes()/sizeof(Var))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Js::Throw::FatalInternalError();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((Var*)instance)[slotIndex];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InterpreterStackFrame::OP_LdEnvObj(Var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OP_LdFrameDisplaySlot(instance, playout-&gt;SlotIndex);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InterpreterStackFrame::OP_LdEnvSlot(Var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slotArray = OP_LdFrameDisplaySlot(instance, playout-&gt;SlotIndex1);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OP_LdSlot(slotArray, playout-&gt;SlotIndex2);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InterpreterStackFrame::OP_ProfiledLdEnvSlot(Var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OP_LdEnvSlot(instance,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ProfilingHelpers::ProfileLdSlot(value, GetFunctionBody(), playout-&gt;profileId);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InterpreterStackFrame::OP_LdObjSlot(Var instance, int32 slotIndex)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*slotArray = *(Var**)((char*)instance + DynamicObject::GetOffsetOfAuxSlots());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slotArray[slotIndex];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InterpreterStackFrame::OP_LdObjSlot(Var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OP_LdObjSlot(instance, playout-&gt;SlotIndex);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InterpreterStackFrame::OP_ProfiledLdObjSlot(Var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OP_LdObjSlot(instance, playout-&gt;SlotIndex);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ProfilingHelpers::ProfileLdSlot(value, GetFunctionBody(), playout-&gt;profileId);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InterpreterStackFrame::OP_LdEnvObjSlot(Var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slotArray = OP_LdFrameDisplaySlot(instance, playout-&gt;SlotIndex1);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OP_LdObjSlot(slotArray, playout-&gt;SlotIndex2);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#if ENABLE_PROFILE_INFO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InterpreterStackFrame::OP_ProfiledLdEnvObjSlot(Var instance, const unaligned T* playout)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value = OP_LdEnvObjSlot(instance, playout);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ProfilingHelpers::ProfileLdSlot(value, GetFunctionBody(), playout-&gt;profileId);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#endif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InterpreterStackFrame::OP_StSlot(Var instance, int32 slotIndex,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We emit OpCode::StSlot in the bytecode only for scope slot arrays, which are not recyclable objects.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(!PHASE_OFF(ClosureRangeCheckPhase, this-&gt;m_functionBody))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((uintptr_t)((Var*)instance)[ScopeSlots::EncodedSlotCountSlotIndex] &lt;= (uintptr_t)(slotIndex - ScopeSlots::FirstSlotIndex))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Js::Throw::FatalInternalError();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((Var*)(instance))[slotIndex] =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InterpreterStackFrame::OP_StEnvSlot(Var instance, int32 slotIndex1, int32 slotIndex2,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slotArray = (Var*)OP_LdFrameDisplaySlot(instance, slotIndex1);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OP_StSlot(slotArray, slotIndex2,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InterpreterStackFrame::OP_StSlotChkUndecl(Var instance, int32 slotIndex,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    // We emit OpCode::StSlot in the bytecode only for scope slot arrays, which are not recyclable objects.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(!PHASE_OFF(ClosureRangeCheckPhase, this-&gt;m_functionBody))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if ((uintptr_t)((Var*)instance)[ScopeSlots::EncodedSlotCountSlotIndex] &lt;= (uintptr_t)(slotIndex - ScopeSlots::FirstSlotIndex))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    Js::Throw::FatalInternalError();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OP_ChkUndecl(((Var*)instance)[slotIndex]);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((Var*)(instance))[slotIndex] =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InterpreterStackFrame::OP_StEnvSlotChkUndecl(Var instance, int32 slotIndex1, int32 slotIndex2,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slotArray = (Var*)OP_LdFrameDisplaySlot(instance, slotIndex1);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OP_StSlotChkUndecl(slotArray, slotIndex2,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InterpreterStackFrame::OP_StObjSlot(Var instance, int32 slotIndex,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It would be nice to assert that it's ok to store directly to slot, but we don't have the propertyId.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*slotArray = *(Var**)((char*)instance + DynamicObject::GetOffsetOfAuxSlots());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slotArray[slotIndex] =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InterpreterStackFrame::OP_StObjSlotChkUndecl(Var instance, int32 slotIndex,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It would be nice to assert that it's ok to store directly to slot, but we don't have the propertyId.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*slotArray = *(Var**)((char*)instance + DynamicObject::GetOffsetOfAuxSlots());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OP_ChkUndecl(slotArray[slotIndex]);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slotArray[slotIndex] = value;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InterpreterStackFrame::OP_StEnvObjSlot(Var instance, int32 slotIndex1, int32 slotIndex2,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It would be nice to assert that it's ok to store directly to slot, but we don't have the propertyId.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envInstance = (Var*)OP_LdFrameDisplaySlot(instance, slotIndex1);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OP_StObjSlot(envInstance, slotIndex2,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InterpreterStackFrame::OP_StEnvObjSlotChkUndecl(Var instance, int32 slotIndex1, int32 slotIndex2, Var value)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It would be nice to assert that it's ok to store directly to slot, but we don't have the propertyId.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envInstance = (Var*)OP_LdFrameDisplaySlot(instance, slotIndex1);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OP_StObjSlotChkUndecl(envInstance, slotIndex2, value);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InterpreterStackFrame::OP_LdStackArgPtr(void)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Return the address of the first param after "this".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m_inParams + 1;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// Called for the debug purpose, to create the arguments object explicitly even though script has not declared it.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InterpreterStackFrame::CreateHeapArguments(ScriptContext*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JavascriptOperators::LoadHeapArguments(this-&gt;function-&gt;GetRealFunctionObject(), this-&gt;m_inSlotsCount - 1, &amp;this-&gt;m_inParams[1], scriptContext-&gt;GetLibrary()-&gt;GetNull(), (PropertyId*)scriptContext-&gt;GetLibrary()-&gt;GetNull(), scriptContext, 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template &lt;bool letArgs&gt;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InterpreterStackFrame::LdHeapArgumentsImpl(Var argsArray, 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frameObj;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if (m_functionBody-&gt;HasScopeObject() &amp;&amp; argsArray != scriptContext-&gt;GetLibrary()-&gt;GetNull())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frameObj = this-&gt;localClosure;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Assert(frameObj);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else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    frameObj = scriptContext-&gt;GetLibrary()-&gt;GetNull();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args = JavascriptOperators::LoadHeapArguments(this-&gt;function-&gt;GetRealFunctionObject(), this-&gt;m_inSlotsCount - 1, &amp;this-&gt;m_inParams[1], frameObj, (PropertyId*)argsArray, scriptContext, letArgs);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this-&gt;m_arguments = args;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args;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InterpreterStackFrame::OP_LdHeapArguments(Var argsArray, 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LdHeapArgumentsImpl&lt;false&gt;(argsArray,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InterpreterStackFrame::OP_LdLetHeapArguments(Var argsArray, 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LdHeapArgumentsImpl&lt;true&gt;(argsArray, scriptContext);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InterpreterStackFrame::OP_LdHeapArgsCached(ScriptContext*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formalsCount = this-&gt;m_functionBody-&gt;GetInParamsCount() - 1;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args = JavascriptOperators::LoadHeapArgsCached(this-&gt;function-&gt;GetRealFunctionObject(), this-&gt;m_inSlotsCount - 1, formalsCount, &amp;this-&gt;m_inParams[1], this-&gt;localClosure, scriptContext, false);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this-&gt;m_arguments = args;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args;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InterpreterStackFrame::OP_LdLetHeapArgsCached(ScriptContext* scriptContext)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uint32 formalsCount = this-&gt;m_functionBody-&gt;GetInParamsCount() - 1;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Var args = JavascriptOperators::LoadHeapArgsCached(this-&gt;function-&gt;GetRealFunctionObject(), this-&gt;m_inSlotsCount - 1, formalsCount, &amp;this-&gt;m_inParams[1], this-&gt;localClosure, scriptContext, true);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this-&gt;m_arguments = args;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args;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InterpreterStackFrame::OP_LdArgumentsFromFrame()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this-&gt;m_arguments;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void* InterpreterStackFrame::OP_LdArgCnt()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(void*)m_inSlotsCount;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Var InterpreterStackFrame::OP_ResumeYield(Var yieldDataVar, RegSlot yieldStarIterator)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ResumeYieldData* yieldData = static_cast&lt;ResumeYieldData*&gt;(yieldDataVar);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RecyclableObject* iterator = yieldStarIterator != Constants::NoRegister ? RecyclableObject::FromVar(GetNonVarReg(yieldStarIterator)) : nullptr;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JavascriptOperators::OP_ResumeYield(yieldData, iterator);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lastRenderedPageBreak/>
        <w:t xml:space="preserve">    void* InterpreterStackFrame::operator new(size_t byteSize, void* previousAllocation)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Placement 'new' is used by InterpreterStackFrame to initialize the C++ object on the RcInterpreter's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program stack: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- Unlike most other allocations, the previously allocated memory will __not__ be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  zero-initialized, as we do not want the overhead of zero-initializing the frame when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  calling functions.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NOTE: If we wanted to add C# semantics of all locals are automatically zero-initialized,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 need to determine the most efficient mechanism for this.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//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return previousAllocation;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void __cdecl InterpreterStackFrame::operator delete(void * allocationToFree, void * previousAllocation)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{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AssertMsg(allocationToFree == previousAllocation, "Memory locations should match");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    AssertMsg(false, "This function should never actually be called");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}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} // namespace Js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 Make sure the macro and the layout for the op is consistent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DEF2(x, op, ...)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CompileAssert(!Js::OpCodeInfo&lt;Js::OpCode::op&gt;::HasMultiSizeLayout); 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CompileAssert(!Js::OpCodeInfo&lt;Js::OpCode::op&gt;::IsExtendedOpcode);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DEF3(x, op, ...) DEF2(x,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EXDEF2(x, op, ...)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CompileAssert(!Js::OpCodeInfo&lt;Js::OpCode::op&gt;::HasMultiSizeLayout); 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CompileAssert(Js::OpCodeInfo&lt;Js::OpCode::op&gt;::IsExtendedOpcode);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EXDEF3(x, op, ...) EXDEF2(x,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DEF2_WMS(x, op, ...)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CompileAssert(Js::OpCodeInfo&lt;Js::OpCode::op&gt;::HasMultiSizeLayout); 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CompileAssert(!Js::OpCodeInfo&lt;Js::OpCode::op&gt;::IsExtendedOpcode);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DEF3_WMS(x, op, ...) DEF2_WMS(x,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EXDEF2_WMS(x, op, ...)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CompileAssert(Js::OpCodeInfo&lt;Js::OpCode::op&gt;::HasMultiSizeLayout); 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CompileAssert(Js::OpCodeInfo&lt;Js::OpCode::op&gt;::IsExtendedOpcode);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EXDEF3_WMS(x, op, ...) EXDEF2_WMS(x,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"InterpreterHandler.inl"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// Make sure the macro and the layout for the op is consistent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DEF2(x, op, ...)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CompileAssert(!Js::OpCodeInfoAsmJs&lt;Js::OpCodeAsmJs::op&gt;::HasMultiSizeLayout); 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CompileAssert(!Js::OpCodeInfoAsmJs&lt;Js::OpCodeAsmJs::op&gt;::IsExtendedOpcode);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DEF3(x, op, ...) DEF2(x,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DEF4(x, op, ...) DEF2(x,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EXDEF2(x, op, ...)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CompileAssert(!Js::OpCodeInfoAsmJs&lt;Js::OpCodeAsmJs::op&gt;::HasMultiSizeLayout); 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CompileAssert(Js::OpCodeInfoAsmJs&lt;Js::OpCodeAsmJs::op&gt;::IsExtendedOpcode);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EXDEF3(x, op, ...) EXDEF2(x,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EXDEF4(x, op, ...) EXDEF2(x,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DEF2_WMS(x, op, ...)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CompileAssert(Js::OpCodeInfoAsmJs&lt;Js::OpCodeAsmJs::op&gt;::HasMultiSizeLayout); 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CompileAssert(!Js::OpCodeInfoAsmJs&lt;Js::OpCodeAsmJs::op&gt;::IsExtendedOpcode);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DEF3_WMS(x, op, ...) DEF2_WMS(x,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DEF4_WMS(x, op, ...) DEF2_WMS(x,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EXDEF2_WMS(x, op, ...)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CompileAssert(Js::OpCodeInfoAsmJs&lt;Js::OpCodeAsmJs::op&gt;::HasMultiSizeLayout);  \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 xml:space="preserve">    CompileAssert(Js::OpCodeInfoAsmJs&lt;Js::OpCodeAsmJs::op&gt;::IsExtendedOpcode);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EXDEF3_WMS(x, op, ...) EXDEF2_WMS(x, op)</w:t>
      </w:r>
    </w:p>
    <w:p w:rsidR="008C403B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#define EXDEF4_WMS(x, op, ...) EXDEF2_WMS(x, op)</w:t>
      </w:r>
    </w:p>
    <w:p w:rsidR="00B156D2" w:rsidRPr="008C403B" w:rsidRDefault="008C403B" w:rsidP="008C403B">
      <w:pPr>
        <w:pStyle w:val="NoSpacing"/>
        <w:rPr>
          <w:rFonts w:ascii="Consolas" w:hAnsi="Consolas" w:cs="Consolas"/>
          <w:sz w:val="18"/>
          <w:szCs w:val="18"/>
        </w:rPr>
      </w:pPr>
      <w:r w:rsidRPr="008C403B">
        <w:rPr>
          <w:rFonts w:ascii="Consolas" w:hAnsi="Consolas" w:cs="Consolas"/>
          <w:sz w:val="18"/>
          <w:szCs w:val="18"/>
        </w:rPr>
        <w:t>#include "InterpreterHandlerAsmJs.inl"</w:t>
      </w:r>
    </w:p>
    <w:sectPr w:rsidR="00B156D2" w:rsidRPr="008C403B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3B"/>
    <w:rsid w:val="004A2EFF"/>
    <w:rsid w:val="008C403B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C8FD6-227C-465D-B553-FBA8799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55437</Words>
  <Characters>315996</Characters>
  <Application>Microsoft Office Word</Application>
  <DocSecurity>0</DocSecurity>
  <Lines>2633</Lines>
  <Paragraphs>741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2016-01-18T13:39:00Z</dcterms:created>
  <dcterms:modified xsi:type="dcterms:W3CDTF">2016-01-18T13:40:00Z</dcterms:modified>
</cp:coreProperties>
</file>